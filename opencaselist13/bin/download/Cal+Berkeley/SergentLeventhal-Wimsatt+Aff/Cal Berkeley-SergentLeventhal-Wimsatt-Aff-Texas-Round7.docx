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EA6" w:rsidRPr="009F79DE" w:rsidRDefault="00B62EA6" w:rsidP="00B62EA6">
      <w:pPr>
        <w:pStyle w:val="Heading2"/>
      </w:pPr>
      <w:r w:rsidRPr="009F79DE">
        <w:rPr>
          <w:bCs w:val="0"/>
        </w:rPr>
        <w:t xml:space="preserve">1AC </w:t>
      </w:r>
    </w:p>
    <w:p w:rsidR="00B62EA6" w:rsidRPr="009F79DE" w:rsidRDefault="00B62EA6" w:rsidP="00B62EA6">
      <w:pPr>
        <w:pStyle w:val="Heading4"/>
        <w:rPr>
          <w:bCs w:val="0"/>
          <w:u w:val="single"/>
        </w:rPr>
      </w:pPr>
      <w:r w:rsidRPr="009F79DE">
        <w:rPr>
          <w:bCs w:val="0"/>
          <w:u w:val="single"/>
        </w:rPr>
        <w:t>Contention 1 is the Status Quo</w:t>
      </w:r>
    </w:p>
    <w:p w:rsidR="00B62EA6" w:rsidRPr="009F79DE" w:rsidRDefault="00B62EA6" w:rsidP="00B62EA6">
      <w:pPr>
        <w:pStyle w:val="Heading4"/>
        <w:rPr>
          <w:bCs w:val="0"/>
        </w:rPr>
      </w:pPr>
      <w:r>
        <w:rPr>
          <w:bCs w:val="0"/>
        </w:rPr>
        <w:t xml:space="preserve">The resolutional question of indefinite detention cannot be delinked from Islamophobia—ongoing discrimination and violence has been maintained via a culture of collective suspicion and prejudice  </w:t>
      </w:r>
    </w:p>
    <w:p w:rsidR="00B62EA6" w:rsidRDefault="00B62EA6" w:rsidP="00B62EA6">
      <w:pPr>
        <w:rPr>
          <w:rStyle w:val="StyleStyleBold12pt"/>
        </w:rPr>
      </w:pPr>
      <w:r>
        <w:rPr>
          <w:rStyle w:val="StyleStyleBold12pt"/>
        </w:rPr>
        <w:t>Koenigsknecht 12, Public History MA Candidate</w:t>
      </w:r>
    </w:p>
    <w:p w:rsidR="00B62EA6" w:rsidRDefault="00B62EA6" w:rsidP="00B62EA6">
      <w:r>
        <w:t>[October 04, 2012, Theresa Koenigsknecht is Public History MA Candidate at Indiana University-Purdue University at Indianapolis, “Perspectives on Post 9/11 Prejudices: Islamophobia”, http://blog.gitmomemory.org/2012/10/04/perspectives-on-post-911-prejudices-islamophobia/]</w:t>
      </w:r>
    </w:p>
    <w:p w:rsidR="00B62EA6" w:rsidRDefault="00B62EA6" w:rsidP="00B62EA6">
      <w:r>
        <w:rPr>
          <w:rStyle w:val="StyleBoldUnderline"/>
        </w:rPr>
        <w:t>Have the September 11th terrorist attacks changed how you view or treat others</w:t>
      </w:r>
      <w:r>
        <w:t xml:space="preserve">? For many, unfortunately, </w:t>
      </w:r>
      <w:r>
        <w:rPr>
          <w:rStyle w:val="StyleBoldUnderline"/>
        </w:rPr>
        <w:t>the answer is</w:t>
      </w:r>
      <w:r>
        <w:t xml:space="preserve"> probably “</w:t>
      </w:r>
      <w:r>
        <w:rPr>
          <w:rStyle w:val="StyleBoldUnderline"/>
        </w:rPr>
        <w:t>yes</w:t>
      </w:r>
      <w:r>
        <w:t xml:space="preserve">.” </w:t>
      </w:r>
      <w:r w:rsidRPr="009F79DE">
        <w:rPr>
          <w:rStyle w:val="StyleBoldUnderline"/>
          <w:highlight w:val="cyan"/>
        </w:rPr>
        <w:t>The events of 9/11, the United States</w:t>
      </w:r>
      <w:r>
        <w:rPr>
          <w:rStyle w:val="StyleBoldUnderline"/>
        </w:rPr>
        <w:t xml:space="preserve"> government’s </w:t>
      </w:r>
      <w:r w:rsidRPr="009F79DE">
        <w:rPr>
          <w:rStyle w:val="StyleBoldUnderline"/>
          <w:highlight w:val="cyan"/>
        </w:rPr>
        <w:t>response to them, and</w:t>
      </w:r>
      <w:r>
        <w:rPr>
          <w:rStyle w:val="StyleBoldUnderline"/>
        </w:rPr>
        <w:t xml:space="preserve"> an increasing </w:t>
      </w:r>
      <w:r w:rsidRPr="009F79DE">
        <w:rPr>
          <w:rStyle w:val="StyleBoldUnderline"/>
          <w:highlight w:val="cyan"/>
        </w:rPr>
        <w:t xml:space="preserve">public misunderstanding of Islam have created </w:t>
      </w:r>
      <w:r w:rsidRPr="009F79DE">
        <w:rPr>
          <w:rStyle w:val="Emphasis"/>
          <w:highlight w:val="cyan"/>
        </w:rPr>
        <w:t>a culture of</w:t>
      </w:r>
      <w:r>
        <w:rPr>
          <w:rStyle w:val="Emphasis"/>
        </w:rPr>
        <w:t xml:space="preserve"> collective </w:t>
      </w:r>
      <w:r w:rsidRPr="009F79DE">
        <w:rPr>
          <w:rStyle w:val="Emphasis"/>
          <w:highlight w:val="cyan"/>
        </w:rPr>
        <w:t>suspicion and prejudice towards Muslims</w:t>
      </w:r>
      <w:r w:rsidRPr="009F79DE">
        <w:rPr>
          <w:highlight w:val="cyan"/>
        </w:rPr>
        <w:t xml:space="preserve"> (</w:t>
      </w:r>
      <w:r w:rsidRPr="009F79DE">
        <w:rPr>
          <w:rStyle w:val="StyleBoldUnderline"/>
          <w:highlight w:val="cyan"/>
        </w:rPr>
        <w:t>or those perceived to be Muslim</w:t>
      </w:r>
      <w:r>
        <w:t xml:space="preserve">). </w:t>
      </w:r>
      <w:r w:rsidRPr="009F79DE">
        <w:rPr>
          <w:rStyle w:val="StyleBoldUnderline"/>
          <w:highlight w:val="cyan"/>
        </w:rPr>
        <w:t>This</w:t>
      </w:r>
      <w:r>
        <w:rPr>
          <w:rStyle w:val="StyleBoldUnderline"/>
        </w:rPr>
        <w:t xml:space="preserve"> “unfounded </w:t>
      </w:r>
      <w:r w:rsidRPr="009F79DE">
        <w:rPr>
          <w:rStyle w:val="StyleBoldUnderline"/>
          <w:highlight w:val="cyan"/>
        </w:rPr>
        <w:t>fear</w:t>
      </w:r>
      <w:r>
        <w:rPr>
          <w:rStyle w:val="StyleBoldUnderline"/>
        </w:rPr>
        <w:t xml:space="preserve"> of </w:t>
      </w:r>
      <w:r w:rsidRPr="009F79DE">
        <w:rPr>
          <w:rStyle w:val="StyleBoldUnderline"/>
          <w:highlight w:val="cyan"/>
        </w:rPr>
        <w:t>and hostility towards Islam” is</w:t>
      </w:r>
      <w:r>
        <w:t xml:space="preserve"> popularly known as “</w:t>
      </w:r>
      <w:r w:rsidRPr="009F79DE">
        <w:rPr>
          <w:rStyle w:val="Emphasis"/>
          <w:highlight w:val="cyan"/>
        </w:rPr>
        <w:t>Islamophobia</w:t>
      </w:r>
      <w:r>
        <w:t xml:space="preserve">.” </w:t>
      </w:r>
      <w:r>
        <w:rPr>
          <w:rStyle w:val="StyleBoldUnderline"/>
        </w:rPr>
        <w:t>Whether this attitude occurs intentionally or subconsciously</w:t>
      </w:r>
      <w:r>
        <w:t xml:space="preserve">, </w:t>
      </w:r>
      <w:r w:rsidRPr="009F79DE">
        <w:rPr>
          <w:rStyle w:val="StyleBoldUnderline"/>
          <w:highlight w:val="cyan"/>
        </w:rPr>
        <w:t>this mindset has resulted in</w:t>
      </w:r>
      <w:r>
        <w:rPr>
          <w:rStyle w:val="StyleBoldUnderline"/>
        </w:rPr>
        <w:t xml:space="preserve"> intensifying </w:t>
      </w:r>
      <w:r w:rsidRPr="009F79DE">
        <w:rPr>
          <w:rStyle w:val="StyleBoldUnderline"/>
          <w:highlight w:val="cyan"/>
        </w:rPr>
        <w:t>stereotypes, hate crimes, discrimination and</w:t>
      </w:r>
      <w:r>
        <w:rPr>
          <w:rStyle w:val="StyleBoldUnderline"/>
        </w:rPr>
        <w:t xml:space="preserve"> often condones </w:t>
      </w:r>
      <w:r w:rsidRPr="009F79DE">
        <w:rPr>
          <w:rStyle w:val="StyleBoldUnderline"/>
          <w:highlight w:val="cyan"/>
        </w:rPr>
        <w:t>the violation of</w:t>
      </w:r>
      <w:r>
        <w:rPr>
          <w:rStyle w:val="StyleBoldUnderline"/>
        </w:rPr>
        <w:t xml:space="preserve"> civil </w:t>
      </w:r>
      <w:r w:rsidRPr="009F79DE">
        <w:rPr>
          <w:rStyle w:val="StyleBoldUnderline"/>
          <w:highlight w:val="cyan"/>
        </w:rPr>
        <w:t>rights of Muslim-Americans</w:t>
      </w:r>
      <w:r>
        <w:t xml:space="preserve">. The Muslim community’s response to the 9/11 attacks, both initially and today, remains remarkably patriotic and supports cooperation with government authorities. Yet </w:t>
      </w:r>
      <w:r>
        <w:rPr>
          <w:rStyle w:val="StyleBoldUnderline"/>
        </w:rPr>
        <w:t>immediately following 9/11, Muslim-Americans, as well as those perceived to be Muslims, often endured increased suspicion from other Americans and even experienced physical violence, supposedly in retaliation for the attacks</w:t>
      </w:r>
      <w:r>
        <w:t xml:space="preserve">. Over a decade later, </w:t>
      </w:r>
      <w:r w:rsidRPr="009F79DE">
        <w:rPr>
          <w:rStyle w:val="StyleBoldUnderline"/>
          <w:highlight w:val="cyan"/>
        </w:rPr>
        <w:t>Muslims are</w:t>
      </w:r>
      <w:r>
        <w:rPr>
          <w:rStyle w:val="StyleBoldUnderline"/>
        </w:rPr>
        <w:t xml:space="preserve"> still </w:t>
      </w:r>
      <w:r w:rsidRPr="009F79DE">
        <w:rPr>
          <w:rStyle w:val="StyleBoldUnderline"/>
          <w:highlight w:val="cyan"/>
        </w:rPr>
        <w:t>subjected to hate crimes, workplace discrimination, unreasonable arrest and detention</w:t>
      </w:r>
      <w:r>
        <w:rPr>
          <w:rStyle w:val="StyleBoldUnderline"/>
        </w:rPr>
        <w:t xml:space="preserve">, passenger profiling, </w:t>
      </w:r>
      <w:r w:rsidRPr="009F79DE">
        <w:rPr>
          <w:rStyle w:val="StyleBoldUnderline"/>
          <w:highlight w:val="cyan"/>
        </w:rPr>
        <w:t>verbal</w:t>
      </w:r>
      <w:r>
        <w:t xml:space="preserve"> (especially through hate mail and internet outlets) </w:t>
      </w:r>
      <w:r w:rsidRPr="009F79DE">
        <w:rPr>
          <w:rStyle w:val="StyleBoldUnderline"/>
          <w:highlight w:val="cyan"/>
        </w:rPr>
        <w:t>and physical harassment and abuse.</w:t>
      </w:r>
      <w:r>
        <w:t xml:space="preserve"> Although racism and anti-Semitism are considered socially unacceptable, </w:t>
      </w:r>
      <w:r w:rsidRPr="009F79DE">
        <w:rPr>
          <w:rStyle w:val="Emphasis"/>
          <w:highlight w:val="cyan"/>
        </w:rPr>
        <w:t>ethnic profiling against Muslim-Americans is</w:t>
      </w:r>
      <w:r>
        <w:rPr>
          <w:rStyle w:val="Emphasis"/>
        </w:rPr>
        <w:t xml:space="preserve"> often </w:t>
      </w:r>
      <w:r w:rsidRPr="009F79DE">
        <w:rPr>
          <w:rStyle w:val="Emphasis"/>
          <w:highlight w:val="cyan"/>
        </w:rPr>
        <w:t>encouraged and accepted by government authorities</w:t>
      </w:r>
      <w:r>
        <w:rPr>
          <w:rStyle w:val="Emphasis"/>
        </w:rPr>
        <w:t xml:space="preserve"> and popular media</w:t>
      </w:r>
      <w:r>
        <w:t xml:space="preserve">. Fortunately, some people are actively working to counter the rise of Islamophobia and many communities have come together showing solidarity and interfaith cooperation with their Muslim neighbors. </w:t>
      </w:r>
      <w:r w:rsidRPr="009F79DE">
        <w:rPr>
          <w:rStyle w:val="StyleBoldUnderline"/>
          <w:highlight w:val="cyan"/>
        </w:rPr>
        <w:t xml:space="preserve">Anyone can take steps to defeat Islamophobia by </w:t>
      </w:r>
      <w:r w:rsidRPr="009F79DE">
        <w:rPr>
          <w:rStyle w:val="Emphasis"/>
          <w:highlight w:val="cyan"/>
        </w:rPr>
        <w:t>encouraging empathy for others</w:t>
      </w:r>
      <w:r w:rsidRPr="009F79DE">
        <w:rPr>
          <w:rStyle w:val="StyleBoldUnderline"/>
          <w:highlight w:val="cyan"/>
        </w:rPr>
        <w:t xml:space="preserve"> and </w:t>
      </w:r>
      <w:r w:rsidRPr="009F79DE">
        <w:rPr>
          <w:rStyle w:val="Emphasis"/>
          <w:highlight w:val="cyan"/>
        </w:rPr>
        <w:t>participating in activities that promote discussion</w:t>
      </w:r>
      <w:r w:rsidRPr="009F79DE">
        <w:rPr>
          <w:rStyle w:val="StyleBoldUnderline"/>
          <w:highlight w:val="cyan"/>
        </w:rPr>
        <w:t xml:space="preserve"> between people of different faiths and ethnicities</w:t>
      </w:r>
      <w:r>
        <w:t xml:space="preserve">. More information on countering Islamophobia can be found on The Muslim Public Affairs Council website which provides helpful resources, links and workshops. It is efforts such as these that can help create an atmosphere of trust and dialogue, as opposed to fear and misunderstanding. So what does Islamophobia have to do with Guantánamo? </w:t>
      </w:r>
      <w:r w:rsidRPr="009F79DE">
        <w:rPr>
          <w:rStyle w:val="StyleBoldUnderline"/>
          <w:highlight w:val="cyan"/>
        </w:rPr>
        <w:t xml:space="preserve">Muslims </w:t>
      </w:r>
      <w:r w:rsidRPr="009F79DE">
        <w:rPr>
          <w:rStyle w:val="Emphasis"/>
          <w:highlight w:val="cyan"/>
        </w:rPr>
        <w:t>constitute almost all of those detained</w:t>
      </w:r>
      <w:r>
        <w:rPr>
          <w:rStyle w:val="Emphasis"/>
        </w:rPr>
        <w:t xml:space="preserve"> there </w:t>
      </w:r>
      <w:r w:rsidRPr="009F79DE">
        <w:rPr>
          <w:rStyle w:val="Emphasis"/>
          <w:highlight w:val="cyan"/>
        </w:rPr>
        <w:t>since 9/11</w:t>
      </w:r>
      <w:r>
        <w:t xml:space="preserve">. For that reason, </w:t>
      </w:r>
      <w:r>
        <w:rPr>
          <w:rStyle w:val="StyleBoldUnderline"/>
        </w:rPr>
        <w:t xml:space="preserve">although Guantánamo may not figure largely in the minds of some Americans, </w:t>
      </w:r>
      <w:r w:rsidRPr="009F79DE">
        <w:rPr>
          <w:rStyle w:val="StyleBoldUnderline"/>
          <w:highlight w:val="cyan"/>
        </w:rPr>
        <w:t>Islamophobia</w:t>
      </w:r>
      <w:r>
        <w:rPr>
          <w:rStyle w:val="StyleBoldUnderline"/>
        </w:rPr>
        <w:t xml:space="preserve"> </w:t>
      </w:r>
      <w:r>
        <w:rPr>
          <w:rStyle w:val="Emphasis"/>
        </w:rPr>
        <w:t xml:space="preserve">strongly influences Western culture and </w:t>
      </w:r>
      <w:r w:rsidRPr="009F79DE">
        <w:rPr>
          <w:rStyle w:val="Emphasis"/>
          <w:highlight w:val="cyan"/>
        </w:rPr>
        <w:t>plays a large part in</w:t>
      </w:r>
      <w:r>
        <w:rPr>
          <w:rStyle w:val="Emphasis"/>
        </w:rPr>
        <w:t xml:space="preserve"> what Americans do understand about </w:t>
      </w:r>
      <w:r w:rsidRPr="009F79DE">
        <w:rPr>
          <w:rStyle w:val="Emphasis"/>
          <w:highlight w:val="cyan"/>
        </w:rPr>
        <w:t>Guantánamo and its detainees</w:t>
      </w:r>
      <w:r>
        <w:t xml:space="preserve">. </w:t>
      </w:r>
      <w:r w:rsidRPr="009F79DE">
        <w:rPr>
          <w:rStyle w:val="StyleBoldUnderline"/>
          <w:highlight w:val="cyan"/>
        </w:rPr>
        <w:t>To many American’s the prevalent misconception that Islam is equivalent with terrorism</w:t>
      </w:r>
      <w:r>
        <w:rPr>
          <w:rStyle w:val="StyleBoldUnderline"/>
        </w:rPr>
        <w:t xml:space="preserve"> unfortunately </w:t>
      </w:r>
      <w:r w:rsidRPr="009F79DE">
        <w:rPr>
          <w:rStyle w:val="Emphasis"/>
          <w:highlight w:val="cyan"/>
        </w:rPr>
        <w:t>justifies the violation of</w:t>
      </w:r>
      <w:r>
        <w:rPr>
          <w:rStyle w:val="Emphasis"/>
        </w:rPr>
        <w:t xml:space="preserve"> Muslim’s civil liberties in the United States as well as violations of detainees’ </w:t>
      </w:r>
      <w:r w:rsidRPr="009F79DE">
        <w:rPr>
          <w:rStyle w:val="Emphasis"/>
          <w:highlight w:val="cyan"/>
        </w:rPr>
        <w:t>human rights at Guantánamo</w:t>
      </w:r>
      <w:r>
        <w:t xml:space="preserve">. Yet, the American Civil Liberties Union’s “A Call to Courage” report states that, “by allowing and in some cases actively encouraging the fear of terrorism to divide </w:t>
      </w:r>
      <w:r>
        <w:lastRenderedPageBreak/>
        <w:t xml:space="preserve">Americans by religion, race, and belief, our political leaders are fracturing this nation’s greatest strength: its ability to integrate diverse strands into a unified whole on the basis of shared, pluralistic, democratic values.” Remembering each person’s right to civil liberties and advocating for greater awareness and knowledge can persuade people to reconsider how they view or treat those around them and in time provide an antidote for Islamophobia. </w:t>
      </w:r>
    </w:p>
    <w:p w:rsidR="00B62EA6" w:rsidRPr="009F79DE" w:rsidRDefault="00B62EA6" w:rsidP="00B62EA6">
      <w:pPr>
        <w:pStyle w:val="Heading4"/>
      </w:pPr>
      <w:r w:rsidRPr="009F79DE">
        <w:rPr>
          <w:bCs w:val="0"/>
        </w:rPr>
        <w:t>These constructions create a broader state of violence against Islamic bodies and bodies that are racially marked to look like them—this manifests itself in xenophobic profiling and immigration policies</w:t>
      </w:r>
    </w:p>
    <w:p w:rsidR="00B62EA6" w:rsidRDefault="00B62EA6" w:rsidP="00B62EA6">
      <w:pPr>
        <w:rPr>
          <w:rStyle w:val="StyleStyleBold12pt"/>
        </w:rPr>
      </w:pPr>
      <w:r>
        <w:rPr>
          <w:rStyle w:val="StyleStyleBold12pt"/>
        </w:rPr>
        <w:t>Wing 3, Bessie Dutton Murray Distinguished Professor of Law</w:t>
      </w:r>
    </w:p>
    <w:p w:rsidR="00B62EA6" w:rsidRDefault="00B62EA6" w:rsidP="00B62EA6">
      <w:r>
        <w:t xml:space="preserve">[Spring 2003, Adrien Katherine Wing is a Bessie Dutton Murray Distinguished Professor of Law at the University of Iowa College of Law. A.B. Princeton, 1978; M.A. UCLA, 1979; J.D. Stanford, 1982. This paper was presented at the Civil Rights symposium of the Louisiana State“Civil Rights in the Post 911 World: Critical Race Praxis, Coalition Building, and the War on Terrorism”, </w:t>
      </w:r>
      <w:hyperlink r:id="rId10" w:anchor="search=%22guantanamo%20critical%20race%20theory%22" w:history="1">
        <w:r>
          <w:rPr>
            <w:rStyle w:val="Hyperlink"/>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t xml:space="preserve">, 63 La. L. Rev. (2003)] </w:t>
      </w:r>
    </w:p>
    <w:p w:rsidR="00B62EA6" w:rsidRDefault="00B62EA6" w:rsidP="00B62EA6">
      <w:r>
        <w:t xml:space="preserve">To illustrate how race can be socially constructed, I will use myself as an example. In the United States, </w:t>
      </w:r>
      <w:r w:rsidRPr="009F79DE">
        <w:rPr>
          <w:rStyle w:val="StyleBoldUnderline"/>
          <w:highlight w:val="cyan"/>
        </w:rPr>
        <w:t>I am considered</w:t>
      </w:r>
      <w:r>
        <w:rPr>
          <w:rStyle w:val="StyleBoldUnderline"/>
        </w:rPr>
        <w:t xml:space="preserve"> African American or </w:t>
      </w:r>
      <w:r w:rsidRPr="009F79DE">
        <w:rPr>
          <w:rStyle w:val="StyleBoldUnderline"/>
          <w:highlight w:val="cyan"/>
        </w:rPr>
        <w:t>Black</w:t>
      </w:r>
      <w:r>
        <w:rPr>
          <w:rStyle w:val="StyleBoldUnderline"/>
        </w:rPr>
        <w:t xml:space="preserve"> American</w:t>
      </w:r>
      <w:r>
        <w:t xml:space="preserve">, with the defacto second class status that designation still implies. My parents and grandparents were all considered Black, even though some of them had very light skin. The most recent white person whom we can determine is an ancestor is my great-great grandfather, Confederate General Pierre Gustave Toutant Beauregard.35 We even have members of the African American group who look white, yet are still considered part of the Black group. In South Africa, where I have taught many times, I was considered part of the historically mixed race group known as Coloured, due to my light skin, wavy hair and other characteristics. 7 During the apartheid era, this group had a buffer status between the de jure most privileged whites and the least privileged black Africans.3 " In Brazil, I learned that my same features would classify me as White, with all the defacto privileges that the designation still brings in that society.39 </w:t>
      </w:r>
      <w:r w:rsidRPr="009F79DE">
        <w:rPr>
          <w:rStyle w:val="StyleBoldUnderline"/>
          <w:highlight w:val="cyan"/>
        </w:rPr>
        <w:t>The</w:t>
      </w:r>
      <w:r>
        <w:rPr>
          <w:rStyle w:val="StyleBoldUnderline"/>
        </w:rPr>
        <w:t xml:space="preserve"> pan-ethnicity </w:t>
      </w:r>
      <w:r w:rsidRPr="009F79DE">
        <w:rPr>
          <w:rStyle w:val="StyleBoldUnderline"/>
          <w:highlight w:val="cyan"/>
        </w:rPr>
        <w:t>term "Arab" and the religious signifier "Muslim" have been socially constructed as a synonymous "race" in the United States</w:t>
      </w:r>
      <w:r>
        <w:t xml:space="preserve">.4° </w:t>
      </w:r>
      <w:r w:rsidRPr="009F79DE">
        <w:rPr>
          <w:rStyle w:val="StyleBoldUnderline"/>
          <w:highlight w:val="cyan"/>
        </w:rPr>
        <w:t>While there are</w:t>
      </w:r>
      <w:r>
        <w:rPr>
          <w:rStyle w:val="StyleBoldUnderline"/>
        </w:rPr>
        <w:t xml:space="preserve"> over </w:t>
      </w:r>
      <w:r w:rsidRPr="009F79DE">
        <w:rPr>
          <w:rStyle w:val="StyleBoldUnderline"/>
          <w:highlight w:val="cyan"/>
        </w:rPr>
        <w:t>1.2 billion Muslims worldwide, only 15% are Arab</w:t>
      </w:r>
      <w:r>
        <w:t xml:space="preserve">.41 In the U.S., </w:t>
      </w:r>
      <w:r>
        <w:rPr>
          <w:rStyle w:val="StyleBoldUnderline"/>
        </w:rPr>
        <w:t>it is unclear, but there maybe between 4-8 million Muslims, of whom 22.4% are U.S. born and 23.8% are African American</w:t>
      </w:r>
      <w:r>
        <w:t xml:space="preserve">.42 There may be 3 million Arabs in the U.S., originating from 22 countries,43 and the Arab American Institute has revealed the little known fact that </w:t>
      </w:r>
      <w:r>
        <w:rPr>
          <w:rStyle w:val="StyleBoldUnderline"/>
        </w:rPr>
        <w:t xml:space="preserve">nearly </w:t>
      </w:r>
      <w:r w:rsidRPr="009F79DE">
        <w:rPr>
          <w:rStyle w:val="StyleBoldUnderline"/>
          <w:highlight w:val="cyan"/>
        </w:rPr>
        <w:t>three quarters of Arab Americans are Christians</w:t>
      </w:r>
      <w:r>
        <w:t xml:space="preserve">." In an important case, St. Francis College v. Al-Khazraji, the Supreme Court acknowledged that Arabs can be discriminated against on account of their race. Interestingly, </w:t>
      </w:r>
      <w:r w:rsidRPr="009F79DE">
        <w:rPr>
          <w:rStyle w:val="StyleBoldUnderline"/>
          <w:highlight w:val="cyan"/>
        </w:rPr>
        <w:t>those who merely look like Arabs or Muslims may be racially profiled on that basis</w:t>
      </w:r>
      <w:r>
        <w:rPr>
          <w:rStyle w:val="StyleBoldUnderline"/>
        </w:rPr>
        <w:t xml:space="preserve"> as well. The double group can thus be considered larger than the number of actual members</w:t>
      </w:r>
      <w:r>
        <w:t xml:space="preserve">. According to one commentator, </w:t>
      </w:r>
      <w:r w:rsidRPr="009F79DE">
        <w:rPr>
          <w:rStyle w:val="StyleBoldUnderline"/>
          <w:highlight w:val="cyan"/>
        </w:rPr>
        <w:t>there may be</w:t>
      </w:r>
      <w:r>
        <w:t xml:space="preserve">, in this country, </w:t>
      </w:r>
      <w:r>
        <w:rPr>
          <w:rStyle w:val="StyleBoldUnderline"/>
        </w:rPr>
        <w:t xml:space="preserve">7 million </w:t>
      </w:r>
      <w:r w:rsidRPr="009F79DE">
        <w:rPr>
          <w:rStyle w:val="StyleBoldUnderline"/>
          <w:highlight w:val="cyan"/>
        </w:rPr>
        <w:t>Arabs</w:t>
      </w:r>
      <w:r>
        <w:rPr>
          <w:rStyle w:val="StyleBoldUnderline"/>
        </w:rPr>
        <w:t xml:space="preserve">, 8 million </w:t>
      </w:r>
      <w:r w:rsidRPr="009F79DE">
        <w:rPr>
          <w:rStyle w:val="StyleBoldUnderline"/>
          <w:highlight w:val="cyan"/>
        </w:rPr>
        <w:t>Muslims,</w:t>
      </w:r>
      <w:r w:rsidRPr="009F79DE">
        <w:rPr>
          <w:rStyle w:val="StyleBoldUnderline"/>
        </w:rPr>
        <w:t xml:space="preserve"> and</w:t>
      </w:r>
      <w:r>
        <w:rPr>
          <w:rStyle w:val="StyleBoldUnderline"/>
        </w:rPr>
        <w:t xml:space="preserve"> 1.6 million </w:t>
      </w:r>
      <w:r w:rsidRPr="009F79DE">
        <w:rPr>
          <w:rStyle w:val="Emphasis"/>
          <w:highlight w:val="cyan"/>
        </w:rPr>
        <w:t>South Asians</w:t>
      </w:r>
      <w:r w:rsidRPr="009F79DE">
        <w:rPr>
          <w:rStyle w:val="StyleBoldUnderline"/>
          <w:highlight w:val="cyan"/>
        </w:rPr>
        <w:t>, Latinos, and African Americans who</w:t>
      </w:r>
      <w:r>
        <w:rPr>
          <w:rStyle w:val="StyleBoldUnderline"/>
        </w:rPr>
        <w:t xml:space="preserve"> </w:t>
      </w:r>
      <w:r w:rsidRPr="009F79DE">
        <w:rPr>
          <w:rStyle w:val="StyleBoldUnderline"/>
          <w:highlight w:val="cyan"/>
        </w:rPr>
        <w:t>could look "Arab,"</w:t>
      </w:r>
      <w:r>
        <w:t xml:space="preserve"> </w:t>
      </w:r>
      <w:r>
        <w:rPr>
          <w:rStyle w:val="StyleBoldUnderline"/>
        </w:rPr>
        <w:t>probably at least 10 million people</w:t>
      </w:r>
      <w:r>
        <w:t xml:space="preserve">,46 which I think even that is a vast underestimate of the numbers of the Blacks and Latinos in America who could pass as Arab. One African American radio personality stated that French citizen Zacharias Moussaoui, native of Morocco, who may have been the twentieth September 11 hijacker, looks like "a brother from around the way.' When my sons and I travel abroad, </w:t>
      </w:r>
      <w:r w:rsidRPr="009F79DE">
        <w:rPr>
          <w:rStyle w:val="StyleBoldUnderline"/>
          <w:highlight w:val="cyan"/>
        </w:rPr>
        <w:t>we are often mistaken for Arabs or Muslims</w:t>
      </w:r>
      <w:r>
        <w:rPr>
          <w:rStyle w:val="StyleBoldUnderline"/>
        </w:rPr>
        <w:t>.</w:t>
      </w:r>
      <w:r>
        <w:t xml:space="preserve"> My partner James, who is a dark brown skinned Christian African American, often wears a kufi or skull cap to express his cultural affinity for Africa. He is always taken for a Muslim, although not an Arab. Sadly, </w:t>
      </w:r>
      <w:r>
        <w:rPr>
          <w:rStyle w:val="StyleBoldUnderline"/>
        </w:rPr>
        <w:t xml:space="preserve">I have told </w:t>
      </w:r>
      <w:r w:rsidRPr="009F79DE">
        <w:rPr>
          <w:rStyle w:val="StyleBoldUnderline"/>
          <w:highlight w:val="cyan"/>
        </w:rPr>
        <w:t>my</w:t>
      </w:r>
      <w:r>
        <w:rPr>
          <w:rStyle w:val="StyleBoldUnderline"/>
        </w:rPr>
        <w:t xml:space="preserve"> NYU student </w:t>
      </w:r>
      <w:r w:rsidRPr="009F79DE">
        <w:rPr>
          <w:rStyle w:val="StyleBoldUnderline"/>
          <w:highlight w:val="cyan"/>
        </w:rPr>
        <w:t>son, who can</w:t>
      </w:r>
      <w:r>
        <w:rPr>
          <w:rStyle w:val="StyleBoldUnderline"/>
        </w:rPr>
        <w:t xml:space="preserve"> phenotypically </w:t>
      </w:r>
      <w:r w:rsidRPr="009F79DE">
        <w:rPr>
          <w:rStyle w:val="StyleBoldUnderline"/>
          <w:highlight w:val="cyan"/>
        </w:rPr>
        <w:t>pass for Arab</w:t>
      </w:r>
      <w:r>
        <w:rPr>
          <w:rStyle w:val="StyleBoldUnderline"/>
        </w:rPr>
        <w:t xml:space="preserve">, </w:t>
      </w:r>
      <w:r>
        <w:rPr>
          <w:rStyle w:val="StyleBoldUnderline"/>
        </w:rPr>
        <w:lastRenderedPageBreak/>
        <w:t xml:space="preserve">that he </w:t>
      </w:r>
      <w:r w:rsidRPr="009F79DE">
        <w:rPr>
          <w:rStyle w:val="StyleBoldUnderline"/>
          <w:highlight w:val="cyan"/>
        </w:rPr>
        <w:t>has to be careful when flying so that he will not be mistaken for an Arab</w:t>
      </w:r>
      <w:r>
        <w:t xml:space="preserve">. </w:t>
      </w:r>
      <w:r>
        <w:rPr>
          <w:rStyle w:val="StyleBoldUnderline"/>
        </w:rPr>
        <w:t>Dressing in the popular ghetto styled baggy pants coupled with corn rowing his hair, and the use of an Ebonics dialect</w:t>
      </w:r>
      <w:r>
        <w:t xml:space="preserve">,48 </w:t>
      </w:r>
      <w:r>
        <w:rPr>
          <w:rStyle w:val="StyleBoldUnderline"/>
        </w:rPr>
        <w:t>helps ensure that he is not racially profiled as an Arab.</w:t>
      </w:r>
      <w:r>
        <w:t xml:space="preserve"> Of course, when he lands in New York, his failure to be able to hail a cab indicates he is clearly seen as a Black - too risky to pick up.49 </w:t>
      </w:r>
      <w:r w:rsidRPr="009F79DE">
        <w:rPr>
          <w:rStyle w:val="StyleBoldUnderline"/>
          <w:highlight w:val="cyan"/>
        </w:rPr>
        <w:t>These</w:t>
      </w:r>
      <w:r>
        <w:rPr>
          <w:rStyle w:val="StyleBoldUnderline"/>
        </w:rPr>
        <w:t xml:space="preserve"> two </w:t>
      </w:r>
      <w:r w:rsidRPr="009F79DE">
        <w:rPr>
          <w:rStyle w:val="StyleBoldUnderline"/>
          <w:highlight w:val="cyan"/>
        </w:rPr>
        <w:t xml:space="preserve">overlapping and socially constructed-as-synonymous groups, Arabs and Muslims, have come to be </w:t>
      </w:r>
      <w:r w:rsidRPr="009F79DE">
        <w:rPr>
          <w:rStyle w:val="Emphasis"/>
          <w:highlight w:val="cyan"/>
        </w:rPr>
        <w:t>regarded in</w:t>
      </w:r>
      <w:r>
        <w:rPr>
          <w:rStyle w:val="Emphasis"/>
        </w:rPr>
        <w:t xml:space="preserve"> some of </w:t>
      </w:r>
      <w:r w:rsidRPr="009F79DE">
        <w:rPr>
          <w:rStyle w:val="Emphasis"/>
          <w:highlight w:val="cyan"/>
        </w:rPr>
        <w:t>the negative ways that</w:t>
      </w:r>
      <w:r>
        <w:rPr>
          <w:rStyle w:val="Emphasis"/>
        </w:rPr>
        <w:t xml:space="preserve"> have </w:t>
      </w:r>
      <w:r w:rsidRPr="009F79DE">
        <w:rPr>
          <w:rStyle w:val="Emphasis"/>
          <w:highlight w:val="cyan"/>
        </w:rPr>
        <w:t>historically characterized African Americans.</w:t>
      </w:r>
      <w:r>
        <w:t xml:space="preserve"> </w:t>
      </w:r>
      <w:r>
        <w:rPr>
          <w:rStyle w:val="StyleBoldUnderline"/>
        </w:rPr>
        <w:t xml:space="preserve">While </w:t>
      </w:r>
      <w:r w:rsidRPr="006625D0">
        <w:rPr>
          <w:rStyle w:val="StyleBoldUnderline"/>
        </w:rPr>
        <w:t>Arabs and Muslims are often</w:t>
      </w:r>
      <w:r w:rsidRPr="006625D0">
        <w:t xml:space="preserve"> </w:t>
      </w:r>
      <w:r w:rsidRPr="006625D0">
        <w:rPr>
          <w:rStyle w:val="StyleBoldUnderline"/>
        </w:rPr>
        <w:t xml:space="preserve">stereotyped as dangerous, </w:t>
      </w:r>
      <w:r w:rsidRPr="006625D0">
        <w:rPr>
          <w:rStyle w:val="Emphasis"/>
        </w:rPr>
        <w:t>evil, sneaky, primitive, and untrustworthy</w:t>
      </w:r>
      <w:r w:rsidRPr="006625D0">
        <w:rPr>
          <w:rStyle w:val="StyleBoldUnderline"/>
        </w:rPr>
        <w:t>, much as Blacks are, the criminality has a twist-they are considered potential or actual terrorists."</w:t>
      </w:r>
      <w:r w:rsidRPr="006625D0">
        <w:t xml:space="preserve"> </w:t>
      </w:r>
      <w:r w:rsidRPr="006625D0">
        <w:rPr>
          <w:rStyle w:val="StyleBoldUnderline"/>
        </w:rPr>
        <w:t>They are forever "</w:t>
      </w:r>
      <w:r w:rsidRPr="006625D0">
        <w:rPr>
          <w:rStyle w:val="Emphasis"/>
        </w:rPr>
        <w:t>foreign, disloyal and imminently threatening,"'</w:t>
      </w:r>
      <w:r w:rsidRPr="006625D0">
        <w:t xml:space="preserve">" </w:t>
      </w:r>
      <w:r w:rsidRPr="006625D0">
        <w:rPr>
          <w:rStyle w:val="StyleBoldUnderline"/>
        </w:rPr>
        <w:t>whether they are citizens or not.</w:t>
      </w:r>
      <w:r w:rsidRPr="006625D0">
        <w:t xml:space="preserve"> </w:t>
      </w:r>
      <w:r w:rsidRPr="009F79DE">
        <w:rPr>
          <w:rStyle w:val="StyleBoldUnderline"/>
          <w:highlight w:val="cyan"/>
        </w:rPr>
        <w:t xml:space="preserve">Arabs and Muslims were racially </w:t>
      </w:r>
      <w:r w:rsidRPr="009F79DE">
        <w:rPr>
          <w:rStyle w:val="Emphasis"/>
          <w:highlight w:val="cyan"/>
        </w:rPr>
        <w:t>profiled, victimized, and demonized</w:t>
      </w:r>
      <w:r>
        <w:t xml:space="preserve"> as terrorists well before September 11 2 </w:t>
      </w:r>
      <w:r w:rsidRPr="006625D0">
        <w:rPr>
          <w:rStyle w:val="StyleBoldUnderline"/>
        </w:rPr>
        <w:t>These activities have included: physical attacks</w:t>
      </w:r>
      <w:r w:rsidRPr="006625D0">
        <w:t xml:space="preserve"> by individuals and pro-Israel groups such as the Jewish Defense League; </w:t>
      </w:r>
      <w:r w:rsidRPr="006625D0">
        <w:rPr>
          <w:rStyle w:val="StyleBoldUnderline"/>
        </w:rPr>
        <w:t>political attacks</w:t>
      </w:r>
      <w:r w:rsidRPr="006625D0">
        <w:t xml:space="preserve"> by pro-Israel lobby AIPAC and the Anti-Defamation League ofB'nai Birth, as well as many other Democratic and Republican Party affiliated entities; </w:t>
      </w:r>
      <w:r w:rsidRPr="006625D0">
        <w:rPr>
          <w:rStyle w:val="StyleBoldUnderline"/>
        </w:rPr>
        <w:t>blacklisting of prominent Arab American intellectuals</w:t>
      </w:r>
      <w:r w:rsidRPr="006625D0">
        <w:t xml:space="preserve"> such as Columbia professor Edward Said and Harvard professor Walid Khalidi; </w:t>
      </w:r>
      <w:r w:rsidRPr="006625D0">
        <w:rPr>
          <w:rStyle w:val="StyleBoldUnderline"/>
        </w:rPr>
        <w:t xml:space="preserve">as well as </w:t>
      </w:r>
      <w:r w:rsidRPr="006625D0">
        <w:rPr>
          <w:rStyle w:val="Emphasis"/>
        </w:rPr>
        <w:t>vicious stereotypes</w:t>
      </w:r>
      <w:r w:rsidRPr="006625D0">
        <w:rPr>
          <w:rStyle w:val="StyleBoldUnderline"/>
        </w:rPr>
        <w:t xml:space="preserve"> in films and television</w:t>
      </w:r>
      <w:r w:rsidRPr="006625D0">
        <w:t xml:space="preserve"> that would not be tolerated if used to characterize other groups.53 For example, Jack </w:t>
      </w:r>
      <w:r w:rsidRPr="006625D0">
        <w:rPr>
          <w:rStyle w:val="StyleBoldUnderline"/>
        </w:rPr>
        <w:t>Shaheen surveyed a number of movies and found the following characterizations of Arabs and Muslims</w:t>
      </w:r>
      <w:r w:rsidRPr="006625D0">
        <w:t>: "</w:t>
      </w:r>
      <w:r w:rsidRPr="006625D0">
        <w:rPr>
          <w:rStyle w:val="Emphasis"/>
        </w:rPr>
        <w:t>assholes," "bastards," "camel-dicks," "pigs," "devil-worshipers," "jackels," "rats," "rag-heads," "towel-heads," "scum-buckets," "sons-of-dogs," "buzzards of the jungle," "sons-of-whores," "sons-of-unnamed goats," and "sons-of-she-camels."</w:t>
      </w:r>
      <w:r>
        <w:t xml:space="preserve"> 4 </w:t>
      </w:r>
      <w:r>
        <w:rPr>
          <w:rStyle w:val="StyleBoldUnderline"/>
        </w:rPr>
        <w:t>It is difficult to imagine the movie industry applying those sorts of labels to Blacks</w:t>
      </w:r>
      <w:r>
        <w:t xml:space="preserve"> or Jews </w:t>
      </w:r>
      <w:r>
        <w:rPr>
          <w:rStyle w:val="StyleBoldUnderline"/>
        </w:rPr>
        <w:t>today</w:t>
      </w:r>
      <w:r>
        <w:t xml:space="preserve">. </w:t>
      </w:r>
      <w:r w:rsidRPr="00DE263D">
        <w:rPr>
          <w:rStyle w:val="StyleBoldUnderline"/>
          <w:highlight w:val="cyan"/>
        </w:rPr>
        <w:t xml:space="preserve">Arab American campaign contributions have been returned as if </w:t>
      </w:r>
      <w:r w:rsidRPr="00DE263D">
        <w:rPr>
          <w:rStyle w:val="Emphasis"/>
          <w:highlight w:val="cyan"/>
        </w:rPr>
        <w:t>Arab citizens have no right to participate in</w:t>
      </w:r>
      <w:r>
        <w:rPr>
          <w:rStyle w:val="Emphasis"/>
        </w:rPr>
        <w:t xml:space="preserve"> </w:t>
      </w:r>
      <w:r w:rsidRPr="00DE263D">
        <w:rPr>
          <w:rStyle w:val="Emphasis"/>
          <w:highlight w:val="cyan"/>
        </w:rPr>
        <w:t>America</w:t>
      </w:r>
      <w:r>
        <w:rPr>
          <w:rStyle w:val="Emphasis"/>
        </w:rPr>
        <w:t>n politics</w:t>
      </w:r>
      <w:r>
        <w:t xml:space="preserve"> 5 3 Anti-Arab and anti-Muslim activities have intensified during periods of high tensions in the Middle East, such as the 1980 Iran Hostage situation, 1980-88 Iran-Iraq war, 1986 war against Libya, and the 1991 Gulf war.56 "The </w:t>
      </w:r>
      <w:r w:rsidRPr="00DE263D">
        <w:rPr>
          <w:rStyle w:val="StyleBoldUnderline"/>
          <w:highlight w:val="cyan"/>
        </w:rPr>
        <w:t>Supreme Court has upheld</w:t>
      </w:r>
      <w:r>
        <w:rPr>
          <w:rStyle w:val="StyleBoldUnderline"/>
        </w:rPr>
        <w:t xml:space="preserve"> immigration </w:t>
      </w:r>
      <w:r w:rsidRPr="00DE263D">
        <w:rPr>
          <w:rStyle w:val="StyleBoldUnderline"/>
          <w:highlight w:val="cyan"/>
        </w:rPr>
        <w:t>laws discriminating against noncitizens on the basis of race</w:t>
      </w:r>
      <w:r>
        <w:rPr>
          <w:rStyle w:val="StyleBoldUnderline"/>
        </w:rPr>
        <w:t>, national origin and political affiliation that would patently violate the constitution</w:t>
      </w:r>
      <w:r>
        <w:t xml:space="preserve"> if the rights of citizens were at stake."57 The cases include Harisiades v. Shaughnessy," Nguyen v. US.,59 Reno v American-Arab AntiDiscrimination Committee,6 ' Sale v. Haitian Centers Council, Incorporated,6 ' and The Chinese Exclusion cases.62 The plenary power doctrine has historically provided immunity from judicial scrutiny of immigration judgments, whether by Congress or the Executive branch. Many Americans assumed the Oklahoma City bombing of the Murrah federal building had to be done by Arabs or Muslims, rather than by white Christian militia member Timothy McVeigh.' After that incident, even though Arabs and Muslims were not involved, draconian immigration laws were passed in 1996 which singled out those groups. 65 Unfortunately, what happened to Arabs and Muslims under these 1996 laws was not unique. According to Kevin Johnson, these laws are part of a history of attempts to stiffle dissent that includes the Alien and Sedition Acts of the 1790s and the Palmer Raids after World War 1.66 In that period after the war, the U.S. imprisoned people for years for speaking out against the war effort.67 During the cold war Red Scare, many people lost jobs and were subject to investigation, or were even imprisoned, because of rumored association with the Communist party.6 According to Jerry Kang, "</w:t>
      </w:r>
      <w:r>
        <w:rPr>
          <w:rStyle w:val="StyleBoldUnderline"/>
        </w:rPr>
        <w:t>wartime coupled with racism and intolerance creates particular types of mistakes. Specifically we overestimate the threat posed by racial 'others,'</w:t>
      </w:r>
      <w:r>
        <w:t xml:space="preserve"> in WWlI, Japanese Americans; </w:t>
      </w:r>
      <w:r>
        <w:rPr>
          <w:rStyle w:val="StyleBoldUnderline"/>
        </w:rPr>
        <w:t>today, Arab Americans, Muslims Middle Easterners, immigrants and anyone who looks like 'them</w:t>
      </w:r>
      <w:r>
        <w:t xml:space="preserve"> . ,9, ? </w:t>
      </w:r>
      <w:r>
        <w:rPr>
          <w:rStyle w:val="StyleBoldUnderline"/>
        </w:rPr>
        <w:t>The Antiterrorism and Effective Death Penalty Act of 1996</w:t>
      </w:r>
      <w:r>
        <w:t xml:space="preserve"> (AEDPA)70 </w:t>
      </w:r>
      <w:r>
        <w:rPr>
          <w:rStyle w:val="StyleBoldUnderline"/>
        </w:rPr>
        <w:t>made it a crime to contribute to foreign groups deemed as terrorist, and created special deportation procedure</w:t>
      </w:r>
      <w:r>
        <w:t xml:space="preserve">s, including the formation of special courts to evaluate secret </w:t>
      </w:r>
      <w:r>
        <w:lastRenderedPageBreak/>
        <w:t xml:space="preserve">evidence. 7 ' </w:t>
      </w:r>
      <w:r>
        <w:rPr>
          <w:rStyle w:val="StyleBoldUnderline"/>
        </w:rPr>
        <w:t>The Illegal Immigration and Immigrant Responsibility Act</w:t>
      </w:r>
      <w:r>
        <w:t xml:space="preserve"> of 1996 (IIRIRA)72 supplemented AEDPA. That act </w:t>
      </w:r>
      <w:r>
        <w:rPr>
          <w:rStyle w:val="StyleBoldUnderline"/>
        </w:rPr>
        <w:t>prevents federal courts from reviewing a variety of immigration cases</w:t>
      </w:r>
      <w:r>
        <w:t xml:space="preserve">, with very limited exceptions. 3 These two laws "either explicitly-or according to INS interpretation, impliedly-authorize the use of classified evidence to exclude an 'alien terrorist' under special removal proceedings,74 to summarily remove an alien who is a 'national security' risk,7 and to deny bond to aliens in removal proceedings."76 Pursuant to these statutes, the Immigration and Naturalization Service (INS) deported or attempted to deport more than two dozen people on the basis of secret evidence-almost all were Muslim, mainly Arabs. 77 Ironically, in 2000, Republican Presidential candidate George W. Bush accused the Clinton administration of racial profiling when it used secret evidence.78 </w:t>
      </w:r>
      <w:r w:rsidRPr="00DE263D">
        <w:rPr>
          <w:rStyle w:val="StyleBoldUnderline"/>
          <w:highlight w:val="cyan"/>
        </w:rPr>
        <w:t>After September 11 the situation affecting Arabs and Muslims dramatically worsened</w:t>
      </w:r>
      <w:r>
        <w:rPr>
          <w:rStyle w:val="StyleBoldUnderline"/>
        </w:rPr>
        <w:t xml:space="preserve">,79 </w:t>
      </w:r>
      <w:r w:rsidRPr="00DE263D">
        <w:rPr>
          <w:rStyle w:val="StyleBoldUnderline"/>
          <w:highlight w:val="cyan"/>
        </w:rPr>
        <w:t>and there have been profound effects on their civil rights</w:t>
      </w:r>
      <w:r>
        <w:t xml:space="preserve">.8 " Before that fateful date, 80% of Americans considered racial profiling wrong.8 </w:t>
      </w:r>
      <w:r>
        <w:rPr>
          <w:rStyle w:val="StyleBoldUnderline"/>
        </w:rPr>
        <w:t xml:space="preserve">After September 11, the polls reversed and </w:t>
      </w:r>
      <w:r w:rsidRPr="00DE263D">
        <w:rPr>
          <w:rStyle w:val="StyleBoldUnderline"/>
          <w:highlight w:val="cyan"/>
        </w:rPr>
        <w:t>60% said profiling was fine, especially if directed against Arabs and Muslims</w:t>
      </w:r>
      <w:r>
        <w:rPr>
          <w:rStyle w:val="StyleBoldUnderline"/>
        </w:rPr>
        <w:t xml:space="preserve">. </w:t>
      </w:r>
      <w:r>
        <w:t xml:space="preserve">82 </w:t>
      </w:r>
      <w:r w:rsidRPr="00DE263D">
        <w:rPr>
          <w:rStyle w:val="StyleBoldUnderline"/>
          <w:highlight w:val="cyan"/>
        </w:rPr>
        <w:t>U.S. Congressman John Cooksey</w:t>
      </w:r>
      <w:r>
        <w:t xml:space="preserve"> of Louisiana likely expressed the sentiments of many when he </w:t>
      </w:r>
      <w:r w:rsidRPr="00DE263D">
        <w:rPr>
          <w:rStyle w:val="StyleBoldUnderline"/>
          <w:highlight w:val="cyan"/>
        </w:rPr>
        <w:t>stated</w:t>
      </w:r>
      <w:r>
        <w:t xml:space="preserve"> on the radio, "</w:t>
      </w:r>
      <w:r w:rsidRPr="00DE263D">
        <w:rPr>
          <w:rStyle w:val="Emphasis"/>
          <w:highlight w:val="cyan"/>
        </w:rPr>
        <w:t>If I see someone come in and he's got a diaper on his head</w:t>
      </w:r>
      <w:r>
        <w:rPr>
          <w:rStyle w:val="Emphasis"/>
        </w:rPr>
        <w:t xml:space="preserve"> and a fan belt around that diaper on his head, </w:t>
      </w:r>
      <w:r w:rsidRPr="00DE263D">
        <w:rPr>
          <w:rStyle w:val="Emphasis"/>
          <w:highlight w:val="cyan"/>
        </w:rPr>
        <w:t>that guy needs to be pulled over and checked</w:t>
      </w:r>
      <w:r>
        <w:t xml:space="preserve">." 3 A survey done soon after September 11 said that </w:t>
      </w:r>
      <w:r>
        <w:rPr>
          <w:rStyle w:val="StyleBoldUnderline"/>
        </w:rPr>
        <w:t>nearly half would be in favor of having Arabs, including citizens, carry a special identification card</w:t>
      </w:r>
      <w:r>
        <w:t xml:space="preserve">.8 There were early reports that </w:t>
      </w:r>
      <w:r w:rsidRPr="00DE263D">
        <w:rPr>
          <w:rStyle w:val="Emphasis"/>
          <w:highlight w:val="cyan"/>
        </w:rPr>
        <w:t>some Blacks and Latinos welcomed</w:t>
      </w:r>
      <w:r>
        <w:rPr>
          <w:rStyle w:val="Emphasis"/>
        </w:rPr>
        <w:t xml:space="preserve"> the law enforcement </w:t>
      </w:r>
      <w:r w:rsidRPr="00DE263D">
        <w:rPr>
          <w:rStyle w:val="Emphasis"/>
          <w:highlight w:val="cyan"/>
        </w:rPr>
        <w:t>targeting of Arabs and Muslims</w:t>
      </w:r>
      <w:r>
        <w:t xml:space="preserve">.85 When I heard that comment, it reminded me that I preferred that my sons not be mistaken for Arabs when flying. On the other hand, I also realized that increased racial profiling of Arabs and Muslims has not meant that the long term racial profiling of African Americans has stopped. It merely means that my sons may be doubly profiled depending on the context. At the airport, they may be regarded as Arab terrorists, while at the taxi stand or ATM machine, they may be regarded as Black criminals.8 6 After September 11, Muslims and Arabs and people who look like them have been under siege." </w:t>
      </w:r>
      <w:r w:rsidRPr="00DE263D">
        <w:rPr>
          <w:rStyle w:val="StyleBoldUnderline"/>
          <w:highlight w:val="cyan"/>
        </w:rPr>
        <w:t>Over 1000</w:t>
      </w:r>
      <w:r>
        <w:rPr>
          <w:rStyle w:val="StyleBoldUnderline"/>
        </w:rPr>
        <w:t xml:space="preserve"> incidents of </w:t>
      </w:r>
      <w:r w:rsidRPr="00DE263D">
        <w:rPr>
          <w:rStyle w:val="StyleBoldUnderline"/>
          <w:highlight w:val="cyan"/>
        </w:rPr>
        <w:t>hate crimes were reported</w:t>
      </w:r>
      <w:r>
        <w:t xml:space="preserve"> by February 2002.8 </w:t>
      </w:r>
      <w:r>
        <w:rPr>
          <w:rStyle w:val="StyleBoldUnderline"/>
        </w:rPr>
        <w:t xml:space="preserve">Even President </w:t>
      </w:r>
      <w:r w:rsidRPr="00DE263D">
        <w:rPr>
          <w:rStyle w:val="StyleBoldUnderline"/>
          <w:highlight w:val="cyan"/>
        </w:rPr>
        <w:t>Bush's Arab secret service agent was removed from a</w:t>
      </w:r>
      <w:r>
        <w:rPr>
          <w:rStyle w:val="StyleBoldUnderline"/>
        </w:rPr>
        <w:t xml:space="preserve">n American Airlines </w:t>
      </w:r>
      <w:r w:rsidRPr="00DE263D">
        <w:rPr>
          <w:rStyle w:val="StyleBoldUnderline"/>
          <w:highlight w:val="cyan"/>
        </w:rPr>
        <w:t>plane</w:t>
      </w:r>
      <w:r>
        <w:t xml:space="preserve">. 9 </w:t>
      </w:r>
      <w:r>
        <w:rPr>
          <w:rStyle w:val="StyleBoldUnderline"/>
        </w:rPr>
        <w:t xml:space="preserve">Of </w:t>
      </w:r>
      <w:r w:rsidRPr="00DE263D">
        <w:rPr>
          <w:rStyle w:val="StyleBoldUnderline"/>
          <w:highlight w:val="cyan"/>
        </w:rPr>
        <w:t>five people who were killed, including a Sikh Indian, a Pakistani Muslim, an Egyptian</w:t>
      </w:r>
      <w:r>
        <w:rPr>
          <w:rStyle w:val="StyleBoldUnderline"/>
        </w:rPr>
        <w:t xml:space="preserve"> Coptic </w:t>
      </w:r>
      <w:r w:rsidRPr="00DE263D">
        <w:rPr>
          <w:rStyle w:val="StyleBoldUnderline"/>
          <w:highlight w:val="cyan"/>
        </w:rPr>
        <w:t>Christian, and an Indian Hindu</w:t>
      </w:r>
      <w:r>
        <w:rPr>
          <w:rStyle w:val="StyleBoldUnderline"/>
        </w:rPr>
        <w:t xml:space="preserve">,9 </w:t>
      </w:r>
      <w:r w:rsidRPr="00DE263D">
        <w:rPr>
          <w:rStyle w:val="StyleBoldUnderline"/>
          <w:highlight w:val="cyan"/>
        </w:rPr>
        <w:t xml:space="preserve">none of them was a Muslim Arab, but </w:t>
      </w:r>
      <w:r w:rsidRPr="00DE263D">
        <w:rPr>
          <w:rStyle w:val="Emphasis"/>
          <w:highlight w:val="cyan"/>
        </w:rPr>
        <w:t>all were socially constructed as such</w:t>
      </w:r>
      <w:r>
        <w:t xml:space="preserve">. The U.S. Justice Department opened up more than 380 investigations into violence or threats, which have taken the form of "telephone, internet, mail and face-to-face threats; minor assaults, assaults with dangerous weapons, and assaults resulting in serious injury or death; and vandalism, shootings, and bombings directed at homes, businesses, and places of worship."9 ' About 70 state and local criminal prosecutions were instigated against 80 defendants. 92 According to Bill Hing, </w:t>
      </w:r>
      <w:r w:rsidRPr="00DE263D">
        <w:rPr>
          <w:rStyle w:val="StyleBoldUnderline"/>
          <w:highlight w:val="cyan"/>
        </w:rPr>
        <w:t>Arabs and Muslims</w:t>
      </w:r>
      <w:r>
        <w:rPr>
          <w:rStyle w:val="StyleBoldUnderline"/>
        </w:rPr>
        <w:t xml:space="preserve">, whether citizens or not, </w:t>
      </w:r>
      <w:r w:rsidRPr="00DE263D">
        <w:rPr>
          <w:rStyle w:val="Emphasis"/>
          <w:highlight w:val="cyan"/>
        </w:rPr>
        <w:t>are literally</w:t>
      </w:r>
      <w:r>
        <w:rPr>
          <w:rStyle w:val="Emphasis"/>
        </w:rPr>
        <w:t xml:space="preserve"> and figuratively </w:t>
      </w:r>
      <w:r w:rsidRPr="00DE263D">
        <w:rPr>
          <w:rStyle w:val="Emphasis"/>
          <w:highlight w:val="cyan"/>
        </w:rPr>
        <w:t>being de-Americanized</w:t>
      </w:r>
      <w:r w:rsidRPr="00DE263D">
        <w:rPr>
          <w:rStyle w:val="StyleBoldUnderline"/>
          <w:highlight w:val="cyan"/>
        </w:rPr>
        <w:t xml:space="preserve">, which is "a </w:t>
      </w:r>
      <w:r w:rsidRPr="00DE263D">
        <w:rPr>
          <w:rStyle w:val="Emphasis"/>
          <w:highlight w:val="cyan"/>
        </w:rPr>
        <w:t>twisted brand of xenophobia</w:t>
      </w:r>
      <w:r>
        <w:rPr>
          <w:rStyle w:val="StyleBoldUnderline"/>
        </w:rPr>
        <w:t xml:space="preserve"> that is not simply hatred of foreigners, but also hatred of those who may not be foreigners but whom the vigilantes would prefer being removed from the country anyway</w:t>
      </w:r>
      <w:r>
        <w:t xml:space="preserve">."93 A member of the U.S. Civil Rights Commission has even said that </w:t>
      </w:r>
      <w:r>
        <w:rPr>
          <w:rStyle w:val="StyleBoldUnderline"/>
        </w:rPr>
        <w:t>in the event of another terrorist attack, the American government might consider interning Arab Americans,"4 reminiscent of the treatment of 120,000 Japanese and Japanese Americans in World War II</w:t>
      </w:r>
      <w:r>
        <w:t xml:space="preserve">.9 ' The legal position of Arabs and Muslims has especially declined since the exceptionally speedy passage of the Uniting and Strengthening America by Providing Appropriate Tools Required to Intercept and Obstruct Terrorism (USA Patriot Act),96 which subjects noncitizens to guilt by association, ideological exclusion, unilateral executive detention, and racial profiling.97 Aliens are deportable for innocent association, without any proof that they supported terrorist activity.98 </w:t>
      </w:r>
      <w:r>
        <w:rPr>
          <w:rStyle w:val="StyleBoldUnderline"/>
        </w:rPr>
        <w:t>Noncitizens are now subject to the resurrection of ideological exclusion</w:t>
      </w:r>
      <w:r>
        <w:t xml:space="preserve">, that is that they will be denied a visa on the basis of pure speech </w:t>
      </w:r>
      <w:r>
        <w:rPr>
          <w:rStyle w:val="StyleBoldUnderline"/>
        </w:rPr>
        <w:t xml:space="preserve">if they are seen as endorsing or espousing </w:t>
      </w:r>
      <w:r>
        <w:rPr>
          <w:rStyle w:val="StyleBoldUnderline"/>
        </w:rPr>
        <w:lastRenderedPageBreak/>
        <w:t>terroristic activity or persuading others to support activity or a group</w:t>
      </w:r>
      <w:r>
        <w:t xml:space="preserve">.99 </w:t>
      </w:r>
      <w:r w:rsidRPr="00DE263D">
        <w:rPr>
          <w:rStyle w:val="StyleBoldUnderline"/>
          <w:highlight w:val="cyan"/>
        </w:rPr>
        <w:t>Aliens can be detained without any hearing</w:t>
      </w:r>
      <w:r>
        <w:rPr>
          <w:rStyle w:val="StyleBoldUnderline"/>
        </w:rPr>
        <w:t xml:space="preserve"> or showing that they pose a threat to national security or</w:t>
      </w:r>
      <w:r>
        <w:t xml:space="preserve"> are a flight risk. </w:t>
      </w:r>
      <w:r>
        <w:rPr>
          <w:rStyle w:val="StyleBoldUnderline"/>
        </w:rPr>
        <w:t xml:space="preserve">The defendant in a normal criminal proceeding can be held without bail only if he is a danger to the community or a flight risk. " Aliens can now be held not only during the proceeding which can take years, but also </w:t>
      </w:r>
      <w:r>
        <w:t xml:space="preserve">afterwards, </w:t>
      </w:r>
      <w:r w:rsidRPr="00DE263D">
        <w:rPr>
          <w:rStyle w:val="Emphasis"/>
          <w:highlight w:val="cyan"/>
        </w:rPr>
        <w:t>indefinitely</w:t>
      </w:r>
      <w:r>
        <w:t xml:space="preserve">, </w:t>
      </w:r>
      <w:r>
        <w:rPr>
          <w:rStyle w:val="StyleBoldUnderline"/>
        </w:rPr>
        <w:t>even if the proceeding says they should not be removed from the country!!</w:t>
      </w:r>
      <w:r>
        <w:t xml:space="preserve">lo Rules that effect citizens and noncitizens alike include the authorization of secret searches and wiretaps without any probable cause as would normally be required by the Fourth Amendment. 0 2 Under the USA Patriot Act, </w:t>
      </w:r>
      <w:r>
        <w:rPr>
          <w:rStyle w:val="StyleBoldUnderline"/>
        </w:rPr>
        <w:t xml:space="preserve">over </w:t>
      </w:r>
      <w:r w:rsidRPr="00DE263D">
        <w:rPr>
          <w:rStyle w:val="StyleBoldUnderline"/>
          <w:highlight w:val="cyan"/>
        </w:rPr>
        <w:t>1000 people were held for</w:t>
      </w:r>
      <w:r>
        <w:t xml:space="preserve"> weeks or </w:t>
      </w:r>
      <w:r w:rsidRPr="00DE263D">
        <w:rPr>
          <w:rStyle w:val="StyleBoldUnderline"/>
          <w:highlight w:val="cyan"/>
        </w:rPr>
        <w:t>months with no charges in mass</w:t>
      </w:r>
      <w:r>
        <w:rPr>
          <w:rStyle w:val="StyleBoldUnderline"/>
        </w:rPr>
        <w:t xml:space="preserve"> preventive </w:t>
      </w:r>
      <w:r w:rsidRPr="00DE263D">
        <w:rPr>
          <w:rStyle w:val="StyleBoldUnderline"/>
          <w:highlight w:val="cyan"/>
        </w:rPr>
        <w:t>detention</w:t>
      </w:r>
      <w:r>
        <w:t xml:space="preserve">. 03 They did not have access to lawyers and, in many cases, their families were not told where they were."° Some people were held as material witnesses, i.e. they might have information. Even they have been treated harshly.'0 5 </w:t>
      </w:r>
      <w:r>
        <w:rPr>
          <w:rStyle w:val="StyleBoldUnderline"/>
        </w:rPr>
        <w:t>Some have challenged that detention in court.</w:t>
      </w:r>
      <w:r>
        <w:t xml:space="preserve"> While federal judges have found that the use of material witness warrants to detain individuals for potential testimony before a grand jury is unlawful,'0 6 otherjudges have held the opposite. 1 7 According to Jerry Kang, [</w:t>
      </w:r>
      <w:r>
        <w:rPr>
          <w:rStyle w:val="StyleBoldUnderline"/>
        </w:rPr>
        <w:t>we] should not be surprised if courts determine that national security in the face of terrorism is-in the lingo of constitutional law- a 'compelling interest' and that rude forms of racial profiling</w:t>
      </w:r>
      <w:r>
        <w:t xml:space="preserve">, notwithstanding its over and under-inclusiveness, </w:t>
      </w:r>
      <w:r>
        <w:rPr>
          <w:rStyle w:val="StyleBoldUnderline"/>
        </w:rPr>
        <w:t>are 'narrowly tailored' to furthering that interest</w:t>
      </w:r>
      <w:r>
        <w:t xml:space="preserve">. </w:t>
      </w:r>
      <w:r w:rsidRPr="00DE263D">
        <w:rPr>
          <w:rStyle w:val="StyleBoldUnderline"/>
          <w:highlight w:val="cyan"/>
        </w:rPr>
        <w:t xml:space="preserve">It would be </w:t>
      </w:r>
      <w:r w:rsidRPr="00DE263D">
        <w:rPr>
          <w:rStyle w:val="Emphasis"/>
          <w:highlight w:val="cyan"/>
        </w:rPr>
        <w:t>foolish to think that the courts will</w:t>
      </w:r>
      <w:r>
        <w:rPr>
          <w:rStyle w:val="Emphasis"/>
        </w:rPr>
        <w:t xml:space="preserve"> necessarily </w:t>
      </w:r>
      <w:r w:rsidRPr="00DE263D">
        <w:rPr>
          <w:rStyle w:val="Emphasis"/>
          <w:highlight w:val="cyan"/>
        </w:rPr>
        <w:t>save us from the</w:t>
      </w:r>
      <w:r>
        <w:rPr>
          <w:rStyle w:val="Emphasis"/>
        </w:rPr>
        <w:t xml:space="preserve"> excesses of the more </w:t>
      </w:r>
      <w:r w:rsidRPr="00DE263D">
        <w:rPr>
          <w:rStyle w:val="Emphasis"/>
          <w:highlight w:val="cyan"/>
        </w:rPr>
        <w:t>political branches</w:t>
      </w:r>
      <w:r>
        <w:t xml:space="preserve">, r' </w:t>
      </w:r>
      <w:r>
        <w:rPr>
          <w:rStyle w:val="StyleBoldUnderline"/>
        </w:rPr>
        <w:t xml:space="preserve">Little research has been done as to how all </w:t>
      </w:r>
      <w:r w:rsidRPr="00DE263D">
        <w:rPr>
          <w:rStyle w:val="StyleBoldUnderline"/>
          <w:highlight w:val="cyan"/>
        </w:rPr>
        <w:t>this has affected women</w:t>
      </w:r>
      <w:r>
        <w:t xml:space="preserve"> in the Arab and Muslim communities, </w:t>
      </w:r>
      <w:r w:rsidRPr="00DE263D">
        <w:rPr>
          <w:rStyle w:val="StyleBoldUnderline"/>
          <w:highlight w:val="cyan"/>
        </w:rPr>
        <w:t>as many of the men detained were</w:t>
      </w:r>
      <w:r>
        <w:rPr>
          <w:rStyle w:val="StyleBoldUnderline"/>
        </w:rPr>
        <w:t xml:space="preserve"> the sole or major </w:t>
      </w:r>
      <w:r w:rsidRPr="00DE263D">
        <w:rPr>
          <w:rStyle w:val="StyleBoldUnderline"/>
          <w:highlight w:val="cyan"/>
        </w:rPr>
        <w:t>breadwinners</w:t>
      </w:r>
      <w:r>
        <w:t xml:space="preserve"> for their families as well as respected business owners, religious leaders, and community activists." </w:t>
      </w:r>
      <w:r>
        <w:rPr>
          <w:rStyle w:val="StyleBoldUnderline"/>
        </w:rPr>
        <w:t xml:space="preserve">These </w:t>
      </w:r>
      <w:r w:rsidRPr="00DE263D">
        <w:rPr>
          <w:rStyle w:val="StyleBoldUnderline"/>
          <w:highlight w:val="cyan"/>
        </w:rPr>
        <w:t xml:space="preserve">women are usually </w:t>
      </w:r>
      <w:r w:rsidRPr="00DE263D">
        <w:rPr>
          <w:rStyle w:val="Emphasis"/>
          <w:highlight w:val="cyan"/>
        </w:rPr>
        <w:t>stereotyped as voiceless and passive</w:t>
      </w:r>
      <w:r w:rsidRPr="00DE263D">
        <w:rPr>
          <w:rStyle w:val="StyleBoldUnderline"/>
          <w:highlight w:val="cyan"/>
        </w:rPr>
        <w:t xml:space="preserve">, </w:t>
      </w:r>
      <w:r w:rsidRPr="00DE263D">
        <w:rPr>
          <w:rStyle w:val="Emphasis"/>
          <w:highlight w:val="cyan"/>
        </w:rPr>
        <w:t>needing to be liberated from the</w:t>
      </w:r>
      <w:r>
        <w:rPr>
          <w:rStyle w:val="Emphasis"/>
        </w:rPr>
        <w:t xml:space="preserve"> all encompassing Afghanistan </w:t>
      </w:r>
      <w:r w:rsidRPr="00DE263D">
        <w:rPr>
          <w:rStyle w:val="Emphasis"/>
          <w:highlight w:val="cyan"/>
        </w:rPr>
        <w:t>burqa or even the more modest</w:t>
      </w:r>
      <w:r>
        <w:rPr>
          <w:rStyle w:val="Emphasis"/>
        </w:rPr>
        <w:t xml:space="preserve"> varieties of </w:t>
      </w:r>
      <w:r w:rsidRPr="00DE263D">
        <w:rPr>
          <w:rStyle w:val="Emphasis"/>
          <w:highlight w:val="cyan"/>
        </w:rPr>
        <w:t>head scarves</w:t>
      </w:r>
      <w:r w:rsidRPr="00DE263D">
        <w:rPr>
          <w:rStyle w:val="StyleBoldUnderline"/>
          <w:highlight w:val="cyan"/>
        </w:rPr>
        <w:t xml:space="preserve"> many wear in the United States."</w:t>
      </w:r>
      <w:r>
        <w:t xml:space="preserve">' </w:t>
      </w:r>
      <w:r>
        <w:rPr>
          <w:rStyle w:val="StyleBoldUnderline"/>
        </w:rPr>
        <w:t>Some of them may not speak English, may not have been working, or even had a visa to work</w:t>
      </w:r>
      <w:r>
        <w:t xml:space="preserve">, if foreign born." </w:t>
      </w:r>
      <w:r>
        <w:rPr>
          <w:rStyle w:val="StyleBoldUnderline"/>
        </w:rPr>
        <w:t>In November 2001, the Bush Justice Department said it would interview some 5000 young men, solely based on age, date of arrival, and country of origin.</w:t>
      </w:r>
      <w:r>
        <w:t xml:space="preserve"> </w:t>
      </w:r>
      <w:r>
        <w:rPr>
          <w:rStyle w:val="Emphasis"/>
        </w:rPr>
        <w:t>Virtually all were Arabs or Muslims</w:t>
      </w:r>
      <w:r>
        <w:t xml:space="preserve">." 2 Some police departments refused to assist the federal government as they believed the policy constituted racial profiling."' They knew that law enforcement works best if it positively involves the community rather than terrorizes it."4 Needless to say, the affected groups have been outraged by the targeting."5 Some months later, the Justice Department announced it would interview 3000 additional men from countries with an Al Qaeda presence." 6 When </w:t>
      </w:r>
      <w:r>
        <w:rPr>
          <w:rStyle w:val="StyleBoldUnderline"/>
        </w:rPr>
        <w:t>the Justice Department</w:t>
      </w:r>
      <w:r>
        <w:t xml:space="preserve"> announced the Absconder Apprehension Initiative in February 2002, they </w:t>
      </w:r>
      <w:r>
        <w:rPr>
          <w:rStyle w:val="StyleBoldUnderline"/>
        </w:rPr>
        <w:t>decided to prioritize the deportation of 6000 aliens out of the 300,000 foreigners who remained in the country after being ordered deported</w:t>
      </w:r>
      <w:r>
        <w:t xml:space="preserve">. Needless to say, </w:t>
      </w:r>
      <w:r>
        <w:rPr>
          <w:rStyle w:val="Emphasis"/>
        </w:rPr>
        <w:t>these men were from Arab countries."</w:t>
      </w:r>
      <w:r>
        <w:t xml:space="preserve"> 7 In April 2002, the Justice Department announced that it would put into effect a provision from IIRIRA, which gives the police the authority to enforce immigration laws."' This was controversial not only in immigrant communities, but with police concerned about racial profiling. "'We've spent decades establishing trust... with our very diverse communities,' says a San Diego spokesman. 'If there is an immigration emergency tied to criminal activity, of course we'll assist. But if it is simply an immigration violation.., we will not be involved.""" In June 2002, </w:t>
      </w:r>
      <w:r>
        <w:rPr>
          <w:rStyle w:val="StyleBoldUnderline"/>
        </w:rPr>
        <w:t>the Entry-Exit Registration System was established which now requires men from age 16 up</w:t>
      </w:r>
      <w:r>
        <w:t xml:space="preserve">, from 25 countries including nationals of Iraq, Iran, Libya, Sudan and Syria, </w:t>
      </w:r>
      <w:r>
        <w:rPr>
          <w:rStyle w:val="StyleBoldUnderline"/>
        </w:rPr>
        <w:t>to register and be photographed, fingerprinted, interviewed, or else be deported</w:t>
      </w:r>
      <w:r>
        <w:t xml:space="preserve">.2 </w:t>
      </w:r>
      <w:r>
        <w:rPr>
          <w:rStyle w:val="StyleBoldUnderline"/>
        </w:rPr>
        <w:t>Over 1200 men have been detained under this program.'</w:t>
      </w:r>
      <w:r>
        <w:t xml:space="preserve"> For example, in December 2002, </w:t>
      </w:r>
      <w:r w:rsidRPr="00DE263D">
        <w:rPr>
          <w:rStyle w:val="Emphasis"/>
          <w:highlight w:val="cyan"/>
        </w:rPr>
        <w:t>400 men from Iraq, Iran, Sudan, and Syria were detained in Los Angeles</w:t>
      </w:r>
      <w:r>
        <w:t xml:space="preserve"> under this program, </w:t>
      </w:r>
      <w:r w:rsidRPr="00DE263D">
        <w:rPr>
          <w:rStyle w:val="StyleBoldUnderline"/>
          <w:highlight w:val="cyan"/>
        </w:rPr>
        <w:t xml:space="preserve">and Amnesty International reported their harsh treatment included being </w:t>
      </w:r>
      <w:r w:rsidRPr="00DE263D">
        <w:rPr>
          <w:rStyle w:val="Emphasis"/>
          <w:highlight w:val="cyan"/>
        </w:rPr>
        <w:t xml:space="preserve">shackled, hosed down with cold water, forced to sleep </w:t>
      </w:r>
      <w:r w:rsidRPr="00DE263D">
        <w:rPr>
          <w:rStyle w:val="Emphasis"/>
          <w:highlight w:val="cyan"/>
        </w:rPr>
        <w:lastRenderedPageBreak/>
        <w:t>standing up, and kept from contacting family</w:t>
      </w:r>
      <w:r>
        <w:rPr>
          <w:rStyle w:val="Emphasis"/>
        </w:rPr>
        <w:t xml:space="preserve"> or legal counsel</w:t>
      </w:r>
      <w:r>
        <w:t xml:space="preserve">.'22 The Lawyers Committee for Human Rights has called for a dismantling of this registration system since it is "discriminatory in nature, ineffective and inefficient as a law enforcement strategy, and creates widespread ill-will in Arab American and Muslim communities across the country."'2 Of course, the </w:t>
      </w:r>
      <w:r w:rsidRPr="00DE263D">
        <w:rPr>
          <w:rStyle w:val="StyleBoldUnderline"/>
          <w:highlight w:val="cyan"/>
        </w:rPr>
        <w:t>inadequacy of</w:t>
      </w:r>
      <w:r>
        <w:rPr>
          <w:rStyle w:val="StyleBoldUnderline"/>
        </w:rPr>
        <w:t xml:space="preserve"> all such </w:t>
      </w:r>
      <w:r w:rsidRPr="00DE263D">
        <w:rPr>
          <w:rStyle w:val="StyleBoldUnderline"/>
          <w:highlight w:val="cyan"/>
        </w:rPr>
        <w:t xml:space="preserve">profiling is shown by the fact that </w:t>
      </w:r>
      <w:r w:rsidRPr="00DE263D">
        <w:rPr>
          <w:rStyle w:val="StyleBoldUnderline"/>
        </w:rPr>
        <w:t>the airplane "shoe bomber" Richard Reid is a citizen of Great Britain</w:t>
      </w:r>
      <w:r>
        <w:t xml:space="preserve">;24 </w:t>
      </w:r>
      <w:r w:rsidRPr="00DE263D">
        <w:rPr>
          <w:rStyle w:val="StyleBoldUnderline"/>
        </w:rPr>
        <w:t>the</w:t>
      </w:r>
      <w:r>
        <w:rPr>
          <w:rStyle w:val="StyleBoldUnderline"/>
        </w:rPr>
        <w:t xml:space="preserve"> "American Taliban" </w:t>
      </w:r>
      <w:r w:rsidRPr="00DE263D">
        <w:rPr>
          <w:rStyle w:val="StyleBoldUnderline"/>
          <w:highlight w:val="cyan"/>
        </w:rPr>
        <w:t>John Walker Lindh is</w:t>
      </w:r>
      <w:r>
        <w:rPr>
          <w:rStyle w:val="StyleBoldUnderline"/>
        </w:rPr>
        <w:t xml:space="preserve"> a Muslim convert, </w:t>
      </w:r>
      <w:r w:rsidRPr="00DE263D">
        <w:rPr>
          <w:rStyle w:val="StyleBoldUnderline"/>
          <w:highlight w:val="cyan"/>
        </w:rPr>
        <w:t>white upper middle class native of</w:t>
      </w:r>
      <w:r>
        <w:rPr>
          <w:rStyle w:val="StyleBoldUnderline"/>
        </w:rPr>
        <w:t xml:space="preserve"> Main County, </w:t>
      </w:r>
      <w:r w:rsidRPr="00DE263D">
        <w:rPr>
          <w:rStyle w:val="StyleBoldUnderline"/>
          <w:highlight w:val="cyan"/>
        </w:rPr>
        <w:t>California</w:t>
      </w:r>
      <w:r>
        <w:rPr>
          <w:rStyle w:val="StyleBoldUnderline"/>
        </w:rPr>
        <w:t>;</w:t>
      </w:r>
      <w:r>
        <w:t xml:space="preserve"> ' 25 </w:t>
      </w:r>
      <w:r>
        <w:rPr>
          <w:rStyle w:val="StyleBoldUnderline"/>
        </w:rPr>
        <w:t>potential "dirty bomber" Jose Padilla is a Puerto Rican</w:t>
      </w:r>
      <w:r>
        <w:t xml:space="preserve">, former Chicago gangbanger; 12 6 </w:t>
      </w:r>
      <w:r>
        <w:rPr>
          <w:rStyle w:val="StyleBoldUnderline"/>
        </w:rPr>
        <w:t>and alleged twentieth hijacker</w:t>
      </w:r>
      <w:r>
        <w:t xml:space="preserve"> Zacharias </w:t>
      </w:r>
      <w:r>
        <w:rPr>
          <w:rStyle w:val="StyleBoldUnderline"/>
        </w:rPr>
        <w:t>Moussaoui</w:t>
      </w:r>
      <w:r>
        <w:t xml:space="preserve">, who was captured before September 11, </w:t>
      </w:r>
      <w:r>
        <w:rPr>
          <w:rStyle w:val="StyleBoldUnderline"/>
        </w:rPr>
        <w:t>is a citizen of France</w:t>
      </w:r>
      <w:r>
        <w:t xml:space="preserve">.' 7 </w:t>
      </w:r>
      <w:r>
        <w:rPr>
          <w:rStyle w:val="Emphasis"/>
        </w:rPr>
        <w:t>None of them would have been identified through profiling on the basis of nationality</w:t>
      </w:r>
      <w:r>
        <w:t xml:space="preserve">. It is interesting to look at the disparate legal treatment of these men. </w:t>
      </w:r>
      <w:r w:rsidRPr="00DE263D">
        <w:rPr>
          <w:rStyle w:val="StyleBoldUnderline"/>
          <w:highlight w:val="cyan"/>
        </w:rPr>
        <w:t>Lindh</w:t>
      </w:r>
      <w:r>
        <w:t xml:space="preserve">, captured in Afghanistan, </w:t>
      </w:r>
      <w:r w:rsidRPr="00DE263D">
        <w:rPr>
          <w:rStyle w:val="StyleBoldUnderline"/>
          <w:highlight w:val="cyan"/>
        </w:rPr>
        <w:t>got a public trial</w:t>
      </w:r>
      <w:r w:rsidRPr="00DE263D">
        <w:rPr>
          <w:highlight w:val="cyan"/>
        </w:rPr>
        <w:t xml:space="preserve">, </w:t>
      </w:r>
      <w:r w:rsidRPr="00DE263D">
        <w:rPr>
          <w:rStyle w:val="StyleBoldUnderline"/>
          <w:highlight w:val="cyan"/>
        </w:rPr>
        <w:t>whereas hundreds of</w:t>
      </w:r>
      <w:r>
        <w:rPr>
          <w:rStyle w:val="StyleBoldUnderline"/>
        </w:rPr>
        <w:t xml:space="preserve"> foreign born </w:t>
      </w:r>
      <w:r w:rsidRPr="00DE263D">
        <w:rPr>
          <w:rStyle w:val="StyleBoldUnderline"/>
          <w:highlight w:val="cyan"/>
        </w:rPr>
        <w:t>Arabs and Muslims</w:t>
      </w:r>
      <w:r>
        <w:t xml:space="preserve">, also </w:t>
      </w:r>
      <w:r>
        <w:rPr>
          <w:rStyle w:val="StyleBoldUnderline"/>
        </w:rPr>
        <w:t xml:space="preserve">captured there, </w:t>
      </w:r>
      <w:r w:rsidRPr="00DE263D">
        <w:rPr>
          <w:rStyle w:val="StyleBoldUnderline"/>
          <w:highlight w:val="cyan"/>
        </w:rPr>
        <w:t>are being held in</w:t>
      </w:r>
      <w:r>
        <w:rPr>
          <w:rStyle w:val="StyleBoldUnderline"/>
        </w:rPr>
        <w:t xml:space="preserve"> incommunicado detention in </w:t>
      </w:r>
      <w:r w:rsidRPr="00DE263D">
        <w:rPr>
          <w:rStyle w:val="StyleBoldUnderline"/>
          <w:highlight w:val="cyan"/>
        </w:rPr>
        <w:t>Guantanamo</w:t>
      </w:r>
      <w:r>
        <w:rPr>
          <w:rStyle w:val="StyleBoldUnderline"/>
        </w:rPr>
        <w:t xml:space="preserve"> Bay, Cuba</w:t>
      </w:r>
      <w:r>
        <w:t xml:space="preserve">.'28 </w:t>
      </w:r>
      <w:r>
        <w:rPr>
          <w:rStyle w:val="StyleBoldUnderline"/>
        </w:rPr>
        <w:t>The President issued a military order that Al Qaeda members and other noncitizens could be tried in military tribunals or commissions without appeal to civilian courts</w:t>
      </w:r>
      <w:r>
        <w:t>, an action which has been heavily criticized by various scholars,'29 as well as our allies.</w:t>
      </w:r>
      <w:r>
        <w:rPr>
          <w:rStyle w:val="StyleBoldUnderline"/>
        </w:rPr>
        <w:t>130 At least two federal courts have denied habeas petitions filed by lawyers representing some of the detainee</w:t>
      </w:r>
      <w:r>
        <w:t xml:space="preserve">s, refusing to assert jurisdiction over the cases. 13 1 </w:t>
      </w:r>
      <w:r>
        <w:rPr>
          <w:rStyle w:val="StyleBoldUnderline"/>
        </w:rPr>
        <w:t>There may be approximately 650 suspects from 43 countries in Cuba, and officials are preparing accommodations for up to 2000 inmates</w:t>
      </w:r>
      <w:r>
        <w:t xml:space="preserve">.13 1 Some </w:t>
      </w:r>
      <w:r>
        <w:rPr>
          <w:rStyle w:val="StyleBoldUnderline"/>
        </w:rPr>
        <w:t>scholars and government officials have suggested that detention and prosecution of captured suspects should not even be governed by international law</w:t>
      </w:r>
      <w:r>
        <w:t xml:space="preserve">. 1 3 </w:t>
      </w:r>
      <w:r>
        <w:rPr>
          <w:rStyle w:val="StyleBoldUnderline"/>
        </w:rPr>
        <w:t>Harvard law professor</w:t>
      </w:r>
      <w:r>
        <w:t xml:space="preserve"> Alan Dershowitz </w:t>
      </w:r>
      <w:r>
        <w:rPr>
          <w:rStyle w:val="StyleBoldUnderline"/>
        </w:rPr>
        <w:t xml:space="preserve">and </w:t>
      </w:r>
      <w:r w:rsidRPr="00DE263D">
        <w:rPr>
          <w:rStyle w:val="StyleBoldUnderline"/>
          <w:highlight w:val="cyan"/>
        </w:rPr>
        <w:t>others have argued that such persons could be tortured without violating any laws</w:t>
      </w:r>
      <w:r>
        <w:rPr>
          <w:rStyle w:val="StyleBoldUnderline"/>
        </w:rPr>
        <w:t xml:space="preserve"> binding the U.S.</w:t>
      </w:r>
      <w:r>
        <w:t xml:space="preserve"> 34 </w:t>
      </w:r>
      <w:r>
        <w:rPr>
          <w:rStyle w:val="StyleBoldUnderline"/>
        </w:rPr>
        <w:t>Padilla</w:t>
      </w:r>
      <w:r>
        <w:t xml:space="preserve">, also known as Abdullah al-Muhajir, is a former Chicago Latin Kings gang member who converted to Islam.' He was picked up by authorities as he returned from Pakistan and was allegedly planning to set off a dirty bomb containing radioactive materials. 36 He </w:t>
      </w:r>
      <w:r>
        <w:rPr>
          <w:rStyle w:val="StyleBoldUnderline"/>
        </w:rPr>
        <w:t>is now being held in incommunicado detention in a U.S. military prison as an "enemy combatant," without access to counsel or any court-military or civilian</w:t>
      </w:r>
      <w:r>
        <w:t xml:space="preserve">, and may never be tried. 1 37 In December 2002, U.S. District Court for the Southern District of New York judge Michael Mukasey issued a 102 page opinion affirming Padilla's right to consult counsel, but the government continues to resist the court's order. 38 Another U.S. citizen, Yaser Hamdi, born in Louisiana of Saudi descent, who was captured by Northern Alliance in Afghanistan, is also being held as an enemy combatant, after being discovered among the Guantanamo prisoners. 139 </w:t>
      </w:r>
      <w:r>
        <w:rPr>
          <w:rStyle w:val="StyleBoldUnderline"/>
        </w:rPr>
        <w:t>The U.S. government in both the Padilla and Hamdi cases is resisting petitions for habeas corpus and saying that courts should just accept the President's determinations as to their status</w:t>
      </w:r>
      <w:r>
        <w:t xml:space="preserve">.140 Ironically, </w:t>
      </w:r>
      <w:r>
        <w:rPr>
          <w:rStyle w:val="StyleBoldUnderline"/>
        </w:rPr>
        <w:t>putting U.S. citizens under military jurisdiction without access to legal counsel places them in a legal limbo where they have less rights than foreigners</w:t>
      </w:r>
      <w:r>
        <w:t xml:space="preserve"> Reid or Moussaoui 14 1 In October 2002, Reid ultimately pleaded guilty and was sentenced to life imprisonment by Judge William G. Young of the U.S. District Court in Boston. 142 In Seattle last August, an African American thirty-six year old, Earnest James Thompson, now known as James Uj aama, was accused of lending assistance to Al Qaeda by founding a training camp in Bly, Oregon in 1999.43 He was also alleged to have run a militant Islamic web site in Great Britain, and was allegedly linked to Abou Hamza Masri, a London Muslim and alleged recruiter for Bin Laden.'" Investigators hope to "squeeze some information out of him, "and he is being tried in a civilian court.145 In March 2003, the INS was dissolved and folded into the new Department of Homeland Security along with 21 other federal agencies. </w:t>
      </w:r>
      <w:r>
        <w:rPr>
          <w:rStyle w:val="StyleBoldUnderline"/>
        </w:rPr>
        <w:t xml:space="preserve">The implications are ominous, as one commentator has stated. "Placing all of the INS's functions into a department focused primarily on national security suggests that the United States no longer views immigrants as welcome contributors, but as </w:t>
      </w:r>
      <w:r>
        <w:rPr>
          <w:rStyle w:val="Emphasis"/>
        </w:rPr>
        <w:t>potential threats viewed through a terrorist lens</w:t>
      </w:r>
      <w:r>
        <w:t xml:space="preserve">."'146 At the time of this writing, it is alleged that </w:t>
      </w:r>
      <w:r>
        <w:rPr>
          <w:rStyle w:val="StyleBoldUnderline"/>
        </w:rPr>
        <w:t>the U.S. government has drafted in secret Patriot II, the Domestic Security Enhancement Act of 2003</w:t>
      </w:r>
      <w:r>
        <w:t xml:space="preserve">.147 The proposed law </w:t>
      </w:r>
      <w:r>
        <w:lastRenderedPageBreak/>
        <w:t xml:space="preserve">would authorize secret arrests, overturning the federal court decision requiring the government to release the names of all those detained since September 11. 148 Additionally, the law would permit the U.S. to extradite even American citizens for trial to countries with which we do not have extradition treaties, such as Saudi Arabia, Syria and Libya, which are well known for torture. 149 International and current U.S. law prohibit sending a person to a country where there is likelihood of torture. 50 Constituting a new level of invasion of privacy, a proposed Terrorist Identification database would authorize the collection of DNA of any suspect and of all noncitizens suspected of having an association with a "terrorist organization."'' The most extraordinary proposal would possibly strip Americans of citizenship as a form of punishment for giving material support to terrorist groups.15 2 </w:t>
      </w:r>
    </w:p>
    <w:p w:rsidR="00B62EA6" w:rsidRPr="009F79DE" w:rsidRDefault="00B62EA6" w:rsidP="00B62EA6">
      <w:pPr>
        <w:pStyle w:val="Heading4"/>
      </w:pPr>
      <w:r w:rsidRPr="009F79DE">
        <w:rPr>
          <w:bCs w:val="0"/>
        </w:rPr>
        <w:t xml:space="preserve">Islamophobia shapes US foreign policy—notions of western superiority are a critical tool to drum up support for militaristic and elitist interventions </w:t>
      </w:r>
      <w:r>
        <w:rPr>
          <w:bCs w:val="0"/>
        </w:rPr>
        <w:t xml:space="preserve">in poor countries </w:t>
      </w:r>
    </w:p>
    <w:p w:rsidR="00B62EA6" w:rsidRDefault="00B62EA6" w:rsidP="00B62EA6">
      <w:pPr>
        <w:rPr>
          <w:rStyle w:val="StyleStyleBold12pt"/>
        </w:rPr>
      </w:pPr>
      <w:r>
        <w:rPr>
          <w:rStyle w:val="StyleStyleBold12pt"/>
        </w:rPr>
        <w:t>Kumar 13</w:t>
      </w:r>
    </w:p>
    <w:p w:rsidR="00B62EA6" w:rsidRDefault="00B62EA6" w:rsidP="00B62EA6">
      <w:r>
        <w:t>[09/11/13, Deepa Kumar is an Associate Professor of Media Studies and Middle Eastern Studies at the Rutgers University. She is the author of Islamophobia and the Politics of Empire and Outside the Box: Corporate Media, Globalization, and the UPS Strike being interviewed by Jessica Desvarieux, The Real News Network, “Twelve Years Post 9/11, Islamophobia Still Runs High”, http://truth-out.org/video/item/18759-twelve-years-post-9-11-islamophobia-still-runs-high]</w:t>
      </w:r>
    </w:p>
    <w:p w:rsidR="00B62EA6" w:rsidRDefault="00B62EA6" w:rsidP="00B62EA6"/>
    <w:p w:rsidR="00B62EA6" w:rsidRDefault="00B62EA6" w:rsidP="00B62EA6">
      <w:pPr>
        <w:rPr>
          <w:rStyle w:val="Emphasis"/>
        </w:rPr>
      </w:pPr>
      <w:r>
        <w:t xml:space="preserve">KUMAR: Absolutely not. I think </w:t>
      </w:r>
      <w:r>
        <w:rPr>
          <w:rStyle w:val="StyleBoldUnderline"/>
        </w:rPr>
        <w:t xml:space="preserve">it is true that </w:t>
      </w:r>
      <w:r w:rsidRPr="00DE263D">
        <w:rPr>
          <w:rStyle w:val="StyleBoldUnderline"/>
          <w:highlight w:val="cyan"/>
        </w:rPr>
        <w:t>larger numbers of conservative voters are racist</w:t>
      </w:r>
      <w:r>
        <w:t xml:space="preserve">. They are racist not just in terms of their attitude towards Arabs and South Asians, but also to a whole host of other groups. So it's true that this idea sort of concentrated within those ranks. But in fact </w:t>
      </w:r>
      <w:r w:rsidRPr="00DE263D">
        <w:rPr>
          <w:rStyle w:val="Emphasis"/>
          <w:highlight w:val="cyan"/>
        </w:rPr>
        <w:t>Islamophobia is far more systemic than that</w:t>
      </w:r>
      <w:r>
        <w:t xml:space="preserve">. That is to say, </w:t>
      </w:r>
      <w:r w:rsidRPr="00DE263D">
        <w:rPr>
          <w:rStyle w:val="StyleBoldUnderline"/>
          <w:highlight w:val="cyan"/>
        </w:rPr>
        <w:t>the idea of a Muslim enemy</w:t>
      </w:r>
      <w:r>
        <w:t xml:space="preserve">, </w:t>
      </w:r>
      <w:r>
        <w:rPr>
          <w:rStyle w:val="StyleBoldUnderline"/>
        </w:rPr>
        <w:t>the idea of a terrorist enemy is one that actually goes back a couple of decades but was brought to light after 9/11 by the political elite</w:t>
      </w:r>
      <w:r>
        <w:t xml:space="preserve">, by our political leaders. So in fact </w:t>
      </w:r>
      <w:r>
        <w:rPr>
          <w:rStyle w:val="Emphasis"/>
        </w:rPr>
        <w:t xml:space="preserve">it </w:t>
      </w:r>
      <w:r w:rsidRPr="00DE263D">
        <w:rPr>
          <w:rStyle w:val="Emphasis"/>
          <w:highlight w:val="cyan"/>
        </w:rPr>
        <w:t>is built into the system of U.S. foreign policy</w:t>
      </w:r>
      <w:r>
        <w:rPr>
          <w:rStyle w:val="Emphasis"/>
        </w:rPr>
        <w:t xml:space="preserve"> in this country. </w:t>
      </w:r>
      <w:r>
        <w:t xml:space="preserve">And </w:t>
      </w:r>
      <w:r>
        <w:rPr>
          <w:rStyle w:val="StyleBoldUnderline"/>
        </w:rPr>
        <w:t xml:space="preserve">to simply look at the far right and </w:t>
      </w:r>
      <w:r w:rsidRPr="00DE263D">
        <w:rPr>
          <w:rStyle w:val="StyleBoldUnderline"/>
          <w:highlight w:val="cyan"/>
        </w:rPr>
        <w:t>to ignore the fact that it has larger implications in terms of justifying U.S. foreign policy would be</w:t>
      </w:r>
      <w:r>
        <w:rPr>
          <w:rStyle w:val="StyleBoldUnderline"/>
        </w:rPr>
        <w:t xml:space="preserve"> really to have only </w:t>
      </w:r>
      <w:r w:rsidRPr="00DE263D">
        <w:rPr>
          <w:rStyle w:val="StyleBoldUnderline"/>
          <w:highlight w:val="cyan"/>
        </w:rPr>
        <w:t>an incomplete picture of what is at work in this form of racism</w:t>
      </w:r>
      <w:r>
        <w:rPr>
          <w:rStyle w:val="StyleBoldUnderline"/>
        </w:rPr>
        <w:t xml:space="preserve">. </w:t>
      </w:r>
      <w:r>
        <w:t xml:space="preserve">DESVARIEUX: Okay. Let's talk about the mass media and how they depict Islam since 9/11. Can you describe for us how the mass media has depicted Islam? KUMAR: Well, basically, </w:t>
      </w:r>
      <w:r>
        <w:rPr>
          <w:rStyle w:val="StyleBoldUnderline"/>
        </w:rPr>
        <w:t xml:space="preserve">the trauma of </w:t>
      </w:r>
      <w:r w:rsidRPr="00DE263D">
        <w:rPr>
          <w:rStyle w:val="StyleBoldUnderline"/>
          <w:highlight w:val="cyan"/>
        </w:rPr>
        <w:t>9/11</w:t>
      </w:r>
      <w:r>
        <w:t xml:space="preserve">, the fact that, you know, 3,000 Americans died meant that it </w:t>
      </w:r>
      <w:r w:rsidRPr="00DE263D">
        <w:rPr>
          <w:rStyle w:val="StyleBoldUnderline"/>
          <w:highlight w:val="cyan"/>
        </w:rPr>
        <w:t>enabled the U.S.</w:t>
      </w:r>
      <w:r>
        <w:rPr>
          <w:rStyle w:val="StyleBoldUnderline"/>
        </w:rPr>
        <w:t xml:space="preserve"> media </w:t>
      </w:r>
      <w:r w:rsidRPr="00DE263D">
        <w:rPr>
          <w:rStyle w:val="StyleBoldUnderline"/>
          <w:highlight w:val="cyan"/>
        </w:rPr>
        <w:t>to</w:t>
      </w:r>
      <w:r>
        <w:rPr>
          <w:rStyle w:val="StyleBoldUnderline"/>
        </w:rPr>
        <w:t xml:space="preserve"> actually </w:t>
      </w:r>
      <w:r w:rsidRPr="00DE263D">
        <w:rPr>
          <w:rStyle w:val="StyleBoldUnderline"/>
          <w:highlight w:val="cyan"/>
        </w:rPr>
        <w:t>draw on stereotypes</w:t>
      </w:r>
      <w:r>
        <w:rPr>
          <w:rStyle w:val="StyleBoldUnderline"/>
        </w:rPr>
        <w:t xml:space="preserve"> that have been</w:t>
      </w:r>
      <w:r>
        <w:t xml:space="preserve">, you know, </w:t>
      </w:r>
      <w:r>
        <w:rPr>
          <w:rStyle w:val="StyleBoldUnderline"/>
        </w:rPr>
        <w:t>propped up by Hollywood, by the news media, and so on for a few decades</w:t>
      </w:r>
      <w:r>
        <w:t xml:space="preserve"> before that. And </w:t>
      </w:r>
      <w:r w:rsidRPr="00DE263D">
        <w:rPr>
          <w:rStyle w:val="StyleBoldUnderline"/>
        </w:rPr>
        <w:t>that</w:t>
      </w:r>
      <w:r>
        <w:rPr>
          <w:rStyle w:val="StyleBoldUnderline"/>
        </w:rPr>
        <w:t xml:space="preserve"> was the idea </w:t>
      </w:r>
      <w:r w:rsidRPr="00DE263D">
        <w:rPr>
          <w:rStyle w:val="StyleBoldUnderline"/>
          <w:highlight w:val="cyan"/>
        </w:rPr>
        <w:t>that these are crazy, irrational people. They are all apparently driven by Islam to violence</w:t>
      </w:r>
      <w:r>
        <w:t xml:space="preserve">. And </w:t>
      </w:r>
      <w:r w:rsidRPr="00DE263D">
        <w:rPr>
          <w:rStyle w:val="StyleBoldUnderline"/>
          <w:highlight w:val="cyan"/>
        </w:rPr>
        <w:t>so we should lock them up,</w:t>
      </w:r>
      <w:r>
        <w:rPr>
          <w:rStyle w:val="StyleBoldUnderline"/>
        </w:rPr>
        <w:t xml:space="preserve"> we should be suspicious of them, we should </w:t>
      </w:r>
      <w:r w:rsidRPr="00DE263D">
        <w:rPr>
          <w:rStyle w:val="StyleBoldUnderline"/>
          <w:highlight w:val="cyan"/>
        </w:rPr>
        <w:t>detain them</w:t>
      </w:r>
      <w:r>
        <w:rPr>
          <w:rStyle w:val="StyleBoldUnderline"/>
        </w:rPr>
        <w:t xml:space="preserve"> at airports, and so on </w:t>
      </w:r>
      <w:r w:rsidRPr="00DE263D">
        <w:rPr>
          <w:rStyle w:val="StyleBoldUnderline"/>
          <w:highlight w:val="cyan"/>
        </w:rPr>
        <w:t>and so forth.</w:t>
      </w:r>
      <w:r>
        <w:t xml:space="preserve"> And so that's what you saw in the immediate aftermath of 9/11. And this show called 24, which your viewers may know, is--</w:t>
      </w:r>
      <w:r>
        <w:rPr>
          <w:rStyle w:val="StyleBoldUnderline"/>
        </w:rPr>
        <w:t>it's about a lot of things</w:t>
      </w:r>
      <w:r>
        <w:t xml:space="preserve"> [incompr.] that </w:t>
      </w:r>
      <w:r w:rsidRPr="00DE263D">
        <w:rPr>
          <w:rStyle w:val="StyleBoldUnderline"/>
          <w:highlight w:val="cyan"/>
        </w:rPr>
        <w:t xml:space="preserve">it's about </w:t>
      </w:r>
      <w:r w:rsidRPr="00DE263D">
        <w:rPr>
          <w:rStyle w:val="Emphasis"/>
          <w:highlight w:val="cyan"/>
        </w:rPr>
        <w:t xml:space="preserve">justifying the building of a national security state </w:t>
      </w:r>
      <w:r w:rsidRPr="00DE263D">
        <w:rPr>
          <w:rStyle w:val="StyleBoldUnderline"/>
          <w:highlight w:val="cyan"/>
        </w:rPr>
        <w:t xml:space="preserve">and </w:t>
      </w:r>
      <w:r w:rsidRPr="00DE263D">
        <w:rPr>
          <w:rStyle w:val="Emphasis"/>
          <w:highlight w:val="cyan"/>
        </w:rPr>
        <w:t>justifying practices like torture</w:t>
      </w:r>
      <w:r>
        <w:rPr>
          <w:rStyle w:val="StyleBoldUnderline"/>
        </w:rPr>
        <w:t xml:space="preserve"> and so on and so forth. </w:t>
      </w:r>
      <w:r>
        <w:t>DESVARIEUX: Okay. And also the story of the day, of course, is Syria, and everyone's attention is drawn to Syria. Can you describe for us just how does Islamophobia play a role in any of the arguments for intervention in Syria, really? KUMAR: Okay. It doesn't play a direct role in that. It is--</w:t>
      </w:r>
      <w:r>
        <w:rPr>
          <w:rStyle w:val="StyleBoldUnderline"/>
        </w:rPr>
        <w:t>the idea of humanitarianism has a long history in the United States. The idea that there are victims all over the world, that the U.S. government has then got to make war in order to</w:t>
      </w:r>
      <w:r>
        <w:t xml:space="preserve">, you know, </w:t>
      </w:r>
      <w:r>
        <w:rPr>
          <w:rStyle w:val="StyleBoldUnderline"/>
        </w:rPr>
        <w:t>somehow defend them</w:t>
      </w:r>
      <w:r>
        <w:t xml:space="preserve">, this </w:t>
      </w:r>
      <w:r>
        <w:rPr>
          <w:rStyle w:val="StyleBoldUnderline"/>
        </w:rPr>
        <w:t>goes back all the way to the Spanish-American war</w:t>
      </w:r>
      <w:r>
        <w:t xml:space="preserve"> of 1898, which was supposed to be about rescuing Cubans. And similarly, </w:t>
      </w:r>
      <w:r>
        <w:rPr>
          <w:rStyle w:val="StyleBoldUnderline"/>
        </w:rPr>
        <w:t>you see these sorts of justifications given</w:t>
      </w:r>
      <w:r>
        <w:t xml:space="preserve">. You know, Vietnamese need to be defended. </w:t>
      </w:r>
      <w:r>
        <w:rPr>
          <w:rStyle w:val="StyleBoldUnderline"/>
        </w:rPr>
        <w:t>In Iraq, it was babies</w:t>
      </w:r>
      <w:r>
        <w:t xml:space="preserve">, apparently, </w:t>
      </w:r>
      <w:r>
        <w:rPr>
          <w:rStyle w:val="StyleBoldUnderline"/>
        </w:rPr>
        <w:t>who were being bayoneted in Kuwait</w:t>
      </w:r>
      <w:r>
        <w:t xml:space="preserve">, </w:t>
      </w:r>
      <w:r>
        <w:rPr>
          <w:rStyle w:val="StyleBoldUnderline"/>
        </w:rPr>
        <w:t>and therefore the U.S. needed to intervene and defeat Iraq in 1991</w:t>
      </w:r>
      <w:r>
        <w:t xml:space="preserve">. So this idea of humanitarianism has a long history within the foreign policy </w:t>
      </w:r>
      <w:r>
        <w:lastRenderedPageBreak/>
        <w:t xml:space="preserve">establishment. But </w:t>
      </w:r>
      <w:r>
        <w:rPr>
          <w:rStyle w:val="StyleBoldUnderline"/>
        </w:rPr>
        <w:t xml:space="preserve">what makes it particularly potent in this case is that after 9/11 what </w:t>
      </w:r>
      <w:r w:rsidRPr="00DE263D">
        <w:rPr>
          <w:rStyle w:val="StyleBoldUnderline"/>
          <w:highlight w:val="cyan"/>
        </w:rPr>
        <w:t>you see</w:t>
      </w:r>
      <w:r>
        <w:rPr>
          <w:rStyle w:val="StyleBoldUnderline"/>
        </w:rPr>
        <w:t xml:space="preserve"> is </w:t>
      </w:r>
      <w:r w:rsidRPr="00DE263D">
        <w:rPr>
          <w:rStyle w:val="StyleBoldUnderline"/>
          <w:highlight w:val="cyan"/>
        </w:rPr>
        <w:t xml:space="preserve">the Bush administration </w:t>
      </w:r>
      <w:r w:rsidRPr="00DE263D">
        <w:rPr>
          <w:rStyle w:val="Emphasis"/>
          <w:highlight w:val="cyan"/>
        </w:rPr>
        <w:t>projecting this idea of clash of civilizations</w:t>
      </w:r>
      <w:r w:rsidRPr="00DE263D">
        <w:rPr>
          <w:rStyle w:val="StyleBoldUnderline"/>
          <w:highlight w:val="cyan"/>
        </w:rPr>
        <w:t>,</w:t>
      </w:r>
      <w:r w:rsidRPr="00DE263D">
        <w:rPr>
          <w:highlight w:val="cyan"/>
        </w:rPr>
        <w:t xml:space="preserve"> </w:t>
      </w:r>
      <w:r w:rsidRPr="00DE263D">
        <w:rPr>
          <w:rStyle w:val="StyleBoldUnderline"/>
          <w:highlight w:val="cyan"/>
        </w:rPr>
        <w:t>which is basically the notion that we in the West are democratic</w:t>
      </w:r>
      <w:r>
        <w:rPr>
          <w:rStyle w:val="StyleBoldUnderline"/>
        </w:rPr>
        <w:t xml:space="preserve">, we are </w:t>
      </w:r>
      <w:r w:rsidRPr="00DE263D">
        <w:rPr>
          <w:rStyle w:val="StyleBoldUnderline"/>
          <w:highlight w:val="cyan"/>
        </w:rPr>
        <w:t>rational</w:t>
      </w:r>
      <w:r>
        <w:rPr>
          <w:rStyle w:val="StyleBoldUnderline"/>
        </w:rPr>
        <w:t xml:space="preserve">, we are </w:t>
      </w:r>
      <w:r w:rsidRPr="00DE263D">
        <w:rPr>
          <w:rStyle w:val="StyleBoldUnderline"/>
          <w:highlight w:val="cyan"/>
        </w:rPr>
        <w:t>civilized, we are</w:t>
      </w:r>
      <w:r>
        <w:t xml:space="preserve">, you know, </w:t>
      </w:r>
      <w:r w:rsidRPr="00DE263D">
        <w:rPr>
          <w:rStyle w:val="StyleBoldUnderline"/>
          <w:highlight w:val="cyan"/>
        </w:rPr>
        <w:t>all things wonderful, and they in the East are barbaric</w:t>
      </w:r>
      <w:r>
        <w:rPr>
          <w:rStyle w:val="StyleBoldUnderline"/>
        </w:rPr>
        <w:t xml:space="preserve">, they're </w:t>
      </w:r>
      <w:r w:rsidRPr="00DE263D">
        <w:rPr>
          <w:rStyle w:val="StyleBoldUnderline"/>
          <w:highlight w:val="cyan"/>
        </w:rPr>
        <w:t>misogynistic</w:t>
      </w:r>
      <w:r>
        <w:rPr>
          <w:rStyle w:val="StyleBoldUnderline"/>
        </w:rPr>
        <w:t>, and so on and so forth</w:t>
      </w:r>
      <w:r>
        <w:t xml:space="preserve">, </w:t>
      </w:r>
      <w:r w:rsidRPr="00DE263D">
        <w:rPr>
          <w:rStyle w:val="StyleBoldUnderline"/>
          <w:highlight w:val="cyan"/>
        </w:rPr>
        <w:t>and</w:t>
      </w:r>
      <w:r>
        <w:t xml:space="preserve"> therefore </w:t>
      </w:r>
      <w:r w:rsidRPr="00DE263D">
        <w:rPr>
          <w:rStyle w:val="StyleBoldUnderline"/>
          <w:highlight w:val="cyan"/>
        </w:rPr>
        <w:t>we have an obligation, what used to be called the white man's burden, to go off and rescue them.</w:t>
      </w:r>
      <w:r>
        <w:rPr>
          <w:rStyle w:val="StyleBoldUnderline"/>
        </w:rPr>
        <w:t xml:space="preserve"> </w:t>
      </w:r>
      <w:r>
        <w:t xml:space="preserve">And so you see some of that language, which is the idea that Arabs cannot bring democracy by themselves, they cannot make change, and so we need to intervene. So </w:t>
      </w:r>
      <w:r w:rsidRPr="00DE263D">
        <w:rPr>
          <w:rStyle w:val="Emphasis"/>
          <w:highlight w:val="cyan"/>
        </w:rPr>
        <w:t>it's a combination</w:t>
      </w:r>
      <w:r>
        <w:rPr>
          <w:rStyle w:val="Emphasis"/>
        </w:rPr>
        <w:t xml:space="preserve"> both </w:t>
      </w:r>
      <w:r w:rsidRPr="00DE263D">
        <w:rPr>
          <w:rStyle w:val="Emphasis"/>
          <w:highlight w:val="cyan"/>
        </w:rPr>
        <w:t>of the victim narrative</w:t>
      </w:r>
      <w:r>
        <w:rPr>
          <w:rStyle w:val="Emphasis"/>
        </w:rPr>
        <w:t xml:space="preserve">, which has a long history, </w:t>
      </w:r>
      <w:r w:rsidRPr="00DE263D">
        <w:rPr>
          <w:rStyle w:val="Emphasis"/>
          <w:highlight w:val="cyan"/>
        </w:rPr>
        <w:t>combined with this language of clash of civilizations.</w:t>
      </w:r>
      <w:r>
        <w:rPr>
          <w:rStyle w:val="Emphasis"/>
        </w:rPr>
        <w:t xml:space="preserve"> </w:t>
      </w:r>
      <w:r>
        <w:t xml:space="preserve">DESVARIEUX: Okay. And how does this fit into domestic policy? How do they work Islamophobia into domestic policy? KUMAR: Right. I mean, the comparison I make in the book and that I'm actually working on in the next book is that </w:t>
      </w:r>
      <w:r w:rsidRPr="00DE263D">
        <w:rPr>
          <w:rStyle w:val="StyleBoldUnderline"/>
          <w:highlight w:val="cyan"/>
        </w:rPr>
        <w:t>the U.S. government, and U.S. imperialism</w:t>
      </w:r>
      <w:r>
        <w:rPr>
          <w:rStyle w:val="StyleBoldUnderline"/>
        </w:rPr>
        <w:t xml:space="preserve"> in particular, </w:t>
      </w:r>
      <w:r w:rsidRPr="00DE263D">
        <w:rPr>
          <w:rStyle w:val="Emphasis"/>
          <w:highlight w:val="cyan"/>
        </w:rPr>
        <w:t>always needs an enemy</w:t>
      </w:r>
      <w:r>
        <w:t xml:space="preserve">. That is, </w:t>
      </w:r>
      <w:r>
        <w:rPr>
          <w:rStyle w:val="StyleBoldUnderline"/>
        </w:rPr>
        <w:t xml:space="preserve">when there is no humanitarian cause, </w:t>
      </w:r>
      <w:r w:rsidRPr="00DE263D">
        <w:rPr>
          <w:rStyle w:val="StyleBoldUnderline"/>
          <w:highlight w:val="cyan"/>
        </w:rPr>
        <w:t>an enemy is</w:t>
      </w:r>
      <w:r>
        <w:rPr>
          <w:rStyle w:val="StyleBoldUnderline"/>
        </w:rPr>
        <w:t xml:space="preserve"> an </w:t>
      </w:r>
      <w:r w:rsidRPr="00DE263D">
        <w:rPr>
          <w:rStyle w:val="StyleBoldUnderline"/>
          <w:highlight w:val="cyan"/>
        </w:rPr>
        <w:t>extremely useful</w:t>
      </w:r>
      <w:r>
        <w:rPr>
          <w:rStyle w:val="StyleBoldUnderline"/>
        </w:rPr>
        <w:t xml:space="preserve"> way </w:t>
      </w:r>
      <w:r w:rsidRPr="00DE263D">
        <w:rPr>
          <w:rStyle w:val="Emphasis"/>
          <w:highlight w:val="cyan"/>
        </w:rPr>
        <w:t>to justify wars abroad</w:t>
      </w:r>
      <w:r w:rsidRPr="00DE263D">
        <w:rPr>
          <w:rStyle w:val="StyleBoldUnderline"/>
          <w:highlight w:val="cyan"/>
        </w:rPr>
        <w:t xml:space="preserve">, </w:t>
      </w:r>
      <w:r w:rsidRPr="00DE263D">
        <w:rPr>
          <w:rStyle w:val="Emphasis"/>
          <w:highlight w:val="cyan"/>
        </w:rPr>
        <w:t>as well as the policing of dissent at home</w:t>
      </w:r>
      <w:r>
        <w:t xml:space="preserve">. So, for instance, during the Cold War we had been menacing enemy of the Soviet Union, against whom both a hot and a Cold War had to be waged. And, of course, this justified, then, McCarthyism, because there's always a reflection of the external enemy inside, and these people have to be rounded up, blacklisted, and so on and so forth. So that's the logic back then, and, of course, it was entirely about a politics of fear. Today </w:t>
      </w:r>
      <w:r>
        <w:rPr>
          <w:rStyle w:val="StyleBoldUnderline"/>
        </w:rPr>
        <w:t>we have the same sort of thing</w:t>
      </w:r>
      <w:r>
        <w:t xml:space="preserve">. </w:t>
      </w:r>
      <w:r>
        <w:rPr>
          <w:rStyle w:val="StyleBoldUnderline"/>
        </w:rPr>
        <w:t xml:space="preserve">After 9/11, the war on terror comes into </w:t>
      </w:r>
      <w:r>
        <w:rPr>
          <w:rStyle w:val="Emphasis"/>
        </w:rPr>
        <w:t>being precisely about fighting endless wars.</w:t>
      </w:r>
      <w:r>
        <w:rPr>
          <w:rStyle w:val="StyleBoldUnderline"/>
        </w:rPr>
        <w:t xml:space="preserve"> </w:t>
      </w:r>
      <w:r>
        <w:t xml:space="preserve">Remember, </w:t>
      </w:r>
      <w:r>
        <w:rPr>
          <w:rStyle w:val="StyleBoldUnderline"/>
        </w:rPr>
        <w:t>back in 9/11 the Bush administration was going to start with Afghanistan, go to Iraq, and then Iran, Syria, and so on and so forth</w:t>
      </w:r>
      <w:r>
        <w:t xml:space="preserve">. It didn't work out that way. But </w:t>
      </w:r>
      <w:r>
        <w:rPr>
          <w:rStyle w:val="Emphasis"/>
        </w:rPr>
        <w:t>the idea was to drum up this fear of this menacing terrorist enemy</w:t>
      </w:r>
      <w:r>
        <w:rPr>
          <w:rStyle w:val="StyleBoldUnderline"/>
        </w:rPr>
        <w:t>, which justified wars all over the world in order to gain the U.S.'s interest in</w:t>
      </w:r>
      <w:r>
        <w:t xml:space="preserve"> [incompr.] </w:t>
      </w:r>
      <w:r>
        <w:rPr>
          <w:rStyle w:val="StyleBoldUnderline"/>
        </w:rPr>
        <w:t xml:space="preserve">particularly in the oil-rich region in the Middle East. </w:t>
      </w:r>
      <w:r>
        <w:t xml:space="preserve">You asked me about domestic politics. Always there was a reflection of the domestic in terms of the international threat. And so what you've seen is innocent Muslims--and often actually not even Muslims, people from the Middle East, North Africa and South Asia, some of them Sikhs, some some of them Hindus, some of them Christians, and so on, being racially profiled because that is the logic that comes out of this. I have a whole chapter in the book about how the legal system has been reworked so as to justify things like indefinite detention, things like torture, things like deportation. And, frankly, the infiltration of agents into our schools, into my school, into colleges, and so forth. So, you know, </w:t>
      </w:r>
      <w:r w:rsidRPr="00DE263D">
        <w:rPr>
          <w:rStyle w:val="Emphasis"/>
          <w:highlight w:val="cyan"/>
        </w:rPr>
        <w:t>it's truly horrific the extent to which Muslim Americans and people who look Muslim have been demonized since 9/11.</w:t>
      </w:r>
    </w:p>
    <w:p w:rsidR="00B62EA6" w:rsidRPr="009F79DE" w:rsidRDefault="00B62EA6" w:rsidP="00B62EA6">
      <w:pPr>
        <w:pStyle w:val="Heading4"/>
        <w:rPr>
          <w:bCs w:val="0"/>
        </w:rPr>
      </w:pPr>
      <w:r w:rsidRPr="009F79DE">
        <w:rPr>
          <w:bCs w:val="0"/>
        </w:rPr>
        <w:t xml:space="preserve">We advocate a critical praxis centered on challenging islamophobic indefinite detention policies. </w:t>
      </w:r>
    </w:p>
    <w:p w:rsidR="00B62EA6" w:rsidRPr="009F79DE" w:rsidRDefault="00B62EA6" w:rsidP="00B62EA6">
      <w:pPr>
        <w:pStyle w:val="Heading4"/>
        <w:rPr>
          <w:bCs w:val="0"/>
        </w:rPr>
      </w:pPr>
      <w:r w:rsidRPr="009F79DE">
        <w:rPr>
          <w:bCs w:val="0"/>
        </w:rPr>
        <w:t>Centering our praxis in this space is key—interrogating islamophobia in educational settings is critical to establish a critical consciousness that enables larger political projects</w:t>
      </w:r>
    </w:p>
    <w:p w:rsidR="00B62EA6" w:rsidRDefault="00B62EA6" w:rsidP="00B62EA6">
      <w:pPr>
        <w:rPr>
          <w:rStyle w:val="StyleStyleBold12pt"/>
        </w:rPr>
      </w:pPr>
      <w:r>
        <w:rPr>
          <w:rStyle w:val="StyleStyleBold12pt"/>
        </w:rPr>
        <w:t>Housee 12, Senior Lecturer in Sociology</w:t>
      </w:r>
    </w:p>
    <w:p w:rsidR="00B62EA6" w:rsidRDefault="00B62EA6" w:rsidP="00B62EA6">
      <w:r>
        <w:t>[Jan. 04 2012, Shirin Housee works at the School of Humanities, Languages and Social Sciences, University of Wolverhampton, UK “What’s the point? Anti-racism and students’ voices against Islamophobia”, Volume 15, Issue 1]</w:t>
      </w:r>
    </w:p>
    <w:p w:rsidR="00B62EA6" w:rsidRDefault="00B62EA6" w:rsidP="00B62EA6">
      <w:r w:rsidRPr="001C43CF">
        <w:rPr>
          <w:rStyle w:val="StyleBoldUnderline"/>
          <w:highlight w:val="cyan"/>
        </w:rPr>
        <w:t>Having reflected on</w:t>
      </w:r>
      <w:r>
        <w:rPr>
          <w:rStyle w:val="StyleBoldUnderline"/>
        </w:rPr>
        <w:t xml:space="preserve"> the two seminar sessions on </w:t>
      </w:r>
      <w:r w:rsidRPr="001C43CF">
        <w:rPr>
          <w:rStyle w:val="StyleBoldUnderline"/>
          <w:highlight w:val="cyan"/>
        </w:rPr>
        <w:t>Islamophobia</w:t>
      </w:r>
      <w:r>
        <w:t xml:space="preserve"> and the student comments, I am convinced that </w:t>
      </w:r>
      <w:r w:rsidRPr="001C43CF">
        <w:rPr>
          <w:rStyle w:val="StyleBoldUnderline"/>
          <w:highlight w:val="cyan"/>
        </w:rPr>
        <w:t xml:space="preserve">the </w:t>
      </w:r>
      <w:r w:rsidRPr="001C43CF">
        <w:rPr>
          <w:rStyle w:val="Emphasis"/>
          <w:highlight w:val="cyan"/>
        </w:rPr>
        <w:t>work of anti-racism in university classrooms is fundamentally important</w:t>
      </w:r>
      <w:r>
        <w:t xml:space="preserve">. As one </w:t>
      </w:r>
      <w:r>
        <w:lastRenderedPageBreak/>
        <w:t xml:space="preserve">student said racism is real. </w:t>
      </w:r>
      <w:r>
        <w:rPr>
          <w:rStyle w:val="StyleBoldUnderline"/>
        </w:rPr>
        <w:t xml:space="preserve">Through racism people suffer physically, psychologically, socially, educationally and politically. </w:t>
      </w:r>
      <w:r w:rsidRPr="001C43CF">
        <w:rPr>
          <w:rStyle w:val="StyleBoldUnderline"/>
          <w:highlight w:val="cyan"/>
        </w:rPr>
        <w:t>Our work in university classrooms is</w:t>
      </w:r>
      <w:r>
        <w:rPr>
          <w:rStyle w:val="StyleBoldUnderline"/>
        </w:rPr>
        <w:t xml:space="preserve"> </w:t>
      </w:r>
      <w:r>
        <w:rPr>
          <w:rStyle w:val="Emphasis"/>
        </w:rPr>
        <w:t xml:space="preserve">just </w:t>
      </w:r>
      <w:r w:rsidRPr="001C43CF">
        <w:rPr>
          <w:rStyle w:val="Emphasis"/>
          <w:highlight w:val="cyan"/>
        </w:rPr>
        <w:t>the beginning of this challenge</w:t>
      </w:r>
      <w:r w:rsidRPr="001C43CF">
        <w:rPr>
          <w:rStyle w:val="StyleBoldUnderline"/>
          <w:highlight w:val="cyan"/>
        </w:rPr>
        <w:t xml:space="preserve"> against racisms and other oppressions. Classroom discussions</w:t>
      </w:r>
      <w:r>
        <w:rPr>
          <w:rStyle w:val="StyleBoldUnderline"/>
        </w:rPr>
        <w:t xml:space="preserve"> and general teaching </w:t>
      </w:r>
      <w:r w:rsidRPr="001C43CF">
        <w:rPr>
          <w:rStyle w:val="StyleBoldUnderline"/>
          <w:highlight w:val="cyan"/>
        </w:rPr>
        <w:t xml:space="preserve">form a </w:t>
      </w:r>
      <w:r w:rsidRPr="001C43CF">
        <w:rPr>
          <w:rStyle w:val="Emphasis"/>
          <w:highlight w:val="cyan"/>
        </w:rPr>
        <w:t>very important contribution</w:t>
      </w:r>
      <w:r w:rsidRPr="001C43CF">
        <w:rPr>
          <w:rStyle w:val="StyleBoldUnderline"/>
          <w:highlight w:val="cyan"/>
        </w:rPr>
        <w:t xml:space="preserve"> to</w:t>
      </w:r>
      <w:r>
        <w:rPr>
          <w:rStyle w:val="StyleBoldUnderline"/>
        </w:rPr>
        <w:t xml:space="preserve"> this </w:t>
      </w:r>
      <w:r w:rsidRPr="001C43CF">
        <w:rPr>
          <w:rStyle w:val="StyleBoldUnderline"/>
          <w:highlight w:val="cyan"/>
        </w:rPr>
        <w:t>work of anti racism in education.</w:t>
      </w:r>
      <w:r>
        <w:t xml:space="preserve"> There are no short cuts or painless cuts; </w:t>
      </w:r>
      <w:r w:rsidRPr="001C43CF">
        <w:rPr>
          <w:rStyle w:val="StyleBoldUnderline"/>
          <w:highlight w:val="cyan"/>
        </w:rPr>
        <w:t>the work of anti-racism is</w:t>
      </w:r>
      <w:r>
        <w:rPr>
          <w:rStyle w:val="StyleBoldUnderline"/>
        </w:rPr>
        <w:t xml:space="preserve"> a </w:t>
      </w:r>
      <w:r w:rsidRPr="001C43CF">
        <w:rPr>
          <w:rStyle w:val="StyleBoldUnderline"/>
          <w:highlight w:val="cyan"/>
        </w:rPr>
        <w:t>difficult</w:t>
      </w:r>
      <w:r>
        <w:rPr>
          <w:rStyle w:val="StyleBoldUnderline"/>
        </w:rPr>
        <w:t xml:space="preserve"> one.</w:t>
      </w:r>
      <w:r>
        <w:t xml:space="preserve"> As educators </w:t>
      </w:r>
      <w:r>
        <w:rPr>
          <w:rStyle w:val="StyleBoldUnderline"/>
        </w:rPr>
        <w:t xml:space="preserve">we should make use of </w:t>
      </w:r>
      <w:r w:rsidRPr="001C43CF">
        <w:rPr>
          <w:rStyle w:val="StyleBoldUnderline"/>
          <w:highlight w:val="cyan"/>
        </w:rPr>
        <w:t>classroom exchanges</w:t>
      </w:r>
      <w:r>
        <w:rPr>
          <w:rStyle w:val="StyleBoldUnderline"/>
        </w:rPr>
        <w:t xml:space="preserve">; students’ engaged learning </w:t>
      </w:r>
      <w:r w:rsidRPr="001C43CF">
        <w:rPr>
          <w:rStyle w:val="StyleBoldUnderline"/>
          <w:highlight w:val="cyan"/>
        </w:rPr>
        <w:t>could be the key to promoting anti-racism</w:t>
      </w:r>
      <w:r>
        <w:t xml:space="preserve"> in our class. My goal is to teach in a way that engages students and leads them to reflect on the socio-economic political/religions issue</w:t>
      </w:r>
      <w:r>
        <w:tab/>
        <w:t xml:space="preserve">s that surrounds theirs (our) lives. This article argues for making anti-racist thinking possible in class. </w:t>
      </w:r>
      <w:r w:rsidRPr="001C43CF">
        <w:rPr>
          <w:rStyle w:val="Emphasis"/>
          <w:highlight w:val="cyan"/>
        </w:rPr>
        <w:t>The student voice, that critiques mainstream thinking</w:t>
      </w:r>
      <w:r>
        <w:t xml:space="preserve"> </w:t>
      </w:r>
      <w:r>
        <w:rPr>
          <w:rStyle w:val="StyleBoldUnderline"/>
        </w:rPr>
        <w:t xml:space="preserve">as found in the media and elsewhere, </w:t>
      </w:r>
      <w:r w:rsidRPr="001C43CF">
        <w:rPr>
          <w:rStyle w:val="StyleBoldUnderline"/>
          <w:highlight w:val="cyan"/>
        </w:rPr>
        <w:t>is a starting point for</w:t>
      </w:r>
      <w:r>
        <w:rPr>
          <w:rStyle w:val="StyleBoldUnderline"/>
        </w:rPr>
        <w:t xml:space="preserve"> this </w:t>
      </w:r>
      <w:r w:rsidRPr="001C43CF">
        <w:rPr>
          <w:rStyle w:val="StyleBoldUnderline"/>
          <w:highlight w:val="cyan"/>
        </w:rPr>
        <w:t>political work.</w:t>
      </w:r>
      <w:r>
        <w:t xml:space="preserve"> I argue that </w:t>
      </w:r>
      <w:r>
        <w:rPr>
          <w:rStyle w:val="StyleBoldUnderline"/>
        </w:rPr>
        <w:t xml:space="preserve">teaching and learning in </w:t>
      </w:r>
      <w:r w:rsidRPr="001C43CF">
        <w:rPr>
          <w:rStyle w:val="StyleBoldUnderline"/>
          <w:highlight w:val="cyan"/>
        </w:rPr>
        <w:t xml:space="preserve">our classroom should </w:t>
      </w:r>
      <w:r w:rsidRPr="001C43CF">
        <w:rPr>
          <w:rStyle w:val="Emphasis"/>
          <w:highlight w:val="cyan"/>
        </w:rPr>
        <w:t>encourage the critical consciousness necessary for</w:t>
      </w:r>
      <w:r>
        <w:rPr>
          <w:rStyle w:val="Emphasis"/>
        </w:rPr>
        <w:t xml:space="preserve"> pursuing </w:t>
      </w:r>
      <w:r w:rsidRPr="001C43CF">
        <w:rPr>
          <w:rStyle w:val="Emphasis"/>
          <w:highlight w:val="cyan"/>
        </w:rPr>
        <w:t>social justice</w:t>
      </w:r>
      <w:r w:rsidRPr="001C43CF">
        <w:rPr>
          <w:highlight w:val="cyan"/>
        </w:rPr>
        <w:t xml:space="preserve">. </w:t>
      </w:r>
      <w:r w:rsidRPr="001C43CF">
        <w:rPr>
          <w:rStyle w:val="Emphasis"/>
          <w:highlight w:val="cyan"/>
        </w:rPr>
        <w:t>Whilst I acknowledge the limits</w:t>
      </w:r>
      <w:r w:rsidRPr="001C43CF">
        <w:rPr>
          <w:rStyle w:val="StyleBoldUnderline"/>
          <w:highlight w:val="cyan"/>
        </w:rPr>
        <w:t xml:space="preserve"> of</w:t>
      </w:r>
      <w:r>
        <w:rPr>
          <w:rStyle w:val="StyleBoldUnderline"/>
        </w:rPr>
        <w:t xml:space="preserve"> doing anti-racist campaign in </w:t>
      </w:r>
      <w:r w:rsidRPr="001C43CF">
        <w:rPr>
          <w:rStyle w:val="StyleBoldUnderline"/>
          <w:highlight w:val="cyan"/>
        </w:rPr>
        <w:t xml:space="preserve">university spaces, I argue that </w:t>
      </w:r>
      <w:r w:rsidRPr="001C43CF">
        <w:rPr>
          <w:rStyle w:val="Emphasis"/>
          <w:highlight w:val="cyan"/>
        </w:rPr>
        <w:t>this is a good starting point</w:t>
      </w:r>
      <w:r>
        <w:t xml:space="preserve">. And who knows, </w:t>
      </w:r>
      <w:r>
        <w:rPr>
          <w:rStyle w:val="StyleBoldUnderline"/>
        </w:rPr>
        <w:t xml:space="preserve">these </w:t>
      </w:r>
      <w:r w:rsidRPr="001C43CF">
        <w:rPr>
          <w:rStyle w:val="StyleBoldUnderline"/>
          <w:highlight w:val="cyan"/>
        </w:rPr>
        <w:t>educational exchanges may become</w:t>
      </w:r>
      <w:r>
        <w:t xml:space="preserve"> (as with my own story) </w:t>
      </w:r>
      <w:r w:rsidRPr="001C43CF">
        <w:rPr>
          <w:rStyle w:val="Emphasis"/>
          <w:highlight w:val="cyan"/>
        </w:rPr>
        <w:t>the awakening for bigger political projects against injustices in</w:t>
      </w:r>
      <w:r>
        <w:rPr>
          <w:rStyle w:val="Emphasis"/>
        </w:rPr>
        <w:t xml:space="preserve"> our </w:t>
      </w:r>
      <w:r w:rsidRPr="001C43CF">
        <w:rPr>
          <w:rStyle w:val="Emphasis"/>
          <w:highlight w:val="cyan"/>
        </w:rPr>
        <w:t>society</w:t>
      </w:r>
      <w:r>
        <w:t xml:space="preserve">. In </w:t>
      </w:r>
      <w:r>
        <w:rPr>
          <w:rStyle w:val="StyleBoldUnderline"/>
        </w:rPr>
        <w:t xml:space="preserve">conclusion </w:t>
      </w:r>
      <w:r w:rsidRPr="001C43CF">
        <w:rPr>
          <w:rStyle w:val="StyleBoldUnderline"/>
        </w:rPr>
        <w:t>I endorse social justice advocates</w:t>
      </w:r>
      <w:r w:rsidRPr="001C43CF">
        <w:t xml:space="preserve">, such as Cunningham (cited in Johnson-Bailey 2002, 43) who </w:t>
      </w:r>
      <w:r w:rsidRPr="001C43CF">
        <w:rPr>
          <w:rStyle w:val="StyleBoldUnderline"/>
        </w:rPr>
        <w:t>suggest that educators re-direct classroom practices and the curriculum</w:t>
      </w:r>
      <w:r w:rsidRPr="001C43CF">
        <w:t>, because: ‘</w:t>
      </w:r>
      <w:r w:rsidRPr="001C43CF">
        <w:rPr>
          <w:rStyle w:val="StyleBoldUnderline"/>
          <w:highlight w:val="cyan"/>
        </w:rPr>
        <w:t>if we are not working for equity in our</w:t>
      </w:r>
      <w:r w:rsidRPr="001C43CF">
        <w:rPr>
          <w:rStyle w:val="StyleBoldUnderline"/>
        </w:rPr>
        <w:t xml:space="preserve"> teaching and </w:t>
      </w:r>
      <w:r w:rsidRPr="001C43CF">
        <w:rPr>
          <w:rStyle w:val="StyleBoldUnderline"/>
          <w:highlight w:val="cyan"/>
        </w:rPr>
        <w:t xml:space="preserve">learning environments, then…educators are </w:t>
      </w:r>
      <w:r w:rsidRPr="001C43CF">
        <w:rPr>
          <w:rStyle w:val="Emphasis"/>
          <w:highlight w:val="cyan"/>
        </w:rPr>
        <w:t>inadvertently maintaining the status quo</w:t>
      </w:r>
      <w:r w:rsidRPr="001C43CF">
        <w:rPr>
          <w:rStyle w:val="StyleBoldUnderline"/>
          <w:highlight w:val="cyan"/>
        </w:rPr>
        <w:t>.</w:t>
      </w:r>
      <w:r>
        <w:t xml:space="preserve">’ In conclusion I argue that </w:t>
      </w:r>
      <w:r>
        <w:rPr>
          <w:rStyle w:val="StyleBoldUnderline"/>
        </w:rPr>
        <w:t xml:space="preserve">a classroom where critical race exchanges and dialogues take place is a classroom where </w:t>
      </w:r>
      <w:r w:rsidRPr="001C43CF">
        <w:rPr>
          <w:rStyle w:val="StyleBoldUnderline"/>
          <w:highlight w:val="cyan"/>
        </w:rPr>
        <w:t>students and teachers can be transformed.</w:t>
      </w:r>
      <w:r>
        <w:rPr>
          <w:rStyle w:val="StyleBoldUnderline"/>
        </w:rPr>
        <w:t xml:space="preserve"> Transformative social justice education calls on people to develop social, political and personal awareness of the damages of racism and other oppression</w:t>
      </w:r>
      <w:r>
        <w:t xml:space="preserve">s. I end by suggesting that </w:t>
      </w:r>
      <w:r w:rsidRPr="001C43CF">
        <w:rPr>
          <w:rStyle w:val="Emphasis"/>
          <w:highlight w:val="cyan"/>
        </w:rPr>
        <w:t>in the current times of Islamophobic racism, when racist attacks are a daily occurrence</w:t>
      </w:r>
      <w:r>
        <w:t xml:space="preserve">, in August and September 2010 alone, </w:t>
      </w:r>
      <w:r>
        <w:rPr>
          <w:rStyle w:val="Emphasis"/>
        </w:rPr>
        <w:t>nearly 30 people have been racially abused and physically attacked</w:t>
      </w:r>
      <w:r>
        <w:t xml:space="preserve"> (Institute of Race Relations 2010). </w:t>
      </w:r>
      <w:r w:rsidRPr="001C43CF">
        <w:rPr>
          <w:rStyle w:val="StyleBoldUnderline"/>
        </w:rPr>
        <w:t>The point of studying racism</w:t>
      </w:r>
      <w:r w:rsidRPr="001C43CF">
        <w:t xml:space="preserve">, therefore, </w:t>
      </w:r>
      <w:r w:rsidRPr="001C43CF">
        <w:rPr>
          <w:rStyle w:val="StyleBoldUnderline"/>
        </w:rPr>
        <w:t xml:space="preserve">is to </w:t>
      </w:r>
      <w:r w:rsidRPr="001C43CF">
        <w:rPr>
          <w:rStyle w:val="Emphasis"/>
        </w:rPr>
        <w:t>rise to the anti-racist challenge</w:t>
      </w:r>
      <w:r w:rsidRPr="001C43CF">
        <w:t xml:space="preserve">, </w:t>
      </w:r>
      <w:r w:rsidRPr="001C43CF">
        <w:rPr>
          <w:rStyle w:val="StyleBoldUnderline"/>
        </w:rPr>
        <w:t>and</w:t>
      </w:r>
      <w:r w:rsidRPr="001C43CF">
        <w:t xml:space="preserve"> for me, </w:t>
      </w:r>
      <w:r w:rsidRPr="001C43CF">
        <w:rPr>
          <w:rStyle w:val="StyleBoldUnderline"/>
          <w:highlight w:val="cyan"/>
        </w:rPr>
        <w:t>a place to start this campaign is</w:t>
      </w:r>
      <w:r>
        <w:rPr>
          <w:rStyle w:val="StyleBoldUnderline"/>
        </w:rPr>
        <w:t xml:space="preserve"> </w:t>
      </w:r>
      <w:r>
        <w:rPr>
          <w:rStyle w:val="Emphasis"/>
        </w:rPr>
        <w:t xml:space="preserve">within </w:t>
      </w:r>
      <w:r w:rsidRPr="001C43CF">
        <w:rPr>
          <w:rStyle w:val="Emphasis"/>
          <w:highlight w:val="cyan"/>
        </w:rPr>
        <w:t>Higher Education</w:t>
      </w:r>
      <w:r>
        <w:rPr>
          <w:rStyle w:val="Emphasis"/>
        </w:rPr>
        <w:t xml:space="preserve"> Institutions</w:t>
      </w:r>
      <w:r>
        <w:t>, optimistic as it might sound, I believe, as asserted by Sheridan (cited in Van Driel 2004) that: ‘</w:t>
      </w:r>
      <w:r w:rsidRPr="001C43CF">
        <w:rPr>
          <w:rStyle w:val="StyleBoldUnderline"/>
          <w:highlight w:val="cyan"/>
        </w:rPr>
        <w:t>Education can enlighten students</w:t>
      </w:r>
      <w:r>
        <w:rPr>
          <w:rStyle w:val="StyleBoldUnderline"/>
        </w:rPr>
        <w:t xml:space="preserve"> and promote positive attitudes</w:t>
      </w:r>
      <w:r>
        <w:t xml:space="preserve">…. </w:t>
      </w:r>
      <w:r w:rsidRPr="001C43CF">
        <w:rPr>
          <w:rStyle w:val="Emphasis"/>
          <w:highlight w:val="cyan"/>
        </w:rPr>
        <w:t>Education settings can be the first arena in which battles can be fought against Islamophobia. It is to education that our attention should be directed</w:t>
      </w:r>
      <w:r>
        <w:t>.’ (162)</w:t>
      </w:r>
    </w:p>
    <w:p w:rsidR="00B62EA6" w:rsidRPr="009F79DE" w:rsidRDefault="00B62EA6" w:rsidP="00B62EA6">
      <w:pPr>
        <w:pStyle w:val="Heading4"/>
      </w:pPr>
      <w:r w:rsidRPr="009F79DE">
        <w:rPr>
          <w:bCs w:val="0"/>
        </w:rPr>
        <w:t>Deconstructing and interrogating flawed assumptions behind Islamphobia is critical to establish a transformative and liberatory pedagogy that enables us as agents to challenge racist dynamics</w:t>
      </w:r>
    </w:p>
    <w:p w:rsidR="00B62EA6" w:rsidRDefault="00B62EA6" w:rsidP="00B62EA6">
      <w:pPr>
        <w:rPr>
          <w:rStyle w:val="StyleStyleBold12pt"/>
        </w:rPr>
      </w:pPr>
      <w:r>
        <w:rPr>
          <w:rStyle w:val="StyleStyleBold12pt"/>
        </w:rPr>
        <w:t>Zine 4, Professor of Sociology and Equity Studies</w:t>
      </w:r>
    </w:p>
    <w:p w:rsidR="00B62EA6" w:rsidRDefault="00B62EA6" w:rsidP="00B62EA6">
      <w:r>
        <w:t>[2004, Jasmin Zine is a researcher studying Muslims in the Canadian diaspora. She teaches graduate courses in the Department of Sociology and Equity Studies in Education at the Ontario Institute for Studies in Education of the University of Toronto in the areas of race and ethnicity, anti-racism education and critical ethnography., “Anti-Islamophobia Education as Transformative Pedadogy: Reflections from the Educational Front Lines”, American Journal of Islamic Social Sciences 21:3]</w:t>
      </w:r>
    </w:p>
    <w:p w:rsidR="00B62EA6" w:rsidRDefault="00B62EA6" w:rsidP="00B62EA6">
      <w:pPr>
        <w:rPr>
          <w:rStyle w:val="Emphasis"/>
        </w:rPr>
      </w:pPr>
      <w:r w:rsidRPr="001C43CF">
        <w:rPr>
          <w:rStyle w:val="StyleBoldUnderline"/>
          <w:highlight w:val="cyan"/>
        </w:rPr>
        <w:t>As an anti-racism scholar and educator</w:t>
      </w:r>
      <w:r>
        <w:t xml:space="preserve">, fellow colleagues and I realized from as early as September 12 that </w:t>
      </w:r>
      <w:r w:rsidRPr="001C43CF">
        <w:rPr>
          <w:rStyle w:val="StyleBoldUnderline"/>
          <w:highlight w:val="cyan"/>
        </w:rPr>
        <w:t xml:space="preserve">there was </w:t>
      </w:r>
      <w:r w:rsidRPr="001C43CF">
        <w:rPr>
          <w:rStyle w:val="Emphasis"/>
          <w:highlight w:val="cyan"/>
        </w:rPr>
        <w:t>an urgency to frame a critical pedagogical response to</w:t>
      </w:r>
      <w:r>
        <w:rPr>
          <w:rStyle w:val="Emphasis"/>
        </w:rPr>
        <w:t xml:space="preserve"> address and challenge the </w:t>
      </w:r>
      <w:r w:rsidRPr="001C43CF">
        <w:rPr>
          <w:rStyle w:val="Emphasis"/>
          <w:highlight w:val="cyan"/>
        </w:rPr>
        <w:t>rampant Islamophobia</w:t>
      </w:r>
      <w:r w:rsidRPr="001C43CF">
        <w:rPr>
          <w:rStyle w:val="StyleBoldUnderline"/>
          <w:highlight w:val="cyan"/>
        </w:rPr>
        <w:t xml:space="preserve"> affecting the realities of Muslims from all</w:t>
      </w:r>
      <w:r>
        <w:rPr>
          <w:rStyle w:val="StyleBoldUnderline"/>
        </w:rPr>
        <w:t xml:space="preserve"> walks of life and </w:t>
      </w:r>
      <w:r w:rsidRPr="001C43CF">
        <w:rPr>
          <w:rStyle w:val="StyleBoldUnderline"/>
          <w:highlight w:val="cyan"/>
        </w:rPr>
        <w:t>social conditions</w:t>
      </w:r>
      <w:r>
        <w:t xml:space="preserve">. </w:t>
      </w:r>
      <w:r>
        <w:lastRenderedPageBreak/>
        <w:t xml:space="preserve">Among </w:t>
      </w:r>
      <w:r w:rsidRPr="001C43CF">
        <w:rPr>
          <w:rStyle w:val="StyleBoldUnderline"/>
          <w:highlight w:val="cyan"/>
        </w:rPr>
        <w:t>the most vulnerable were children and youth</w:t>
      </w:r>
      <w:r>
        <w:t xml:space="preserve">, who received little support from schools in dealing with the backlash that many were experiencing on a routine basis. Most schools were reluctant to engage in any response beyond the politically neutral arena of “crisis management.” Among the school districts that I was in contact with, </w:t>
      </w:r>
      <w:r w:rsidRPr="000A24C9">
        <w:rPr>
          <w:rStyle w:val="StyleBoldUnderline"/>
          <w:highlight w:val="cyan"/>
        </w:rPr>
        <w:t>there was a clear resistance to addressing or even naming issues of racism and Islamophobia.</w:t>
      </w:r>
      <w:r>
        <w:t xml:space="preserve"> In fact, </w:t>
      </w:r>
      <w:r>
        <w:rPr>
          <w:rStyle w:val="StyleBoldUnderline"/>
        </w:rPr>
        <w:t>the discursive language to name and define the experiences that Muslims were encountering</w:t>
      </w:r>
      <w:r>
        <w:t xml:space="preserve"> on a day-to-day basis </w:t>
      </w:r>
      <w:r>
        <w:rPr>
          <w:rStyle w:val="StyleBoldUnderline"/>
        </w:rPr>
        <w:t>did not even exist within the educational discourse</w:t>
      </w:r>
      <w:r>
        <w:t xml:space="preserve">. While schools were reluctant to name specific incidents as racism – part of an all-too-common denial – </w:t>
      </w:r>
      <w:r w:rsidRPr="000A24C9">
        <w:rPr>
          <w:rStyle w:val="Emphasis"/>
          <w:highlight w:val="cyan"/>
        </w:rPr>
        <w:t>the notion of “Islamophobia” did not have any currency at all</w:t>
      </w:r>
      <w:r>
        <w:t xml:space="preserve">. In fact, </w:t>
      </w:r>
      <w:r w:rsidRPr="000A24C9">
        <w:rPr>
          <w:rStyle w:val="StyleBoldUnderline"/>
          <w:highlight w:val="cyan"/>
        </w:rPr>
        <w:t>it was not a part of the language</w:t>
      </w:r>
      <w:r>
        <w:rPr>
          <w:rStyle w:val="StyleBoldUnderline"/>
        </w:rPr>
        <w:t xml:space="preserve"> or conceptual constructs commonly </w:t>
      </w:r>
      <w:r w:rsidRPr="000A24C9">
        <w:rPr>
          <w:rStyle w:val="StyleBoldUnderline"/>
          <w:highlight w:val="cyan"/>
        </w:rPr>
        <w:t>used by educators, even by those committed to</w:t>
      </w:r>
      <w:r>
        <w:rPr>
          <w:rStyle w:val="StyleBoldUnderline"/>
        </w:rPr>
        <w:t xml:space="preserve"> multicultural and </w:t>
      </w:r>
      <w:r w:rsidRPr="000A24C9">
        <w:rPr>
          <w:rStyle w:val="StyleBoldUnderline"/>
          <w:highlight w:val="cyan"/>
        </w:rPr>
        <w:t>antiracist pedagogy.</w:t>
      </w:r>
      <w:r w:rsidRPr="000A24C9">
        <w:rPr>
          <w:highlight w:val="cyan"/>
        </w:rPr>
        <w:t xml:space="preserve"> </w:t>
      </w:r>
      <w:r w:rsidRPr="000A24C9">
        <w:rPr>
          <w:rStyle w:val="StyleBoldUnderline"/>
          <w:highlight w:val="cyan"/>
        </w:rPr>
        <w:t xml:space="preserve">I realized </w:t>
      </w:r>
      <w:r w:rsidRPr="000A24C9">
        <w:rPr>
          <w:rStyle w:val="Emphasis"/>
          <w:highlight w:val="cyan"/>
        </w:rPr>
        <w:t>the urgency to map a new</w:t>
      </w:r>
      <w:r>
        <w:rPr>
          <w:rStyle w:val="Emphasis"/>
        </w:rPr>
        <w:t xml:space="preserve"> epistemological and </w:t>
      </w:r>
      <w:r w:rsidRPr="000A24C9">
        <w:rPr>
          <w:rStyle w:val="Emphasis"/>
          <w:highlight w:val="cyan"/>
        </w:rPr>
        <w:t>pedagogical terrain</w:t>
      </w:r>
      <w:r w:rsidRPr="000A24C9">
        <w:rPr>
          <w:rStyle w:val="StyleBoldUnderline"/>
          <w:highlight w:val="cyan"/>
        </w:rPr>
        <w:t xml:space="preserve"> by creating an educational framework for addressing Islamophobia</w:t>
      </w:r>
      <w:r w:rsidRPr="000A24C9">
        <w:rPr>
          <w:highlight w:val="cyan"/>
        </w:rPr>
        <w:t>.</w:t>
      </w:r>
      <w:r>
        <w:t xml:space="preserve"> Within</w:t>
      </w:r>
      <w:r>
        <w:rPr>
          <w:rStyle w:val="StyleBoldUnderline"/>
        </w:rPr>
        <w:t xml:space="preserve"> </w:t>
      </w:r>
      <w:r w:rsidRPr="000A24C9">
        <w:rPr>
          <w:rStyle w:val="StyleBoldUnderline"/>
          <w:highlight w:val="cyan"/>
        </w:rPr>
        <w:t>the existing equity-based educational frameworks</w:t>
      </w:r>
      <w:r>
        <w:rPr>
          <w:rStyle w:val="StyleBoldUnderline"/>
        </w:rPr>
        <w:t xml:space="preserve">, one </w:t>
      </w:r>
      <w:r w:rsidRPr="000A24C9">
        <w:rPr>
          <w:rStyle w:val="StyleBoldUnderline"/>
          <w:highlight w:val="cyan"/>
        </w:rPr>
        <w:t>could</w:t>
      </w:r>
      <w:r>
        <w:rPr>
          <w:rStyle w:val="StyleBoldUnderline"/>
        </w:rPr>
        <w:t xml:space="preserve"> find the conceptual and pedagogical tools to </w:t>
      </w:r>
      <w:r w:rsidRPr="000A24C9">
        <w:rPr>
          <w:rStyle w:val="StyleBoldUnderline"/>
          <w:highlight w:val="cyan"/>
        </w:rPr>
        <w:t>address issues of racism, classism, sexism, homophobia, ableism, and anti-Semitism</w:t>
      </w:r>
      <w:r w:rsidRPr="000A24C9">
        <w:rPr>
          <w:highlight w:val="cyan"/>
        </w:rPr>
        <w:t>.</w:t>
      </w:r>
      <w:r>
        <w:t xml:space="preserve"> However, the </w:t>
      </w:r>
      <w:r w:rsidRPr="000A24C9">
        <w:rPr>
          <w:rStyle w:val="Emphasis"/>
          <w:highlight w:val="cyan"/>
        </w:rPr>
        <w:t>discursive foundations for dealing with Islamophobia and</w:t>
      </w:r>
      <w:r>
        <w:rPr>
          <w:rStyle w:val="Emphasis"/>
        </w:rPr>
        <w:t xml:space="preserve"> the </w:t>
      </w:r>
      <w:r w:rsidRPr="000A24C9">
        <w:rPr>
          <w:rStyle w:val="Emphasis"/>
          <w:highlight w:val="cyan"/>
        </w:rPr>
        <w:t>accompanying educational resources simply did not exist</w:t>
      </w:r>
      <w:r>
        <w:t xml:space="preserve">. Developing a new framework to fill this gap involved coining a new term: “Anti-Islamophobia Education.” </w:t>
      </w:r>
      <w:r>
        <w:rPr>
          <w:rStyle w:val="StyleBoldUnderline"/>
        </w:rPr>
        <w:t>Being able to name and define the experience of Muslims as the result of Islamophobia was critical to shaping the kind of interventions that would take place from a critical educational standpoint</w:t>
      </w:r>
      <w:r>
        <w:t xml:space="preserve">. </w:t>
      </w:r>
      <w:r w:rsidRPr="000A24C9">
        <w:rPr>
          <w:rStyle w:val="StyleBoldUnderline"/>
          <w:highlight w:val="cyan"/>
        </w:rPr>
        <w:t>Before</w:t>
      </w:r>
      <w:r>
        <w:rPr>
          <w:rStyle w:val="StyleBoldUnderline"/>
        </w:rPr>
        <w:t xml:space="preserve"> outlining </w:t>
      </w:r>
      <w:r w:rsidRPr="000A24C9">
        <w:rPr>
          <w:rStyle w:val="StyleBoldUnderline"/>
          <w:highlight w:val="cyan"/>
        </w:rPr>
        <w:t>a methodology for</w:t>
      </w:r>
      <w:r>
        <w:rPr>
          <w:rStyle w:val="StyleBoldUnderline"/>
        </w:rPr>
        <w:t xml:space="preserve"> conducting </w:t>
      </w:r>
      <w:r w:rsidRPr="000A24C9">
        <w:rPr>
          <w:rStyle w:val="StyleBoldUnderline"/>
          <w:highlight w:val="cyan"/>
        </w:rPr>
        <w:t xml:space="preserve">anti-Islamophobia education, it was necessary to </w:t>
      </w:r>
      <w:r w:rsidRPr="000A24C9">
        <w:rPr>
          <w:rStyle w:val="Emphasis"/>
          <w:highlight w:val="cyan"/>
        </w:rPr>
        <w:t>develop some discursive foundations</w:t>
      </w:r>
      <w:r>
        <w:t xml:space="preserve">, arrive at a definition of Islamophobia, </w:t>
      </w:r>
      <w:r w:rsidRPr="000A24C9">
        <w:rPr>
          <w:rStyle w:val="StyleBoldUnderline"/>
          <w:highlight w:val="cyan"/>
        </w:rPr>
        <w:t xml:space="preserve">and </w:t>
      </w:r>
      <w:r w:rsidRPr="000A24C9">
        <w:rPr>
          <w:rStyle w:val="Emphasis"/>
          <w:highlight w:val="cyan"/>
        </w:rPr>
        <w:t xml:space="preserve">create an understanding </w:t>
      </w:r>
      <w:r w:rsidRPr="000A24C9">
        <w:rPr>
          <w:rStyle w:val="Emphasis"/>
        </w:rPr>
        <w:t>of</w:t>
      </w:r>
      <w:r>
        <w:rPr>
          <w:rStyle w:val="Emphasis"/>
        </w:rPr>
        <w:t xml:space="preserve"> what it was that we sought to challenge and resist</w:t>
      </w:r>
      <w:r>
        <w:t xml:space="preserve">. From a socio-psychological standpoint, the notion of Islamophobia is often loosely translated as an “attitude of fear, mistrust, or hatred of Islam and its adherents.” However, this definition presents a narrow conceptual framework and does not take into account the social, structural, and ideological dimensions through which forms of oppression are operationalized and enacted. Applying a more holistic analysis, far from being based on mere “ignorance,” </w:t>
      </w:r>
      <w:r w:rsidRPr="000A24C9">
        <w:rPr>
          <w:rStyle w:val="StyleBoldUnderline"/>
          <w:highlight w:val="cyan"/>
        </w:rPr>
        <w:t>Islamophobic attitudes are</w:t>
      </w:r>
      <w:r>
        <w:t xml:space="preserve">, in fact, </w:t>
      </w:r>
      <w:r w:rsidRPr="000A24C9">
        <w:rPr>
          <w:rStyle w:val="StyleBoldUnderline"/>
        </w:rPr>
        <w:t xml:space="preserve">part of </w:t>
      </w:r>
      <w:r w:rsidRPr="000A24C9">
        <w:rPr>
          <w:rStyle w:val="StyleBoldUnderline"/>
          <w:highlight w:val="cyan"/>
        </w:rPr>
        <w:t>a</w:t>
      </w:r>
      <w:r>
        <w:rPr>
          <w:rStyle w:val="StyleBoldUnderline"/>
        </w:rPr>
        <w:t xml:space="preserve"> rational </w:t>
      </w:r>
      <w:r w:rsidRPr="000A24C9">
        <w:rPr>
          <w:rStyle w:val="StyleBoldUnderline"/>
          <w:highlight w:val="cyan"/>
        </w:rPr>
        <w:t>system of power and domination that manifests as</w:t>
      </w:r>
      <w:r>
        <w:rPr>
          <w:rStyle w:val="StyleBoldUnderline"/>
        </w:rPr>
        <w:t xml:space="preserve"> individual, ideological, and systemic forms of </w:t>
      </w:r>
      <w:r w:rsidRPr="000A24C9">
        <w:rPr>
          <w:rStyle w:val="StyleBoldUnderline"/>
          <w:highlight w:val="cyan"/>
        </w:rPr>
        <w:t>discrimination and oppression</w:t>
      </w:r>
      <w:r>
        <w:t xml:space="preserve">. </w:t>
      </w:r>
      <w:r>
        <w:rPr>
          <w:rStyle w:val="StyleBoldUnderline"/>
        </w:rPr>
        <w:t>The idea that discrimination</w:t>
      </w:r>
      <w:r>
        <w:t xml:space="preserve">, be it based on race, class, gender, sexuality, ability, or religion, </w:t>
      </w:r>
      <w:r>
        <w:rPr>
          <w:rStyle w:val="StyleBoldUnderline"/>
        </w:rPr>
        <w:t>simply stems from “ignorance” allows those engaged in oppressive acts and policies to claim a space of innocence.</w:t>
      </w:r>
      <w:r>
        <w:t xml:space="preserve"> By labeling Islamophobia as an essentially “irrational” fear, this conception denies the logic and rationality of social dominance and oppression, which operates on multiple social, ideological, and systemic levels. Therefore, </w:t>
      </w:r>
      <w:r>
        <w:rPr>
          <w:rStyle w:val="StyleBoldUnderline"/>
        </w:rPr>
        <w:t>to capture the complex dimensions through which Islamophobia operates, it is necessary to extend the definition</w:t>
      </w:r>
      <w:r>
        <w:t xml:space="preserve"> from its limited conception as a “fear and hatred of Islam and Muslims” </w:t>
      </w:r>
      <w:r>
        <w:rPr>
          <w:rStyle w:val="StyleBoldUnderline"/>
        </w:rPr>
        <w:t>and acknowledge that these attitudes are intrinsically linked to individual, ideological, and systemic forms of oppression that support the logic and rationale of specific power relations</w:t>
      </w:r>
      <w:r>
        <w:t xml:space="preserve">. For example, individual acts of oppression include such practices as name-calling or personal assault, while systemic forms of oppression refer to the structural conditions of inequality regulated through such institutional practices as racial profiling or denying jobs or housing opportunities. These </w:t>
      </w:r>
      <w:r w:rsidRPr="000A24C9">
        <w:rPr>
          <w:rStyle w:val="StyleBoldUnderline"/>
          <w:highlight w:val="cyan"/>
        </w:rPr>
        <w:t>exclusionary practices are shored up by</w:t>
      </w:r>
      <w:r>
        <w:rPr>
          <w:rStyle w:val="StyleBoldUnderline"/>
        </w:rPr>
        <w:t xml:space="preserve"> specific </w:t>
      </w:r>
      <w:r w:rsidRPr="000A24C9">
        <w:rPr>
          <w:rStyle w:val="StyleBoldUnderline"/>
          <w:highlight w:val="cyan"/>
        </w:rPr>
        <w:t>ideological underpinnings</w:t>
      </w:r>
      <w:r>
        <w:rPr>
          <w:rStyle w:val="StyleBoldUnderline"/>
        </w:rPr>
        <w:t xml:space="preserve">, among them the purveyed notions </w:t>
      </w:r>
      <w:r w:rsidRPr="000A24C9">
        <w:rPr>
          <w:rStyle w:val="StyleBoldUnderline"/>
          <w:highlight w:val="cyan"/>
        </w:rPr>
        <w:t>designed to pathologize Muslims as “terrorists” and</w:t>
      </w:r>
      <w:r>
        <w:rPr>
          <w:rStyle w:val="StyleBoldUnderline"/>
        </w:rPr>
        <w:t xml:space="preserve"> impending </w:t>
      </w:r>
      <w:r w:rsidRPr="000A24C9">
        <w:rPr>
          <w:rStyle w:val="StyleBoldUnderline"/>
          <w:highlight w:val="cyan"/>
        </w:rPr>
        <w:t>threats</w:t>
      </w:r>
      <w:r>
        <w:rPr>
          <w:rStyle w:val="StyleBoldUnderline"/>
        </w:rPr>
        <w:t xml:space="preserve"> to public safety. </w:t>
      </w:r>
      <w:r w:rsidRPr="000A24C9">
        <w:rPr>
          <w:rStyle w:val="StyleBoldUnderline"/>
          <w:highlight w:val="cyan"/>
        </w:rPr>
        <w:t>Understanding</w:t>
      </w:r>
      <w:r>
        <w:rPr>
          <w:rStyle w:val="StyleBoldUnderline"/>
        </w:rPr>
        <w:t xml:space="preserve"> the dimensions of how </w:t>
      </w:r>
      <w:r w:rsidRPr="000A24C9">
        <w:rPr>
          <w:rStyle w:val="StyleBoldUnderline"/>
          <w:highlight w:val="cyan"/>
        </w:rPr>
        <w:t xml:space="preserve">systems of oppression such as Islamophobia operate socially, ideologically, and systemically </w:t>
      </w:r>
      <w:r w:rsidRPr="000A24C9">
        <w:rPr>
          <w:rStyle w:val="Emphasis"/>
          <w:highlight w:val="cyan"/>
        </w:rPr>
        <w:t>became a key component of developing educational tools that</w:t>
      </w:r>
      <w:r>
        <w:rPr>
          <w:rStyle w:val="Emphasis"/>
        </w:rPr>
        <w:t xml:space="preserve"> </w:t>
      </w:r>
      <w:r w:rsidRPr="000A24C9">
        <w:rPr>
          <w:rStyle w:val="Emphasis"/>
          <w:highlight w:val="cyan"/>
        </w:rPr>
        <w:t>would</w:t>
      </w:r>
      <w:r>
        <w:rPr>
          <w:rStyle w:val="Emphasis"/>
        </w:rPr>
        <w:t xml:space="preserve"> help </w:t>
      </w:r>
      <w:r w:rsidRPr="000A24C9">
        <w:rPr>
          <w:rStyle w:val="Emphasis"/>
          <w:highlight w:val="cyan"/>
        </w:rPr>
        <w:t>build the critical skills needed to analyze and challenge these dynamics</w:t>
      </w:r>
      <w:r>
        <w:t xml:space="preserve">. From a discursive standpoint, I locate anti-Islamophobia education within a integrative anti-racism framework5 that views systems of oppression based on race, class, </w:t>
      </w:r>
      <w:r>
        <w:lastRenderedPageBreak/>
        <w:t>gender, sexuality, ability, and religion as part of a multiple and interlocking nexus that reinforce and sustain one another. Based on this understanding, I have mapped some key epistemological foundations for anti-Islamophobia education.6 This includes the need to “reclaim the stage” through which Islam is represented from the specter of terrorists and suicide bombers to a platform of peace and social justice. “</w:t>
      </w:r>
      <w:r w:rsidRPr="000A24C9">
        <w:rPr>
          <w:rStyle w:val="StyleBoldUnderline"/>
          <w:highlight w:val="cyan"/>
        </w:rPr>
        <w:t>Reclaiming the stage” requires</w:t>
      </w:r>
      <w:r>
        <w:rPr>
          <w:rStyle w:val="StyleBoldUnderline"/>
        </w:rPr>
        <w:t xml:space="preserve"> adopting </w:t>
      </w:r>
      <w:r w:rsidRPr="000A24C9">
        <w:rPr>
          <w:rStyle w:val="StyleBoldUnderline"/>
          <w:highlight w:val="cyan"/>
        </w:rPr>
        <w:t>a pedagogical approach that shifts</w:t>
      </w:r>
      <w:r>
        <w:rPr>
          <w:rStyle w:val="StyleBoldUnderline"/>
        </w:rPr>
        <w:t xml:space="preserve"> the popular media </w:t>
      </w:r>
      <w:r w:rsidRPr="000A24C9">
        <w:rPr>
          <w:rStyle w:val="StyleBoldUnderline"/>
          <w:highlight w:val="cyan"/>
        </w:rPr>
        <w:t>discourse away from the</w:t>
      </w:r>
      <w:r>
        <w:rPr>
          <w:rStyle w:val="StyleBoldUnderline"/>
        </w:rPr>
        <w:t xml:space="preserve"> negative, essentialized referents and </w:t>
      </w:r>
      <w:r w:rsidRPr="000A24C9">
        <w:rPr>
          <w:rStyle w:val="StyleBoldUnderline"/>
          <w:highlight w:val="cyan"/>
        </w:rPr>
        <w:t>tropes of</w:t>
      </w:r>
      <w:r>
        <w:rPr>
          <w:rStyle w:val="StyleBoldUnderline"/>
        </w:rPr>
        <w:t xml:space="preserve"> abject </w:t>
      </w:r>
      <w:r w:rsidRPr="000A24C9">
        <w:rPr>
          <w:rStyle w:val="StyleBoldUnderline"/>
          <w:highlight w:val="cyan"/>
        </w:rPr>
        <w:t>“Otherness” ascribed to Muslims</w:t>
      </w:r>
      <w:r w:rsidRPr="000A24C9">
        <w:rPr>
          <w:highlight w:val="cyan"/>
        </w:rPr>
        <w:t xml:space="preserve">. </w:t>
      </w:r>
      <w:r w:rsidRPr="000A24C9">
        <w:rPr>
          <w:rStyle w:val="Emphasis"/>
          <w:highlight w:val="cyan"/>
        </w:rPr>
        <w:t>This move involves presenting a critical counter-narrative</w:t>
      </w:r>
      <w:r>
        <w:rPr>
          <w:rStyle w:val="StyleBoldUnderline"/>
        </w:rPr>
        <w:t xml:space="preserve"> in order </w:t>
      </w:r>
      <w:r w:rsidRPr="000A24C9">
        <w:rPr>
          <w:rStyle w:val="StyleBoldUnderline"/>
          <w:highlight w:val="cyan"/>
        </w:rPr>
        <w:t>to reframe the</w:t>
      </w:r>
      <w:r>
        <w:rPr>
          <w:rStyle w:val="StyleBoldUnderline"/>
        </w:rPr>
        <w:t xml:space="preserve"> Manichean worldview and </w:t>
      </w:r>
      <w:r w:rsidRPr="000A24C9">
        <w:rPr>
          <w:rStyle w:val="StyleBoldUnderline"/>
          <w:highlight w:val="cyan"/>
        </w:rPr>
        <w:t>“clash of civilizations” narratives</w:t>
      </w:r>
      <w:r>
        <w:rPr>
          <w:rStyle w:val="StyleBoldUnderline"/>
        </w:rPr>
        <w:t xml:space="preserve"> typically being purveyed in order to present a more nuanced, reasoned, and critical perspective of the global sociopolitical realities that Muslim individuals and societies are confronting, engaging, and challenging</w:t>
      </w:r>
      <w:r>
        <w:t xml:space="preserve">. </w:t>
      </w:r>
      <w:r w:rsidRPr="000A24C9">
        <w:rPr>
          <w:rStyle w:val="StyleBoldUnderline"/>
          <w:highlight w:val="cyan"/>
        </w:rPr>
        <w:t xml:space="preserve">Another foundational aspect of anti-Islamophobia education involves </w:t>
      </w:r>
      <w:r w:rsidRPr="000A24C9">
        <w:rPr>
          <w:rStyle w:val="Emphasis"/>
          <w:highlight w:val="cyan"/>
        </w:rPr>
        <w:t>interrogating</w:t>
      </w:r>
      <w:r>
        <w:rPr>
          <w:rStyle w:val="Emphasis"/>
        </w:rPr>
        <w:t xml:space="preserve"> the </w:t>
      </w:r>
      <w:r w:rsidRPr="000A24C9">
        <w:rPr>
          <w:rStyle w:val="Emphasis"/>
          <w:highlight w:val="cyan"/>
        </w:rPr>
        <w:t>systemic mechanisms through which Islamophobia is reinforced</w:t>
      </w:r>
      <w:r w:rsidRPr="000A24C9">
        <w:rPr>
          <w:rStyle w:val="StyleBoldUnderline"/>
          <w:highlight w:val="cyan"/>
        </w:rPr>
        <w:t>, by analytically unraveling the dynamics of power in society that sustain</w:t>
      </w:r>
      <w:r>
        <w:rPr>
          <w:rStyle w:val="StyleBoldUnderline"/>
        </w:rPr>
        <w:t xml:space="preserve"> social </w:t>
      </w:r>
      <w:r w:rsidRPr="000A24C9">
        <w:rPr>
          <w:rStyle w:val="StyleBoldUnderline"/>
          <w:highlight w:val="cyan"/>
        </w:rPr>
        <w:t>inequality</w:t>
      </w:r>
      <w:r>
        <w:t xml:space="preserve">. </w:t>
      </w:r>
      <w:r>
        <w:rPr>
          <w:rStyle w:val="StyleBoldUnderline"/>
        </w:rPr>
        <w:t>Racial profiling</w:t>
      </w:r>
      <w:r>
        <w:t xml:space="preserve">, which targets groups on the basis of their race, ethnicity, faith, or other aspects of social difference, </w:t>
      </w:r>
      <w:r>
        <w:rPr>
          <w:rStyle w:val="StyleBoldUnderline"/>
        </w:rPr>
        <w:t>and similar issues are major systemic barriers that criminalize and pathologize entire communities</w:t>
      </w:r>
      <w:r>
        <w:t xml:space="preserve">. In schools, the practice of “color-coded streaming,” whereby a disproportionate number of racially and ethnically marginalized youth are channeled into lower non-academic level streams, is another example of institutionalized racism. </w:t>
      </w:r>
      <w:r>
        <w:rPr>
          <w:rStyle w:val="StyleBoldUnderline"/>
        </w:rPr>
        <w:t>Negative perceptions held by teachers and guidance counselors toward racialized students have often led to assumptions of failure or limited chances for success</w:t>
      </w:r>
      <w:r>
        <w:t xml:space="preserve">, based on such false stereotypes as the notion that “Islam doesn’t value education for girls” or “Black students won’t succeed.” These </w:t>
      </w:r>
      <w:r w:rsidRPr="000A24C9">
        <w:rPr>
          <w:rStyle w:val="StyleBoldUnderline"/>
          <w:highlight w:val="cyan"/>
        </w:rPr>
        <w:t xml:space="preserve">negative attitudes are relayed to students </w:t>
      </w:r>
      <w:r w:rsidRPr="000A24C9">
        <w:rPr>
          <w:rStyle w:val="Emphasis"/>
          <w:highlight w:val="cyan"/>
        </w:rPr>
        <w:t>through the “hidden curriculum” of schooling</w:t>
      </w:r>
      <w:r>
        <w:rPr>
          <w:rStyle w:val="StyleBoldUnderline"/>
        </w:rPr>
        <w:t xml:space="preserve"> and lead to lower expectations being placed upon youth from specific communities</w:t>
      </w:r>
      <w:r>
        <w:t xml:space="preserve">.7 </w:t>
      </w:r>
      <w:r w:rsidRPr="000A24C9">
        <w:rPr>
          <w:rStyle w:val="StyleBoldUnderline"/>
          <w:highlight w:val="cyan"/>
        </w:rPr>
        <w:t>Developing critical pedagogical tools to</w:t>
      </w:r>
      <w:r>
        <w:rPr>
          <w:rStyle w:val="StyleBoldUnderline"/>
        </w:rPr>
        <w:t xml:space="preserve"> analyze and develop </w:t>
      </w:r>
      <w:r w:rsidRPr="000A24C9">
        <w:rPr>
          <w:rStyle w:val="StyleBoldUnderline"/>
          <w:highlight w:val="cyan"/>
        </w:rPr>
        <w:t>challenge</w:t>
      </w:r>
      <w:r>
        <w:rPr>
          <w:rStyle w:val="StyleBoldUnderline"/>
        </w:rPr>
        <w:t xml:space="preserve">s to these </w:t>
      </w:r>
      <w:r w:rsidRPr="000A24C9">
        <w:rPr>
          <w:rStyle w:val="StyleBoldUnderline"/>
          <w:highlight w:val="cyan"/>
        </w:rPr>
        <w:t xml:space="preserve">systems of domination is </w:t>
      </w:r>
      <w:r w:rsidRPr="000A24C9">
        <w:rPr>
          <w:rStyle w:val="Emphasis"/>
          <w:highlight w:val="cyan"/>
        </w:rPr>
        <w:t>part of building a transformative and liberatory pedagogy</w:t>
      </w:r>
      <w:r>
        <w:t xml:space="preserve">, </w:t>
      </w:r>
      <w:r>
        <w:rPr>
          <w:rStyle w:val="StyleBoldUnderline"/>
        </w:rPr>
        <w:t xml:space="preserve">one geared </w:t>
      </w:r>
      <w:r w:rsidRPr="000A24C9">
        <w:rPr>
          <w:rStyle w:val="StyleBoldUnderline"/>
          <w:highlight w:val="cyan"/>
        </w:rPr>
        <w:t>toward achieving greater social justice in both schools and society.</w:t>
      </w:r>
      <w:r>
        <w:t xml:space="preserve"> </w:t>
      </w:r>
      <w:r>
        <w:rPr>
          <w:rStyle w:val="StyleBoldUnderline"/>
        </w:rPr>
        <w:t>Another key goal of anti-Islamophobia education involves the need to demystify stereotypes</w:t>
      </w:r>
      <w:r>
        <w:t xml:space="preserve">. Since 9/11, renewed Orientalist constructions of difference have permeated the representation of Muslims in media and popular culture. Images of fanatical terrorists and burqa-clad women are seen as the primary markers of the Muslim world. </w:t>
      </w:r>
      <w:r w:rsidRPr="000A24C9">
        <w:rPr>
          <w:rStyle w:val="StyleBoldUnderline"/>
          <w:highlight w:val="cyan"/>
        </w:rPr>
        <w:t>Deconstructing</w:t>
      </w:r>
      <w:r>
        <w:rPr>
          <w:rStyle w:val="StyleBoldUnderline"/>
        </w:rPr>
        <w:t xml:space="preserve"> and demystifying these </w:t>
      </w:r>
      <w:r w:rsidRPr="000A24C9">
        <w:rPr>
          <w:rStyle w:val="StyleBoldUnderline"/>
          <w:highlight w:val="cyan"/>
        </w:rPr>
        <w:t xml:space="preserve">stereotypes is </w:t>
      </w:r>
      <w:r w:rsidRPr="000A24C9">
        <w:rPr>
          <w:rStyle w:val="Emphasis"/>
          <w:highlight w:val="cyan"/>
        </w:rPr>
        <w:t>vital to helping students</w:t>
      </w:r>
      <w:r>
        <w:rPr>
          <w:rStyle w:val="Emphasis"/>
        </w:rPr>
        <w:t xml:space="preserve"> develop a critical literacy of the politics of media and image-making</w:t>
      </w:r>
      <w:r>
        <w:t xml:space="preserve">. </w:t>
      </w:r>
      <w:r w:rsidRPr="000A24C9">
        <w:rPr>
          <w:rStyle w:val="StyleBoldUnderline"/>
          <w:highlight w:val="cyan"/>
        </w:rPr>
        <w:t>Critically examining the destructive impact of</w:t>
      </w:r>
      <w:r>
        <w:rPr>
          <w:rStyle w:val="StyleBoldUnderline"/>
        </w:rPr>
        <w:t xml:space="preserve"> how these images create </w:t>
      </w:r>
      <w:r w:rsidRPr="000A24C9">
        <w:rPr>
          <w:rStyle w:val="StyleBoldUnderline"/>
          <w:highlight w:val="cyan"/>
        </w:rPr>
        <w:t>the</w:t>
      </w:r>
      <w:r>
        <w:rPr>
          <w:rStyle w:val="StyleBoldUnderline"/>
        </w:rPr>
        <w:t xml:space="preserve"> social and </w:t>
      </w:r>
      <w:r w:rsidRPr="000A24C9">
        <w:rPr>
          <w:rStyle w:val="StyleBoldUnderline"/>
          <w:highlight w:val="cyan"/>
        </w:rPr>
        <w:t xml:space="preserve">ideological divide between “us” and “them” is </w:t>
      </w:r>
      <w:r w:rsidRPr="000A24C9">
        <w:rPr>
          <w:rStyle w:val="Emphasis"/>
          <w:highlight w:val="cyan"/>
        </w:rPr>
        <w:t>important to exposing how power operates</w:t>
      </w:r>
      <w:r>
        <w:rPr>
          <w:rStyle w:val="Emphasis"/>
        </w:rPr>
        <w:t xml:space="preserve"> through the politics of representation.</w:t>
      </w:r>
    </w:p>
    <w:p w:rsidR="00B62EA6" w:rsidRDefault="00B62EA6" w:rsidP="00B62EA6"/>
    <w:p w:rsidR="00B62EA6" w:rsidRPr="007F718D" w:rsidRDefault="00B62EA6" w:rsidP="00B62EA6">
      <w:pPr>
        <w:keepNext/>
        <w:keepLines/>
        <w:spacing w:before="200"/>
        <w:outlineLvl w:val="3"/>
        <w:rPr>
          <w:rFonts w:eastAsiaTheme="majorEastAsia" w:cstheme="majorBidi"/>
          <w:b/>
          <w:bCs/>
          <w:iCs/>
          <w:sz w:val="26"/>
          <w:u w:val="single"/>
        </w:rPr>
      </w:pPr>
      <w:r>
        <w:rPr>
          <w:rFonts w:eastAsiaTheme="majorEastAsia" w:cstheme="majorBidi"/>
          <w:b/>
          <w:bCs/>
          <w:iCs/>
          <w:sz w:val="26"/>
        </w:rPr>
        <w:t xml:space="preserve">Finally, it is our obligation as subjects with the privilege to speak in debate to bring attention to Islamaphobic detention policies. These practices exist precisely because it’s something “out there” and it’s productive to bring the voices of those who can’t be here to speak for themselves.  </w:t>
      </w:r>
    </w:p>
    <w:p w:rsidR="00B62EA6" w:rsidRPr="00337630" w:rsidRDefault="00B62EA6" w:rsidP="00B62EA6">
      <w:pPr>
        <w:rPr>
          <w:b/>
          <w:bCs/>
          <w:sz w:val="26"/>
        </w:rPr>
      </w:pPr>
      <w:r w:rsidRPr="00337630">
        <w:rPr>
          <w:b/>
          <w:bCs/>
          <w:sz w:val="26"/>
        </w:rPr>
        <w:t>Park 10</w:t>
      </w:r>
    </w:p>
    <w:p w:rsidR="00B62EA6" w:rsidRPr="00337630" w:rsidRDefault="00B62EA6" w:rsidP="00B62EA6">
      <w:r w:rsidRPr="00337630">
        <w:t>[2010, James Park, “EFFECTUATING PRINCIPLES OF JUSTICE IN ENDING INDEFINITE DETENTION: HISTORICAL REPETITION AND THE CASE OF THE UYGHURS”, 31 Whittier L. Rev. 785]</w:t>
      </w:r>
    </w:p>
    <w:p w:rsidR="00B62EA6" w:rsidRPr="00337630" w:rsidRDefault="00B62EA6" w:rsidP="00B62EA6">
      <w:pPr>
        <w:rPr>
          <w:b/>
          <w:bCs/>
          <w:u w:val="single"/>
        </w:rPr>
      </w:pPr>
      <w:r w:rsidRPr="00337630">
        <w:t xml:space="preserve">George </w:t>
      </w:r>
      <w:r w:rsidRPr="00337630">
        <w:rPr>
          <w:b/>
          <w:bCs/>
          <w:u w:val="single"/>
        </w:rPr>
        <w:t>Orwell once wrote</w:t>
      </w:r>
      <w:r w:rsidRPr="00337630">
        <w:t xml:space="preserve"> in The Road to Wigan Pier regarding empire and the complicity of a nation that enjoys its fruits: For in the last resort, </w:t>
      </w:r>
      <w:r w:rsidRPr="00337630">
        <w:rPr>
          <w:b/>
          <w:bCs/>
          <w:u w:val="single"/>
        </w:rPr>
        <w:t>the only important question is, Do you want the British Empire to hold together or do you want it to disintegrate</w:t>
      </w:r>
      <w:r w:rsidRPr="00337630">
        <w:t xml:space="preserve">?... For, apart from any other consideration, </w:t>
      </w:r>
      <w:r w:rsidRPr="00337630">
        <w:rPr>
          <w:b/>
          <w:bCs/>
          <w:u w:val="single"/>
        </w:rPr>
        <w:t xml:space="preserve">the high standard of life we enjoy in England depends upon our keeping a tight hold on the Empire, </w:t>
      </w:r>
      <w:r w:rsidRPr="00337630">
        <w:rPr>
          <w:b/>
          <w:bCs/>
          <w:u w:val="single"/>
        </w:rPr>
        <w:lastRenderedPageBreak/>
        <w:t>particularly the tropical portions of it such as India and Africa</w:t>
      </w:r>
      <w:r w:rsidRPr="00337630">
        <w:t xml:space="preserve">. Under the capitalist system, </w:t>
      </w:r>
      <w:r w:rsidRPr="00B44724">
        <w:rPr>
          <w:b/>
          <w:bCs/>
          <w:highlight w:val="cyan"/>
          <w:u w:val="single"/>
        </w:rPr>
        <w:t>in order that England may live in</w:t>
      </w:r>
      <w:r w:rsidRPr="00337630">
        <w:rPr>
          <w:b/>
          <w:bCs/>
          <w:u w:val="single"/>
        </w:rPr>
        <w:t xml:space="preserve"> comparative </w:t>
      </w:r>
      <w:r w:rsidRPr="00B44724">
        <w:rPr>
          <w:b/>
          <w:bCs/>
          <w:highlight w:val="cyan"/>
          <w:u w:val="single"/>
        </w:rPr>
        <w:t>comfort, a hundred million Indians must live on the verge of starvation</w:t>
      </w:r>
      <w:r w:rsidRPr="00337630">
        <w:t xml:space="preserve">. 128 </w:t>
      </w:r>
      <w:r w:rsidRPr="00337630">
        <w:rPr>
          <w:b/>
          <w:bCs/>
          <w:u w:val="single"/>
        </w:rPr>
        <w:t xml:space="preserve">How </w:t>
      </w:r>
      <w:r w:rsidRPr="00B44724">
        <w:rPr>
          <w:b/>
          <w:bCs/>
          <w:highlight w:val="cyan"/>
          <w:u w:val="single"/>
        </w:rPr>
        <w:t>the</w:t>
      </w:r>
      <w:r w:rsidRPr="00337630">
        <w:t xml:space="preserve"> old British </w:t>
      </w:r>
      <w:r w:rsidRPr="00B44724">
        <w:rPr>
          <w:b/>
          <w:bCs/>
          <w:highlight w:val="cyan"/>
          <w:u w:val="single"/>
        </w:rPr>
        <w:t>Empire relates to</w:t>
      </w:r>
      <w:r w:rsidRPr="00337630">
        <w:rPr>
          <w:b/>
          <w:bCs/>
          <w:u w:val="single"/>
        </w:rPr>
        <w:t xml:space="preserve"> the </w:t>
      </w:r>
      <w:r w:rsidRPr="00B44724">
        <w:rPr>
          <w:b/>
          <w:bCs/>
          <w:highlight w:val="cyan"/>
          <w:u w:val="single"/>
        </w:rPr>
        <w:t>detention</w:t>
      </w:r>
      <w:r w:rsidRPr="00337630">
        <w:rPr>
          <w:b/>
          <w:bCs/>
          <w:u w:val="single"/>
        </w:rPr>
        <w:t xml:space="preserve"> of Haitians and Uyghurs </w:t>
      </w:r>
      <w:r w:rsidRPr="00B44724">
        <w:rPr>
          <w:b/>
          <w:bCs/>
          <w:highlight w:val="cyan"/>
          <w:u w:val="single"/>
        </w:rPr>
        <w:t>at Guantanamo</w:t>
      </w:r>
      <w:r w:rsidRPr="00337630">
        <w:rPr>
          <w:b/>
          <w:bCs/>
          <w:u w:val="single"/>
        </w:rPr>
        <w:t xml:space="preserve"> Bay </w:t>
      </w:r>
      <w:r w:rsidRPr="00B44724">
        <w:rPr>
          <w:b/>
          <w:bCs/>
          <w:highlight w:val="cyan"/>
          <w:u w:val="single"/>
        </w:rPr>
        <w:t>involves</w:t>
      </w:r>
      <w:r w:rsidRPr="00337630">
        <w:rPr>
          <w:b/>
          <w:bCs/>
          <w:u w:val="single"/>
        </w:rPr>
        <w:t xml:space="preserve"> the very question of </w:t>
      </w:r>
      <w:r w:rsidRPr="00B44724">
        <w:rPr>
          <w:b/>
          <w:bCs/>
          <w:highlight w:val="cyan"/>
          <w:u w:val="single"/>
        </w:rPr>
        <w:t>conscious awareness and</w:t>
      </w:r>
      <w:r w:rsidRPr="00337630">
        <w:rPr>
          <w:b/>
          <w:bCs/>
          <w:u w:val="single"/>
        </w:rPr>
        <w:t xml:space="preserve"> the </w:t>
      </w:r>
      <w:r w:rsidRPr="00B44724">
        <w:rPr>
          <w:b/>
          <w:bCs/>
          <w:highlight w:val="cyan"/>
          <w:u w:val="single"/>
        </w:rPr>
        <w:t>difficulties</w:t>
      </w:r>
      <w:r w:rsidRPr="00337630">
        <w:rPr>
          <w:b/>
          <w:bCs/>
          <w:u w:val="single"/>
        </w:rPr>
        <w:t xml:space="preserve"> in </w:t>
      </w:r>
      <w:r w:rsidRPr="00B44724">
        <w:rPr>
          <w:b/>
          <w:bCs/>
          <w:highlight w:val="cyan"/>
          <w:u w:val="single"/>
        </w:rPr>
        <w:t>piercing the veil of physical and metaphysical detachment</w:t>
      </w:r>
      <w:r w:rsidRPr="00337630">
        <w:t xml:space="preserve">. 129 </w:t>
      </w:r>
      <w:r w:rsidRPr="00337630">
        <w:rPr>
          <w:b/>
          <w:bCs/>
          <w:u w:val="single"/>
        </w:rPr>
        <w:t>Descri</w:t>
      </w:r>
      <w:r w:rsidRPr="00B44724">
        <w:rPr>
          <w:b/>
          <w:bCs/>
          <w:highlight w:val="cyan"/>
          <w:u w:val="single"/>
        </w:rPr>
        <w:t>ptions of events transcribed through the filter of media form a buffer to action due to its intangible nature</w:t>
      </w:r>
      <w:r w:rsidRPr="00B44724">
        <w:rPr>
          <w:highlight w:val="cyan"/>
        </w:rPr>
        <w:t>-</w:t>
      </w:r>
      <w:r w:rsidRPr="00B44724">
        <w:rPr>
          <w:b/>
          <w:bCs/>
          <w:highlight w:val="cyan"/>
          <w:u w:val="single"/>
        </w:rPr>
        <w:t>there is an unreality to the medium of televisio</w:t>
      </w:r>
      <w:r w:rsidRPr="00B44724">
        <w:rPr>
          <w:highlight w:val="cyan"/>
        </w:rPr>
        <w:t>n</w:t>
      </w:r>
      <w:r w:rsidRPr="00337630">
        <w:t xml:space="preserve"> where elements of reality that play across the screen can take on the discursive properties of the imaginary. 130 As a result, </w:t>
      </w:r>
      <w:r w:rsidRPr="00337630">
        <w:rPr>
          <w:b/>
          <w:bCs/>
          <w:u w:val="single"/>
        </w:rPr>
        <w:t xml:space="preserve">there </w:t>
      </w:r>
      <w:r w:rsidRPr="00B44724">
        <w:rPr>
          <w:b/>
          <w:bCs/>
          <w:highlight w:val="cyan"/>
          <w:u w:val="single"/>
        </w:rPr>
        <w:t xml:space="preserve">can be </w:t>
      </w:r>
      <w:r w:rsidRPr="00B44724">
        <w:rPr>
          <w:b/>
          <w:iCs/>
          <w:highlight w:val="cyan"/>
          <w:u w:val="single"/>
          <w:bdr w:val="single" w:sz="18" w:space="0" w:color="auto"/>
        </w:rPr>
        <w:t>quiet and passive acquiescence</w:t>
      </w:r>
      <w:r w:rsidRPr="00B44724">
        <w:rPr>
          <w:b/>
          <w:bCs/>
          <w:highlight w:val="cyan"/>
          <w:u w:val="single"/>
        </w:rPr>
        <w:t xml:space="preserve"> when terms, such as, "exceptional," "unprecedented," and</w:t>
      </w:r>
      <w:r w:rsidRPr="00337630">
        <w:rPr>
          <w:b/>
          <w:bCs/>
          <w:u w:val="single"/>
        </w:rPr>
        <w:t xml:space="preserve"> "the normal </w:t>
      </w:r>
      <w:r w:rsidRPr="00B44724">
        <w:rPr>
          <w:b/>
          <w:bCs/>
          <w:highlight w:val="cyan"/>
          <w:u w:val="single"/>
        </w:rPr>
        <w:t>rules do not apply</w:t>
      </w:r>
      <w:r w:rsidRPr="00337630">
        <w:rPr>
          <w:b/>
          <w:bCs/>
          <w:u w:val="single"/>
        </w:rPr>
        <w:t xml:space="preserve">" are heard and used to </w:t>
      </w:r>
      <w:r w:rsidRPr="00C00284">
        <w:rPr>
          <w:b/>
          <w:bCs/>
          <w:highlight w:val="cyan"/>
          <w:u w:val="single"/>
        </w:rPr>
        <w:t>form</w:t>
      </w:r>
      <w:r w:rsidRPr="00337630">
        <w:rPr>
          <w:b/>
          <w:bCs/>
          <w:u w:val="single"/>
        </w:rPr>
        <w:t xml:space="preserve"> the exigencies and </w:t>
      </w:r>
      <w:r w:rsidRPr="00C00284">
        <w:rPr>
          <w:b/>
          <w:bCs/>
          <w:highlight w:val="cyan"/>
          <w:u w:val="single"/>
        </w:rPr>
        <w:t>justifications for "intensive interrogation methods</w:t>
      </w:r>
      <w:r w:rsidRPr="00337630">
        <w:rPr>
          <w:b/>
          <w:bCs/>
          <w:u w:val="single"/>
        </w:rPr>
        <w:t>" and indefinite detention without charge.</w:t>
      </w:r>
      <w:r w:rsidRPr="00337630">
        <w:t xml:space="preserve"> 131 Spatial separation and isolation also create impediments to rectifying injustice. In the case of the Haitian refugees, service organizations had to go through the judiciary and spend years in litigation to gain access to the refugees at Guantanamo Bay. 13 In the case of Guantanamo Bay detainees caught up in the "War on Terror," there were explicated policies against denying access. 133 For instance, "[a] confidential 2003 manual for operating the Guantanamo detention center shows that military officials had a policy of denying detainees access to independent monitors" from the Red Cross. 134 In other words, those who had done no wrong were denied access and, as a result, justice. </w:t>
      </w:r>
      <w:r w:rsidRPr="00337630">
        <w:rPr>
          <w:b/>
          <w:bCs/>
          <w:u w:val="single"/>
        </w:rPr>
        <w:t>The indefinite detention of the Haitians and Uyghurs and the years they have spent and are spending in extra-territorial detention can</w:t>
      </w:r>
      <w:r w:rsidRPr="00337630">
        <w:t xml:space="preserve">, similarly, </w:t>
      </w:r>
      <w:r w:rsidRPr="00337630">
        <w:rPr>
          <w:b/>
          <w:bCs/>
          <w:u w:val="single"/>
        </w:rPr>
        <w:t>be examined through the prism of "punishment" as there have been alterations to the order and methodology of punishment and incarceration over time</w:t>
      </w:r>
      <w:r w:rsidRPr="00337630">
        <w:t xml:space="preserve">. 135 </w:t>
      </w:r>
      <w:r w:rsidRPr="00C00284">
        <w:rPr>
          <w:b/>
          <w:bCs/>
          <w:highlight w:val="cyan"/>
          <w:u w:val="single"/>
        </w:rPr>
        <w:t>Punishment</w:t>
      </w:r>
      <w:r w:rsidRPr="00337630">
        <w:rPr>
          <w:b/>
          <w:bCs/>
          <w:u w:val="single"/>
        </w:rPr>
        <w:t xml:space="preserve"> has </w:t>
      </w:r>
      <w:r w:rsidRPr="00C00284">
        <w:rPr>
          <w:b/>
          <w:iCs/>
          <w:highlight w:val="cyan"/>
          <w:u w:val="single"/>
          <w:bdr w:val="single" w:sz="18" w:space="0" w:color="auto"/>
        </w:rPr>
        <w:t>changed from something that was acutely visible</w:t>
      </w:r>
      <w:r w:rsidRPr="00C00284">
        <w:rPr>
          <w:b/>
          <w:bCs/>
          <w:highlight w:val="cyan"/>
          <w:u w:val="single"/>
        </w:rPr>
        <w:t xml:space="preserve"> to </w:t>
      </w:r>
      <w:r w:rsidRPr="00C00284">
        <w:rPr>
          <w:b/>
          <w:iCs/>
          <w:highlight w:val="cyan"/>
          <w:u w:val="single"/>
          <w:bdr w:val="single" w:sz="18" w:space="0" w:color="auto"/>
        </w:rPr>
        <w:t>something that has become cloaked and secreted away</w:t>
      </w:r>
      <w:r w:rsidRPr="00337630">
        <w:t xml:space="preserve">. 136 At one time, </w:t>
      </w:r>
      <w:r w:rsidRPr="00C00284">
        <w:rPr>
          <w:b/>
          <w:bCs/>
          <w:u w:val="single"/>
        </w:rPr>
        <w:t>the</w:t>
      </w:r>
      <w:r w:rsidRPr="00337630">
        <w:rPr>
          <w:b/>
          <w:bCs/>
          <w:u w:val="single"/>
        </w:rPr>
        <w:t xml:space="preserve"> public </w:t>
      </w:r>
      <w:r w:rsidRPr="00C00284">
        <w:rPr>
          <w:b/>
          <w:bCs/>
          <w:u w:val="single"/>
        </w:rPr>
        <w:t>spectacle</w:t>
      </w:r>
      <w:r w:rsidRPr="00337630">
        <w:rPr>
          <w:b/>
          <w:bCs/>
          <w:u w:val="single"/>
        </w:rPr>
        <w:t xml:space="preserve"> of punishment </w:t>
      </w:r>
      <w:r w:rsidRPr="00C00284">
        <w:rPr>
          <w:b/>
          <w:bCs/>
          <w:u w:val="single"/>
        </w:rPr>
        <w:t>took center stage</w:t>
      </w:r>
      <w:r w:rsidRPr="00337630">
        <w:t xml:space="preserve"> as a gory spectacle of physical pain. 137 These dramatic displays of "justice" provided all concerned with a specific role: The criminal to be punished acted as the star, the innocent public witnesses supplied the captivated audience, and the government authority directed this macabre melodrama. 138 These displays </w:t>
      </w:r>
      <w:r w:rsidRPr="00337630">
        <w:rPr>
          <w:b/>
          <w:bCs/>
          <w:u w:val="single"/>
        </w:rPr>
        <w:t>were</w:t>
      </w:r>
      <w:r w:rsidRPr="00337630">
        <w:t xml:space="preserve"> therefore </w:t>
      </w:r>
      <w:r w:rsidRPr="00337630">
        <w:rPr>
          <w:b/>
          <w:bCs/>
          <w:u w:val="single"/>
        </w:rPr>
        <w:t>meant to educate both the individual criminals living</w:t>
      </w:r>
      <w:r w:rsidRPr="00337630">
        <w:t xml:space="preserve"> (or in some cases dying), </w:t>
      </w:r>
      <w:r w:rsidRPr="00337630">
        <w:rPr>
          <w:b/>
          <w:bCs/>
          <w:u w:val="single"/>
        </w:rPr>
        <w:t>as well as the watching public as to the concepts of justice and punishment.</w:t>
      </w:r>
      <w:r w:rsidRPr="00337630">
        <w:t xml:space="preserve"> 139 </w:t>
      </w:r>
      <w:r w:rsidRPr="00337630">
        <w:rPr>
          <w:b/>
          <w:bCs/>
          <w:u w:val="single"/>
        </w:rPr>
        <w:t>These theatrics later gave way to a less sensational mode of education which focused less on physical torment</w:t>
      </w:r>
      <w:r w:rsidRPr="00337630">
        <w:t xml:space="preserve"> in pursuit of justice </w:t>
      </w:r>
      <w:r w:rsidRPr="00337630">
        <w:rPr>
          <w:b/>
          <w:bCs/>
          <w:u w:val="single"/>
        </w:rPr>
        <w:t>and sought to internalize a sense of a moral code</w:t>
      </w:r>
      <w:r w:rsidRPr="00337630">
        <w:t xml:space="preserve"> in all individuals. 140 Thus, </w:t>
      </w:r>
      <w:r w:rsidRPr="00337630">
        <w:rPr>
          <w:b/>
          <w:bCs/>
          <w:u w:val="single"/>
        </w:rPr>
        <w:t>what was once a passive group of mere voyeurs has been disbanded to become a cluster of individual productions</w:t>
      </w:r>
      <w:r w:rsidRPr="00337630">
        <w:t>-</w:t>
      </w:r>
      <w:r w:rsidRPr="00337630">
        <w:rPr>
          <w:b/>
          <w:bCs/>
          <w:u w:val="single"/>
        </w:rPr>
        <w:t>each person now internalizes and imagines the process of punishment through the censored lens of courtroom dramas and the scripted cinema of the prison yard in popular culture</w:t>
      </w:r>
      <w:r w:rsidRPr="00337630">
        <w:t xml:space="preserve">, </w:t>
      </w:r>
      <w:r w:rsidRPr="00C00284">
        <w:rPr>
          <w:b/>
          <w:iCs/>
          <w:highlight w:val="cyan"/>
          <w:u w:val="single"/>
          <w:bdr w:val="single" w:sz="18" w:space="0" w:color="auto"/>
        </w:rPr>
        <w:t xml:space="preserve">rather than bear witness to the realities of society's retribution. </w:t>
      </w:r>
      <w:r w:rsidRPr="00C00284">
        <w:rPr>
          <w:b/>
          <w:bCs/>
          <w:highlight w:val="cyan"/>
          <w:u w:val="single"/>
        </w:rPr>
        <w:t xml:space="preserve">This more sanitary, internal approach to punishment is </w:t>
      </w:r>
      <w:r w:rsidRPr="00C00284">
        <w:rPr>
          <w:b/>
          <w:iCs/>
          <w:highlight w:val="cyan"/>
          <w:u w:val="single"/>
          <w:bdr w:val="single" w:sz="18" w:space="0" w:color="auto"/>
        </w:rPr>
        <w:t>particularly pronounced when examined in the context of the "War on Terror."</w:t>
      </w:r>
      <w:r w:rsidRPr="00337630">
        <w:t xml:space="preserve"> In this instance, </w:t>
      </w:r>
      <w:r w:rsidRPr="00337630">
        <w:rPr>
          <w:b/>
          <w:bCs/>
          <w:u w:val="single"/>
        </w:rPr>
        <w:t xml:space="preserve">the </w:t>
      </w:r>
      <w:r w:rsidRPr="00C00284">
        <w:rPr>
          <w:b/>
          <w:bCs/>
          <w:highlight w:val="cyan"/>
          <w:u w:val="single"/>
        </w:rPr>
        <w:t>institutions of punishment are</w:t>
      </w:r>
      <w:r w:rsidRPr="00337630">
        <w:rPr>
          <w:b/>
          <w:bCs/>
          <w:u w:val="single"/>
        </w:rPr>
        <w:t xml:space="preserve"> not only </w:t>
      </w:r>
      <w:r w:rsidRPr="00C00284">
        <w:rPr>
          <w:b/>
          <w:iCs/>
          <w:highlight w:val="cyan"/>
          <w:u w:val="single"/>
          <w:bdr w:val="single" w:sz="18" w:space="0" w:color="auto"/>
        </w:rPr>
        <w:t>removed from the public eye</w:t>
      </w:r>
      <w:r w:rsidRPr="00C00284">
        <w:rPr>
          <w:b/>
          <w:bCs/>
          <w:highlight w:val="cyan"/>
          <w:u w:val="single"/>
        </w:rPr>
        <w:t>, but</w:t>
      </w:r>
      <w:r w:rsidRPr="00337630">
        <w:rPr>
          <w:b/>
          <w:bCs/>
          <w:u w:val="single"/>
        </w:rPr>
        <w:t xml:space="preserve"> from </w:t>
      </w:r>
      <w:r w:rsidRPr="00C00284">
        <w:rPr>
          <w:b/>
          <w:bCs/>
          <w:highlight w:val="cyan"/>
          <w:u w:val="single"/>
        </w:rPr>
        <w:t>the</w:t>
      </w:r>
      <w:r w:rsidRPr="00337630">
        <w:rPr>
          <w:b/>
          <w:bCs/>
          <w:u w:val="single"/>
        </w:rPr>
        <w:t xml:space="preserve"> very </w:t>
      </w:r>
      <w:r w:rsidRPr="00C00284">
        <w:rPr>
          <w:b/>
          <w:bCs/>
          <w:highlight w:val="cyan"/>
          <w:u w:val="single"/>
        </w:rPr>
        <w:t>soil of our nation</w:t>
      </w:r>
      <w:r w:rsidRPr="00C00284">
        <w:rPr>
          <w:highlight w:val="cyan"/>
        </w:rPr>
        <w:t>.</w:t>
      </w:r>
      <w:r w:rsidRPr="00337630">
        <w:t xml:space="preserve"> 141 In point of fact, </w:t>
      </w:r>
      <w:r w:rsidRPr="00337630">
        <w:rPr>
          <w:b/>
          <w:bCs/>
          <w:u w:val="single"/>
        </w:rPr>
        <w:t xml:space="preserve">Guantanamo Bay is based in a country where United States citizens cannot visit without obtaining a license through the United States government </w:t>
      </w:r>
      <w:r w:rsidRPr="00337630">
        <w:t xml:space="preserve">due to a long-existing trade embargo which has only recently been revisited. 142 </w:t>
      </w:r>
      <w:r w:rsidRPr="00337630">
        <w:rPr>
          <w:b/>
          <w:bCs/>
          <w:u w:val="single"/>
        </w:rPr>
        <w:t>Guantanamo Bay has been argued to be territory that is outside the bounds of United States' sovereignty</w:t>
      </w:r>
      <w:r w:rsidRPr="00337630">
        <w:t xml:space="preserve">, thereby, </w:t>
      </w:r>
      <w:r w:rsidRPr="00337630">
        <w:rPr>
          <w:b/>
          <w:bCs/>
          <w:u w:val="single"/>
        </w:rPr>
        <w:t>prohibiting detainees from invoking habeas corpus to challenge their detention.</w:t>
      </w:r>
      <w:r w:rsidRPr="00337630">
        <w:t xml:space="preserve"> 143 Proponents of this argument used the United States Supreme Court decision in Johnson v. Eisentrager, decided in 1950, which held that those detained in territories beyond the borders of United States sovereignty are unable to invoke the writ of habeas corpus. 144 Thus, Guantanamo Bay was argued to be the sovereign territory of the nation of Cuba as a convenient fiction despite the years of isolation between the two nations. 145 </w:t>
      </w:r>
      <w:r w:rsidRPr="00337630">
        <w:rPr>
          <w:b/>
          <w:bCs/>
          <w:u w:val="single"/>
        </w:rPr>
        <w:t xml:space="preserve">This argument was shattered when the United States Supreme Court held that habeas corpus for "War on Terror" </w:t>
      </w:r>
      <w:r w:rsidRPr="00337630">
        <w:rPr>
          <w:b/>
          <w:bCs/>
          <w:u w:val="single"/>
        </w:rPr>
        <w:lastRenderedPageBreak/>
        <w:t xml:space="preserve">detainees was due in </w:t>
      </w:r>
      <w:r w:rsidRPr="00C00284">
        <w:rPr>
          <w:b/>
          <w:bCs/>
          <w:highlight w:val="cyan"/>
          <w:u w:val="single"/>
        </w:rPr>
        <w:t>Boumediene v. Bus</w:t>
      </w:r>
      <w:r w:rsidRPr="00C00284">
        <w:rPr>
          <w:highlight w:val="cyan"/>
        </w:rPr>
        <w:t>h</w:t>
      </w:r>
      <w:r w:rsidRPr="00337630">
        <w:t xml:space="preserve">, decided in 2008. 146 Even </w:t>
      </w:r>
      <w:r w:rsidRPr="00C00284">
        <w:rPr>
          <w:b/>
          <w:bCs/>
          <w:highlight w:val="cyan"/>
          <w:u w:val="single"/>
        </w:rPr>
        <w:t>further tucked away</w:t>
      </w:r>
      <w:r w:rsidRPr="00337630">
        <w:rPr>
          <w:b/>
          <w:bCs/>
          <w:u w:val="single"/>
        </w:rPr>
        <w:t xml:space="preserve"> from the public eye are the secret prisons-socalled "</w:t>
      </w:r>
      <w:r w:rsidRPr="00C00284">
        <w:rPr>
          <w:b/>
          <w:bCs/>
          <w:highlight w:val="cyan"/>
          <w:u w:val="single"/>
        </w:rPr>
        <w:t>black sites"-</w:t>
      </w:r>
      <w:r w:rsidRPr="00C00284">
        <w:rPr>
          <w:b/>
          <w:bCs/>
          <w:u w:val="single"/>
        </w:rPr>
        <w:t>instituted</w:t>
      </w:r>
      <w:r w:rsidRPr="00337630">
        <w:rPr>
          <w:b/>
          <w:bCs/>
          <w:u w:val="single"/>
        </w:rPr>
        <w:t xml:space="preserve"> by the Bush Administration</w:t>
      </w:r>
      <w:r w:rsidRPr="00337630">
        <w:t xml:space="preserve">, operating extra-judicially and containing the faceless "ghost detainee," subject to "intensive interrogation methods."' 147 </w:t>
      </w:r>
      <w:r w:rsidRPr="00337630">
        <w:rPr>
          <w:b/>
          <w:bCs/>
          <w:u w:val="single"/>
        </w:rPr>
        <w:t>As the form of punishment and detention shifts further afield,</w:t>
      </w:r>
      <w:r w:rsidRPr="00337630">
        <w:rPr>
          <w:b/>
          <w:iCs/>
          <w:u w:val="single"/>
          <w:bdr w:val="single" w:sz="18" w:space="0" w:color="auto"/>
        </w:rPr>
        <w:t xml:space="preserve"> </w:t>
      </w:r>
      <w:r w:rsidRPr="00C00284">
        <w:rPr>
          <w:b/>
          <w:iCs/>
          <w:highlight w:val="cyan"/>
          <w:u w:val="single"/>
          <w:bdr w:val="single" w:sz="18" w:space="0" w:color="auto"/>
        </w:rPr>
        <w:t>it takes on a profound dimension of separation</w:t>
      </w:r>
      <w:r w:rsidRPr="00337630">
        <w:t xml:space="preserve">. George </w:t>
      </w:r>
      <w:r w:rsidRPr="00337630">
        <w:rPr>
          <w:b/>
          <w:bCs/>
          <w:u w:val="single"/>
        </w:rPr>
        <w:t>Orwell</w:t>
      </w:r>
      <w:r w:rsidRPr="00337630">
        <w:t xml:space="preserve">, in the excerpt above, </w:t>
      </w:r>
      <w:r w:rsidRPr="00337630">
        <w:rPr>
          <w:b/>
          <w:bCs/>
          <w:u w:val="single"/>
        </w:rPr>
        <w:t>was alluding to the natural tendency to accept the conditions with which people are presented.</w:t>
      </w:r>
      <w:r w:rsidRPr="00337630">
        <w:t xml:space="preserve"> </w:t>
      </w:r>
      <w:r w:rsidRPr="00337630">
        <w:rPr>
          <w:b/>
          <w:bCs/>
          <w:u w:val="single"/>
        </w:rPr>
        <w:t xml:space="preserve">The </w:t>
      </w:r>
      <w:r w:rsidRPr="007F718D">
        <w:rPr>
          <w:b/>
          <w:bCs/>
          <w:highlight w:val="cyan"/>
          <w:u w:val="single"/>
        </w:rPr>
        <w:t>automatic supposition</w:t>
      </w:r>
      <w:r w:rsidRPr="00337630">
        <w:rPr>
          <w:b/>
          <w:bCs/>
          <w:u w:val="single"/>
        </w:rPr>
        <w:t xml:space="preserve"> that what may be </w:t>
      </w:r>
      <w:r w:rsidRPr="007F718D">
        <w:rPr>
          <w:b/>
          <w:bCs/>
          <w:highlight w:val="cyan"/>
          <w:u w:val="single"/>
        </w:rPr>
        <w:t xml:space="preserve">taking placing is unjust and perhaps beyond the constitutional limits can be </w:t>
      </w:r>
      <w:r w:rsidRPr="007F718D">
        <w:rPr>
          <w:b/>
          <w:iCs/>
          <w:highlight w:val="cyan"/>
          <w:u w:val="single"/>
          <w:bdr w:val="single" w:sz="18" w:space="0" w:color="auto"/>
        </w:rPr>
        <w:t>seemingly driven from conscious awareness by the public's separation from events and the lack of information</w:t>
      </w:r>
      <w:r w:rsidRPr="00337630">
        <w:t xml:space="preserve">. As a consequence, </w:t>
      </w:r>
      <w:r w:rsidRPr="007F718D">
        <w:rPr>
          <w:b/>
          <w:bCs/>
          <w:highlight w:val="cyan"/>
          <w:u w:val="single"/>
        </w:rPr>
        <w:t xml:space="preserve">justice has </w:t>
      </w:r>
      <w:r w:rsidRPr="007F718D">
        <w:rPr>
          <w:b/>
          <w:iCs/>
          <w:highlight w:val="cyan"/>
          <w:u w:val="single"/>
          <w:bdr w:val="single" w:sz="18" w:space="0" w:color="auto"/>
        </w:rPr>
        <w:t>proceeded at a slow, aggravated plod in rectifying wrong</w:t>
      </w:r>
      <w:r w:rsidRPr="00337630">
        <w:rPr>
          <w:b/>
          <w:iCs/>
          <w:u w:val="single"/>
          <w:bdr w:val="single" w:sz="18" w:space="0" w:color="auto"/>
        </w:rPr>
        <w:t xml:space="preserve"> </w:t>
      </w:r>
      <w:r w:rsidRPr="00337630">
        <w:rPr>
          <w:b/>
          <w:bCs/>
          <w:u w:val="single"/>
        </w:rPr>
        <w:t>where</w:t>
      </w:r>
      <w:r w:rsidRPr="00337630">
        <w:t xml:space="preserve">, oftentimes, </w:t>
      </w:r>
      <w:r w:rsidRPr="00337630">
        <w:rPr>
          <w:b/>
          <w:bCs/>
          <w:u w:val="single"/>
        </w:rPr>
        <w:t>individuals are simply "released" quietly after years of imprisonment without the subject of their innocence ever being addressed.</w:t>
      </w:r>
    </w:p>
    <w:p w:rsidR="00B62EA6" w:rsidRDefault="00B62EA6" w:rsidP="00B62EA6"/>
    <w:p w:rsidR="00B62EA6" w:rsidRPr="00D17C4E" w:rsidRDefault="00B62EA6" w:rsidP="00B62EA6"/>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EA6" w:rsidRDefault="00B62EA6" w:rsidP="005F5576">
      <w:r>
        <w:separator/>
      </w:r>
    </w:p>
  </w:endnote>
  <w:endnote w:type="continuationSeparator" w:id="0">
    <w:p w:rsidR="00B62EA6" w:rsidRDefault="00B62E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EA6" w:rsidRDefault="00B62EA6" w:rsidP="005F5576">
      <w:r>
        <w:separator/>
      </w:r>
    </w:p>
  </w:footnote>
  <w:footnote w:type="continuationSeparator" w:id="0">
    <w:p w:rsidR="00B62EA6" w:rsidRDefault="00B62EA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EA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748A"/>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2EA6"/>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2EA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Ch,No Spacing111111,no read,No Spacing211,No Spacing12,TAG,ta,Tags,No Spacing1,Debate Text,No Spacing11,Read stuff,No Spacing111,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Ch Char,No Spacing111111 Char,no read Char,No Spacing211 Char,No Spacing12 Char,TAG Char,ta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62EA6"/>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2EA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Ch,No Spacing111111,no read,No Spacing211,No Spacing12,TAG,ta,Tags,No Spacing1,Debate Text,No Spacing11,Read stuff,No Spacing111,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Ch Char,No Spacing111111 Char,no read Char,No Spacing211 Char,No Spacing12 Char,TAG Char,ta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62EA6"/>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2006/documentManagement/types"/>
    <ds:schemaRef ds:uri="http://purl.org/dc/elements/1.1/"/>
    <ds:schemaRef ds:uri="http://purl.org/dc/terms/"/>
    <ds:schemaRef ds:uri="http://schemas.microsoft.com/office/infopath/2007/PartnerControls"/>
    <ds:schemaRef ds:uri="http://purl.org/dc/dcmitype/"/>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7715</Words>
  <Characters>43978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1</cp:revision>
  <dcterms:created xsi:type="dcterms:W3CDTF">2014-02-23T22:45:00Z</dcterms:created>
  <dcterms:modified xsi:type="dcterms:W3CDTF">2014-02-23T22:45:00Z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