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AE5" w:rsidRDefault="00F90AE5" w:rsidP="00F90AE5">
      <w:r>
        <w:t>Topicality</w:t>
      </w:r>
    </w:p>
    <w:p w:rsidR="00F90AE5" w:rsidRDefault="00F90AE5" w:rsidP="00F90AE5">
      <w:r>
        <w:t>A. Interpretation:</w:t>
      </w:r>
      <w:r w:rsidRPr="00C845BF">
        <w:t xml:space="preserve"> </w:t>
      </w:r>
    </w:p>
    <w:p w:rsidR="00F90AE5" w:rsidRDefault="00F90AE5" w:rsidP="00F90AE5">
      <w:pPr>
        <w:pStyle w:val="Heading4"/>
      </w:pPr>
      <w:r>
        <w:t>Hostilities means conflicts of war.</w:t>
      </w:r>
    </w:p>
    <w:p w:rsidR="00F90AE5" w:rsidRDefault="00F90AE5" w:rsidP="00F90AE5">
      <w:r>
        <w:t>(</w:t>
      </w:r>
      <w:r w:rsidRPr="00992258">
        <w:t>http://www.law.cornell.edu/uscode/text/10/948a</w:t>
      </w:r>
      <w:r>
        <w:t>)</w:t>
      </w:r>
    </w:p>
    <w:p w:rsidR="00F90AE5" w:rsidRPr="00992258" w:rsidRDefault="00F90AE5" w:rsidP="00F90AE5">
      <w:pPr>
        <w:rPr>
          <w:sz w:val="16"/>
        </w:rPr>
      </w:pPr>
      <w:r w:rsidRPr="00992258">
        <w:rPr>
          <w:sz w:val="16"/>
        </w:rPr>
        <w:t>(1) Alien.— The term “alien” means an individual who is not a citizen of the United States.</w:t>
      </w:r>
      <w:r w:rsidRPr="00992258">
        <w:rPr>
          <w:sz w:val="12"/>
        </w:rPr>
        <w:t>¶</w:t>
      </w:r>
      <w:r w:rsidRPr="00992258">
        <w:rPr>
          <w:sz w:val="16"/>
        </w:rPr>
        <w:t xml:space="preserve"> (2) Classified information.— The term “classified information” means the following:</w:t>
      </w:r>
      <w:r w:rsidRPr="00992258">
        <w:rPr>
          <w:sz w:val="12"/>
        </w:rPr>
        <w:t>¶</w:t>
      </w:r>
      <w:r w:rsidRPr="00992258">
        <w:rPr>
          <w:sz w:val="16"/>
        </w:rPr>
        <w:t xml:space="preserve"> (A) Any information or material that has been determined by the United States Government pursuant to statute, Executive order, or regulation to require protection against unauthorized disclosure for reasons of national security.</w:t>
      </w:r>
      <w:r w:rsidRPr="00992258">
        <w:rPr>
          <w:sz w:val="12"/>
        </w:rPr>
        <w:t>¶</w:t>
      </w:r>
      <w:r w:rsidRPr="00992258">
        <w:rPr>
          <w:sz w:val="16"/>
        </w:rPr>
        <w:t xml:space="preserve"> (B) Any restricted data, as that term is defined in section 11 y. of the Atomic Energy Act of 1954 (42 U.S.C. 2014 (y)).</w:t>
      </w:r>
      <w:r w:rsidRPr="00992258">
        <w:rPr>
          <w:sz w:val="12"/>
        </w:rPr>
        <w:t>¶</w:t>
      </w:r>
      <w:r w:rsidRPr="00992258">
        <w:rPr>
          <w:sz w:val="16"/>
        </w:rPr>
        <w:t xml:space="preserve"> (3) Coalition partner.— The term “coalition partner”, with respect to hostilities engaged in by the United States, means any State or armed force directly engaged along with the Unite</w:t>
      </w:r>
      <w:bookmarkStart w:id="0" w:name="_GoBack"/>
      <w:bookmarkEnd w:id="0"/>
      <w:r w:rsidRPr="00992258">
        <w:rPr>
          <w:sz w:val="16"/>
        </w:rPr>
        <w:t>d States in such hostilities or providing direct operational support to the United States in connection with such hostilities.</w:t>
      </w:r>
      <w:r w:rsidRPr="00992258">
        <w:rPr>
          <w:sz w:val="12"/>
        </w:rPr>
        <w:t>¶</w:t>
      </w:r>
      <w:r w:rsidRPr="00992258">
        <w:rPr>
          <w:sz w:val="16"/>
        </w:rPr>
        <w:t xml:space="preserve"> (4) Geneva convention relative to the treatment of prisoners of war.— The term “Geneva Convention Relative to the Treatment of Prisoners of War” means the Convention Relative to the Treatment of Prisoners of War, done at Geneva August 12, 1949 (6 UST 3316).</w:t>
      </w:r>
      <w:r w:rsidRPr="00992258">
        <w:rPr>
          <w:sz w:val="12"/>
        </w:rPr>
        <w:t>¶</w:t>
      </w:r>
      <w:r w:rsidRPr="00992258">
        <w:rPr>
          <w:sz w:val="16"/>
        </w:rPr>
        <w:t xml:space="preserve"> (5) Geneva conventions.— The term “Geneva Conventions” means the international conventions signed at Geneva on August 12, 1949.</w:t>
      </w:r>
      <w:r w:rsidRPr="00992258">
        <w:rPr>
          <w:sz w:val="12"/>
        </w:rPr>
        <w:t>¶</w:t>
      </w:r>
      <w:r w:rsidRPr="00992258">
        <w:rPr>
          <w:sz w:val="16"/>
        </w:rPr>
        <w:t xml:space="preserve"> (6) Privileged belligerent.— The term “privileged belligerent” means an individual belonging to one of the eight categories enumerated in Article 4 of the Geneva Convention Relative to the Treatment of Prisoners of War.</w:t>
      </w:r>
      <w:r w:rsidRPr="00992258">
        <w:rPr>
          <w:sz w:val="12"/>
        </w:rPr>
        <w:t>¶</w:t>
      </w:r>
      <w:r w:rsidRPr="00992258">
        <w:rPr>
          <w:sz w:val="16"/>
        </w:rPr>
        <w:t xml:space="preserve"> (7) Unprivileged enemy belligerent.— The term “unprivileged enemy belligerent” means an individual (other than a privileged belligerent) who—</w:t>
      </w:r>
      <w:r w:rsidRPr="00992258">
        <w:rPr>
          <w:sz w:val="12"/>
        </w:rPr>
        <w:t>¶</w:t>
      </w:r>
      <w:r w:rsidRPr="00992258">
        <w:rPr>
          <w:sz w:val="16"/>
        </w:rPr>
        <w:t xml:space="preserve"> (A) has engaged in hostilities against the United States or its coalition partners;</w:t>
      </w:r>
      <w:r w:rsidRPr="00992258">
        <w:rPr>
          <w:sz w:val="12"/>
        </w:rPr>
        <w:t>¶</w:t>
      </w:r>
      <w:r w:rsidRPr="00992258">
        <w:rPr>
          <w:sz w:val="16"/>
        </w:rPr>
        <w:t xml:space="preserve"> (B) has purposefully and materially supported hostilities against the United States or its coalition partners; or</w:t>
      </w:r>
      <w:r w:rsidRPr="00992258">
        <w:rPr>
          <w:sz w:val="12"/>
        </w:rPr>
        <w:t>¶</w:t>
      </w:r>
      <w:r w:rsidRPr="00992258">
        <w:rPr>
          <w:sz w:val="16"/>
        </w:rPr>
        <w:t xml:space="preserve"> (C) was a part of al Qaeda at the time of the alleged offense under this chapter.</w:t>
      </w:r>
      <w:r w:rsidRPr="00992258">
        <w:rPr>
          <w:sz w:val="12"/>
        </w:rPr>
        <w:t>¶</w:t>
      </w:r>
      <w:r w:rsidRPr="00992258">
        <w:rPr>
          <w:sz w:val="16"/>
        </w:rPr>
        <w:t xml:space="preserve"> (8) National security.— The term “national security” means the national defense and foreign relations of the United States.</w:t>
      </w:r>
      <w:r w:rsidRPr="00992258">
        <w:rPr>
          <w:sz w:val="12"/>
        </w:rPr>
        <w:t>¶</w:t>
      </w:r>
      <w:r w:rsidRPr="00992258">
        <w:rPr>
          <w:sz w:val="16"/>
        </w:rPr>
        <w:t xml:space="preserve"> (9) </w:t>
      </w:r>
      <w:r w:rsidRPr="00992258">
        <w:rPr>
          <w:rStyle w:val="StyleBoldUnderline"/>
        </w:rPr>
        <w:t>Hostilities.— The term “hostilities” means any conflict subject to the laws of war.</w:t>
      </w:r>
      <w:r w:rsidR="00D6237C">
        <w:rPr>
          <w:rStyle w:val="StyleBoldUnderline"/>
        </w:rPr>
        <w:t xml:space="preserve"> </w:t>
      </w:r>
    </w:p>
    <w:p w:rsidR="00F90AE5" w:rsidRDefault="00F90AE5" w:rsidP="00F90AE5">
      <w:r>
        <w:t xml:space="preserve">B. Violation: The Affirmative does not restrict </w:t>
      </w:r>
      <w:r w:rsidRPr="00EA28BF">
        <w:t>introducing United States Armed Forces into hostilities</w:t>
      </w:r>
      <w:r>
        <w:t xml:space="preserve"> but instead changes the way in which the definition of “hostilities” is used.</w:t>
      </w:r>
    </w:p>
    <w:p w:rsidR="00F90AE5" w:rsidRDefault="00F90AE5" w:rsidP="00F90AE5">
      <w:r>
        <w:t>C. Standards:</w:t>
      </w:r>
    </w:p>
    <w:p w:rsidR="00F90AE5" w:rsidRDefault="00F90AE5" w:rsidP="00F90AE5">
      <w:r>
        <w:t>1)</w:t>
      </w:r>
      <w:r>
        <w:tab/>
        <w:t xml:space="preserve">Limits – They double the number of mechanisms they can use to increase restrictions– They justify all non-topical restrictions on the president’s </w:t>
      </w:r>
    </w:p>
    <w:p w:rsidR="00F90AE5" w:rsidRDefault="00F90AE5" w:rsidP="00F90AE5">
      <w:r>
        <w:t>2)</w:t>
      </w:r>
      <w:r>
        <w:tab/>
        <w:t xml:space="preserve">Ground – they are stealing </w:t>
      </w:r>
      <w:proofErr w:type="spellStart"/>
      <w:r>
        <w:t>neg</w:t>
      </w:r>
      <w:proofErr w:type="spellEnd"/>
      <w:r>
        <w:t xml:space="preserve"> ground by including restrictions that are not part of the resolution</w:t>
      </w:r>
    </w:p>
    <w:p w:rsidR="00F90AE5" w:rsidRDefault="00F90AE5" w:rsidP="00F90AE5">
      <w:r>
        <w:t>D.</w:t>
      </w:r>
      <w:r>
        <w:tab/>
        <w:t>Voters: Fairness and Education</w:t>
      </w:r>
    </w:p>
    <w:p w:rsidR="00F90AE5" w:rsidRDefault="00F90AE5" w:rsidP="00F90AE5">
      <w:pPr>
        <w:pStyle w:val="Heading1"/>
      </w:pPr>
      <w:r>
        <w:lastRenderedPageBreak/>
        <w:t>Security K</w:t>
      </w:r>
    </w:p>
    <w:p w:rsidR="00F90AE5" w:rsidRPr="003F0F58" w:rsidRDefault="00F90AE5" w:rsidP="00F90AE5">
      <w:pPr>
        <w:pStyle w:val="Heading2"/>
      </w:pPr>
      <w:r>
        <w:lastRenderedPageBreak/>
        <w:t>Shell</w:t>
      </w:r>
    </w:p>
    <w:p w:rsidR="00F90AE5" w:rsidRPr="000E53EA" w:rsidRDefault="00F90AE5" w:rsidP="00F90AE5">
      <w:pPr>
        <w:pStyle w:val="Heading4"/>
      </w:pPr>
      <w:r w:rsidRPr="000E53EA">
        <w:t>Their impact claims of war and conflict are not objective – they are produced by the specific history of the observer and the drive for state security</w:t>
      </w:r>
    </w:p>
    <w:p w:rsidR="00F90AE5" w:rsidRPr="000E53EA" w:rsidRDefault="00F90AE5" w:rsidP="00F90AE5">
      <w:pPr>
        <w:rPr>
          <w:color w:val="000000"/>
          <w:sz w:val="14"/>
        </w:rPr>
      </w:pPr>
    </w:p>
    <w:p w:rsidR="00F90AE5" w:rsidRPr="000E53EA" w:rsidRDefault="00F90AE5" w:rsidP="00F90AE5">
      <w:r w:rsidRPr="000E53EA">
        <w:t xml:space="preserve">David </w:t>
      </w:r>
      <w:proofErr w:type="spellStart"/>
      <w:r w:rsidRPr="000E53EA">
        <w:rPr>
          <w:rStyle w:val="Heading4Char"/>
        </w:rPr>
        <w:t>Grondin</w:t>
      </w:r>
      <w:proofErr w:type="spellEnd"/>
      <w:r w:rsidRPr="000E53EA">
        <w:rPr>
          <w:rStyle w:val="Heading4Char"/>
        </w:rPr>
        <w:t xml:space="preserve"> 2004</w:t>
      </w:r>
      <w:r w:rsidRPr="000E53EA">
        <w:t xml:space="preserve"> (Masters in Political Science and Ph.D. Candidate – University of Ottawa, “(Re)Writing the ‘National Security State,’ Center for United States Studies, p. 12-17) </w:t>
      </w:r>
    </w:p>
    <w:p w:rsidR="00F90AE5" w:rsidRPr="000E53EA" w:rsidRDefault="00F90AE5" w:rsidP="00F90AE5"/>
    <w:p w:rsidR="00F90AE5" w:rsidRPr="000E53EA" w:rsidRDefault="00F90AE5" w:rsidP="00F90AE5">
      <w:r w:rsidRPr="000E53EA">
        <w:t xml:space="preserve"> </w:t>
      </w:r>
      <w:r w:rsidRPr="000E53EA">
        <w:rPr>
          <w:rStyle w:val="StyleBoldUnderline"/>
          <w:color w:val="000000"/>
        </w:rPr>
        <w:t>Approaches that deconstruct theoretical practices</w:t>
      </w:r>
      <w:r w:rsidRPr="000E53EA">
        <w:t xml:space="preserve"> in order </w:t>
      </w:r>
      <w:r w:rsidRPr="000E53EA">
        <w:rPr>
          <w:rStyle w:val="StyleBoldUnderline"/>
          <w:color w:val="000000"/>
        </w:rPr>
        <w:t>to disclose what is hidden in</w:t>
      </w:r>
      <w:r w:rsidRPr="000E53EA">
        <w:t xml:space="preserve"> the use of concepts such as “national </w:t>
      </w:r>
      <w:r w:rsidRPr="000E53EA">
        <w:rPr>
          <w:rStyle w:val="StyleBoldUnderline"/>
          <w:color w:val="000000"/>
        </w:rPr>
        <w:t>security” have something valuable to say</w:t>
      </w:r>
      <w:r w:rsidRPr="000E53EA">
        <w:t xml:space="preserve">. </w:t>
      </w:r>
      <w:r w:rsidRPr="000E53EA">
        <w:rPr>
          <w:rStyle w:val="StyleBoldUnderline"/>
          <w:color w:val="000000"/>
        </w:rPr>
        <w:t xml:space="preserve">Their </w:t>
      </w:r>
      <w:r w:rsidRPr="000E53EA">
        <w:t xml:space="preserve">more reflexive and </w:t>
      </w:r>
      <w:r w:rsidRPr="000E53EA">
        <w:rPr>
          <w:rStyle w:val="StyleBoldUnderline"/>
          <w:color w:val="000000"/>
        </w:rPr>
        <w:t>critically-inclined view</w:t>
      </w:r>
      <w:r w:rsidRPr="000E53EA">
        <w:t xml:space="preserve"> </w:t>
      </w:r>
      <w:r w:rsidRPr="000E53EA">
        <w:rPr>
          <w:rStyle w:val="StyleBoldUnderline"/>
          <w:color w:val="000000"/>
        </w:rPr>
        <w:t>illustrates how terms used in realist discourses</w:t>
      </w:r>
      <w:r w:rsidRPr="000E53EA">
        <w:t xml:space="preserve">, such as state, anarchy, world order, revolution in military affairs, </w:t>
      </w:r>
      <w:r w:rsidRPr="000E53EA">
        <w:rPr>
          <w:rStyle w:val="StyleBoldUnderline"/>
        </w:rPr>
        <w:t>and security dilemmas, are</w:t>
      </w:r>
      <w:r w:rsidRPr="000E53EA">
        <w:rPr>
          <w:rStyle w:val="StyleBoldUnderline"/>
          <w:color w:val="000000"/>
        </w:rPr>
        <w:t xml:space="preserve"> produced by a specific historical, geographical and socio-political context</w:t>
      </w:r>
      <w:r w:rsidRPr="000E53EA">
        <w:t xml:space="preserve"> as well as historical forces </w:t>
      </w:r>
      <w:r w:rsidRPr="000E53EA">
        <w:rPr>
          <w:rStyle w:val="StyleBoldUnderline"/>
          <w:color w:val="000000"/>
        </w:rPr>
        <w:t>and</w:t>
      </w:r>
      <w:r w:rsidRPr="000E53EA">
        <w:t xml:space="preserve"> social </w:t>
      </w:r>
      <w:r w:rsidRPr="000E53EA">
        <w:rPr>
          <w:rStyle w:val="StyleBoldUnderline"/>
          <w:color w:val="000000"/>
        </w:rPr>
        <w:t>relations of power</w:t>
      </w:r>
      <w:r w:rsidRPr="000E53EA">
        <w:t xml:space="preserve"> (Klein, 1994: 22). </w:t>
      </w:r>
      <w:r w:rsidRPr="000E53EA">
        <w:rPr>
          <w:rStyle w:val="StyleBoldUnderline"/>
          <w:color w:val="000000"/>
        </w:rPr>
        <w:t>Since realist</w:t>
      </w:r>
      <w:r w:rsidRPr="000E53EA">
        <w:t xml:space="preserve"> </w:t>
      </w:r>
      <w:r w:rsidRPr="000E53EA">
        <w:rPr>
          <w:rStyle w:val="StyleBoldUnderline"/>
        </w:rPr>
        <w:t>analysts</w:t>
      </w:r>
      <w:r w:rsidRPr="000E53EA">
        <w:t xml:space="preserve"> </w:t>
      </w:r>
      <w:r w:rsidRPr="000E53EA">
        <w:rPr>
          <w:rStyle w:val="StyleBoldUnderline"/>
          <w:color w:val="000000"/>
        </w:rPr>
        <w:t>do not question their ontology</w:t>
      </w:r>
      <w:r w:rsidRPr="000E53EA">
        <w:t xml:space="preserve"> </w:t>
      </w:r>
      <w:r w:rsidRPr="000E53EA">
        <w:rPr>
          <w:rStyle w:val="StyleBoldUnderline"/>
          <w:color w:val="000000"/>
        </w:rPr>
        <w:t>and yet purport</w:t>
      </w:r>
      <w:r w:rsidRPr="000E53EA">
        <w:t xml:space="preserve"> to provide </w:t>
      </w:r>
      <w:r w:rsidRPr="000E53EA">
        <w:rPr>
          <w:rStyle w:val="StyleBoldUnderline"/>
          <w:color w:val="000000"/>
        </w:rPr>
        <w:t xml:space="preserve">a neutral and objective analysis </w:t>
      </w:r>
      <w:r w:rsidRPr="000E53EA">
        <w:t xml:space="preserve">of a given world order based on military power and interactions between the most important political units, namely states, </w:t>
      </w:r>
      <w:r w:rsidRPr="000E53EA">
        <w:rPr>
          <w:rStyle w:val="StyleBoldUnderline"/>
          <w:color w:val="000000"/>
        </w:rPr>
        <w:t>realist discourses constitute a political act in defense of the state</w:t>
      </w:r>
      <w:r w:rsidRPr="000E53EA">
        <w:t xml:space="preserve">. Indeed, “[…] it is important to recognize that </w:t>
      </w:r>
      <w:r w:rsidRPr="000E53EA">
        <w:rPr>
          <w:rStyle w:val="StyleBoldUnderline"/>
          <w:color w:val="000000"/>
        </w:rPr>
        <w:t xml:space="preserve">to employ a </w:t>
      </w:r>
      <w:proofErr w:type="spellStart"/>
      <w:r w:rsidRPr="000E53EA">
        <w:rPr>
          <w:rStyle w:val="StyleBoldUnderline"/>
          <w:color w:val="000000"/>
        </w:rPr>
        <w:t>textualizing</w:t>
      </w:r>
      <w:proofErr w:type="spellEnd"/>
      <w:r w:rsidRPr="000E53EA">
        <w:rPr>
          <w:rStyle w:val="StyleBoldUnderline"/>
          <w:color w:val="000000"/>
        </w:rPr>
        <w:t xml:space="preserve"> approach to social policy involving conflict</w:t>
      </w:r>
      <w:r w:rsidRPr="000E53EA">
        <w:t xml:space="preserve"> and war </w:t>
      </w:r>
      <w:r w:rsidRPr="000E53EA">
        <w:rPr>
          <w:rStyle w:val="StyleBoldUnderline"/>
          <w:color w:val="000000"/>
        </w:rPr>
        <w:t>is not to</w:t>
      </w:r>
      <w:r w:rsidRPr="000E53EA">
        <w:t xml:space="preserve"> attempt to </w:t>
      </w:r>
      <w:r w:rsidRPr="000E53EA">
        <w:rPr>
          <w:rStyle w:val="StyleBoldUnderline"/>
          <w:color w:val="000000"/>
        </w:rPr>
        <w:t>reduce social phenomena to</w:t>
      </w:r>
      <w:r w:rsidRPr="000E53EA">
        <w:t xml:space="preserve"> various concrete manifestations of </w:t>
      </w:r>
      <w:r w:rsidRPr="000E53EA">
        <w:rPr>
          <w:rStyle w:val="StyleBoldUnderline"/>
          <w:color w:val="000000"/>
        </w:rPr>
        <w:t>language. Rather, it is</w:t>
      </w:r>
      <w:r w:rsidRPr="000E53EA">
        <w:t xml:space="preserve"> an attempt </w:t>
      </w:r>
      <w:r w:rsidRPr="000E53EA">
        <w:rPr>
          <w:rStyle w:val="StyleBoldUnderline"/>
          <w:color w:val="000000"/>
        </w:rPr>
        <w:t xml:space="preserve">to analyze </w:t>
      </w:r>
      <w:r w:rsidRPr="000E53EA">
        <w:rPr>
          <w:rStyle w:val="StyleBoldUnderline"/>
        </w:rPr>
        <w:t>the interpretations governing policy thinking</w:t>
      </w:r>
      <w:r w:rsidRPr="000E53EA">
        <w:t xml:space="preserve">. And it is important to recognize that </w:t>
      </w:r>
      <w:r w:rsidRPr="000E53EA">
        <w:rPr>
          <w:rStyle w:val="StyleBoldUnderline"/>
          <w:color w:val="000000"/>
        </w:rPr>
        <w:t xml:space="preserve">policy thinking is not </w:t>
      </w:r>
      <w:proofErr w:type="spellStart"/>
      <w:r w:rsidRPr="000E53EA">
        <w:rPr>
          <w:rStyle w:val="StyleBoldUnderline"/>
          <w:color w:val="000000"/>
        </w:rPr>
        <w:t>unsituated</w:t>
      </w:r>
      <w:proofErr w:type="spellEnd"/>
      <w:r w:rsidRPr="000E53EA">
        <w:t xml:space="preserve">” (Shapiro, 1989a: 71). </w:t>
      </w:r>
      <w:r w:rsidRPr="000E53EA">
        <w:rPr>
          <w:rStyle w:val="StyleBoldUnderline"/>
          <w:color w:val="000000"/>
        </w:rPr>
        <w:t>Policy thinking</w:t>
      </w:r>
      <w:r w:rsidRPr="000E53EA">
        <w:t xml:space="preserve"> is practical thinking since </w:t>
      </w:r>
      <w:r w:rsidRPr="000E53EA">
        <w:rPr>
          <w:rStyle w:val="StyleBoldUnderline"/>
          <w:color w:val="000000"/>
        </w:rPr>
        <w:t>it imposes an analytic order on the “real world</w:t>
      </w:r>
      <w:r w:rsidRPr="000E53EA">
        <w:t xml:space="preserve">”, a world </w:t>
      </w:r>
      <w:r w:rsidRPr="000E53EA">
        <w:rPr>
          <w:rStyle w:val="StyleBoldUnderline"/>
        </w:rPr>
        <w:t>that only exists in the analysts’ own narratives</w:t>
      </w:r>
      <w:r w:rsidRPr="000E53EA">
        <w:t xml:space="preserve">. </w:t>
      </w:r>
      <w:r w:rsidRPr="000E53EA">
        <w:rPr>
          <w:sz w:val="12"/>
          <w:szCs w:val="12"/>
        </w:rPr>
        <w:t xml:space="preserve">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w:t>
      </w:r>
      <w:proofErr w:type="gramStart"/>
      <w:r w:rsidRPr="000E53EA">
        <w:rPr>
          <w:sz w:val="12"/>
          <w:szCs w:val="12"/>
        </w:rPr>
        <w:t>Adopting a more critical stance, David Campbell points out that “</w:t>
      </w:r>
      <w:r w:rsidRPr="000E53EA">
        <w:t>[</w:t>
      </w:r>
      <w:r w:rsidRPr="000E53EA">
        <w:rPr>
          <w:rStyle w:val="StyleBoldUnderline"/>
          <w:color w:val="000000"/>
        </w:rPr>
        <w:t>d]anger is not an objective condition</w:t>
      </w:r>
      <w:r w:rsidRPr="000E53EA">
        <w:t>.</w:t>
      </w:r>
      <w:proofErr w:type="gramEnd"/>
      <w:r w:rsidRPr="000E53EA">
        <w:t xml:space="preserve"> It (sic) is </w:t>
      </w:r>
      <w:r w:rsidRPr="000E53EA">
        <w:rPr>
          <w:rStyle w:val="StyleBoldUnderline"/>
          <w:color w:val="000000"/>
        </w:rPr>
        <w:t>not a thing which exists independently of those to whom it may become a threat</w:t>
      </w:r>
      <w:r w:rsidRPr="000E53EA">
        <w:t xml:space="preserve">. […] </w:t>
      </w:r>
      <w:r w:rsidRPr="000E53EA">
        <w:rPr>
          <w:rStyle w:val="StyleBoldUnderline"/>
          <w:color w:val="000000"/>
        </w:rPr>
        <w:t>Nothing is a risk in itself;</w:t>
      </w:r>
      <w:r w:rsidRPr="000E53EA">
        <w:t xml:space="preserve"> [...] </w:t>
      </w:r>
      <w:r w:rsidRPr="000E53EA">
        <w:rPr>
          <w:rStyle w:val="StyleBoldUnderline"/>
          <w:color w:val="000000"/>
        </w:rPr>
        <w:t>it all depends on how one analyses the danger,</w:t>
      </w:r>
      <w:r w:rsidRPr="000E53EA">
        <w:t xml:space="preserve"> considers the event” (Campbell, 1998: 1-2). In the same vein, national </w:t>
      </w:r>
      <w:r w:rsidRPr="000E53EA">
        <w:rPr>
          <w:rStyle w:val="StyleBoldUnderline"/>
          <w:color w:val="000000"/>
        </w:rPr>
        <w:t>security discourse does not evaluate objective threats</w:t>
      </w:r>
      <w:r w:rsidRPr="000E53EA">
        <w:t xml:space="preserve">; rather, </w:t>
      </w:r>
      <w:r w:rsidRPr="000E53EA">
        <w:rPr>
          <w:rStyle w:val="StyleBoldUnderline"/>
          <w:color w:val="000000"/>
        </w:rPr>
        <w:t>it is itself a product of historical processes and structures in the state and society that produces it</w:t>
      </w:r>
      <w:r w:rsidRPr="000E53EA">
        <w:t xml:space="preserve">. </w:t>
      </w:r>
      <w:r w:rsidRPr="000E53EA">
        <w:rPr>
          <w:rStyle w:val="StyleBoldUnderline"/>
          <w:color w:val="000000"/>
        </w:rPr>
        <w:t>Whoever has the power to define security is</w:t>
      </w:r>
      <w:r w:rsidRPr="000E53EA">
        <w:t xml:space="preserve"> then </w:t>
      </w:r>
      <w:r w:rsidRPr="000E53EA">
        <w:rPr>
          <w:rStyle w:val="StyleBoldUnderline"/>
          <w:color w:val="000000"/>
        </w:rPr>
        <w:t>the one who has the authority to write legitimate security discourses and conduct the policies that legitimize them.</w:t>
      </w:r>
      <w:r w:rsidRPr="000E53EA">
        <w:t xml:space="preserve"> The realist </w:t>
      </w:r>
      <w:r w:rsidRPr="000E53EA">
        <w:rPr>
          <w:rStyle w:val="StyleBoldUnderline"/>
          <w:color w:val="000000"/>
        </w:rPr>
        <w:t>analysts</w:t>
      </w:r>
      <w:r w:rsidRPr="000E53EA">
        <w:t xml:space="preserve"> and state leaders </w:t>
      </w:r>
      <w:r w:rsidRPr="000E53EA">
        <w:rPr>
          <w:rStyle w:val="StyleBoldUnderline"/>
          <w:color w:val="000000"/>
        </w:rPr>
        <w:t>who invoke</w:t>
      </w:r>
      <w:r w:rsidRPr="000E53EA">
        <w:t xml:space="preserve"> national </w:t>
      </w:r>
      <w:r w:rsidRPr="000E53EA">
        <w:rPr>
          <w:rStyle w:val="StyleBoldUnderline"/>
          <w:color w:val="000000"/>
        </w:rPr>
        <w:t xml:space="preserve">security </w:t>
      </w:r>
      <w:r w:rsidRPr="000E53EA">
        <w:t xml:space="preserve">and act in its name </w:t>
      </w:r>
      <w:r w:rsidRPr="000E53EA">
        <w:rPr>
          <w:rStyle w:val="StyleBoldUnderline"/>
          <w:color w:val="000000"/>
        </w:rPr>
        <w:t>are the same individuals who hold</w:t>
      </w:r>
      <w:r w:rsidRPr="000E53EA">
        <w:t xml:space="preserve"> the </w:t>
      </w:r>
      <w:r w:rsidRPr="000E53EA">
        <w:rPr>
          <w:rStyle w:val="StyleBoldUnderline"/>
          <w:color w:val="000000"/>
        </w:rPr>
        <w:t>power to securitize threats by inserting them in a discourse that frames national identity and freezes it</w:t>
      </w:r>
      <w:r w:rsidRPr="000E53EA">
        <w:t xml:space="preserve">.9 </w:t>
      </w:r>
      <w:proofErr w:type="gramStart"/>
      <w:r w:rsidRPr="000E53EA">
        <w:t>Like</w:t>
      </w:r>
      <w:proofErr w:type="gramEnd"/>
      <w:r w:rsidRPr="000E53EA">
        <w:t xml:space="preserve"> many concepts, realism is essentially contested. In a critical reinterpretation of realism, James Der </w:t>
      </w:r>
      <w:proofErr w:type="spellStart"/>
      <w:r w:rsidRPr="000E53EA">
        <w:t>Derian</w:t>
      </w:r>
      <w:proofErr w:type="spellEnd"/>
      <w:r w:rsidRPr="000E53EA">
        <w:t xml:space="preserve"> offers a genealogy of realism that deconstructs the uniform realism represented in IR: he reveals many other versions of realism that are never mentioned in International Relations texts (Der </w:t>
      </w:r>
      <w:proofErr w:type="spellStart"/>
      <w:r w:rsidRPr="000E53EA">
        <w:t>Derian</w:t>
      </w:r>
      <w:proofErr w:type="spellEnd"/>
      <w:r w:rsidRPr="000E53EA">
        <w:t xml:space="preserve">,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w:t>
      </w:r>
      <w:r w:rsidRPr="000E53EA">
        <w:rPr>
          <w:rStyle w:val="StyleBoldUnderline"/>
          <w:color w:val="000000"/>
        </w:rPr>
        <w:t>realism is one way of representing reality, not the reflection of reality.</w:t>
      </w:r>
      <w:r w:rsidRPr="000E53EA">
        <w:t xml:space="preserve"> While my aim here is not to rehearse Der </w:t>
      </w:r>
      <w:proofErr w:type="spellStart"/>
      <w:r w:rsidRPr="000E53EA">
        <w:t>Derian’s</w:t>
      </w:r>
      <w:proofErr w:type="spellEnd"/>
      <w:r w:rsidRPr="000E53EA">
        <w:t xml:space="preserve">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w:t>
      </w:r>
      <w:r w:rsidRPr="000E53EA">
        <w:rPr>
          <w:rStyle w:val="StyleBoldUnderline"/>
          <w:color w:val="000000"/>
        </w:rPr>
        <w:t xml:space="preserve">language constitutes reality, a reinterpretation of realism </w:t>
      </w:r>
      <w:r w:rsidRPr="000E53EA">
        <w:t xml:space="preserve">as constructed in these discourses </w:t>
      </w:r>
      <w:r w:rsidRPr="000E53EA">
        <w:rPr>
          <w:rStyle w:val="StyleBoldUnderline"/>
          <w:color w:val="000000"/>
        </w:rPr>
        <w:t>is called for</w:t>
      </w:r>
      <w:r w:rsidRPr="000E53EA">
        <w:t xml:space="preserve">.10 </w:t>
      </w:r>
      <w:proofErr w:type="gramStart"/>
      <w:r w:rsidRPr="000E53EA">
        <w:t>These</w:t>
      </w:r>
      <w:proofErr w:type="gramEnd"/>
      <w:r w:rsidRPr="000E53EA">
        <w:t xml:space="preserve"> </w:t>
      </w:r>
      <w:r w:rsidRPr="000E53EA">
        <w:rPr>
          <w:rStyle w:val="StyleBoldUnderline"/>
          <w:color w:val="000000"/>
        </w:rPr>
        <w:t xml:space="preserve">scholars cannot refer </w:t>
      </w:r>
      <w:r w:rsidRPr="000E53EA">
        <w:rPr>
          <w:rStyle w:val="StyleBoldUnderline"/>
          <w:color w:val="000000"/>
        </w:rPr>
        <w:lastRenderedPageBreak/>
        <w:t>to the “essentially contested nature of realism” and then use “realism as the best language to reflect a self-same phenomenon</w:t>
      </w:r>
      <w:r w:rsidRPr="000E53EA">
        <w:t xml:space="preserve">” (Der </w:t>
      </w:r>
      <w:proofErr w:type="spellStart"/>
      <w:r w:rsidRPr="000E53EA">
        <w:t>Derian</w:t>
      </w:r>
      <w:proofErr w:type="spellEnd"/>
      <w:r w:rsidRPr="000E53EA">
        <w:t xml:space="preserve">, 1995: 374). Let me be clear: I am not suggesting that the many neorealist and neoclassical realist discourses in International Relations are not useful. </w:t>
      </w:r>
      <w:r w:rsidRPr="000E53EA">
        <w:rPr>
          <w:rStyle w:val="StyleBoldUnderline"/>
          <w:color w:val="000000"/>
        </w:rPr>
        <w:t>Rather</w:t>
      </w:r>
      <w:r w:rsidRPr="000E53EA">
        <w:t xml:space="preserve">, I want to argue that </w:t>
      </w:r>
      <w:r w:rsidRPr="000E53EA">
        <w:rPr>
          <w:rStyle w:val="StyleBoldUnderline"/>
          <w:color w:val="000000"/>
        </w:rPr>
        <w:t xml:space="preserve">these </w:t>
      </w:r>
      <w:proofErr w:type="spellStart"/>
      <w:r w:rsidRPr="000E53EA">
        <w:rPr>
          <w:rStyle w:val="StyleBoldUnderline"/>
          <w:color w:val="000000"/>
        </w:rPr>
        <w:t>technicist</w:t>
      </w:r>
      <w:proofErr w:type="spellEnd"/>
      <w:r w:rsidRPr="000E53EA">
        <w:t xml:space="preserve"> and scientist </w:t>
      </w:r>
      <w:r w:rsidRPr="000E53EA">
        <w:rPr>
          <w:rStyle w:val="StyleBoldUnderline"/>
          <w:color w:val="000000"/>
        </w:rPr>
        <w:t>forms of realism serve political purposes, used</w:t>
      </w:r>
      <w:r w:rsidRPr="000E53EA">
        <w:t xml:space="preserve"> as they are in many think tanks and foreign policy bureaucracies </w:t>
      </w:r>
      <w:r w:rsidRPr="000E53EA">
        <w:rPr>
          <w:rStyle w:val="StyleBoldUnderline"/>
          <w:color w:val="000000"/>
        </w:rPr>
        <w:t>to inform American political leaders</w:t>
      </w:r>
      <w:r w:rsidRPr="000E53EA">
        <w:t xml:space="preserve">. </w:t>
      </w:r>
      <w:r w:rsidRPr="000E53EA">
        <w:rPr>
          <w:sz w:val="12"/>
          <w:szCs w:val="12"/>
        </w:rPr>
        <w:t xml:space="preserve">This is the relevance of deconstructing the uniform realism (as used in International Relations): it brings to light its </w:t>
      </w:r>
      <w:proofErr w:type="spellStart"/>
      <w:r w:rsidRPr="000E53EA">
        <w:rPr>
          <w:sz w:val="12"/>
          <w:szCs w:val="12"/>
        </w:rPr>
        <w:t>locatedness</w:t>
      </w:r>
      <w:proofErr w:type="spellEnd"/>
      <w:r w:rsidRPr="000E53EA">
        <w:rPr>
          <w:sz w:val="12"/>
          <w:szCs w:val="12"/>
        </w:rPr>
        <w:t xml:space="preserve"> in a hermeneutic circle in which it is unwittingly trapped (Der </w:t>
      </w:r>
      <w:proofErr w:type="spellStart"/>
      <w:r w:rsidRPr="000E53EA">
        <w:rPr>
          <w:sz w:val="12"/>
          <w:szCs w:val="12"/>
        </w:rPr>
        <w:t>Derian</w:t>
      </w:r>
      <w:proofErr w:type="spellEnd"/>
      <w:r w:rsidRPr="000E53EA">
        <w:rPr>
          <w:sz w:val="12"/>
          <w:szCs w:val="12"/>
        </w:rPr>
        <w:t xml:space="preserve">, 1995: 371). And as Friedrich </w:t>
      </w:r>
      <w:proofErr w:type="spellStart"/>
      <w:r w:rsidRPr="000E53EA">
        <w:rPr>
          <w:sz w:val="12"/>
          <w:szCs w:val="12"/>
        </w:rPr>
        <w:t>Kratochwil</w:t>
      </w:r>
      <w:proofErr w:type="spellEnd"/>
      <w:r w:rsidRPr="000E53EA">
        <w:rPr>
          <w:sz w:val="12"/>
          <w:szCs w:val="12"/>
        </w:rPr>
        <w:t xml:space="preserve">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w:t>
      </w:r>
      <w:proofErr w:type="spellStart"/>
      <w:r w:rsidRPr="000E53EA">
        <w:rPr>
          <w:sz w:val="12"/>
          <w:szCs w:val="12"/>
        </w:rPr>
        <w:t>Kratochwil</w:t>
      </w:r>
      <w:proofErr w:type="spellEnd"/>
      <w:r w:rsidRPr="000E53EA">
        <w:rPr>
          <w:sz w:val="12"/>
          <w:szCs w:val="12"/>
        </w:rPr>
        <w:t>,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w:t>
      </w:r>
      <w:r w:rsidRPr="000E53EA">
        <w:t xml:space="preserve">. </w:t>
      </w:r>
      <w:r w:rsidRPr="000E53EA">
        <w:rPr>
          <w:rStyle w:val="StyleBoldUnderline"/>
          <w:color w:val="000000"/>
        </w:rPr>
        <w:t>We are trapped in the production of discourses in which national leaders and security speech acts emanating from realist discourses develop and reinforce a notion of national identity as synonymous with national security</w:t>
      </w:r>
      <w:r w:rsidRPr="000E53EA">
        <w:t xml:space="preserve">. U.S. national </w:t>
      </w:r>
      <w:r w:rsidRPr="000E53EA">
        <w:rPr>
          <w:rStyle w:val="StyleBoldUnderline"/>
          <w:color w:val="000000"/>
        </w:rPr>
        <w:t>security conduct should</w:t>
      </w:r>
      <w:r w:rsidRPr="000E53EA">
        <w:t xml:space="preserve"> thus </w:t>
      </w:r>
      <w:r w:rsidRPr="000E53EA">
        <w:rPr>
          <w:rStyle w:val="StyleBoldUnderline"/>
          <w:color w:val="000000"/>
        </w:rPr>
        <w:t xml:space="preserve">be understood through </w:t>
      </w:r>
      <w:r w:rsidRPr="000E53EA">
        <w:rPr>
          <w:rStyle w:val="StyleBoldUnderline"/>
        </w:rPr>
        <w:t>the prism of the theoretical discourses of</w:t>
      </w:r>
      <w:r w:rsidRPr="000E53EA">
        <w:t xml:space="preserve"> American political </w:t>
      </w:r>
      <w:r w:rsidRPr="000E53EA">
        <w:rPr>
          <w:rStyle w:val="StyleBoldUnderline"/>
          <w:color w:val="000000"/>
        </w:rPr>
        <w:t>leaders and realist scholars</w:t>
      </w:r>
      <w:r w:rsidRPr="000E53EA">
        <w:t xml:space="preserve"> </w:t>
      </w:r>
      <w:r w:rsidRPr="000E53EA">
        <w:rPr>
          <w:rStyle w:val="StyleBoldUnderline"/>
          <w:color w:val="000000"/>
        </w:rPr>
        <w:t>that co-constitute it</w:t>
      </w:r>
      <w:r w:rsidRPr="000E53EA">
        <w:rPr>
          <w:sz w:val="12"/>
          <w:szCs w:val="12"/>
        </w:rPr>
        <w: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w:t>
      </w:r>
      <w:proofErr w:type="spellStart"/>
      <w:r w:rsidRPr="000E53EA">
        <w:rPr>
          <w:sz w:val="12"/>
          <w:szCs w:val="12"/>
        </w:rPr>
        <w:t>poesis</w:t>
      </w:r>
      <w:proofErr w:type="spellEnd"/>
      <w:r w:rsidRPr="000E53EA">
        <w:rPr>
          <w:sz w:val="12"/>
          <w:szCs w:val="12"/>
        </w:rPr>
        <w:t>), not merely recording or reporting” (</w:t>
      </w:r>
      <w:proofErr w:type="spellStart"/>
      <w:r w:rsidRPr="000E53EA">
        <w:rPr>
          <w:sz w:val="12"/>
          <w:szCs w:val="12"/>
        </w:rPr>
        <w:t>Medhurst</w:t>
      </w:r>
      <w:proofErr w:type="spellEnd"/>
      <w:r w:rsidRPr="000E53EA">
        <w:rPr>
          <w:sz w:val="12"/>
          <w:szCs w:val="12"/>
        </w:rPr>
        <w:t>, 2000: 17). Precisely in this sense, rhetoric is not the description of national security conduct; it constitutes it.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w:t>
      </w:r>
      <w:proofErr w:type="spellStart"/>
      <w:r w:rsidRPr="000E53EA">
        <w:rPr>
          <w:sz w:val="12"/>
          <w:szCs w:val="12"/>
        </w:rPr>
        <w:t>Medhurst</w:t>
      </w:r>
      <w:proofErr w:type="spellEnd"/>
      <w:r w:rsidRPr="000E53EA">
        <w:rPr>
          <w:sz w:val="12"/>
          <w:szCs w:val="12"/>
        </w:rPr>
        <w:t xml:space="preserve">, 2000: 6). As Lynn Boyd Hinds and Theodore Otto </w:t>
      </w:r>
      <w:proofErr w:type="spellStart"/>
      <w:r w:rsidRPr="000E53EA">
        <w:rPr>
          <w:sz w:val="12"/>
          <w:szCs w:val="12"/>
        </w:rPr>
        <w:t>Windt</w:t>
      </w:r>
      <w:proofErr w:type="spellEnd"/>
      <w:r w:rsidRPr="000E53EA">
        <w:rPr>
          <w:sz w:val="12"/>
          <w:szCs w:val="12"/>
        </w:rPr>
        <w:t xml:space="preserve">, Jr. stress, “political rhetoric creates political reality, structures belief systems, and provides the fundamental bases for decisions” (Hinds and </w:t>
      </w:r>
      <w:proofErr w:type="spellStart"/>
      <w:r w:rsidRPr="000E53EA">
        <w:rPr>
          <w:sz w:val="12"/>
          <w:szCs w:val="12"/>
        </w:rPr>
        <w:t>Windt</w:t>
      </w:r>
      <w:proofErr w:type="spellEnd"/>
      <w:r w:rsidRPr="000E53EA">
        <w:rPr>
          <w:sz w:val="12"/>
          <w:szCs w:val="12"/>
        </w:rPr>
        <w:t xml:space="preserve">, cited in </w:t>
      </w:r>
      <w:proofErr w:type="spellStart"/>
      <w:r w:rsidRPr="000E53EA">
        <w:rPr>
          <w:sz w:val="12"/>
          <w:szCs w:val="12"/>
        </w:rPr>
        <w:t>Medhurst</w:t>
      </w:r>
      <w:proofErr w:type="spellEnd"/>
      <w:r w:rsidRPr="000E53EA">
        <w:rPr>
          <w:sz w:val="12"/>
          <w:szCs w:val="12"/>
        </w:rPr>
        <w:t xml:space="preserve">,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w:t>
      </w:r>
      <w:proofErr w:type="spellStart"/>
      <w:r w:rsidRPr="000E53EA">
        <w:rPr>
          <w:sz w:val="12"/>
          <w:szCs w:val="12"/>
        </w:rPr>
        <w:t>its</w:t>
      </w:r>
      <w:proofErr w:type="spellEnd"/>
      <w:r w:rsidRPr="000E53EA">
        <w:rPr>
          <w:sz w:val="12"/>
          <w:szCs w:val="12"/>
        </w:rPr>
        <w:t xml:space="preserve">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w:t>
      </w:r>
      <w:proofErr w:type="spellStart"/>
      <w:r w:rsidRPr="000E53EA">
        <w:rPr>
          <w:sz w:val="12"/>
          <w:szCs w:val="12"/>
        </w:rPr>
        <w:t>essentialized</w:t>
      </w:r>
      <w:proofErr w:type="spellEnd"/>
      <w:r w:rsidRPr="000E53EA">
        <w:rPr>
          <w:sz w:val="12"/>
          <w:szCs w:val="12"/>
        </w:rPr>
        <w:t xml:space="preserve"> entity as a “national security state”.14 When I refer to the American national security state, I mean the representation of the American state in the early years of the Cold War, the spirit of which is embodied in the National Security Act of 1947 (Der </w:t>
      </w:r>
      <w:proofErr w:type="spellStart"/>
      <w:r w:rsidRPr="000E53EA">
        <w:rPr>
          <w:sz w:val="12"/>
          <w:szCs w:val="12"/>
        </w:rPr>
        <w:t>Derian</w:t>
      </w:r>
      <w:proofErr w:type="spellEnd"/>
      <w:r w:rsidRPr="000E53EA">
        <w:rPr>
          <w:sz w:val="12"/>
          <w:szCs w:val="12"/>
        </w:rPr>
        <w:t xml:space="preserve">,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w:t>
      </w:r>
      <w:proofErr w:type="gramStart"/>
      <w:r w:rsidRPr="000E53EA">
        <w:rPr>
          <w:sz w:val="12"/>
          <w:szCs w:val="12"/>
        </w:rPr>
        <w:t>1993 :</w:t>
      </w:r>
      <w:proofErr w:type="gramEnd"/>
      <w:r w:rsidRPr="000E53EA">
        <w:rPr>
          <w:sz w:val="12"/>
          <w:szCs w:val="12"/>
        </w:rPr>
        <w:t xml:space="preserve"> 281).</w:t>
      </w:r>
      <w:r w:rsidRPr="000E53EA">
        <w:t xml:space="preserve"> </w:t>
      </w:r>
      <w:r w:rsidRPr="000E53EA">
        <w:rPr>
          <w:rStyle w:val="StyleBoldUnderline"/>
          <w:color w:val="000000"/>
        </w:rPr>
        <w:t>A</w:t>
      </w:r>
      <w:r w:rsidRPr="000E53EA">
        <w:t xml:space="preserve"> national </w:t>
      </w:r>
      <w:r w:rsidRPr="000E53EA">
        <w:rPr>
          <w:rStyle w:val="StyleBoldUnderline"/>
          <w:color w:val="000000"/>
        </w:rPr>
        <w:t>security state feeds on threats as it channels all its efforts into meeting current and future military or security threats</w:t>
      </w:r>
      <w:r w:rsidRPr="000E53EA">
        <w:t xml:space="preserve">. The creation of the CIA, the Department of Defense, the Joint Chiefs of Staff, and the National Security Council at the onset of the Cold War gave impetus to a state mentality geared to permanent preparedness for war. The </w:t>
      </w:r>
      <w:r w:rsidRPr="000E53EA">
        <w:rPr>
          <w:rStyle w:val="StyleBoldUnderline"/>
          <w:color w:val="000000"/>
        </w:rPr>
        <w:t>construction of threats is thus essential to its well-being,</w:t>
      </w:r>
      <w:r w:rsidRPr="000E53EA">
        <w:t xml:space="preserve">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w:t>
      </w:r>
      <w:r w:rsidRPr="000E53EA">
        <w:rPr>
          <w:rStyle w:val="StyleBoldUnderline"/>
          <w:color w:val="000000"/>
        </w:rPr>
        <w:t>a binary system made it difficult for any</w:t>
      </w:r>
      <w:r w:rsidRPr="000E53EA">
        <w:t xml:space="preserve"> domestic </w:t>
      </w:r>
      <w:r w:rsidRPr="000E53EA">
        <w:rPr>
          <w:rStyle w:val="StyleBoldUnderline"/>
          <w:color w:val="000000"/>
        </w:rPr>
        <w:t>dissent</w:t>
      </w:r>
      <w:r w:rsidRPr="000E53EA">
        <w:t xml:space="preserve"> from U.S. policy </w:t>
      </w:r>
      <w:r w:rsidRPr="000E53EA">
        <w:rPr>
          <w:rStyle w:val="StyleBoldUnderline"/>
          <w:color w:val="000000"/>
        </w:rPr>
        <w:t>to emerge – it would have “amounted to an act of disloyalty</w:t>
      </w:r>
      <w:r w:rsidRPr="000E53EA">
        <w:rPr>
          <w:rStyle w:val="StyleBoldUnderline"/>
          <w:color w:val="000000"/>
          <w:sz w:val="12"/>
          <w:szCs w:val="12"/>
        </w:rPr>
        <w:t>”</w:t>
      </w:r>
      <w:r w:rsidRPr="000E53EA">
        <w:rPr>
          <w:sz w:val="12"/>
          <w:szCs w:val="12"/>
        </w:rPr>
        <w:t xml:space="preserve">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w:t>
      </w:r>
      <w:r w:rsidRPr="000E53EA">
        <w:t xml:space="preserve"> </w:t>
      </w:r>
      <w:r w:rsidRPr="000E53EA">
        <w:rPr>
          <w:rStyle w:val="StyleBoldUnderline"/>
          <w:color w:val="000000"/>
        </w:rPr>
        <w:t>I disagree with</w:t>
      </w:r>
      <w:r w:rsidRPr="000E53EA">
        <w:t xml:space="preserve"> this </w:t>
      </w:r>
      <w:r w:rsidRPr="000E53EA">
        <w:rPr>
          <w:rStyle w:val="StyleBoldUnderline"/>
          <w:color w:val="000000"/>
        </w:rPr>
        <w:t>essentialist view of the state</w:t>
      </w:r>
      <w:r w:rsidRPr="000E53EA">
        <w:t xml:space="preserve"> identity of the United States. </w:t>
      </w:r>
      <w:r w:rsidRPr="000E53EA">
        <w:rPr>
          <w:rStyle w:val="StyleBoldUnderline"/>
          <w:color w:val="000000"/>
        </w:rPr>
        <w:t>The U</w:t>
      </w:r>
      <w:r w:rsidRPr="000E53EA">
        <w:t xml:space="preserve">nited </w:t>
      </w:r>
      <w:r w:rsidRPr="000E53EA">
        <w:rPr>
          <w:rStyle w:val="StyleBoldUnderline"/>
          <w:color w:val="000000"/>
        </w:rPr>
        <w:t>S</w:t>
      </w:r>
      <w:r w:rsidRPr="000E53EA">
        <w:t xml:space="preserve">tates </w:t>
      </w:r>
      <w:r w:rsidRPr="000E53EA">
        <w:rPr>
          <w:rStyle w:val="StyleBoldUnderline"/>
          <w:color w:val="000000"/>
        </w:rPr>
        <w:t>does not need to be a</w:t>
      </w:r>
      <w:r w:rsidRPr="000E53EA">
        <w:t xml:space="preserve"> national </w:t>
      </w:r>
      <w:r w:rsidRPr="000E53EA">
        <w:rPr>
          <w:rStyle w:val="StyleBoldUnderline"/>
          <w:color w:val="000000"/>
        </w:rPr>
        <w:t>security state</w:t>
      </w:r>
      <w:r w:rsidRPr="000E53EA">
        <w:t xml:space="preserve">. </w:t>
      </w:r>
      <w:r w:rsidRPr="000E53EA">
        <w:rPr>
          <w:sz w:val="12"/>
          <w:szCs w:val="12"/>
        </w:rPr>
        <w:t xml:space="preserve">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w:t>
      </w:r>
      <w:proofErr w:type="spellStart"/>
      <w:r w:rsidRPr="000E53EA">
        <w:rPr>
          <w:sz w:val="12"/>
          <w:szCs w:val="12"/>
        </w:rPr>
        <w:t>culturalist</w:t>
      </w:r>
      <w:proofErr w:type="spellEnd"/>
      <w:r w:rsidRPr="000E53EA">
        <w:rPr>
          <w:sz w:val="12"/>
          <w:szCs w:val="12"/>
        </w:rPr>
        <w:t xml:space="preserve">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w:t>
      </w:r>
      <w:proofErr w:type="gramStart"/>
      <w:r w:rsidRPr="000E53EA">
        <w:rPr>
          <w:sz w:val="12"/>
          <w:szCs w:val="12"/>
        </w:rPr>
        <w:t>As scholarly partners in the national security state, they were instrumental in defining and disseminating a Cold War culture” (Rubin, 2001: 15).</w:t>
      </w:r>
      <w:proofErr w:type="gramEnd"/>
      <w:r w:rsidRPr="000E53EA">
        <w:rPr>
          <w:sz w:val="12"/>
          <w:szCs w:val="12"/>
        </w:rPr>
        <w:t xml:space="preserve"> This national security culture was “a complex space where various representations and representatives of the national security state compete to draw the boundaries and dominate the murkier margins of international relations” (Der </w:t>
      </w:r>
      <w:proofErr w:type="spellStart"/>
      <w:r w:rsidRPr="000E53EA">
        <w:rPr>
          <w:sz w:val="12"/>
          <w:szCs w:val="12"/>
        </w:rPr>
        <w:t>Derian</w:t>
      </w:r>
      <w:proofErr w:type="spellEnd"/>
      <w:r w:rsidRPr="000E53EA">
        <w:rPr>
          <w:sz w:val="12"/>
          <w:szCs w:val="12"/>
        </w:rPr>
        <w:t>, 1992: 41). The same Cold War</w:t>
      </w:r>
      <w:r w:rsidRPr="000E53EA">
        <w:t xml:space="preserve"> </w:t>
      </w:r>
      <w:r w:rsidRPr="000E53EA">
        <w:rPr>
          <w:rStyle w:val="StyleBoldUnderline"/>
          <w:color w:val="000000"/>
        </w:rPr>
        <w:t>security culture has been maintained by political practice (</w:t>
      </w:r>
      <w:r w:rsidRPr="000E53EA">
        <w:t xml:space="preserve">on the part of realist analysts and political leaders) </w:t>
      </w:r>
      <w:r w:rsidRPr="000E53EA">
        <w:rPr>
          <w:rStyle w:val="StyleBoldUnderline"/>
          <w:color w:val="000000"/>
        </w:rPr>
        <w:t xml:space="preserve">through realist discourses </w:t>
      </w:r>
      <w:r w:rsidRPr="000E53EA">
        <w:t xml:space="preserve">in the </w:t>
      </w:r>
      <w:r w:rsidRPr="000E53EA">
        <w:rPr>
          <w:rStyle w:val="StyleBoldUnderline"/>
          <w:color w:val="000000"/>
        </w:rPr>
        <w:t xml:space="preserve">post-9/11 </w:t>
      </w:r>
      <w:r w:rsidRPr="000E53EA">
        <w:t xml:space="preserve">era and once again reproduces the idea of a national security state. This (implicit) </w:t>
      </w:r>
      <w:r w:rsidRPr="000E53EA">
        <w:rPr>
          <w:rStyle w:val="StyleBoldUnderline"/>
          <w:color w:val="000000"/>
        </w:rPr>
        <w:t>state identification is neither accidental nor inconsequential</w:t>
      </w:r>
      <w:r w:rsidRPr="000E53EA">
        <w:t xml:space="preserve">. From a poststructuralist vantage point, the </w:t>
      </w:r>
      <w:r w:rsidRPr="000E53EA">
        <w:rPr>
          <w:rStyle w:val="StyleBoldUnderline"/>
          <w:color w:val="000000"/>
        </w:rPr>
        <w:t>identification</w:t>
      </w:r>
      <w:r w:rsidRPr="000E53EA">
        <w:t xml:space="preserve"> process of the state and the nation </w:t>
      </w:r>
      <w:r w:rsidRPr="000E53EA">
        <w:rPr>
          <w:rStyle w:val="StyleBoldUnderline"/>
          <w:color w:val="000000"/>
        </w:rPr>
        <w:t xml:space="preserve">is always a negative process for it is achieved by exclusion, violence, and </w:t>
      </w:r>
      <w:r w:rsidRPr="000E53EA">
        <w:rPr>
          <w:rStyle w:val="StyleBoldUnderline"/>
          <w:color w:val="000000"/>
        </w:rPr>
        <w:lastRenderedPageBreak/>
        <w:t xml:space="preserve">marginalization. </w:t>
      </w:r>
      <w:r w:rsidRPr="000E53EA">
        <w:t xml:space="preserve">Thus, a deconstruction of practices that constitute and consolidate state identity is necessary: the writing of the state must be revealed through the analysis of the discourses that constitute it. </w:t>
      </w:r>
      <w:r w:rsidRPr="000E53EA">
        <w:rPr>
          <w:rStyle w:val="StyleBoldUnderline"/>
          <w:color w:val="000000"/>
        </w:rPr>
        <w:t>The state and the discourses that (re)constitute it thus frame its very identity and impose a fictitious “national unity” on society</w:t>
      </w:r>
      <w:r w:rsidRPr="000E53EA">
        <w:t xml:space="preserve">; </w:t>
      </w:r>
      <w:r w:rsidRPr="000E53EA">
        <w:rPr>
          <w:rStyle w:val="StyleBoldUnderline"/>
          <w:color w:val="000000"/>
        </w:rPr>
        <w:t>it is from this fictive and arbitrary creation of the modernist dichotomous discourses of inside/outside that the discourses (re)constructing the state emerge</w:t>
      </w:r>
      <w:r w:rsidRPr="000E53EA">
        <w:t xml:space="preserve">. </w:t>
      </w:r>
      <w:r w:rsidRPr="000E53EA">
        <w:rPr>
          <w:rStyle w:val="StyleBoldUnderline"/>
          <w:color w:val="000000"/>
        </w:rPr>
        <w:t xml:space="preserve">It is in the creation of a Self and an Other in which the state uses it monopolistic power of legitimate violence </w:t>
      </w:r>
      <w:r w:rsidRPr="000E53EA">
        <w:t xml:space="preserve">– a power socially constructed, following Max Weber’s work on the ethic of responsibility </w:t>
      </w:r>
      <w:r w:rsidRPr="000E53EA">
        <w:rPr>
          <w:rStyle w:val="StyleBoldUnderline"/>
          <w:color w:val="000000"/>
        </w:rPr>
        <w:t>– to construct a threatening Other differentiated from the “unified” Self, the national society</w:t>
      </w:r>
      <w:r w:rsidRPr="000E53EA">
        <w:t xml:space="preserve"> (the nation).16 It is through this very practice of normative statecraft</w:t>
      </w:r>
      <w:proofErr w:type="gramStart"/>
      <w:r w:rsidRPr="000E53EA">
        <w:t>,17</w:t>
      </w:r>
      <w:proofErr w:type="gramEnd"/>
      <w:r w:rsidRPr="000E53EA">
        <w:t xml:space="preserve"> which produces threatening Others, that the international sphere comes into being. David Campbell adds that it is by constantly articulating danger through foreign policy that the state’s very conditions of existence are generated18. </w:t>
      </w:r>
    </w:p>
    <w:p w:rsidR="00F90AE5" w:rsidRPr="000E53EA" w:rsidRDefault="00F90AE5" w:rsidP="00F90AE5"/>
    <w:p w:rsidR="00F90AE5" w:rsidRPr="000E53EA" w:rsidRDefault="00F90AE5" w:rsidP="00F90AE5">
      <w:pPr>
        <w:pStyle w:val="Heading4"/>
      </w:pPr>
      <w:r w:rsidRPr="000E53EA">
        <w:t>The process of security leads to unending violence and wars against populations of created threats</w:t>
      </w:r>
    </w:p>
    <w:p w:rsidR="00F90AE5" w:rsidRPr="000E53EA" w:rsidRDefault="00F90AE5" w:rsidP="00F90AE5">
      <w:pPr>
        <w:rPr>
          <w:b/>
        </w:rPr>
      </w:pPr>
    </w:p>
    <w:p w:rsidR="00F90AE5" w:rsidRPr="000E53EA" w:rsidRDefault="00F90AE5" w:rsidP="00F90AE5">
      <w:proofErr w:type="spellStart"/>
      <w:r w:rsidRPr="000E53EA">
        <w:rPr>
          <w:rStyle w:val="Heading4Char"/>
        </w:rPr>
        <w:t>Duschinski</w:t>
      </w:r>
      <w:proofErr w:type="spellEnd"/>
      <w:r w:rsidRPr="000E53EA">
        <w:rPr>
          <w:rStyle w:val="Heading4Char"/>
        </w:rPr>
        <w:t xml:space="preserve"> 2009</w:t>
      </w:r>
      <w:r w:rsidRPr="000E53EA">
        <w:t xml:space="preserve"> – Assistant Prof of Sociology and Anthropology, Ohio University (Haley, “Destiny Effects: Militarization, State Power, and Punitive Containment in Kashmir Valley.” Anthropological Quarterly, Volume 82, Number 3, </w:t>
      </w:r>
      <w:proofErr w:type="gramStart"/>
      <w:r w:rsidRPr="000E53EA">
        <w:t>Summer</w:t>
      </w:r>
      <w:proofErr w:type="gramEnd"/>
      <w:r w:rsidRPr="000E53EA">
        <w:t xml:space="preserve"> 2009, Project MUSE) </w:t>
      </w:r>
    </w:p>
    <w:p w:rsidR="00F90AE5" w:rsidRPr="000E53EA" w:rsidRDefault="00F90AE5" w:rsidP="00F90AE5">
      <w:pPr>
        <w:rPr>
          <w:b/>
        </w:rPr>
      </w:pPr>
    </w:p>
    <w:p w:rsidR="00F90AE5" w:rsidRPr="000E53EA" w:rsidRDefault="00F90AE5" w:rsidP="00F90AE5">
      <w:pPr>
        <w:rPr>
          <w:u w:val="single"/>
        </w:rPr>
      </w:pPr>
      <w:r w:rsidRPr="000E53EA">
        <w:t>Patterns of war emerging in particular local worlds are tied to larger transformations in political-military economies of violence operating on a global scale (</w:t>
      </w:r>
      <w:r w:rsidRPr="000E53EA">
        <w:rPr>
          <w:szCs w:val="17"/>
          <w:bdr w:val="none" w:sz="0" w:space="0" w:color="auto" w:frame="1"/>
        </w:rPr>
        <w:t xml:space="preserve">Lutz and </w:t>
      </w:r>
      <w:proofErr w:type="spellStart"/>
      <w:r w:rsidRPr="000E53EA">
        <w:rPr>
          <w:szCs w:val="17"/>
          <w:bdr w:val="none" w:sz="0" w:space="0" w:color="auto" w:frame="1"/>
        </w:rPr>
        <w:t>Nonini</w:t>
      </w:r>
      <w:proofErr w:type="spellEnd"/>
      <w:r w:rsidRPr="000E53EA">
        <w:rPr>
          <w:szCs w:val="17"/>
          <w:bdr w:val="none" w:sz="0" w:space="0" w:color="auto" w:frame="1"/>
        </w:rPr>
        <w:t xml:space="preserve"> 2000:79</w:t>
      </w:r>
      <w:r w:rsidRPr="000E53EA">
        <w:t xml:space="preserve">). </w:t>
      </w:r>
      <w:r w:rsidRPr="000E53EA">
        <w:rPr>
          <w:rStyle w:val="StyleBoldUnderline"/>
        </w:rPr>
        <w:t>The expansion of neoliberal market capitalism since World War II has fed the growth of permanent war economies while also creating large surplus populations that are considered peripheral to the workings of capitalist economies</w:t>
      </w:r>
      <w:r w:rsidRPr="000E53EA">
        <w:t xml:space="preserve">. "State armies, multilateral armed forces (IFOR, the United Nations), private armies, militarized police, and parasitical militias have come to wage a systematic form of 'low intensity warfare,' often against </w:t>
      </w:r>
      <w:r w:rsidRPr="000E53EA">
        <w:rPr>
          <w:rStyle w:val="StyleBoldUnderline"/>
        </w:rPr>
        <w:t>stigmatized populations 'outside the grids' of global capitalist activity and superfluous to labor</w:t>
      </w:r>
      <w:r w:rsidRPr="000E53EA">
        <w:t>,</w:t>
      </w:r>
      <w:r w:rsidRPr="000E53EA">
        <w:rPr>
          <w:rStyle w:val="apple-converted-space"/>
          <w:szCs w:val="17"/>
        </w:rPr>
        <w:t> </w:t>
      </w:r>
      <w:r w:rsidRPr="000E53EA">
        <w:rPr>
          <w:b/>
          <w:bCs/>
        </w:rPr>
        <w:t>[End Page 693]</w:t>
      </w:r>
      <w:r w:rsidRPr="000E53EA">
        <w:rPr>
          <w:rStyle w:val="apple-converted-space"/>
          <w:szCs w:val="17"/>
        </w:rPr>
        <w:t> </w:t>
      </w:r>
      <w:r w:rsidRPr="000E53EA">
        <w:t>capital, and consumption markets" (</w:t>
      </w:r>
      <w:bookmarkStart w:id="1" w:name="b31-text"/>
      <w:r w:rsidRPr="000E53EA">
        <w:rPr>
          <w:szCs w:val="17"/>
          <w:bdr w:val="none" w:sz="0" w:space="0" w:color="auto" w:frame="1"/>
        </w:rPr>
        <w:t xml:space="preserve">Lutz and </w:t>
      </w:r>
      <w:proofErr w:type="spellStart"/>
      <w:r w:rsidRPr="000E53EA">
        <w:rPr>
          <w:szCs w:val="17"/>
          <w:bdr w:val="none" w:sz="0" w:space="0" w:color="auto" w:frame="1"/>
        </w:rPr>
        <w:t>Nonini</w:t>
      </w:r>
      <w:proofErr w:type="spellEnd"/>
      <w:r w:rsidRPr="000E53EA">
        <w:rPr>
          <w:szCs w:val="17"/>
          <w:bdr w:val="none" w:sz="0" w:space="0" w:color="auto" w:frame="1"/>
        </w:rPr>
        <w:t xml:space="preserve"> 2000:78</w:t>
      </w:r>
      <w:bookmarkEnd w:id="1"/>
      <w:r w:rsidRPr="000E53EA">
        <w:t xml:space="preserve">). These interlinked processes of neoliberalism and privatization, ethnic and </w:t>
      </w:r>
      <w:r w:rsidRPr="000E53EA">
        <w:rPr>
          <w:rStyle w:val="StyleBoldUnderline"/>
        </w:rPr>
        <w:t>racial discrimination</w:t>
      </w:r>
      <w:r w:rsidRPr="000E53EA">
        <w:t xml:space="preserve">, and jingoism </w:t>
      </w:r>
      <w:r w:rsidRPr="000E53EA">
        <w:rPr>
          <w:rStyle w:val="StyleBoldUnderline"/>
        </w:rPr>
        <w:t>and militarism have led to the proliferation of infinite and indefinite wars that consolidate collectively imagined national communities at the same time that they violently exclude certain categories of people from participation in the life of the nation</w:t>
      </w:r>
      <w:r w:rsidRPr="000E53EA">
        <w:t xml:space="preserve">. As Victoria Sanford argues, national </w:t>
      </w:r>
      <w:r w:rsidRPr="000E53EA">
        <w:rPr>
          <w:rStyle w:val="StyleBoldUnderline"/>
        </w:rPr>
        <w:t>security states are based</w:t>
      </w:r>
      <w:r w:rsidRPr="000E53EA">
        <w:t>, not on the outwardly focused defense of national territory, but rather</w:t>
      </w:r>
      <w:r w:rsidRPr="000E53EA">
        <w:rPr>
          <w:u w:val="single"/>
        </w:rPr>
        <w:t xml:space="preserve"> </w:t>
      </w:r>
      <w:r w:rsidRPr="000E53EA">
        <w:rPr>
          <w:rStyle w:val="StyleBoldUnderline"/>
        </w:rPr>
        <w:t xml:space="preserve">on a national security ideology that </w:t>
      </w:r>
      <w:proofErr w:type="gramStart"/>
      <w:r w:rsidRPr="000E53EA">
        <w:rPr>
          <w:rStyle w:val="StyleBoldUnderline"/>
        </w:rPr>
        <w:t>" is</w:t>
      </w:r>
      <w:proofErr w:type="gramEnd"/>
      <w:r w:rsidRPr="000E53EA">
        <w:rPr>
          <w:rStyle w:val="StyleBoldUnderline"/>
        </w:rPr>
        <w:t xml:space="preserve"> grounded in the recourse of coercion</w:t>
      </w:r>
      <w:r w:rsidRPr="000E53EA">
        <w:t xml:space="preserve"> and has no room for the participation or consent of civil society" (2003:394-395). Through such ideological work, </w:t>
      </w:r>
      <w:r w:rsidRPr="000E53EA">
        <w:rPr>
          <w:rStyle w:val="StyleBoldUnderline"/>
        </w:rPr>
        <w:t xml:space="preserve">national security states erase the everyday realities of violence and power their shadow zones and sensitive peripheries in the name of national integrity and cohesion and in the interest of wartime </w:t>
      </w:r>
      <w:proofErr w:type="spellStart"/>
      <w:r w:rsidRPr="000E53EA">
        <w:rPr>
          <w:rStyle w:val="StyleBoldUnderline"/>
        </w:rPr>
        <w:t>profit</w:t>
      </w:r>
      <w:r w:rsidRPr="000E53EA">
        <w:rPr>
          <w:u w:val="single"/>
        </w:rPr>
        <w:t>.</w:t>
      </w:r>
      <w:r w:rsidRPr="000E53EA">
        <w:t>This</w:t>
      </w:r>
      <w:proofErr w:type="spellEnd"/>
      <w:r w:rsidRPr="000E53EA">
        <w:t xml:space="preserve"> state practice of carving out differential patterns of citizenship through the waging of perpetual warfare </w:t>
      </w:r>
      <w:r w:rsidRPr="000E53EA">
        <w:rPr>
          <w:rStyle w:val="StyleBoldUnderline"/>
        </w:rPr>
        <w:t>leads to a blurring of boundaries between "crimes of war" and "crimes of peace," producing a continuum of violence that scales from the routine violence of everyday social spaces, such as emergency rooms, court rooms, prisons, detention centers, and schools, to the spectacular violence of hot zones</w:t>
      </w:r>
      <w:r w:rsidRPr="000E53EA">
        <w:t xml:space="preserve">, such as </w:t>
      </w:r>
      <w:r w:rsidRPr="000E53EA">
        <w:rPr>
          <w:rStyle w:val="StyleBoldUnderline"/>
        </w:rPr>
        <w:t>border clashes, ethnic conflicts, and frontiers in the global war on terror</w:t>
      </w:r>
      <w:r w:rsidRPr="000E53EA">
        <w:t xml:space="preserve"> (</w:t>
      </w:r>
      <w:bookmarkStart w:id="2" w:name="b42-text"/>
      <w:proofErr w:type="spellStart"/>
      <w:r w:rsidRPr="000E53EA">
        <w:rPr>
          <w:szCs w:val="17"/>
          <w:bdr w:val="none" w:sz="0" w:space="0" w:color="auto" w:frame="1"/>
        </w:rPr>
        <w:t>Scheper</w:t>
      </w:r>
      <w:proofErr w:type="spellEnd"/>
      <w:r w:rsidRPr="000E53EA">
        <w:rPr>
          <w:szCs w:val="17"/>
          <w:bdr w:val="none" w:sz="0" w:space="0" w:color="auto" w:frame="1"/>
        </w:rPr>
        <w:t>-Hughes 2002</w:t>
      </w:r>
      <w:bookmarkEnd w:id="2"/>
      <w:r w:rsidRPr="000E53EA">
        <w:t>,</w:t>
      </w:r>
      <w:r w:rsidRPr="000E53EA">
        <w:rPr>
          <w:rStyle w:val="apple-converted-space"/>
          <w:szCs w:val="17"/>
        </w:rPr>
        <w:t> </w:t>
      </w:r>
      <w:r w:rsidRPr="000E53EA">
        <w:rPr>
          <w:szCs w:val="17"/>
          <w:bdr w:val="none" w:sz="0" w:space="0" w:color="auto" w:frame="1"/>
        </w:rPr>
        <w:t>2008</w:t>
      </w:r>
      <w:r w:rsidRPr="000E53EA">
        <w:t xml:space="preserve">). </w:t>
      </w:r>
      <w:r w:rsidRPr="000E53EA">
        <w:rPr>
          <w:rStyle w:val="StyleBoldUnderline"/>
        </w:rPr>
        <w:t>These sites of exclusion and concentration provide for the encapsulation and confinement of those forms of political life that have been stripped of rights, cast into a "zone of social abandonment" (</w:t>
      </w:r>
      <w:bookmarkStart w:id="3" w:name="b8-text"/>
      <w:proofErr w:type="spellStart"/>
      <w:r w:rsidRPr="000E53EA">
        <w:rPr>
          <w:rStyle w:val="StyleBoldUnderline"/>
        </w:rPr>
        <w:t>Biehl</w:t>
      </w:r>
      <w:proofErr w:type="spellEnd"/>
      <w:r w:rsidRPr="000E53EA">
        <w:rPr>
          <w:rStyle w:val="StyleBoldUnderline"/>
        </w:rPr>
        <w:t xml:space="preserve"> 2005</w:t>
      </w:r>
      <w:bookmarkEnd w:id="3"/>
      <w:r w:rsidRPr="000E53EA">
        <w:rPr>
          <w:rStyle w:val="StyleBoldUnderline"/>
        </w:rPr>
        <w:t>), and subjected to the brutal violence of the state</w:t>
      </w:r>
      <w:r w:rsidRPr="000E53EA">
        <w:t xml:space="preserve">. Such conceptual tools enable us to move past distinctions between " the exception" and "the rule" and examine patterns of militarization that define forms of social suffering for communities living in various domains of threat </w:t>
      </w:r>
      <w:r w:rsidRPr="000E53EA">
        <w:lastRenderedPageBreak/>
        <w:t>and "legitimate" destruction: marginalized peasants cast as indigenous rebels in the Oaxaca and Chiapas regions of contemporary Mexico (</w:t>
      </w:r>
      <w:r w:rsidRPr="000E53EA">
        <w:rPr>
          <w:szCs w:val="17"/>
          <w:bdr w:val="none" w:sz="0" w:space="0" w:color="auto" w:frame="1"/>
        </w:rPr>
        <w:t>Stephen 2000</w:t>
      </w:r>
      <w:r w:rsidRPr="000E53EA">
        <w:t xml:space="preserve">); </w:t>
      </w:r>
      <w:r w:rsidRPr="000E53EA">
        <w:rPr>
          <w:rStyle w:val="StyleBoldUnderline"/>
        </w:rPr>
        <w:t>Latino communities cast as drug runners and illegal immigrants along the US-Mexican border</w:t>
      </w:r>
      <w:r w:rsidRPr="000E53EA">
        <w:t xml:space="preserve"> (</w:t>
      </w:r>
      <w:bookmarkStart w:id="4" w:name="b34-text"/>
      <w:proofErr w:type="spellStart"/>
      <w:r w:rsidRPr="000E53EA">
        <w:rPr>
          <w:szCs w:val="17"/>
          <w:bdr w:val="none" w:sz="0" w:space="0" w:color="auto" w:frame="1"/>
        </w:rPr>
        <w:t>Nagengast</w:t>
      </w:r>
      <w:proofErr w:type="spellEnd"/>
      <w:r w:rsidRPr="000E53EA">
        <w:rPr>
          <w:szCs w:val="17"/>
          <w:bdr w:val="none" w:sz="0" w:space="0" w:color="auto" w:frame="1"/>
        </w:rPr>
        <w:t xml:space="preserve"> 2002</w:t>
      </w:r>
      <w:bookmarkEnd w:id="4"/>
      <w:r w:rsidRPr="000E53EA">
        <w:t xml:space="preserve">); </w:t>
      </w:r>
      <w:r w:rsidRPr="000E53EA">
        <w:rPr>
          <w:rStyle w:val="StyleBoldUnderline"/>
        </w:rPr>
        <w:t>foreign nationals cast as enemy combatants in US military prisons in the War on Terror</w:t>
      </w:r>
      <w:r w:rsidRPr="000E53EA">
        <w:t xml:space="preserve"> (</w:t>
      </w:r>
      <w:r w:rsidRPr="000E53EA">
        <w:rPr>
          <w:szCs w:val="17"/>
          <w:bdr w:val="none" w:sz="0" w:space="0" w:color="auto" w:frame="1"/>
        </w:rPr>
        <w:t>Feldman 2005</w:t>
      </w:r>
      <w:r w:rsidRPr="000E53EA">
        <w:t>); Catholic nationalist women cast as paramilitary insurgents in the prisons of Belfast (</w:t>
      </w:r>
      <w:bookmarkStart w:id="5" w:name="b4-text"/>
      <w:proofErr w:type="spellStart"/>
      <w:r w:rsidRPr="000E53EA">
        <w:rPr>
          <w:szCs w:val="17"/>
          <w:bdr w:val="none" w:sz="0" w:space="0" w:color="auto" w:frame="1"/>
        </w:rPr>
        <w:t>Aretxaga</w:t>
      </w:r>
      <w:proofErr w:type="spellEnd"/>
      <w:r w:rsidRPr="000E53EA">
        <w:rPr>
          <w:szCs w:val="17"/>
          <w:bdr w:val="none" w:sz="0" w:space="0" w:color="auto" w:frame="1"/>
        </w:rPr>
        <w:t xml:space="preserve"> 1997</w:t>
      </w:r>
      <w:bookmarkEnd w:id="5"/>
      <w:r w:rsidRPr="000E53EA">
        <w:t xml:space="preserve">); </w:t>
      </w:r>
      <w:r w:rsidRPr="000E53EA">
        <w:rPr>
          <w:rStyle w:val="StyleBoldUnderline"/>
        </w:rPr>
        <w:t>Black youth cast as criminals in post-Apartheid South Africa</w:t>
      </w:r>
      <w:r w:rsidRPr="000E53EA">
        <w:t xml:space="preserve"> (</w:t>
      </w:r>
      <w:bookmarkStart w:id="6" w:name="b12-text"/>
      <w:proofErr w:type="spellStart"/>
      <w:r w:rsidRPr="000E53EA">
        <w:rPr>
          <w:szCs w:val="17"/>
          <w:bdr w:val="none" w:sz="0" w:space="0" w:color="auto" w:frame="1"/>
        </w:rPr>
        <w:t>Comaroff</w:t>
      </w:r>
      <w:proofErr w:type="spellEnd"/>
      <w:r w:rsidRPr="000E53EA">
        <w:rPr>
          <w:szCs w:val="17"/>
          <w:bdr w:val="none" w:sz="0" w:space="0" w:color="auto" w:frame="1"/>
        </w:rPr>
        <w:t xml:space="preserve"> and </w:t>
      </w:r>
      <w:proofErr w:type="spellStart"/>
      <w:r w:rsidRPr="000E53EA">
        <w:rPr>
          <w:szCs w:val="17"/>
          <w:bdr w:val="none" w:sz="0" w:space="0" w:color="auto" w:frame="1"/>
        </w:rPr>
        <w:t>Comaroff</w:t>
      </w:r>
      <w:proofErr w:type="spellEnd"/>
      <w:r w:rsidRPr="000E53EA">
        <w:rPr>
          <w:szCs w:val="17"/>
          <w:bdr w:val="none" w:sz="0" w:space="0" w:color="auto" w:frame="1"/>
        </w:rPr>
        <w:t xml:space="preserve"> 2006</w:t>
      </w:r>
      <w:bookmarkEnd w:id="6"/>
      <w:r w:rsidRPr="000E53EA">
        <w:t>); and Puerto Rican men cast as gang members in the barrios of East Harlem (</w:t>
      </w:r>
      <w:bookmarkStart w:id="7" w:name="b10-text"/>
      <w:proofErr w:type="spellStart"/>
      <w:r w:rsidRPr="000E53EA">
        <w:rPr>
          <w:szCs w:val="17"/>
          <w:bdr w:val="none" w:sz="0" w:space="0" w:color="auto" w:frame="1"/>
        </w:rPr>
        <w:t>Bourgois</w:t>
      </w:r>
      <w:proofErr w:type="spellEnd"/>
      <w:r w:rsidRPr="000E53EA">
        <w:rPr>
          <w:szCs w:val="17"/>
          <w:bdr w:val="none" w:sz="0" w:space="0" w:color="auto" w:frame="1"/>
        </w:rPr>
        <w:t xml:space="preserve"> 2002</w:t>
      </w:r>
      <w:bookmarkEnd w:id="7"/>
      <w:r w:rsidRPr="000E53EA">
        <w:t>). Comparative ethnographies of the political and juridical</w:t>
      </w:r>
      <w:r w:rsidRPr="000E53EA">
        <w:rPr>
          <w:rStyle w:val="apple-converted-space"/>
          <w:szCs w:val="17"/>
        </w:rPr>
        <w:t> </w:t>
      </w:r>
      <w:r w:rsidRPr="000E53EA">
        <w:rPr>
          <w:b/>
          <w:bCs/>
        </w:rPr>
        <w:t>[End Page 694]</w:t>
      </w:r>
      <w:r w:rsidRPr="000E53EA">
        <w:rPr>
          <w:rStyle w:val="apple-converted-space"/>
          <w:szCs w:val="17"/>
        </w:rPr>
        <w:t> </w:t>
      </w:r>
      <w:r w:rsidRPr="000E53EA">
        <w:t xml:space="preserve">conditions that similarly delimit possibilities of life in these and other heavily militarized zones leads to a better understanding of "how dominant </w:t>
      </w:r>
      <w:r w:rsidRPr="000E53EA">
        <w:rPr>
          <w:rStyle w:val="StyleBoldUnderline"/>
        </w:rPr>
        <w:t>representations of the dangerous,</w:t>
      </w:r>
      <w:r w:rsidRPr="000E53EA">
        <w:rPr>
          <w:u w:val="single"/>
        </w:rPr>
        <w:t xml:space="preserve"> </w:t>
      </w:r>
      <w:r w:rsidRPr="000E53EA">
        <w:t>the subversive, the worthless, the marginal, and the unimportant</w:t>
      </w:r>
      <w:r w:rsidRPr="000E53EA">
        <w:rPr>
          <w:u w:val="single"/>
        </w:rPr>
        <w:t xml:space="preserve"> </w:t>
      </w:r>
      <w:r w:rsidRPr="000E53EA">
        <w:rPr>
          <w:rStyle w:val="StyleBoldUnderline"/>
        </w:rPr>
        <w:t xml:space="preserve">become linked to making particular groups of people </w:t>
      </w:r>
      <w:r w:rsidRPr="000E53EA">
        <w:t>susceptible to violence abuses that allow them to be treated with</w:t>
      </w:r>
      <w:r w:rsidRPr="000E53EA">
        <w:rPr>
          <w:u w:val="single"/>
        </w:rPr>
        <w:t xml:space="preserve"> </w:t>
      </w:r>
      <w:r w:rsidRPr="000E53EA">
        <w:rPr>
          <w:rStyle w:val="StyleBoldUnderline"/>
        </w:rPr>
        <w:t>less than human</w:t>
      </w:r>
      <w:r w:rsidRPr="000E53EA">
        <w:rPr>
          <w:u w:val="single"/>
        </w:rPr>
        <w:t xml:space="preserve"> </w:t>
      </w:r>
      <w:r w:rsidRPr="000E53EA">
        <w:t>respect and dignity" (</w:t>
      </w:r>
      <w:bookmarkStart w:id="8" w:name="b44-text"/>
      <w:r w:rsidRPr="000E53EA">
        <w:t>Stephen</w:t>
      </w:r>
      <w:r w:rsidRPr="000E53EA">
        <w:rPr>
          <w:szCs w:val="17"/>
          <w:bdr w:val="none" w:sz="0" w:space="0" w:color="auto" w:frame="1"/>
        </w:rPr>
        <w:t xml:space="preserve"> 2000:823</w:t>
      </w:r>
      <w:bookmarkEnd w:id="8"/>
      <w:r w:rsidRPr="000E53EA">
        <w:t>).</w:t>
      </w:r>
    </w:p>
    <w:p w:rsidR="00F90AE5" w:rsidRPr="000E53EA" w:rsidRDefault="00F90AE5" w:rsidP="00F90AE5"/>
    <w:p w:rsidR="00F90AE5" w:rsidRPr="000E53EA" w:rsidRDefault="00F90AE5" w:rsidP="00F90AE5">
      <w:pPr>
        <w:pStyle w:val="Heading4"/>
      </w:pPr>
      <w:r w:rsidRPr="000E53EA">
        <w:t xml:space="preserve">Our alternative is to give back the gift of security. This reorients our conception of politics away from the realist state terrain that guarantees violence. </w:t>
      </w:r>
    </w:p>
    <w:p w:rsidR="00F90AE5" w:rsidRPr="000E53EA" w:rsidRDefault="00F90AE5" w:rsidP="00F90AE5">
      <w:pPr>
        <w:autoSpaceDE w:val="0"/>
        <w:autoSpaceDN w:val="0"/>
        <w:adjustRightInd w:val="0"/>
        <w:rPr>
          <w:rFonts w:cs="Times New Roman"/>
        </w:rPr>
      </w:pPr>
      <w:proofErr w:type="spellStart"/>
      <w:proofErr w:type="gramStart"/>
      <w:r w:rsidRPr="000E53EA">
        <w:rPr>
          <w:rStyle w:val="Heading4Char"/>
        </w:rPr>
        <w:t>Neocleous</w:t>
      </w:r>
      <w:proofErr w:type="spellEnd"/>
      <w:r w:rsidRPr="000E53EA">
        <w:rPr>
          <w:rStyle w:val="Heading4Char"/>
        </w:rPr>
        <w:t xml:space="preserve"> 08</w:t>
      </w:r>
      <w:r w:rsidRPr="000E53EA">
        <w:t>.</w:t>
      </w:r>
      <w:proofErr w:type="gramEnd"/>
      <w:r w:rsidRPr="000E53EA">
        <w:t xml:space="preserve"> </w:t>
      </w:r>
      <w:proofErr w:type="gramStart"/>
      <w:r w:rsidRPr="000E53EA">
        <w:t>( Mark</w:t>
      </w:r>
      <w:proofErr w:type="gramEnd"/>
      <w:r w:rsidRPr="000E53EA">
        <w:t xml:space="preserve"> </w:t>
      </w:r>
      <w:proofErr w:type="spellStart"/>
      <w:r w:rsidRPr="000E53EA">
        <w:t>Neocleous</w:t>
      </w:r>
      <w:proofErr w:type="spellEnd"/>
      <w:r w:rsidRPr="000E53EA">
        <w:t xml:space="preserve"> is a Professor of the critique of Political Economy at Brunel University, UK and a member of the Editorial Collective of “Radical Philosophy”. </w:t>
      </w:r>
      <w:proofErr w:type="gramStart"/>
      <w:r w:rsidRPr="000E53EA">
        <w:rPr>
          <w:i/>
        </w:rPr>
        <w:t>Critique of Security.</w:t>
      </w:r>
      <w:proofErr w:type="gramEnd"/>
      <w:r w:rsidRPr="000E53EA">
        <w:rPr>
          <w:i/>
        </w:rPr>
        <w:t xml:space="preserve"> </w:t>
      </w:r>
      <w:r w:rsidRPr="000E53EA">
        <w:rPr>
          <w:rFonts w:cs="Times New Roman"/>
        </w:rPr>
        <w:t>186)</w:t>
      </w:r>
    </w:p>
    <w:p w:rsidR="00F90AE5" w:rsidRPr="000E53EA" w:rsidRDefault="00F90AE5" w:rsidP="00F90AE5">
      <w:pPr>
        <w:autoSpaceDE w:val="0"/>
        <w:autoSpaceDN w:val="0"/>
        <w:adjustRightInd w:val="0"/>
        <w:rPr>
          <w:rFonts w:cs="Times New Roman"/>
        </w:rPr>
      </w:pPr>
      <w:r w:rsidRPr="000E53EA">
        <w:rPr>
          <w:rFonts w:cs="Times New Roman"/>
        </w:rPr>
        <w:t xml:space="preserve"> </w:t>
      </w:r>
    </w:p>
    <w:p w:rsidR="00F90AE5" w:rsidRDefault="00F90AE5" w:rsidP="00F90AE5">
      <w:pPr>
        <w:autoSpaceDE w:val="0"/>
        <w:autoSpaceDN w:val="0"/>
        <w:adjustRightInd w:val="0"/>
        <w:rPr>
          <w:rFonts w:cs="Arial"/>
          <w:u w:val="single"/>
        </w:rPr>
      </w:pPr>
      <w:r w:rsidRPr="000E53EA">
        <w:rPr>
          <w:rFonts w:cs="Times New Roman"/>
        </w:rPr>
        <w:t xml:space="preserve">Simon </w:t>
      </w:r>
      <w:proofErr w:type="spellStart"/>
      <w:r w:rsidRPr="000E53EA">
        <w:rPr>
          <w:rFonts w:cs="Times New Roman"/>
        </w:rPr>
        <w:t>Dalby</w:t>
      </w:r>
      <w:proofErr w:type="spellEnd"/>
      <w:r w:rsidRPr="000E53EA">
        <w:rPr>
          <w:rFonts w:cs="Times New Roman"/>
        </w:rPr>
        <w:t xml:space="preserve"> reports a personal communication with Michael Williams, co-editor of the important text </w:t>
      </w:r>
      <w:r w:rsidRPr="000E53EA">
        <w:rPr>
          <w:rFonts w:cs="Times New Roman"/>
          <w:i/>
          <w:iCs/>
        </w:rPr>
        <w:t xml:space="preserve">Critical Security Studies, </w:t>
      </w:r>
      <w:proofErr w:type="spellStart"/>
      <w:r w:rsidRPr="000E53EA">
        <w:rPr>
          <w:rFonts w:cs="Times New Roman"/>
        </w:rPr>
        <w:t>inwhich</w:t>
      </w:r>
      <w:proofErr w:type="spellEnd"/>
      <w:r w:rsidRPr="000E53EA">
        <w:rPr>
          <w:rFonts w:cs="Times New Roman"/>
        </w:rPr>
        <w:t xml:space="preserve"> the latter asks: </w:t>
      </w:r>
      <w:r w:rsidRPr="000E53EA">
        <w:rPr>
          <w:rStyle w:val="StyleBoldUnderline"/>
        </w:rPr>
        <w:t xml:space="preserve">if you take away security, what do you put </w:t>
      </w:r>
      <w:proofErr w:type="spellStart"/>
      <w:r w:rsidRPr="000E53EA">
        <w:rPr>
          <w:rStyle w:val="StyleBoldUnderline"/>
        </w:rPr>
        <w:t>m</w:t>
      </w:r>
      <w:proofErr w:type="spellEnd"/>
      <w:r w:rsidRPr="000E53EA">
        <w:rPr>
          <w:rStyle w:val="StyleBoldUnderline"/>
        </w:rPr>
        <w:t xml:space="preserve"> the hole that's left behind? </w:t>
      </w:r>
      <w:r w:rsidRPr="000E53EA">
        <w:rPr>
          <w:rFonts w:cs="Times New Roman"/>
        </w:rPr>
        <w:t xml:space="preserve">But I'm inclined to agree with </w:t>
      </w:r>
      <w:proofErr w:type="spellStart"/>
      <w:r w:rsidRPr="000E53EA">
        <w:rPr>
          <w:rFonts w:cs="Times New Roman"/>
        </w:rPr>
        <w:t>Dalby</w:t>
      </w:r>
      <w:proofErr w:type="spellEnd"/>
      <w:r w:rsidRPr="000E53EA">
        <w:rPr>
          <w:rFonts w:cs="Times New Roman"/>
        </w:rPr>
        <w:t xml:space="preserve">: </w:t>
      </w:r>
      <w:r w:rsidRPr="000E53EA">
        <w:rPr>
          <w:rStyle w:val="StyleBoldUnderline"/>
        </w:rPr>
        <w:t xml:space="preserve">maybe there is no hole. The mistake has been to think that there is a hole and that this hole needs to be filled with a new vision or revision of security in which it is re-mapped or </w:t>
      </w:r>
      <w:proofErr w:type="spellStart"/>
      <w:r w:rsidRPr="000E53EA">
        <w:rPr>
          <w:rStyle w:val="StyleBoldUnderline"/>
        </w:rPr>
        <w:t>civilised</w:t>
      </w:r>
      <w:proofErr w:type="spellEnd"/>
      <w:r w:rsidRPr="000E53EA">
        <w:rPr>
          <w:rStyle w:val="StyleBoldUnderline"/>
        </w:rPr>
        <w:t xml:space="preserve"> or gendered or </w:t>
      </w:r>
      <w:proofErr w:type="spellStart"/>
      <w:r w:rsidRPr="000E53EA">
        <w:rPr>
          <w:rStyle w:val="StyleBoldUnderline"/>
        </w:rPr>
        <w:t>humanised</w:t>
      </w:r>
      <w:proofErr w:type="spellEnd"/>
      <w:r w:rsidRPr="000E53EA">
        <w:rPr>
          <w:rStyle w:val="StyleBoldUnderline"/>
        </w:rPr>
        <w:t xml:space="preserve"> or expanded or whatever. All of these ultimately remain within the statist political imaginary, and consequently end up reaffirming the state as the terrain of modern politics, the grounds of security. 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w:t>
      </w:r>
      <w:r w:rsidRPr="000E53EA">
        <w:rPr>
          <w:rStyle w:val="Emphasis"/>
        </w:rPr>
        <w:t>a new political language</w:t>
      </w:r>
      <w:r w:rsidRPr="000E53EA">
        <w:rPr>
          <w:rStyle w:val="StyleBoldUnderline"/>
        </w:rPr>
        <w:t xml:space="preserve"> more adequate to the kind of society we want</w:t>
      </w:r>
      <w:r w:rsidRPr="000E53EA">
        <w:rPr>
          <w:rFonts w:cs="Times New Roman"/>
          <w:u w:val="single"/>
        </w:rPr>
        <w:t>.</w:t>
      </w:r>
      <w:r w:rsidRPr="000E53EA">
        <w:rPr>
          <w:rFonts w:cs="Times New Roman"/>
        </w:rPr>
        <w:t xml:space="preserve"> Thus while much of what I have said here has been of a negative order, </w:t>
      </w:r>
      <w:r w:rsidRPr="000E53EA">
        <w:rPr>
          <w:rStyle w:val="StyleBoldUnderline"/>
        </w:rPr>
        <w:t>part of the tradition of critical theory is that the negative may be as significant as the positive in setting thought on new paths. For if security really is the supreme concept of bourgeois society and the fundamental</w:t>
      </w:r>
      <w:r w:rsidRPr="000E53EA">
        <w:rPr>
          <w:rFonts w:cs="Times New Roman"/>
          <w:u w:val="single"/>
        </w:rPr>
        <w:t xml:space="preserve"> </w:t>
      </w:r>
      <w:r w:rsidRPr="000E53EA">
        <w:rPr>
          <w:rStyle w:val="StyleBoldUnderline"/>
        </w:rPr>
        <w:t>thematic of liberalism, then to keep harping on about insecurity and to keep demanding 'more security'</w:t>
      </w:r>
      <w:r w:rsidRPr="000E53EA">
        <w:rPr>
          <w:rFonts w:cs="Times New Roman"/>
        </w:rPr>
        <w:t xml:space="preserve"> (while meekly hoping that this increased security doesn't damage our liberty) </w:t>
      </w:r>
      <w:r w:rsidRPr="000E53EA">
        <w:rPr>
          <w:rStyle w:val="StyleBoldUnderline"/>
        </w:rPr>
        <w:t>is to blind ourselves to the possibility of building real alternatives to the authoritarian tendencies in contemporary politics</w:t>
      </w:r>
      <w:r w:rsidRPr="000E53EA">
        <w:rPr>
          <w:rFonts w:cs="Times New Roman"/>
        </w:rPr>
        <w:t xml:space="preserve">. To situate ourselves against security politics would allow us to circumvent the debilitating effect achieved through the constant </w:t>
      </w:r>
      <w:proofErr w:type="spellStart"/>
      <w:r w:rsidRPr="000E53EA">
        <w:rPr>
          <w:rFonts w:cs="Times New Roman"/>
        </w:rPr>
        <w:t>securitising</w:t>
      </w:r>
      <w:proofErr w:type="spellEnd"/>
      <w:r w:rsidRPr="000E53EA">
        <w:rPr>
          <w:rFonts w:cs="Times New Roman"/>
        </w:rPr>
        <w:t xml:space="preserve"> of social and political issues, debilitating in the sense that 'security' helps consolidate the power of the existing forms of social domination and justifies the short-circuiting of even the most democratic forms. </w:t>
      </w:r>
      <w:r w:rsidRPr="000E53EA">
        <w:rPr>
          <w:rStyle w:val="StyleBoldUnderline"/>
        </w:rPr>
        <w:t xml:space="preserve">It would also allow us to forge another kind of politics centered on a different conception of the good. We need a new way of thinking and talking about social being and politics that moves us beyond security. This would perhaps be emancipatory in the true sense of the word. What this might mean, precisely, must be open to debate. But it certainly requires recognizing that security is an illusion that has forgotten it is an illusion requires </w:t>
      </w:r>
      <w:proofErr w:type="spellStart"/>
      <w:r w:rsidRPr="000E53EA">
        <w:rPr>
          <w:rStyle w:val="StyleBoldUnderline"/>
        </w:rPr>
        <w:t>recognising</w:t>
      </w:r>
      <w:proofErr w:type="spellEnd"/>
      <w:r w:rsidRPr="000E53EA">
        <w:rPr>
          <w:rStyle w:val="StyleBoldUnderline"/>
        </w:rPr>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‘securitizing’ an issue does not </w:t>
      </w:r>
      <w:r w:rsidRPr="000E53EA">
        <w:rPr>
          <w:rStyle w:val="StyleBoldUnderline"/>
        </w:rPr>
        <w:lastRenderedPageBreak/>
        <w:t xml:space="preserve">mean dealing with it politically, but bracketing It out and handing it to the state; it requires us to be brave enough to </w:t>
      </w:r>
      <w:r w:rsidRPr="000E53EA">
        <w:rPr>
          <w:rStyle w:val="Emphasis"/>
        </w:rPr>
        <w:t>return the gift</w:t>
      </w:r>
      <w:r w:rsidRPr="000E53EA">
        <w:rPr>
          <w:rFonts w:cs="Arial"/>
          <w:u w:val="single"/>
        </w:rPr>
        <w:t>.</w:t>
      </w:r>
    </w:p>
    <w:p w:rsidR="00F90AE5" w:rsidRDefault="00593F82" w:rsidP="00F90AE5">
      <w:pPr>
        <w:pStyle w:val="Heading1"/>
        <w:rPr>
          <w:rStyle w:val="StyleStyleBold12pt"/>
          <w:b/>
        </w:rPr>
      </w:pPr>
      <w:bookmarkStart w:id="9" w:name="_Toc368041765"/>
      <w:r>
        <w:rPr>
          <w:rStyle w:val="StyleStyleBold12pt"/>
          <w:b/>
        </w:rPr>
        <w:lastRenderedPageBreak/>
        <w:t xml:space="preserve">Politics </w:t>
      </w:r>
      <w:r w:rsidR="00F90AE5">
        <w:rPr>
          <w:rStyle w:val="StyleStyleBold12pt"/>
          <w:b/>
        </w:rPr>
        <w:t>1NC</w:t>
      </w:r>
      <w:bookmarkEnd w:id="9"/>
    </w:p>
    <w:p w:rsidR="00F90AE5" w:rsidRPr="00B05CA4" w:rsidRDefault="00F90AE5" w:rsidP="00F90AE5">
      <w:pPr>
        <w:pStyle w:val="Heading4"/>
        <w:rPr>
          <w:rStyle w:val="StyleStyleBold12pt"/>
          <w:b/>
        </w:rPr>
      </w:pPr>
      <w:r>
        <w:rPr>
          <w:rStyle w:val="StyleStyleBold12pt"/>
          <w:b/>
        </w:rPr>
        <w:t>Government shutdown not happening in the quo, but there is high risk if lack of focus</w:t>
      </w:r>
    </w:p>
    <w:p w:rsidR="00F90AE5" w:rsidRDefault="00F90AE5" w:rsidP="00F90AE5">
      <w:r w:rsidRPr="008943AE">
        <w:rPr>
          <w:rStyle w:val="StyleStyleBold12pt"/>
        </w:rPr>
        <w:t>ABC News, Sept. 26</w:t>
      </w:r>
      <w:r>
        <w:t xml:space="preserve"> ["Despite showdown, Boehner doesn't expect government shutdown" http://abcnews.go.com/blogs/politics/2013/09/despite-showdown-boehner-doesnt-expect-government-shutdown/</w:t>
      </w:r>
    </w:p>
    <w:p w:rsidR="00F90AE5" w:rsidRDefault="00F90AE5" w:rsidP="00F90AE5"/>
    <w:p w:rsidR="00F90AE5" w:rsidRPr="00B05CA4" w:rsidRDefault="00F90AE5" w:rsidP="00F90AE5">
      <w:pPr>
        <w:rPr>
          <w:rStyle w:val="StyleBoldUnderline"/>
        </w:rPr>
      </w:pPr>
      <w:r>
        <w:t xml:space="preserve">Given the political risks that come with a prolonged political ping pong match, </w:t>
      </w:r>
      <w:r w:rsidRPr="00B05CA4">
        <w:rPr>
          <w:rStyle w:val="StyleBoldUnderline"/>
        </w:rPr>
        <w:t>Boehner was questioned whether he concedes that the government is headed for a shutdown next week.</w:t>
      </w:r>
    </w:p>
    <w:p w:rsidR="00F90AE5" w:rsidRPr="00B05CA4" w:rsidRDefault="00F90AE5" w:rsidP="00F90AE5">
      <w:pPr>
        <w:rPr>
          <w:rStyle w:val="StyleBoldUnderline"/>
        </w:rPr>
      </w:pPr>
    </w:p>
    <w:p w:rsidR="00F90AE5" w:rsidRPr="00B05CA4" w:rsidRDefault="00F90AE5" w:rsidP="00F90AE5">
      <w:pPr>
        <w:rPr>
          <w:rStyle w:val="StyleBoldUnderline"/>
        </w:rPr>
      </w:pPr>
      <w:r w:rsidRPr="00B05CA4">
        <w:rPr>
          <w:rStyle w:val="StyleBoldUnderline"/>
        </w:rPr>
        <w:t>“No, I do not,” he insisted. “No, I do not expect that to happen.”</w:t>
      </w:r>
    </w:p>
    <w:p w:rsidR="00F90AE5" w:rsidRDefault="00F90AE5" w:rsidP="00F90AE5"/>
    <w:p w:rsidR="00F90AE5" w:rsidRDefault="00F90AE5" w:rsidP="00F90AE5">
      <w:r>
        <w:t>Asked whether he is prepared to accept a clean continuing resolution from the Senate in order to avoid a government shutdown, Boehner hinted that more changes are coming from the House.</w:t>
      </w:r>
    </w:p>
    <w:p w:rsidR="00F90AE5" w:rsidRDefault="00F90AE5" w:rsidP="00F90AE5"/>
    <w:p w:rsidR="00F90AE5" w:rsidRPr="002C4F2B" w:rsidRDefault="00F90AE5" w:rsidP="00F90AE5">
      <w:r w:rsidRPr="00B05CA4">
        <w:rPr>
          <w:rStyle w:val="StyleBoldUnderline"/>
        </w:rPr>
        <w:t>“I made it clear now for months and months and months, we have no interest in seeing a government shutdown</w:t>
      </w:r>
      <w:r>
        <w:t xml:space="preserve">, but </w:t>
      </w:r>
      <w:r w:rsidRPr="0022415F">
        <w:rPr>
          <w:rStyle w:val="StyleBoldUnderline"/>
        </w:rPr>
        <w:t>we’ve got to address the spending problem that we have in this town</w:t>
      </w:r>
      <w:r>
        <w:t>,” Boehner said. “</w:t>
      </w:r>
      <w:r w:rsidRPr="00B05CA4">
        <w:rPr>
          <w:rStyle w:val="StyleBoldUnderline"/>
        </w:rPr>
        <w:t>There will be options available to us</w:t>
      </w:r>
      <w:r>
        <w:t>. There are not going to be any speculation about what we’re going to do or not do until the Senate passes their bill.”</w:t>
      </w:r>
    </w:p>
    <w:p w:rsidR="00F90AE5" w:rsidRPr="0022415F" w:rsidRDefault="00F90AE5" w:rsidP="00F90AE5">
      <w:pPr>
        <w:keepNext/>
        <w:keepLines/>
        <w:spacing w:before="200"/>
        <w:outlineLvl w:val="3"/>
        <w:rPr>
          <w:rFonts w:eastAsiaTheme="majorEastAsia" w:cstheme="majorBidi"/>
          <w:b/>
          <w:bCs/>
          <w:iCs/>
          <w:sz w:val="26"/>
        </w:rPr>
      </w:pPr>
      <w:r w:rsidRPr="0022415F">
        <w:rPr>
          <w:rFonts w:eastAsiaTheme="majorEastAsia" w:cstheme="majorBidi"/>
          <w:b/>
          <w:bCs/>
          <w:iCs/>
          <w:sz w:val="26"/>
        </w:rPr>
        <w:t>The plan would trade off with Congress’s ability to avert the shutdown - GOP has momentum and will, but they need literally every hour to get it done</w:t>
      </w:r>
    </w:p>
    <w:p w:rsidR="00F90AE5" w:rsidRPr="0022415F" w:rsidRDefault="00F90AE5" w:rsidP="00F90AE5">
      <w:r w:rsidRPr="0022415F">
        <w:t xml:space="preserve">Frank </w:t>
      </w:r>
      <w:r w:rsidRPr="0022415F">
        <w:rPr>
          <w:b/>
          <w:bCs/>
          <w:sz w:val="26"/>
        </w:rPr>
        <w:t>James</w:t>
      </w:r>
      <w:r w:rsidRPr="0022415F">
        <w:t xml:space="preserve">, </w:t>
      </w:r>
      <w:r w:rsidRPr="0022415F">
        <w:rPr>
          <w:b/>
          <w:bCs/>
          <w:sz w:val="26"/>
        </w:rPr>
        <w:t>9-13</w:t>
      </w:r>
      <w:r w:rsidRPr="0022415F">
        <w:t xml:space="preserve">-2013, “Congress Searches </w:t>
      </w:r>
      <w:proofErr w:type="gramStart"/>
      <w:r w:rsidRPr="0022415F">
        <w:t>For A</w:t>
      </w:r>
      <w:proofErr w:type="gramEnd"/>
      <w:r w:rsidRPr="0022415F">
        <w:t xml:space="preserve"> Shutdown-Free Future,” NPR, http://www.npr.org/blogs/itsallpolitics/2013/09/13/221809062/congress-searches-for-a-shutdown-free-future</w:t>
      </w:r>
    </w:p>
    <w:p w:rsidR="00F90AE5" w:rsidRPr="0022415F" w:rsidRDefault="00F90AE5" w:rsidP="00F90AE5">
      <w:r w:rsidRPr="0022415F">
        <w:rPr>
          <w:b/>
          <w:bCs/>
          <w:u w:val="single"/>
        </w:rPr>
        <w:t>The only thing found</w:t>
      </w:r>
      <w:r w:rsidRPr="0022415F">
        <w:t xml:space="preserve"> Thursday </w:t>
      </w:r>
      <w:r w:rsidRPr="0022415F">
        <w:rPr>
          <w:b/>
          <w:bCs/>
          <w:u w:val="single"/>
        </w:rPr>
        <w:t xml:space="preserve">seemed to be </w:t>
      </w:r>
      <w:r w:rsidRPr="0022415F">
        <w:rPr>
          <w:b/>
          <w:bCs/>
          <w:highlight w:val="yellow"/>
          <w:u w:val="single"/>
        </w:rPr>
        <w:t>more time for negotiations and vote-wrangling</w:t>
      </w:r>
      <w:r w:rsidRPr="0022415F">
        <w:rPr>
          <w:b/>
          <w:bCs/>
          <w:u w:val="single"/>
        </w:rPr>
        <w:t>.</w:t>
      </w:r>
      <w:r w:rsidRPr="0022415F">
        <w:t xml:space="preserve"> </w:t>
      </w:r>
      <w:r w:rsidRPr="0022415F">
        <w:rPr>
          <w:b/>
          <w:bCs/>
          <w:highlight w:val="yellow"/>
          <w:u w:val="single"/>
        </w:rPr>
        <w:t>Republican leaders recall how their party was blamed for</w:t>
      </w:r>
      <w:r w:rsidRPr="0022415F">
        <w:rPr>
          <w:b/>
          <w:bCs/>
          <w:u w:val="single"/>
        </w:rPr>
        <w:t xml:space="preserve"> </w:t>
      </w:r>
      <w:r w:rsidRPr="0022415F">
        <w:t xml:space="preserve">the </w:t>
      </w:r>
      <w:r w:rsidRPr="0022415F">
        <w:rPr>
          <w:b/>
          <w:bCs/>
          <w:highlight w:val="yellow"/>
          <w:u w:val="single"/>
        </w:rPr>
        <w:t>shutdowns</w:t>
      </w:r>
      <w:r w:rsidRPr="0022415F">
        <w:t xml:space="preserve"> of the mid-</w:t>
      </w:r>
      <w:r w:rsidRPr="0022415F">
        <w:rPr>
          <w:b/>
          <w:bCs/>
          <w:u w:val="single"/>
        </w:rPr>
        <w:t xml:space="preserve">1990s </w:t>
      </w:r>
      <w:r w:rsidRPr="0022415F">
        <w:rPr>
          <w:b/>
          <w:bCs/>
          <w:highlight w:val="yellow"/>
          <w:u w:val="single"/>
        </w:rPr>
        <w:t>and</w:t>
      </w:r>
      <w:r w:rsidRPr="0022415F">
        <w:rPr>
          <w:b/>
          <w:bCs/>
          <w:u w:val="single"/>
        </w:rPr>
        <w:t xml:space="preserve"> </w:t>
      </w:r>
      <w:r w:rsidRPr="0022415F">
        <w:rPr>
          <w:b/>
          <w:bCs/>
          <w:highlight w:val="yellow"/>
          <w:u w:val="single"/>
        </w:rPr>
        <w:t>earnestly want to avoid a repeat</w:t>
      </w:r>
      <w:r w:rsidRPr="0022415F">
        <w:t xml:space="preserve">, especially heading into a midterm election year. </w:t>
      </w:r>
      <w:r w:rsidRPr="0022415F">
        <w:rPr>
          <w:b/>
          <w:bCs/>
          <w:u w:val="single"/>
        </w:rPr>
        <w:t>Cantor alerted members</w:t>
      </w:r>
      <w:r w:rsidRPr="0022415F">
        <w:t xml:space="preserve"> Thursday that during the last week of September, </w:t>
      </w:r>
      <w:r w:rsidRPr="0022415F">
        <w:rPr>
          <w:b/>
          <w:bCs/>
          <w:u w:val="single"/>
        </w:rPr>
        <w:t>when they are supposed to be on recess, they will now most likely find themselves in Washington</w:t>
      </w:r>
      <w:r w:rsidRPr="0022415F">
        <w:t xml:space="preserve"> voting on a continuing resolution to fund the government into October. It looks like </w:t>
      </w:r>
      <w:r w:rsidRPr="0022415F">
        <w:rPr>
          <w:b/>
          <w:bCs/>
          <w:highlight w:val="yellow"/>
          <w:u w:val="single"/>
        </w:rPr>
        <w:t xml:space="preserve">lawmakers will need </w:t>
      </w:r>
      <w:r w:rsidRPr="0022415F">
        <w:rPr>
          <w:b/>
          <w:iCs/>
          <w:highlight w:val="yellow"/>
          <w:u w:val="single"/>
        </w:rPr>
        <w:t>every hour</w:t>
      </w:r>
      <w:r w:rsidRPr="0022415F">
        <w:rPr>
          <w:b/>
          <w:bCs/>
          <w:highlight w:val="yellow"/>
          <w:u w:val="single"/>
        </w:rPr>
        <w:t xml:space="preserve"> of</w:t>
      </w:r>
      <w:r w:rsidRPr="0022415F">
        <w:rPr>
          <w:b/>
          <w:bCs/>
          <w:u w:val="single"/>
        </w:rPr>
        <w:t xml:space="preserve"> that </w:t>
      </w:r>
      <w:r w:rsidRPr="0022415F">
        <w:rPr>
          <w:b/>
          <w:bCs/>
          <w:highlight w:val="yellow"/>
          <w:u w:val="single"/>
        </w:rPr>
        <w:t>additional time</w:t>
      </w:r>
      <w:r w:rsidRPr="0022415F">
        <w:t xml:space="preserve">. While talking to reporters Thursday, Boehner strongly suggested that House </w:t>
      </w:r>
      <w:r w:rsidRPr="0022415F">
        <w:rPr>
          <w:b/>
          <w:bCs/>
          <w:highlight w:val="yellow"/>
          <w:u w:val="single"/>
        </w:rPr>
        <w:t>Republicans weren't exactly coalescing around any one legislative strategy</w:t>
      </w:r>
      <w:r w:rsidRPr="0022415F">
        <w:rPr>
          <w:b/>
          <w:bCs/>
          <w:u w:val="single"/>
        </w:rPr>
        <w:t xml:space="preserve">. </w:t>
      </w:r>
      <w:r w:rsidRPr="0022415F">
        <w:t>"There are a lot of discussions going on about how — about how to deal with the [continuing resolution] and the issue of '</w:t>
      </w:r>
      <w:proofErr w:type="spellStart"/>
      <w:r w:rsidRPr="0022415F">
        <w:t>Obamacare</w:t>
      </w:r>
      <w:proofErr w:type="spellEnd"/>
      <w:r w:rsidRPr="0022415F">
        <w:t xml:space="preserve">,' and so </w:t>
      </w:r>
      <w:r w:rsidRPr="0022415F">
        <w:rPr>
          <w:b/>
          <w:bCs/>
          <w:highlight w:val="yellow"/>
          <w:u w:val="single"/>
        </w:rPr>
        <w:t>we're continuing to work with our members</w:t>
      </w:r>
      <w:r w:rsidRPr="0022415F">
        <w:t>," Boehner said. "There are a million options that are being discussed by a lot of people. When we have something to report, we'll let you know."</w:t>
      </w:r>
    </w:p>
    <w:p w:rsidR="00F90AE5" w:rsidRPr="0022415F" w:rsidRDefault="00F90AE5" w:rsidP="00F90AE5">
      <w:pPr>
        <w:keepNext/>
        <w:keepLines/>
        <w:spacing w:before="200"/>
        <w:outlineLvl w:val="3"/>
        <w:rPr>
          <w:rFonts w:eastAsiaTheme="majorEastAsia" w:cstheme="majorBidi"/>
          <w:b/>
          <w:bCs/>
          <w:iCs/>
          <w:sz w:val="26"/>
        </w:rPr>
      </w:pPr>
      <w:r w:rsidRPr="0022415F">
        <w:rPr>
          <w:rFonts w:eastAsiaTheme="majorEastAsia" w:cstheme="majorBidi"/>
          <w:b/>
          <w:bCs/>
          <w:iCs/>
          <w:sz w:val="26"/>
        </w:rPr>
        <w:t>Government shutdown would totally wreck oil rig safety – no inspection personnel</w:t>
      </w:r>
    </w:p>
    <w:p w:rsidR="00F90AE5" w:rsidRPr="0022415F" w:rsidRDefault="00F90AE5" w:rsidP="00F90AE5">
      <w:r w:rsidRPr="0022415F">
        <w:t xml:space="preserve">Edward J. </w:t>
      </w:r>
      <w:r w:rsidRPr="0022415F">
        <w:rPr>
          <w:b/>
          <w:bCs/>
          <w:sz w:val="26"/>
        </w:rPr>
        <w:t>Markey 13</w:t>
      </w:r>
      <w:r w:rsidRPr="0022415F">
        <w:t>, Ranking Member, Natural Resources Committee, 2013, “Republican Sequester or Shutdown Would Threaten Energy Development, Safety and the Environment,” http://democrats.naturalresources.house.gov/sites/democrats.naturalresources.house.gov/files/documents/2013-02-15_Sequester_Cuts.pdf</w:t>
      </w:r>
    </w:p>
    <w:p w:rsidR="00F90AE5" w:rsidRPr="0022415F" w:rsidRDefault="00F90AE5" w:rsidP="00F90AE5">
      <w:pPr>
        <w:rPr>
          <w:sz w:val="16"/>
        </w:rPr>
      </w:pPr>
      <w:r w:rsidRPr="0022415F">
        <w:rPr>
          <w:sz w:val="16"/>
        </w:rPr>
        <w:t xml:space="preserve">Just after the sequestration deadline, Congress must pass by March 27 a so-called Continuing </w:t>
      </w:r>
      <w:r w:rsidRPr="0022415F">
        <w:rPr>
          <w:sz w:val="12"/>
        </w:rPr>
        <w:t>¶</w:t>
      </w:r>
      <w:r w:rsidRPr="0022415F">
        <w:rPr>
          <w:sz w:val="16"/>
        </w:rPr>
        <w:t xml:space="preserve"> Resolution or omnibus appropriations bill to keep the government operating. House </w:t>
      </w:r>
      <w:r w:rsidRPr="0022415F">
        <w:rPr>
          <w:b/>
          <w:bCs/>
          <w:highlight w:val="yellow"/>
          <w:u w:val="single"/>
        </w:rPr>
        <w:t>Republicans</w:t>
      </w:r>
      <w:r w:rsidRPr="0022415F">
        <w:rPr>
          <w:sz w:val="16"/>
        </w:rPr>
        <w:t xml:space="preserve">, however, </w:t>
      </w:r>
      <w:r w:rsidRPr="0022415F">
        <w:rPr>
          <w:b/>
          <w:bCs/>
          <w:highlight w:val="yellow"/>
          <w:u w:val="single"/>
        </w:rPr>
        <w:t>have threatened</w:t>
      </w:r>
      <w:r w:rsidRPr="0022415F">
        <w:rPr>
          <w:b/>
          <w:bCs/>
          <w:u w:val="single"/>
        </w:rPr>
        <w:t xml:space="preserve"> the country with another crisis</w:t>
      </w:r>
      <w:r w:rsidRPr="0022415F">
        <w:rPr>
          <w:sz w:val="16"/>
        </w:rPr>
        <w:t xml:space="preserve"> around this deadline by </w:t>
      </w:r>
      <w:r w:rsidRPr="0022415F">
        <w:rPr>
          <w:b/>
          <w:bCs/>
          <w:u w:val="single"/>
        </w:rPr>
        <w:t xml:space="preserve">threatening </w:t>
      </w:r>
      <w:r w:rsidRPr="0022415F">
        <w:rPr>
          <w:b/>
          <w:bCs/>
          <w:highlight w:val="yellow"/>
          <w:u w:val="single"/>
        </w:rPr>
        <w:t>to</w:t>
      </w:r>
      <w:r w:rsidRPr="0022415F">
        <w:rPr>
          <w:b/>
          <w:bCs/>
          <w:u w:val="single"/>
        </w:rPr>
        <w:t xml:space="preserve"> </w:t>
      </w:r>
      <w:r w:rsidRPr="0022415F">
        <w:rPr>
          <w:sz w:val="16"/>
        </w:rPr>
        <w:t xml:space="preserve">block funding and </w:t>
      </w:r>
      <w:r w:rsidRPr="0022415F">
        <w:rPr>
          <w:b/>
          <w:bCs/>
          <w:highlight w:val="yellow"/>
          <w:u w:val="single"/>
        </w:rPr>
        <w:t>shut down the government</w:t>
      </w:r>
      <w:r w:rsidRPr="0022415F">
        <w:rPr>
          <w:sz w:val="16"/>
        </w:rPr>
        <w:t xml:space="preserve">. Rep. Aaron Shock (R-IL) said in late January, “I </w:t>
      </w:r>
      <w:r w:rsidRPr="0022415F">
        <w:rPr>
          <w:sz w:val="16"/>
        </w:rPr>
        <w:lastRenderedPageBreak/>
        <w:t xml:space="preserve">wouldn’t be surprised if a majority of the Republicans decide that the [right] battle to fight the president on is perhaps the government being shut down.”8 If this threat becomes a reality, </w:t>
      </w:r>
      <w:r w:rsidRPr="0022415F">
        <w:rPr>
          <w:b/>
          <w:bCs/>
          <w:highlight w:val="yellow"/>
          <w:u w:val="single"/>
        </w:rPr>
        <w:t>it would undermine oil rig</w:t>
      </w:r>
      <w:r w:rsidRPr="0022415F">
        <w:rPr>
          <w:sz w:val="16"/>
        </w:rPr>
        <w:t xml:space="preserve"> worker </w:t>
      </w:r>
      <w:r w:rsidRPr="0022415F">
        <w:rPr>
          <w:b/>
          <w:bCs/>
          <w:highlight w:val="yellow"/>
          <w:u w:val="single"/>
        </w:rPr>
        <w:t>safety and environmental protections for drilling on public lands</w:t>
      </w:r>
      <w:r w:rsidRPr="0022415F">
        <w:rPr>
          <w:sz w:val="16"/>
        </w:rPr>
        <w:t xml:space="preserve"> enforced by the Interior Department. </w:t>
      </w:r>
      <w:r w:rsidRPr="0022415F">
        <w:rPr>
          <w:b/>
          <w:bCs/>
          <w:u w:val="single"/>
        </w:rPr>
        <w:t>T</w:t>
      </w:r>
      <w:r w:rsidRPr="0022415F">
        <w:rPr>
          <w:b/>
          <w:bCs/>
          <w:highlight w:val="yellow"/>
          <w:u w:val="single"/>
        </w:rPr>
        <w:t>he last time Republicans forced a</w:t>
      </w:r>
      <w:r w:rsidRPr="0022415F">
        <w:rPr>
          <w:b/>
          <w:bCs/>
          <w:u w:val="single"/>
        </w:rPr>
        <w:t xml:space="preserve"> government </w:t>
      </w:r>
      <w:r w:rsidRPr="0022415F">
        <w:rPr>
          <w:b/>
          <w:bCs/>
          <w:highlight w:val="yellow"/>
          <w:u w:val="single"/>
        </w:rPr>
        <w:t>shutdown</w:t>
      </w:r>
      <w:r w:rsidRPr="0022415F">
        <w:rPr>
          <w:sz w:val="16"/>
        </w:rPr>
        <w:t>, in 1995, the former Minerals Management Service (</w:t>
      </w:r>
      <w:r w:rsidRPr="0022415F">
        <w:rPr>
          <w:b/>
          <w:bCs/>
          <w:highlight w:val="yellow"/>
          <w:u w:val="single"/>
        </w:rPr>
        <w:t>MMS</w:t>
      </w:r>
      <w:r w:rsidRPr="0022415F">
        <w:rPr>
          <w:sz w:val="16"/>
        </w:rPr>
        <w:t xml:space="preserve">), the agency responsible for overseeing offshore oil and gas drilling at the time, </w:t>
      </w:r>
      <w:r w:rsidRPr="0022415F">
        <w:rPr>
          <w:b/>
          <w:bCs/>
          <w:highlight w:val="yellow"/>
          <w:u w:val="single"/>
        </w:rPr>
        <w:t>was left with 12 emergency personnel, with only six</w:t>
      </w:r>
      <w:r w:rsidRPr="0022415F">
        <w:rPr>
          <w:b/>
          <w:bCs/>
          <w:u w:val="single"/>
        </w:rPr>
        <w:t xml:space="preserve"> employees </w:t>
      </w:r>
      <w:r w:rsidRPr="0022415F">
        <w:rPr>
          <w:b/>
          <w:bCs/>
          <w:highlight w:val="yellow"/>
          <w:u w:val="single"/>
        </w:rPr>
        <w:t>dedicated to offshore safety</w:t>
      </w:r>
      <w:r w:rsidRPr="0022415F">
        <w:rPr>
          <w:sz w:val="16"/>
        </w:rPr>
        <w:t xml:space="preserve"> and environmental protection. </w:t>
      </w:r>
      <w:r w:rsidRPr="0022415F">
        <w:rPr>
          <w:b/>
          <w:bCs/>
          <w:highlight w:val="yellow"/>
          <w:u w:val="single"/>
        </w:rPr>
        <w:t>Currently, 409 people</w:t>
      </w:r>
      <w:r w:rsidRPr="0022415F">
        <w:rPr>
          <w:b/>
          <w:bCs/>
          <w:u w:val="single"/>
        </w:rPr>
        <w:t xml:space="preserve"> at BSEE </w:t>
      </w:r>
      <w:r w:rsidRPr="0022415F">
        <w:rPr>
          <w:b/>
          <w:bCs/>
          <w:highlight w:val="yellow"/>
          <w:u w:val="single"/>
        </w:rPr>
        <w:t>perform these jobs</w:t>
      </w:r>
      <w:r w:rsidRPr="0022415F">
        <w:rPr>
          <w:sz w:val="16"/>
        </w:rPr>
        <w:t>. According to DOI, if the shutdown goes into effect, onshore oil and gas leasing activities would be entirely closed, as well as most permitting, inspection, and enforcement work.</w:t>
      </w:r>
    </w:p>
    <w:p w:rsidR="00F90AE5" w:rsidRPr="0022415F" w:rsidRDefault="00F90AE5" w:rsidP="00F90AE5">
      <w:pPr>
        <w:keepNext/>
        <w:keepLines/>
        <w:spacing w:before="200"/>
        <w:outlineLvl w:val="3"/>
        <w:rPr>
          <w:rFonts w:eastAsiaTheme="majorEastAsia" w:cstheme="majorBidi"/>
          <w:b/>
          <w:bCs/>
          <w:iCs/>
          <w:sz w:val="26"/>
        </w:rPr>
      </w:pPr>
      <w:r w:rsidRPr="0022415F">
        <w:rPr>
          <w:rFonts w:eastAsiaTheme="majorEastAsia" w:cstheme="majorBidi"/>
          <w:b/>
          <w:bCs/>
          <w:iCs/>
          <w:sz w:val="26"/>
        </w:rPr>
        <w:t>Unchecked oil spills crush marine oxygen</w:t>
      </w:r>
    </w:p>
    <w:p w:rsidR="00F90AE5" w:rsidRPr="0022415F" w:rsidRDefault="00F90AE5" w:rsidP="00F90AE5">
      <w:r w:rsidRPr="0022415F">
        <w:t xml:space="preserve">Paul Stephen </w:t>
      </w:r>
      <w:r w:rsidRPr="0022415F">
        <w:rPr>
          <w:b/>
          <w:bCs/>
          <w:sz w:val="26"/>
        </w:rPr>
        <w:t>Dempsey</w:t>
      </w:r>
      <w:r w:rsidRPr="0022415F">
        <w:t xml:space="preserve">, Law Prof @ Denver, </w:t>
      </w:r>
      <w:proofErr w:type="gramStart"/>
      <w:r w:rsidRPr="0022415F">
        <w:t>Summer</w:t>
      </w:r>
      <w:proofErr w:type="gramEnd"/>
      <w:r w:rsidRPr="0022415F">
        <w:t xml:space="preserve"> </w:t>
      </w:r>
      <w:r w:rsidRPr="0022415F">
        <w:rPr>
          <w:b/>
          <w:bCs/>
          <w:sz w:val="26"/>
        </w:rPr>
        <w:t>1984</w:t>
      </w:r>
      <w:r w:rsidRPr="0022415F">
        <w:t xml:space="preserve">, “Oil Pollution of the Marine Environment by Ocean Vessels,” 6 NW. J. INT'L L. &amp; BUS. 459, </w:t>
      </w:r>
      <w:proofErr w:type="spellStart"/>
      <w:r w:rsidRPr="0022415F">
        <w:t>ln</w:t>
      </w:r>
      <w:proofErr w:type="spellEnd"/>
    </w:p>
    <w:p w:rsidR="00F90AE5" w:rsidRPr="0022415F" w:rsidRDefault="00F90AE5" w:rsidP="00F90AE5">
      <w:r w:rsidRPr="0022415F">
        <w:t xml:space="preserve">Although large amounts of oil remain on the surface, much of it is mixed into the water column, either through wave action or the use of dispersants applied to oil slicks. Unfortunately, </w:t>
      </w:r>
      <w:r w:rsidRPr="0022415F">
        <w:rPr>
          <w:b/>
          <w:bCs/>
          <w:highlight w:val="yellow"/>
          <w:u w:val="single"/>
        </w:rPr>
        <w:t>as the spill breaks up, the environmental hazard</w:t>
      </w:r>
      <w:r w:rsidRPr="0022415F">
        <w:rPr>
          <w:b/>
          <w:bCs/>
          <w:u w:val="single"/>
        </w:rPr>
        <w:t xml:space="preserve"> does not disappear; it </w:t>
      </w:r>
      <w:r w:rsidRPr="0022415F">
        <w:rPr>
          <w:b/>
          <w:bCs/>
          <w:highlight w:val="yellow"/>
          <w:u w:val="single"/>
        </w:rPr>
        <w:t>increases. Dissolved oil</w:t>
      </w:r>
      <w:r w:rsidRPr="0022415F">
        <w:t xml:space="preserve"> and oil globules fall through the water column, </w:t>
      </w:r>
      <w:r w:rsidRPr="0022415F">
        <w:rPr>
          <w:b/>
          <w:bCs/>
          <w:highlight w:val="yellow"/>
          <w:u w:val="single"/>
        </w:rPr>
        <w:t>grow</w:t>
      </w:r>
      <w:r w:rsidRPr="0022415F">
        <w:rPr>
          <w:highlight w:val="yellow"/>
        </w:rPr>
        <w:t xml:space="preserve">ing </w:t>
      </w:r>
      <w:r w:rsidRPr="0022415F">
        <w:rPr>
          <w:b/>
          <w:bCs/>
          <w:highlight w:val="yellow"/>
          <w:u w:val="single"/>
        </w:rPr>
        <w:t>more toxic</w:t>
      </w:r>
      <w:r w:rsidRPr="0022415F">
        <w:t xml:space="preserve"> as they approach bottom. Concentrations of dissolved oil from 0.2 to 1 part per billion, a harmful level already found in coastal waters near many cities, can skyrocket to as high as 250 parts per billion. n26 [*467] High levels of </w:t>
      </w:r>
      <w:r w:rsidRPr="0022415F">
        <w:rPr>
          <w:b/>
          <w:bCs/>
          <w:u w:val="single"/>
        </w:rPr>
        <w:t>dissolved oil</w:t>
      </w:r>
      <w:r w:rsidRPr="0022415F">
        <w:t xml:space="preserve"> increase the concentration of toxic chemicals in commercial fish and </w:t>
      </w:r>
      <w:r w:rsidRPr="0022415F">
        <w:rPr>
          <w:b/>
          <w:bCs/>
          <w:highlight w:val="yellow"/>
          <w:u w:val="single"/>
        </w:rPr>
        <w:t>severely disrupt the marine food chain</w:t>
      </w:r>
      <w:r w:rsidRPr="0022415F">
        <w:t xml:space="preserve">. Oil pollution reduces the ocean's phytoplankton in coastal areas, where most of the world's commercial fish and oxygen are produced. Sea beds, an essential source of food for bottom dwelling commercial fish, become contaminated and sterile. The ramifications of introducing such high concentrations of petroleum pollution into the oceans are severe. </w:t>
      </w:r>
      <w:r w:rsidRPr="0022415F">
        <w:rPr>
          <w:b/>
          <w:bCs/>
          <w:highlight w:val="yellow"/>
          <w:u w:val="single"/>
        </w:rPr>
        <w:t>Oil</w:t>
      </w:r>
      <w:r w:rsidRPr="0022415F">
        <w:t xml:space="preserve"> pollution </w:t>
      </w:r>
      <w:r w:rsidRPr="0022415F">
        <w:rPr>
          <w:b/>
          <w:bCs/>
          <w:highlight w:val="yellow"/>
          <w:u w:val="single"/>
        </w:rPr>
        <w:t>disrupts phytoplankton</w:t>
      </w:r>
      <w:r w:rsidRPr="0022415F">
        <w:t xml:space="preserve">, the microscopic plant life in the ocean that forms algae and serves an important function in the ecosystem. First, oil interferes with phytoplankton photosynthesis. </w:t>
      </w:r>
      <w:r w:rsidRPr="0022415F">
        <w:rPr>
          <w:b/>
          <w:bCs/>
          <w:highlight w:val="yellow"/>
          <w:u w:val="single"/>
        </w:rPr>
        <w:t>Such interference may</w:t>
      </w:r>
      <w:r w:rsidRPr="0022415F">
        <w:t xml:space="preserve"> eventually </w:t>
      </w:r>
      <w:r w:rsidRPr="0022415F">
        <w:rPr>
          <w:b/>
          <w:bCs/>
          <w:highlight w:val="yellow"/>
          <w:u w:val="single"/>
        </w:rPr>
        <w:t>reduce the oxygen output and the carbon dioxide uptake of ocean</w:t>
      </w:r>
      <w:r w:rsidRPr="0022415F">
        <w:rPr>
          <w:b/>
          <w:bCs/>
          <w:u w:val="single"/>
        </w:rPr>
        <w:t xml:space="preserve">. </w:t>
      </w:r>
      <w:r w:rsidRPr="0022415F">
        <w:t>Moreover, increased carbon dioxide in the atmosphere may cause a "greenhouse effect," such that heat will not be allowed to radiate into space, causing an increase in global temperatures. As a long term effect, the ice caps could eventually melt, causing the sea level to increase up to 200 feet, submerging most coastal cities. n27</w:t>
      </w:r>
    </w:p>
    <w:p w:rsidR="00F90AE5" w:rsidRPr="0022415F" w:rsidRDefault="00F90AE5" w:rsidP="00F90AE5">
      <w:pPr>
        <w:keepNext/>
        <w:keepLines/>
        <w:spacing w:before="200"/>
        <w:outlineLvl w:val="3"/>
        <w:rPr>
          <w:rFonts w:eastAsiaTheme="majorEastAsia" w:cstheme="majorBidi"/>
          <w:b/>
          <w:bCs/>
          <w:iCs/>
          <w:sz w:val="26"/>
        </w:rPr>
      </w:pPr>
      <w:proofErr w:type="gramStart"/>
      <w:r>
        <w:rPr>
          <w:rFonts w:eastAsiaTheme="majorEastAsia" w:cstheme="majorBidi"/>
          <w:b/>
          <w:bCs/>
          <w:iCs/>
          <w:sz w:val="26"/>
        </w:rPr>
        <w:t>This results</w:t>
      </w:r>
      <w:proofErr w:type="gramEnd"/>
      <w:r>
        <w:rPr>
          <w:rFonts w:eastAsiaTheme="majorEastAsia" w:cstheme="majorBidi"/>
          <w:b/>
          <w:bCs/>
          <w:iCs/>
          <w:sz w:val="26"/>
        </w:rPr>
        <w:t xml:space="preserve"> in </w:t>
      </w:r>
      <w:r w:rsidRPr="0022415F">
        <w:rPr>
          <w:rFonts w:eastAsiaTheme="majorEastAsia" w:cstheme="majorBidi"/>
          <w:b/>
          <w:bCs/>
          <w:iCs/>
          <w:sz w:val="26"/>
        </w:rPr>
        <w:t>Extinction</w:t>
      </w:r>
    </w:p>
    <w:p w:rsidR="00F90AE5" w:rsidRPr="0022415F" w:rsidRDefault="00F90AE5" w:rsidP="00F90AE5">
      <w:r w:rsidRPr="0022415F">
        <w:t xml:space="preserve">Donald A. </w:t>
      </w:r>
      <w:r w:rsidRPr="0022415F">
        <w:rPr>
          <w:b/>
          <w:bCs/>
          <w:sz w:val="26"/>
        </w:rPr>
        <w:t>Bryant</w:t>
      </w:r>
      <w:r w:rsidRPr="0022415F">
        <w:t xml:space="preserve">, Dep. </w:t>
      </w:r>
      <w:proofErr w:type="spellStart"/>
      <w:r w:rsidRPr="0022415F">
        <w:t>Biochem</w:t>
      </w:r>
      <w:proofErr w:type="spellEnd"/>
      <w:r w:rsidRPr="0022415F">
        <w:t xml:space="preserve"> @ Penn. State, </w:t>
      </w:r>
      <w:r w:rsidRPr="0022415F">
        <w:rPr>
          <w:b/>
          <w:bCs/>
          <w:sz w:val="26"/>
        </w:rPr>
        <w:t>2003</w:t>
      </w:r>
      <w:r w:rsidRPr="0022415F">
        <w:t>, “The Beauty in small things revealed,” Proceedings of the National Academy of Sciences, http://www.pnas.org/content/100/17/9647.full</w:t>
      </w:r>
    </w:p>
    <w:p w:rsidR="00F90AE5" w:rsidRPr="0022415F" w:rsidRDefault="00F90AE5" w:rsidP="00F90AE5">
      <w:r w:rsidRPr="0022415F">
        <w:rPr>
          <w:b/>
          <w:bCs/>
          <w:highlight w:val="yellow"/>
          <w:u w:val="single"/>
        </w:rPr>
        <w:t>Oxygenic photosynthesis accounts for</w:t>
      </w:r>
      <w:r w:rsidRPr="0022415F">
        <w:t xml:space="preserve"> nearly all </w:t>
      </w:r>
      <w:r w:rsidRPr="0022415F">
        <w:rPr>
          <w:b/>
          <w:iCs/>
          <w:highlight w:val="yellow"/>
          <w:u w:val="single"/>
        </w:rPr>
        <w:t>the primary biochemical production of organic matter on Earth</w:t>
      </w:r>
      <w:r w:rsidRPr="0022415F">
        <w:rPr>
          <w:b/>
          <w:bCs/>
          <w:u w:val="single"/>
        </w:rPr>
        <w:t xml:space="preserve">. </w:t>
      </w:r>
      <w:r w:rsidRPr="0022415F">
        <w:rPr>
          <w:b/>
          <w:bCs/>
          <w:highlight w:val="yellow"/>
          <w:u w:val="single"/>
        </w:rPr>
        <w:t>The byproduct of this</w:t>
      </w:r>
      <w:r w:rsidRPr="0022415F">
        <w:t xml:space="preserve"> process, </w:t>
      </w:r>
      <w:r w:rsidRPr="0022415F">
        <w:rPr>
          <w:b/>
          <w:bCs/>
          <w:highlight w:val="yellow"/>
          <w:u w:val="single"/>
        </w:rPr>
        <w:t>oxygen</w:t>
      </w:r>
      <w:r w:rsidRPr="0022415F">
        <w:t xml:space="preserve">, facilitated the evolution of complex eukaryotes and </w:t>
      </w:r>
      <w:r w:rsidRPr="0022415F">
        <w:rPr>
          <w:b/>
          <w:bCs/>
          <w:highlight w:val="yellow"/>
          <w:u w:val="single"/>
        </w:rPr>
        <w:t>supports</w:t>
      </w:r>
      <w:r w:rsidRPr="0022415F">
        <w:t xml:space="preserve"> their/</w:t>
      </w:r>
      <w:r w:rsidRPr="0022415F">
        <w:rPr>
          <w:b/>
          <w:bCs/>
          <w:u w:val="single"/>
        </w:rPr>
        <w:t>our continuing existence</w:t>
      </w:r>
      <w:r w:rsidRPr="0022415F">
        <w:t xml:space="preserve">. Because macroscopic plants are responsible for most terrestrial photosynthesis, it is relatively easy to appreciate the importance of photosynthesis on land when one views the lush green diversity of grasslands or forests. However, Earth is the “blue planet,” and oceans cover nearly 75% of its surface. </w:t>
      </w:r>
      <w:r w:rsidRPr="0022415F">
        <w:rPr>
          <w:b/>
          <w:iCs/>
          <w:highlight w:val="yellow"/>
          <w:u w:val="single"/>
        </w:rPr>
        <w:t>All life on Earth</w:t>
      </w:r>
      <w:r w:rsidRPr="0022415F">
        <w:rPr>
          <w:b/>
          <w:bCs/>
          <w:u w:val="single"/>
        </w:rPr>
        <w:t xml:space="preserve"> equally </w:t>
      </w:r>
      <w:r w:rsidRPr="0022415F">
        <w:rPr>
          <w:b/>
          <w:bCs/>
          <w:highlight w:val="yellow"/>
          <w:u w:val="single"/>
        </w:rPr>
        <w:t>depends on the photosynthesis</w:t>
      </w:r>
      <w:r w:rsidRPr="0022415F">
        <w:rPr>
          <w:b/>
          <w:bCs/>
          <w:u w:val="single"/>
        </w:rPr>
        <w:t xml:space="preserve"> that occurs </w:t>
      </w:r>
      <w:r w:rsidRPr="0022415F">
        <w:rPr>
          <w:b/>
          <w:bCs/>
          <w:highlight w:val="yellow"/>
          <w:u w:val="single"/>
        </w:rPr>
        <w:t>in</w:t>
      </w:r>
      <w:r w:rsidRPr="0022415F">
        <w:t xml:space="preserve"> Earth's </w:t>
      </w:r>
      <w:r w:rsidRPr="0022415F">
        <w:rPr>
          <w:b/>
          <w:bCs/>
          <w:highlight w:val="yellow"/>
          <w:u w:val="single"/>
        </w:rPr>
        <w:t>oceans</w:t>
      </w:r>
      <w:r w:rsidRPr="0022415F">
        <w:t xml:space="preserve">. </w:t>
      </w:r>
      <w:proofErr w:type="gramStart"/>
      <w:r w:rsidRPr="0022415F">
        <w:t>A rich diversity of marine phytoplankton, found in the upper 100 m of oceans, accounts only for ≈1% of the total photosynthetic biomass, but this virtually invisible forest accounts for nearly 50% of the net primary productivity of the biosphere (1).</w:t>
      </w:r>
      <w:proofErr w:type="gramEnd"/>
      <w:r w:rsidRPr="0022415F">
        <w:t xml:space="preserve"> Moreover, the importance of these organisms in the biological pump, which traps CO2 from the atmosphere and stores it in the deep sea, is increasingly recognized as a major component of the global geochemical carbon cycle (2). It seems obvious that it is as important to understand marine photosynthesis as terrestrial photosynthesis, but the contribution of marine photosynthesis to the global carbon cycle was grossly underestimated until recently. Satellite-based remote sensing (e.g., NASA sea-wide field sensor) has allowed more reliable determinations of oceanic photosynthetic productivity to be made (refs. 1 and 2; see Fig. 1).</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D91" w:rsidRDefault="00C40D91" w:rsidP="005F5576">
      <w:r>
        <w:separator/>
      </w:r>
    </w:p>
  </w:endnote>
  <w:endnote w:type="continuationSeparator" w:id="0">
    <w:p w:rsidR="00C40D91" w:rsidRDefault="00C40D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D91" w:rsidRDefault="00C40D91" w:rsidP="005F5576">
      <w:r>
        <w:separator/>
      </w:r>
    </w:p>
  </w:footnote>
  <w:footnote w:type="continuationSeparator" w:id="0">
    <w:p w:rsidR="00C40D91" w:rsidRDefault="00C40D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E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F82"/>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0D91"/>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37C"/>
    <w:rsid w:val="00D66ABC"/>
    <w:rsid w:val="00D71CFC"/>
    <w:rsid w:val="00D86024"/>
    <w:rsid w:val="00D94CA3"/>
    <w:rsid w:val="00D96595"/>
    <w:rsid w:val="00DA018C"/>
    <w:rsid w:val="00DA3C9D"/>
    <w:rsid w:val="00DB0F7E"/>
    <w:rsid w:val="00DB5489"/>
    <w:rsid w:val="00DB66BC"/>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0AE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0A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rsid w:val="00F90AE5"/>
  </w:style>
  <w:style w:type="paragraph" w:customStyle="1" w:styleId="card">
    <w:name w:val="card"/>
    <w:basedOn w:val="Normal"/>
    <w:next w:val="Normal"/>
    <w:uiPriority w:val="6"/>
    <w:rsid w:val="00F90AE5"/>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0A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rsid w:val="00F90AE5"/>
  </w:style>
  <w:style w:type="paragraph" w:customStyle="1" w:styleId="card">
    <w:name w:val="card"/>
    <w:basedOn w:val="Normal"/>
    <w:next w:val="Normal"/>
    <w:uiPriority w:val="6"/>
    <w:rsid w:val="00F90AE5"/>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5045</Words>
  <Characters>28760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Oscar</dc:creator>
  <cp:keywords>Verbatim</cp:keywords>
  <dc:description>Verbatim 4.6</dc:description>
  <cp:lastModifiedBy>Oscar</cp:lastModifiedBy>
  <cp:revision>2</cp:revision>
  <dcterms:created xsi:type="dcterms:W3CDTF">2013-09-28T03:41:00Z</dcterms:created>
  <dcterms:modified xsi:type="dcterms:W3CDTF">2013-09-28T03:41:00Z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