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5B1" w:rsidRDefault="007B65B1" w:rsidP="007B65B1">
      <w:pPr>
        <w:pStyle w:val="Heading1"/>
        <w:rPr>
          <w:rFonts w:asciiTheme="minorHAnsi" w:hAnsiTheme="minorHAnsi"/>
        </w:rPr>
      </w:pPr>
      <w:r w:rsidRPr="000A3A2E">
        <w:rPr>
          <w:rFonts w:asciiTheme="minorHAnsi" w:hAnsiTheme="minorHAnsi"/>
        </w:rPr>
        <w:t>1AC</w:t>
      </w:r>
      <w:r w:rsidR="00882532">
        <w:rPr>
          <w:rFonts w:asciiTheme="minorHAnsi" w:hAnsiTheme="minorHAnsi"/>
        </w:rPr>
        <w:t xml:space="preserve">-Virilio </w:t>
      </w:r>
    </w:p>
    <w:p w:rsidR="0088785C" w:rsidRDefault="0088785C" w:rsidP="0088785C">
      <w:pPr>
        <w:pStyle w:val="Heading2"/>
      </w:pPr>
      <w:r>
        <w:t>Contention 1: A brief History Lesson</w:t>
      </w:r>
    </w:p>
    <w:p w:rsidR="0088785C" w:rsidRDefault="008914DB" w:rsidP="000F72BD">
      <w:pPr>
        <w:pStyle w:val="Heading4"/>
      </w:pPr>
      <w:r>
        <w:t xml:space="preserve">From John </w:t>
      </w:r>
      <w:proofErr w:type="spellStart"/>
      <w:r>
        <w:t>Armitage</w:t>
      </w:r>
      <w:proofErr w:type="spellEnd"/>
      <w:r>
        <w:t xml:space="preserve"> in 2000:</w:t>
      </w:r>
    </w:p>
    <w:p w:rsidR="0088785C" w:rsidRPr="00F02386" w:rsidRDefault="0088785C" w:rsidP="0088785C">
      <w:r>
        <w:t xml:space="preserve"> (John </w:t>
      </w:r>
      <w:proofErr w:type="spellStart"/>
      <w:r>
        <w:t>Armitage</w:t>
      </w:r>
      <w:proofErr w:type="spellEnd"/>
      <w:r>
        <w:t xml:space="preserve">, </w:t>
      </w:r>
      <w:bookmarkStart w:id="0" w:name="bio"/>
      <w:r>
        <w:rPr>
          <w:rStyle w:val="apple-converted-space"/>
          <w:rFonts w:ascii="Arial" w:hAnsi="Arial" w:cs="Arial"/>
          <w:color w:val="5F0000"/>
          <w:sz w:val="20"/>
          <w:szCs w:val="20"/>
          <w:shd w:val="clear" w:color="auto" w:fill="E6E5C6"/>
        </w:rPr>
        <w:t> </w:t>
      </w:r>
      <w:r w:rsidRPr="00F02386">
        <w:t xml:space="preserve">Principal Lecturer in Politics and Media Studies at the University of </w:t>
      </w:r>
      <w:proofErr w:type="spellStart"/>
      <w:r w:rsidRPr="00F02386">
        <w:t>Northumbria</w:t>
      </w:r>
      <w:proofErr w:type="spellEnd"/>
      <w:r w:rsidRPr="00F02386">
        <w:t>, UK</w:t>
      </w:r>
      <w:bookmarkEnd w:id="0"/>
      <w:r>
        <w:t xml:space="preserve">, “Beyond Postmodernism?”, </w:t>
      </w:r>
      <w:hyperlink r:id="rId10" w:anchor="biom" w:history="1">
        <w:r w:rsidRPr="003E79E0">
          <w:rPr>
            <w:rStyle w:val="Hyperlink"/>
          </w:rPr>
          <w:t>http://www.ctheory.net/articles.aspx?id=133#biom</w:t>
        </w:r>
      </w:hyperlink>
      <w:r>
        <w:t>, 11/15/00, JK)</w:t>
      </w:r>
    </w:p>
    <w:p w:rsidR="0088785C" w:rsidRPr="003F7410" w:rsidRDefault="0088785C" w:rsidP="0088785C">
      <w:pPr>
        <w:rPr>
          <w:rStyle w:val="StyleBoldUnderline"/>
        </w:rPr>
      </w:pPr>
      <w:r w:rsidRPr="000D5D3B">
        <w:t>The importance of</w:t>
      </w:r>
      <w:r w:rsidR="00E90E7D">
        <w:t xml:space="preserve">… </w:t>
      </w:r>
      <w:r w:rsidRPr="000D5D3B">
        <w:t xml:space="preserve"> </w:t>
      </w:r>
      <w:proofErr w:type="spellStart"/>
      <w:r w:rsidRPr="003F7410">
        <w:rPr>
          <w:rStyle w:val="StyleBoldUnderline"/>
        </w:rPr>
        <w:t>Virilio</w:t>
      </w:r>
      <w:proofErr w:type="spellEnd"/>
      <w:r w:rsidRPr="003F7410">
        <w:rPr>
          <w:rStyle w:val="StyleBoldUnderline"/>
        </w:rPr>
        <w:t xml:space="preserve"> writes of the military conception of history.</w:t>
      </w:r>
    </w:p>
    <w:p w:rsidR="0088785C" w:rsidRPr="0088785C" w:rsidRDefault="0088785C" w:rsidP="0088785C"/>
    <w:p w:rsidR="007B65B1" w:rsidRPr="000A3A2E" w:rsidRDefault="0088785C" w:rsidP="007B65B1">
      <w:pPr>
        <w:pStyle w:val="Heading2"/>
        <w:rPr>
          <w:rFonts w:asciiTheme="minorHAnsi" w:hAnsiTheme="minorHAnsi"/>
        </w:rPr>
      </w:pPr>
      <w:r>
        <w:rPr>
          <w:rFonts w:asciiTheme="minorHAnsi" w:hAnsiTheme="minorHAnsi"/>
        </w:rPr>
        <w:t>Contention 2</w:t>
      </w:r>
      <w:r w:rsidR="007B65B1" w:rsidRPr="000A3A2E">
        <w:rPr>
          <w:rFonts w:asciiTheme="minorHAnsi" w:hAnsiTheme="minorHAnsi"/>
        </w:rPr>
        <w:t xml:space="preserve"> Hitting the Wall of Acceleration</w:t>
      </w:r>
    </w:p>
    <w:p w:rsidR="007B65B1" w:rsidRPr="000A3A2E" w:rsidRDefault="00370E1E" w:rsidP="007B65B1">
      <w:pPr>
        <w:pStyle w:val="Heading4"/>
        <w:rPr>
          <w:rFonts w:asciiTheme="minorHAnsi" w:hAnsiTheme="minorHAnsi"/>
        </w:rPr>
      </w:pPr>
      <w:r w:rsidRPr="000A3A2E">
        <w:rPr>
          <w:rFonts w:asciiTheme="minorHAnsi" w:hAnsiTheme="minorHAnsi"/>
        </w:rPr>
        <w:t xml:space="preserve">Transportation Infrastructure is rooted in the worship of speed, soon </w:t>
      </w:r>
      <w:r w:rsidR="00765284" w:rsidRPr="000A3A2E">
        <w:rPr>
          <w:rFonts w:asciiTheme="minorHAnsi" w:hAnsiTheme="minorHAnsi"/>
        </w:rPr>
        <w:t xml:space="preserve">resistance to the perceived inevitable dominance of speed will disappear. </w:t>
      </w:r>
    </w:p>
    <w:p w:rsidR="007B65B1" w:rsidRPr="000A3A2E" w:rsidRDefault="007B65B1" w:rsidP="007B65B1">
      <w:pPr>
        <w:rPr>
          <w:rStyle w:val="StyleStyleBold12pt"/>
          <w:rFonts w:asciiTheme="minorHAnsi" w:hAnsiTheme="minorHAnsi"/>
        </w:rPr>
      </w:pPr>
      <w:r w:rsidRPr="000A3A2E">
        <w:rPr>
          <w:rStyle w:val="StyleStyleBold12pt"/>
          <w:rFonts w:asciiTheme="minorHAnsi" w:hAnsiTheme="minorHAnsi"/>
        </w:rPr>
        <w:t xml:space="preserve">Virilio, 1997 </w:t>
      </w:r>
    </w:p>
    <w:p w:rsidR="007B65B1" w:rsidRPr="000A3A2E" w:rsidRDefault="007B65B1" w:rsidP="007B65B1">
      <w:pPr>
        <w:rPr>
          <w:rFonts w:asciiTheme="minorHAnsi" w:hAnsiTheme="minorHAnsi"/>
        </w:rPr>
      </w:pPr>
      <w:r w:rsidRPr="000A3A2E">
        <w:rPr>
          <w:rFonts w:asciiTheme="minorHAnsi" w:hAnsiTheme="minorHAnsi"/>
        </w:rPr>
        <w:t xml:space="preserve">– Professor of Philosophy at the European Graduate School (Paul, Open sky, verso, </w:t>
      </w:r>
      <w:hyperlink r:id="rId11" w:history="1">
        <w:r w:rsidRPr="000A3A2E">
          <w:rPr>
            <w:rStyle w:val="Hyperlink"/>
            <w:rFonts w:asciiTheme="minorHAnsi" w:hAnsiTheme="minorHAnsi"/>
          </w:rPr>
          <w:t>print,</w:t>
        </w:r>
      </w:hyperlink>
      <w:r w:rsidRPr="000A3A2E">
        <w:rPr>
          <w:rFonts w:asciiTheme="minorHAnsi" w:hAnsiTheme="minorHAnsi"/>
        </w:rPr>
        <w:t xml:space="preserve"> 81-83) //BZ</w:t>
      </w:r>
    </w:p>
    <w:p w:rsidR="007B65B1" w:rsidRPr="000A3A2E" w:rsidRDefault="007B65B1" w:rsidP="007B65B1">
      <w:pPr>
        <w:rPr>
          <w:rStyle w:val="StyleStyleBold12pt"/>
          <w:rFonts w:asciiTheme="minorHAnsi" w:hAnsiTheme="minorHAnsi"/>
        </w:rPr>
      </w:pPr>
    </w:p>
    <w:p w:rsidR="00040BA7" w:rsidRDefault="007B65B1" w:rsidP="00040BA7">
      <w:pPr>
        <w:rPr>
          <w:rStyle w:val="StyleBoldUnderline"/>
          <w:rFonts w:asciiTheme="minorHAnsi" w:hAnsiTheme="minorHAnsi"/>
        </w:rPr>
      </w:pPr>
      <w:r w:rsidRPr="000A3A2E">
        <w:rPr>
          <w:rFonts w:asciiTheme="minorHAnsi" w:hAnsiTheme="minorHAnsi"/>
          <w:sz w:val="16"/>
        </w:rPr>
        <w:t xml:space="preserve">But let us get back to </w:t>
      </w:r>
      <w:r w:rsidR="00E90E7D">
        <w:rPr>
          <w:rFonts w:asciiTheme="minorHAnsi" w:hAnsiTheme="minorHAnsi"/>
          <w:sz w:val="16"/>
        </w:rPr>
        <w:t xml:space="preserve">… </w:t>
      </w:r>
      <w:r w:rsidRPr="006C3543">
        <w:rPr>
          <w:rStyle w:val="StyleBoldUnderline"/>
          <w:rFonts w:asciiTheme="minorHAnsi" w:hAnsiTheme="minorHAnsi"/>
          <w:highlight w:val="green"/>
        </w:rPr>
        <w:t>trans-mitted long-distance to be connected.</w:t>
      </w:r>
    </w:p>
    <w:p w:rsidR="00040BA7" w:rsidRPr="00040BA7" w:rsidRDefault="00040BA7" w:rsidP="00040BA7">
      <w:pPr>
        <w:rPr>
          <w:rFonts w:asciiTheme="minorHAnsi" w:hAnsiTheme="minorHAnsi"/>
          <w:b/>
          <w:bCs/>
          <w:u w:val="single"/>
        </w:rPr>
      </w:pPr>
    </w:p>
    <w:p w:rsidR="007B65B1" w:rsidRPr="000A3A2E" w:rsidRDefault="007B65B1" w:rsidP="00E71023">
      <w:pPr>
        <w:pStyle w:val="Heading4"/>
        <w:rPr>
          <w:rFonts w:asciiTheme="minorHAnsi" w:hAnsiTheme="minorHAnsi"/>
        </w:rPr>
      </w:pPr>
      <w:r w:rsidRPr="000A3A2E">
        <w:rPr>
          <w:rFonts w:asciiTheme="minorHAnsi" w:hAnsiTheme="minorHAnsi"/>
        </w:rPr>
        <w:t>These faster more efficien</w:t>
      </w:r>
      <w:r w:rsidR="00D637EF" w:rsidRPr="000A3A2E">
        <w:rPr>
          <w:rFonts w:asciiTheme="minorHAnsi" w:hAnsiTheme="minorHAnsi"/>
        </w:rPr>
        <w:t>t transportation systems create</w:t>
      </w:r>
      <w:r w:rsidRPr="000A3A2E">
        <w:rPr>
          <w:rFonts w:asciiTheme="minorHAnsi" w:hAnsiTheme="minorHAnsi"/>
        </w:rPr>
        <w:t xml:space="preserve"> an emphasis on high-speed travel where the ability to question should we go faster is no longer relevant. </w:t>
      </w:r>
    </w:p>
    <w:p w:rsidR="007B65B1" w:rsidRPr="000A3A2E" w:rsidRDefault="007B65B1" w:rsidP="00E71023">
      <w:pPr>
        <w:rPr>
          <w:rStyle w:val="StyleStyleBold12pt"/>
          <w:rFonts w:asciiTheme="minorHAnsi" w:hAnsiTheme="minorHAnsi"/>
        </w:rPr>
      </w:pPr>
      <w:r w:rsidRPr="000A3A2E">
        <w:rPr>
          <w:rStyle w:val="StyleStyleBold12pt"/>
          <w:rFonts w:asciiTheme="minorHAnsi" w:hAnsiTheme="minorHAnsi"/>
        </w:rPr>
        <w:t xml:space="preserve">Harris </w:t>
      </w:r>
      <w:proofErr w:type="gramStart"/>
      <w:r w:rsidRPr="000A3A2E">
        <w:rPr>
          <w:rStyle w:val="StyleStyleBold12pt"/>
          <w:rFonts w:asciiTheme="minorHAnsi" w:hAnsiTheme="minorHAnsi"/>
        </w:rPr>
        <w:t>et</w:t>
      </w:r>
      <w:proofErr w:type="gramEnd"/>
      <w:r w:rsidRPr="000A3A2E">
        <w:rPr>
          <w:rStyle w:val="StyleStyleBold12pt"/>
          <w:rFonts w:asciiTheme="minorHAnsi" w:hAnsiTheme="minorHAnsi"/>
        </w:rPr>
        <w:t xml:space="preserve"> all, 04 </w:t>
      </w:r>
    </w:p>
    <w:p w:rsidR="007B65B1" w:rsidRPr="000A3A2E" w:rsidRDefault="007B65B1" w:rsidP="00E71023">
      <w:pPr>
        <w:rPr>
          <w:rFonts w:asciiTheme="minorHAnsi" w:hAnsiTheme="minorHAnsi"/>
        </w:rPr>
      </w:pPr>
      <w:r w:rsidRPr="000A3A2E">
        <w:rPr>
          <w:rFonts w:asciiTheme="minorHAnsi" w:hAnsiTheme="minorHAnsi"/>
        </w:rPr>
        <w:t xml:space="preserve">(Peter Harris, Jamie Lewis and Barbara Adam, Emerita Professor School Social Sciences </w:t>
      </w:r>
      <w:proofErr w:type="spellStart"/>
      <w:r w:rsidRPr="000A3A2E">
        <w:rPr>
          <w:rFonts w:asciiTheme="minorHAnsi" w:hAnsiTheme="minorHAnsi"/>
        </w:rPr>
        <w:t>Risk,research</w:t>
      </w:r>
      <w:proofErr w:type="spellEnd"/>
      <w:r w:rsidRPr="000A3A2E">
        <w:rPr>
          <w:rFonts w:asciiTheme="minorHAnsi" w:hAnsiTheme="minorHAnsi"/>
        </w:rPr>
        <w:t xml:space="preserve"> groups: Interaction and </w:t>
      </w:r>
      <w:proofErr w:type="spellStart"/>
      <w:r w:rsidRPr="000A3A2E">
        <w:rPr>
          <w:rFonts w:asciiTheme="minorHAnsi" w:hAnsiTheme="minorHAnsi"/>
        </w:rPr>
        <w:t>Organisation</w:t>
      </w:r>
      <w:proofErr w:type="spellEnd"/>
      <w:r w:rsidRPr="000A3A2E">
        <w:rPr>
          <w:rFonts w:asciiTheme="minorHAnsi" w:hAnsiTheme="minorHAnsi"/>
        </w:rPr>
        <w:t xml:space="preserve"> (RIO) Study of Knowledge in Practice (SKIP) Published World Transport Policy &amp; Practice ISSN 1352-7614 Volume 10, Number 2, 2004 </w:t>
      </w:r>
      <w:hyperlink r:id="rId12" w:history="1">
        <w:r w:rsidRPr="000A3A2E">
          <w:rPr>
            <w:rStyle w:val="Hyperlink"/>
            <w:rFonts w:asciiTheme="minorHAnsi" w:hAnsiTheme="minorHAnsi"/>
          </w:rPr>
          <w:t>http://www.eco-logica.co.uk/pdf/wtpp10.2.pdf</w:t>
        </w:r>
      </w:hyperlink>
      <w:r w:rsidRPr="000A3A2E">
        <w:rPr>
          <w:rFonts w:asciiTheme="minorHAnsi" w:hAnsiTheme="minorHAnsi"/>
        </w:rPr>
        <w:t xml:space="preserve"> Accessed 6-26-12 </w:t>
      </w:r>
      <w:proofErr w:type="spellStart"/>
      <w:r w:rsidRPr="000A3A2E">
        <w:rPr>
          <w:rFonts w:asciiTheme="minorHAnsi" w:hAnsiTheme="minorHAnsi"/>
        </w:rPr>
        <w:t>CSmith</w:t>
      </w:r>
      <w:proofErr w:type="spellEnd"/>
      <w:r w:rsidRPr="000A3A2E">
        <w:rPr>
          <w:rFonts w:asciiTheme="minorHAnsi" w:hAnsiTheme="minorHAnsi"/>
        </w:rPr>
        <w:t xml:space="preserve">) </w:t>
      </w:r>
    </w:p>
    <w:p w:rsidR="007B65B1" w:rsidRPr="000A3A2E" w:rsidRDefault="007B65B1" w:rsidP="007B65B1">
      <w:pPr>
        <w:rPr>
          <w:rFonts w:asciiTheme="minorHAnsi" w:hAnsiTheme="minorHAnsi"/>
        </w:rPr>
      </w:pPr>
    </w:p>
    <w:p w:rsidR="007B65B1" w:rsidRPr="000A3A2E" w:rsidRDefault="007B65B1" w:rsidP="007B65B1">
      <w:pPr>
        <w:rPr>
          <w:rFonts w:asciiTheme="minorHAnsi" w:hAnsiTheme="minorHAnsi"/>
          <w:sz w:val="16"/>
        </w:rPr>
      </w:pPr>
      <w:r w:rsidRPr="000A3A2E">
        <w:rPr>
          <w:rFonts w:asciiTheme="minorHAnsi" w:hAnsiTheme="minorHAnsi"/>
          <w:sz w:val="16"/>
        </w:rPr>
        <w:t xml:space="preserve">For reasons of simplicity, we can generally </w:t>
      </w:r>
      <w:r w:rsidR="00E90E7D">
        <w:rPr>
          <w:rFonts w:asciiTheme="minorHAnsi" w:hAnsiTheme="minorHAnsi"/>
          <w:sz w:val="16"/>
        </w:rPr>
        <w:t xml:space="preserve">… </w:t>
      </w:r>
      <w:r w:rsidRPr="00C76B9E">
        <w:rPr>
          <w:rStyle w:val="StyleBoldUnderline"/>
          <w:rFonts w:asciiTheme="minorHAnsi" w:hAnsiTheme="minorHAnsi"/>
          <w:highlight w:val="green"/>
        </w:rPr>
        <w:t>as fast as possible is no longer questioned</w:t>
      </w:r>
      <w:r w:rsidRPr="00C76B9E">
        <w:rPr>
          <w:rFonts w:asciiTheme="minorHAnsi" w:hAnsiTheme="minorHAnsi"/>
          <w:sz w:val="16"/>
          <w:highlight w:val="green"/>
        </w:rPr>
        <w:t>.</w:t>
      </w:r>
      <w:r w:rsidRPr="000A3A2E">
        <w:rPr>
          <w:rFonts w:asciiTheme="minorHAnsi" w:hAnsiTheme="minorHAnsi"/>
          <w:sz w:val="16"/>
        </w:rPr>
        <w:t xml:space="preserve"> </w:t>
      </w:r>
    </w:p>
    <w:p w:rsidR="00765284" w:rsidRPr="000A3A2E" w:rsidRDefault="00765284" w:rsidP="007B65B1">
      <w:pPr>
        <w:rPr>
          <w:rFonts w:asciiTheme="minorHAnsi" w:hAnsiTheme="minorHAnsi"/>
          <w:sz w:val="16"/>
        </w:rPr>
      </w:pPr>
    </w:p>
    <w:p w:rsidR="00162BA5" w:rsidRPr="000A3A2E" w:rsidRDefault="00162BA5" w:rsidP="00162BA5">
      <w:pPr>
        <w:pStyle w:val="Heading4"/>
        <w:rPr>
          <w:rFonts w:asciiTheme="minorHAnsi" w:hAnsiTheme="minorHAnsi"/>
        </w:rPr>
      </w:pPr>
      <w:r w:rsidRPr="000A3A2E">
        <w:rPr>
          <w:rFonts w:asciiTheme="minorHAnsi" w:hAnsiTheme="minorHAnsi"/>
        </w:rPr>
        <w:t xml:space="preserve">Infrastructure projects do not provide equal and universal benefit. Dis-privileged groups such as the unemployed, the elderly, and women would only be further marginalized by the plan. </w:t>
      </w:r>
    </w:p>
    <w:p w:rsidR="00162BA5" w:rsidRPr="000A3A2E" w:rsidRDefault="00162BA5" w:rsidP="00162BA5">
      <w:pPr>
        <w:rPr>
          <w:rStyle w:val="StyleStyleBold12pt"/>
          <w:rFonts w:asciiTheme="minorHAnsi" w:hAnsiTheme="minorHAnsi"/>
        </w:rPr>
      </w:pPr>
      <w:proofErr w:type="spellStart"/>
      <w:r w:rsidRPr="000A3A2E">
        <w:rPr>
          <w:rStyle w:val="StyleStyleBold12pt"/>
          <w:rFonts w:asciiTheme="minorHAnsi" w:hAnsiTheme="minorHAnsi"/>
        </w:rPr>
        <w:t>Parkins</w:t>
      </w:r>
      <w:proofErr w:type="spellEnd"/>
      <w:r w:rsidRPr="000A3A2E">
        <w:rPr>
          <w:rStyle w:val="StyleStyleBold12pt"/>
          <w:rFonts w:asciiTheme="minorHAnsi" w:hAnsiTheme="minorHAnsi"/>
        </w:rPr>
        <w:t xml:space="preserve"> 04 </w:t>
      </w:r>
    </w:p>
    <w:p w:rsidR="00162BA5" w:rsidRPr="000A3A2E" w:rsidRDefault="00162BA5" w:rsidP="00162BA5">
      <w:pPr>
        <w:rPr>
          <w:rFonts w:asciiTheme="minorHAnsi" w:hAnsiTheme="minorHAnsi"/>
        </w:rPr>
      </w:pPr>
      <w:r w:rsidRPr="000A3A2E">
        <w:rPr>
          <w:rFonts w:asciiTheme="minorHAnsi" w:hAnsiTheme="minorHAnsi"/>
        </w:rPr>
        <w:t xml:space="preserve">(Wendy, Murdoch University, “Out of </w:t>
      </w:r>
      <w:proofErr w:type="gramStart"/>
      <w:r w:rsidRPr="000A3A2E">
        <w:rPr>
          <w:rFonts w:asciiTheme="minorHAnsi" w:hAnsiTheme="minorHAnsi"/>
        </w:rPr>
        <w:t>Time :</w:t>
      </w:r>
      <w:proofErr w:type="gramEnd"/>
      <w:r w:rsidRPr="000A3A2E">
        <w:rPr>
          <w:rFonts w:asciiTheme="minorHAnsi" w:hAnsiTheme="minorHAnsi"/>
        </w:rPr>
        <w:t xml:space="preserve"> Fast Subjects and Slow Living,” Time Society, 13: 363, http://tas.sagepub.com/content/13/2-3/363 - </w:t>
      </w:r>
      <w:proofErr w:type="spellStart"/>
      <w:r w:rsidRPr="000A3A2E">
        <w:rPr>
          <w:rFonts w:asciiTheme="minorHAnsi" w:hAnsiTheme="minorHAnsi"/>
        </w:rPr>
        <w:t>oliver</w:t>
      </w:r>
      <w:proofErr w:type="spellEnd"/>
      <w:r w:rsidRPr="000A3A2E">
        <w:rPr>
          <w:rFonts w:asciiTheme="minorHAnsi" w:hAnsiTheme="minorHAnsi"/>
        </w:rPr>
        <w:t xml:space="preserve"> g)</w:t>
      </w:r>
    </w:p>
    <w:p w:rsidR="00162BA5" w:rsidRPr="000A3A2E" w:rsidRDefault="00162BA5" w:rsidP="00162BA5">
      <w:pPr>
        <w:rPr>
          <w:rStyle w:val="StyleStyleBold12pt"/>
          <w:rFonts w:asciiTheme="minorHAnsi" w:hAnsiTheme="minorHAnsi"/>
        </w:rPr>
      </w:pPr>
    </w:p>
    <w:p w:rsidR="00162BA5" w:rsidRPr="000A3A2E" w:rsidRDefault="00162BA5" w:rsidP="00162BA5">
      <w:pPr>
        <w:rPr>
          <w:rStyle w:val="StyleBoldUnderline"/>
          <w:rFonts w:asciiTheme="minorHAnsi" w:hAnsiTheme="minorHAnsi"/>
        </w:rPr>
      </w:pPr>
      <w:r w:rsidRPr="000A3A2E">
        <w:rPr>
          <w:rStyle w:val="StyleBoldUnderline"/>
          <w:rFonts w:asciiTheme="minorHAnsi" w:hAnsiTheme="minorHAnsi"/>
        </w:rPr>
        <w:t>Despite the insidious spread of both</w:t>
      </w:r>
      <w:r w:rsidR="00E90E7D">
        <w:rPr>
          <w:rStyle w:val="StyleBoldUnderline"/>
          <w:rFonts w:asciiTheme="minorHAnsi" w:hAnsiTheme="minorHAnsi"/>
        </w:rPr>
        <w:t xml:space="preserve">… </w:t>
      </w:r>
      <w:r w:rsidRPr="000A3A2E">
        <w:rPr>
          <w:rStyle w:val="StyleBoldUnderline"/>
          <w:rFonts w:asciiTheme="minorHAnsi" w:hAnsiTheme="minorHAnsi"/>
        </w:rPr>
        <w:t xml:space="preserve">(p. 32) </w:t>
      </w:r>
      <w:r w:rsidRPr="00C76B9E">
        <w:rPr>
          <w:rStyle w:val="StyleBoldUnderline"/>
          <w:rFonts w:asciiTheme="minorHAnsi" w:hAnsiTheme="minorHAnsi"/>
          <w:highlight w:val="green"/>
        </w:rPr>
        <w:t>which may not only perpetuate social inequities but exacerbate them</w:t>
      </w:r>
    </w:p>
    <w:p w:rsidR="00E06973" w:rsidRPr="000A3A2E" w:rsidRDefault="00E06973" w:rsidP="000806E6">
      <w:pPr>
        <w:rPr>
          <w:rFonts w:asciiTheme="minorHAnsi" w:hAnsiTheme="minorHAnsi"/>
          <w:sz w:val="16"/>
        </w:rPr>
      </w:pPr>
    </w:p>
    <w:p w:rsidR="00E06973" w:rsidRPr="000A3A2E" w:rsidRDefault="00E06973" w:rsidP="000806E6">
      <w:pPr>
        <w:rPr>
          <w:rFonts w:asciiTheme="minorHAnsi" w:hAnsiTheme="minorHAnsi"/>
          <w:sz w:val="16"/>
        </w:rPr>
      </w:pPr>
    </w:p>
    <w:p w:rsidR="00E06CE6" w:rsidRDefault="00E06CE6" w:rsidP="007B65B1">
      <w:pPr>
        <w:rPr>
          <w:rFonts w:asciiTheme="minorHAnsi" w:hAnsiTheme="minorHAnsi"/>
          <w:sz w:val="16"/>
        </w:rPr>
      </w:pPr>
    </w:p>
    <w:p w:rsidR="00E06CE6" w:rsidRDefault="00E06CE6" w:rsidP="007B65B1">
      <w:pPr>
        <w:rPr>
          <w:rFonts w:asciiTheme="minorHAnsi" w:hAnsiTheme="minorHAnsi"/>
          <w:sz w:val="16"/>
        </w:rPr>
      </w:pPr>
    </w:p>
    <w:p w:rsidR="00E06CE6" w:rsidRDefault="00413D65" w:rsidP="00E06CE6">
      <w:pPr>
        <w:pStyle w:val="Heading4"/>
      </w:pPr>
      <w:r>
        <w:t xml:space="preserve">The status quo attempts to simply maintain the deteriorating globalized transportation system, staving off the great accident. </w:t>
      </w:r>
      <w:r w:rsidR="00E06CE6">
        <w:t xml:space="preserve">Technology and the deterioration of the physical into electronic systems have slowly snowballed towards the great accident. Local accidents have become a thing of the </w:t>
      </w:r>
      <w:r w:rsidR="00AA20CF">
        <w:t>past;</w:t>
      </w:r>
      <w:r w:rsidR="00E06CE6">
        <w:t xml:space="preserve"> small crashes on the side of the road grow into instances of </w:t>
      </w:r>
      <w:r w:rsidR="001C7380">
        <w:t>world chaos</w:t>
      </w:r>
      <w:r w:rsidR="00E06CE6">
        <w:t xml:space="preserve"> in a globalized world, where even the smallest crash ripples through and create large tears in our realities. </w:t>
      </w:r>
    </w:p>
    <w:p w:rsidR="00E06CE6" w:rsidRDefault="00E06CE6" w:rsidP="00E06CE6"/>
    <w:p w:rsidR="00E06CE6" w:rsidRPr="00B5333B" w:rsidRDefault="00E06CE6" w:rsidP="00E06CE6">
      <w:r w:rsidRPr="00B551D7">
        <w:rPr>
          <w:b/>
          <w:sz w:val="24"/>
          <w:szCs w:val="24"/>
        </w:rPr>
        <w:t>Redhead 2009</w:t>
      </w:r>
      <w:r>
        <w:rPr>
          <w:b/>
          <w:sz w:val="24"/>
          <w:szCs w:val="24"/>
        </w:rPr>
        <w:t xml:space="preserve"> </w:t>
      </w:r>
      <w:r>
        <w:rPr>
          <w:sz w:val="24"/>
          <w:szCs w:val="24"/>
        </w:rPr>
        <w:t>(Steve Redhead,</w:t>
      </w:r>
      <w:r w:rsidRPr="00B5333B">
        <w:t xml:space="preserve"> Professor of Sport and Media Cultures at the University of Brighton </w:t>
      </w:r>
    </w:p>
    <w:p w:rsidR="00E06CE6" w:rsidRDefault="00E06CE6" w:rsidP="00E06CE6">
      <w:proofErr w:type="gramStart"/>
      <w:r w:rsidRPr="00B5333B">
        <w:t>in</w:t>
      </w:r>
      <w:proofErr w:type="gramEnd"/>
      <w:r w:rsidRPr="00B5333B">
        <w:t xml:space="preserve"> the UK</w:t>
      </w:r>
      <w:r>
        <w:t xml:space="preserve">, “MOBILE ACCELERATED NONPOSTMODERN </w:t>
      </w:r>
    </w:p>
    <w:p w:rsidR="00E06CE6" w:rsidRPr="00B5333B" w:rsidRDefault="00E06CE6" w:rsidP="00E06CE6">
      <w:r>
        <w:t xml:space="preserve">CULTURE”, Working Papers in Mobile Accelerated </w:t>
      </w:r>
      <w:proofErr w:type="spellStart"/>
      <w:r>
        <w:t>Nonpostmodern</w:t>
      </w:r>
      <w:proofErr w:type="spellEnd"/>
      <w:r>
        <w:t xml:space="preserve"> Culture (MANC), 2009, </w:t>
      </w:r>
      <w:proofErr w:type="spellStart"/>
      <w:r>
        <w:t>Pg</w:t>
      </w:r>
      <w:proofErr w:type="spellEnd"/>
      <w:r>
        <w:t xml:space="preserve"> 5-8, JK)</w:t>
      </w:r>
    </w:p>
    <w:p w:rsidR="00E06CE6" w:rsidRPr="00B4029E" w:rsidRDefault="00E06CE6" w:rsidP="00E06CE6">
      <w:r w:rsidRPr="00B4029E">
        <w:t xml:space="preserve">Paul </w:t>
      </w:r>
      <w:proofErr w:type="spellStart"/>
      <w:r w:rsidRPr="00B4029E">
        <w:t>Virilio</w:t>
      </w:r>
      <w:proofErr w:type="spellEnd"/>
      <w:r w:rsidRPr="00B4029E">
        <w:t>, the French urban theorist of speed and catastrophe is responsible (</w:t>
      </w:r>
      <w:proofErr w:type="spellStart"/>
      <w:r w:rsidRPr="00B4029E">
        <w:t>Virilio</w:t>
      </w:r>
      <w:proofErr w:type="spellEnd"/>
      <w:r w:rsidRPr="00B4029E">
        <w:t xml:space="preserve">, 2007b: 68) for the development of the </w:t>
      </w:r>
      <w:r w:rsidR="006465F0">
        <w:t>0</w:t>
      </w:r>
      <w:r w:rsidRPr="00B4029E">
        <w:t xml:space="preserve"> of ‘</w:t>
      </w:r>
      <w:proofErr w:type="spellStart"/>
      <w:r w:rsidRPr="00B4029E">
        <w:t>claustropolis</w:t>
      </w:r>
      <w:proofErr w:type="spellEnd"/>
      <w:r w:rsidRPr="00B4029E">
        <w:t xml:space="preserve">’ (which in his thinking has replaced </w:t>
      </w:r>
      <w:proofErr w:type="spellStart"/>
      <w:r w:rsidRPr="00B4029E">
        <w:t>cosmopolis</w:t>
      </w:r>
      <w:proofErr w:type="spellEnd"/>
      <w:r w:rsidRPr="00B4029E">
        <w:t xml:space="preserve">). </w:t>
      </w:r>
      <w:proofErr w:type="spellStart"/>
      <w:r w:rsidRPr="00B4029E">
        <w:rPr>
          <w:rStyle w:val="StyleBoldUnderline"/>
        </w:rPr>
        <w:t>Dromomania</w:t>
      </w:r>
      <w:proofErr w:type="spellEnd"/>
      <w:r w:rsidRPr="00B4029E">
        <w:rPr>
          <w:rStyle w:val="StyleBoldUnderline"/>
        </w:rPr>
        <w:t xml:space="preserve"> is </w:t>
      </w:r>
      <w:proofErr w:type="spellStart"/>
      <w:r w:rsidRPr="00B4029E">
        <w:rPr>
          <w:rStyle w:val="StyleBoldUnderline"/>
        </w:rPr>
        <w:t>Virilio’s</w:t>
      </w:r>
      <w:proofErr w:type="spellEnd"/>
      <w:r w:rsidRPr="00B4029E">
        <w:rPr>
          <w:rStyle w:val="StyleBoldUnderline"/>
        </w:rPr>
        <w:t xml:space="preserve"> term</w:t>
      </w:r>
      <w:r w:rsidR="00E90E7D">
        <w:rPr>
          <w:rStyle w:val="StyleBoldUnderline"/>
        </w:rPr>
        <w:t xml:space="preserve">… </w:t>
      </w:r>
      <w:r w:rsidRPr="00D40D90">
        <w:rPr>
          <w:rStyle w:val="StyleBoldUnderline"/>
        </w:rPr>
        <w:t xml:space="preserve">of the world’ that is on what he has called ‘the world’s old age’ </w:t>
      </w:r>
      <w:r w:rsidRPr="00B4029E">
        <w:t>(</w:t>
      </w:r>
      <w:proofErr w:type="spellStart"/>
      <w:r w:rsidRPr="00B4029E">
        <w:t>Virilio</w:t>
      </w:r>
      <w:proofErr w:type="spellEnd"/>
      <w:r w:rsidRPr="00B4029E">
        <w:t xml:space="preserve"> and </w:t>
      </w:r>
      <w:proofErr w:type="spellStart"/>
      <w:r w:rsidRPr="00B4029E">
        <w:t>Depardon</w:t>
      </w:r>
      <w:proofErr w:type="spellEnd"/>
      <w:r w:rsidRPr="00B4029E">
        <w:t>, 2008b: 8).</w:t>
      </w:r>
    </w:p>
    <w:p w:rsidR="00E06CE6" w:rsidRPr="000A3A2E" w:rsidRDefault="00E06CE6" w:rsidP="007B65B1">
      <w:pPr>
        <w:rPr>
          <w:rFonts w:asciiTheme="minorHAnsi" w:hAnsiTheme="minorHAnsi"/>
          <w:sz w:val="16"/>
        </w:rPr>
      </w:pPr>
    </w:p>
    <w:p w:rsidR="000022F2" w:rsidRPr="000A3A2E" w:rsidRDefault="000022F2" w:rsidP="004D3987">
      <w:pPr>
        <w:rPr>
          <w:rFonts w:asciiTheme="minorHAnsi" w:hAnsiTheme="minorHAnsi"/>
          <w:sz w:val="16"/>
        </w:rPr>
      </w:pPr>
    </w:p>
    <w:p w:rsidR="00E972E1" w:rsidRPr="000A3A2E" w:rsidRDefault="00E972E1">
      <w:pPr>
        <w:pStyle w:val="Heading2"/>
        <w:rPr>
          <w:rFonts w:asciiTheme="minorHAnsi" w:hAnsiTheme="minorHAnsi"/>
        </w:rPr>
      </w:pPr>
      <w:r w:rsidRPr="000A3A2E">
        <w:rPr>
          <w:rFonts w:asciiTheme="minorHAnsi" w:hAnsiTheme="minorHAnsi"/>
        </w:rPr>
        <w:t xml:space="preserve">Contention 3 Mass Media </w:t>
      </w:r>
    </w:p>
    <w:p w:rsidR="00B93993" w:rsidRPr="000A3A2E" w:rsidRDefault="00B93993" w:rsidP="00B93993">
      <w:pPr>
        <w:rPr>
          <w:rFonts w:asciiTheme="minorHAnsi" w:hAnsiTheme="minorHAnsi"/>
        </w:rPr>
      </w:pPr>
    </w:p>
    <w:p w:rsidR="00E24557" w:rsidRPr="000A3A2E" w:rsidRDefault="00E24557" w:rsidP="00E24557">
      <w:pPr>
        <w:pStyle w:val="Heading4"/>
        <w:rPr>
          <w:rFonts w:asciiTheme="minorHAnsi" w:hAnsiTheme="minorHAnsi"/>
        </w:rPr>
      </w:pPr>
      <w:r w:rsidRPr="000A3A2E">
        <w:rPr>
          <w:rFonts w:asciiTheme="minorHAnsi" w:hAnsiTheme="minorHAnsi"/>
        </w:rPr>
        <w:t xml:space="preserve">The Medias obsession with speed has caused the individuals to distrust the misinformation they have produced; this lack of trust is the cornerstone of democracy by displacing the actual with the virtual. </w:t>
      </w:r>
    </w:p>
    <w:p w:rsidR="00E24557" w:rsidRPr="000A3A2E" w:rsidRDefault="00E24557" w:rsidP="00E24557">
      <w:pPr>
        <w:rPr>
          <w:rStyle w:val="StyleStyleBold12pt"/>
          <w:rFonts w:asciiTheme="minorHAnsi" w:hAnsiTheme="minorHAnsi"/>
        </w:rPr>
      </w:pPr>
      <w:r w:rsidRPr="000A3A2E">
        <w:rPr>
          <w:rStyle w:val="StyleStyleBold12pt"/>
          <w:rFonts w:asciiTheme="minorHAnsi" w:hAnsiTheme="minorHAnsi"/>
        </w:rPr>
        <w:t>Burroughs, 98</w:t>
      </w:r>
    </w:p>
    <w:p w:rsidR="00E24557" w:rsidRPr="000A3A2E" w:rsidRDefault="00E24557" w:rsidP="00E24557">
      <w:pPr>
        <w:rPr>
          <w:rFonts w:asciiTheme="minorHAnsi" w:hAnsiTheme="minorHAnsi"/>
        </w:rPr>
      </w:pPr>
      <w:r w:rsidRPr="000A3A2E">
        <w:rPr>
          <w:rFonts w:asciiTheme="minorHAnsi" w:hAnsiTheme="minorHAnsi"/>
        </w:rPr>
        <w:t>(William Burroughs, Harvard Graduate, Post Modern Writer, Virilio is Calling, Last updated 2/11/98</w:t>
      </w:r>
      <w:hyperlink r:id="rId13" w:history="1">
        <w:r w:rsidRPr="000A3A2E">
          <w:rPr>
            <w:rStyle w:val="Hyperlink"/>
            <w:rFonts w:asciiTheme="minorHAnsi" w:hAnsiTheme="minorHAnsi"/>
          </w:rPr>
          <w:t>http://thing.desk.nl/bilwet/adilkno/TheMediaArchive/13.txt Accessed</w:t>
        </w:r>
      </w:hyperlink>
      <w:r w:rsidRPr="000A3A2E">
        <w:rPr>
          <w:rFonts w:asciiTheme="minorHAnsi" w:hAnsiTheme="minorHAnsi"/>
        </w:rPr>
        <w:t xml:space="preserve"> 1/1/13 </w:t>
      </w:r>
      <w:proofErr w:type="spellStart"/>
      <w:r w:rsidRPr="000A3A2E">
        <w:rPr>
          <w:rFonts w:asciiTheme="minorHAnsi" w:hAnsiTheme="minorHAnsi"/>
        </w:rPr>
        <w:t>CSmith</w:t>
      </w:r>
      <w:proofErr w:type="spellEnd"/>
      <w:r w:rsidRPr="000A3A2E">
        <w:rPr>
          <w:rFonts w:asciiTheme="minorHAnsi" w:hAnsiTheme="minorHAnsi"/>
        </w:rPr>
        <w:t>)</w:t>
      </w:r>
    </w:p>
    <w:p w:rsidR="00E24557" w:rsidRPr="000A3A2E" w:rsidRDefault="00E24557" w:rsidP="00E24557">
      <w:pPr>
        <w:rPr>
          <w:rStyle w:val="StyleBoldUnderline"/>
          <w:rFonts w:asciiTheme="minorHAnsi" w:hAnsiTheme="minorHAnsi"/>
        </w:rPr>
      </w:pPr>
    </w:p>
    <w:p w:rsidR="00E24557" w:rsidRPr="000A3A2E" w:rsidRDefault="00E24557" w:rsidP="00E24557">
      <w:pPr>
        <w:rPr>
          <w:rStyle w:val="StyleBoldUnderline"/>
          <w:rFonts w:asciiTheme="minorHAnsi" w:hAnsiTheme="minorHAnsi"/>
        </w:rPr>
      </w:pPr>
      <w:r w:rsidRPr="006B4807">
        <w:rPr>
          <w:rStyle w:val="StyleBoldUnderline"/>
          <w:rFonts w:asciiTheme="minorHAnsi" w:hAnsiTheme="minorHAnsi"/>
          <w:highlight w:val="cyan"/>
        </w:rPr>
        <w:t>What's left of information</w:t>
      </w:r>
      <w:r w:rsidRPr="000A3A2E">
        <w:rPr>
          <w:rStyle w:val="StyleBoldUnderline"/>
          <w:rFonts w:asciiTheme="minorHAnsi" w:hAnsiTheme="minorHAnsi"/>
        </w:rPr>
        <w:t xml:space="preserve"> when it </w:t>
      </w:r>
      <w:r w:rsidR="00E90E7D">
        <w:rPr>
          <w:rStyle w:val="StyleBoldUnderline"/>
          <w:rFonts w:asciiTheme="minorHAnsi" w:hAnsiTheme="minorHAnsi"/>
        </w:rPr>
        <w:t xml:space="preserve">… </w:t>
      </w:r>
      <w:r w:rsidRPr="000A3A2E">
        <w:rPr>
          <w:rStyle w:val="StyleBoldUnderline"/>
          <w:rFonts w:asciiTheme="minorHAnsi" w:hAnsiTheme="minorHAnsi"/>
        </w:rPr>
        <w:t>and styles of observation." Perception is occupied territory.</w:t>
      </w:r>
    </w:p>
    <w:p w:rsidR="00E24557" w:rsidRPr="000A3A2E" w:rsidRDefault="00E24557" w:rsidP="00E24557">
      <w:pPr>
        <w:rPr>
          <w:rFonts w:asciiTheme="minorHAnsi" w:hAnsiTheme="minorHAnsi"/>
        </w:rPr>
      </w:pPr>
    </w:p>
    <w:p w:rsidR="00B93993" w:rsidRPr="000A3A2E" w:rsidRDefault="00B93993" w:rsidP="00B93993">
      <w:pPr>
        <w:pStyle w:val="Heading4"/>
        <w:rPr>
          <w:rFonts w:asciiTheme="minorHAnsi" w:hAnsiTheme="minorHAnsi"/>
        </w:rPr>
      </w:pPr>
      <w:r w:rsidRPr="000A3A2E">
        <w:rPr>
          <w:rFonts w:asciiTheme="minorHAnsi" w:hAnsiTheme="minorHAnsi"/>
        </w:rPr>
        <w:t xml:space="preserve">The media has corrupted democracy; those in power use the influence of the media to subtly reshape the views of others and divide social groups to remain in power this culminates in the ultimate form of tyranny. </w:t>
      </w:r>
    </w:p>
    <w:p w:rsidR="00B93993" w:rsidRPr="000A3A2E" w:rsidRDefault="00B93993" w:rsidP="00B93993">
      <w:pPr>
        <w:rPr>
          <w:rStyle w:val="StyleStyleBold12pt"/>
          <w:rFonts w:asciiTheme="minorHAnsi" w:hAnsiTheme="minorHAnsi"/>
        </w:rPr>
      </w:pPr>
      <w:r w:rsidRPr="000A3A2E">
        <w:rPr>
          <w:rStyle w:val="StyleStyleBold12pt"/>
          <w:rFonts w:asciiTheme="minorHAnsi" w:hAnsiTheme="minorHAnsi"/>
        </w:rPr>
        <w:t>Beard and Gunn, 02</w:t>
      </w:r>
    </w:p>
    <w:p w:rsidR="00B93993" w:rsidRPr="000A3A2E" w:rsidRDefault="00B93993" w:rsidP="00B93993">
      <w:pPr>
        <w:rPr>
          <w:rFonts w:asciiTheme="minorHAnsi" w:hAnsiTheme="minorHAnsi"/>
        </w:rPr>
      </w:pPr>
      <w:r w:rsidRPr="000A3A2E">
        <w:rPr>
          <w:rFonts w:asciiTheme="minorHAnsi" w:hAnsiTheme="minorHAnsi"/>
        </w:rPr>
        <w:t xml:space="preserve">(David Bear and Joshua Gunn, Paul Virilio and the Mediation of Perception and Technology Enculturation, Vol. 4, No. 2, Fall 2002 </w:t>
      </w:r>
      <w:hyperlink r:id="rId14" w:history="1">
        <w:r w:rsidRPr="000A3A2E">
          <w:rPr>
            <w:rStyle w:val="Hyperlink"/>
            <w:rFonts w:asciiTheme="minorHAnsi" w:hAnsiTheme="minorHAnsi"/>
          </w:rPr>
          <w:t>http://enculturation.gmu.edu/4_2/beard-gunn/politics.html Accessed 1/1/13</w:t>
        </w:r>
      </w:hyperlink>
      <w:r w:rsidRPr="000A3A2E">
        <w:rPr>
          <w:rFonts w:asciiTheme="minorHAnsi" w:hAnsiTheme="minorHAnsi"/>
        </w:rPr>
        <w:t xml:space="preserve"> </w:t>
      </w:r>
      <w:proofErr w:type="spellStart"/>
      <w:r w:rsidRPr="000A3A2E">
        <w:rPr>
          <w:rFonts w:asciiTheme="minorHAnsi" w:hAnsiTheme="minorHAnsi"/>
        </w:rPr>
        <w:t>CSmith</w:t>
      </w:r>
      <w:proofErr w:type="spellEnd"/>
      <w:r w:rsidRPr="000A3A2E">
        <w:rPr>
          <w:rFonts w:asciiTheme="minorHAnsi" w:hAnsiTheme="minorHAnsi"/>
        </w:rPr>
        <w:t>)</w:t>
      </w:r>
    </w:p>
    <w:p w:rsidR="00B93993" w:rsidRPr="000A3A2E" w:rsidRDefault="00B93993" w:rsidP="00B93993">
      <w:pPr>
        <w:rPr>
          <w:rFonts w:asciiTheme="minorHAnsi" w:hAnsiTheme="minorHAnsi"/>
        </w:rPr>
      </w:pPr>
    </w:p>
    <w:p w:rsidR="00B93993" w:rsidRPr="000A3A2E" w:rsidRDefault="00B93993" w:rsidP="00B93993">
      <w:pPr>
        <w:rPr>
          <w:rStyle w:val="StyleBoldUnderline"/>
          <w:rFonts w:asciiTheme="minorHAnsi" w:hAnsiTheme="minorHAnsi"/>
        </w:rPr>
      </w:pPr>
      <w:r w:rsidRPr="000A3A2E">
        <w:rPr>
          <w:rFonts w:asciiTheme="minorHAnsi" w:hAnsiTheme="minorHAnsi"/>
          <w:sz w:val="16"/>
        </w:rPr>
        <w:t xml:space="preserve">Virilio looks to history not only to trace the evolving technology of </w:t>
      </w:r>
      <w:proofErr w:type="gramStart"/>
      <w:r w:rsidRPr="000A3A2E">
        <w:rPr>
          <w:rFonts w:asciiTheme="minorHAnsi" w:hAnsiTheme="minorHAnsi"/>
          <w:sz w:val="16"/>
        </w:rPr>
        <w:t xml:space="preserve">perceptions, </w:t>
      </w:r>
      <w:r w:rsidR="00E90E7D">
        <w:rPr>
          <w:rFonts w:asciiTheme="minorHAnsi" w:hAnsiTheme="minorHAnsi"/>
          <w:sz w:val="16"/>
        </w:rPr>
        <w:t>…</w:t>
      </w:r>
      <w:proofErr w:type="gramEnd"/>
      <w:r w:rsidR="00E90E7D">
        <w:rPr>
          <w:rFonts w:asciiTheme="minorHAnsi" w:hAnsiTheme="minorHAnsi"/>
          <w:sz w:val="16"/>
        </w:rPr>
        <w:t xml:space="preserve"> </w:t>
      </w:r>
      <w:r w:rsidRPr="00040BA7">
        <w:rPr>
          <w:rStyle w:val="StyleBoldUnderline"/>
          <w:rFonts w:asciiTheme="minorHAnsi" w:hAnsiTheme="minorHAnsi"/>
          <w:highlight w:val="cyan"/>
        </w:rPr>
        <w:t>"real time" have a tangible effect on our political power. [3]</w:t>
      </w:r>
    </w:p>
    <w:p w:rsidR="002251BA" w:rsidRPr="000A3A2E" w:rsidRDefault="002251BA" w:rsidP="00B93993">
      <w:pPr>
        <w:rPr>
          <w:rFonts w:asciiTheme="minorHAnsi" w:hAnsiTheme="minorHAnsi"/>
        </w:rPr>
      </w:pPr>
    </w:p>
    <w:p w:rsidR="0048248B" w:rsidRPr="000A3A2E" w:rsidRDefault="0048248B" w:rsidP="0048248B">
      <w:pPr>
        <w:pStyle w:val="Heading4"/>
        <w:rPr>
          <w:rStyle w:val="StyleStyleBold12pt"/>
          <w:rFonts w:asciiTheme="minorHAnsi" w:hAnsiTheme="minorHAnsi"/>
          <w:b/>
          <w:bCs/>
        </w:rPr>
      </w:pPr>
      <w:r w:rsidRPr="000A3A2E">
        <w:rPr>
          <w:rFonts w:asciiTheme="minorHAnsi" w:hAnsiTheme="minorHAnsi"/>
        </w:rPr>
        <w:t>Speed shapes our political forum; it has caused the traditional political structures to implode we must first engage in the question of speed.</w:t>
      </w:r>
    </w:p>
    <w:p w:rsidR="0048248B" w:rsidRPr="000A3A2E" w:rsidRDefault="0048248B" w:rsidP="0048248B">
      <w:pPr>
        <w:rPr>
          <w:rStyle w:val="StyleStyleBold12pt"/>
          <w:rFonts w:asciiTheme="minorHAnsi" w:hAnsiTheme="minorHAnsi"/>
        </w:rPr>
      </w:pPr>
      <w:r w:rsidRPr="000A3A2E">
        <w:rPr>
          <w:rStyle w:val="StyleStyleBold12pt"/>
          <w:rFonts w:asciiTheme="minorHAnsi" w:hAnsiTheme="minorHAnsi"/>
        </w:rPr>
        <w:t>James, 07</w:t>
      </w:r>
    </w:p>
    <w:p w:rsidR="0048248B" w:rsidRPr="000A3A2E" w:rsidRDefault="0048248B" w:rsidP="0048248B">
      <w:pPr>
        <w:rPr>
          <w:rFonts w:asciiTheme="minorHAnsi" w:hAnsiTheme="minorHAnsi"/>
        </w:rPr>
      </w:pPr>
      <w:r w:rsidRPr="000A3A2E">
        <w:rPr>
          <w:rFonts w:asciiTheme="minorHAnsi" w:hAnsiTheme="minorHAnsi"/>
        </w:rPr>
        <w:t xml:space="preserve">(Ian James, Lecturer in French and Fellow of Downing College at the University of Cambridge. He works in the area of modern French philosophy and </w:t>
      </w:r>
      <w:proofErr w:type="spellStart"/>
      <w:r w:rsidRPr="000A3A2E">
        <w:rPr>
          <w:rFonts w:asciiTheme="minorHAnsi" w:hAnsiTheme="minorHAnsi"/>
        </w:rPr>
        <w:t>literature.Routledge</w:t>
      </w:r>
      <w:proofErr w:type="spellEnd"/>
      <w:r w:rsidRPr="000A3A2E">
        <w:rPr>
          <w:rFonts w:asciiTheme="minorHAnsi" w:hAnsiTheme="minorHAnsi"/>
        </w:rPr>
        <w:t xml:space="preserve"> Critical Thinks Paul </w:t>
      </w:r>
      <w:proofErr w:type="spellStart"/>
      <w:r w:rsidRPr="000A3A2E">
        <w:rPr>
          <w:rFonts w:asciiTheme="minorHAnsi" w:hAnsiTheme="minorHAnsi"/>
        </w:rPr>
        <w:t>Virilio</w:t>
      </w:r>
      <w:proofErr w:type="spellEnd"/>
      <w:r w:rsidRPr="000A3A2E">
        <w:rPr>
          <w:rFonts w:asciiTheme="minorHAnsi" w:hAnsiTheme="minorHAnsi"/>
        </w:rPr>
        <w:t xml:space="preserve">, </w:t>
      </w:r>
      <w:proofErr w:type="spellStart"/>
      <w:r w:rsidRPr="000A3A2E">
        <w:rPr>
          <w:rFonts w:asciiTheme="minorHAnsi" w:hAnsiTheme="minorHAnsi"/>
        </w:rPr>
        <w:t>Chpt</w:t>
      </w:r>
      <w:proofErr w:type="spellEnd"/>
      <w:r w:rsidRPr="000A3A2E">
        <w:rPr>
          <w:rFonts w:asciiTheme="minorHAnsi" w:hAnsiTheme="minorHAnsi"/>
        </w:rPr>
        <w:t xml:space="preserve">. 2 PG 29. </w:t>
      </w:r>
      <w:proofErr w:type="gramStart"/>
      <w:r w:rsidRPr="000A3A2E">
        <w:rPr>
          <w:rFonts w:asciiTheme="minorHAnsi" w:hAnsiTheme="minorHAnsi"/>
        </w:rPr>
        <w:t>Published 2007.</w:t>
      </w:r>
      <w:proofErr w:type="gramEnd"/>
      <w:r w:rsidRPr="000A3A2E">
        <w:rPr>
          <w:rFonts w:asciiTheme="minorHAnsi" w:hAnsiTheme="minorHAnsi"/>
        </w:rPr>
        <w:t xml:space="preserve"> </w:t>
      </w:r>
      <w:proofErr w:type="spellStart"/>
      <w:r w:rsidRPr="000A3A2E">
        <w:rPr>
          <w:rFonts w:asciiTheme="minorHAnsi" w:hAnsiTheme="minorHAnsi"/>
        </w:rPr>
        <w:t>CSmith</w:t>
      </w:r>
      <w:proofErr w:type="spellEnd"/>
      <w:r w:rsidRPr="000A3A2E">
        <w:rPr>
          <w:rFonts w:asciiTheme="minorHAnsi" w:hAnsiTheme="minorHAnsi"/>
        </w:rPr>
        <w:t>)</w:t>
      </w:r>
    </w:p>
    <w:p w:rsidR="0048248B" w:rsidRPr="000A3A2E" w:rsidRDefault="0048248B" w:rsidP="0048248B">
      <w:pPr>
        <w:rPr>
          <w:rFonts w:asciiTheme="minorHAnsi" w:hAnsiTheme="minorHAnsi"/>
        </w:rPr>
      </w:pPr>
    </w:p>
    <w:p w:rsidR="0048248B" w:rsidRPr="000A3A2E" w:rsidRDefault="0048248B" w:rsidP="0048248B">
      <w:pPr>
        <w:rPr>
          <w:rFonts w:asciiTheme="minorHAnsi" w:hAnsiTheme="minorHAnsi"/>
          <w:sz w:val="16"/>
        </w:rPr>
      </w:pPr>
      <w:r w:rsidRPr="000A3A2E">
        <w:rPr>
          <w:rFonts w:asciiTheme="minorHAnsi" w:hAnsiTheme="minorHAnsi"/>
          <w:sz w:val="16"/>
        </w:rPr>
        <w:t xml:space="preserve">Virilio is perhaps most widely known as a thinker of speed and </w:t>
      </w:r>
      <w:r w:rsidR="00E90E7D">
        <w:rPr>
          <w:rFonts w:asciiTheme="minorHAnsi" w:hAnsiTheme="minorHAnsi"/>
          <w:sz w:val="16"/>
        </w:rPr>
        <w:t xml:space="preserve">… </w:t>
      </w:r>
      <w:r w:rsidRPr="000A3A2E">
        <w:rPr>
          <w:rFonts w:asciiTheme="minorHAnsi" w:hAnsiTheme="minorHAnsi"/>
          <w:sz w:val="16"/>
        </w:rPr>
        <w:t>at a limit or at the ‘wall’ of acceleration.</w:t>
      </w:r>
    </w:p>
    <w:p w:rsidR="0048248B" w:rsidRPr="000A3A2E" w:rsidRDefault="0048248B" w:rsidP="0048248B">
      <w:pPr>
        <w:rPr>
          <w:rFonts w:asciiTheme="minorHAnsi" w:hAnsiTheme="minorHAnsi"/>
        </w:rPr>
      </w:pPr>
    </w:p>
    <w:p w:rsidR="002251BA" w:rsidRPr="000A3A2E" w:rsidRDefault="002251BA" w:rsidP="00B93993">
      <w:pPr>
        <w:rPr>
          <w:rFonts w:asciiTheme="minorHAnsi" w:hAnsiTheme="minorHAnsi"/>
          <w:sz w:val="16"/>
        </w:rPr>
      </w:pPr>
    </w:p>
    <w:p w:rsidR="00562A87" w:rsidRPr="001F0BBA" w:rsidRDefault="00562A87" w:rsidP="00562A87">
      <w:pPr>
        <w:pStyle w:val="Heading4"/>
      </w:pPr>
      <w:r w:rsidRPr="001F0BBA">
        <w:t xml:space="preserve">Under the new regime of </w:t>
      </w:r>
      <w:r>
        <w:t>the speed-elite</w:t>
      </w:r>
      <w:r w:rsidRPr="001F0BBA">
        <w:t xml:space="preserve">, </w:t>
      </w:r>
      <w:r>
        <w:t xml:space="preserve">all areas of trade, knowledge production and the military are all interconnected and has corrupted any form of cultural production </w:t>
      </w:r>
    </w:p>
    <w:p w:rsidR="00562A87" w:rsidRPr="00501EA0" w:rsidRDefault="00562A87" w:rsidP="00562A87">
      <w:pPr>
        <w:rPr>
          <w:rStyle w:val="StyleStyleBold12pt"/>
        </w:rPr>
      </w:pPr>
      <w:proofErr w:type="spellStart"/>
      <w:r w:rsidRPr="00501EA0">
        <w:rPr>
          <w:rStyle w:val="StyleStyleBold12pt"/>
        </w:rPr>
        <w:t>Hoofd</w:t>
      </w:r>
      <w:proofErr w:type="spellEnd"/>
      <w:r w:rsidRPr="00501EA0">
        <w:rPr>
          <w:rStyle w:val="StyleStyleBold12pt"/>
        </w:rPr>
        <w:t>, 08</w:t>
      </w:r>
    </w:p>
    <w:p w:rsidR="00562A87" w:rsidRDefault="00562A87" w:rsidP="00562A87">
      <w:r>
        <w:t xml:space="preserve">(Ingrid Maria </w:t>
      </w:r>
      <w:proofErr w:type="spellStart"/>
      <w:r>
        <w:t>Hoofd</w:t>
      </w:r>
      <w:proofErr w:type="spellEnd"/>
      <w:r>
        <w:t xml:space="preserve">, ASSISTANT PROFESSOR DEPARTMENT OF COMMUNICATIONS AND NEW MEDIA National University </w:t>
      </w:r>
      <w:proofErr w:type="gramStart"/>
      <w:r>
        <w:t>Of</w:t>
      </w:r>
      <w:proofErr w:type="gramEnd"/>
      <w:r>
        <w:t xml:space="preserve"> Singapore. Firstmonday.org, </w:t>
      </w:r>
      <w:r w:rsidRPr="00501EA0">
        <w:t>First Monday</w:t>
      </w:r>
      <w:r w:rsidRPr="000F64D0">
        <w:t xml:space="preserve"> </w:t>
      </w:r>
      <w:r>
        <w:t>peer-reviewed journal</w:t>
      </w:r>
      <w:r w:rsidRPr="00501EA0">
        <w:t>, Volume 13 Number 10 - 6 October 2008</w:t>
      </w:r>
      <w:r>
        <w:t xml:space="preserve"> </w:t>
      </w:r>
      <w:hyperlink r:id="rId15" w:history="1">
        <w:r w:rsidRPr="000E453C">
          <w:rPr>
            <w:rStyle w:val="Hyperlink"/>
          </w:rPr>
          <w:t>http://firstmonday.org/article/view/2147/2032 Accessed 12/24/12</w:t>
        </w:r>
      </w:hyperlink>
      <w:r>
        <w:t xml:space="preserve"> </w:t>
      </w:r>
      <w:proofErr w:type="spellStart"/>
      <w:r>
        <w:t>CSmith</w:t>
      </w:r>
      <w:proofErr w:type="spellEnd"/>
      <w:r>
        <w:t>)</w:t>
      </w:r>
    </w:p>
    <w:p w:rsidR="00562A87" w:rsidRDefault="00562A87" w:rsidP="00562A87"/>
    <w:p w:rsidR="00562A87" w:rsidRDefault="00562A87" w:rsidP="00562A87">
      <w:pPr>
        <w:rPr>
          <w:rStyle w:val="StyleBoldUnderline"/>
        </w:rPr>
      </w:pPr>
      <w:r>
        <w:t xml:space="preserve">I take my cue of </w:t>
      </w:r>
      <w:r w:rsidRPr="00562A87">
        <w:rPr>
          <w:rStyle w:val="StyleBoldUnderline"/>
          <w:highlight w:val="yellow"/>
        </w:rPr>
        <w:t>the ‘speed–elite’</w:t>
      </w:r>
      <w:r>
        <w:t xml:space="preserve"> from political scientist John </w:t>
      </w:r>
      <w:r w:rsidR="00E90E7D">
        <w:t xml:space="preserve">… </w:t>
      </w:r>
      <w:r w:rsidRPr="00B15F7E">
        <w:rPr>
          <w:rStyle w:val="StyleBoldUnderline"/>
          <w:highlight w:val="yellow"/>
        </w:rPr>
        <w:t>thought increasingly finds itself bound up in this logic.</w:t>
      </w:r>
    </w:p>
    <w:p w:rsidR="00E972E1" w:rsidRPr="00562A87" w:rsidRDefault="00E972E1" w:rsidP="00E972E1">
      <w:pPr>
        <w:rPr>
          <w:rFonts w:asciiTheme="minorHAnsi" w:hAnsiTheme="minorHAnsi"/>
          <w:b/>
        </w:rPr>
      </w:pPr>
    </w:p>
    <w:p w:rsidR="002251BA" w:rsidRPr="000A3A2E" w:rsidRDefault="002251BA" w:rsidP="002251BA">
      <w:pPr>
        <w:pStyle w:val="Heading2"/>
        <w:rPr>
          <w:rFonts w:asciiTheme="minorHAnsi" w:hAnsiTheme="minorHAnsi"/>
        </w:rPr>
      </w:pPr>
      <w:r w:rsidRPr="000A3A2E">
        <w:rPr>
          <w:rFonts w:asciiTheme="minorHAnsi" w:hAnsiTheme="minorHAnsi"/>
        </w:rPr>
        <w:t xml:space="preserve">Contention </w:t>
      </w:r>
      <w:r w:rsidR="00D5325C">
        <w:rPr>
          <w:rFonts w:asciiTheme="minorHAnsi" w:hAnsiTheme="minorHAnsi"/>
        </w:rPr>
        <w:t>4</w:t>
      </w:r>
      <w:r w:rsidR="009B6FFE">
        <w:rPr>
          <w:rFonts w:asciiTheme="minorHAnsi" w:hAnsiTheme="minorHAnsi"/>
        </w:rPr>
        <w:t>:</w:t>
      </w:r>
      <w:r w:rsidRPr="000A3A2E">
        <w:rPr>
          <w:rFonts w:asciiTheme="minorHAnsi" w:hAnsiTheme="minorHAnsi"/>
        </w:rPr>
        <w:t xml:space="preserve"> </w:t>
      </w:r>
      <w:r w:rsidR="009B6FFE">
        <w:rPr>
          <w:rFonts w:asciiTheme="minorHAnsi" w:hAnsiTheme="minorHAnsi"/>
        </w:rPr>
        <w:t>The Solution</w:t>
      </w:r>
    </w:p>
    <w:p w:rsidR="002251BA" w:rsidRPr="000A3A2E" w:rsidRDefault="002251BA" w:rsidP="002251BA">
      <w:pPr>
        <w:pStyle w:val="Heading4"/>
        <w:rPr>
          <w:rFonts w:asciiTheme="minorHAnsi" w:hAnsiTheme="minorHAnsi"/>
          <w:shd w:val="clear" w:color="auto" w:fill="FFFFFF"/>
        </w:rPr>
      </w:pPr>
      <w:r w:rsidRPr="000A3A2E">
        <w:rPr>
          <w:rFonts w:asciiTheme="minorHAnsi" w:hAnsiTheme="minorHAnsi"/>
          <w:shd w:val="clear" w:color="auto" w:fill="FFFFFF"/>
        </w:rPr>
        <w:t xml:space="preserve">Thus: Jesse and I advocate the rethinking of our discursive relationships to transportation infrastructure through an ontological investigation of speed. </w:t>
      </w:r>
      <w:r w:rsidR="000D22DE">
        <w:rPr>
          <w:rFonts w:asciiTheme="minorHAnsi" w:hAnsiTheme="minorHAnsi"/>
          <w:shd w:val="clear" w:color="auto" w:fill="FFFFFF"/>
        </w:rPr>
        <w:t xml:space="preserve">We affirm and approve a transportation infrastructure that is not rooted in </w:t>
      </w:r>
      <w:proofErr w:type="gramStart"/>
      <w:r w:rsidR="000D22DE">
        <w:rPr>
          <w:rFonts w:asciiTheme="minorHAnsi" w:hAnsiTheme="minorHAnsi"/>
          <w:shd w:val="clear" w:color="auto" w:fill="FFFFFF"/>
        </w:rPr>
        <w:t>a speed</w:t>
      </w:r>
      <w:proofErr w:type="gramEnd"/>
      <w:r w:rsidR="000D22DE">
        <w:rPr>
          <w:rFonts w:asciiTheme="minorHAnsi" w:hAnsiTheme="minorHAnsi"/>
          <w:shd w:val="clear" w:color="auto" w:fill="FFFFFF"/>
        </w:rPr>
        <w:t xml:space="preserve"> logic.</w:t>
      </w:r>
    </w:p>
    <w:p w:rsidR="002251BA" w:rsidRPr="000A3A2E" w:rsidRDefault="002251BA" w:rsidP="002251BA">
      <w:pPr>
        <w:rPr>
          <w:rFonts w:asciiTheme="minorHAnsi" w:hAnsiTheme="minorHAnsi"/>
        </w:rPr>
      </w:pPr>
    </w:p>
    <w:p w:rsidR="002251BA" w:rsidRPr="000A3A2E" w:rsidRDefault="002251BA" w:rsidP="002251BA">
      <w:pPr>
        <w:pStyle w:val="Heading4"/>
        <w:rPr>
          <w:rFonts w:asciiTheme="minorHAnsi" w:hAnsiTheme="minorHAnsi"/>
        </w:rPr>
      </w:pPr>
      <w:r w:rsidRPr="000A3A2E">
        <w:rPr>
          <w:rFonts w:asciiTheme="minorHAnsi" w:hAnsiTheme="minorHAnsi"/>
        </w:rPr>
        <w:t>We must ontologically investigate speed in the political, only then</w:t>
      </w:r>
      <w:r w:rsidR="00BE577C" w:rsidRPr="000A3A2E">
        <w:rPr>
          <w:rFonts w:asciiTheme="minorHAnsi" w:hAnsiTheme="minorHAnsi"/>
        </w:rPr>
        <w:t xml:space="preserve"> can we begin to break away from speeds hegemonic grasp</w:t>
      </w:r>
    </w:p>
    <w:p w:rsidR="002251BA" w:rsidRPr="00631736" w:rsidRDefault="002251BA" w:rsidP="002251BA">
      <w:pPr>
        <w:rPr>
          <w:rStyle w:val="StyleStyleBold12pt"/>
        </w:rPr>
      </w:pPr>
      <w:r w:rsidRPr="00631736">
        <w:rPr>
          <w:rStyle w:val="StyleStyleBold12pt"/>
        </w:rPr>
        <w:t>Virilio 12</w:t>
      </w:r>
    </w:p>
    <w:p w:rsidR="002251BA" w:rsidRPr="000A3A2E" w:rsidRDefault="002251BA" w:rsidP="002251BA">
      <w:pPr>
        <w:rPr>
          <w:rFonts w:asciiTheme="minorHAnsi" w:hAnsiTheme="minorHAnsi"/>
        </w:rPr>
      </w:pPr>
      <w:r w:rsidRPr="000A3A2E">
        <w:rPr>
          <w:rFonts w:asciiTheme="minorHAnsi" w:hAnsiTheme="minorHAnsi"/>
        </w:rPr>
        <w:t xml:space="preserve">(Paul </w:t>
      </w:r>
      <w:proofErr w:type="spellStart"/>
      <w:r w:rsidRPr="000A3A2E">
        <w:rPr>
          <w:rFonts w:asciiTheme="minorHAnsi" w:hAnsiTheme="minorHAnsi"/>
        </w:rPr>
        <w:t>Virlio</w:t>
      </w:r>
      <w:proofErr w:type="spellEnd"/>
      <w:r w:rsidRPr="000A3A2E">
        <w:rPr>
          <w:rFonts w:asciiTheme="minorHAnsi" w:hAnsiTheme="minorHAnsi"/>
        </w:rPr>
        <w:t xml:space="preserve">, Professor of Philosophy at the European Graduate School in </w:t>
      </w:r>
      <w:proofErr w:type="spellStart"/>
      <w:r w:rsidRPr="000A3A2E">
        <w:rPr>
          <w:rFonts w:asciiTheme="minorHAnsi" w:hAnsiTheme="minorHAnsi"/>
        </w:rPr>
        <w:t>Saas</w:t>
      </w:r>
      <w:proofErr w:type="spellEnd"/>
      <w:r w:rsidRPr="000A3A2E">
        <w:rPr>
          <w:rFonts w:asciiTheme="minorHAnsi" w:hAnsiTheme="minorHAnsi"/>
        </w:rPr>
        <w:t xml:space="preserve">-Fee, Switzerland. The Administration of Fear, Book 7 of 10 </w:t>
      </w:r>
      <w:proofErr w:type="spellStart"/>
      <w:r w:rsidRPr="000A3A2E">
        <w:rPr>
          <w:rFonts w:asciiTheme="minorHAnsi" w:hAnsiTheme="minorHAnsi"/>
        </w:rPr>
        <w:t>Pg</w:t>
      </w:r>
      <w:proofErr w:type="spellEnd"/>
      <w:r w:rsidRPr="000A3A2E">
        <w:rPr>
          <w:rFonts w:asciiTheme="minorHAnsi" w:hAnsiTheme="minorHAnsi"/>
        </w:rPr>
        <w:t xml:space="preserve"> 55 Published February 24</w:t>
      </w:r>
      <w:r w:rsidRPr="000A3A2E">
        <w:rPr>
          <w:rFonts w:asciiTheme="minorHAnsi" w:hAnsiTheme="minorHAnsi"/>
          <w:vertAlign w:val="superscript"/>
        </w:rPr>
        <w:t>th</w:t>
      </w:r>
      <w:r w:rsidRPr="000A3A2E">
        <w:rPr>
          <w:rFonts w:asciiTheme="minorHAnsi" w:hAnsiTheme="minorHAnsi"/>
        </w:rPr>
        <w:t xml:space="preserve"> 2012, </w:t>
      </w:r>
      <w:proofErr w:type="spellStart"/>
      <w:r w:rsidRPr="000A3A2E">
        <w:rPr>
          <w:rFonts w:asciiTheme="minorHAnsi" w:hAnsiTheme="minorHAnsi"/>
        </w:rPr>
        <w:t>CSmith</w:t>
      </w:r>
      <w:proofErr w:type="spellEnd"/>
      <w:r w:rsidRPr="000A3A2E">
        <w:rPr>
          <w:rFonts w:asciiTheme="minorHAnsi" w:hAnsiTheme="minorHAnsi"/>
        </w:rPr>
        <w:t>)</w:t>
      </w:r>
    </w:p>
    <w:p w:rsidR="002251BA" w:rsidRPr="000A3A2E" w:rsidRDefault="002251BA" w:rsidP="002251BA">
      <w:pPr>
        <w:rPr>
          <w:rFonts w:asciiTheme="minorHAnsi" w:hAnsiTheme="minorHAnsi"/>
        </w:rPr>
      </w:pPr>
    </w:p>
    <w:p w:rsidR="002251BA" w:rsidRPr="000A3A2E" w:rsidRDefault="002251BA" w:rsidP="002251BA">
      <w:pPr>
        <w:rPr>
          <w:rStyle w:val="StyleBoldUnderline"/>
          <w:rFonts w:asciiTheme="minorHAnsi" w:hAnsiTheme="minorHAnsi"/>
        </w:rPr>
      </w:pPr>
      <w:r w:rsidRPr="00754F1F">
        <w:rPr>
          <w:rFonts w:asciiTheme="minorHAnsi" w:hAnsiTheme="minorHAnsi"/>
          <w:sz w:val="16"/>
        </w:rPr>
        <w:t xml:space="preserve">I know that I am a critical theorist. I am not a man of expedients. All I can </w:t>
      </w:r>
      <w:r w:rsidR="00E90E7D">
        <w:rPr>
          <w:rFonts w:asciiTheme="minorHAnsi" w:hAnsiTheme="minorHAnsi"/>
          <w:sz w:val="16"/>
        </w:rPr>
        <w:t xml:space="preserve">… </w:t>
      </w:r>
      <w:proofErr w:type="spellStart"/>
      <w:r w:rsidRPr="00754F1F">
        <w:rPr>
          <w:rStyle w:val="StyleBoldUnderline"/>
          <w:rFonts w:asciiTheme="minorHAnsi" w:hAnsiTheme="minorHAnsi"/>
          <w:highlight w:val="lightGray"/>
        </w:rPr>
        <w:t>ack</w:t>
      </w:r>
      <w:proofErr w:type="spellEnd"/>
      <w:r w:rsidRPr="00754F1F">
        <w:rPr>
          <w:rStyle w:val="StyleBoldUnderline"/>
          <w:rFonts w:asciiTheme="minorHAnsi" w:hAnsiTheme="minorHAnsi"/>
          <w:highlight w:val="lightGray"/>
        </w:rPr>
        <w:t xml:space="preserve"> of which explains the lifelessness of current political proposals.</w:t>
      </w:r>
      <w:r w:rsidRPr="000A3A2E">
        <w:rPr>
          <w:rStyle w:val="StyleBoldUnderline"/>
          <w:rFonts w:asciiTheme="minorHAnsi" w:hAnsiTheme="minorHAnsi"/>
        </w:rPr>
        <w:t xml:space="preserve"> </w:t>
      </w:r>
    </w:p>
    <w:p w:rsidR="002251BA" w:rsidRPr="000A3A2E" w:rsidRDefault="002251BA" w:rsidP="002251BA">
      <w:pPr>
        <w:rPr>
          <w:rFonts w:asciiTheme="minorHAnsi" w:hAnsiTheme="minorHAnsi"/>
        </w:rPr>
      </w:pPr>
    </w:p>
    <w:p w:rsidR="002251BA" w:rsidRPr="00B0278D" w:rsidRDefault="002251BA" w:rsidP="00B0278D">
      <w:pPr>
        <w:pStyle w:val="Heading4"/>
      </w:pPr>
      <w:r w:rsidRPr="00B0278D">
        <w:t>This instance is an example of the resistance the perceived, inevitable, dominance of technology and automation.  Even just one successful resistance to the inevitability of technological development can expose its flaws and lead to a true and universal political change.</w:t>
      </w:r>
    </w:p>
    <w:p w:rsidR="002251BA" w:rsidRPr="000A3A2E" w:rsidRDefault="002251BA" w:rsidP="000A3A2E">
      <w:pPr>
        <w:rPr>
          <w:rStyle w:val="StyleStyleBold12pt"/>
        </w:rPr>
      </w:pPr>
      <w:r w:rsidRPr="000A3A2E">
        <w:rPr>
          <w:rStyle w:val="StyleStyleBold12pt"/>
        </w:rPr>
        <w:t xml:space="preserve">Virilio 2k </w:t>
      </w:r>
    </w:p>
    <w:p w:rsidR="002251BA" w:rsidRPr="000A3A2E" w:rsidRDefault="002251BA" w:rsidP="000A3A2E">
      <w:r w:rsidRPr="000A3A2E">
        <w:t xml:space="preserve">(Paul, Director of the </w:t>
      </w:r>
      <w:proofErr w:type="spellStart"/>
      <w:r w:rsidRPr="000A3A2E">
        <w:t>Ecole</w:t>
      </w:r>
      <w:proofErr w:type="spellEnd"/>
      <w:r w:rsidRPr="000A3A2E">
        <w:t xml:space="preserve"> </w:t>
      </w:r>
      <w:proofErr w:type="spellStart"/>
      <w:r w:rsidRPr="000A3A2E">
        <w:t>Speciale</w:t>
      </w:r>
      <w:proofErr w:type="spellEnd"/>
      <w:r w:rsidRPr="000A3A2E">
        <w:t xml:space="preserve"> d' Architecture in, Ctheory.net, “</w:t>
      </w:r>
      <w:proofErr w:type="spellStart"/>
      <w:r w:rsidRPr="000A3A2E">
        <w:t>Ctheory</w:t>
      </w:r>
      <w:proofErr w:type="spellEnd"/>
      <w:r w:rsidRPr="000A3A2E">
        <w:t xml:space="preserve"> Interview </w:t>
      </w:r>
      <w:proofErr w:type="gramStart"/>
      <w:r w:rsidRPr="000A3A2E">
        <w:t>With</w:t>
      </w:r>
      <w:proofErr w:type="gramEnd"/>
      <w:r w:rsidRPr="000A3A2E">
        <w:t xml:space="preserve"> Paul Virilio: The Kosovo War Took Place In Orbital Space”, 10/18/2000, </w:t>
      </w:r>
      <w:hyperlink r:id="rId16" w:history="1">
        <w:r w:rsidRPr="000A3A2E">
          <w:rPr>
            <w:rStyle w:val="Hyperlink"/>
          </w:rPr>
          <w:t>http://www.ctheory.net/articles.aspx?id=132</w:t>
        </w:r>
      </w:hyperlink>
      <w:r w:rsidRPr="000A3A2E">
        <w:t xml:space="preserve">, 5/1/12, </w:t>
      </w:r>
      <w:proofErr w:type="spellStart"/>
      <w:r w:rsidRPr="000A3A2E">
        <w:t>Gvine</w:t>
      </w:r>
      <w:proofErr w:type="spellEnd"/>
      <w:r w:rsidRPr="000A3A2E">
        <w:t xml:space="preserve">) </w:t>
      </w:r>
    </w:p>
    <w:p w:rsidR="002251BA" w:rsidRPr="000A3A2E" w:rsidRDefault="002251BA" w:rsidP="002251BA">
      <w:pPr>
        <w:tabs>
          <w:tab w:val="left" w:pos="10470"/>
        </w:tabs>
        <w:rPr>
          <w:rFonts w:asciiTheme="minorHAnsi" w:hAnsiTheme="minorHAnsi"/>
          <w:sz w:val="16"/>
        </w:rPr>
      </w:pPr>
      <w:r w:rsidRPr="000A3A2E">
        <w:rPr>
          <w:rFonts w:asciiTheme="minorHAnsi" w:hAnsiTheme="minorHAnsi"/>
          <w:sz w:val="16"/>
        </w:rPr>
        <w:tab/>
      </w:r>
    </w:p>
    <w:p w:rsidR="002251BA" w:rsidRPr="000A3A2E" w:rsidRDefault="002251BA" w:rsidP="002251BA">
      <w:pPr>
        <w:rPr>
          <w:rFonts w:asciiTheme="minorHAnsi" w:hAnsiTheme="minorHAnsi"/>
          <w:sz w:val="16"/>
        </w:rPr>
      </w:pPr>
      <w:r w:rsidRPr="000A3A2E">
        <w:rPr>
          <w:rFonts w:asciiTheme="minorHAnsi" w:hAnsiTheme="minorHAnsi"/>
          <w:sz w:val="16"/>
        </w:rPr>
        <w:t xml:space="preserve">Paul Virilio: </w:t>
      </w:r>
      <w:r w:rsidRPr="00754F1F">
        <w:rPr>
          <w:rStyle w:val="StyleBoldUnderline"/>
          <w:highlight w:val="lightGray"/>
        </w:rPr>
        <w:t xml:space="preserve">Resistance is always possible! But we </w:t>
      </w:r>
      <w:r w:rsidR="00E90E7D">
        <w:rPr>
          <w:rStyle w:val="StyleBoldUnderline"/>
        </w:rPr>
        <w:t xml:space="preserve">… </w:t>
      </w:r>
      <w:proofErr w:type="spellStart"/>
      <w:r w:rsidRPr="000A3A2E">
        <w:rPr>
          <w:rFonts w:asciiTheme="minorHAnsi" w:hAnsiTheme="minorHAnsi"/>
          <w:sz w:val="16"/>
        </w:rPr>
        <w:t>technoscientific</w:t>
      </w:r>
      <w:proofErr w:type="spellEnd"/>
      <w:r w:rsidRPr="000A3A2E">
        <w:rPr>
          <w:rFonts w:asciiTheme="minorHAnsi" w:hAnsiTheme="minorHAnsi"/>
          <w:sz w:val="16"/>
        </w:rPr>
        <w:t xml:space="preserve"> advances that are taking shape today. </w:t>
      </w:r>
    </w:p>
    <w:p w:rsidR="002251BA" w:rsidRPr="000A3A2E" w:rsidRDefault="002251BA" w:rsidP="002251BA">
      <w:pPr>
        <w:rPr>
          <w:rFonts w:asciiTheme="minorHAnsi" w:hAnsiTheme="minorHAnsi"/>
        </w:rPr>
      </w:pPr>
    </w:p>
    <w:p w:rsidR="002251BA" w:rsidRPr="000A3A2E" w:rsidRDefault="002251BA">
      <w:pPr>
        <w:spacing w:after="200" w:line="276" w:lineRule="auto"/>
        <w:rPr>
          <w:rFonts w:asciiTheme="minorHAnsi" w:eastAsiaTheme="minorHAnsi" w:hAnsiTheme="minorHAnsi" w:cstheme="minorBidi"/>
        </w:rPr>
      </w:pPr>
    </w:p>
    <w:p w:rsidR="001F7A32" w:rsidRPr="000A3A2E" w:rsidRDefault="001F7A32">
      <w:pPr>
        <w:spacing w:after="200" w:line="276" w:lineRule="auto"/>
        <w:rPr>
          <w:rFonts w:asciiTheme="minorHAnsi" w:eastAsiaTheme="minorHAnsi" w:hAnsiTheme="minorHAnsi" w:cstheme="minorBidi"/>
        </w:rPr>
      </w:pPr>
    </w:p>
    <w:p w:rsidR="00BE577C" w:rsidRPr="000A3A2E" w:rsidRDefault="00BE577C" w:rsidP="00BE577C">
      <w:pPr>
        <w:pStyle w:val="Heading4"/>
        <w:rPr>
          <w:rFonts w:asciiTheme="minorHAnsi" w:hAnsiTheme="minorHAnsi"/>
        </w:rPr>
      </w:pPr>
      <w:r w:rsidRPr="000A3A2E">
        <w:rPr>
          <w:rFonts w:asciiTheme="minorHAnsi" w:hAnsiTheme="minorHAnsi"/>
        </w:rPr>
        <w:t xml:space="preserve">The cracks which litter the façade of hegemony are ontological and epistemological in character; resistance on the level of the everyday and on thought can make possible new ways of life centered </w:t>
      </w:r>
      <w:proofErr w:type="gramStart"/>
      <w:r w:rsidRPr="000A3A2E">
        <w:rPr>
          <w:rFonts w:asciiTheme="minorHAnsi" w:hAnsiTheme="minorHAnsi"/>
        </w:rPr>
        <w:t>around</w:t>
      </w:r>
      <w:proofErr w:type="gramEnd"/>
      <w:r w:rsidRPr="000A3A2E">
        <w:rPr>
          <w:rFonts w:asciiTheme="minorHAnsi" w:hAnsiTheme="minorHAnsi"/>
        </w:rPr>
        <w:t xml:space="preserve"> neither a quest for essence nor the renunciation of subjectivity.</w:t>
      </w:r>
    </w:p>
    <w:p w:rsidR="00BE577C" w:rsidRPr="000A3A2E" w:rsidRDefault="00BE577C" w:rsidP="00BE577C">
      <w:pPr>
        <w:rPr>
          <w:rStyle w:val="StyleStyleBold12pt"/>
          <w:rFonts w:asciiTheme="minorHAnsi" w:hAnsiTheme="minorHAnsi"/>
        </w:rPr>
      </w:pPr>
      <w:proofErr w:type="spellStart"/>
      <w:r w:rsidRPr="000A3A2E">
        <w:rPr>
          <w:rStyle w:val="StyleStyleBold12pt"/>
          <w:rFonts w:asciiTheme="minorHAnsi" w:hAnsiTheme="minorHAnsi"/>
        </w:rPr>
        <w:t>Bleiker</w:t>
      </w:r>
      <w:proofErr w:type="spellEnd"/>
      <w:r w:rsidRPr="000A3A2E">
        <w:rPr>
          <w:rStyle w:val="StyleStyleBold12pt"/>
          <w:rFonts w:asciiTheme="minorHAnsi" w:hAnsiTheme="minorHAnsi"/>
        </w:rPr>
        <w:t xml:space="preserve"> 3</w:t>
      </w:r>
    </w:p>
    <w:p w:rsidR="00BE577C" w:rsidRPr="000A3A2E" w:rsidRDefault="00BE577C" w:rsidP="00BE577C">
      <w:pPr>
        <w:rPr>
          <w:rFonts w:asciiTheme="minorHAnsi" w:hAnsiTheme="minorHAnsi"/>
        </w:rPr>
      </w:pPr>
      <w:proofErr w:type="spellStart"/>
      <w:r w:rsidRPr="000A3A2E">
        <w:rPr>
          <w:rFonts w:asciiTheme="minorHAnsi" w:hAnsiTheme="minorHAnsi"/>
        </w:rPr>
        <w:t>Bleiker</w:t>
      </w:r>
      <w:proofErr w:type="spellEnd"/>
      <w:r w:rsidRPr="000A3A2E">
        <w:rPr>
          <w:rFonts w:asciiTheme="minorHAnsi" w:hAnsiTheme="minorHAnsi"/>
        </w:rPr>
        <w:t xml:space="preserve">, Roland. </w:t>
      </w:r>
      <w:proofErr w:type="gramStart"/>
      <w:r w:rsidRPr="000A3A2E">
        <w:rPr>
          <w:rFonts w:asciiTheme="minorHAnsi" w:hAnsiTheme="minorHAnsi"/>
        </w:rPr>
        <w:t>Co-Director of the University of Queensland’s Rotary Centre for International Studies in Peace and Conflict Resolution.</w:t>
      </w:r>
      <w:proofErr w:type="gramEnd"/>
      <w:r w:rsidRPr="000A3A2E">
        <w:rPr>
          <w:rFonts w:asciiTheme="minorHAnsi" w:hAnsiTheme="minorHAnsi"/>
        </w:rPr>
        <w:t xml:space="preserve"> Contemporary Political Theory, Volume 2, Number 1, March 2003, pp. 25-47</w:t>
      </w:r>
    </w:p>
    <w:p w:rsidR="00BE577C" w:rsidRPr="000A3A2E" w:rsidRDefault="00BE577C" w:rsidP="00BE577C">
      <w:pPr>
        <w:rPr>
          <w:rFonts w:asciiTheme="minorHAnsi" w:hAnsiTheme="minorHAnsi"/>
        </w:rPr>
      </w:pPr>
    </w:p>
    <w:p w:rsidR="00BE577C" w:rsidRPr="00B0278D" w:rsidRDefault="00BE577C" w:rsidP="00BE577C">
      <w:pPr>
        <w:pStyle w:val="card"/>
        <w:ind w:left="0"/>
        <w:rPr>
          <w:rFonts w:asciiTheme="minorHAnsi" w:hAnsiTheme="minorHAnsi"/>
          <w:sz w:val="16"/>
          <w:szCs w:val="22"/>
        </w:rPr>
      </w:pPr>
      <w:r w:rsidRPr="00B0278D">
        <w:rPr>
          <w:rFonts w:asciiTheme="minorHAnsi" w:hAnsiTheme="minorHAnsi"/>
          <w:sz w:val="16"/>
          <w:szCs w:val="22"/>
        </w:rPr>
        <w:t xml:space="preserve">The above-mentioned </w:t>
      </w:r>
      <w:r w:rsidRPr="000A3A2E">
        <w:rPr>
          <w:rStyle w:val="underline"/>
          <w:rFonts w:asciiTheme="minorHAnsi" w:hAnsiTheme="minorHAnsi"/>
          <w:sz w:val="22"/>
          <w:szCs w:val="22"/>
        </w:rPr>
        <w:t>refusal to buy milk</w:t>
      </w:r>
      <w:proofErr w:type="gramStart"/>
      <w:r w:rsidR="00E90E7D">
        <w:rPr>
          <w:rStyle w:val="underline"/>
          <w:rFonts w:asciiTheme="minorHAnsi" w:hAnsiTheme="minorHAnsi"/>
          <w:sz w:val="22"/>
          <w:szCs w:val="22"/>
        </w:rPr>
        <w:t xml:space="preserve">… </w:t>
      </w:r>
      <w:bookmarkStart w:id="1" w:name="_GoBack"/>
      <w:bookmarkEnd w:id="1"/>
      <w:r w:rsidRPr="000A3A2E">
        <w:rPr>
          <w:rStyle w:val="underline"/>
          <w:rFonts w:asciiTheme="minorHAnsi" w:hAnsiTheme="minorHAnsi"/>
          <w:sz w:val="22"/>
          <w:szCs w:val="22"/>
        </w:rPr>
        <w:t xml:space="preserve"> </w:t>
      </w:r>
      <w:r w:rsidRPr="00B0278D">
        <w:rPr>
          <w:rFonts w:asciiTheme="minorHAnsi" w:hAnsiTheme="minorHAnsi"/>
          <w:sz w:val="16"/>
          <w:szCs w:val="22"/>
        </w:rPr>
        <w:t>to</w:t>
      </w:r>
      <w:proofErr w:type="gramEnd"/>
      <w:r w:rsidRPr="00B0278D">
        <w:rPr>
          <w:rFonts w:asciiTheme="minorHAnsi" w:hAnsiTheme="minorHAnsi"/>
          <w:sz w:val="16"/>
          <w:szCs w:val="22"/>
        </w:rPr>
        <w:t xml:space="preserve"> a complex and turbulent late modern world. </w:t>
      </w:r>
    </w:p>
    <w:p w:rsidR="00BE577C" w:rsidRDefault="00BE577C">
      <w:pPr>
        <w:spacing w:after="200" w:line="276" w:lineRule="auto"/>
        <w:rPr>
          <w:rFonts w:asciiTheme="minorHAnsi" w:eastAsiaTheme="minorHAnsi" w:hAnsiTheme="minorHAnsi" w:cstheme="minorBidi"/>
        </w:rPr>
      </w:pPr>
    </w:p>
    <w:p w:rsidR="001F7A32" w:rsidRPr="000A3A2E" w:rsidRDefault="001F7A32">
      <w:pPr>
        <w:spacing w:after="200" w:line="276" w:lineRule="auto"/>
        <w:rPr>
          <w:rFonts w:asciiTheme="minorHAnsi" w:eastAsiaTheme="minorHAnsi" w:hAnsiTheme="minorHAnsi" w:cstheme="minorBidi"/>
        </w:rPr>
      </w:pPr>
    </w:p>
    <w:sectPr w:rsidR="001F7A32" w:rsidRPr="000A3A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4C78" w:rsidRDefault="00994C78" w:rsidP="005F5576">
      <w:r>
        <w:separator/>
      </w:r>
    </w:p>
  </w:endnote>
  <w:endnote w:type="continuationSeparator" w:id="0">
    <w:p w:rsidR="00994C78" w:rsidRDefault="00994C7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4C78" w:rsidRDefault="00994C78" w:rsidP="005F5576">
      <w:r>
        <w:separator/>
      </w:r>
    </w:p>
  </w:footnote>
  <w:footnote w:type="continuationSeparator" w:id="0">
    <w:p w:rsidR="00994C78" w:rsidRDefault="00994C7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5B1"/>
    <w:rsid w:val="00000629"/>
    <w:rsid w:val="00000AAD"/>
    <w:rsid w:val="000010E7"/>
    <w:rsid w:val="000015B2"/>
    <w:rsid w:val="00001BA0"/>
    <w:rsid w:val="00001BA2"/>
    <w:rsid w:val="00001C66"/>
    <w:rsid w:val="000022C2"/>
    <w:rsid w:val="000022F2"/>
    <w:rsid w:val="00002D01"/>
    <w:rsid w:val="00002EFC"/>
    <w:rsid w:val="00002F0A"/>
    <w:rsid w:val="00003C7B"/>
    <w:rsid w:val="00004836"/>
    <w:rsid w:val="00004EBB"/>
    <w:rsid w:val="00005020"/>
    <w:rsid w:val="000050B9"/>
    <w:rsid w:val="00005871"/>
    <w:rsid w:val="00006146"/>
    <w:rsid w:val="000070C4"/>
    <w:rsid w:val="0000787B"/>
    <w:rsid w:val="00007E3C"/>
    <w:rsid w:val="000103CA"/>
    <w:rsid w:val="0001052D"/>
    <w:rsid w:val="00010814"/>
    <w:rsid w:val="000108DA"/>
    <w:rsid w:val="0001131A"/>
    <w:rsid w:val="00011609"/>
    <w:rsid w:val="000122FF"/>
    <w:rsid w:val="0001239E"/>
    <w:rsid w:val="000128D5"/>
    <w:rsid w:val="00012EBC"/>
    <w:rsid w:val="0001324B"/>
    <w:rsid w:val="00013A92"/>
    <w:rsid w:val="00013D18"/>
    <w:rsid w:val="00014067"/>
    <w:rsid w:val="0001419F"/>
    <w:rsid w:val="00014A97"/>
    <w:rsid w:val="00014E0E"/>
    <w:rsid w:val="0001509D"/>
    <w:rsid w:val="00015D25"/>
    <w:rsid w:val="00015E22"/>
    <w:rsid w:val="00015E5E"/>
    <w:rsid w:val="0001670F"/>
    <w:rsid w:val="00017902"/>
    <w:rsid w:val="00017BEF"/>
    <w:rsid w:val="00020659"/>
    <w:rsid w:val="00020EE5"/>
    <w:rsid w:val="00021882"/>
    <w:rsid w:val="00021F29"/>
    <w:rsid w:val="0002200E"/>
    <w:rsid w:val="000223F5"/>
    <w:rsid w:val="000228AF"/>
    <w:rsid w:val="00022FE6"/>
    <w:rsid w:val="000232BD"/>
    <w:rsid w:val="00023B37"/>
    <w:rsid w:val="00023E3A"/>
    <w:rsid w:val="0002413A"/>
    <w:rsid w:val="0002498C"/>
    <w:rsid w:val="000252DB"/>
    <w:rsid w:val="00025620"/>
    <w:rsid w:val="0002593E"/>
    <w:rsid w:val="00025A21"/>
    <w:rsid w:val="00025B5E"/>
    <w:rsid w:val="00025DB6"/>
    <w:rsid w:val="00026057"/>
    <w:rsid w:val="00026229"/>
    <w:rsid w:val="00026CF1"/>
    <w:rsid w:val="000271CF"/>
    <w:rsid w:val="0002771F"/>
    <w:rsid w:val="00027ED5"/>
    <w:rsid w:val="00027EED"/>
    <w:rsid w:val="00030091"/>
    <w:rsid w:val="000304BA"/>
    <w:rsid w:val="00030FD8"/>
    <w:rsid w:val="00031171"/>
    <w:rsid w:val="00031591"/>
    <w:rsid w:val="00031E05"/>
    <w:rsid w:val="000321C0"/>
    <w:rsid w:val="00032505"/>
    <w:rsid w:val="000326DA"/>
    <w:rsid w:val="00032B9E"/>
    <w:rsid w:val="00033028"/>
    <w:rsid w:val="00033135"/>
    <w:rsid w:val="00033BBF"/>
    <w:rsid w:val="00033D7D"/>
    <w:rsid w:val="0003428C"/>
    <w:rsid w:val="000347D2"/>
    <w:rsid w:val="00034CB3"/>
    <w:rsid w:val="00034EE4"/>
    <w:rsid w:val="00034F5F"/>
    <w:rsid w:val="00035A5C"/>
    <w:rsid w:val="00035BCC"/>
    <w:rsid w:val="00035FCA"/>
    <w:rsid w:val="000360A7"/>
    <w:rsid w:val="00036466"/>
    <w:rsid w:val="00037010"/>
    <w:rsid w:val="00037229"/>
    <w:rsid w:val="000378B0"/>
    <w:rsid w:val="00037A2D"/>
    <w:rsid w:val="00037CED"/>
    <w:rsid w:val="0004055D"/>
    <w:rsid w:val="00040BA7"/>
    <w:rsid w:val="000410D0"/>
    <w:rsid w:val="00041C49"/>
    <w:rsid w:val="0004265A"/>
    <w:rsid w:val="00042764"/>
    <w:rsid w:val="00042C3C"/>
    <w:rsid w:val="00042D95"/>
    <w:rsid w:val="00042E7D"/>
    <w:rsid w:val="0004303E"/>
    <w:rsid w:val="000431EA"/>
    <w:rsid w:val="00043AA3"/>
    <w:rsid w:val="00043C72"/>
    <w:rsid w:val="0004421C"/>
    <w:rsid w:val="00044A73"/>
    <w:rsid w:val="00044A94"/>
    <w:rsid w:val="00044F5A"/>
    <w:rsid w:val="00045BD3"/>
    <w:rsid w:val="00046559"/>
    <w:rsid w:val="00046937"/>
    <w:rsid w:val="00046F39"/>
    <w:rsid w:val="0004702B"/>
    <w:rsid w:val="00047321"/>
    <w:rsid w:val="00047F7C"/>
    <w:rsid w:val="00047F95"/>
    <w:rsid w:val="000502FD"/>
    <w:rsid w:val="000519F3"/>
    <w:rsid w:val="00051E17"/>
    <w:rsid w:val="00051F0B"/>
    <w:rsid w:val="00051FFE"/>
    <w:rsid w:val="00052624"/>
    <w:rsid w:val="00052A1D"/>
    <w:rsid w:val="00052CE5"/>
    <w:rsid w:val="00052F43"/>
    <w:rsid w:val="00053D14"/>
    <w:rsid w:val="00053EA1"/>
    <w:rsid w:val="00053F6A"/>
    <w:rsid w:val="00053FE3"/>
    <w:rsid w:val="00054CCB"/>
    <w:rsid w:val="00055B0E"/>
    <w:rsid w:val="00055E12"/>
    <w:rsid w:val="00055F7B"/>
    <w:rsid w:val="0005669E"/>
    <w:rsid w:val="000567F2"/>
    <w:rsid w:val="00056A15"/>
    <w:rsid w:val="00056E91"/>
    <w:rsid w:val="0005799F"/>
    <w:rsid w:val="00057F4D"/>
    <w:rsid w:val="00060513"/>
    <w:rsid w:val="00061BDC"/>
    <w:rsid w:val="00061CB0"/>
    <w:rsid w:val="00062659"/>
    <w:rsid w:val="00062751"/>
    <w:rsid w:val="000633AE"/>
    <w:rsid w:val="000633F5"/>
    <w:rsid w:val="00063594"/>
    <w:rsid w:val="00064A59"/>
    <w:rsid w:val="00064E71"/>
    <w:rsid w:val="00064FEF"/>
    <w:rsid w:val="000661AF"/>
    <w:rsid w:val="00066CE6"/>
    <w:rsid w:val="0006766C"/>
    <w:rsid w:val="00070CF8"/>
    <w:rsid w:val="0007162E"/>
    <w:rsid w:val="00071D4A"/>
    <w:rsid w:val="00071E7A"/>
    <w:rsid w:val="00071F08"/>
    <w:rsid w:val="000727D4"/>
    <w:rsid w:val="00072AE7"/>
    <w:rsid w:val="00072B56"/>
    <w:rsid w:val="00072FB1"/>
    <w:rsid w:val="0007319A"/>
    <w:rsid w:val="00073593"/>
    <w:rsid w:val="000735CF"/>
    <w:rsid w:val="0007396E"/>
    <w:rsid w:val="00073A79"/>
    <w:rsid w:val="00074209"/>
    <w:rsid w:val="00074DD1"/>
    <w:rsid w:val="00075190"/>
    <w:rsid w:val="000754C3"/>
    <w:rsid w:val="00075B5A"/>
    <w:rsid w:val="000767D3"/>
    <w:rsid w:val="00076AAA"/>
    <w:rsid w:val="000804FB"/>
    <w:rsid w:val="000806E6"/>
    <w:rsid w:val="000807B7"/>
    <w:rsid w:val="000813E5"/>
    <w:rsid w:val="0008171F"/>
    <w:rsid w:val="000818CB"/>
    <w:rsid w:val="00081C42"/>
    <w:rsid w:val="0008249D"/>
    <w:rsid w:val="00082714"/>
    <w:rsid w:val="00082A3D"/>
    <w:rsid w:val="00083117"/>
    <w:rsid w:val="00083D6F"/>
    <w:rsid w:val="00084A42"/>
    <w:rsid w:val="00084CDF"/>
    <w:rsid w:val="00084D64"/>
    <w:rsid w:val="00085013"/>
    <w:rsid w:val="000853B9"/>
    <w:rsid w:val="0008545B"/>
    <w:rsid w:val="00085F52"/>
    <w:rsid w:val="0008690E"/>
    <w:rsid w:val="00086BA4"/>
    <w:rsid w:val="00086F7A"/>
    <w:rsid w:val="00086FE1"/>
    <w:rsid w:val="0008711B"/>
    <w:rsid w:val="00087E85"/>
    <w:rsid w:val="00087F86"/>
    <w:rsid w:val="00090022"/>
    <w:rsid w:val="00090110"/>
    <w:rsid w:val="00090287"/>
    <w:rsid w:val="00090B9E"/>
    <w:rsid w:val="00090BA2"/>
    <w:rsid w:val="00091116"/>
    <w:rsid w:val="00091641"/>
    <w:rsid w:val="000917D7"/>
    <w:rsid w:val="00092022"/>
    <w:rsid w:val="0009202D"/>
    <w:rsid w:val="000922E3"/>
    <w:rsid w:val="00092F82"/>
    <w:rsid w:val="00093887"/>
    <w:rsid w:val="000938FC"/>
    <w:rsid w:val="000942E9"/>
    <w:rsid w:val="00094D80"/>
    <w:rsid w:val="00094D8C"/>
    <w:rsid w:val="000952D8"/>
    <w:rsid w:val="00095639"/>
    <w:rsid w:val="0009607F"/>
    <w:rsid w:val="000968FA"/>
    <w:rsid w:val="00096ED1"/>
    <w:rsid w:val="00096FBC"/>
    <w:rsid w:val="00097011"/>
    <w:rsid w:val="00097167"/>
    <w:rsid w:val="00097766"/>
    <w:rsid w:val="0009789E"/>
    <w:rsid w:val="00097926"/>
    <w:rsid w:val="00097D7E"/>
    <w:rsid w:val="000A02B3"/>
    <w:rsid w:val="000A0313"/>
    <w:rsid w:val="000A0C58"/>
    <w:rsid w:val="000A14EC"/>
    <w:rsid w:val="000A1D39"/>
    <w:rsid w:val="000A22C2"/>
    <w:rsid w:val="000A3622"/>
    <w:rsid w:val="000A3A2E"/>
    <w:rsid w:val="000A3A8F"/>
    <w:rsid w:val="000A3B3E"/>
    <w:rsid w:val="000A3B51"/>
    <w:rsid w:val="000A3C92"/>
    <w:rsid w:val="000A3CC8"/>
    <w:rsid w:val="000A3D7F"/>
    <w:rsid w:val="000A40FA"/>
    <w:rsid w:val="000A430C"/>
    <w:rsid w:val="000A49C0"/>
    <w:rsid w:val="000A4FA5"/>
    <w:rsid w:val="000A582D"/>
    <w:rsid w:val="000A5F75"/>
    <w:rsid w:val="000A5F80"/>
    <w:rsid w:val="000A64FA"/>
    <w:rsid w:val="000A665D"/>
    <w:rsid w:val="000A6A22"/>
    <w:rsid w:val="000A6A3E"/>
    <w:rsid w:val="000A72FE"/>
    <w:rsid w:val="000A7836"/>
    <w:rsid w:val="000A7E57"/>
    <w:rsid w:val="000B08CF"/>
    <w:rsid w:val="000B09D1"/>
    <w:rsid w:val="000B18BE"/>
    <w:rsid w:val="000B1BF2"/>
    <w:rsid w:val="000B1CA6"/>
    <w:rsid w:val="000B2F1A"/>
    <w:rsid w:val="000B35F5"/>
    <w:rsid w:val="000B3652"/>
    <w:rsid w:val="000B3976"/>
    <w:rsid w:val="000B3F77"/>
    <w:rsid w:val="000B3FC4"/>
    <w:rsid w:val="000B53CB"/>
    <w:rsid w:val="000B54F4"/>
    <w:rsid w:val="000B5967"/>
    <w:rsid w:val="000B5B6B"/>
    <w:rsid w:val="000B5CEB"/>
    <w:rsid w:val="000B64CE"/>
    <w:rsid w:val="000B6577"/>
    <w:rsid w:val="000B6725"/>
    <w:rsid w:val="000B67F1"/>
    <w:rsid w:val="000B6884"/>
    <w:rsid w:val="000B6ADD"/>
    <w:rsid w:val="000B6B3A"/>
    <w:rsid w:val="000B6DEE"/>
    <w:rsid w:val="000B6EC7"/>
    <w:rsid w:val="000B73DB"/>
    <w:rsid w:val="000B7B2F"/>
    <w:rsid w:val="000C0209"/>
    <w:rsid w:val="000C0653"/>
    <w:rsid w:val="000C0CFC"/>
    <w:rsid w:val="000C11D2"/>
    <w:rsid w:val="000C11FA"/>
    <w:rsid w:val="000C1480"/>
    <w:rsid w:val="000C15A8"/>
    <w:rsid w:val="000C235D"/>
    <w:rsid w:val="000C2B4E"/>
    <w:rsid w:val="000C2B54"/>
    <w:rsid w:val="000C2D2B"/>
    <w:rsid w:val="000C3323"/>
    <w:rsid w:val="000C3B0B"/>
    <w:rsid w:val="000C4B39"/>
    <w:rsid w:val="000C4E4E"/>
    <w:rsid w:val="000C53CC"/>
    <w:rsid w:val="000C53D4"/>
    <w:rsid w:val="000C62E9"/>
    <w:rsid w:val="000C6324"/>
    <w:rsid w:val="000C663B"/>
    <w:rsid w:val="000C6A1A"/>
    <w:rsid w:val="000C6B32"/>
    <w:rsid w:val="000C6BE6"/>
    <w:rsid w:val="000C6E18"/>
    <w:rsid w:val="000C732A"/>
    <w:rsid w:val="000C7777"/>
    <w:rsid w:val="000C7B43"/>
    <w:rsid w:val="000C7FE2"/>
    <w:rsid w:val="000D0961"/>
    <w:rsid w:val="000D09E8"/>
    <w:rsid w:val="000D0B76"/>
    <w:rsid w:val="000D0C1A"/>
    <w:rsid w:val="000D0C3F"/>
    <w:rsid w:val="000D0C6D"/>
    <w:rsid w:val="000D0C83"/>
    <w:rsid w:val="000D1989"/>
    <w:rsid w:val="000D22DE"/>
    <w:rsid w:val="000D2AE5"/>
    <w:rsid w:val="000D2C78"/>
    <w:rsid w:val="000D37B5"/>
    <w:rsid w:val="000D3A26"/>
    <w:rsid w:val="000D3D01"/>
    <w:rsid w:val="000D3D8D"/>
    <w:rsid w:val="000D3F73"/>
    <w:rsid w:val="000D4140"/>
    <w:rsid w:val="000D4455"/>
    <w:rsid w:val="000D4473"/>
    <w:rsid w:val="000D456B"/>
    <w:rsid w:val="000D4F02"/>
    <w:rsid w:val="000D56D9"/>
    <w:rsid w:val="000D6141"/>
    <w:rsid w:val="000D78F5"/>
    <w:rsid w:val="000D7E5F"/>
    <w:rsid w:val="000E07A0"/>
    <w:rsid w:val="000E0EB6"/>
    <w:rsid w:val="000E1EBA"/>
    <w:rsid w:val="000E23CB"/>
    <w:rsid w:val="000E2B0F"/>
    <w:rsid w:val="000E2C2B"/>
    <w:rsid w:val="000E2CCC"/>
    <w:rsid w:val="000E35AF"/>
    <w:rsid w:val="000E4008"/>
    <w:rsid w:val="000E41A3"/>
    <w:rsid w:val="000E49CA"/>
    <w:rsid w:val="000E4C87"/>
    <w:rsid w:val="000E4E34"/>
    <w:rsid w:val="000E4E8C"/>
    <w:rsid w:val="000E5A05"/>
    <w:rsid w:val="000E6380"/>
    <w:rsid w:val="000E6C46"/>
    <w:rsid w:val="000E73EA"/>
    <w:rsid w:val="000E7615"/>
    <w:rsid w:val="000E7993"/>
    <w:rsid w:val="000F01CD"/>
    <w:rsid w:val="000F1263"/>
    <w:rsid w:val="000F15B1"/>
    <w:rsid w:val="000F163D"/>
    <w:rsid w:val="000F16D1"/>
    <w:rsid w:val="000F1BEC"/>
    <w:rsid w:val="000F2364"/>
    <w:rsid w:val="000F23AB"/>
    <w:rsid w:val="000F25D3"/>
    <w:rsid w:val="000F3275"/>
    <w:rsid w:val="000F32AB"/>
    <w:rsid w:val="000F37E7"/>
    <w:rsid w:val="000F4041"/>
    <w:rsid w:val="000F4435"/>
    <w:rsid w:val="000F4EB8"/>
    <w:rsid w:val="000F5186"/>
    <w:rsid w:val="000F51DE"/>
    <w:rsid w:val="000F5C93"/>
    <w:rsid w:val="000F63C1"/>
    <w:rsid w:val="000F6E3C"/>
    <w:rsid w:val="000F7156"/>
    <w:rsid w:val="000F72BD"/>
    <w:rsid w:val="000F76A9"/>
    <w:rsid w:val="000F7F80"/>
    <w:rsid w:val="001002E2"/>
    <w:rsid w:val="0010031F"/>
    <w:rsid w:val="00101F15"/>
    <w:rsid w:val="00102B6D"/>
    <w:rsid w:val="00103849"/>
    <w:rsid w:val="00103A02"/>
    <w:rsid w:val="00103C18"/>
    <w:rsid w:val="00104C99"/>
    <w:rsid w:val="00105B4A"/>
    <w:rsid w:val="00105C8C"/>
    <w:rsid w:val="00105EB2"/>
    <w:rsid w:val="0010683E"/>
    <w:rsid w:val="00106DF5"/>
    <w:rsid w:val="001071D7"/>
    <w:rsid w:val="0010734D"/>
    <w:rsid w:val="00107C44"/>
    <w:rsid w:val="00107CEE"/>
    <w:rsid w:val="00110112"/>
    <w:rsid w:val="0011034E"/>
    <w:rsid w:val="00110536"/>
    <w:rsid w:val="00111156"/>
    <w:rsid w:val="0011117F"/>
    <w:rsid w:val="00112BF1"/>
    <w:rsid w:val="0011330C"/>
    <w:rsid w:val="0011336A"/>
    <w:rsid w:val="0011387F"/>
    <w:rsid w:val="001139A7"/>
    <w:rsid w:val="00113A56"/>
    <w:rsid w:val="00113AF1"/>
    <w:rsid w:val="00113C68"/>
    <w:rsid w:val="0011412C"/>
    <w:rsid w:val="00114663"/>
    <w:rsid w:val="00114717"/>
    <w:rsid w:val="00114949"/>
    <w:rsid w:val="001157CB"/>
    <w:rsid w:val="00115A0A"/>
    <w:rsid w:val="001164A3"/>
    <w:rsid w:val="001166BE"/>
    <w:rsid w:val="00116F8B"/>
    <w:rsid w:val="001175BE"/>
    <w:rsid w:val="00117761"/>
    <w:rsid w:val="0011788D"/>
    <w:rsid w:val="001179F3"/>
    <w:rsid w:val="00117DDC"/>
    <w:rsid w:val="00117EB8"/>
    <w:rsid w:val="0012057B"/>
    <w:rsid w:val="00120773"/>
    <w:rsid w:val="00120D9A"/>
    <w:rsid w:val="00121F28"/>
    <w:rsid w:val="00122FF5"/>
    <w:rsid w:val="00124BE0"/>
    <w:rsid w:val="00124EA2"/>
    <w:rsid w:val="001256A7"/>
    <w:rsid w:val="00126008"/>
    <w:rsid w:val="00126059"/>
    <w:rsid w:val="001262C6"/>
    <w:rsid w:val="0012674E"/>
    <w:rsid w:val="00126D92"/>
    <w:rsid w:val="00127A41"/>
    <w:rsid w:val="00127A84"/>
    <w:rsid w:val="00130044"/>
    <w:rsid w:val="00130589"/>
    <w:rsid w:val="0013073D"/>
    <w:rsid w:val="00131115"/>
    <w:rsid w:val="00131298"/>
    <w:rsid w:val="001313B7"/>
    <w:rsid w:val="00131E19"/>
    <w:rsid w:val="00132AB2"/>
    <w:rsid w:val="0013343A"/>
    <w:rsid w:val="001338AB"/>
    <w:rsid w:val="00133CD8"/>
    <w:rsid w:val="00133EAB"/>
    <w:rsid w:val="00134181"/>
    <w:rsid w:val="0013484C"/>
    <w:rsid w:val="0013488B"/>
    <w:rsid w:val="001348F4"/>
    <w:rsid w:val="00134FEF"/>
    <w:rsid w:val="00135153"/>
    <w:rsid w:val="00136474"/>
    <w:rsid w:val="00136CFA"/>
    <w:rsid w:val="00136E9F"/>
    <w:rsid w:val="001377A3"/>
    <w:rsid w:val="0013798E"/>
    <w:rsid w:val="001379B7"/>
    <w:rsid w:val="00137AAB"/>
    <w:rsid w:val="00137E6A"/>
    <w:rsid w:val="00140397"/>
    <w:rsid w:val="00140569"/>
    <w:rsid w:val="0014072D"/>
    <w:rsid w:val="00140AB8"/>
    <w:rsid w:val="00140B27"/>
    <w:rsid w:val="0014134E"/>
    <w:rsid w:val="00141B74"/>
    <w:rsid w:val="00141BE9"/>
    <w:rsid w:val="00141C85"/>
    <w:rsid w:val="00141F7D"/>
    <w:rsid w:val="00141FBF"/>
    <w:rsid w:val="0014230B"/>
    <w:rsid w:val="001429BF"/>
    <w:rsid w:val="00142A42"/>
    <w:rsid w:val="00143C5E"/>
    <w:rsid w:val="001442AD"/>
    <w:rsid w:val="001444E0"/>
    <w:rsid w:val="00144675"/>
    <w:rsid w:val="00144D21"/>
    <w:rsid w:val="00145A52"/>
    <w:rsid w:val="00145D40"/>
    <w:rsid w:val="0014609E"/>
    <w:rsid w:val="001460EC"/>
    <w:rsid w:val="00146659"/>
    <w:rsid w:val="001468A7"/>
    <w:rsid w:val="00146EFE"/>
    <w:rsid w:val="0014792B"/>
    <w:rsid w:val="00150801"/>
    <w:rsid w:val="00150D6D"/>
    <w:rsid w:val="00150E34"/>
    <w:rsid w:val="0015198D"/>
    <w:rsid w:val="001525AD"/>
    <w:rsid w:val="00153DDA"/>
    <w:rsid w:val="00154169"/>
    <w:rsid w:val="001543FB"/>
    <w:rsid w:val="00154416"/>
    <w:rsid w:val="0015441E"/>
    <w:rsid w:val="00154C36"/>
    <w:rsid w:val="00154E7D"/>
    <w:rsid w:val="001551E8"/>
    <w:rsid w:val="00155A04"/>
    <w:rsid w:val="00155AB4"/>
    <w:rsid w:val="001571DA"/>
    <w:rsid w:val="0015725D"/>
    <w:rsid w:val="00157CD7"/>
    <w:rsid w:val="001600AB"/>
    <w:rsid w:val="00160C18"/>
    <w:rsid w:val="001610E8"/>
    <w:rsid w:val="001618FA"/>
    <w:rsid w:val="00161F9B"/>
    <w:rsid w:val="0016218F"/>
    <w:rsid w:val="0016241B"/>
    <w:rsid w:val="0016248B"/>
    <w:rsid w:val="00162564"/>
    <w:rsid w:val="00162BA5"/>
    <w:rsid w:val="0016397E"/>
    <w:rsid w:val="00163CE4"/>
    <w:rsid w:val="0016509D"/>
    <w:rsid w:val="001650EA"/>
    <w:rsid w:val="0016510E"/>
    <w:rsid w:val="0016523A"/>
    <w:rsid w:val="00165B42"/>
    <w:rsid w:val="0016645F"/>
    <w:rsid w:val="00166817"/>
    <w:rsid w:val="00166E3C"/>
    <w:rsid w:val="0016706F"/>
    <w:rsid w:val="0016711C"/>
    <w:rsid w:val="00167865"/>
    <w:rsid w:val="001678E1"/>
    <w:rsid w:val="00167D09"/>
    <w:rsid w:val="00170545"/>
    <w:rsid w:val="0017055A"/>
    <w:rsid w:val="00170AF3"/>
    <w:rsid w:val="00170EB3"/>
    <w:rsid w:val="0017151D"/>
    <w:rsid w:val="0017290A"/>
    <w:rsid w:val="001731A8"/>
    <w:rsid w:val="00173213"/>
    <w:rsid w:val="0017348A"/>
    <w:rsid w:val="00173842"/>
    <w:rsid w:val="0017447D"/>
    <w:rsid w:val="00175018"/>
    <w:rsid w:val="00175872"/>
    <w:rsid w:val="00175AFD"/>
    <w:rsid w:val="00175E0B"/>
    <w:rsid w:val="0017617C"/>
    <w:rsid w:val="0017617D"/>
    <w:rsid w:val="0017658A"/>
    <w:rsid w:val="001776B5"/>
    <w:rsid w:val="00177A1E"/>
    <w:rsid w:val="00177CB5"/>
    <w:rsid w:val="00180FF0"/>
    <w:rsid w:val="001818FB"/>
    <w:rsid w:val="00181C94"/>
    <w:rsid w:val="0018214D"/>
    <w:rsid w:val="00182D51"/>
    <w:rsid w:val="00183586"/>
    <w:rsid w:val="00184DE1"/>
    <w:rsid w:val="00185697"/>
    <w:rsid w:val="0018653A"/>
    <w:rsid w:val="001907A4"/>
    <w:rsid w:val="00190BBB"/>
    <w:rsid w:val="00190EB7"/>
    <w:rsid w:val="001912B9"/>
    <w:rsid w:val="001912D6"/>
    <w:rsid w:val="00191B4B"/>
    <w:rsid w:val="00192E77"/>
    <w:rsid w:val="001936EE"/>
    <w:rsid w:val="00193BD4"/>
    <w:rsid w:val="00193D09"/>
    <w:rsid w:val="00193D21"/>
    <w:rsid w:val="001942AB"/>
    <w:rsid w:val="001948AC"/>
    <w:rsid w:val="00194A08"/>
    <w:rsid w:val="00194CE6"/>
    <w:rsid w:val="001951E9"/>
    <w:rsid w:val="0019587B"/>
    <w:rsid w:val="00195B73"/>
    <w:rsid w:val="00195BA1"/>
    <w:rsid w:val="00195CE2"/>
    <w:rsid w:val="00195F6C"/>
    <w:rsid w:val="00195FB0"/>
    <w:rsid w:val="001962E9"/>
    <w:rsid w:val="0019663C"/>
    <w:rsid w:val="00196B48"/>
    <w:rsid w:val="00196D78"/>
    <w:rsid w:val="00196DE2"/>
    <w:rsid w:val="00196F96"/>
    <w:rsid w:val="00197C69"/>
    <w:rsid w:val="00197CEA"/>
    <w:rsid w:val="00197EA1"/>
    <w:rsid w:val="001A04DC"/>
    <w:rsid w:val="001A112C"/>
    <w:rsid w:val="001A1337"/>
    <w:rsid w:val="001A14DF"/>
    <w:rsid w:val="001A17C9"/>
    <w:rsid w:val="001A1B4C"/>
    <w:rsid w:val="001A1BBD"/>
    <w:rsid w:val="001A2180"/>
    <w:rsid w:val="001A285B"/>
    <w:rsid w:val="001A28E6"/>
    <w:rsid w:val="001A300B"/>
    <w:rsid w:val="001A34EF"/>
    <w:rsid w:val="001A3A55"/>
    <w:rsid w:val="001A3B0A"/>
    <w:rsid w:val="001A423A"/>
    <w:rsid w:val="001A438C"/>
    <w:rsid w:val="001A485B"/>
    <w:rsid w:val="001A4DF4"/>
    <w:rsid w:val="001A4F0E"/>
    <w:rsid w:val="001A52B3"/>
    <w:rsid w:val="001A5E91"/>
    <w:rsid w:val="001A5F7D"/>
    <w:rsid w:val="001A61CB"/>
    <w:rsid w:val="001A6301"/>
    <w:rsid w:val="001A6BA2"/>
    <w:rsid w:val="001A6CDF"/>
    <w:rsid w:val="001A73BE"/>
    <w:rsid w:val="001A7828"/>
    <w:rsid w:val="001B03EA"/>
    <w:rsid w:val="001B055E"/>
    <w:rsid w:val="001B10D9"/>
    <w:rsid w:val="001B11D5"/>
    <w:rsid w:val="001B1749"/>
    <w:rsid w:val="001B197A"/>
    <w:rsid w:val="001B1E3F"/>
    <w:rsid w:val="001B1FCB"/>
    <w:rsid w:val="001B2183"/>
    <w:rsid w:val="001B270E"/>
    <w:rsid w:val="001B3397"/>
    <w:rsid w:val="001B3994"/>
    <w:rsid w:val="001B4B69"/>
    <w:rsid w:val="001B4B7E"/>
    <w:rsid w:val="001B4B8B"/>
    <w:rsid w:val="001B53DA"/>
    <w:rsid w:val="001B5777"/>
    <w:rsid w:val="001B5985"/>
    <w:rsid w:val="001B68A7"/>
    <w:rsid w:val="001B6B88"/>
    <w:rsid w:val="001B700B"/>
    <w:rsid w:val="001B7242"/>
    <w:rsid w:val="001B72A4"/>
    <w:rsid w:val="001C06FC"/>
    <w:rsid w:val="001C0ADD"/>
    <w:rsid w:val="001C1D82"/>
    <w:rsid w:val="001C2147"/>
    <w:rsid w:val="001C28D6"/>
    <w:rsid w:val="001C396F"/>
    <w:rsid w:val="001C3995"/>
    <w:rsid w:val="001C3AEE"/>
    <w:rsid w:val="001C4060"/>
    <w:rsid w:val="001C466C"/>
    <w:rsid w:val="001C4734"/>
    <w:rsid w:val="001C474C"/>
    <w:rsid w:val="001C4B89"/>
    <w:rsid w:val="001C4BD8"/>
    <w:rsid w:val="001C4D5E"/>
    <w:rsid w:val="001C6524"/>
    <w:rsid w:val="001C6759"/>
    <w:rsid w:val="001C6B96"/>
    <w:rsid w:val="001C6E10"/>
    <w:rsid w:val="001C71A4"/>
    <w:rsid w:val="001C7380"/>
    <w:rsid w:val="001C7A92"/>
    <w:rsid w:val="001C7C90"/>
    <w:rsid w:val="001D0CE9"/>
    <w:rsid w:val="001D0D51"/>
    <w:rsid w:val="001D1C3E"/>
    <w:rsid w:val="001D1E97"/>
    <w:rsid w:val="001D1F62"/>
    <w:rsid w:val="001D2246"/>
    <w:rsid w:val="001D2318"/>
    <w:rsid w:val="001D27A5"/>
    <w:rsid w:val="001D2B91"/>
    <w:rsid w:val="001D3D06"/>
    <w:rsid w:val="001D47EA"/>
    <w:rsid w:val="001D48DA"/>
    <w:rsid w:val="001D582D"/>
    <w:rsid w:val="001D64BA"/>
    <w:rsid w:val="001D6799"/>
    <w:rsid w:val="001D67B3"/>
    <w:rsid w:val="001D7C51"/>
    <w:rsid w:val="001E00D6"/>
    <w:rsid w:val="001E1B62"/>
    <w:rsid w:val="001E2329"/>
    <w:rsid w:val="001E248F"/>
    <w:rsid w:val="001E2645"/>
    <w:rsid w:val="001E2698"/>
    <w:rsid w:val="001E2D2F"/>
    <w:rsid w:val="001E35DF"/>
    <w:rsid w:val="001E3AB1"/>
    <w:rsid w:val="001E3B56"/>
    <w:rsid w:val="001E419B"/>
    <w:rsid w:val="001E45DF"/>
    <w:rsid w:val="001E4765"/>
    <w:rsid w:val="001E4B51"/>
    <w:rsid w:val="001E5C0A"/>
    <w:rsid w:val="001E63A7"/>
    <w:rsid w:val="001E663E"/>
    <w:rsid w:val="001E6797"/>
    <w:rsid w:val="001E706C"/>
    <w:rsid w:val="001E7820"/>
    <w:rsid w:val="001E7E5A"/>
    <w:rsid w:val="001F0192"/>
    <w:rsid w:val="001F0790"/>
    <w:rsid w:val="001F17E1"/>
    <w:rsid w:val="001F1EBD"/>
    <w:rsid w:val="001F23A7"/>
    <w:rsid w:val="001F278A"/>
    <w:rsid w:val="001F2CF1"/>
    <w:rsid w:val="001F3437"/>
    <w:rsid w:val="001F3BD7"/>
    <w:rsid w:val="001F41D5"/>
    <w:rsid w:val="001F470C"/>
    <w:rsid w:val="001F47DE"/>
    <w:rsid w:val="001F510B"/>
    <w:rsid w:val="001F5617"/>
    <w:rsid w:val="001F5C0C"/>
    <w:rsid w:val="001F5DE5"/>
    <w:rsid w:val="001F5E69"/>
    <w:rsid w:val="001F6C59"/>
    <w:rsid w:val="001F73DD"/>
    <w:rsid w:val="001F7923"/>
    <w:rsid w:val="001F7A32"/>
    <w:rsid w:val="0020006E"/>
    <w:rsid w:val="0020052A"/>
    <w:rsid w:val="0020065E"/>
    <w:rsid w:val="00200957"/>
    <w:rsid w:val="002009AE"/>
    <w:rsid w:val="00200A49"/>
    <w:rsid w:val="00200EAC"/>
    <w:rsid w:val="0020120C"/>
    <w:rsid w:val="00201398"/>
    <w:rsid w:val="00201987"/>
    <w:rsid w:val="002022EA"/>
    <w:rsid w:val="002023E9"/>
    <w:rsid w:val="00203095"/>
    <w:rsid w:val="00203D44"/>
    <w:rsid w:val="002044C4"/>
    <w:rsid w:val="00204536"/>
    <w:rsid w:val="00204624"/>
    <w:rsid w:val="002048F1"/>
    <w:rsid w:val="00204C69"/>
    <w:rsid w:val="00205688"/>
    <w:rsid w:val="00205EF2"/>
    <w:rsid w:val="00206183"/>
    <w:rsid w:val="00207414"/>
    <w:rsid w:val="002074FF"/>
    <w:rsid w:val="002101DA"/>
    <w:rsid w:val="002114A3"/>
    <w:rsid w:val="00211AA3"/>
    <w:rsid w:val="00211C39"/>
    <w:rsid w:val="00211E97"/>
    <w:rsid w:val="00212015"/>
    <w:rsid w:val="00212089"/>
    <w:rsid w:val="00212659"/>
    <w:rsid w:val="00212891"/>
    <w:rsid w:val="00212E64"/>
    <w:rsid w:val="00213449"/>
    <w:rsid w:val="00213990"/>
    <w:rsid w:val="00213BC5"/>
    <w:rsid w:val="00213BD1"/>
    <w:rsid w:val="00213FC4"/>
    <w:rsid w:val="002140AC"/>
    <w:rsid w:val="002140C0"/>
    <w:rsid w:val="00214982"/>
    <w:rsid w:val="00214A2B"/>
    <w:rsid w:val="00214B93"/>
    <w:rsid w:val="00214BE5"/>
    <w:rsid w:val="0021635B"/>
    <w:rsid w:val="0021676D"/>
    <w:rsid w:val="00216C05"/>
    <w:rsid w:val="00216CB6"/>
    <w:rsid w:val="0021725C"/>
    <w:rsid w:val="002202E0"/>
    <w:rsid w:val="0022033F"/>
    <w:rsid w:val="00220B69"/>
    <w:rsid w:val="00220C65"/>
    <w:rsid w:val="00221353"/>
    <w:rsid w:val="002218FB"/>
    <w:rsid w:val="00221BB4"/>
    <w:rsid w:val="00221CC2"/>
    <w:rsid w:val="00221FE2"/>
    <w:rsid w:val="0022202D"/>
    <w:rsid w:val="00222687"/>
    <w:rsid w:val="002231AC"/>
    <w:rsid w:val="00223460"/>
    <w:rsid w:val="00223B37"/>
    <w:rsid w:val="00223E1D"/>
    <w:rsid w:val="002242CE"/>
    <w:rsid w:val="00224438"/>
    <w:rsid w:val="00224D86"/>
    <w:rsid w:val="00224F63"/>
    <w:rsid w:val="002251B6"/>
    <w:rsid w:val="002251BA"/>
    <w:rsid w:val="00226175"/>
    <w:rsid w:val="0022676F"/>
    <w:rsid w:val="002267AD"/>
    <w:rsid w:val="002269AD"/>
    <w:rsid w:val="00226A85"/>
    <w:rsid w:val="00226D2C"/>
    <w:rsid w:val="00226D5B"/>
    <w:rsid w:val="00226DEA"/>
    <w:rsid w:val="00227AFC"/>
    <w:rsid w:val="00227C3C"/>
    <w:rsid w:val="002311A5"/>
    <w:rsid w:val="0023152E"/>
    <w:rsid w:val="00232B9C"/>
    <w:rsid w:val="00232BC4"/>
    <w:rsid w:val="00232F4C"/>
    <w:rsid w:val="00233755"/>
    <w:rsid w:val="00233C9E"/>
    <w:rsid w:val="0023444B"/>
    <w:rsid w:val="00234842"/>
    <w:rsid w:val="002348FB"/>
    <w:rsid w:val="00234F8A"/>
    <w:rsid w:val="00235152"/>
    <w:rsid w:val="002351A8"/>
    <w:rsid w:val="002356B9"/>
    <w:rsid w:val="00236422"/>
    <w:rsid w:val="00236724"/>
    <w:rsid w:val="00236E15"/>
    <w:rsid w:val="00237648"/>
    <w:rsid w:val="0024023F"/>
    <w:rsid w:val="00240375"/>
    <w:rsid w:val="00240C4E"/>
    <w:rsid w:val="00241B7B"/>
    <w:rsid w:val="00241DEA"/>
    <w:rsid w:val="00242099"/>
    <w:rsid w:val="00242478"/>
    <w:rsid w:val="002425D2"/>
    <w:rsid w:val="002425F2"/>
    <w:rsid w:val="00242D2A"/>
    <w:rsid w:val="00243286"/>
    <w:rsid w:val="002433F9"/>
    <w:rsid w:val="00243C2B"/>
    <w:rsid w:val="00243DC0"/>
    <w:rsid w:val="002447D7"/>
    <w:rsid w:val="00244953"/>
    <w:rsid w:val="0024554F"/>
    <w:rsid w:val="002457A6"/>
    <w:rsid w:val="002458C0"/>
    <w:rsid w:val="002458FA"/>
    <w:rsid w:val="0024641E"/>
    <w:rsid w:val="0024793C"/>
    <w:rsid w:val="00250721"/>
    <w:rsid w:val="00250E16"/>
    <w:rsid w:val="0025147C"/>
    <w:rsid w:val="00251A7B"/>
    <w:rsid w:val="002527BE"/>
    <w:rsid w:val="002534C4"/>
    <w:rsid w:val="002536BC"/>
    <w:rsid w:val="0025413D"/>
    <w:rsid w:val="002544E0"/>
    <w:rsid w:val="002547DA"/>
    <w:rsid w:val="00254C76"/>
    <w:rsid w:val="00254D03"/>
    <w:rsid w:val="00254F2A"/>
    <w:rsid w:val="00254FF4"/>
    <w:rsid w:val="002555BA"/>
    <w:rsid w:val="002568E6"/>
    <w:rsid w:val="00256A23"/>
    <w:rsid w:val="00256AA6"/>
    <w:rsid w:val="00256AF6"/>
    <w:rsid w:val="00256C88"/>
    <w:rsid w:val="002571ED"/>
    <w:rsid w:val="002575FB"/>
    <w:rsid w:val="00257696"/>
    <w:rsid w:val="00257B45"/>
    <w:rsid w:val="0026073E"/>
    <w:rsid w:val="00261A29"/>
    <w:rsid w:val="00261BA5"/>
    <w:rsid w:val="00261DAB"/>
    <w:rsid w:val="00262DF9"/>
    <w:rsid w:val="002631E4"/>
    <w:rsid w:val="0026382E"/>
    <w:rsid w:val="002638DE"/>
    <w:rsid w:val="002639A2"/>
    <w:rsid w:val="002645BE"/>
    <w:rsid w:val="00264C8C"/>
    <w:rsid w:val="00265164"/>
    <w:rsid w:val="002655FA"/>
    <w:rsid w:val="002656EB"/>
    <w:rsid w:val="00265BAA"/>
    <w:rsid w:val="002661BD"/>
    <w:rsid w:val="002668F0"/>
    <w:rsid w:val="00266C8D"/>
    <w:rsid w:val="00267B48"/>
    <w:rsid w:val="00267F26"/>
    <w:rsid w:val="00270BC2"/>
    <w:rsid w:val="00270CAB"/>
    <w:rsid w:val="00270EBD"/>
    <w:rsid w:val="002712BB"/>
    <w:rsid w:val="00271759"/>
    <w:rsid w:val="00272075"/>
    <w:rsid w:val="00272786"/>
    <w:rsid w:val="002729B8"/>
    <w:rsid w:val="00272CFE"/>
    <w:rsid w:val="00272E82"/>
    <w:rsid w:val="00272F3D"/>
    <w:rsid w:val="00273137"/>
    <w:rsid w:val="002737FD"/>
    <w:rsid w:val="00273910"/>
    <w:rsid w:val="002739BC"/>
    <w:rsid w:val="00273F8C"/>
    <w:rsid w:val="002744D4"/>
    <w:rsid w:val="00274B85"/>
    <w:rsid w:val="0027529B"/>
    <w:rsid w:val="00275BF5"/>
    <w:rsid w:val="00276AB7"/>
    <w:rsid w:val="00276EE3"/>
    <w:rsid w:val="00280542"/>
    <w:rsid w:val="00280E31"/>
    <w:rsid w:val="00281252"/>
    <w:rsid w:val="00281BAC"/>
    <w:rsid w:val="00282D55"/>
    <w:rsid w:val="00282E12"/>
    <w:rsid w:val="00283D7D"/>
    <w:rsid w:val="00283FD3"/>
    <w:rsid w:val="002847F8"/>
    <w:rsid w:val="00284EA6"/>
    <w:rsid w:val="0028550C"/>
    <w:rsid w:val="00285E9E"/>
    <w:rsid w:val="00286341"/>
    <w:rsid w:val="0028692F"/>
    <w:rsid w:val="00286949"/>
    <w:rsid w:val="00286FCC"/>
    <w:rsid w:val="002872D9"/>
    <w:rsid w:val="0028757B"/>
    <w:rsid w:val="00287AB7"/>
    <w:rsid w:val="00287DE8"/>
    <w:rsid w:val="00290551"/>
    <w:rsid w:val="00290726"/>
    <w:rsid w:val="002912EA"/>
    <w:rsid w:val="0029156C"/>
    <w:rsid w:val="002916CE"/>
    <w:rsid w:val="00291E8A"/>
    <w:rsid w:val="00291F0A"/>
    <w:rsid w:val="00291F73"/>
    <w:rsid w:val="002922F4"/>
    <w:rsid w:val="002927B8"/>
    <w:rsid w:val="00292A6F"/>
    <w:rsid w:val="00292EE1"/>
    <w:rsid w:val="002937B9"/>
    <w:rsid w:val="00293C81"/>
    <w:rsid w:val="002942BE"/>
    <w:rsid w:val="00294395"/>
    <w:rsid w:val="00295934"/>
    <w:rsid w:val="00295CDB"/>
    <w:rsid w:val="00295F87"/>
    <w:rsid w:val="002969B3"/>
    <w:rsid w:val="00296C3A"/>
    <w:rsid w:val="00296C84"/>
    <w:rsid w:val="002A03F3"/>
    <w:rsid w:val="002A0481"/>
    <w:rsid w:val="002A0B3A"/>
    <w:rsid w:val="002A165C"/>
    <w:rsid w:val="002A1E02"/>
    <w:rsid w:val="002A1E4C"/>
    <w:rsid w:val="002A213E"/>
    <w:rsid w:val="002A283B"/>
    <w:rsid w:val="002A35C8"/>
    <w:rsid w:val="002A37F6"/>
    <w:rsid w:val="002A4038"/>
    <w:rsid w:val="002A492C"/>
    <w:rsid w:val="002A49F4"/>
    <w:rsid w:val="002A4ACC"/>
    <w:rsid w:val="002A5069"/>
    <w:rsid w:val="002A507E"/>
    <w:rsid w:val="002A517E"/>
    <w:rsid w:val="002A553E"/>
    <w:rsid w:val="002A5CA1"/>
    <w:rsid w:val="002A612B"/>
    <w:rsid w:val="002A691E"/>
    <w:rsid w:val="002A6D1F"/>
    <w:rsid w:val="002A7855"/>
    <w:rsid w:val="002B0015"/>
    <w:rsid w:val="002B069B"/>
    <w:rsid w:val="002B12ED"/>
    <w:rsid w:val="002B2BF7"/>
    <w:rsid w:val="002B2F21"/>
    <w:rsid w:val="002B3137"/>
    <w:rsid w:val="002B314F"/>
    <w:rsid w:val="002B32F1"/>
    <w:rsid w:val="002B3EB6"/>
    <w:rsid w:val="002B3FBB"/>
    <w:rsid w:val="002B402C"/>
    <w:rsid w:val="002B40E7"/>
    <w:rsid w:val="002B42B3"/>
    <w:rsid w:val="002B573A"/>
    <w:rsid w:val="002B58E2"/>
    <w:rsid w:val="002B5E15"/>
    <w:rsid w:val="002B5F60"/>
    <w:rsid w:val="002B6459"/>
    <w:rsid w:val="002B6DF0"/>
    <w:rsid w:val="002B72E1"/>
    <w:rsid w:val="002B73DF"/>
    <w:rsid w:val="002B7D08"/>
    <w:rsid w:val="002C0084"/>
    <w:rsid w:val="002C0573"/>
    <w:rsid w:val="002C0D03"/>
    <w:rsid w:val="002C0D8C"/>
    <w:rsid w:val="002C119B"/>
    <w:rsid w:val="002C1A5A"/>
    <w:rsid w:val="002C1B7C"/>
    <w:rsid w:val="002C2CBA"/>
    <w:rsid w:val="002C2F2D"/>
    <w:rsid w:val="002C406B"/>
    <w:rsid w:val="002C43A8"/>
    <w:rsid w:val="002C49A1"/>
    <w:rsid w:val="002C511A"/>
    <w:rsid w:val="002C5772"/>
    <w:rsid w:val="002C6500"/>
    <w:rsid w:val="002C6B3C"/>
    <w:rsid w:val="002C6DBF"/>
    <w:rsid w:val="002C6F15"/>
    <w:rsid w:val="002C7C0B"/>
    <w:rsid w:val="002C7EAF"/>
    <w:rsid w:val="002C7FB7"/>
    <w:rsid w:val="002D0620"/>
    <w:rsid w:val="002D1B5F"/>
    <w:rsid w:val="002D2946"/>
    <w:rsid w:val="002D318E"/>
    <w:rsid w:val="002D386C"/>
    <w:rsid w:val="002D3C28"/>
    <w:rsid w:val="002D448D"/>
    <w:rsid w:val="002D4B3E"/>
    <w:rsid w:val="002D6597"/>
    <w:rsid w:val="002D67A9"/>
    <w:rsid w:val="002D6BD6"/>
    <w:rsid w:val="002D705E"/>
    <w:rsid w:val="002D7BC9"/>
    <w:rsid w:val="002D7E1E"/>
    <w:rsid w:val="002D7F22"/>
    <w:rsid w:val="002E0407"/>
    <w:rsid w:val="002E0EDD"/>
    <w:rsid w:val="002E1498"/>
    <w:rsid w:val="002E18F8"/>
    <w:rsid w:val="002E3123"/>
    <w:rsid w:val="002E330C"/>
    <w:rsid w:val="002E350F"/>
    <w:rsid w:val="002E3999"/>
    <w:rsid w:val="002E4527"/>
    <w:rsid w:val="002E4A12"/>
    <w:rsid w:val="002E4DD9"/>
    <w:rsid w:val="002E5130"/>
    <w:rsid w:val="002E5317"/>
    <w:rsid w:val="002E58BD"/>
    <w:rsid w:val="002E5F21"/>
    <w:rsid w:val="002E645A"/>
    <w:rsid w:val="002E650C"/>
    <w:rsid w:val="002E7401"/>
    <w:rsid w:val="002E75D6"/>
    <w:rsid w:val="002E7805"/>
    <w:rsid w:val="002E7AB7"/>
    <w:rsid w:val="002E7EFD"/>
    <w:rsid w:val="002F0314"/>
    <w:rsid w:val="002F0826"/>
    <w:rsid w:val="002F10FA"/>
    <w:rsid w:val="002F13D2"/>
    <w:rsid w:val="002F204A"/>
    <w:rsid w:val="002F2552"/>
    <w:rsid w:val="002F256B"/>
    <w:rsid w:val="002F2D8C"/>
    <w:rsid w:val="002F2DC4"/>
    <w:rsid w:val="002F339D"/>
    <w:rsid w:val="002F36BC"/>
    <w:rsid w:val="002F38ED"/>
    <w:rsid w:val="002F3D27"/>
    <w:rsid w:val="002F3D9D"/>
    <w:rsid w:val="002F3E1A"/>
    <w:rsid w:val="002F3E70"/>
    <w:rsid w:val="002F40A3"/>
    <w:rsid w:val="002F4B70"/>
    <w:rsid w:val="002F620F"/>
    <w:rsid w:val="002F6246"/>
    <w:rsid w:val="002F68FD"/>
    <w:rsid w:val="002F6AF1"/>
    <w:rsid w:val="002F7189"/>
    <w:rsid w:val="003005B2"/>
    <w:rsid w:val="0030082C"/>
    <w:rsid w:val="00300D67"/>
    <w:rsid w:val="00301F37"/>
    <w:rsid w:val="00301F68"/>
    <w:rsid w:val="003021A2"/>
    <w:rsid w:val="00302374"/>
    <w:rsid w:val="00302C2E"/>
    <w:rsid w:val="0030325F"/>
    <w:rsid w:val="00303329"/>
    <w:rsid w:val="003035FB"/>
    <w:rsid w:val="00303CD3"/>
    <w:rsid w:val="00303F8F"/>
    <w:rsid w:val="00303F9F"/>
    <w:rsid w:val="00305198"/>
    <w:rsid w:val="00305631"/>
    <w:rsid w:val="00305780"/>
    <w:rsid w:val="003059B6"/>
    <w:rsid w:val="00306470"/>
    <w:rsid w:val="0030706F"/>
    <w:rsid w:val="003073C3"/>
    <w:rsid w:val="003107D0"/>
    <w:rsid w:val="00310B4B"/>
    <w:rsid w:val="00310EF4"/>
    <w:rsid w:val="0031165F"/>
    <w:rsid w:val="0031182D"/>
    <w:rsid w:val="00311ED3"/>
    <w:rsid w:val="00312225"/>
    <w:rsid w:val="003123B4"/>
    <w:rsid w:val="00312701"/>
    <w:rsid w:val="0031282B"/>
    <w:rsid w:val="003128D3"/>
    <w:rsid w:val="00312A15"/>
    <w:rsid w:val="00313126"/>
    <w:rsid w:val="003134B2"/>
    <w:rsid w:val="00313832"/>
    <w:rsid w:val="00313A93"/>
    <w:rsid w:val="00313C68"/>
    <w:rsid w:val="00313E2E"/>
    <w:rsid w:val="00314B9D"/>
    <w:rsid w:val="00314D1D"/>
    <w:rsid w:val="00315759"/>
    <w:rsid w:val="00315CA2"/>
    <w:rsid w:val="0031663D"/>
    <w:rsid w:val="003168CC"/>
    <w:rsid w:val="003168D3"/>
    <w:rsid w:val="00317921"/>
    <w:rsid w:val="00320E77"/>
    <w:rsid w:val="00321F62"/>
    <w:rsid w:val="003231D8"/>
    <w:rsid w:val="00323C30"/>
    <w:rsid w:val="0032471F"/>
    <w:rsid w:val="00325008"/>
    <w:rsid w:val="00325189"/>
    <w:rsid w:val="003258CD"/>
    <w:rsid w:val="0032665C"/>
    <w:rsid w:val="00326EEB"/>
    <w:rsid w:val="00327024"/>
    <w:rsid w:val="00327381"/>
    <w:rsid w:val="0032760B"/>
    <w:rsid w:val="003276CB"/>
    <w:rsid w:val="003302EA"/>
    <w:rsid w:val="003303AA"/>
    <w:rsid w:val="003305EB"/>
    <w:rsid w:val="0033078A"/>
    <w:rsid w:val="00331144"/>
    <w:rsid w:val="0033145F"/>
    <w:rsid w:val="00331B9A"/>
    <w:rsid w:val="00331CB6"/>
    <w:rsid w:val="00331ECB"/>
    <w:rsid w:val="003322E7"/>
    <w:rsid w:val="00332864"/>
    <w:rsid w:val="00332AC0"/>
    <w:rsid w:val="00332D37"/>
    <w:rsid w:val="00333ACC"/>
    <w:rsid w:val="003340AE"/>
    <w:rsid w:val="003349A2"/>
    <w:rsid w:val="00335064"/>
    <w:rsid w:val="003350BF"/>
    <w:rsid w:val="0033513B"/>
    <w:rsid w:val="00336451"/>
    <w:rsid w:val="00336B6C"/>
    <w:rsid w:val="00336EC7"/>
    <w:rsid w:val="00337169"/>
    <w:rsid w:val="003371E9"/>
    <w:rsid w:val="00340243"/>
    <w:rsid w:val="003405C9"/>
    <w:rsid w:val="00340971"/>
    <w:rsid w:val="00341B05"/>
    <w:rsid w:val="00341D6C"/>
    <w:rsid w:val="00341ECF"/>
    <w:rsid w:val="003429F7"/>
    <w:rsid w:val="00342B62"/>
    <w:rsid w:val="003438D3"/>
    <w:rsid w:val="00343BF2"/>
    <w:rsid w:val="00343CD8"/>
    <w:rsid w:val="00344D5D"/>
    <w:rsid w:val="00345377"/>
    <w:rsid w:val="003453F3"/>
    <w:rsid w:val="003457A9"/>
    <w:rsid w:val="00345A82"/>
    <w:rsid w:val="00345CB3"/>
    <w:rsid w:val="00345D7E"/>
    <w:rsid w:val="00345E6B"/>
    <w:rsid w:val="00346099"/>
    <w:rsid w:val="00346553"/>
    <w:rsid w:val="00347123"/>
    <w:rsid w:val="0034756E"/>
    <w:rsid w:val="00347887"/>
    <w:rsid w:val="00347E09"/>
    <w:rsid w:val="00347E74"/>
    <w:rsid w:val="00350935"/>
    <w:rsid w:val="00350AF6"/>
    <w:rsid w:val="00350F49"/>
    <w:rsid w:val="003518F7"/>
    <w:rsid w:val="00352852"/>
    <w:rsid w:val="003528D1"/>
    <w:rsid w:val="00352A5D"/>
    <w:rsid w:val="00352B28"/>
    <w:rsid w:val="00352CBD"/>
    <w:rsid w:val="00352DE3"/>
    <w:rsid w:val="003533CA"/>
    <w:rsid w:val="00353DA3"/>
    <w:rsid w:val="00354282"/>
    <w:rsid w:val="0035448B"/>
    <w:rsid w:val="0035462F"/>
    <w:rsid w:val="00354B5B"/>
    <w:rsid w:val="00355010"/>
    <w:rsid w:val="003552C2"/>
    <w:rsid w:val="0035539E"/>
    <w:rsid w:val="003554D1"/>
    <w:rsid w:val="00355BB9"/>
    <w:rsid w:val="0035639B"/>
    <w:rsid w:val="003566CE"/>
    <w:rsid w:val="00356815"/>
    <w:rsid w:val="00356C28"/>
    <w:rsid w:val="00356DA6"/>
    <w:rsid w:val="0035736C"/>
    <w:rsid w:val="003575D8"/>
    <w:rsid w:val="00357F29"/>
    <w:rsid w:val="003603C4"/>
    <w:rsid w:val="003603EA"/>
    <w:rsid w:val="00360503"/>
    <w:rsid w:val="003606D7"/>
    <w:rsid w:val="00360A06"/>
    <w:rsid w:val="00360B3B"/>
    <w:rsid w:val="0036146A"/>
    <w:rsid w:val="00361A4F"/>
    <w:rsid w:val="00361C1D"/>
    <w:rsid w:val="00361CB2"/>
    <w:rsid w:val="00362B88"/>
    <w:rsid w:val="00363116"/>
    <w:rsid w:val="003653F3"/>
    <w:rsid w:val="00365E5F"/>
    <w:rsid w:val="00366148"/>
    <w:rsid w:val="00366BC0"/>
    <w:rsid w:val="003674F3"/>
    <w:rsid w:val="00367884"/>
    <w:rsid w:val="003679B0"/>
    <w:rsid w:val="00367E26"/>
    <w:rsid w:val="0037031E"/>
    <w:rsid w:val="00370335"/>
    <w:rsid w:val="003706DE"/>
    <w:rsid w:val="00370E1E"/>
    <w:rsid w:val="00371155"/>
    <w:rsid w:val="00371438"/>
    <w:rsid w:val="00371514"/>
    <w:rsid w:val="00371A29"/>
    <w:rsid w:val="00372027"/>
    <w:rsid w:val="003723DA"/>
    <w:rsid w:val="00372537"/>
    <w:rsid w:val="0037293D"/>
    <w:rsid w:val="00372BF1"/>
    <w:rsid w:val="0037331F"/>
    <w:rsid w:val="00373890"/>
    <w:rsid w:val="00373A3E"/>
    <w:rsid w:val="00373FED"/>
    <w:rsid w:val="00374551"/>
    <w:rsid w:val="00374EF8"/>
    <w:rsid w:val="003758B5"/>
    <w:rsid w:val="0037606D"/>
    <w:rsid w:val="0037686A"/>
    <w:rsid w:val="00377001"/>
    <w:rsid w:val="0037793D"/>
    <w:rsid w:val="00377A24"/>
    <w:rsid w:val="00377F45"/>
    <w:rsid w:val="003805E2"/>
    <w:rsid w:val="00380DBA"/>
    <w:rsid w:val="00381C27"/>
    <w:rsid w:val="00381EE6"/>
    <w:rsid w:val="00382228"/>
    <w:rsid w:val="003827E4"/>
    <w:rsid w:val="00382B60"/>
    <w:rsid w:val="00383874"/>
    <w:rsid w:val="00383E0A"/>
    <w:rsid w:val="00384C05"/>
    <w:rsid w:val="00385298"/>
    <w:rsid w:val="003864CA"/>
    <w:rsid w:val="00386DA6"/>
    <w:rsid w:val="00386E8B"/>
    <w:rsid w:val="003874D6"/>
    <w:rsid w:val="00390417"/>
    <w:rsid w:val="0039059B"/>
    <w:rsid w:val="00390E0F"/>
    <w:rsid w:val="00390E89"/>
    <w:rsid w:val="0039127F"/>
    <w:rsid w:val="00391C65"/>
    <w:rsid w:val="00392B87"/>
    <w:rsid w:val="00393E25"/>
    <w:rsid w:val="003947F2"/>
    <w:rsid w:val="00394C33"/>
    <w:rsid w:val="003955B4"/>
    <w:rsid w:val="003958FD"/>
    <w:rsid w:val="00395C83"/>
    <w:rsid w:val="00395E77"/>
    <w:rsid w:val="00396000"/>
    <w:rsid w:val="00396202"/>
    <w:rsid w:val="003968D8"/>
    <w:rsid w:val="00396F05"/>
    <w:rsid w:val="00397265"/>
    <w:rsid w:val="003974D2"/>
    <w:rsid w:val="00397A55"/>
    <w:rsid w:val="00397B29"/>
    <w:rsid w:val="00397F1A"/>
    <w:rsid w:val="003A06B2"/>
    <w:rsid w:val="003A109E"/>
    <w:rsid w:val="003A1131"/>
    <w:rsid w:val="003A1D93"/>
    <w:rsid w:val="003A1E71"/>
    <w:rsid w:val="003A1EBB"/>
    <w:rsid w:val="003A22CE"/>
    <w:rsid w:val="003A2A3B"/>
    <w:rsid w:val="003A31C2"/>
    <w:rsid w:val="003A3258"/>
    <w:rsid w:val="003A3559"/>
    <w:rsid w:val="003A386A"/>
    <w:rsid w:val="003A440C"/>
    <w:rsid w:val="003A46A6"/>
    <w:rsid w:val="003A484B"/>
    <w:rsid w:val="003A4E4C"/>
    <w:rsid w:val="003A50C1"/>
    <w:rsid w:val="003A5135"/>
    <w:rsid w:val="003A5365"/>
    <w:rsid w:val="003A5906"/>
    <w:rsid w:val="003A6285"/>
    <w:rsid w:val="003A6BFA"/>
    <w:rsid w:val="003A7134"/>
    <w:rsid w:val="003A7458"/>
    <w:rsid w:val="003A75F5"/>
    <w:rsid w:val="003A7923"/>
    <w:rsid w:val="003A7B8D"/>
    <w:rsid w:val="003A7CC9"/>
    <w:rsid w:val="003A7F43"/>
    <w:rsid w:val="003B024E"/>
    <w:rsid w:val="003B05DA"/>
    <w:rsid w:val="003B077F"/>
    <w:rsid w:val="003B084B"/>
    <w:rsid w:val="003B088A"/>
    <w:rsid w:val="003B0AAD"/>
    <w:rsid w:val="003B0C84"/>
    <w:rsid w:val="003B0D50"/>
    <w:rsid w:val="003B0DC8"/>
    <w:rsid w:val="003B183E"/>
    <w:rsid w:val="003B1ECB"/>
    <w:rsid w:val="003B228B"/>
    <w:rsid w:val="003B23CC"/>
    <w:rsid w:val="003B2F3E"/>
    <w:rsid w:val="003B319C"/>
    <w:rsid w:val="003B350A"/>
    <w:rsid w:val="003B387A"/>
    <w:rsid w:val="003B3C11"/>
    <w:rsid w:val="003B3C88"/>
    <w:rsid w:val="003B42BF"/>
    <w:rsid w:val="003B45FB"/>
    <w:rsid w:val="003B4689"/>
    <w:rsid w:val="003B46E9"/>
    <w:rsid w:val="003B49F6"/>
    <w:rsid w:val="003B5929"/>
    <w:rsid w:val="003B5D9C"/>
    <w:rsid w:val="003B665B"/>
    <w:rsid w:val="003B692F"/>
    <w:rsid w:val="003B6A3D"/>
    <w:rsid w:val="003B7084"/>
    <w:rsid w:val="003B7675"/>
    <w:rsid w:val="003B79C6"/>
    <w:rsid w:val="003C0A25"/>
    <w:rsid w:val="003C0BAD"/>
    <w:rsid w:val="003C0E17"/>
    <w:rsid w:val="003C14EE"/>
    <w:rsid w:val="003C17DD"/>
    <w:rsid w:val="003C1B76"/>
    <w:rsid w:val="003C2031"/>
    <w:rsid w:val="003C20F4"/>
    <w:rsid w:val="003C2987"/>
    <w:rsid w:val="003C3F22"/>
    <w:rsid w:val="003C44EF"/>
    <w:rsid w:val="003C4A77"/>
    <w:rsid w:val="003C4F8F"/>
    <w:rsid w:val="003C5559"/>
    <w:rsid w:val="003C57F0"/>
    <w:rsid w:val="003C65A9"/>
    <w:rsid w:val="003C6D93"/>
    <w:rsid w:val="003D011B"/>
    <w:rsid w:val="003D025B"/>
    <w:rsid w:val="003D086C"/>
    <w:rsid w:val="003D0B13"/>
    <w:rsid w:val="003D19EE"/>
    <w:rsid w:val="003D1C0E"/>
    <w:rsid w:val="003D2763"/>
    <w:rsid w:val="003D2EC0"/>
    <w:rsid w:val="003D3D2F"/>
    <w:rsid w:val="003D476F"/>
    <w:rsid w:val="003D5565"/>
    <w:rsid w:val="003D598F"/>
    <w:rsid w:val="003D61A8"/>
    <w:rsid w:val="003D6443"/>
    <w:rsid w:val="003D657B"/>
    <w:rsid w:val="003D74F1"/>
    <w:rsid w:val="003D7B01"/>
    <w:rsid w:val="003D7DBD"/>
    <w:rsid w:val="003D7E39"/>
    <w:rsid w:val="003D7FEB"/>
    <w:rsid w:val="003E05C0"/>
    <w:rsid w:val="003E0C13"/>
    <w:rsid w:val="003E13F0"/>
    <w:rsid w:val="003E16A9"/>
    <w:rsid w:val="003E1822"/>
    <w:rsid w:val="003E1A56"/>
    <w:rsid w:val="003E1BB7"/>
    <w:rsid w:val="003E201E"/>
    <w:rsid w:val="003E2F3D"/>
    <w:rsid w:val="003E3EFC"/>
    <w:rsid w:val="003E4751"/>
    <w:rsid w:val="003E47A3"/>
    <w:rsid w:val="003E4831"/>
    <w:rsid w:val="003E48DE"/>
    <w:rsid w:val="003E4ED0"/>
    <w:rsid w:val="003E546F"/>
    <w:rsid w:val="003E5853"/>
    <w:rsid w:val="003E6090"/>
    <w:rsid w:val="003E6152"/>
    <w:rsid w:val="003E664F"/>
    <w:rsid w:val="003E6A2A"/>
    <w:rsid w:val="003E6C6E"/>
    <w:rsid w:val="003E6CF7"/>
    <w:rsid w:val="003E7754"/>
    <w:rsid w:val="003E7899"/>
    <w:rsid w:val="003E7AE0"/>
    <w:rsid w:val="003E7E8B"/>
    <w:rsid w:val="003F03D4"/>
    <w:rsid w:val="003F1EFD"/>
    <w:rsid w:val="003F254F"/>
    <w:rsid w:val="003F289C"/>
    <w:rsid w:val="003F2DA9"/>
    <w:rsid w:val="003F31B4"/>
    <w:rsid w:val="003F36A7"/>
    <w:rsid w:val="003F4507"/>
    <w:rsid w:val="003F4759"/>
    <w:rsid w:val="003F47AE"/>
    <w:rsid w:val="003F4C36"/>
    <w:rsid w:val="003F4CB8"/>
    <w:rsid w:val="003F574B"/>
    <w:rsid w:val="003F58EB"/>
    <w:rsid w:val="003F671B"/>
    <w:rsid w:val="003F7273"/>
    <w:rsid w:val="003F72C2"/>
    <w:rsid w:val="003F74C0"/>
    <w:rsid w:val="00400064"/>
    <w:rsid w:val="004002B7"/>
    <w:rsid w:val="004003E0"/>
    <w:rsid w:val="0040048B"/>
    <w:rsid w:val="00400672"/>
    <w:rsid w:val="00400F3E"/>
    <w:rsid w:val="004011F3"/>
    <w:rsid w:val="00401EC4"/>
    <w:rsid w:val="00401F73"/>
    <w:rsid w:val="00402D48"/>
    <w:rsid w:val="00403165"/>
    <w:rsid w:val="004034D4"/>
    <w:rsid w:val="00403703"/>
    <w:rsid w:val="00403971"/>
    <w:rsid w:val="0040474D"/>
    <w:rsid w:val="0040499A"/>
    <w:rsid w:val="00404BD5"/>
    <w:rsid w:val="00404D1D"/>
    <w:rsid w:val="0040541F"/>
    <w:rsid w:val="00405E4D"/>
    <w:rsid w:val="00406933"/>
    <w:rsid w:val="00407036"/>
    <w:rsid w:val="004071EF"/>
    <w:rsid w:val="004104ED"/>
    <w:rsid w:val="00411EDA"/>
    <w:rsid w:val="004138EF"/>
    <w:rsid w:val="00413B99"/>
    <w:rsid w:val="00413D65"/>
    <w:rsid w:val="0041486F"/>
    <w:rsid w:val="00414D23"/>
    <w:rsid w:val="00414F8E"/>
    <w:rsid w:val="004156F3"/>
    <w:rsid w:val="004157F1"/>
    <w:rsid w:val="00415938"/>
    <w:rsid w:val="004166B4"/>
    <w:rsid w:val="00416925"/>
    <w:rsid w:val="00416A48"/>
    <w:rsid w:val="00416F8E"/>
    <w:rsid w:val="00420212"/>
    <w:rsid w:val="00420BFA"/>
    <w:rsid w:val="004212FD"/>
    <w:rsid w:val="004217CD"/>
    <w:rsid w:val="00421F2C"/>
    <w:rsid w:val="00422113"/>
    <w:rsid w:val="0042248F"/>
    <w:rsid w:val="00422537"/>
    <w:rsid w:val="004225FB"/>
    <w:rsid w:val="00422EE5"/>
    <w:rsid w:val="00423FD4"/>
    <w:rsid w:val="00424262"/>
    <w:rsid w:val="00424356"/>
    <w:rsid w:val="00424A4F"/>
    <w:rsid w:val="004255ED"/>
    <w:rsid w:val="00425612"/>
    <w:rsid w:val="00426C0B"/>
    <w:rsid w:val="004274B2"/>
    <w:rsid w:val="00427561"/>
    <w:rsid w:val="00427765"/>
    <w:rsid w:val="00430431"/>
    <w:rsid w:val="00430598"/>
    <w:rsid w:val="00430683"/>
    <w:rsid w:val="00430872"/>
    <w:rsid w:val="00430945"/>
    <w:rsid w:val="00430C24"/>
    <w:rsid w:val="0043280F"/>
    <w:rsid w:val="00433224"/>
    <w:rsid w:val="00433719"/>
    <w:rsid w:val="00433B47"/>
    <w:rsid w:val="00433BB0"/>
    <w:rsid w:val="00433C94"/>
    <w:rsid w:val="0043573C"/>
    <w:rsid w:val="00435B46"/>
    <w:rsid w:val="00435FBA"/>
    <w:rsid w:val="004371F2"/>
    <w:rsid w:val="0043779E"/>
    <w:rsid w:val="0043791B"/>
    <w:rsid w:val="00440C9E"/>
    <w:rsid w:val="00440D62"/>
    <w:rsid w:val="00441D4F"/>
    <w:rsid w:val="00441F67"/>
    <w:rsid w:val="0044303C"/>
    <w:rsid w:val="0044336A"/>
    <w:rsid w:val="0044343A"/>
    <w:rsid w:val="00443FBF"/>
    <w:rsid w:val="00444840"/>
    <w:rsid w:val="00444DAC"/>
    <w:rsid w:val="00445523"/>
    <w:rsid w:val="00445C05"/>
    <w:rsid w:val="00445CBA"/>
    <w:rsid w:val="00446B22"/>
    <w:rsid w:val="00446CC3"/>
    <w:rsid w:val="00446FDA"/>
    <w:rsid w:val="004503A5"/>
    <w:rsid w:val="004504FF"/>
    <w:rsid w:val="00450882"/>
    <w:rsid w:val="00450907"/>
    <w:rsid w:val="004511F0"/>
    <w:rsid w:val="004513B0"/>
    <w:rsid w:val="00451485"/>
    <w:rsid w:val="00451B4C"/>
    <w:rsid w:val="00451C20"/>
    <w:rsid w:val="00451C30"/>
    <w:rsid w:val="00451C50"/>
    <w:rsid w:val="00452001"/>
    <w:rsid w:val="0045250D"/>
    <w:rsid w:val="00452621"/>
    <w:rsid w:val="00453893"/>
    <w:rsid w:val="00453B7E"/>
    <w:rsid w:val="00453C22"/>
    <w:rsid w:val="0045442E"/>
    <w:rsid w:val="00454465"/>
    <w:rsid w:val="00454CEC"/>
    <w:rsid w:val="004558E1"/>
    <w:rsid w:val="00455BD9"/>
    <w:rsid w:val="00455CFE"/>
    <w:rsid w:val="0045691B"/>
    <w:rsid w:val="00460383"/>
    <w:rsid w:val="004603DF"/>
    <w:rsid w:val="0046061D"/>
    <w:rsid w:val="00460622"/>
    <w:rsid w:val="00460643"/>
    <w:rsid w:val="00460686"/>
    <w:rsid w:val="00461CA0"/>
    <w:rsid w:val="00462418"/>
    <w:rsid w:val="004631AB"/>
    <w:rsid w:val="004648C7"/>
    <w:rsid w:val="00464FBF"/>
    <w:rsid w:val="004651FA"/>
    <w:rsid w:val="004653DE"/>
    <w:rsid w:val="004665E1"/>
    <w:rsid w:val="004669E0"/>
    <w:rsid w:val="00466EA5"/>
    <w:rsid w:val="0046731D"/>
    <w:rsid w:val="00467AF2"/>
    <w:rsid w:val="00470421"/>
    <w:rsid w:val="0047057F"/>
    <w:rsid w:val="004706D2"/>
    <w:rsid w:val="004707BA"/>
    <w:rsid w:val="0047117D"/>
    <w:rsid w:val="004714F5"/>
    <w:rsid w:val="00471A28"/>
    <w:rsid w:val="00471A70"/>
    <w:rsid w:val="00471B3A"/>
    <w:rsid w:val="004723FD"/>
    <w:rsid w:val="0047259A"/>
    <w:rsid w:val="00472A65"/>
    <w:rsid w:val="0047312D"/>
    <w:rsid w:val="004735F6"/>
    <w:rsid w:val="00473A79"/>
    <w:rsid w:val="00474210"/>
    <w:rsid w:val="004751C7"/>
    <w:rsid w:val="00475D8D"/>
    <w:rsid w:val="00475E03"/>
    <w:rsid w:val="004760F8"/>
    <w:rsid w:val="00476723"/>
    <w:rsid w:val="004770E3"/>
    <w:rsid w:val="0047713E"/>
    <w:rsid w:val="00477234"/>
    <w:rsid w:val="004775C8"/>
    <w:rsid w:val="00477704"/>
    <w:rsid w:val="0047798D"/>
    <w:rsid w:val="00477BA5"/>
    <w:rsid w:val="00477F46"/>
    <w:rsid w:val="004801E7"/>
    <w:rsid w:val="0048083A"/>
    <w:rsid w:val="0048083B"/>
    <w:rsid w:val="004809C4"/>
    <w:rsid w:val="00480C1B"/>
    <w:rsid w:val="00480D23"/>
    <w:rsid w:val="004810B5"/>
    <w:rsid w:val="00481393"/>
    <w:rsid w:val="0048248B"/>
    <w:rsid w:val="00482C97"/>
    <w:rsid w:val="00483335"/>
    <w:rsid w:val="00483909"/>
    <w:rsid w:val="00483ABA"/>
    <w:rsid w:val="00483C42"/>
    <w:rsid w:val="004845B4"/>
    <w:rsid w:val="00485693"/>
    <w:rsid w:val="00485FBF"/>
    <w:rsid w:val="0048626F"/>
    <w:rsid w:val="004866C0"/>
    <w:rsid w:val="004876F6"/>
    <w:rsid w:val="00487732"/>
    <w:rsid w:val="00490B0B"/>
    <w:rsid w:val="004915DB"/>
    <w:rsid w:val="00491AED"/>
    <w:rsid w:val="00491D59"/>
    <w:rsid w:val="0049246F"/>
    <w:rsid w:val="00492807"/>
    <w:rsid w:val="004931B6"/>
    <w:rsid w:val="004931DE"/>
    <w:rsid w:val="00493D6A"/>
    <w:rsid w:val="0049406F"/>
    <w:rsid w:val="0049426E"/>
    <w:rsid w:val="00494539"/>
    <w:rsid w:val="004950D3"/>
    <w:rsid w:val="004953C9"/>
    <w:rsid w:val="00495678"/>
    <w:rsid w:val="00496277"/>
    <w:rsid w:val="00496728"/>
    <w:rsid w:val="004969A3"/>
    <w:rsid w:val="00496D30"/>
    <w:rsid w:val="00496D7C"/>
    <w:rsid w:val="004A0828"/>
    <w:rsid w:val="004A0F9F"/>
    <w:rsid w:val="004A1546"/>
    <w:rsid w:val="004A185C"/>
    <w:rsid w:val="004A1E31"/>
    <w:rsid w:val="004A1F0E"/>
    <w:rsid w:val="004A2683"/>
    <w:rsid w:val="004A2902"/>
    <w:rsid w:val="004A2D21"/>
    <w:rsid w:val="004A2DDE"/>
    <w:rsid w:val="004A3382"/>
    <w:rsid w:val="004A3467"/>
    <w:rsid w:val="004A3B1C"/>
    <w:rsid w:val="004A47BE"/>
    <w:rsid w:val="004A4859"/>
    <w:rsid w:val="004A4AF1"/>
    <w:rsid w:val="004A4F6F"/>
    <w:rsid w:val="004A50CF"/>
    <w:rsid w:val="004A6083"/>
    <w:rsid w:val="004A616F"/>
    <w:rsid w:val="004A6E81"/>
    <w:rsid w:val="004A6FAC"/>
    <w:rsid w:val="004A73BE"/>
    <w:rsid w:val="004A76A2"/>
    <w:rsid w:val="004A7806"/>
    <w:rsid w:val="004B0055"/>
    <w:rsid w:val="004B0FBE"/>
    <w:rsid w:val="004B1877"/>
    <w:rsid w:val="004B2429"/>
    <w:rsid w:val="004B2483"/>
    <w:rsid w:val="004B24B4"/>
    <w:rsid w:val="004B2770"/>
    <w:rsid w:val="004B2AB4"/>
    <w:rsid w:val="004B2D8B"/>
    <w:rsid w:val="004B328A"/>
    <w:rsid w:val="004B350D"/>
    <w:rsid w:val="004B3704"/>
    <w:rsid w:val="004B3BDA"/>
    <w:rsid w:val="004B41A2"/>
    <w:rsid w:val="004B4295"/>
    <w:rsid w:val="004B4D93"/>
    <w:rsid w:val="004B4EA1"/>
    <w:rsid w:val="004B6346"/>
    <w:rsid w:val="004B63D2"/>
    <w:rsid w:val="004B6A1D"/>
    <w:rsid w:val="004B6A55"/>
    <w:rsid w:val="004B6FB6"/>
    <w:rsid w:val="004B705F"/>
    <w:rsid w:val="004B71AC"/>
    <w:rsid w:val="004B78A4"/>
    <w:rsid w:val="004B7A35"/>
    <w:rsid w:val="004C0888"/>
    <w:rsid w:val="004C18CD"/>
    <w:rsid w:val="004C30C1"/>
    <w:rsid w:val="004C345A"/>
    <w:rsid w:val="004C3975"/>
    <w:rsid w:val="004C3F00"/>
    <w:rsid w:val="004C438F"/>
    <w:rsid w:val="004C45FB"/>
    <w:rsid w:val="004C476B"/>
    <w:rsid w:val="004C47AE"/>
    <w:rsid w:val="004C4FDF"/>
    <w:rsid w:val="004C511D"/>
    <w:rsid w:val="004C609C"/>
    <w:rsid w:val="004C6B2B"/>
    <w:rsid w:val="004C6C4D"/>
    <w:rsid w:val="004C6F87"/>
    <w:rsid w:val="004C77A2"/>
    <w:rsid w:val="004C77D9"/>
    <w:rsid w:val="004D0C1B"/>
    <w:rsid w:val="004D0F87"/>
    <w:rsid w:val="004D1877"/>
    <w:rsid w:val="004D1B58"/>
    <w:rsid w:val="004D1C55"/>
    <w:rsid w:val="004D1FC8"/>
    <w:rsid w:val="004D2916"/>
    <w:rsid w:val="004D2C34"/>
    <w:rsid w:val="004D32B2"/>
    <w:rsid w:val="004D3745"/>
    <w:rsid w:val="004D3987"/>
    <w:rsid w:val="004D3A90"/>
    <w:rsid w:val="004D3B67"/>
    <w:rsid w:val="004D4233"/>
    <w:rsid w:val="004D496C"/>
    <w:rsid w:val="004D514E"/>
    <w:rsid w:val="004D6562"/>
    <w:rsid w:val="004D65B8"/>
    <w:rsid w:val="004D6656"/>
    <w:rsid w:val="004D6F57"/>
    <w:rsid w:val="004D7113"/>
    <w:rsid w:val="004D76BA"/>
    <w:rsid w:val="004D770A"/>
    <w:rsid w:val="004E06F0"/>
    <w:rsid w:val="004E09CE"/>
    <w:rsid w:val="004E0ED5"/>
    <w:rsid w:val="004E1329"/>
    <w:rsid w:val="004E1CCE"/>
    <w:rsid w:val="004E1EE2"/>
    <w:rsid w:val="004E26CA"/>
    <w:rsid w:val="004E2A50"/>
    <w:rsid w:val="004E3114"/>
    <w:rsid w:val="004E3132"/>
    <w:rsid w:val="004E398A"/>
    <w:rsid w:val="004E45DA"/>
    <w:rsid w:val="004E47DE"/>
    <w:rsid w:val="004E552E"/>
    <w:rsid w:val="004E59EE"/>
    <w:rsid w:val="004E5D05"/>
    <w:rsid w:val="004E5DAE"/>
    <w:rsid w:val="004E6374"/>
    <w:rsid w:val="004E656D"/>
    <w:rsid w:val="004E6B5C"/>
    <w:rsid w:val="004E7172"/>
    <w:rsid w:val="004E72CB"/>
    <w:rsid w:val="004F0849"/>
    <w:rsid w:val="004F0C9B"/>
    <w:rsid w:val="004F1069"/>
    <w:rsid w:val="004F173C"/>
    <w:rsid w:val="004F186D"/>
    <w:rsid w:val="004F1B50"/>
    <w:rsid w:val="004F1B8C"/>
    <w:rsid w:val="004F1E97"/>
    <w:rsid w:val="004F28C4"/>
    <w:rsid w:val="004F2A5B"/>
    <w:rsid w:val="004F31DE"/>
    <w:rsid w:val="004F344F"/>
    <w:rsid w:val="004F3988"/>
    <w:rsid w:val="004F45B0"/>
    <w:rsid w:val="004F45C7"/>
    <w:rsid w:val="004F4797"/>
    <w:rsid w:val="004F492E"/>
    <w:rsid w:val="004F50D5"/>
    <w:rsid w:val="004F5C62"/>
    <w:rsid w:val="004F600A"/>
    <w:rsid w:val="004F6638"/>
    <w:rsid w:val="004F6EFF"/>
    <w:rsid w:val="004F6F50"/>
    <w:rsid w:val="004F7AF6"/>
    <w:rsid w:val="004F7DDD"/>
    <w:rsid w:val="0050003F"/>
    <w:rsid w:val="00500343"/>
    <w:rsid w:val="005012FB"/>
    <w:rsid w:val="005013CC"/>
    <w:rsid w:val="00501FC3"/>
    <w:rsid w:val="005020C3"/>
    <w:rsid w:val="00502182"/>
    <w:rsid w:val="0050233F"/>
    <w:rsid w:val="00502503"/>
    <w:rsid w:val="00502B94"/>
    <w:rsid w:val="00503E02"/>
    <w:rsid w:val="00504458"/>
    <w:rsid w:val="00505662"/>
    <w:rsid w:val="0050586D"/>
    <w:rsid w:val="005067D4"/>
    <w:rsid w:val="00507014"/>
    <w:rsid w:val="005072C4"/>
    <w:rsid w:val="00507AFB"/>
    <w:rsid w:val="00510267"/>
    <w:rsid w:val="005103C5"/>
    <w:rsid w:val="00510450"/>
    <w:rsid w:val="0051081F"/>
    <w:rsid w:val="00510FB1"/>
    <w:rsid w:val="00511017"/>
    <w:rsid w:val="005111F8"/>
    <w:rsid w:val="00511900"/>
    <w:rsid w:val="00511905"/>
    <w:rsid w:val="00511A1F"/>
    <w:rsid w:val="00511CCB"/>
    <w:rsid w:val="00512055"/>
    <w:rsid w:val="00512AB2"/>
    <w:rsid w:val="00513FA2"/>
    <w:rsid w:val="00514201"/>
    <w:rsid w:val="00514387"/>
    <w:rsid w:val="005146DD"/>
    <w:rsid w:val="005149DD"/>
    <w:rsid w:val="00514D8D"/>
    <w:rsid w:val="00515830"/>
    <w:rsid w:val="00515FE2"/>
    <w:rsid w:val="00516459"/>
    <w:rsid w:val="00516A90"/>
    <w:rsid w:val="00517331"/>
    <w:rsid w:val="0051735B"/>
    <w:rsid w:val="005173C8"/>
    <w:rsid w:val="005202A6"/>
    <w:rsid w:val="0052086B"/>
    <w:rsid w:val="00520C41"/>
    <w:rsid w:val="00520CE0"/>
    <w:rsid w:val="0052112C"/>
    <w:rsid w:val="00521551"/>
    <w:rsid w:val="005216DD"/>
    <w:rsid w:val="00521CD2"/>
    <w:rsid w:val="005228C5"/>
    <w:rsid w:val="00523889"/>
    <w:rsid w:val="00523972"/>
    <w:rsid w:val="00523C89"/>
    <w:rsid w:val="00524F35"/>
    <w:rsid w:val="005255F8"/>
    <w:rsid w:val="00525660"/>
    <w:rsid w:val="005257A9"/>
    <w:rsid w:val="00525E87"/>
    <w:rsid w:val="00526538"/>
    <w:rsid w:val="005275B7"/>
    <w:rsid w:val="00527A35"/>
    <w:rsid w:val="005306D1"/>
    <w:rsid w:val="005308B8"/>
    <w:rsid w:val="00530CB8"/>
    <w:rsid w:val="00530F99"/>
    <w:rsid w:val="00531476"/>
    <w:rsid w:val="005319A2"/>
    <w:rsid w:val="00531A3E"/>
    <w:rsid w:val="0053225E"/>
    <w:rsid w:val="0053260A"/>
    <w:rsid w:val="00533137"/>
    <w:rsid w:val="00533728"/>
    <w:rsid w:val="005339FD"/>
    <w:rsid w:val="00533CB3"/>
    <w:rsid w:val="005344EE"/>
    <w:rsid w:val="005348EE"/>
    <w:rsid w:val="005349E1"/>
    <w:rsid w:val="00534DBF"/>
    <w:rsid w:val="00535362"/>
    <w:rsid w:val="0053563E"/>
    <w:rsid w:val="00536244"/>
    <w:rsid w:val="0053627B"/>
    <w:rsid w:val="005368FD"/>
    <w:rsid w:val="00536A21"/>
    <w:rsid w:val="00537AE9"/>
    <w:rsid w:val="00537EF5"/>
    <w:rsid w:val="005403A7"/>
    <w:rsid w:val="00540642"/>
    <w:rsid w:val="005406DF"/>
    <w:rsid w:val="0054084B"/>
    <w:rsid w:val="00541253"/>
    <w:rsid w:val="005414FB"/>
    <w:rsid w:val="005416BC"/>
    <w:rsid w:val="005416F7"/>
    <w:rsid w:val="00541765"/>
    <w:rsid w:val="005419EE"/>
    <w:rsid w:val="00541E3A"/>
    <w:rsid w:val="005420CC"/>
    <w:rsid w:val="00542600"/>
    <w:rsid w:val="0054284B"/>
    <w:rsid w:val="00542EB5"/>
    <w:rsid w:val="005434C3"/>
    <w:rsid w:val="005434D0"/>
    <w:rsid w:val="005437AC"/>
    <w:rsid w:val="00543911"/>
    <w:rsid w:val="005442C2"/>
    <w:rsid w:val="0054437C"/>
    <w:rsid w:val="005443CC"/>
    <w:rsid w:val="00544435"/>
    <w:rsid w:val="00544448"/>
    <w:rsid w:val="005451B9"/>
    <w:rsid w:val="005452D1"/>
    <w:rsid w:val="00545715"/>
    <w:rsid w:val="00545925"/>
    <w:rsid w:val="0054601B"/>
    <w:rsid w:val="005468C0"/>
    <w:rsid w:val="005469AE"/>
    <w:rsid w:val="00546A0A"/>
    <w:rsid w:val="00546A78"/>
    <w:rsid w:val="00546D61"/>
    <w:rsid w:val="0054713D"/>
    <w:rsid w:val="0054749F"/>
    <w:rsid w:val="00547C62"/>
    <w:rsid w:val="005504C9"/>
    <w:rsid w:val="005509EF"/>
    <w:rsid w:val="00550C71"/>
    <w:rsid w:val="005518A4"/>
    <w:rsid w:val="0055253B"/>
    <w:rsid w:val="0055257C"/>
    <w:rsid w:val="00552988"/>
    <w:rsid w:val="00552BDD"/>
    <w:rsid w:val="00552BDF"/>
    <w:rsid w:val="00552E57"/>
    <w:rsid w:val="0055377B"/>
    <w:rsid w:val="00553D36"/>
    <w:rsid w:val="0055410B"/>
    <w:rsid w:val="005541C0"/>
    <w:rsid w:val="00554803"/>
    <w:rsid w:val="00554B39"/>
    <w:rsid w:val="00556175"/>
    <w:rsid w:val="005562FE"/>
    <w:rsid w:val="00556556"/>
    <w:rsid w:val="00556605"/>
    <w:rsid w:val="0055668B"/>
    <w:rsid w:val="0055691E"/>
    <w:rsid w:val="005571D0"/>
    <w:rsid w:val="0055764F"/>
    <w:rsid w:val="005578A4"/>
    <w:rsid w:val="005579BF"/>
    <w:rsid w:val="00557D01"/>
    <w:rsid w:val="00557EBE"/>
    <w:rsid w:val="00560561"/>
    <w:rsid w:val="005606FE"/>
    <w:rsid w:val="00560839"/>
    <w:rsid w:val="00560B2D"/>
    <w:rsid w:val="0056129E"/>
    <w:rsid w:val="00561436"/>
    <w:rsid w:val="0056157C"/>
    <w:rsid w:val="00562646"/>
    <w:rsid w:val="00562A87"/>
    <w:rsid w:val="00562FB5"/>
    <w:rsid w:val="00563468"/>
    <w:rsid w:val="00563A7A"/>
    <w:rsid w:val="005640A4"/>
    <w:rsid w:val="00565669"/>
    <w:rsid w:val="00565EAE"/>
    <w:rsid w:val="005661EB"/>
    <w:rsid w:val="00566432"/>
    <w:rsid w:val="00566468"/>
    <w:rsid w:val="00566581"/>
    <w:rsid w:val="00566AD9"/>
    <w:rsid w:val="00567B45"/>
    <w:rsid w:val="00567EEF"/>
    <w:rsid w:val="005703FD"/>
    <w:rsid w:val="0057063E"/>
    <w:rsid w:val="00570781"/>
    <w:rsid w:val="00570B7F"/>
    <w:rsid w:val="00571279"/>
    <w:rsid w:val="00571C1B"/>
    <w:rsid w:val="00571EE7"/>
    <w:rsid w:val="005720F1"/>
    <w:rsid w:val="00572140"/>
    <w:rsid w:val="005721BD"/>
    <w:rsid w:val="005725D8"/>
    <w:rsid w:val="00572CAA"/>
    <w:rsid w:val="00572D99"/>
    <w:rsid w:val="0057326E"/>
    <w:rsid w:val="00573358"/>
    <w:rsid w:val="00573677"/>
    <w:rsid w:val="00573B4B"/>
    <w:rsid w:val="0057434F"/>
    <w:rsid w:val="00574DB2"/>
    <w:rsid w:val="00575040"/>
    <w:rsid w:val="00575070"/>
    <w:rsid w:val="00575F7D"/>
    <w:rsid w:val="00576098"/>
    <w:rsid w:val="005772AA"/>
    <w:rsid w:val="0057783C"/>
    <w:rsid w:val="00577A45"/>
    <w:rsid w:val="00577DDD"/>
    <w:rsid w:val="00580033"/>
    <w:rsid w:val="00580383"/>
    <w:rsid w:val="005806A2"/>
    <w:rsid w:val="0058080F"/>
    <w:rsid w:val="00580895"/>
    <w:rsid w:val="00580C5E"/>
    <w:rsid w:val="00580E40"/>
    <w:rsid w:val="00580F01"/>
    <w:rsid w:val="00582965"/>
    <w:rsid w:val="00584480"/>
    <w:rsid w:val="005846BA"/>
    <w:rsid w:val="00584CBC"/>
    <w:rsid w:val="005852D3"/>
    <w:rsid w:val="0058567F"/>
    <w:rsid w:val="00585C35"/>
    <w:rsid w:val="00586474"/>
    <w:rsid w:val="0058691A"/>
    <w:rsid w:val="00586DB8"/>
    <w:rsid w:val="00586EDF"/>
    <w:rsid w:val="00587AE2"/>
    <w:rsid w:val="00587F7D"/>
    <w:rsid w:val="005901EE"/>
    <w:rsid w:val="0059060C"/>
    <w:rsid w:val="00590731"/>
    <w:rsid w:val="00590C15"/>
    <w:rsid w:val="00591287"/>
    <w:rsid w:val="0059147D"/>
    <w:rsid w:val="00591562"/>
    <w:rsid w:val="005917C1"/>
    <w:rsid w:val="005918AA"/>
    <w:rsid w:val="00591D18"/>
    <w:rsid w:val="00591E0A"/>
    <w:rsid w:val="0059211F"/>
    <w:rsid w:val="005921EA"/>
    <w:rsid w:val="00592D7B"/>
    <w:rsid w:val="00593008"/>
    <w:rsid w:val="00593717"/>
    <w:rsid w:val="00594270"/>
    <w:rsid w:val="00594660"/>
    <w:rsid w:val="00594EEA"/>
    <w:rsid w:val="00595942"/>
    <w:rsid w:val="00595DBB"/>
    <w:rsid w:val="00595EE7"/>
    <w:rsid w:val="00596A02"/>
    <w:rsid w:val="00596B9D"/>
    <w:rsid w:val="00596D5E"/>
    <w:rsid w:val="00597CBA"/>
    <w:rsid w:val="005A022F"/>
    <w:rsid w:val="005A0B12"/>
    <w:rsid w:val="005A0D02"/>
    <w:rsid w:val="005A10AA"/>
    <w:rsid w:val="005A18E4"/>
    <w:rsid w:val="005A1BCB"/>
    <w:rsid w:val="005A4229"/>
    <w:rsid w:val="005A506B"/>
    <w:rsid w:val="005A51E5"/>
    <w:rsid w:val="005A6A22"/>
    <w:rsid w:val="005A6AAC"/>
    <w:rsid w:val="005A701C"/>
    <w:rsid w:val="005A72C7"/>
    <w:rsid w:val="005A79CE"/>
    <w:rsid w:val="005A7A3C"/>
    <w:rsid w:val="005B0102"/>
    <w:rsid w:val="005B0391"/>
    <w:rsid w:val="005B0673"/>
    <w:rsid w:val="005B079D"/>
    <w:rsid w:val="005B0962"/>
    <w:rsid w:val="005B14D8"/>
    <w:rsid w:val="005B1626"/>
    <w:rsid w:val="005B1CF4"/>
    <w:rsid w:val="005B1FE9"/>
    <w:rsid w:val="005B2205"/>
    <w:rsid w:val="005B24CE"/>
    <w:rsid w:val="005B29D2"/>
    <w:rsid w:val="005B29F2"/>
    <w:rsid w:val="005B2E01"/>
    <w:rsid w:val="005B3140"/>
    <w:rsid w:val="005B33A8"/>
    <w:rsid w:val="005B33AC"/>
    <w:rsid w:val="005B3489"/>
    <w:rsid w:val="005B360B"/>
    <w:rsid w:val="005B4146"/>
    <w:rsid w:val="005B44D3"/>
    <w:rsid w:val="005B467A"/>
    <w:rsid w:val="005B47F2"/>
    <w:rsid w:val="005B4BBA"/>
    <w:rsid w:val="005B4CC3"/>
    <w:rsid w:val="005B4F36"/>
    <w:rsid w:val="005B50F7"/>
    <w:rsid w:val="005B637F"/>
    <w:rsid w:val="005B63F8"/>
    <w:rsid w:val="005B709E"/>
    <w:rsid w:val="005B70E8"/>
    <w:rsid w:val="005B7558"/>
    <w:rsid w:val="005B7F17"/>
    <w:rsid w:val="005B7F7B"/>
    <w:rsid w:val="005C0300"/>
    <w:rsid w:val="005C0B05"/>
    <w:rsid w:val="005C0B99"/>
    <w:rsid w:val="005C1087"/>
    <w:rsid w:val="005C1301"/>
    <w:rsid w:val="005C28AD"/>
    <w:rsid w:val="005C29D8"/>
    <w:rsid w:val="005C3170"/>
    <w:rsid w:val="005C31F4"/>
    <w:rsid w:val="005C3560"/>
    <w:rsid w:val="005C370A"/>
    <w:rsid w:val="005C3795"/>
    <w:rsid w:val="005C45DD"/>
    <w:rsid w:val="005C4628"/>
    <w:rsid w:val="005C49F3"/>
    <w:rsid w:val="005C4F0E"/>
    <w:rsid w:val="005C558F"/>
    <w:rsid w:val="005C563E"/>
    <w:rsid w:val="005C5954"/>
    <w:rsid w:val="005C5B72"/>
    <w:rsid w:val="005C653D"/>
    <w:rsid w:val="005C6D1E"/>
    <w:rsid w:val="005C6FBD"/>
    <w:rsid w:val="005D00E6"/>
    <w:rsid w:val="005D0982"/>
    <w:rsid w:val="005D0D62"/>
    <w:rsid w:val="005D0E6B"/>
    <w:rsid w:val="005D0F7F"/>
    <w:rsid w:val="005D1156"/>
    <w:rsid w:val="005D1282"/>
    <w:rsid w:val="005D14A0"/>
    <w:rsid w:val="005D17BC"/>
    <w:rsid w:val="005D1E40"/>
    <w:rsid w:val="005D22D7"/>
    <w:rsid w:val="005D2955"/>
    <w:rsid w:val="005D2D9D"/>
    <w:rsid w:val="005D319A"/>
    <w:rsid w:val="005D413F"/>
    <w:rsid w:val="005D4C6D"/>
    <w:rsid w:val="005D65A8"/>
    <w:rsid w:val="005D6AE2"/>
    <w:rsid w:val="005D6B08"/>
    <w:rsid w:val="005D6B30"/>
    <w:rsid w:val="005D6EDD"/>
    <w:rsid w:val="005D6EE4"/>
    <w:rsid w:val="005E0681"/>
    <w:rsid w:val="005E086B"/>
    <w:rsid w:val="005E0E0D"/>
    <w:rsid w:val="005E1A54"/>
    <w:rsid w:val="005E275B"/>
    <w:rsid w:val="005E2FAF"/>
    <w:rsid w:val="005E352E"/>
    <w:rsid w:val="005E3F4F"/>
    <w:rsid w:val="005E3FE4"/>
    <w:rsid w:val="005E404E"/>
    <w:rsid w:val="005E43D2"/>
    <w:rsid w:val="005E4484"/>
    <w:rsid w:val="005E4A4C"/>
    <w:rsid w:val="005E4B08"/>
    <w:rsid w:val="005E51FB"/>
    <w:rsid w:val="005E572E"/>
    <w:rsid w:val="005E59D2"/>
    <w:rsid w:val="005E5AAA"/>
    <w:rsid w:val="005E5ED9"/>
    <w:rsid w:val="005E5FF6"/>
    <w:rsid w:val="005E6989"/>
    <w:rsid w:val="005E744E"/>
    <w:rsid w:val="005E7A0F"/>
    <w:rsid w:val="005F013F"/>
    <w:rsid w:val="005F038A"/>
    <w:rsid w:val="005F05D1"/>
    <w:rsid w:val="005F07CE"/>
    <w:rsid w:val="005F0FCE"/>
    <w:rsid w:val="005F1436"/>
    <w:rsid w:val="005F1488"/>
    <w:rsid w:val="005F1564"/>
    <w:rsid w:val="005F1BD1"/>
    <w:rsid w:val="005F31EA"/>
    <w:rsid w:val="005F3E37"/>
    <w:rsid w:val="005F4197"/>
    <w:rsid w:val="005F4487"/>
    <w:rsid w:val="005F5576"/>
    <w:rsid w:val="005F57B4"/>
    <w:rsid w:val="005F58F5"/>
    <w:rsid w:val="005F5A50"/>
    <w:rsid w:val="005F6298"/>
    <w:rsid w:val="005F6870"/>
    <w:rsid w:val="005F7060"/>
    <w:rsid w:val="005F7697"/>
    <w:rsid w:val="005F7900"/>
    <w:rsid w:val="006002D4"/>
    <w:rsid w:val="0060052F"/>
    <w:rsid w:val="006014AB"/>
    <w:rsid w:val="0060274D"/>
    <w:rsid w:val="006028F6"/>
    <w:rsid w:val="00602B5B"/>
    <w:rsid w:val="00602D55"/>
    <w:rsid w:val="00603380"/>
    <w:rsid w:val="0060380E"/>
    <w:rsid w:val="00603B42"/>
    <w:rsid w:val="006042EC"/>
    <w:rsid w:val="006048B7"/>
    <w:rsid w:val="006051C7"/>
    <w:rsid w:val="00605510"/>
    <w:rsid w:val="00606DB6"/>
    <w:rsid w:val="00606F45"/>
    <w:rsid w:val="00607003"/>
    <w:rsid w:val="006079EA"/>
    <w:rsid w:val="00610192"/>
    <w:rsid w:val="006109AD"/>
    <w:rsid w:val="00610F6C"/>
    <w:rsid w:val="00611680"/>
    <w:rsid w:val="00611AF3"/>
    <w:rsid w:val="00611FE9"/>
    <w:rsid w:val="0061234B"/>
    <w:rsid w:val="006125C7"/>
    <w:rsid w:val="0061263D"/>
    <w:rsid w:val="00612CF2"/>
    <w:rsid w:val="00613AEF"/>
    <w:rsid w:val="00613FD5"/>
    <w:rsid w:val="00614254"/>
    <w:rsid w:val="0061448C"/>
    <w:rsid w:val="00614B2B"/>
    <w:rsid w:val="00614B89"/>
    <w:rsid w:val="0061509A"/>
    <w:rsid w:val="0061532A"/>
    <w:rsid w:val="00615F3F"/>
    <w:rsid w:val="0061680A"/>
    <w:rsid w:val="00616A8D"/>
    <w:rsid w:val="00616CD8"/>
    <w:rsid w:val="006174E0"/>
    <w:rsid w:val="00617B62"/>
    <w:rsid w:val="00617C60"/>
    <w:rsid w:val="00617E25"/>
    <w:rsid w:val="00620B26"/>
    <w:rsid w:val="00620C44"/>
    <w:rsid w:val="006210B2"/>
    <w:rsid w:val="00622585"/>
    <w:rsid w:val="006235B2"/>
    <w:rsid w:val="00623781"/>
    <w:rsid w:val="00623B70"/>
    <w:rsid w:val="006248D1"/>
    <w:rsid w:val="0062495A"/>
    <w:rsid w:val="0062560E"/>
    <w:rsid w:val="00625753"/>
    <w:rsid w:val="00625A29"/>
    <w:rsid w:val="00625B89"/>
    <w:rsid w:val="00625C65"/>
    <w:rsid w:val="00625D46"/>
    <w:rsid w:val="00626092"/>
    <w:rsid w:val="00626448"/>
    <w:rsid w:val="00626EC9"/>
    <w:rsid w:val="0062778D"/>
    <w:rsid w:val="00627D0A"/>
    <w:rsid w:val="00627F5D"/>
    <w:rsid w:val="006306E4"/>
    <w:rsid w:val="00630D6D"/>
    <w:rsid w:val="00631278"/>
    <w:rsid w:val="006313BE"/>
    <w:rsid w:val="00631736"/>
    <w:rsid w:val="0063190F"/>
    <w:rsid w:val="00632734"/>
    <w:rsid w:val="00633A1D"/>
    <w:rsid w:val="00633E2B"/>
    <w:rsid w:val="00634F39"/>
    <w:rsid w:val="00635307"/>
    <w:rsid w:val="00635548"/>
    <w:rsid w:val="0063578B"/>
    <w:rsid w:val="006357A8"/>
    <w:rsid w:val="00635F53"/>
    <w:rsid w:val="00635F6C"/>
    <w:rsid w:val="0063663A"/>
    <w:rsid w:val="00636B3D"/>
    <w:rsid w:val="00636C6D"/>
    <w:rsid w:val="00636D24"/>
    <w:rsid w:val="0063702F"/>
    <w:rsid w:val="006372E0"/>
    <w:rsid w:val="00637DCC"/>
    <w:rsid w:val="0064014F"/>
    <w:rsid w:val="00640577"/>
    <w:rsid w:val="00641025"/>
    <w:rsid w:val="0064104E"/>
    <w:rsid w:val="00641AD1"/>
    <w:rsid w:val="00641EAD"/>
    <w:rsid w:val="00642394"/>
    <w:rsid w:val="00643599"/>
    <w:rsid w:val="0064393E"/>
    <w:rsid w:val="00643DD3"/>
    <w:rsid w:val="00644A5A"/>
    <w:rsid w:val="00644FC0"/>
    <w:rsid w:val="006454AC"/>
    <w:rsid w:val="00645664"/>
    <w:rsid w:val="00645E6E"/>
    <w:rsid w:val="0064626A"/>
    <w:rsid w:val="006465F0"/>
    <w:rsid w:val="00646D29"/>
    <w:rsid w:val="00646DDB"/>
    <w:rsid w:val="00647951"/>
    <w:rsid w:val="00647B74"/>
    <w:rsid w:val="00647CF8"/>
    <w:rsid w:val="006506AE"/>
    <w:rsid w:val="00650C57"/>
    <w:rsid w:val="00651014"/>
    <w:rsid w:val="0065132D"/>
    <w:rsid w:val="006515E7"/>
    <w:rsid w:val="006518E5"/>
    <w:rsid w:val="00651B05"/>
    <w:rsid w:val="00651C0B"/>
    <w:rsid w:val="00651C9D"/>
    <w:rsid w:val="00651CF8"/>
    <w:rsid w:val="0065229D"/>
    <w:rsid w:val="0065234B"/>
    <w:rsid w:val="00653080"/>
    <w:rsid w:val="00653B86"/>
    <w:rsid w:val="00653E51"/>
    <w:rsid w:val="00654019"/>
    <w:rsid w:val="006541D1"/>
    <w:rsid w:val="006542EE"/>
    <w:rsid w:val="006547A0"/>
    <w:rsid w:val="0065532B"/>
    <w:rsid w:val="00655430"/>
    <w:rsid w:val="006555D8"/>
    <w:rsid w:val="0065571B"/>
    <w:rsid w:val="00655A7C"/>
    <w:rsid w:val="00656B73"/>
    <w:rsid w:val="00656CE9"/>
    <w:rsid w:val="0065792F"/>
    <w:rsid w:val="00660199"/>
    <w:rsid w:val="00660573"/>
    <w:rsid w:val="00660811"/>
    <w:rsid w:val="00661C8C"/>
    <w:rsid w:val="00661D5F"/>
    <w:rsid w:val="006621A8"/>
    <w:rsid w:val="00662620"/>
    <w:rsid w:val="00662FD7"/>
    <w:rsid w:val="006636D6"/>
    <w:rsid w:val="0066388F"/>
    <w:rsid w:val="006640CD"/>
    <w:rsid w:val="0066477A"/>
    <w:rsid w:val="00665195"/>
    <w:rsid w:val="006656F1"/>
    <w:rsid w:val="00666166"/>
    <w:rsid w:val="006662DD"/>
    <w:rsid w:val="006665B2"/>
    <w:rsid w:val="00666BFE"/>
    <w:rsid w:val="006672D8"/>
    <w:rsid w:val="00667857"/>
    <w:rsid w:val="0066787A"/>
    <w:rsid w:val="00667C15"/>
    <w:rsid w:val="00667E0D"/>
    <w:rsid w:val="0067037C"/>
    <w:rsid w:val="00670D96"/>
    <w:rsid w:val="006715EB"/>
    <w:rsid w:val="0067186A"/>
    <w:rsid w:val="00671AB8"/>
    <w:rsid w:val="00672877"/>
    <w:rsid w:val="00672ADE"/>
    <w:rsid w:val="00672B1F"/>
    <w:rsid w:val="00672C79"/>
    <w:rsid w:val="006734EC"/>
    <w:rsid w:val="00673819"/>
    <w:rsid w:val="00673ED5"/>
    <w:rsid w:val="006743CC"/>
    <w:rsid w:val="00674BD3"/>
    <w:rsid w:val="006752E9"/>
    <w:rsid w:val="0067558E"/>
    <w:rsid w:val="00675AF1"/>
    <w:rsid w:val="00675CFA"/>
    <w:rsid w:val="0067600B"/>
    <w:rsid w:val="006765B9"/>
    <w:rsid w:val="00676CB5"/>
    <w:rsid w:val="00676CE2"/>
    <w:rsid w:val="006774AC"/>
    <w:rsid w:val="0068061A"/>
    <w:rsid w:val="00680741"/>
    <w:rsid w:val="0068104B"/>
    <w:rsid w:val="0068159C"/>
    <w:rsid w:val="00681683"/>
    <w:rsid w:val="00681845"/>
    <w:rsid w:val="00682A12"/>
    <w:rsid w:val="00683154"/>
    <w:rsid w:val="0068352F"/>
    <w:rsid w:val="0068365C"/>
    <w:rsid w:val="00683BC6"/>
    <w:rsid w:val="00683EAD"/>
    <w:rsid w:val="00683F65"/>
    <w:rsid w:val="006840A0"/>
    <w:rsid w:val="0068518C"/>
    <w:rsid w:val="00685B67"/>
    <w:rsid w:val="00685B7E"/>
    <w:rsid w:val="00685EA6"/>
    <w:rsid w:val="006860AB"/>
    <w:rsid w:val="006864A9"/>
    <w:rsid w:val="00686B0C"/>
    <w:rsid w:val="00686B43"/>
    <w:rsid w:val="00686C65"/>
    <w:rsid w:val="00690115"/>
    <w:rsid w:val="0069025E"/>
    <w:rsid w:val="00690898"/>
    <w:rsid w:val="0069150F"/>
    <w:rsid w:val="00692163"/>
    <w:rsid w:val="0069242C"/>
    <w:rsid w:val="00692C7F"/>
    <w:rsid w:val="00693039"/>
    <w:rsid w:val="0069344F"/>
    <w:rsid w:val="00693A55"/>
    <w:rsid w:val="006941BE"/>
    <w:rsid w:val="00694381"/>
    <w:rsid w:val="00694D15"/>
    <w:rsid w:val="00694FAA"/>
    <w:rsid w:val="00695547"/>
    <w:rsid w:val="006956AD"/>
    <w:rsid w:val="00695786"/>
    <w:rsid w:val="00695AE5"/>
    <w:rsid w:val="006969AD"/>
    <w:rsid w:val="00696FCA"/>
    <w:rsid w:val="0069703C"/>
    <w:rsid w:val="0069709B"/>
    <w:rsid w:val="00697339"/>
    <w:rsid w:val="00697645"/>
    <w:rsid w:val="00697B58"/>
    <w:rsid w:val="00697F74"/>
    <w:rsid w:val="006A1725"/>
    <w:rsid w:val="006A18E5"/>
    <w:rsid w:val="006A1A04"/>
    <w:rsid w:val="006A27C2"/>
    <w:rsid w:val="006A2D4C"/>
    <w:rsid w:val="006A4742"/>
    <w:rsid w:val="006A5024"/>
    <w:rsid w:val="006A5406"/>
    <w:rsid w:val="006A55E0"/>
    <w:rsid w:val="006A58C6"/>
    <w:rsid w:val="006A6115"/>
    <w:rsid w:val="006A7805"/>
    <w:rsid w:val="006A782D"/>
    <w:rsid w:val="006A7C41"/>
    <w:rsid w:val="006B0736"/>
    <w:rsid w:val="006B0943"/>
    <w:rsid w:val="006B1135"/>
    <w:rsid w:val="006B148D"/>
    <w:rsid w:val="006B1F92"/>
    <w:rsid w:val="006B218E"/>
    <w:rsid w:val="006B23AD"/>
    <w:rsid w:val="006B2E10"/>
    <w:rsid w:val="006B2EE8"/>
    <w:rsid w:val="006B3A86"/>
    <w:rsid w:val="006B3C71"/>
    <w:rsid w:val="006B4807"/>
    <w:rsid w:val="006B4987"/>
    <w:rsid w:val="006B49D6"/>
    <w:rsid w:val="006B4FF4"/>
    <w:rsid w:val="006B6A66"/>
    <w:rsid w:val="006B6D73"/>
    <w:rsid w:val="006B7104"/>
    <w:rsid w:val="006B749A"/>
    <w:rsid w:val="006B77A4"/>
    <w:rsid w:val="006B7F6D"/>
    <w:rsid w:val="006C01A0"/>
    <w:rsid w:val="006C0743"/>
    <w:rsid w:val="006C1346"/>
    <w:rsid w:val="006C19BA"/>
    <w:rsid w:val="006C1CD1"/>
    <w:rsid w:val="006C1CFF"/>
    <w:rsid w:val="006C1DF2"/>
    <w:rsid w:val="006C2D0B"/>
    <w:rsid w:val="006C2EE1"/>
    <w:rsid w:val="006C3543"/>
    <w:rsid w:val="006C38E3"/>
    <w:rsid w:val="006C41FA"/>
    <w:rsid w:val="006C4990"/>
    <w:rsid w:val="006C4D7D"/>
    <w:rsid w:val="006C4E7A"/>
    <w:rsid w:val="006C4E95"/>
    <w:rsid w:val="006C5DAA"/>
    <w:rsid w:val="006C604D"/>
    <w:rsid w:val="006C63D8"/>
    <w:rsid w:val="006C64D4"/>
    <w:rsid w:val="006C67C2"/>
    <w:rsid w:val="006C7181"/>
    <w:rsid w:val="006C7A75"/>
    <w:rsid w:val="006C7FBA"/>
    <w:rsid w:val="006D01F8"/>
    <w:rsid w:val="006D0769"/>
    <w:rsid w:val="006D0D8D"/>
    <w:rsid w:val="006D117C"/>
    <w:rsid w:val="006D167C"/>
    <w:rsid w:val="006D19CD"/>
    <w:rsid w:val="006D1A05"/>
    <w:rsid w:val="006D1BB2"/>
    <w:rsid w:val="006D1C84"/>
    <w:rsid w:val="006D1E7A"/>
    <w:rsid w:val="006D2820"/>
    <w:rsid w:val="006D3D8F"/>
    <w:rsid w:val="006D4338"/>
    <w:rsid w:val="006D4E55"/>
    <w:rsid w:val="006D54C3"/>
    <w:rsid w:val="006D5807"/>
    <w:rsid w:val="006D5AA2"/>
    <w:rsid w:val="006D5E3A"/>
    <w:rsid w:val="006D656E"/>
    <w:rsid w:val="006D6AB9"/>
    <w:rsid w:val="006D6C12"/>
    <w:rsid w:val="006D734A"/>
    <w:rsid w:val="006E0B21"/>
    <w:rsid w:val="006E0DB4"/>
    <w:rsid w:val="006E1078"/>
    <w:rsid w:val="006E1095"/>
    <w:rsid w:val="006E1226"/>
    <w:rsid w:val="006E15B9"/>
    <w:rsid w:val="006E1860"/>
    <w:rsid w:val="006E1C64"/>
    <w:rsid w:val="006E1FA9"/>
    <w:rsid w:val="006E210D"/>
    <w:rsid w:val="006E2177"/>
    <w:rsid w:val="006E21AD"/>
    <w:rsid w:val="006E2AF5"/>
    <w:rsid w:val="006E2B64"/>
    <w:rsid w:val="006E2B97"/>
    <w:rsid w:val="006E313D"/>
    <w:rsid w:val="006E3942"/>
    <w:rsid w:val="006E4B5E"/>
    <w:rsid w:val="006E52B4"/>
    <w:rsid w:val="006E53F0"/>
    <w:rsid w:val="006E64BC"/>
    <w:rsid w:val="006E7192"/>
    <w:rsid w:val="006E75DD"/>
    <w:rsid w:val="006F082E"/>
    <w:rsid w:val="006F0A4B"/>
    <w:rsid w:val="006F0B95"/>
    <w:rsid w:val="006F165F"/>
    <w:rsid w:val="006F16AD"/>
    <w:rsid w:val="006F1B5E"/>
    <w:rsid w:val="006F1C32"/>
    <w:rsid w:val="006F2CDF"/>
    <w:rsid w:val="006F354F"/>
    <w:rsid w:val="006F3840"/>
    <w:rsid w:val="006F3853"/>
    <w:rsid w:val="006F3E2F"/>
    <w:rsid w:val="006F4547"/>
    <w:rsid w:val="006F4B52"/>
    <w:rsid w:val="006F506B"/>
    <w:rsid w:val="006F55F2"/>
    <w:rsid w:val="006F5786"/>
    <w:rsid w:val="006F5B96"/>
    <w:rsid w:val="006F60E4"/>
    <w:rsid w:val="006F6B3E"/>
    <w:rsid w:val="006F70CF"/>
    <w:rsid w:val="006F769D"/>
    <w:rsid w:val="006F7A98"/>
    <w:rsid w:val="006F7CDF"/>
    <w:rsid w:val="007006B8"/>
    <w:rsid w:val="007007D9"/>
    <w:rsid w:val="00700A03"/>
    <w:rsid w:val="00700BDB"/>
    <w:rsid w:val="00700DB0"/>
    <w:rsid w:val="0070121B"/>
    <w:rsid w:val="00701587"/>
    <w:rsid w:val="00701E73"/>
    <w:rsid w:val="00702323"/>
    <w:rsid w:val="0070287A"/>
    <w:rsid w:val="00702907"/>
    <w:rsid w:val="0070326C"/>
    <w:rsid w:val="00703C03"/>
    <w:rsid w:val="0070416B"/>
    <w:rsid w:val="00704388"/>
    <w:rsid w:val="00704942"/>
    <w:rsid w:val="00704BE4"/>
    <w:rsid w:val="00704DF0"/>
    <w:rsid w:val="0070536D"/>
    <w:rsid w:val="00705826"/>
    <w:rsid w:val="00705CB8"/>
    <w:rsid w:val="00706009"/>
    <w:rsid w:val="0070665C"/>
    <w:rsid w:val="00707D33"/>
    <w:rsid w:val="007106D9"/>
    <w:rsid w:val="00710D88"/>
    <w:rsid w:val="0071121D"/>
    <w:rsid w:val="007113CB"/>
    <w:rsid w:val="007116BB"/>
    <w:rsid w:val="00711756"/>
    <w:rsid w:val="00711D84"/>
    <w:rsid w:val="00711FE2"/>
    <w:rsid w:val="007120A3"/>
    <w:rsid w:val="0071216D"/>
    <w:rsid w:val="007125AE"/>
    <w:rsid w:val="00712649"/>
    <w:rsid w:val="00713114"/>
    <w:rsid w:val="007136CA"/>
    <w:rsid w:val="00713ADF"/>
    <w:rsid w:val="0071428D"/>
    <w:rsid w:val="00715382"/>
    <w:rsid w:val="00716285"/>
    <w:rsid w:val="00716D3F"/>
    <w:rsid w:val="00716EDB"/>
    <w:rsid w:val="0071797F"/>
    <w:rsid w:val="007179D0"/>
    <w:rsid w:val="00717BE0"/>
    <w:rsid w:val="00717C0C"/>
    <w:rsid w:val="00717D88"/>
    <w:rsid w:val="00717FA6"/>
    <w:rsid w:val="00720B8F"/>
    <w:rsid w:val="00720F31"/>
    <w:rsid w:val="00721389"/>
    <w:rsid w:val="00721A71"/>
    <w:rsid w:val="00721B5E"/>
    <w:rsid w:val="007220FD"/>
    <w:rsid w:val="00722A20"/>
    <w:rsid w:val="007233FF"/>
    <w:rsid w:val="00723743"/>
    <w:rsid w:val="00725060"/>
    <w:rsid w:val="00725623"/>
    <w:rsid w:val="007257EB"/>
    <w:rsid w:val="00725FE6"/>
    <w:rsid w:val="007265D5"/>
    <w:rsid w:val="0072752B"/>
    <w:rsid w:val="00727EA6"/>
    <w:rsid w:val="007301F7"/>
    <w:rsid w:val="0073071E"/>
    <w:rsid w:val="00730B6F"/>
    <w:rsid w:val="00730C4F"/>
    <w:rsid w:val="00730DB4"/>
    <w:rsid w:val="00730DE9"/>
    <w:rsid w:val="00730F1A"/>
    <w:rsid w:val="007318B7"/>
    <w:rsid w:val="007322D8"/>
    <w:rsid w:val="007324E6"/>
    <w:rsid w:val="00732FD3"/>
    <w:rsid w:val="007334B4"/>
    <w:rsid w:val="007335D5"/>
    <w:rsid w:val="0073391E"/>
    <w:rsid w:val="0073470E"/>
    <w:rsid w:val="00734D9A"/>
    <w:rsid w:val="00734E9F"/>
    <w:rsid w:val="007355B6"/>
    <w:rsid w:val="00735B2B"/>
    <w:rsid w:val="00736140"/>
    <w:rsid w:val="00736583"/>
    <w:rsid w:val="00736ED2"/>
    <w:rsid w:val="00737E5C"/>
    <w:rsid w:val="007401EE"/>
    <w:rsid w:val="0074036D"/>
    <w:rsid w:val="00740597"/>
    <w:rsid w:val="0074098C"/>
    <w:rsid w:val="00740AA1"/>
    <w:rsid w:val="00740AD7"/>
    <w:rsid w:val="00740B9C"/>
    <w:rsid w:val="00740E1B"/>
    <w:rsid w:val="007416DD"/>
    <w:rsid w:val="00741899"/>
    <w:rsid w:val="00742149"/>
    <w:rsid w:val="00742D81"/>
    <w:rsid w:val="00743059"/>
    <w:rsid w:val="007446A7"/>
    <w:rsid w:val="00744F58"/>
    <w:rsid w:val="00745504"/>
    <w:rsid w:val="007456DD"/>
    <w:rsid w:val="00745876"/>
    <w:rsid w:val="00745CDD"/>
    <w:rsid w:val="00745EEF"/>
    <w:rsid w:val="00746FF5"/>
    <w:rsid w:val="00747EC4"/>
    <w:rsid w:val="007500A9"/>
    <w:rsid w:val="00750357"/>
    <w:rsid w:val="0075066A"/>
    <w:rsid w:val="00750A42"/>
    <w:rsid w:val="007518C2"/>
    <w:rsid w:val="00751999"/>
    <w:rsid w:val="007520A4"/>
    <w:rsid w:val="00752BB8"/>
    <w:rsid w:val="007537AA"/>
    <w:rsid w:val="00753837"/>
    <w:rsid w:val="00754CBE"/>
    <w:rsid w:val="00754E2E"/>
    <w:rsid w:val="00754F1F"/>
    <w:rsid w:val="007556EF"/>
    <w:rsid w:val="007557D3"/>
    <w:rsid w:val="0075693C"/>
    <w:rsid w:val="00756B6E"/>
    <w:rsid w:val="00757258"/>
    <w:rsid w:val="007572DB"/>
    <w:rsid w:val="00757332"/>
    <w:rsid w:val="007577A7"/>
    <w:rsid w:val="007578FC"/>
    <w:rsid w:val="00757A02"/>
    <w:rsid w:val="0076029D"/>
    <w:rsid w:val="0076063B"/>
    <w:rsid w:val="00760A29"/>
    <w:rsid w:val="00760E53"/>
    <w:rsid w:val="00761147"/>
    <w:rsid w:val="007614CA"/>
    <w:rsid w:val="00761AFC"/>
    <w:rsid w:val="00762DD9"/>
    <w:rsid w:val="007638E1"/>
    <w:rsid w:val="0076396C"/>
    <w:rsid w:val="00763B87"/>
    <w:rsid w:val="00763E8C"/>
    <w:rsid w:val="007641B5"/>
    <w:rsid w:val="007647FD"/>
    <w:rsid w:val="00765284"/>
    <w:rsid w:val="00766095"/>
    <w:rsid w:val="007661C3"/>
    <w:rsid w:val="0076694F"/>
    <w:rsid w:val="007669B6"/>
    <w:rsid w:val="00766A29"/>
    <w:rsid w:val="00766FE9"/>
    <w:rsid w:val="00767C6C"/>
    <w:rsid w:val="00767E55"/>
    <w:rsid w:val="00770D3E"/>
    <w:rsid w:val="00770E2D"/>
    <w:rsid w:val="00770F00"/>
    <w:rsid w:val="00770FB3"/>
    <w:rsid w:val="00771CDB"/>
    <w:rsid w:val="00771E18"/>
    <w:rsid w:val="00772492"/>
    <w:rsid w:val="00772AB8"/>
    <w:rsid w:val="0077328B"/>
    <w:rsid w:val="007739F1"/>
    <w:rsid w:val="00774247"/>
    <w:rsid w:val="007745C6"/>
    <w:rsid w:val="00774C30"/>
    <w:rsid w:val="00774CAB"/>
    <w:rsid w:val="00774F14"/>
    <w:rsid w:val="00775221"/>
    <w:rsid w:val="00775513"/>
    <w:rsid w:val="007755F6"/>
    <w:rsid w:val="00775C79"/>
    <w:rsid w:val="007766E6"/>
    <w:rsid w:val="00776C7C"/>
    <w:rsid w:val="0077720D"/>
    <w:rsid w:val="007800AE"/>
    <w:rsid w:val="007802D1"/>
    <w:rsid w:val="00780FC6"/>
    <w:rsid w:val="007814D6"/>
    <w:rsid w:val="007815E5"/>
    <w:rsid w:val="00781836"/>
    <w:rsid w:val="00782038"/>
    <w:rsid w:val="00782748"/>
    <w:rsid w:val="00782CAE"/>
    <w:rsid w:val="007837A1"/>
    <w:rsid w:val="00783DB3"/>
    <w:rsid w:val="00783DCA"/>
    <w:rsid w:val="0078401E"/>
    <w:rsid w:val="00784094"/>
    <w:rsid w:val="007840AC"/>
    <w:rsid w:val="007845C3"/>
    <w:rsid w:val="0078471F"/>
    <w:rsid w:val="007856FA"/>
    <w:rsid w:val="00785BBD"/>
    <w:rsid w:val="00786062"/>
    <w:rsid w:val="00787343"/>
    <w:rsid w:val="00787741"/>
    <w:rsid w:val="00787C67"/>
    <w:rsid w:val="00787ED6"/>
    <w:rsid w:val="00787F40"/>
    <w:rsid w:val="00790BFA"/>
    <w:rsid w:val="0079108E"/>
    <w:rsid w:val="00791121"/>
    <w:rsid w:val="007917C2"/>
    <w:rsid w:val="007919D5"/>
    <w:rsid w:val="00791C88"/>
    <w:rsid w:val="00793495"/>
    <w:rsid w:val="007944D4"/>
    <w:rsid w:val="0079471D"/>
    <w:rsid w:val="00794E2C"/>
    <w:rsid w:val="00794F1C"/>
    <w:rsid w:val="00795121"/>
    <w:rsid w:val="0079582D"/>
    <w:rsid w:val="00795AFE"/>
    <w:rsid w:val="0079628C"/>
    <w:rsid w:val="0079642C"/>
    <w:rsid w:val="00796B0B"/>
    <w:rsid w:val="00796E1B"/>
    <w:rsid w:val="0079708B"/>
    <w:rsid w:val="007976E7"/>
    <w:rsid w:val="007977AB"/>
    <w:rsid w:val="007A06E0"/>
    <w:rsid w:val="007A0784"/>
    <w:rsid w:val="007A0AB5"/>
    <w:rsid w:val="007A0ABA"/>
    <w:rsid w:val="007A0E8D"/>
    <w:rsid w:val="007A33D7"/>
    <w:rsid w:val="007A36C8"/>
    <w:rsid w:val="007A38BB"/>
    <w:rsid w:val="007A3D06"/>
    <w:rsid w:val="007A42F4"/>
    <w:rsid w:val="007A451F"/>
    <w:rsid w:val="007A45F8"/>
    <w:rsid w:val="007A4617"/>
    <w:rsid w:val="007A57F4"/>
    <w:rsid w:val="007A5867"/>
    <w:rsid w:val="007A5A09"/>
    <w:rsid w:val="007A5CFE"/>
    <w:rsid w:val="007A5E52"/>
    <w:rsid w:val="007A6131"/>
    <w:rsid w:val="007A6457"/>
    <w:rsid w:val="007A6666"/>
    <w:rsid w:val="007A67DF"/>
    <w:rsid w:val="007A6E53"/>
    <w:rsid w:val="007A77B5"/>
    <w:rsid w:val="007B0151"/>
    <w:rsid w:val="007B0371"/>
    <w:rsid w:val="007B0A84"/>
    <w:rsid w:val="007B0BEA"/>
    <w:rsid w:val="007B0C7B"/>
    <w:rsid w:val="007B12B8"/>
    <w:rsid w:val="007B1974"/>
    <w:rsid w:val="007B1E08"/>
    <w:rsid w:val="007B1F8B"/>
    <w:rsid w:val="007B26A2"/>
    <w:rsid w:val="007B2D9A"/>
    <w:rsid w:val="007B3EAF"/>
    <w:rsid w:val="007B490C"/>
    <w:rsid w:val="007B593E"/>
    <w:rsid w:val="007B5ED7"/>
    <w:rsid w:val="007B5FAD"/>
    <w:rsid w:val="007B65B1"/>
    <w:rsid w:val="007B6950"/>
    <w:rsid w:val="007B6D7C"/>
    <w:rsid w:val="007B72CF"/>
    <w:rsid w:val="007C0601"/>
    <w:rsid w:val="007C082E"/>
    <w:rsid w:val="007C0AE6"/>
    <w:rsid w:val="007C10C8"/>
    <w:rsid w:val="007C1322"/>
    <w:rsid w:val="007C138E"/>
    <w:rsid w:val="007C293C"/>
    <w:rsid w:val="007C3033"/>
    <w:rsid w:val="007C330C"/>
    <w:rsid w:val="007C339D"/>
    <w:rsid w:val="007C33A7"/>
    <w:rsid w:val="007C3A02"/>
    <w:rsid w:val="007C592C"/>
    <w:rsid w:val="007C5D3D"/>
    <w:rsid w:val="007C6240"/>
    <w:rsid w:val="007C6A33"/>
    <w:rsid w:val="007C6D11"/>
    <w:rsid w:val="007C6F81"/>
    <w:rsid w:val="007C6FD5"/>
    <w:rsid w:val="007C717E"/>
    <w:rsid w:val="007C7B0C"/>
    <w:rsid w:val="007C7E18"/>
    <w:rsid w:val="007C7F2D"/>
    <w:rsid w:val="007D0496"/>
    <w:rsid w:val="007D0C5F"/>
    <w:rsid w:val="007D0EDD"/>
    <w:rsid w:val="007D149F"/>
    <w:rsid w:val="007D1540"/>
    <w:rsid w:val="007D1819"/>
    <w:rsid w:val="007D24F0"/>
    <w:rsid w:val="007D2792"/>
    <w:rsid w:val="007D2AE1"/>
    <w:rsid w:val="007D3091"/>
    <w:rsid w:val="007D3395"/>
    <w:rsid w:val="007D3420"/>
    <w:rsid w:val="007D362C"/>
    <w:rsid w:val="007D4A53"/>
    <w:rsid w:val="007D4D9C"/>
    <w:rsid w:val="007D5776"/>
    <w:rsid w:val="007D57C3"/>
    <w:rsid w:val="007D5A62"/>
    <w:rsid w:val="007D5ED5"/>
    <w:rsid w:val="007D5FEE"/>
    <w:rsid w:val="007D62BE"/>
    <w:rsid w:val="007D65A7"/>
    <w:rsid w:val="007D68C4"/>
    <w:rsid w:val="007D747A"/>
    <w:rsid w:val="007D7689"/>
    <w:rsid w:val="007D7B96"/>
    <w:rsid w:val="007D7F6B"/>
    <w:rsid w:val="007E08C0"/>
    <w:rsid w:val="007E08C7"/>
    <w:rsid w:val="007E1A71"/>
    <w:rsid w:val="007E1BF8"/>
    <w:rsid w:val="007E2B4D"/>
    <w:rsid w:val="007E3250"/>
    <w:rsid w:val="007E33A0"/>
    <w:rsid w:val="007E389C"/>
    <w:rsid w:val="007E4A81"/>
    <w:rsid w:val="007E4D70"/>
    <w:rsid w:val="007E50CD"/>
    <w:rsid w:val="007E50FA"/>
    <w:rsid w:val="007E5313"/>
    <w:rsid w:val="007E5624"/>
    <w:rsid w:val="007E6ABC"/>
    <w:rsid w:val="007E7E0B"/>
    <w:rsid w:val="007F0335"/>
    <w:rsid w:val="007F043C"/>
    <w:rsid w:val="007F0A3E"/>
    <w:rsid w:val="007F13A5"/>
    <w:rsid w:val="007F144D"/>
    <w:rsid w:val="007F1F41"/>
    <w:rsid w:val="007F248D"/>
    <w:rsid w:val="007F281F"/>
    <w:rsid w:val="007F2A64"/>
    <w:rsid w:val="007F2BC9"/>
    <w:rsid w:val="007F2D8E"/>
    <w:rsid w:val="007F3D5B"/>
    <w:rsid w:val="007F3ECC"/>
    <w:rsid w:val="007F4074"/>
    <w:rsid w:val="007F58AB"/>
    <w:rsid w:val="007F5947"/>
    <w:rsid w:val="007F5A81"/>
    <w:rsid w:val="007F62BD"/>
    <w:rsid w:val="007F67E4"/>
    <w:rsid w:val="007F6EC4"/>
    <w:rsid w:val="007F71FE"/>
    <w:rsid w:val="007F762C"/>
    <w:rsid w:val="007F78DC"/>
    <w:rsid w:val="007F7ABE"/>
    <w:rsid w:val="007F7B14"/>
    <w:rsid w:val="007F7E01"/>
    <w:rsid w:val="007F7F67"/>
    <w:rsid w:val="00800820"/>
    <w:rsid w:val="0080094E"/>
    <w:rsid w:val="00801019"/>
    <w:rsid w:val="00802643"/>
    <w:rsid w:val="00802F29"/>
    <w:rsid w:val="00802FF0"/>
    <w:rsid w:val="008037F1"/>
    <w:rsid w:val="00803DDF"/>
    <w:rsid w:val="00803F13"/>
    <w:rsid w:val="0080507A"/>
    <w:rsid w:val="008054AB"/>
    <w:rsid w:val="00805C47"/>
    <w:rsid w:val="008061C2"/>
    <w:rsid w:val="0080633A"/>
    <w:rsid w:val="008063CA"/>
    <w:rsid w:val="00806709"/>
    <w:rsid w:val="008078D6"/>
    <w:rsid w:val="0080791E"/>
    <w:rsid w:val="0080798C"/>
    <w:rsid w:val="00807F42"/>
    <w:rsid w:val="008102C9"/>
    <w:rsid w:val="008104E6"/>
    <w:rsid w:val="00810A7F"/>
    <w:rsid w:val="00810D40"/>
    <w:rsid w:val="00811105"/>
    <w:rsid w:val="0081154B"/>
    <w:rsid w:val="00811C9B"/>
    <w:rsid w:val="00811D9C"/>
    <w:rsid w:val="0081216E"/>
    <w:rsid w:val="008129D4"/>
    <w:rsid w:val="00813194"/>
    <w:rsid w:val="008133F9"/>
    <w:rsid w:val="008135AA"/>
    <w:rsid w:val="008141E4"/>
    <w:rsid w:val="0081420B"/>
    <w:rsid w:val="00814A74"/>
    <w:rsid w:val="00814CD8"/>
    <w:rsid w:val="0081547F"/>
    <w:rsid w:val="00815A21"/>
    <w:rsid w:val="008162F9"/>
    <w:rsid w:val="00816F83"/>
    <w:rsid w:val="00817185"/>
    <w:rsid w:val="008171A3"/>
    <w:rsid w:val="00817274"/>
    <w:rsid w:val="008172DC"/>
    <w:rsid w:val="00817E79"/>
    <w:rsid w:val="008206B3"/>
    <w:rsid w:val="008206BD"/>
    <w:rsid w:val="0082144A"/>
    <w:rsid w:val="00821BDD"/>
    <w:rsid w:val="0082237F"/>
    <w:rsid w:val="008229FB"/>
    <w:rsid w:val="00822E7A"/>
    <w:rsid w:val="00823AAC"/>
    <w:rsid w:val="00824044"/>
    <w:rsid w:val="0082486C"/>
    <w:rsid w:val="00824CDD"/>
    <w:rsid w:val="00824D64"/>
    <w:rsid w:val="00825690"/>
    <w:rsid w:val="00826380"/>
    <w:rsid w:val="00827492"/>
    <w:rsid w:val="00827853"/>
    <w:rsid w:val="00827A50"/>
    <w:rsid w:val="008307A8"/>
    <w:rsid w:val="00831DC5"/>
    <w:rsid w:val="008321EA"/>
    <w:rsid w:val="008322C9"/>
    <w:rsid w:val="00832C0B"/>
    <w:rsid w:val="0083422F"/>
    <w:rsid w:val="008346B9"/>
    <w:rsid w:val="00835045"/>
    <w:rsid w:val="0083564B"/>
    <w:rsid w:val="00835AD0"/>
    <w:rsid w:val="00835FD3"/>
    <w:rsid w:val="0083655C"/>
    <w:rsid w:val="00836AEE"/>
    <w:rsid w:val="00836F6B"/>
    <w:rsid w:val="00836FB2"/>
    <w:rsid w:val="008377B2"/>
    <w:rsid w:val="00837BA6"/>
    <w:rsid w:val="00837D0F"/>
    <w:rsid w:val="00837EAB"/>
    <w:rsid w:val="0084009A"/>
    <w:rsid w:val="00840240"/>
    <w:rsid w:val="00840C37"/>
    <w:rsid w:val="008417E6"/>
    <w:rsid w:val="00841EF5"/>
    <w:rsid w:val="00842296"/>
    <w:rsid w:val="008424D9"/>
    <w:rsid w:val="008433F1"/>
    <w:rsid w:val="00843D95"/>
    <w:rsid w:val="00843EEA"/>
    <w:rsid w:val="0084419C"/>
    <w:rsid w:val="008442FC"/>
    <w:rsid w:val="0084484F"/>
    <w:rsid w:val="00845594"/>
    <w:rsid w:val="00845B2A"/>
    <w:rsid w:val="00845B33"/>
    <w:rsid w:val="00847472"/>
    <w:rsid w:val="008478E5"/>
    <w:rsid w:val="00847A8A"/>
    <w:rsid w:val="00847BB2"/>
    <w:rsid w:val="00847CB7"/>
    <w:rsid w:val="0085017A"/>
    <w:rsid w:val="008503E7"/>
    <w:rsid w:val="00850CAD"/>
    <w:rsid w:val="008516DD"/>
    <w:rsid w:val="00852824"/>
    <w:rsid w:val="00852874"/>
    <w:rsid w:val="00852CCF"/>
    <w:rsid w:val="00852E23"/>
    <w:rsid w:val="00852FD4"/>
    <w:rsid w:val="00853465"/>
    <w:rsid w:val="00853490"/>
    <w:rsid w:val="008537F4"/>
    <w:rsid w:val="00853BE5"/>
    <w:rsid w:val="008546E3"/>
    <w:rsid w:val="00854C66"/>
    <w:rsid w:val="0085534E"/>
    <w:rsid w:val="008553E1"/>
    <w:rsid w:val="008559F6"/>
    <w:rsid w:val="00855AB3"/>
    <w:rsid w:val="00855BF5"/>
    <w:rsid w:val="0085612C"/>
    <w:rsid w:val="00856257"/>
    <w:rsid w:val="008563EA"/>
    <w:rsid w:val="0085683E"/>
    <w:rsid w:val="00856EB9"/>
    <w:rsid w:val="00856F3C"/>
    <w:rsid w:val="00857AD7"/>
    <w:rsid w:val="008604A5"/>
    <w:rsid w:val="00860A1D"/>
    <w:rsid w:val="00860D12"/>
    <w:rsid w:val="00860DC9"/>
    <w:rsid w:val="00861244"/>
    <w:rsid w:val="008612F0"/>
    <w:rsid w:val="00861BA0"/>
    <w:rsid w:val="008627FE"/>
    <w:rsid w:val="00863930"/>
    <w:rsid w:val="00863D9E"/>
    <w:rsid w:val="00864464"/>
    <w:rsid w:val="008659BE"/>
    <w:rsid w:val="00865A13"/>
    <w:rsid w:val="0086605F"/>
    <w:rsid w:val="0086610D"/>
    <w:rsid w:val="008667A1"/>
    <w:rsid w:val="00866DAE"/>
    <w:rsid w:val="008672CC"/>
    <w:rsid w:val="008672FB"/>
    <w:rsid w:val="0086776D"/>
    <w:rsid w:val="00867A29"/>
    <w:rsid w:val="00867A57"/>
    <w:rsid w:val="00867A84"/>
    <w:rsid w:val="00867EC2"/>
    <w:rsid w:val="0087010E"/>
    <w:rsid w:val="0087097E"/>
    <w:rsid w:val="008709C0"/>
    <w:rsid w:val="00871588"/>
    <w:rsid w:val="0087309F"/>
    <w:rsid w:val="00873653"/>
    <w:rsid w:val="008742AB"/>
    <w:rsid w:val="00874409"/>
    <w:rsid w:val="00874B0D"/>
    <w:rsid w:val="00874F66"/>
    <w:rsid w:val="00875190"/>
    <w:rsid w:val="00875DA9"/>
    <w:rsid w:val="0087643B"/>
    <w:rsid w:val="008764D0"/>
    <w:rsid w:val="0087671B"/>
    <w:rsid w:val="00876A8A"/>
    <w:rsid w:val="008772E8"/>
    <w:rsid w:val="00877426"/>
    <w:rsid w:val="0087757E"/>
    <w:rsid w:val="00877669"/>
    <w:rsid w:val="008801C1"/>
    <w:rsid w:val="008804DF"/>
    <w:rsid w:val="008807B6"/>
    <w:rsid w:val="00880826"/>
    <w:rsid w:val="00880A9B"/>
    <w:rsid w:val="0088104E"/>
    <w:rsid w:val="00881298"/>
    <w:rsid w:val="008813BB"/>
    <w:rsid w:val="008815CB"/>
    <w:rsid w:val="00881B84"/>
    <w:rsid w:val="00881BAF"/>
    <w:rsid w:val="00882532"/>
    <w:rsid w:val="00882830"/>
    <w:rsid w:val="00882C85"/>
    <w:rsid w:val="008833AB"/>
    <w:rsid w:val="008836F0"/>
    <w:rsid w:val="00883E46"/>
    <w:rsid w:val="00884CE7"/>
    <w:rsid w:val="00885001"/>
    <w:rsid w:val="008851B4"/>
    <w:rsid w:val="0088564F"/>
    <w:rsid w:val="0088580B"/>
    <w:rsid w:val="00885A00"/>
    <w:rsid w:val="00885EDD"/>
    <w:rsid w:val="008874B2"/>
    <w:rsid w:val="008876E9"/>
    <w:rsid w:val="0088785C"/>
    <w:rsid w:val="00890103"/>
    <w:rsid w:val="008911F9"/>
    <w:rsid w:val="008914DB"/>
    <w:rsid w:val="008918EA"/>
    <w:rsid w:val="0089298D"/>
    <w:rsid w:val="00893223"/>
    <w:rsid w:val="00893733"/>
    <w:rsid w:val="00893762"/>
    <w:rsid w:val="008937E9"/>
    <w:rsid w:val="00893CCE"/>
    <w:rsid w:val="00894520"/>
    <w:rsid w:val="00894BDB"/>
    <w:rsid w:val="00895637"/>
    <w:rsid w:val="00895EE4"/>
    <w:rsid w:val="00896479"/>
    <w:rsid w:val="00896723"/>
    <w:rsid w:val="0089685A"/>
    <w:rsid w:val="0089696A"/>
    <w:rsid w:val="00896E90"/>
    <w:rsid w:val="00896ECA"/>
    <w:rsid w:val="00897027"/>
    <w:rsid w:val="008971CD"/>
    <w:rsid w:val="00897577"/>
    <w:rsid w:val="00897EFF"/>
    <w:rsid w:val="00897F92"/>
    <w:rsid w:val="00897F9A"/>
    <w:rsid w:val="008A0485"/>
    <w:rsid w:val="008A0BAB"/>
    <w:rsid w:val="008A0EA0"/>
    <w:rsid w:val="008A11DD"/>
    <w:rsid w:val="008A20BD"/>
    <w:rsid w:val="008A228B"/>
    <w:rsid w:val="008A2FAB"/>
    <w:rsid w:val="008A30FE"/>
    <w:rsid w:val="008A3E83"/>
    <w:rsid w:val="008A4DB8"/>
    <w:rsid w:val="008A4F87"/>
    <w:rsid w:val="008A5EB5"/>
    <w:rsid w:val="008A637B"/>
    <w:rsid w:val="008A64C9"/>
    <w:rsid w:val="008A64D5"/>
    <w:rsid w:val="008A7A9C"/>
    <w:rsid w:val="008A7D99"/>
    <w:rsid w:val="008B05B8"/>
    <w:rsid w:val="008B0B82"/>
    <w:rsid w:val="008B0C79"/>
    <w:rsid w:val="008B1173"/>
    <w:rsid w:val="008B1322"/>
    <w:rsid w:val="008B162A"/>
    <w:rsid w:val="008B183C"/>
    <w:rsid w:val="008B1C7B"/>
    <w:rsid w:val="008B1F23"/>
    <w:rsid w:val="008B22A9"/>
    <w:rsid w:val="008B24B7"/>
    <w:rsid w:val="008B2B32"/>
    <w:rsid w:val="008B3774"/>
    <w:rsid w:val="008B3D80"/>
    <w:rsid w:val="008B4047"/>
    <w:rsid w:val="008B481B"/>
    <w:rsid w:val="008B5204"/>
    <w:rsid w:val="008B647E"/>
    <w:rsid w:val="008B66AD"/>
    <w:rsid w:val="008B6E80"/>
    <w:rsid w:val="008B6FC6"/>
    <w:rsid w:val="008B704F"/>
    <w:rsid w:val="008B735D"/>
    <w:rsid w:val="008B7CD5"/>
    <w:rsid w:val="008B7DE2"/>
    <w:rsid w:val="008C0A2E"/>
    <w:rsid w:val="008C101F"/>
    <w:rsid w:val="008C174C"/>
    <w:rsid w:val="008C1FF6"/>
    <w:rsid w:val="008C2DF8"/>
    <w:rsid w:val="008C2F1F"/>
    <w:rsid w:val="008C30EF"/>
    <w:rsid w:val="008C3626"/>
    <w:rsid w:val="008C3693"/>
    <w:rsid w:val="008C3C02"/>
    <w:rsid w:val="008C3CEB"/>
    <w:rsid w:val="008C40F8"/>
    <w:rsid w:val="008C451E"/>
    <w:rsid w:val="008C4D93"/>
    <w:rsid w:val="008C4DB0"/>
    <w:rsid w:val="008C4FF8"/>
    <w:rsid w:val="008C5029"/>
    <w:rsid w:val="008C6793"/>
    <w:rsid w:val="008C68EE"/>
    <w:rsid w:val="008C79A6"/>
    <w:rsid w:val="008C79C5"/>
    <w:rsid w:val="008C7D6C"/>
    <w:rsid w:val="008C7DED"/>
    <w:rsid w:val="008C7F44"/>
    <w:rsid w:val="008D0712"/>
    <w:rsid w:val="008D0798"/>
    <w:rsid w:val="008D0C3C"/>
    <w:rsid w:val="008D0DE8"/>
    <w:rsid w:val="008D0FC9"/>
    <w:rsid w:val="008D1896"/>
    <w:rsid w:val="008D2AC2"/>
    <w:rsid w:val="008D34ED"/>
    <w:rsid w:val="008D3BFE"/>
    <w:rsid w:val="008D3F0E"/>
    <w:rsid w:val="008D40EB"/>
    <w:rsid w:val="008D4273"/>
    <w:rsid w:val="008D4427"/>
    <w:rsid w:val="008D4C6E"/>
    <w:rsid w:val="008D4D2B"/>
    <w:rsid w:val="008D4EF3"/>
    <w:rsid w:val="008D57FE"/>
    <w:rsid w:val="008D5A9A"/>
    <w:rsid w:val="008D5B8D"/>
    <w:rsid w:val="008D66B7"/>
    <w:rsid w:val="008D68D6"/>
    <w:rsid w:val="008D6AF9"/>
    <w:rsid w:val="008D6C1B"/>
    <w:rsid w:val="008D76D6"/>
    <w:rsid w:val="008D7DFF"/>
    <w:rsid w:val="008D7E8F"/>
    <w:rsid w:val="008E09FC"/>
    <w:rsid w:val="008E0E4F"/>
    <w:rsid w:val="008E1142"/>
    <w:rsid w:val="008E1E1E"/>
    <w:rsid w:val="008E257E"/>
    <w:rsid w:val="008E2C71"/>
    <w:rsid w:val="008E3042"/>
    <w:rsid w:val="008E32D3"/>
    <w:rsid w:val="008E343E"/>
    <w:rsid w:val="008E36B9"/>
    <w:rsid w:val="008E4EC3"/>
    <w:rsid w:val="008E55F5"/>
    <w:rsid w:val="008E5CE2"/>
    <w:rsid w:val="008E5F25"/>
    <w:rsid w:val="008E6050"/>
    <w:rsid w:val="008E6298"/>
    <w:rsid w:val="008E64D7"/>
    <w:rsid w:val="008E65EB"/>
    <w:rsid w:val="008E6AB9"/>
    <w:rsid w:val="008E7CCA"/>
    <w:rsid w:val="008E7E9F"/>
    <w:rsid w:val="008E7EC5"/>
    <w:rsid w:val="008F0697"/>
    <w:rsid w:val="008F0944"/>
    <w:rsid w:val="008F103A"/>
    <w:rsid w:val="008F1101"/>
    <w:rsid w:val="008F1B80"/>
    <w:rsid w:val="008F2C0C"/>
    <w:rsid w:val="008F30E1"/>
    <w:rsid w:val="008F322F"/>
    <w:rsid w:val="008F36FD"/>
    <w:rsid w:val="008F4160"/>
    <w:rsid w:val="008F4B88"/>
    <w:rsid w:val="008F4BEC"/>
    <w:rsid w:val="008F5300"/>
    <w:rsid w:val="008F54EA"/>
    <w:rsid w:val="008F56EC"/>
    <w:rsid w:val="008F59C6"/>
    <w:rsid w:val="008F5A09"/>
    <w:rsid w:val="008F5BF1"/>
    <w:rsid w:val="008F61BA"/>
    <w:rsid w:val="008F74A5"/>
    <w:rsid w:val="008F74C4"/>
    <w:rsid w:val="008F7A46"/>
    <w:rsid w:val="0090017F"/>
    <w:rsid w:val="00900275"/>
    <w:rsid w:val="009007A7"/>
    <w:rsid w:val="009007E4"/>
    <w:rsid w:val="00900CD6"/>
    <w:rsid w:val="00901468"/>
    <w:rsid w:val="009023BC"/>
    <w:rsid w:val="00902FBA"/>
    <w:rsid w:val="00903657"/>
    <w:rsid w:val="00904071"/>
    <w:rsid w:val="0090445C"/>
    <w:rsid w:val="00904EB8"/>
    <w:rsid w:val="00905D99"/>
    <w:rsid w:val="00906463"/>
    <w:rsid w:val="0090667D"/>
    <w:rsid w:val="00907879"/>
    <w:rsid w:val="00907D57"/>
    <w:rsid w:val="00907DFE"/>
    <w:rsid w:val="00907E1E"/>
    <w:rsid w:val="00910561"/>
    <w:rsid w:val="00910823"/>
    <w:rsid w:val="009111F4"/>
    <w:rsid w:val="00911407"/>
    <w:rsid w:val="00911A37"/>
    <w:rsid w:val="00911EC2"/>
    <w:rsid w:val="009122C5"/>
    <w:rsid w:val="00912637"/>
    <w:rsid w:val="009126B9"/>
    <w:rsid w:val="00912931"/>
    <w:rsid w:val="00912AC7"/>
    <w:rsid w:val="00912E22"/>
    <w:rsid w:val="00913303"/>
    <w:rsid w:val="00913417"/>
    <w:rsid w:val="00914596"/>
    <w:rsid w:val="00914657"/>
    <w:rsid w:val="009146BF"/>
    <w:rsid w:val="00914E06"/>
    <w:rsid w:val="00914F9A"/>
    <w:rsid w:val="0091505E"/>
    <w:rsid w:val="00915B1D"/>
    <w:rsid w:val="00915E04"/>
    <w:rsid w:val="0091605B"/>
    <w:rsid w:val="009160FC"/>
    <w:rsid w:val="0091693F"/>
    <w:rsid w:val="00917399"/>
    <w:rsid w:val="00917E50"/>
    <w:rsid w:val="009205AB"/>
    <w:rsid w:val="00921277"/>
    <w:rsid w:val="00922219"/>
    <w:rsid w:val="00922851"/>
    <w:rsid w:val="009233CC"/>
    <w:rsid w:val="00924602"/>
    <w:rsid w:val="00925131"/>
    <w:rsid w:val="00925204"/>
    <w:rsid w:val="009254A3"/>
    <w:rsid w:val="00925664"/>
    <w:rsid w:val="009263F4"/>
    <w:rsid w:val="00926708"/>
    <w:rsid w:val="0092678E"/>
    <w:rsid w:val="00926943"/>
    <w:rsid w:val="00926B80"/>
    <w:rsid w:val="009271DF"/>
    <w:rsid w:val="00927FE6"/>
    <w:rsid w:val="00930347"/>
    <w:rsid w:val="00930D1F"/>
    <w:rsid w:val="00931634"/>
    <w:rsid w:val="009322DF"/>
    <w:rsid w:val="009322E7"/>
    <w:rsid w:val="0093257B"/>
    <w:rsid w:val="00932929"/>
    <w:rsid w:val="00932C5E"/>
    <w:rsid w:val="00932E38"/>
    <w:rsid w:val="00932F69"/>
    <w:rsid w:val="009332A6"/>
    <w:rsid w:val="00933454"/>
    <w:rsid w:val="0093385E"/>
    <w:rsid w:val="00933D34"/>
    <w:rsid w:val="00934235"/>
    <w:rsid w:val="00934327"/>
    <w:rsid w:val="00935127"/>
    <w:rsid w:val="009359DE"/>
    <w:rsid w:val="00935A62"/>
    <w:rsid w:val="00935DFE"/>
    <w:rsid w:val="0093735C"/>
    <w:rsid w:val="00937562"/>
    <w:rsid w:val="0094025E"/>
    <w:rsid w:val="0094071B"/>
    <w:rsid w:val="00940999"/>
    <w:rsid w:val="00940BE8"/>
    <w:rsid w:val="0094241E"/>
    <w:rsid w:val="0094256C"/>
    <w:rsid w:val="009425DA"/>
    <w:rsid w:val="009432D5"/>
    <w:rsid w:val="00943AF8"/>
    <w:rsid w:val="00944180"/>
    <w:rsid w:val="009441F0"/>
    <w:rsid w:val="00944262"/>
    <w:rsid w:val="009445A6"/>
    <w:rsid w:val="00944634"/>
    <w:rsid w:val="00945CAC"/>
    <w:rsid w:val="00945D9E"/>
    <w:rsid w:val="00946099"/>
    <w:rsid w:val="0094685F"/>
    <w:rsid w:val="009471CB"/>
    <w:rsid w:val="00947396"/>
    <w:rsid w:val="00947941"/>
    <w:rsid w:val="00947B12"/>
    <w:rsid w:val="009509A7"/>
    <w:rsid w:val="00951401"/>
    <w:rsid w:val="00951501"/>
    <w:rsid w:val="00951B8B"/>
    <w:rsid w:val="009527D7"/>
    <w:rsid w:val="00952816"/>
    <w:rsid w:val="00952A2B"/>
    <w:rsid w:val="009536FE"/>
    <w:rsid w:val="00953761"/>
    <w:rsid w:val="00953875"/>
    <w:rsid w:val="00953C20"/>
    <w:rsid w:val="00953D72"/>
    <w:rsid w:val="009542C3"/>
    <w:rsid w:val="0095441B"/>
    <w:rsid w:val="009546D6"/>
    <w:rsid w:val="00954E0A"/>
    <w:rsid w:val="00955331"/>
    <w:rsid w:val="00955418"/>
    <w:rsid w:val="009559DF"/>
    <w:rsid w:val="00955B87"/>
    <w:rsid w:val="00955C2D"/>
    <w:rsid w:val="00956020"/>
    <w:rsid w:val="009565E2"/>
    <w:rsid w:val="00956790"/>
    <w:rsid w:val="00956B94"/>
    <w:rsid w:val="0095724D"/>
    <w:rsid w:val="009572DC"/>
    <w:rsid w:val="00957706"/>
    <w:rsid w:val="00957816"/>
    <w:rsid w:val="009579C5"/>
    <w:rsid w:val="00957A5B"/>
    <w:rsid w:val="00957CF2"/>
    <w:rsid w:val="00957EC5"/>
    <w:rsid w:val="00960245"/>
    <w:rsid w:val="009602D3"/>
    <w:rsid w:val="009606F6"/>
    <w:rsid w:val="00960A6B"/>
    <w:rsid w:val="00961166"/>
    <w:rsid w:val="009615C5"/>
    <w:rsid w:val="00961773"/>
    <w:rsid w:val="00961A45"/>
    <w:rsid w:val="00961C4E"/>
    <w:rsid w:val="009622B3"/>
    <w:rsid w:val="009635A6"/>
    <w:rsid w:val="00963D58"/>
    <w:rsid w:val="00963D80"/>
    <w:rsid w:val="00963F20"/>
    <w:rsid w:val="00963F3D"/>
    <w:rsid w:val="00964816"/>
    <w:rsid w:val="009648DA"/>
    <w:rsid w:val="00964C63"/>
    <w:rsid w:val="00965133"/>
    <w:rsid w:val="009652F7"/>
    <w:rsid w:val="00965927"/>
    <w:rsid w:val="00965C85"/>
    <w:rsid w:val="009663CE"/>
    <w:rsid w:val="0096675D"/>
    <w:rsid w:val="00966AF1"/>
    <w:rsid w:val="00966C20"/>
    <w:rsid w:val="0096726C"/>
    <w:rsid w:val="009672D7"/>
    <w:rsid w:val="00970383"/>
    <w:rsid w:val="0097063E"/>
    <w:rsid w:val="009706C1"/>
    <w:rsid w:val="00970B59"/>
    <w:rsid w:val="00970C8B"/>
    <w:rsid w:val="00970D34"/>
    <w:rsid w:val="00972353"/>
    <w:rsid w:val="009729D2"/>
    <w:rsid w:val="00972E56"/>
    <w:rsid w:val="00972F33"/>
    <w:rsid w:val="0097310D"/>
    <w:rsid w:val="00973ABB"/>
    <w:rsid w:val="00973CA7"/>
    <w:rsid w:val="0097418D"/>
    <w:rsid w:val="00974C04"/>
    <w:rsid w:val="009751BB"/>
    <w:rsid w:val="00975709"/>
    <w:rsid w:val="0097581A"/>
    <w:rsid w:val="00975ACB"/>
    <w:rsid w:val="00976077"/>
    <w:rsid w:val="00976ED8"/>
    <w:rsid w:val="00977080"/>
    <w:rsid w:val="009777D8"/>
    <w:rsid w:val="009801FD"/>
    <w:rsid w:val="00980C9A"/>
    <w:rsid w:val="009828DF"/>
    <w:rsid w:val="00983328"/>
    <w:rsid w:val="0098354A"/>
    <w:rsid w:val="0098379E"/>
    <w:rsid w:val="0098426D"/>
    <w:rsid w:val="00984283"/>
    <w:rsid w:val="00984B38"/>
    <w:rsid w:val="009852DB"/>
    <w:rsid w:val="00985610"/>
    <w:rsid w:val="00985EED"/>
    <w:rsid w:val="009865CF"/>
    <w:rsid w:val="0098668D"/>
    <w:rsid w:val="00987500"/>
    <w:rsid w:val="00987A98"/>
    <w:rsid w:val="00990A01"/>
    <w:rsid w:val="00990A85"/>
    <w:rsid w:val="00991020"/>
    <w:rsid w:val="009917F7"/>
    <w:rsid w:val="00991A0D"/>
    <w:rsid w:val="00992144"/>
    <w:rsid w:val="00992CB4"/>
    <w:rsid w:val="00992DBC"/>
    <w:rsid w:val="00993CF9"/>
    <w:rsid w:val="00993E88"/>
    <w:rsid w:val="00994C78"/>
    <w:rsid w:val="00994EA2"/>
    <w:rsid w:val="009951A9"/>
    <w:rsid w:val="00995431"/>
    <w:rsid w:val="009956E2"/>
    <w:rsid w:val="009961B3"/>
    <w:rsid w:val="009967B9"/>
    <w:rsid w:val="00996998"/>
    <w:rsid w:val="00996A5C"/>
    <w:rsid w:val="00997150"/>
    <w:rsid w:val="009973CE"/>
    <w:rsid w:val="009A015F"/>
    <w:rsid w:val="009A03E1"/>
    <w:rsid w:val="009A04F0"/>
    <w:rsid w:val="009A0636"/>
    <w:rsid w:val="009A064C"/>
    <w:rsid w:val="009A0958"/>
    <w:rsid w:val="009A0EBE"/>
    <w:rsid w:val="009A0EF8"/>
    <w:rsid w:val="009A13E4"/>
    <w:rsid w:val="009A16DA"/>
    <w:rsid w:val="009A19BF"/>
    <w:rsid w:val="009A1F1B"/>
    <w:rsid w:val="009A274B"/>
    <w:rsid w:val="009A326F"/>
    <w:rsid w:val="009A34AF"/>
    <w:rsid w:val="009A3537"/>
    <w:rsid w:val="009A41A9"/>
    <w:rsid w:val="009A5022"/>
    <w:rsid w:val="009A50AE"/>
    <w:rsid w:val="009A5736"/>
    <w:rsid w:val="009A5830"/>
    <w:rsid w:val="009A58C4"/>
    <w:rsid w:val="009A6231"/>
    <w:rsid w:val="009A6FF5"/>
    <w:rsid w:val="009A7555"/>
    <w:rsid w:val="009A7AAE"/>
    <w:rsid w:val="009A7B7A"/>
    <w:rsid w:val="009A7D72"/>
    <w:rsid w:val="009B0091"/>
    <w:rsid w:val="009B077E"/>
    <w:rsid w:val="009B08BB"/>
    <w:rsid w:val="009B1BCB"/>
    <w:rsid w:val="009B2968"/>
    <w:rsid w:val="009B2B47"/>
    <w:rsid w:val="009B2BFD"/>
    <w:rsid w:val="009B2FE4"/>
    <w:rsid w:val="009B3185"/>
    <w:rsid w:val="009B373B"/>
    <w:rsid w:val="009B3C25"/>
    <w:rsid w:val="009B3EDC"/>
    <w:rsid w:val="009B4231"/>
    <w:rsid w:val="009B43D7"/>
    <w:rsid w:val="009B4411"/>
    <w:rsid w:val="009B528F"/>
    <w:rsid w:val="009B52E1"/>
    <w:rsid w:val="009B59BB"/>
    <w:rsid w:val="009B69AC"/>
    <w:rsid w:val="009B6FFE"/>
    <w:rsid w:val="009B718A"/>
    <w:rsid w:val="009B7686"/>
    <w:rsid w:val="009B7FC0"/>
    <w:rsid w:val="009C0148"/>
    <w:rsid w:val="009C0718"/>
    <w:rsid w:val="009C07BF"/>
    <w:rsid w:val="009C07E5"/>
    <w:rsid w:val="009C0FA3"/>
    <w:rsid w:val="009C11E1"/>
    <w:rsid w:val="009C18CE"/>
    <w:rsid w:val="009C1EAE"/>
    <w:rsid w:val="009C2004"/>
    <w:rsid w:val="009C2961"/>
    <w:rsid w:val="009C2977"/>
    <w:rsid w:val="009C3440"/>
    <w:rsid w:val="009C38D1"/>
    <w:rsid w:val="009C395B"/>
    <w:rsid w:val="009C3DF7"/>
    <w:rsid w:val="009C4298"/>
    <w:rsid w:val="009C591B"/>
    <w:rsid w:val="009C5AF0"/>
    <w:rsid w:val="009C5B02"/>
    <w:rsid w:val="009C67BD"/>
    <w:rsid w:val="009C6A38"/>
    <w:rsid w:val="009C6FBE"/>
    <w:rsid w:val="009C706B"/>
    <w:rsid w:val="009C75A0"/>
    <w:rsid w:val="009C76B1"/>
    <w:rsid w:val="009D0049"/>
    <w:rsid w:val="009D0C6A"/>
    <w:rsid w:val="009D16CC"/>
    <w:rsid w:val="009D18BF"/>
    <w:rsid w:val="009D18F8"/>
    <w:rsid w:val="009D1C8E"/>
    <w:rsid w:val="009D20F9"/>
    <w:rsid w:val="009D2213"/>
    <w:rsid w:val="009D318C"/>
    <w:rsid w:val="009D3B06"/>
    <w:rsid w:val="009D42AD"/>
    <w:rsid w:val="009D527A"/>
    <w:rsid w:val="009D589D"/>
    <w:rsid w:val="009D632D"/>
    <w:rsid w:val="009D66D8"/>
    <w:rsid w:val="009D6941"/>
    <w:rsid w:val="009D70D5"/>
    <w:rsid w:val="009D7772"/>
    <w:rsid w:val="009D77F6"/>
    <w:rsid w:val="009D7C24"/>
    <w:rsid w:val="009E0044"/>
    <w:rsid w:val="009E1132"/>
    <w:rsid w:val="009E2321"/>
    <w:rsid w:val="009E2750"/>
    <w:rsid w:val="009E2AFC"/>
    <w:rsid w:val="009E37A2"/>
    <w:rsid w:val="009E405E"/>
    <w:rsid w:val="009E40BD"/>
    <w:rsid w:val="009E4B76"/>
    <w:rsid w:val="009E58F5"/>
    <w:rsid w:val="009E6C9D"/>
    <w:rsid w:val="009E74CA"/>
    <w:rsid w:val="009F0DBA"/>
    <w:rsid w:val="009F1147"/>
    <w:rsid w:val="009F19C9"/>
    <w:rsid w:val="009F2054"/>
    <w:rsid w:val="009F231F"/>
    <w:rsid w:val="009F291A"/>
    <w:rsid w:val="009F371C"/>
    <w:rsid w:val="009F37F0"/>
    <w:rsid w:val="009F46F6"/>
    <w:rsid w:val="009F4909"/>
    <w:rsid w:val="009F4DA4"/>
    <w:rsid w:val="009F4FD8"/>
    <w:rsid w:val="009F529B"/>
    <w:rsid w:val="009F5BA5"/>
    <w:rsid w:val="009F5CAA"/>
    <w:rsid w:val="009F6BE6"/>
    <w:rsid w:val="009F6D28"/>
    <w:rsid w:val="009F6FD5"/>
    <w:rsid w:val="009F6FE1"/>
    <w:rsid w:val="009F763F"/>
    <w:rsid w:val="009F76DE"/>
    <w:rsid w:val="009F7BC0"/>
    <w:rsid w:val="00A0016C"/>
    <w:rsid w:val="00A00253"/>
    <w:rsid w:val="00A00523"/>
    <w:rsid w:val="00A00C11"/>
    <w:rsid w:val="00A011F2"/>
    <w:rsid w:val="00A011F6"/>
    <w:rsid w:val="00A02775"/>
    <w:rsid w:val="00A02C60"/>
    <w:rsid w:val="00A02E0F"/>
    <w:rsid w:val="00A03148"/>
    <w:rsid w:val="00A03289"/>
    <w:rsid w:val="00A037BC"/>
    <w:rsid w:val="00A03E71"/>
    <w:rsid w:val="00A0461E"/>
    <w:rsid w:val="00A04A8B"/>
    <w:rsid w:val="00A04BF2"/>
    <w:rsid w:val="00A04F2E"/>
    <w:rsid w:val="00A051EB"/>
    <w:rsid w:val="00A0522D"/>
    <w:rsid w:val="00A055F4"/>
    <w:rsid w:val="00A05DEE"/>
    <w:rsid w:val="00A06640"/>
    <w:rsid w:val="00A066BF"/>
    <w:rsid w:val="00A07390"/>
    <w:rsid w:val="00A07AF9"/>
    <w:rsid w:val="00A10B6A"/>
    <w:rsid w:val="00A10B8B"/>
    <w:rsid w:val="00A114FD"/>
    <w:rsid w:val="00A11D6F"/>
    <w:rsid w:val="00A11E1D"/>
    <w:rsid w:val="00A128F4"/>
    <w:rsid w:val="00A12B3E"/>
    <w:rsid w:val="00A1304B"/>
    <w:rsid w:val="00A15024"/>
    <w:rsid w:val="00A1519B"/>
    <w:rsid w:val="00A15205"/>
    <w:rsid w:val="00A154F8"/>
    <w:rsid w:val="00A15861"/>
    <w:rsid w:val="00A15A38"/>
    <w:rsid w:val="00A15F9E"/>
    <w:rsid w:val="00A161A7"/>
    <w:rsid w:val="00A168DB"/>
    <w:rsid w:val="00A169DE"/>
    <w:rsid w:val="00A16E48"/>
    <w:rsid w:val="00A17008"/>
    <w:rsid w:val="00A172DC"/>
    <w:rsid w:val="00A17755"/>
    <w:rsid w:val="00A20EFE"/>
    <w:rsid w:val="00A20F52"/>
    <w:rsid w:val="00A21EE0"/>
    <w:rsid w:val="00A22303"/>
    <w:rsid w:val="00A22E41"/>
    <w:rsid w:val="00A2342A"/>
    <w:rsid w:val="00A23861"/>
    <w:rsid w:val="00A238EA"/>
    <w:rsid w:val="00A24215"/>
    <w:rsid w:val="00A242E0"/>
    <w:rsid w:val="00A247F0"/>
    <w:rsid w:val="00A248E9"/>
    <w:rsid w:val="00A24D5E"/>
    <w:rsid w:val="00A2604C"/>
    <w:rsid w:val="00A26733"/>
    <w:rsid w:val="00A271F8"/>
    <w:rsid w:val="00A273C0"/>
    <w:rsid w:val="00A27A46"/>
    <w:rsid w:val="00A27C1E"/>
    <w:rsid w:val="00A30A34"/>
    <w:rsid w:val="00A30E85"/>
    <w:rsid w:val="00A31518"/>
    <w:rsid w:val="00A31709"/>
    <w:rsid w:val="00A32DC9"/>
    <w:rsid w:val="00A333EF"/>
    <w:rsid w:val="00A33546"/>
    <w:rsid w:val="00A33DD5"/>
    <w:rsid w:val="00A34005"/>
    <w:rsid w:val="00A345F8"/>
    <w:rsid w:val="00A348D6"/>
    <w:rsid w:val="00A34ADC"/>
    <w:rsid w:val="00A34E0E"/>
    <w:rsid w:val="00A35421"/>
    <w:rsid w:val="00A35486"/>
    <w:rsid w:val="00A358A6"/>
    <w:rsid w:val="00A3595E"/>
    <w:rsid w:val="00A35F61"/>
    <w:rsid w:val="00A3675B"/>
    <w:rsid w:val="00A368A9"/>
    <w:rsid w:val="00A3756C"/>
    <w:rsid w:val="00A37737"/>
    <w:rsid w:val="00A37829"/>
    <w:rsid w:val="00A40266"/>
    <w:rsid w:val="00A40F78"/>
    <w:rsid w:val="00A414A9"/>
    <w:rsid w:val="00A41BE2"/>
    <w:rsid w:val="00A41DD7"/>
    <w:rsid w:val="00A421BA"/>
    <w:rsid w:val="00A426EB"/>
    <w:rsid w:val="00A42979"/>
    <w:rsid w:val="00A43338"/>
    <w:rsid w:val="00A433B6"/>
    <w:rsid w:val="00A433D9"/>
    <w:rsid w:val="00A43722"/>
    <w:rsid w:val="00A43ECA"/>
    <w:rsid w:val="00A448D2"/>
    <w:rsid w:val="00A44ADA"/>
    <w:rsid w:val="00A44EF5"/>
    <w:rsid w:val="00A45C9B"/>
    <w:rsid w:val="00A45FE9"/>
    <w:rsid w:val="00A46C7F"/>
    <w:rsid w:val="00A46F39"/>
    <w:rsid w:val="00A4720C"/>
    <w:rsid w:val="00A47888"/>
    <w:rsid w:val="00A4798F"/>
    <w:rsid w:val="00A47BD8"/>
    <w:rsid w:val="00A50354"/>
    <w:rsid w:val="00A504C9"/>
    <w:rsid w:val="00A514C0"/>
    <w:rsid w:val="00A519A1"/>
    <w:rsid w:val="00A522F2"/>
    <w:rsid w:val="00A52305"/>
    <w:rsid w:val="00A524C6"/>
    <w:rsid w:val="00A52CEF"/>
    <w:rsid w:val="00A52D4E"/>
    <w:rsid w:val="00A530A4"/>
    <w:rsid w:val="00A5343F"/>
    <w:rsid w:val="00A53AE1"/>
    <w:rsid w:val="00A53C06"/>
    <w:rsid w:val="00A54756"/>
    <w:rsid w:val="00A5549C"/>
    <w:rsid w:val="00A5564B"/>
    <w:rsid w:val="00A559E5"/>
    <w:rsid w:val="00A55B17"/>
    <w:rsid w:val="00A56820"/>
    <w:rsid w:val="00A568F1"/>
    <w:rsid w:val="00A573B9"/>
    <w:rsid w:val="00A579EB"/>
    <w:rsid w:val="00A57C80"/>
    <w:rsid w:val="00A608B7"/>
    <w:rsid w:val="00A60957"/>
    <w:rsid w:val="00A61E10"/>
    <w:rsid w:val="00A61E9B"/>
    <w:rsid w:val="00A621AB"/>
    <w:rsid w:val="00A628D0"/>
    <w:rsid w:val="00A62AD0"/>
    <w:rsid w:val="00A631FA"/>
    <w:rsid w:val="00A63C31"/>
    <w:rsid w:val="00A63E27"/>
    <w:rsid w:val="00A6484D"/>
    <w:rsid w:val="00A64B09"/>
    <w:rsid w:val="00A652B2"/>
    <w:rsid w:val="00A6632A"/>
    <w:rsid w:val="00A66750"/>
    <w:rsid w:val="00A66F6A"/>
    <w:rsid w:val="00A67243"/>
    <w:rsid w:val="00A67851"/>
    <w:rsid w:val="00A679A6"/>
    <w:rsid w:val="00A701DA"/>
    <w:rsid w:val="00A70D1B"/>
    <w:rsid w:val="00A71C4F"/>
    <w:rsid w:val="00A720F5"/>
    <w:rsid w:val="00A73423"/>
    <w:rsid w:val="00A73A6C"/>
    <w:rsid w:val="00A73CF9"/>
    <w:rsid w:val="00A73DD4"/>
    <w:rsid w:val="00A75B98"/>
    <w:rsid w:val="00A75DA5"/>
    <w:rsid w:val="00A75FF2"/>
    <w:rsid w:val="00A761B8"/>
    <w:rsid w:val="00A76BF2"/>
    <w:rsid w:val="00A76E1D"/>
    <w:rsid w:val="00A77145"/>
    <w:rsid w:val="00A77A0D"/>
    <w:rsid w:val="00A77CB0"/>
    <w:rsid w:val="00A807ED"/>
    <w:rsid w:val="00A80B2C"/>
    <w:rsid w:val="00A816E8"/>
    <w:rsid w:val="00A81DB8"/>
    <w:rsid w:val="00A8224C"/>
    <w:rsid w:val="00A8246E"/>
    <w:rsid w:val="00A82989"/>
    <w:rsid w:val="00A82B57"/>
    <w:rsid w:val="00A833DF"/>
    <w:rsid w:val="00A83CAD"/>
    <w:rsid w:val="00A83E2F"/>
    <w:rsid w:val="00A84000"/>
    <w:rsid w:val="00A8405E"/>
    <w:rsid w:val="00A848AA"/>
    <w:rsid w:val="00A85291"/>
    <w:rsid w:val="00A85690"/>
    <w:rsid w:val="00A856B3"/>
    <w:rsid w:val="00A85A86"/>
    <w:rsid w:val="00A85BED"/>
    <w:rsid w:val="00A85D86"/>
    <w:rsid w:val="00A86137"/>
    <w:rsid w:val="00A86375"/>
    <w:rsid w:val="00A8637F"/>
    <w:rsid w:val="00A869B0"/>
    <w:rsid w:val="00A86B25"/>
    <w:rsid w:val="00A8754C"/>
    <w:rsid w:val="00A902D1"/>
    <w:rsid w:val="00A904FE"/>
    <w:rsid w:val="00A9068B"/>
    <w:rsid w:val="00A90823"/>
    <w:rsid w:val="00A913C7"/>
    <w:rsid w:val="00A91A26"/>
    <w:rsid w:val="00A91CE9"/>
    <w:rsid w:val="00A93B97"/>
    <w:rsid w:val="00A93EB1"/>
    <w:rsid w:val="00A94F18"/>
    <w:rsid w:val="00A9596F"/>
    <w:rsid w:val="00A95F00"/>
    <w:rsid w:val="00A9671D"/>
    <w:rsid w:val="00A973CB"/>
    <w:rsid w:val="00A978ED"/>
    <w:rsid w:val="00A97BD7"/>
    <w:rsid w:val="00A97C6D"/>
    <w:rsid w:val="00A97CC7"/>
    <w:rsid w:val="00A97D60"/>
    <w:rsid w:val="00AA035A"/>
    <w:rsid w:val="00AA0392"/>
    <w:rsid w:val="00AA0657"/>
    <w:rsid w:val="00AA087D"/>
    <w:rsid w:val="00AA14E3"/>
    <w:rsid w:val="00AA1B08"/>
    <w:rsid w:val="00AA1CE7"/>
    <w:rsid w:val="00AA20CF"/>
    <w:rsid w:val="00AA29BA"/>
    <w:rsid w:val="00AA3310"/>
    <w:rsid w:val="00AA33A9"/>
    <w:rsid w:val="00AA3A70"/>
    <w:rsid w:val="00AA3CA2"/>
    <w:rsid w:val="00AA3E9A"/>
    <w:rsid w:val="00AA4298"/>
    <w:rsid w:val="00AA4D92"/>
    <w:rsid w:val="00AA5166"/>
    <w:rsid w:val="00AA53C1"/>
    <w:rsid w:val="00AA57D5"/>
    <w:rsid w:val="00AA5F55"/>
    <w:rsid w:val="00AA6230"/>
    <w:rsid w:val="00AA6377"/>
    <w:rsid w:val="00AA6F09"/>
    <w:rsid w:val="00AA74B8"/>
    <w:rsid w:val="00AA78DC"/>
    <w:rsid w:val="00AA7A62"/>
    <w:rsid w:val="00AA7FB2"/>
    <w:rsid w:val="00AB0106"/>
    <w:rsid w:val="00AB015F"/>
    <w:rsid w:val="00AB07F5"/>
    <w:rsid w:val="00AB1679"/>
    <w:rsid w:val="00AB18BE"/>
    <w:rsid w:val="00AB2062"/>
    <w:rsid w:val="00AB27BD"/>
    <w:rsid w:val="00AB2835"/>
    <w:rsid w:val="00AB2ACD"/>
    <w:rsid w:val="00AB2FC2"/>
    <w:rsid w:val="00AB3967"/>
    <w:rsid w:val="00AB3AFD"/>
    <w:rsid w:val="00AB3C01"/>
    <w:rsid w:val="00AB3CBB"/>
    <w:rsid w:val="00AB4456"/>
    <w:rsid w:val="00AB55C1"/>
    <w:rsid w:val="00AB56E4"/>
    <w:rsid w:val="00AB5F7F"/>
    <w:rsid w:val="00AB6EEF"/>
    <w:rsid w:val="00AB7409"/>
    <w:rsid w:val="00AB753F"/>
    <w:rsid w:val="00AB75EC"/>
    <w:rsid w:val="00AB77DD"/>
    <w:rsid w:val="00AB799E"/>
    <w:rsid w:val="00AB7E10"/>
    <w:rsid w:val="00AC13AE"/>
    <w:rsid w:val="00AC1CD5"/>
    <w:rsid w:val="00AC1CED"/>
    <w:rsid w:val="00AC1F1C"/>
    <w:rsid w:val="00AC2168"/>
    <w:rsid w:val="00AC2207"/>
    <w:rsid w:val="00AC222F"/>
    <w:rsid w:val="00AC235B"/>
    <w:rsid w:val="00AC27BA"/>
    <w:rsid w:val="00AC2F76"/>
    <w:rsid w:val="00AC38F7"/>
    <w:rsid w:val="00AC3D94"/>
    <w:rsid w:val="00AC4AD1"/>
    <w:rsid w:val="00AC5864"/>
    <w:rsid w:val="00AC58CD"/>
    <w:rsid w:val="00AC5E84"/>
    <w:rsid w:val="00AC603F"/>
    <w:rsid w:val="00AC668D"/>
    <w:rsid w:val="00AC6FDD"/>
    <w:rsid w:val="00AC713D"/>
    <w:rsid w:val="00AC78C2"/>
    <w:rsid w:val="00AC7B3B"/>
    <w:rsid w:val="00AD03A8"/>
    <w:rsid w:val="00AD05D7"/>
    <w:rsid w:val="00AD0B84"/>
    <w:rsid w:val="00AD0DC4"/>
    <w:rsid w:val="00AD128B"/>
    <w:rsid w:val="00AD1339"/>
    <w:rsid w:val="00AD19BC"/>
    <w:rsid w:val="00AD23F0"/>
    <w:rsid w:val="00AD2428"/>
    <w:rsid w:val="00AD3316"/>
    <w:rsid w:val="00AD33FB"/>
    <w:rsid w:val="00AD3CE6"/>
    <w:rsid w:val="00AD4942"/>
    <w:rsid w:val="00AD4ED9"/>
    <w:rsid w:val="00AD4F03"/>
    <w:rsid w:val="00AD5D67"/>
    <w:rsid w:val="00AD6336"/>
    <w:rsid w:val="00AD71CE"/>
    <w:rsid w:val="00AD774F"/>
    <w:rsid w:val="00AD7E66"/>
    <w:rsid w:val="00AE01B1"/>
    <w:rsid w:val="00AE045A"/>
    <w:rsid w:val="00AE0498"/>
    <w:rsid w:val="00AE0845"/>
    <w:rsid w:val="00AE0AE4"/>
    <w:rsid w:val="00AE1172"/>
    <w:rsid w:val="00AE1307"/>
    <w:rsid w:val="00AE1464"/>
    <w:rsid w:val="00AE19F0"/>
    <w:rsid w:val="00AE2027"/>
    <w:rsid w:val="00AE21ED"/>
    <w:rsid w:val="00AE23ED"/>
    <w:rsid w:val="00AE2B73"/>
    <w:rsid w:val="00AE2BC0"/>
    <w:rsid w:val="00AE2D01"/>
    <w:rsid w:val="00AE2FF9"/>
    <w:rsid w:val="00AE31D4"/>
    <w:rsid w:val="00AE3772"/>
    <w:rsid w:val="00AE3821"/>
    <w:rsid w:val="00AE3F15"/>
    <w:rsid w:val="00AE3F87"/>
    <w:rsid w:val="00AE46AA"/>
    <w:rsid w:val="00AE49BA"/>
    <w:rsid w:val="00AE4D28"/>
    <w:rsid w:val="00AE5137"/>
    <w:rsid w:val="00AE52A2"/>
    <w:rsid w:val="00AE6770"/>
    <w:rsid w:val="00AE6924"/>
    <w:rsid w:val="00AE6A4E"/>
    <w:rsid w:val="00AE6B5D"/>
    <w:rsid w:val="00AE7586"/>
    <w:rsid w:val="00AE763F"/>
    <w:rsid w:val="00AE7C5D"/>
    <w:rsid w:val="00AE7EC0"/>
    <w:rsid w:val="00AF0207"/>
    <w:rsid w:val="00AF100C"/>
    <w:rsid w:val="00AF12A3"/>
    <w:rsid w:val="00AF1952"/>
    <w:rsid w:val="00AF1F87"/>
    <w:rsid w:val="00AF217B"/>
    <w:rsid w:val="00AF2224"/>
    <w:rsid w:val="00AF2DBE"/>
    <w:rsid w:val="00AF3AF7"/>
    <w:rsid w:val="00AF3BA6"/>
    <w:rsid w:val="00AF464F"/>
    <w:rsid w:val="00AF4A9D"/>
    <w:rsid w:val="00AF5063"/>
    <w:rsid w:val="00AF57B0"/>
    <w:rsid w:val="00AF5D1B"/>
    <w:rsid w:val="00AF5E5A"/>
    <w:rsid w:val="00AF5F48"/>
    <w:rsid w:val="00AF6474"/>
    <w:rsid w:val="00AF6973"/>
    <w:rsid w:val="00AF6EDF"/>
    <w:rsid w:val="00AF710B"/>
    <w:rsid w:val="00AF71FE"/>
    <w:rsid w:val="00AF7655"/>
    <w:rsid w:val="00AF7A65"/>
    <w:rsid w:val="00AF7C08"/>
    <w:rsid w:val="00AF7F85"/>
    <w:rsid w:val="00B007C4"/>
    <w:rsid w:val="00B008AA"/>
    <w:rsid w:val="00B008B6"/>
    <w:rsid w:val="00B00E83"/>
    <w:rsid w:val="00B01468"/>
    <w:rsid w:val="00B0156E"/>
    <w:rsid w:val="00B018D8"/>
    <w:rsid w:val="00B022C4"/>
    <w:rsid w:val="00B0278D"/>
    <w:rsid w:val="00B031A3"/>
    <w:rsid w:val="00B03587"/>
    <w:rsid w:val="00B046CC"/>
    <w:rsid w:val="00B047A1"/>
    <w:rsid w:val="00B04BAE"/>
    <w:rsid w:val="00B051D0"/>
    <w:rsid w:val="00B059BE"/>
    <w:rsid w:val="00B06710"/>
    <w:rsid w:val="00B06ABE"/>
    <w:rsid w:val="00B07526"/>
    <w:rsid w:val="00B10004"/>
    <w:rsid w:val="00B10202"/>
    <w:rsid w:val="00B10880"/>
    <w:rsid w:val="00B108D7"/>
    <w:rsid w:val="00B109F5"/>
    <w:rsid w:val="00B10B60"/>
    <w:rsid w:val="00B10FD4"/>
    <w:rsid w:val="00B1110A"/>
    <w:rsid w:val="00B11C50"/>
    <w:rsid w:val="00B11D42"/>
    <w:rsid w:val="00B12418"/>
    <w:rsid w:val="00B1262F"/>
    <w:rsid w:val="00B130BA"/>
    <w:rsid w:val="00B13904"/>
    <w:rsid w:val="00B13BA4"/>
    <w:rsid w:val="00B13EAD"/>
    <w:rsid w:val="00B151F4"/>
    <w:rsid w:val="00B15348"/>
    <w:rsid w:val="00B15F20"/>
    <w:rsid w:val="00B15F7E"/>
    <w:rsid w:val="00B166CB"/>
    <w:rsid w:val="00B16EF1"/>
    <w:rsid w:val="00B17119"/>
    <w:rsid w:val="00B1720E"/>
    <w:rsid w:val="00B173A5"/>
    <w:rsid w:val="00B17637"/>
    <w:rsid w:val="00B17B99"/>
    <w:rsid w:val="00B17BB7"/>
    <w:rsid w:val="00B17DBC"/>
    <w:rsid w:val="00B20749"/>
    <w:rsid w:val="00B2078F"/>
    <w:rsid w:val="00B20C35"/>
    <w:rsid w:val="00B21074"/>
    <w:rsid w:val="00B2121F"/>
    <w:rsid w:val="00B21DB9"/>
    <w:rsid w:val="00B222B2"/>
    <w:rsid w:val="00B22E63"/>
    <w:rsid w:val="00B2348F"/>
    <w:rsid w:val="00B2356F"/>
    <w:rsid w:val="00B235E1"/>
    <w:rsid w:val="00B237C2"/>
    <w:rsid w:val="00B238EA"/>
    <w:rsid w:val="00B23E25"/>
    <w:rsid w:val="00B24D69"/>
    <w:rsid w:val="00B2629C"/>
    <w:rsid w:val="00B26CBF"/>
    <w:rsid w:val="00B27329"/>
    <w:rsid w:val="00B273F7"/>
    <w:rsid w:val="00B27511"/>
    <w:rsid w:val="00B275F5"/>
    <w:rsid w:val="00B27E0D"/>
    <w:rsid w:val="00B3037C"/>
    <w:rsid w:val="00B30BBC"/>
    <w:rsid w:val="00B3145D"/>
    <w:rsid w:val="00B31775"/>
    <w:rsid w:val="00B319F6"/>
    <w:rsid w:val="00B31B27"/>
    <w:rsid w:val="00B3225A"/>
    <w:rsid w:val="00B32822"/>
    <w:rsid w:val="00B3318D"/>
    <w:rsid w:val="00B33494"/>
    <w:rsid w:val="00B335E6"/>
    <w:rsid w:val="00B33B43"/>
    <w:rsid w:val="00B34261"/>
    <w:rsid w:val="00B3437E"/>
    <w:rsid w:val="00B3439E"/>
    <w:rsid w:val="00B349F8"/>
    <w:rsid w:val="00B34C6F"/>
    <w:rsid w:val="00B34D59"/>
    <w:rsid w:val="00B34E4E"/>
    <w:rsid w:val="00B357BA"/>
    <w:rsid w:val="00B367BA"/>
    <w:rsid w:val="00B36B72"/>
    <w:rsid w:val="00B36C00"/>
    <w:rsid w:val="00B36FA8"/>
    <w:rsid w:val="00B37333"/>
    <w:rsid w:val="00B376AE"/>
    <w:rsid w:val="00B376F1"/>
    <w:rsid w:val="00B40624"/>
    <w:rsid w:val="00B42FA1"/>
    <w:rsid w:val="00B4365E"/>
    <w:rsid w:val="00B43AC3"/>
    <w:rsid w:val="00B43D02"/>
    <w:rsid w:val="00B43E38"/>
    <w:rsid w:val="00B443CF"/>
    <w:rsid w:val="00B44507"/>
    <w:rsid w:val="00B44984"/>
    <w:rsid w:val="00B44C23"/>
    <w:rsid w:val="00B44C56"/>
    <w:rsid w:val="00B44DF3"/>
    <w:rsid w:val="00B45289"/>
    <w:rsid w:val="00B45797"/>
    <w:rsid w:val="00B459A8"/>
    <w:rsid w:val="00B45B04"/>
    <w:rsid w:val="00B46CA0"/>
    <w:rsid w:val="00B47045"/>
    <w:rsid w:val="00B47115"/>
    <w:rsid w:val="00B50255"/>
    <w:rsid w:val="00B50A1F"/>
    <w:rsid w:val="00B512CD"/>
    <w:rsid w:val="00B51475"/>
    <w:rsid w:val="00B517F8"/>
    <w:rsid w:val="00B5213E"/>
    <w:rsid w:val="00B522E5"/>
    <w:rsid w:val="00B52571"/>
    <w:rsid w:val="00B52F8F"/>
    <w:rsid w:val="00B53090"/>
    <w:rsid w:val="00B53354"/>
    <w:rsid w:val="00B539CE"/>
    <w:rsid w:val="00B53B1D"/>
    <w:rsid w:val="00B53E20"/>
    <w:rsid w:val="00B53FBC"/>
    <w:rsid w:val="00B54269"/>
    <w:rsid w:val="00B54CCA"/>
    <w:rsid w:val="00B54F6B"/>
    <w:rsid w:val="00B5557A"/>
    <w:rsid w:val="00B5565F"/>
    <w:rsid w:val="00B5585B"/>
    <w:rsid w:val="00B55CCB"/>
    <w:rsid w:val="00B55FD5"/>
    <w:rsid w:val="00B564DB"/>
    <w:rsid w:val="00B568B9"/>
    <w:rsid w:val="00B569F0"/>
    <w:rsid w:val="00B56F69"/>
    <w:rsid w:val="00B57271"/>
    <w:rsid w:val="00B572DB"/>
    <w:rsid w:val="00B574BA"/>
    <w:rsid w:val="00B5765F"/>
    <w:rsid w:val="00B57AFB"/>
    <w:rsid w:val="00B57F8B"/>
    <w:rsid w:val="00B60158"/>
    <w:rsid w:val="00B601F0"/>
    <w:rsid w:val="00B60997"/>
    <w:rsid w:val="00B60A53"/>
    <w:rsid w:val="00B62571"/>
    <w:rsid w:val="00B62C43"/>
    <w:rsid w:val="00B62E7C"/>
    <w:rsid w:val="00B63F51"/>
    <w:rsid w:val="00B640A6"/>
    <w:rsid w:val="00B641A9"/>
    <w:rsid w:val="00B64836"/>
    <w:rsid w:val="00B64AED"/>
    <w:rsid w:val="00B64D9F"/>
    <w:rsid w:val="00B6574F"/>
    <w:rsid w:val="00B664CE"/>
    <w:rsid w:val="00B66502"/>
    <w:rsid w:val="00B66800"/>
    <w:rsid w:val="00B668B6"/>
    <w:rsid w:val="00B66980"/>
    <w:rsid w:val="00B66EC9"/>
    <w:rsid w:val="00B670A2"/>
    <w:rsid w:val="00B673CE"/>
    <w:rsid w:val="00B67EEC"/>
    <w:rsid w:val="00B67F96"/>
    <w:rsid w:val="00B71198"/>
    <w:rsid w:val="00B73B37"/>
    <w:rsid w:val="00B73C6F"/>
    <w:rsid w:val="00B74289"/>
    <w:rsid w:val="00B742FD"/>
    <w:rsid w:val="00B74F5D"/>
    <w:rsid w:val="00B7522D"/>
    <w:rsid w:val="00B75727"/>
    <w:rsid w:val="00B75B9B"/>
    <w:rsid w:val="00B76625"/>
    <w:rsid w:val="00B768B6"/>
    <w:rsid w:val="00B7734B"/>
    <w:rsid w:val="00B77471"/>
    <w:rsid w:val="00B77707"/>
    <w:rsid w:val="00B77C7A"/>
    <w:rsid w:val="00B800C0"/>
    <w:rsid w:val="00B8029A"/>
    <w:rsid w:val="00B80D71"/>
    <w:rsid w:val="00B816A3"/>
    <w:rsid w:val="00B8179B"/>
    <w:rsid w:val="00B81922"/>
    <w:rsid w:val="00B8289A"/>
    <w:rsid w:val="00B8294A"/>
    <w:rsid w:val="00B83F11"/>
    <w:rsid w:val="00B8478B"/>
    <w:rsid w:val="00B8490F"/>
    <w:rsid w:val="00B84B2E"/>
    <w:rsid w:val="00B85FF4"/>
    <w:rsid w:val="00B86178"/>
    <w:rsid w:val="00B867B5"/>
    <w:rsid w:val="00B86F04"/>
    <w:rsid w:val="00B871A9"/>
    <w:rsid w:val="00B87200"/>
    <w:rsid w:val="00B8733D"/>
    <w:rsid w:val="00B87CD9"/>
    <w:rsid w:val="00B900D4"/>
    <w:rsid w:val="00B90192"/>
    <w:rsid w:val="00B90256"/>
    <w:rsid w:val="00B904D2"/>
    <w:rsid w:val="00B908D1"/>
    <w:rsid w:val="00B909DF"/>
    <w:rsid w:val="00B90DF8"/>
    <w:rsid w:val="00B91895"/>
    <w:rsid w:val="00B91DCE"/>
    <w:rsid w:val="00B92CC3"/>
    <w:rsid w:val="00B932CF"/>
    <w:rsid w:val="00B93421"/>
    <w:rsid w:val="00B93993"/>
    <w:rsid w:val="00B93D2F"/>
    <w:rsid w:val="00B93E99"/>
    <w:rsid w:val="00B94DA6"/>
    <w:rsid w:val="00B95836"/>
    <w:rsid w:val="00B9598A"/>
    <w:rsid w:val="00B959B4"/>
    <w:rsid w:val="00B95FFA"/>
    <w:rsid w:val="00B96322"/>
    <w:rsid w:val="00B971A5"/>
    <w:rsid w:val="00B97BC6"/>
    <w:rsid w:val="00BA0342"/>
    <w:rsid w:val="00BA0351"/>
    <w:rsid w:val="00BA0CE3"/>
    <w:rsid w:val="00BA16D7"/>
    <w:rsid w:val="00BA1EB7"/>
    <w:rsid w:val="00BA32C6"/>
    <w:rsid w:val="00BA3953"/>
    <w:rsid w:val="00BA41E5"/>
    <w:rsid w:val="00BA420F"/>
    <w:rsid w:val="00BA46A9"/>
    <w:rsid w:val="00BA4809"/>
    <w:rsid w:val="00BA507B"/>
    <w:rsid w:val="00BA56D8"/>
    <w:rsid w:val="00BA6065"/>
    <w:rsid w:val="00BA62EE"/>
    <w:rsid w:val="00BA665A"/>
    <w:rsid w:val="00BA67B2"/>
    <w:rsid w:val="00BA7BE0"/>
    <w:rsid w:val="00BB024A"/>
    <w:rsid w:val="00BB097A"/>
    <w:rsid w:val="00BB0A65"/>
    <w:rsid w:val="00BB19C5"/>
    <w:rsid w:val="00BB2687"/>
    <w:rsid w:val="00BB2DE0"/>
    <w:rsid w:val="00BB309E"/>
    <w:rsid w:val="00BB339D"/>
    <w:rsid w:val="00BB4F4C"/>
    <w:rsid w:val="00BB5CC3"/>
    <w:rsid w:val="00BB5EAF"/>
    <w:rsid w:val="00BB6094"/>
    <w:rsid w:val="00BB67C3"/>
    <w:rsid w:val="00BB70E7"/>
    <w:rsid w:val="00BB75B9"/>
    <w:rsid w:val="00BC0057"/>
    <w:rsid w:val="00BC0323"/>
    <w:rsid w:val="00BC0A53"/>
    <w:rsid w:val="00BC103F"/>
    <w:rsid w:val="00BC14CE"/>
    <w:rsid w:val="00BC199C"/>
    <w:rsid w:val="00BC1A7C"/>
    <w:rsid w:val="00BC1B8F"/>
    <w:rsid w:val="00BC1DA8"/>
    <w:rsid w:val="00BC1FC4"/>
    <w:rsid w:val="00BC352D"/>
    <w:rsid w:val="00BC41EE"/>
    <w:rsid w:val="00BC438B"/>
    <w:rsid w:val="00BC4869"/>
    <w:rsid w:val="00BC4A6E"/>
    <w:rsid w:val="00BC5E01"/>
    <w:rsid w:val="00BC6B4E"/>
    <w:rsid w:val="00BC7749"/>
    <w:rsid w:val="00BD0082"/>
    <w:rsid w:val="00BD03DB"/>
    <w:rsid w:val="00BD0732"/>
    <w:rsid w:val="00BD076F"/>
    <w:rsid w:val="00BD1801"/>
    <w:rsid w:val="00BD2230"/>
    <w:rsid w:val="00BD22FC"/>
    <w:rsid w:val="00BD2477"/>
    <w:rsid w:val="00BD2840"/>
    <w:rsid w:val="00BD29D1"/>
    <w:rsid w:val="00BD2C36"/>
    <w:rsid w:val="00BD2F73"/>
    <w:rsid w:val="00BD323F"/>
    <w:rsid w:val="00BD420A"/>
    <w:rsid w:val="00BD4453"/>
    <w:rsid w:val="00BD53CD"/>
    <w:rsid w:val="00BD5525"/>
    <w:rsid w:val="00BD61C7"/>
    <w:rsid w:val="00BD64B6"/>
    <w:rsid w:val="00BD657B"/>
    <w:rsid w:val="00BD688D"/>
    <w:rsid w:val="00BD702F"/>
    <w:rsid w:val="00BD76C8"/>
    <w:rsid w:val="00BD7A2A"/>
    <w:rsid w:val="00BD7D6A"/>
    <w:rsid w:val="00BE0070"/>
    <w:rsid w:val="00BE02B0"/>
    <w:rsid w:val="00BE04FD"/>
    <w:rsid w:val="00BE0C70"/>
    <w:rsid w:val="00BE0D3A"/>
    <w:rsid w:val="00BE1408"/>
    <w:rsid w:val="00BE1541"/>
    <w:rsid w:val="00BE170F"/>
    <w:rsid w:val="00BE1C11"/>
    <w:rsid w:val="00BE2233"/>
    <w:rsid w:val="00BE2408"/>
    <w:rsid w:val="00BE2789"/>
    <w:rsid w:val="00BE2B7D"/>
    <w:rsid w:val="00BE2E32"/>
    <w:rsid w:val="00BE33D9"/>
    <w:rsid w:val="00BE3406"/>
    <w:rsid w:val="00BE3688"/>
    <w:rsid w:val="00BE37D4"/>
    <w:rsid w:val="00BE3BEF"/>
    <w:rsid w:val="00BE3EC6"/>
    <w:rsid w:val="00BE405C"/>
    <w:rsid w:val="00BE433D"/>
    <w:rsid w:val="00BE577C"/>
    <w:rsid w:val="00BE5BEB"/>
    <w:rsid w:val="00BE5D65"/>
    <w:rsid w:val="00BE5F88"/>
    <w:rsid w:val="00BE61CF"/>
    <w:rsid w:val="00BE6528"/>
    <w:rsid w:val="00BE69CC"/>
    <w:rsid w:val="00BE6B63"/>
    <w:rsid w:val="00BE6D10"/>
    <w:rsid w:val="00BE7188"/>
    <w:rsid w:val="00BE7826"/>
    <w:rsid w:val="00BE7A5B"/>
    <w:rsid w:val="00BE7C39"/>
    <w:rsid w:val="00BE7C8F"/>
    <w:rsid w:val="00BF147D"/>
    <w:rsid w:val="00BF1581"/>
    <w:rsid w:val="00BF2011"/>
    <w:rsid w:val="00BF2A60"/>
    <w:rsid w:val="00BF2BEE"/>
    <w:rsid w:val="00BF2DA8"/>
    <w:rsid w:val="00BF3866"/>
    <w:rsid w:val="00BF3896"/>
    <w:rsid w:val="00BF3BB4"/>
    <w:rsid w:val="00BF43E5"/>
    <w:rsid w:val="00BF4831"/>
    <w:rsid w:val="00BF4F76"/>
    <w:rsid w:val="00BF4FDE"/>
    <w:rsid w:val="00BF52AA"/>
    <w:rsid w:val="00BF6000"/>
    <w:rsid w:val="00BF641B"/>
    <w:rsid w:val="00BF67E0"/>
    <w:rsid w:val="00BF78BC"/>
    <w:rsid w:val="00BF7A95"/>
    <w:rsid w:val="00C004E0"/>
    <w:rsid w:val="00C008DB"/>
    <w:rsid w:val="00C0096B"/>
    <w:rsid w:val="00C00F28"/>
    <w:rsid w:val="00C01714"/>
    <w:rsid w:val="00C01D8C"/>
    <w:rsid w:val="00C01FEA"/>
    <w:rsid w:val="00C02734"/>
    <w:rsid w:val="00C03080"/>
    <w:rsid w:val="00C03657"/>
    <w:rsid w:val="00C036E0"/>
    <w:rsid w:val="00C03741"/>
    <w:rsid w:val="00C03CEB"/>
    <w:rsid w:val="00C04002"/>
    <w:rsid w:val="00C04EA9"/>
    <w:rsid w:val="00C0527B"/>
    <w:rsid w:val="00C0611F"/>
    <w:rsid w:val="00C062ED"/>
    <w:rsid w:val="00C063C7"/>
    <w:rsid w:val="00C0717A"/>
    <w:rsid w:val="00C0758A"/>
    <w:rsid w:val="00C10DB0"/>
    <w:rsid w:val="00C112BE"/>
    <w:rsid w:val="00C1131C"/>
    <w:rsid w:val="00C118ED"/>
    <w:rsid w:val="00C11982"/>
    <w:rsid w:val="00C11A53"/>
    <w:rsid w:val="00C11C68"/>
    <w:rsid w:val="00C12461"/>
    <w:rsid w:val="00C1247D"/>
    <w:rsid w:val="00C138A8"/>
    <w:rsid w:val="00C1446E"/>
    <w:rsid w:val="00C14953"/>
    <w:rsid w:val="00C14B63"/>
    <w:rsid w:val="00C14C2D"/>
    <w:rsid w:val="00C15534"/>
    <w:rsid w:val="00C15817"/>
    <w:rsid w:val="00C15C86"/>
    <w:rsid w:val="00C15CF2"/>
    <w:rsid w:val="00C16FD5"/>
    <w:rsid w:val="00C170B6"/>
    <w:rsid w:val="00C174B3"/>
    <w:rsid w:val="00C175B3"/>
    <w:rsid w:val="00C17676"/>
    <w:rsid w:val="00C17A7D"/>
    <w:rsid w:val="00C17D4E"/>
    <w:rsid w:val="00C21D3C"/>
    <w:rsid w:val="00C22C8D"/>
    <w:rsid w:val="00C22FD1"/>
    <w:rsid w:val="00C231D5"/>
    <w:rsid w:val="00C24027"/>
    <w:rsid w:val="00C244DA"/>
    <w:rsid w:val="00C248D3"/>
    <w:rsid w:val="00C24961"/>
    <w:rsid w:val="00C253CA"/>
    <w:rsid w:val="00C2584C"/>
    <w:rsid w:val="00C2598D"/>
    <w:rsid w:val="00C26AA7"/>
    <w:rsid w:val="00C27212"/>
    <w:rsid w:val="00C2761E"/>
    <w:rsid w:val="00C27DAE"/>
    <w:rsid w:val="00C32653"/>
    <w:rsid w:val="00C3278B"/>
    <w:rsid w:val="00C3293E"/>
    <w:rsid w:val="00C32D9C"/>
    <w:rsid w:val="00C33322"/>
    <w:rsid w:val="00C33F83"/>
    <w:rsid w:val="00C3416B"/>
    <w:rsid w:val="00C34185"/>
    <w:rsid w:val="00C341C2"/>
    <w:rsid w:val="00C34C1F"/>
    <w:rsid w:val="00C34DB3"/>
    <w:rsid w:val="00C34E93"/>
    <w:rsid w:val="00C3511D"/>
    <w:rsid w:val="00C35540"/>
    <w:rsid w:val="00C35546"/>
    <w:rsid w:val="00C3614C"/>
    <w:rsid w:val="00C36E7B"/>
    <w:rsid w:val="00C3738C"/>
    <w:rsid w:val="00C37462"/>
    <w:rsid w:val="00C40511"/>
    <w:rsid w:val="00C40A51"/>
    <w:rsid w:val="00C40A89"/>
    <w:rsid w:val="00C40B85"/>
    <w:rsid w:val="00C4177A"/>
    <w:rsid w:val="00C41842"/>
    <w:rsid w:val="00C41A6C"/>
    <w:rsid w:val="00C41CCA"/>
    <w:rsid w:val="00C4202C"/>
    <w:rsid w:val="00C420A0"/>
    <w:rsid w:val="00C426B4"/>
    <w:rsid w:val="00C42DA9"/>
    <w:rsid w:val="00C42DD6"/>
    <w:rsid w:val="00C42F3D"/>
    <w:rsid w:val="00C4337B"/>
    <w:rsid w:val="00C444C9"/>
    <w:rsid w:val="00C44894"/>
    <w:rsid w:val="00C44B26"/>
    <w:rsid w:val="00C45475"/>
    <w:rsid w:val="00C45588"/>
    <w:rsid w:val="00C45E8A"/>
    <w:rsid w:val="00C46E47"/>
    <w:rsid w:val="00C46E9F"/>
    <w:rsid w:val="00C470F8"/>
    <w:rsid w:val="00C4778C"/>
    <w:rsid w:val="00C478A0"/>
    <w:rsid w:val="00C5038C"/>
    <w:rsid w:val="00C509B2"/>
    <w:rsid w:val="00C50B22"/>
    <w:rsid w:val="00C511E1"/>
    <w:rsid w:val="00C512E7"/>
    <w:rsid w:val="00C52178"/>
    <w:rsid w:val="00C526A1"/>
    <w:rsid w:val="00C52761"/>
    <w:rsid w:val="00C5312C"/>
    <w:rsid w:val="00C535D9"/>
    <w:rsid w:val="00C539D6"/>
    <w:rsid w:val="00C54783"/>
    <w:rsid w:val="00C54CB0"/>
    <w:rsid w:val="00C54F9B"/>
    <w:rsid w:val="00C55C74"/>
    <w:rsid w:val="00C56725"/>
    <w:rsid w:val="00C56B8E"/>
    <w:rsid w:val="00C56F5B"/>
    <w:rsid w:val="00C57645"/>
    <w:rsid w:val="00C578C4"/>
    <w:rsid w:val="00C579E9"/>
    <w:rsid w:val="00C57F1D"/>
    <w:rsid w:val="00C60EC7"/>
    <w:rsid w:val="00C614D2"/>
    <w:rsid w:val="00C614EF"/>
    <w:rsid w:val="00C61D4B"/>
    <w:rsid w:val="00C62732"/>
    <w:rsid w:val="00C6295F"/>
    <w:rsid w:val="00C62B9D"/>
    <w:rsid w:val="00C62E54"/>
    <w:rsid w:val="00C62E92"/>
    <w:rsid w:val="00C63C74"/>
    <w:rsid w:val="00C641FF"/>
    <w:rsid w:val="00C644F9"/>
    <w:rsid w:val="00C64D21"/>
    <w:rsid w:val="00C65839"/>
    <w:rsid w:val="00C658BF"/>
    <w:rsid w:val="00C65D02"/>
    <w:rsid w:val="00C65DBC"/>
    <w:rsid w:val="00C66058"/>
    <w:rsid w:val="00C6667D"/>
    <w:rsid w:val="00C66768"/>
    <w:rsid w:val="00C66858"/>
    <w:rsid w:val="00C66A1C"/>
    <w:rsid w:val="00C66C3B"/>
    <w:rsid w:val="00C66D54"/>
    <w:rsid w:val="00C66D7E"/>
    <w:rsid w:val="00C66F79"/>
    <w:rsid w:val="00C67057"/>
    <w:rsid w:val="00C67DE2"/>
    <w:rsid w:val="00C71221"/>
    <w:rsid w:val="00C714DB"/>
    <w:rsid w:val="00C72A74"/>
    <w:rsid w:val="00C72FBD"/>
    <w:rsid w:val="00C738F5"/>
    <w:rsid w:val="00C73D5D"/>
    <w:rsid w:val="00C7411E"/>
    <w:rsid w:val="00C74786"/>
    <w:rsid w:val="00C748B3"/>
    <w:rsid w:val="00C74A54"/>
    <w:rsid w:val="00C7537A"/>
    <w:rsid w:val="00C75B87"/>
    <w:rsid w:val="00C75D47"/>
    <w:rsid w:val="00C7630D"/>
    <w:rsid w:val="00C765E7"/>
    <w:rsid w:val="00C76B9E"/>
    <w:rsid w:val="00C76C31"/>
    <w:rsid w:val="00C76E1F"/>
    <w:rsid w:val="00C77250"/>
    <w:rsid w:val="00C77538"/>
    <w:rsid w:val="00C77ADC"/>
    <w:rsid w:val="00C80038"/>
    <w:rsid w:val="00C8041D"/>
    <w:rsid w:val="00C80A67"/>
    <w:rsid w:val="00C80DDF"/>
    <w:rsid w:val="00C8119B"/>
    <w:rsid w:val="00C81D9D"/>
    <w:rsid w:val="00C82125"/>
    <w:rsid w:val="00C824B0"/>
    <w:rsid w:val="00C83303"/>
    <w:rsid w:val="00C83AF9"/>
    <w:rsid w:val="00C83BA6"/>
    <w:rsid w:val="00C84988"/>
    <w:rsid w:val="00C84B3F"/>
    <w:rsid w:val="00C850E4"/>
    <w:rsid w:val="00C854A0"/>
    <w:rsid w:val="00C8582E"/>
    <w:rsid w:val="00C85C6D"/>
    <w:rsid w:val="00C85F66"/>
    <w:rsid w:val="00C86D8D"/>
    <w:rsid w:val="00C87BCD"/>
    <w:rsid w:val="00C87FD3"/>
    <w:rsid w:val="00C907AA"/>
    <w:rsid w:val="00C912EB"/>
    <w:rsid w:val="00C917A3"/>
    <w:rsid w:val="00C92919"/>
    <w:rsid w:val="00C92CB4"/>
    <w:rsid w:val="00C933DA"/>
    <w:rsid w:val="00C9347E"/>
    <w:rsid w:val="00C93B10"/>
    <w:rsid w:val="00C951E1"/>
    <w:rsid w:val="00C954A3"/>
    <w:rsid w:val="00C966F3"/>
    <w:rsid w:val="00C96729"/>
    <w:rsid w:val="00C97CDF"/>
    <w:rsid w:val="00C97D09"/>
    <w:rsid w:val="00CA0371"/>
    <w:rsid w:val="00CA05B7"/>
    <w:rsid w:val="00CA0C2F"/>
    <w:rsid w:val="00CA16FD"/>
    <w:rsid w:val="00CA20EE"/>
    <w:rsid w:val="00CA27FC"/>
    <w:rsid w:val="00CA2A99"/>
    <w:rsid w:val="00CA2F1C"/>
    <w:rsid w:val="00CA30B4"/>
    <w:rsid w:val="00CA3164"/>
    <w:rsid w:val="00CA32CF"/>
    <w:rsid w:val="00CA32E8"/>
    <w:rsid w:val="00CA4AF6"/>
    <w:rsid w:val="00CA4E8E"/>
    <w:rsid w:val="00CA52CD"/>
    <w:rsid w:val="00CA55A0"/>
    <w:rsid w:val="00CA5783"/>
    <w:rsid w:val="00CA59CA"/>
    <w:rsid w:val="00CA5EE9"/>
    <w:rsid w:val="00CA67EF"/>
    <w:rsid w:val="00CA6A8A"/>
    <w:rsid w:val="00CA75FD"/>
    <w:rsid w:val="00CA79EF"/>
    <w:rsid w:val="00CA7B6B"/>
    <w:rsid w:val="00CA7CBB"/>
    <w:rsid w:val="00CB00AA"/>
    <w:rsid w:val="00CB0344"/>
    <w:rsid w:val="00CB0610"/>
    <w:rsid w:val="00CB096E"/>
    <w:rsid w:val="00CB0E9A"/>
    <w:rsid w:val="00CB16FE"/>
    <w:rsid w:val="00CB180D"/>
    <w:rsid w:val="00CB1903"/>
    <w:rsid w:val="00CB2356"/>
    <w:rsid w:val="00CB26FC"/>
    <w:rsid w:val="00CB2727"/>
    <w:rsid w:val="00CB2A47"/>
    <w:rsid w:val="00CB3A91"/>
    <w:rsid w:val="00CB4075"/>
    <w:rsid w:val="00CB4729"/>
    <w:rsid w:val="00CB4749"/>
    <w:rsid w:val="00CB490F"/>
    <w:rsid w:val="00CB4E6D"/>
    <w:rsid w:val="00CB57B6"/>
    <w:rsid w:val="00CB59BC"/>
    <w:rsid w:val="00CB5BD1"/>
    <w:rsid w:val="00CB6760"/>
    <w:rsid w:val="00CB69D6"/>
    <w:rsid w:val="00CB774A"/>
    <w:rsid w:val="00CB7AC8"/>
    <w:rsid w:val="00CC014B"/>
    <w:rsid w:val="00CC09C3"/>
    <w:rsid w:val="00CC1177"/>
    <w:rsid w:val="00CC160E"/>
    <w:rsid w:val="00CC2249"/>
    <w:rsid w:val="00CC23DE"/>
    <w:rsid w:val="00CC27E9"/>
    <w:rsid w:val="00CC2EBE"/>
    <w:rsid w:val="00CC37E5"/>
    <w:rsid w:val="00CC3A9F"/>
    <w:rsid w:val="00CC5343"/>
    <w:rsid w:val="00CC5706"/>
    <w:rsid w:val="00CC5C11"/>
    <w:rsid w:val="00CC6DA7"/>
    <w:rsid w:val="00CC6F23"/>
    <w:rsid w:val="00CC72CD"/>
    <w:rsid w:val="00CC784B"/>
    <w:rsid w:val="00CC7D53"/>
    <w:rsid w:val="00CD0292"/>
    <w:rsid w:val="00CD10FB"/>
    <w:rsid w:val="00CD11BF"/>
    <w:rsid w:val="00CD1666"/>
    <w:rsid w:val="00CD192F"/>
    <w:rsid w:val="00CD1C90"/>
    <w:rsid w:val="00CD1EC2"/>
    <w:rsid w:val="00CD21FE"/>
    <w:rsid w:val="00CD2B81"/>
    <w:rsid w:val="00CD30FE"/>
    <w:rsid w:val="00CD3206"/>
    <w:rsid w:val="00CD38F1"/>
    <w:rsid w:val="00CD3CD8"/>
    <w:rsid w:val="00CD3E3A"/>
    <w:rsid w:val="00CD41EA"/>
    <w:rsid w:val="00CD4335"/>
    <w:rsid w:val="00CD4607"/>
    <w:rsid w:val="00CD492D"/>
    <w:rsid w:val="00CD4FE8"/>
    <w:rsid w:val="00CD5F3B"/>
    <w:rsid w:val="00CD6062"/>
    <w:rsid w:val="00CD6586"/>
    <w:rsid w:val="00CD7760"/>
    <w:rsid w:val="00CD7D4B"/>
    <w:rsid w:val="00CE0006"/>
    <w:rsid w:val="00CE01CD"/>
    <w:rsid w:val="00CE092A"/>
    <w:rsid w:val="00CE0E6E"/>
    <w:rsid w:val="00CE1410"/>
    <w:rsid w:val="00CE1E30"/>
    <w:rsid w:val="00CE2DD6"/>
    <w:rsid w:val="00CE36C4"/>
    <w:rsid w:val="00CE423F"/>
    <w:rsid w:val="00CE459C"/>
    <w:rsid w:val="00CE475B"/>
    <w:rsid w:val="00CE55A6"/>
    <w:rsid w:val="00CE5749"/>
    <w:rsid w:val="00CE5A5A"/>
    <w:rsid w:val="00CE5FA7"/>
    <w:rsid w:val="00CE6224"/>
    <w:rsid w:val="00CE676E"/>
    <w:rsid w:val="00CE697C"/>
    <w:rsid w:val="00CE7098"/>
    <w:rsid w:val="00CE70A1"/>
    <w:rsid w:val="00CE7102"/>
    <w:rsid w:val="00CE72DF"/>
    <w:rsid w:val="00CE7CDD"/>
    <w:rsid w:val="00CF0F82"/>
    <w:rsid w:val="00CF1AAF"/>
    <w:rsid w:val="00CF1F94"/>
    <w:rsid w:val="00CF23AF"/>
    <w:rsid w:val="00CF2F69"/>
    <w:rsid w:val="00CF35B3"/>
    <w:rsid w:val="00CF4755"/>
    <w:rsid w:val="00CF55BC"/>
    <w:rsid w:val="00CF58C9"/>
    <w:rsid w:val="00CF5B37"/>
    <w:rsid w:val="00CF6254"/>
    <w:rsid w:val="00CF6414"/>
    <w:rsid w:val="00CF6832"/>
    <w:rsid w:val="00CF6C18"/>
    <w:rsid w:val="00CF6DA7"/>
    <w:rsid w:val="00CF7759"/>
    <w:rsid w:val="00CF79A6"/>
    <w:rsid w:val="00CF7EA8"/>
    <w:rsid w:val="00CF7EFA"/>
    <w:rsid w:val="00D0048F"/>
    <w:rsid w:val="00D004DA"/>
    <w:rsid w:val="00D005A5"/>
    <w:rsid w:val="00D0060B"/>
    <w:rsid w:val="00D00BFC"/>
    <w:rsid w:val="00D00F20"/>
    <w:rsid w:val="00D019D3"/>
    <w:rsid w:val="00D01A34"/>
    <w:rsid w:val="00D023E8"/>
    <w:rsid w:val="00D02979"/>
    <w:rsid w:val="00D02ADF"/>
    <w:rsid w:val="00D02D16"/>
    <w:rsid w:val="00D02FCD"/>
    <w:rsid w:val="00D03144"/>
    <w:rsid w:val="00D035BA"/>
    <w:rsid w:val="00D03818"/>
    <w:rsid w:val="00D038FC"/>
    <w:rsid w:val="00D0486E"/>
    <w:rsid w:val="00D04FF3"/>
    <w:rsid w:val="00D059B4"/>
    <w:rsid w:val="00D059C5"/>
    <w:rsid w:val="00D05A4B"/>
    <w:rsid w:val="00D05C87"/>
    <w:rsid w:val="00D05FED"/>
    <w:rsid w:val="00D06478"/>
    <w:rsid w:val="00D06855"/>
    <w:rsid w:val="00D0688D"/>
    <w:rsid w:val="00D06B4D"/>
    <w:rsid w:val="00D06C06"/>
    <w:rsid w:val="00D07448"/>
    <w:rsid w:val="00D07BA4"/>
    <w:rsid w:val="00D107C5"/>
    <w:rsid w:val="00D108A9"/>
    <w:rsid w:val="00D109BA"/>
    <w:rsid w:val="00D10B17"/>
    <w:rsid w:val="00D1127B"/>
    <w:rsid w:val="00D1150F"/>
    <w:rsid w:val="00D118B4"/>
    <w:rsid w:val="00D11AFF"/>
    <w:rsid w:val="00D11E20"/>
    <w:rsid w:val="00D11E2A"/>
    <w:rsid w:val="00D11ED8"/>
    <w:rsid w:val="00D12C81"/>
    <w:rsid w:val="00D12D8B"/>
    <w:rsid w:val="00D13756"/>
    <w:rsid w:val="00D1393C"/>
    <w:rsid w:val="00D14031"/>
    <w:rsid w:val="00D1414C"/>
    <w:rsid w:val="00D141C0"/>
    <w:rsid w:val="00D1531C"/>
    <w:rsid w:val="00D159D9"/>
    <w:rsid w:val="00D15B16"/>
    <w:rsid w:val="00D15FDA"/>
    <w:rsid w:val="00D1604F"/>
    <w:rsid w:val="00D174DC"/>
    <w:rsid w:val="00D17598"/>
    <w:rsid w:val="00D175C1"/>
    <w:rsid w:val="00D17E04"/>
    <w:rsid w:val="00D17F8D"/>
    <w:rsid w:val="00D17F9E"/>
    <w:rsid w:val="00D206D6"/>
    <w:rsid w:val="00D20B6B"/>
    <w:rsid w:val="00D20F03"/>
    <w:rsid w:val="00D21300"/>
    <w:rsid w:val="00D215F6"/>
    <w:rsid w:val="00D222B8"/>
    <w:rsid w:val="00D223B3"/>
    <w:rsid w:val="00D22BDC"/>
    <w:rsid w:val="00D22BE6"/>
    <w:rsid w:val="00D23085"/>
    <w:rsid w:val="00D23482"/>
    <w:rsid w:val="00D23CA2"/>
    <w:rsid w:val="00D24130"/>
    <w:rsid w:val="00D244B0"/>
    <w:rsid w:val="00D258C9"/>
    <w:rsid w:val="00D25DEF"/>
    <w:rsid w:val="00D2624D"/>
    <w:rsid w:val="00D262BF"/>
    <w:rsid w:val="00D270CA"/>
    <w:rsid w:val="00D27165"/>
    <w:rsid w:val="00D2765B"/>
    <w:rsid w:val="00D27792"/>
    <w:rsid w:val="00D27FC7"/>
    <w:rsid w:val="00D300F2"/>
    <w:rsid w:val="00D30153"/>
    <w:rsid w:val="00D3056A"/>
    <w:rsid w:val="00D3078E"/>
    <w:rsid w:val="00D30D38"/>
    <w:rsid w:val="00D3124A"/>
    <w:rsid w:val="00D313D6"/>
    <w:rsid w:val="00D31B1D"/>
    <w:rsid w:val="00D31DD1"/>
    <w:rsid w:val="00D31DF7"/>
    <w:rsid w:val="00D32404"/>
    <w:rsid w:val="00D3278D"/>
    <w:rsid w:val="00D3359E"/>
    <w:rsid w:val="00D33B91"/>
    <w:rsid w:val="00D33D06"/>
    <w:rsid w:val="00D33D97"/>
    <w:rsid w:val="00D34836"/>
    <w:rsid w:val="00D35188"/>
    <w:rsid w:val="00D35DC0"/>
    <w:rsid w:val="00D3649C"/>
    <w:rsid w:val="00D36C52"/>
    <w:rsid w:val="00D36CB6"/>
    <w:rsid w:val="00D3744A"/>
    <w:rsid w:val="00D3778C"/>
    <w:rsid w:val="00D37C22"/>
    <w:rsid w:val="00D407EB"/>
    <w:rsid w:val="00D40B84"/>
    <w:rsid w:val="00D410C7"/>
    <w:rsid w:val="00D415C6"/>
    <w:rsid w:val="00D42723"/>
    <w:rsid w:val="00D42D60"/>
    <w:rsid w:val="00D43302"/>
    <w:rsid w:val="00D43DD5"/>
    <w:rsid w:val="00D43E70"/>
    <w:rsid w:val="00D4416F"/>
    <w:rsid w:val="00D44763"/>
    <w:rsid w:val="00D4532A"/>
    <w:rsid w:val="00D45BC0"/>
    <w:rsid w:val="00D4632A"/>
    <w:rsid w:val="00D4637E"/>
    <w:rsid w:val="00D466FB"/>
    <w:rsid w:val="00D4670B"/>
    <w:rsid w:val="00D46945"/>
    <w:rsid w:val="00D46AF9"/>
    <w:rsid w:val="00D46BBF"/>
    <w:rsid w:val="00D46DE1"/>
    <w:rsid w:val="00D5023A"/>
    <w:rsid w:val="00D50761"/>
    <w:rsid w:val="00D50825"/>
    <w:rsid w:val="00D50ACC"/>
    <w:rsid w:val="00D50C32"/>
    <w:rsid w:val="00D512D1"/>
    <w:rsid w:val="00D51370"/>
    <w:rsid w:val="00D51949"/>
    <w:rsid w:val="00D51ABF"/>
    <w:rsid w:val="00D51C0F"/>
    <w:rsid w:val="00D51D1E"/>
    <w:rsid w:val="00D51E2B"/>
    <w:rsid w:val="00D52780"/>
    <w:rsid w:val="00D52B52"/>
    <w:rsid w:val="00D5325C"/>
    <w:rsid w:val="00D53E90"/>
    <w:rsid w:val="00D540A9"/>
    <w:rsid w:val="00D5444B"/>
    <w:rsid w:val="00D54471"/>
    <w:rsid w:val="00D54E3E"/>
    <w:rsid w:val="00D54F94"/>
    <w:rsid w:val="00D552F8"/>
    <w:rsid w:val="00D55302"/>
    <w:rsid w:val="00D56153"/>
    <w:rsid w:val="00D562D3"/>
    <w:rsid w:val="00D57024"/>
    <w:rsid w:val="00D5728C"/>
    <w:rsid w:val="00D575A0"/>
    <w:rsid w:val="00D5767A"/>
    <w:rsid w:val="00D57C1A"/>
    <w:rsid w:val="00D57CBF"/>
    <w:rsid w:val="00D57F82"/>
    <w:rsid w:val="00D60CD7"/>
    <w:rsid w:val="00D60EF4"/>
    <w:rsid w:val="00D6115B"/>
    <w:rsid w:val="00D61256"/>
    <w:rsid w:val="00D612BC"/>
    <w:rsid w:val="00D61A69"/>
    <w:rsid w:val="00D61B99"/>
    <w:rsid w:val="00D622E1"/>
    <w:rsid w:val="00D62786"/>
    <w:rsid w:val="00D629E7"/>
    <w:rsid w:val="00D637EF"/>
    <w:rsid w:val="00D63ED6"/>
    <w:rsid w:val="00D6417F"/>
    <w:rsid w:val="00D64181"/>
    <w:rsid w:val="00D64FF8"/>
    <w:rsid w:val="00D6598B"/>
    <w:rsid w:val="00D65A4E"/>
    <w:rsid w:val="00D661BA"/>
    <w:rsid w:val="00D66ABC"/>
    <w:rsid w:val="00D6757B"/>
    <w:rsid w:val="00D67F7D"/>
    <w:rsid w:val="00D70399"/>
    <w:rsid w:val="00D7099D"/>
    <w:rsid w:val="00D70DD6"/>
    <w:rsid w:val="00D71256"/>
    <w:rsid w:val="00D7137B"/>
    <w:rsid w:val="00D7179A"/>
    <w:rsid w:val="00D71988"/>
    <w:rsid w:val="00D71CFC"/>
    <w:rsid w:val="00D72519"/>
    <w:rsid w:val="00D735A5"/>
    <w:rsid w:val="00D73C32"/>
    <w:rsid w:val="00D73C4B"/>
    <w:rsid w:val="00D743E8"/>
    <w:rsid w:val="00D747CA"/>
    <w:rsid w:val="00D753BD"/>
    <w:rsid w:val="00D7564C"/>
    <w:rsid w:val="00D7599C"/>
    <w:rsid w:val="00D75FF5"/>
    <w:rsid w:val="00D7644B"/>
    <w:rsid w:val="00D764B8"/>
    <w:rsid w:val="00D76738"/>
    <w:rsid w:val="00D76F44"/>
    <w:rsid w:val="00D7719E"/>
    <w:rsid w:val="00D7756D"/>
    <w:rsid w:val="00D77F39"/>
    <w:rsid w:val="00D81020"/>
    <w:rsid w:val="00D81B3F"/>
    <w:rsid w:val="00D81CAC"/>
    <w:rsid w:val="00D82257"/>
    <w:rsid w:val="00D82D21"/>
    <w:rsid w:val="00D835C8"/>
    <w:rsid w:val="00D841A2"/>
    <w:rsid w:val="00D845A5"/>
    <w:rsid w:val="00D8486A"/>
    <w:rsid w:val="00D855BD"/>
    <w:rsid w:val="00D85660"/>
    <w:rsid w:val="00D857F3"/>
    <w:rsid w:val="00D86024"/>
    <w:rsid w:val="00D8641C"/>
    <w:rsid w:val="00D865DB"/>
    <w:rsid w:val="00D86AA2"/>
    <w:rsid w:val="00D878DF"/>
    <w:rsid w:val="00D87FC4"/>
    <w:rsid w:val="00D9002B"/>
    <w:rsid w:val="00D900FD"/>
    <w:rsid w:val="00D902A0"/>
    <w:rsid w:val="00D90670"/>
    <w:rsid w:val="00D90695"/>
    <w:rsid w:val="00D92783"/>
    <w:rsid w:val="00D934E5"/>
    <w:rsid w:val="00D936EE"/>
    <w:rsid w:val="00D93757"/>
    <w:rsid w:val="00D94188"/>
    <w:rsid w:val="00D942E2"/>
    <w:rsid w:val="00D945B7"/>
    <w:rsid w:val="00D94CA3"/>
    <w:rsid w:val="00D95047"/>
    <w:rsid w:val="00D9556B"/>
    <w:rsid w:val="00D955FB"/>
    <w:rsid w:val="00D95C87"/>
    <w:rsid w:val="00D95CCA"/>
    <w:rsid w:val="00D95DD2"/>
    <w:rsid w:val="00D96595"/>
    <w:rsid w:val="00D970C4"/>
    <w:rsid w:val="00D973F2"/>
    <w:rsid w:val="00DA018C"/>
    <w:rsid w:val="00DA0846"/>
    <w:rsid w:val="00DA0A81"/>
    <w:rsid w:val="00DA1008"/>
    <w:rsid w:val="00DA118D"/>
    <w:rsid w:val="00DA17DC"/>
    <w:rsid w:val="00DA1B3B"/>
    <w:rsid w:val="00DA1F93"/>
    <w:rsid w:val="00DA34FA"/>
    <w:rsid w:val="00DA357E"/>
    <w:rsid w:val="00DA3921"/>
    <w:rsid w:val="00DA42A2"/>
    <w:rsid w:val="00DA43B8"/>
    <w:rsid w:val="00DA4D0C"/>
    <w:rsid w:val="00DA5450"/>
    <w:rsid w:val="00DA54F0"/>
    <w:rsid w:val="00DA569A"/>
    <w:rsid w:val="00DA5F3F"/>
    <w:rsid w:val="00DA60BC"/>
    <w:rsid w:val="00DA73E7"/>
    <w:rsid w:val="00DA75FD"/>
    <w:rsid w:val="00DA7912"/>
    <w:rsid w:val="00DA7E9A"/>
    <w:rsid w:val="00DA7F26"/>
    <w:rsid w:val="00DB05ED"/>
    <w:rsid w:val="00DB07BD"/>
    <w:rsid w:val="00DB0F7E"/>
    <w:rsid w:val="00DB0FD3"/>
    <w:rsid w:val="00DB120B"/>
    <w:rsid w:val="00DB1CB8"/>
    <w:rsid w:val="00DB1D4D"/>
    <w:rsid w:val="00DB21BB"/>
    <w:rsid w:val="00DB2465"/>
    <w:rsid w:val="00DB2A97"/>
    <w:rsid w:val="00DB2F7E"/>
    <w:rsid w:val="00DB326F"/>
    <w:rsid w:val="00DB35A2"/>
    <w:rsid w:val="00DB4230"/>
    <w:rsid w:val="00DB430F"/>
    <w:rsid w:val="00DB4FF0"/>
    <w:rsid w:val="00DB52AB"/>
    <w:rsid w:val="00DB5479"/>
    <w:rsid w:val="00DB5489"/>
    <w:rsid w:val="00DB5640"/>
    <w:rsid w:val="00DB5BB8"/>
    <w:rsid w:val="00DB5F89"/>
    <w:rsid w:val="00DB685D"/>
    <w:rsid w:val="00DB6B9B"/>
    <w:rsid w:val="00DB6C87"/>
    <w:rsid w:val="00DB6C98"/>
    <w:rsid w:val="00DB744B"/>
    <w:rsid w:val="00DB74CD"/>
    <w:rsid w:val="00DC03ED"/>
    <w:rsid w:val="00DC0DB6"/>
    <w:rsid w:val="00DC0EFA"/>
    <w:rsid w:val="00DC0F80"/>
    <w:rsid w:val="00DC1883"/>
    <w:rsid w:val="00DC1917"/>
    <w:rsid w:val="00DC24BE"/>
    <w:rsid w:val="00DC29C6"/>
    <w:rsid w:val="00DC2EF5"/>
    <w:rsid w:val="00DC31CC"/>
    <w:rsid w:val="00DC3786"/>
    <w:rsid w:val="00DC37A6"/>
    <w:rsid w:val="00DC3881"/>
    <w:rsid w:val="00DC41F0"/>
    <w:rsid w:val="00DC4298"/>
    <w:rsid w:val="00DC5DB7"/>
    <w:rsid w:val="00DC5F8B"/>
    <w:rsid w:val="00DC6192"/>
    <w:rsid w:val="00DC64AB"/>
    <w:rsid w:val="00DC67CE"/>
    <w:rsid w:val="00DC6B64"/>
    <w:rsid w:val="00DC6D11"/>
    <w:rsid w:val="00DC701C"/>
    <w:rsid w:val="00DC76E3"/>
    <w:rsid w:val="00DC7C1C"/>
    <w:rsid w:val="00DC7CA6"/>
    <w:rsid w:val="00DD00E2"/>
    <w:rsid w:val="00DD01C9"/>
    <w:rsid w:val="00DD0354"/>
    <w:rsid w:val="00DD05F8"/>
    <w:rsid w:val="00DD0652"/>
    <w:rsid w:val="00DD06F2"/>
    <w:rsid w:val="00DD15A1"/>
    <w:rsid w:val="00DD1929"/>
    <w:rsid w:val="00DD1D2D"/>
    <w:rsid w:val="00DD1FB2"/>
    <w:rsid w:val="00DD269B"/>
    <w:rsid w:val="00DD31FC"/>
    <w:rsid w:val="00DD362A"/>
    <w:rsid w:val="00DD3987"/>
    <w:rsid w:val="00DD43E7"/>
    <w:rsid w:val="00DD4FE3"/>
    <w:rsid w:val="00DD557C"/>
    <w:rsid w:val="00DD60F5"/>
    <w:rsid w:val="00DD64E0"/>
    <w:rsid w:val="00DD7375"/>
    <w:rsid w:val="00DD79D1"/>
    <w:rsid w:val="00DD7C4D"/>
    <w:rsid w:val="00DE0EF2"/>
    <w:rsid w:val="00DE1126"/>
    <w:rsid w:val="00DE22B1"/>
    <w:rsid w:val="00DE2691"/>
    <w:rsid w:val="00DE2A3B"/>
    <w:rsid w:val="00DE3738"/>
    <w:rsid w:val="00DE4137"/>
    <w:rsid w:val="00DE42C0"/>
    <w:rsid w:val="00DE4950"/>
    <w:rsid w:val="00DE4D7E"/>
    <w:rsid w:val="00DE4DFD"/>
    <w:rsid w:val="00DE4F5B"/>
    <w:rsid w:val="00DE5684"/>
    <w:rsid w:val="00DE67D8"/>
    <w:rsid w:val="00DE6D54"/>
    <w:rsid w:val="00DE7964"/>
    <w:rsid w:val="00DE7DD0"/>
    <w:rsid w:val="00DE7FB0"/>
    <w:rsid w:val="00DF09D9"/>
    <w:rsid w:val="00DF1379"/>
    <w:rsid w:val="00DF167D"/>
    <w:rsid w:val="00DF1724"/>
    <w:rsid w:val="00DF1929"/>
    <w:rsid w:val="00DF1B16"/>
    <w:rsid w:val="00DF2020"/>
    <w:rsid w:val="00DF227E"/>
    <w:rsid w:val="00DF27C2"/>
    <w:rsid w:val="00DF3DAA"/>
    <w:rsid w:val="00DF40FF"/>
    <w:rsid w:val="00DF51FC"/>
    <w:rsid w:val="00DF6787"/>
    <w:rsid w:val="00DF67A6"/>
    <w:rsid w:val="00DF6B4C"/>
    <w:rsid w:val="00DF7C1D"/>
    <w:rsid w:val="00E00039"/>
    <w:rsid w:val="00E000B2"/>
    <w:rsid w:val="00E00139"/>
    <w:rsid w:val="00E00376"/>
    <w:rsid w:val="00E00F03"/>
    <w:rsid w:val="00E01016"/>
    <w:rsid w:val="00E01589"/>
    <w:rsid w:val="00E018B1"/>
    <w:rsid w:val="00E01980"/>
    <w:rsid w:val="00E01C1A"/>
    <w:rsid w:val="00E02AE7"/>
    <w:rsid w:val="00E03089"/>
    <w:rsid w:val="00E03578"/>
    <w:rsid w:val="00E04274"/>
    <w:rsid w:val="00E04298"/>
    <w:rsid w:val="00E0490F"/>
    <w:rsid w:val="00E04B05"/>
    <w:rsid w:val="00E05205"/>
    <w:rsid w:val="00E05474"/>
    <w:rsid w:val="00E0554A"/>
    <w:rsid w:val="00E05570"/>
    <w:rsid w:val="00E05C28"/>
    <w:rsid w:val="00E06206"/>
    <w:rsid w:val="00E065CD"/>
    <w:rsid w:val="00E06807"/>
    <w:rsid w:val="00E06973"/>
    <w:rsid w:val="00E06CE6"/>
    <w:rsid w:val="00E06F89"/>
    <w:rsid w:val="00E0737A"/>
    <w:rsid w:val="00E0741D"/>
    <w:rsid w:val="00E0775A"/>
    <w:rsid w:val="00E0785F"/>
    <w:rsid w:val="00E07D7B"/>
    <w:rsid w:val="00E10237"/>
    <w:rsid w:val="00E10787"/>
    <w:rsid w:val="00E117E9"/>
    <w:rsid w:val="00E11980"/>
    <w:rsid w:val="00E1234E"/>
    <w:rsid w:val="00E124E8"/>
    <w:rsid w:val="00E12D54"/>
    <w:rsid w:val="00E132F5"/>
    <w:rsid w:val="00E135D1"/>
    <w:rsid w:val="00E13678"/>
    <w:rsid w:val="00E13E6D"/>
    <w:rsid w:val="00E13ED8"/>
    <w:rsid w:val="00E144FE"/>
    <w:rsid w:val="00E1494C"/>
    <w:rsid w:val="00E14EBD"/>
    <w:rsid w:val="00E153BD"/>
    <w:rsid w:val="00E15A1A"/>
    <w:rsid w:val="00E15B69"/>
    <w:rsid w:val="00E161FD"/>
    <w:rsid w:val="00E16274"/>
    <w:rsid w:val="00E1659A"/>
    <w:rsid w:val="00E165EB"/>
    <w:rsid w:val="00E16734"/>
    <w:rsid w:val="00E169DA"/>
    <w:rsid w:val="00E16B04"/>
    <w:rsid w:val="00E17709"/>
    <w:rsid w:val="00E17FEF"/>
    <w:rsid w:val="00E20097"/>
    <w:rsid w:val="00E20851"/>
    <w:rsid w:val="00E20AAB"/>
    <w:rsid w:val="00E20AED"/>
    <w:rsid w:val="00E22395"/>
    <w:rsid w:val="00E22413"/>
    <w:rsid w:val="00E22957"/>
    <w:rsid w:val="00E22D86"/>
    <w:rsid w:val="00E23040"/>
    <w:rsid w:val="00E2367A"/>
    <w:rsid w:val="00E23AED"/>
    <w:rsid w:val="00E24557"/>
    <w:rsid w:val="00E24DC1"/>
    <w:rsid w:val="00E252BC"/>
    <w:rsid w:val="00E25602"/>
    <w:rsid w:val="00E25755"/>
    <w:rsid w:val="00E25BF9"/>
    <w:rsid w:val="00E25C32"/>
    <w:rsid w:val="00E26140"/>
    <w:rsid w:val="00E2615D"/>
    <w:rsid w:val="00E30077"/>
    <w:rsid w:val="00E30BA7"/>
    <w:rsid w:val="00E31658"/>
    <w:rsid w:val="00E317B2"/>
    <w:rsid w:val="00E318AE"/>
    <w:rsid w:val="00E31941"/>
    <w:rsid w:val="00E31AF3"/>
    <w:rsid w:val="00E31CA1"/>
    <w:rsid w:val="00E32240"/>
    <w:rsid w:val="00E323A9"/>
    <w:rsid w:val="00E32643"/>
    <w:rsid w:val="00E32E09"/>
    <w:rsid w:val="00E32FC6"/>
    <w:rsid w:val="00E335A7"/>
    <w:rsid w:val="00E34829"/>
    <w:rsid w:val="00E34AD5"/>
    <w:rsid w:val="00E34BC3"/>
    <w:rsid w:val="00E354A2"/>
    <w:rsid w:val="00E35E4A"/>
    <w:rsid w:val="00E35FC9"/>
    <w:rsid w:val="00E36880"/>
    <w:rsid w:val="00E36AC2"/>
    <w:rsid w:val="00E3742C"/>
    <w:rsid w:val="00E377A4"/>
    <w:rsid w:val="00E40143"/>
    <w:rsid w:val="00E408DC"/>
    <w:rsid w:val="00E41194"/>
    <w:rsid w:val="00E416B1"/>
    <w:rsid w:val="00E41D80"/>
    <w:rsid w:val="00E420E9"/>
    <w:rsid w:val="00E429B0"/>
    <w:rsid w:val="00E43558"/>
    <w:rsid w:val="00E43959"/>
    <w:rsid w:val="00E43969"/>
    <w:rsid w:val="00E43E22"/>
    <w:rsid w:val="00E449E5"/>
    <w:rsid w:val="00E4538D"/>
    <w:rsid w:val="00E4635D"/>
    <w:rsid w:val="00E47084"/>
    <w:rsid w:val="00E47E3A"/>
    <w:rsid w:val="00E50927"/>
    <w:rsid w:val="00E50B77"/>
    <w:rsid w:val="00E50DAE"/>
    <w:rsid w:val="00E511EE"/>
    <w:rsid w:val="00E51EFB"/>
    <w:rsid w:val="00E52009"/>
    <w:rsid w:val="00E522D0"/>
    <w:rsid w:val="00E5231E"/>
    <w:rsid w:val="00E52525"/>
    <w:rsid w:val="00E5319B"/>
    <w:rsid w:val="00E53354"/>
    <w:rsid w:val="00E535A2"/>
    <w:rsid w:val="00E54890"/>
    <w:rsid w:val="00E548EA"/>
    <w:rsid w:val="00E5596F"/>
    <w:rsid w:val="00E560D5"/>
    <w:rsid w:val="00E56426"/>
    <w:rsid w:val="00E56892"/>
    <w:rsid w:val="00E56899"/>
    <w:rsid w:val="00E56C6F"/>
    <w:rsid w:val="00E571DA"/>
    <w:rsid w:val="00E57E74"/>
    <w:rsid w:val="00E6041E"/>
    <w:rsid w:val="00E604FC"/>
    <w:rsid w:val="00E6082C"/>
    <w:rsid w:val="00E6174C"/>
    <w:rsid w:val="00E61D76"/>
    <w:rsid w:val="00E624F8"/>
    <w:rsid w:val="00E62790"/>
    <w:rsid w:val="00E62E79"/>
    <w:rsid w:val="00E6317E"/>
    <w:rsid w:val="00E63E74"/>
    <w:rsid w:val="00E64E32"/>
    <w:rsid w:val="00E65500"/>
    <w:rsid w:val="00E656DF"/>
    <w:rsid w:val="00E659CF"/>
    <w:rsid w:val="00E65CD9"/>
    <w:rsid w:val="00E662EA"/>
    <w:rsid w:val="00E66937"/>
    <w:rsid w:val="00E66F0E"/>
    <w:rsid w:val="00E671ED"/>
    <w:rsid w:val="00E6753E"/>
    <w:rsid w:val="00E678C4"/>
    <w:rsid w:val="00E67EFE"/>
    <w:rsid w:val="00E703AC"/>
    <w:rsid w:val="00E70698"/>
    <w:rsid w:val="00E70912"/>
    <w:rsid w:val="00E70F83"/>
    <w:rsid w:val="00E71023"/>
    <w:rsid w:val="00E71138"/>
    <w:rsid w:val="00E711A7"/>
    <w:rsid w:val="00E71477"/>
    <w:rsid w:val="00E71541"/>
    <w:rsid w:val="00E7247E"/>
    <w:rsid w:val="00E728F6"/>
    <w:rsid w:val="00E72D6D"/>
    <w:rsid w:val="00E72E1C"/>
    <w:rsid w:val="00E735A2"/>
    <w:rsid w:val="00E742B2"/>
    <w:rsid w:val="00E74666"/>
    <w:rsid w:val="00E7476C"/>
    <w:rsid w:val="00E74C33"/>
    <w:rsid w:val="00E74E1A"/>
    <w:rsid w:val="00E755E4"/>
    <w:rsid w:val="00E75789"/>
    <w:rsid w:val="00E764C2"/>
    <w:rsid w:val="00E76817"/>
    <w:rsid w:val="00E7691A"/>
    <w:rsid w:val="00E76BBB"/>
    <w:rsid w:val="00E76EAA"/>
    <w:rsid w:val="00E76EB2"/>
    <w:rsid w:val="00E76FF1"/>
    <w:rsid w:val="00E77CCA"/>
    <w:rsid w:val="00E77E63"/>
    <w:rsid w:val="00E80137"/>
    <w:rsid w:val="00E80463"/>
    <w:rsid w:val="00E80786"/>
    <w:rsid w:val="00E811D7"/>
    <w:rsid w:val="00E8159C"/>
    <w:rsid w:val="00E81C82"/>
    <w:rsid w:val="00E82347"/>
    <w:rsid w:val="00E82584"/>
    <w:rsid w:val="00E830BA"/>
    <w:rsid w:val="00E83149"/>
    <w:rsid w:val="00E83245"/>
    <w:rsid w:val="00E83840"/>
    <w:rsid w:val="00E84E60"/>
    <w:rsid w:val="00E85AB9"/>
    <w:rsid w:val="00E86073"/>
    <w:rsid w:val="00E86263"/>
    <w:rsid w:val="00E863DD"/>
    <w:rsid w:val="00E8694B"/>
    <w:rsid w:val="00E86D03"/>
    <w:rsid w:val="00E90AA6"/>
    <w:rsid w:val="00E90E7D"/>
    <w:rsid w:val="00E90FBF"/>
    <w:rsid w:val="00E91757"/>
    <w:rsid w:val="00E91F1E"/>
    <w:rsid w:val="00E9227C"/>
    <w:rsid w:val="00E927C8"/>
    <w:rsid w:val="00E92E27"/>
    <w:rsid w:val="00E9361D"/>
    <w:rsid w:val="00E93672"/>
    <w:rsid w:val="00E9431D"/>
    <w:rsid w:val="00E9437F"/>
    <w:rsid w:val="00E94467"/>
    <w:rsid w:val="00E94967"/>
    <w:rsid w:val="00E949A3"/>
    <w:rsid w:val="00E95779"/>
    <w:rsid w:val="00E95A64"/>
    <w:rsid w:val="00E96791"/>
    <w:rsid w:val="00E96F48"/>
    <w:rsid w:val="00E972E1"/>
    <w:rsid w:val="00E97682"/>
    <w:rsid w:val="00E977B8"/>
    <w:rsid w:val="00E97AD1"/>
    <w:rsid w:val="00EA031B"/>
    <w:rsid w:val="00EA088B"/>
    <w:rsid w:val="00EA109B"/>
    <w:rsid w:val="00EA1311"/>
    <w:rsid w:val="00EA1B67"/>
    <w:rsid w:val="00EA1C88"/>
    <w:rsid w:val="00EA1DA3"/>
    <w:rsid w:val="00EA1DEF"/>
    <w:rsid w:val="00EA1E87"/>
    <w:rsid w:val="00EA1FDC"/>
    <w:rsid w:val="00EA25EF"/>
    <w:rsid w:val="00EA2926"/>
    <w:rsid w:val="00EA294F"/>
    <w:rsid w:val="00EA29AF"/>
    <w:rsid w:val="00EA2BA4"/>
    <w:rsid w:val="00EA2E07"/>
    <w:rsid w:val="00EA326C"/>
    <w:rsid w:val="00EA3555"/>
    <w:rsid w:val="00EA3BAA"/>
    <w:rsid w:val="00EA3C17"/>
    <w:rsid w:val="00EA4566"/>
    <w:rsid w:val="00EA45A3"/>
    <w:rsid w:val="00EA4711"/>
    <w:rsid w:val="00EA4C8F"/>
    <w:rsid w:val="00EA5D5C"/>
    <w:rsid w:val="00EB0755"/>
    <w:rsid w:val="00EB10F7"/>
    <w:rsid w:val="00EB14E2"/>
    <w:rsid w:val="00EB1F3E"/>
    <w:rsid w:val="00EB2063"/>
    <w:rsid w:val="00EB21C1"/>
    <w:rsid w:val="00EB21C8"/>
    <w:rsid w:val="00EB2947"/>
    <w:rsid w:val="00EB2CA9"/>
    <w:rsid w:val="00EB303C"/>
    <w:rsid w:val="00EB3D75"/>
    <w:rsid w:val="00EB47BF"/>
    <w:rsid w:val="00EB5058"/>
    <w:rsid w:val="00EB50C8"/>
    <w:rsid w:val="00EB5A95"/>
    <w:rsid w:val="00EB5DCC"/>
    <w:rsid w:val="00EB62F7"/>
    <w:rsid w:val="00EB6623"/>
    <w:rsid w:val="00EB6B33"/>
    <w:rsid w:val="00EB7017"/>
    <w:rsid w:val="00EB74D0"/>
    <w:rsid w:val="00EC0043"/>
    <w:rsid w:val="00EC0091"/>
    <w:rsid w:val="00EC00C2"/>
    <w:rsid w:val="00EC08E4"/>
    <w:rsid w:val="00EC0CA6"/>
    <w:rsid w:val="00EC14C3"/>
    <w:rsid w:val="00EC19AA"/>
    <w:rsid w:val="00EC1A81"/>
    <w:rsid w:val="00EC1B30"/>
    <w:rsid w:val="00EC221A"/>
    <w:rsid w:val="00EC2D13"/>
    <w:rsid w:val="00EC30FA"/>
    <w:rsid w:val="00EC3250"/>
    <w:rsid w:val="00EC3DBC"/>
    <w:rsid w:val="00EC3E71"/>
    <w:rsid w:val="00EC409F"/>
    <w:rsid w:val="00EC4B57"/>
    <w:rsid w:val="00EC4BB1"/>
    <w:rsid w:val="00EC4CA7"/>
    <w:rsid w:val="00EC5C28"/>
    <w:rsid w:val="00EC6619"/>
    <w:rsid w:val="00EC7366"/>
    <w:rsid w:val="00EC762A"/>
    <w:rsid w:val="00EC7E5C"/>
    <w:rsid w:val="00ED0B2E"/>
    <w:rsid w:val="00ED0CD5"/>
    <w:rsid w:val="00ED11DE"/>
    <w:rsid w:val="00ED12FE"/>
    <w:rsid w:val="00ED2528"/>
    <w:rsid w:val="00ED2A46"/>
    <w:rsid w:val="00ED2C37"/>
    <w:rsid w:val="00ED2F4E"/>
    <w:rsid w:val="00ED31BD"/>
    <w:rsid w:val="00ED31EE"/>
    <w:rsid w:val="00ED3289"/>
    <w:rsid w:val="00ED3920"/>
    <w:rsid w:val="00ED417C"/>
    <w:rsid w:val="00ED4231"/>
    <w:rsid w:val="00ED4DF6"/>
    <w:rsid w:val="00ED4E0C"/>
    <w:rsid w:val="00ED5750"/>
    <w:rsid w:val="00ED6C25"/>
    <w:rsid w:val="00ED72E3"/>
    <w:rsid w:val="00ED767F"/>
    <w:rsid w:val="00ED78F1"/>
    <w:rsid w:val="00EE0244"/>
    <w:rsid w:val="00EE081E"/>
    <w:rsid w:val="00EE0ABC"/>
    <w:rsid w:val="00EE14FF"/>
    <w:rsid w:val="00EE157C"/>
    <w:rsid w:val="00EE19D5"/>
    <w:rsid w:val="00EE1A06"/>
    <w:rsid w:val="00EE1CB2"/>
    <w:rsid w:val="00EE232D"/>
    <w:rsid w:val="00EE2955"/>
    <w:rsid w:val="00EE2D60"/>
    <w:rsid w:val="00EE304D"/>
    <w:rsid w:val="00EE32D7"/>
    <w:rsid w:val="00EE37FA"/>
    <w:rsid w:val="00EE39CE"/>
    <w:rsid w:val="00EE44EB"/>
    <w:rsid w:val="00EE450C"/>
    <w:rsid w:val="00EE4738"/>
    <w:rsid w:val="00EE4C85"/>
    <w:rsid w:val="00EE4CD7"/>
    <w:rsid w:val="00EE4ED7"/>
    <w:rsid w:val="00EE50B6"/>
    <w:rsid w:val="00EE523C"/>
    <w:rsid w:val="00EE60D5"/>
    <w:rsid w:val="00EE6768"/>
    <w:rsid w:val="00EE7A7C"/>
    <w:rsid w:val="00EE7B7A"/>
    <w:rsid w:val="00EF0A85"/>
    <w:rsid w:val="00EF0F62"/>
    <w:rsid w:val="00EF166F"/>
    <w:rsid w:val="00EF175F"/>
    <w:rsid w:val="00EF1A1D"/>
    <w:rsid w:val="00EF2036"/>
    <w:rsid w:val="00EF2F3B"/>
    <w:rsid w:val="00EF309E"/>
    <w:rsid w:val="00EF35E1"/>
    <w:rsid w:val="00EF3B30"/>
    <w:rsid w:val="00EF3CD0"/>
    <w:rsid w:val="00EF3D2A"/>
    <w:rsid w:val="00EF3DFF"/>
    <w:rsid w:val="00EF4176"/>
    <w:rsid w:val="00EF436A"/>
    <w:rsid w:val="00EF4A20"/>
    <w:rsid w:val="00EF538A"/>
    <w:rsid w:val="00EF5633"/>
    <w:rsid w:val="00EF60CF"/>
    <w:rsid w:val="00EF60F2"/>
    <w:rsid w:val="00EF6A47"/>
    <w:rsid w:val="00EF6EB3"/>
    <w:rsid w:val="00EF7785"/>
    <w:rsid w:val="00EF77D0"/>
    <w:rsid w:val="00EF7D6F"/>
    <w:rsid w:val="00F0036A"/>
    <w:rsid w:val="00F004B5"/>
    <w:rsid w:val="00F004DD"/>
    <w:rsid w:val="00F007E1"/>
    <w:rsid w:val="00F0091D"/>
    <w:rsid w:val="00F009C2"/>
    <w:rsid w:val="00F01CD5"/>
    <w:rsid w:val="00F01CE1"/>
    <w:rsid w:val="00F01CFF"/>
    <w:rsid w:val="00F02403"/>
    <w:rsid w:val="00F02664"/>
    <w:rsid w:val="00F03665"/>
    <w:rsid w:val="00F03945"/>
    <w:rsid w:val="00F03C98"/>
    <w:rsid w:val="00F0469A"/>
    <w:rsid w:val="00F047A3"/>
    <w:rsid w:val="00F0549D"/>
    <w:rsid w:val="00F055A9"/>
    <w:rsid w:val="00F05694"/>
    <w:rsid w:val="00F057C6"/>
    <w:rsid w:val="00F05D7E"/>
    <w:rsid w:val="00F06731"/>
    <w:rsid w:val="00F06AFB"/>
    <w:rsid w:val="00F06DD0"/>
    <w:rsid w:val="00F0720D"/>
    <w:rsid w:val="00F076B2"/>
    <w:rsid w:val="00F07B51"/>
    <w:rsid w:val="00F103C0"/>
    <w:rsid w:val="00F1066E"/>
    <w:rsid w:val="00F10A48"/>
    <w:rsid w:val="00F10C8D"/>
    <w:rsid w:val="00F10FF2"/>
    <w:rsid w:val="00F11383"/>
    <w:rsid w:val="00F118DE"/>
    <w:rsid w:val="00F127B2"/>
    <w:rsid w:val="00F12AB3"/>
    <w:rsid w:val="00F1349F"/>
    <w:rsid w:val="00F13BF2"/>
    <w:rsid w:val="00F13DDC"/>
    <w:rsid w:val="00F1419F"/>
    <w:rsid w:val="00F152B2"/>
    <w:rsid w:val="00F158E1"/>
    <w:rsid w:val="00F15F0A"/>
    <w:rsid w:val="00F17235"/>
    <w:rsid w:val="00F176B3"/>
    <w:rsid w:val="00F17916"/>
    <w:rsid w:val="00F17A22"/>
    <w:rsid w:val="00F202ED"/>
    <w:rsid w:val="00F23403"/>
    <w:rsid w:val="00F23504"/>
    <w:rsid w:val="00F23A61"/>
    <w:rsid w:val="00F24264"/>
    <w:rsid w:val="00F2484B"/>
    <w:rsid w:val="00F24CC1"/>
    <w:rsid w:val="00F25183"/>
    <w:rsid w:val="00F25408"/>
    <w:rsid w:val="00F257DB"/>
    <w:rsid w:val="00F264AF"/>
    <w:rsid w:val="00F269E5"/>
    <w:rsid w:val="00F26D46"/>
    <w:rsid w:val="00F26DE6"/>
    <w:rsid w:val="00F27461"/>
    <w:rsid w:val="00F27736"/>
    <w:rsid w:val="00F27BD5"/>
    <w:rsid w:val="00F27F63"/>
    <w:rsid w:val="00F302C4"/>
    <w:rsid w:val="00F309E6"/>
    <w:rsid w:val="00F310FA"/>
    <w:rsid w:val="00F3141B"/>
    <w:rsid w:val="00F31E1C"/>
    <w:rsid w:val="00F32284"/>
    <w:rsid w:val="00F32369"/>
    <w:rsid w:val="00F327A6"/>
    <w:rsid w:val="00F33038"/>
    <w:rsid w:val="00F33868"/>
    <w:rsid w:val="00F33ADC"/>
    <w:rsid w:val="00F345F9"/>
    <w:rsid w:val="00F348DD"/>
    <w:rsid w:val="00F34D0D"/>
    <w:rsid w:val="00F34D7B"/>
    <w:rsid w:val="00F35497"/>
    <w:rsid w:val="00F35CD5"/>
    <w:rsid w:val="00F361C6"/>
    <w:rsid w:val="00F36280"/>
    <w:rsid w:val="00F363AB"/>
    <w:rsid w:val="00F3643B"/>
    <w:rsid w:val="00F37356"/>
    <w:rsid w:val="00F37926"/>
    <w:rsid w:val="00F37A32"/>
    <w:rsid w:val="00F37A54"/>
    <w:rsid w:val="00F37B43"/>
    <w:rsid w:val="00F37BAF"/>
    <w:rsid w:val="00F40628"/>
    <w:rsid w:val="00F40979"/>
    <w:rsid w:val="00F40D55"/>
    <w:rsid w:val="00F4121F"/>
    <w:rsid w:val="00F42097"/>
    <w:rsid w:val="00F421DD"/>
    <w:rsid w:val="00F421FA"/>
    <w:rsid w:val="00F42323"/>
    <w:rsid w:val="00F42471"/>
    <w:rsid w:val="00F429A4"/>
    <w:rsid w:val="00F435F7"/>
    <w:rsid w:val="00F445B9"/>
    <w:rsid w:val="00F44714"/>
    <w:rsid w:val="00F4475D"/>
    <w:rsid w:val="00F44A11"/>
    <w:rsid w:val="00F45546"/>
    <w:rsid w:val="00F456DE"/>
    <w:rsid w:val="00F46315"/>
    <w:rsid w:val="00F463E9"/>
    <w:rsid w:val="00F465E2"/>
    <w:rsid w:val="00F46E87"/>
    <w:rsid w:val="00F46F77"/>
    <w:rsid w:val="00F472D5"/>
    <w:rsid w:val="00F4794D"/>
    <w:rsid w:val="00F47E33"/>
    <w:rsid w:val="00F5019D"/>
    <w:rsid w:val="00F50B2C"/>
    <w:rsid w:val="00F50C35"/>
    <w:rsid w:val="00F50FF5"/>
    <w:rsid w:val="00F514DB"/>
    <w:rsid w:val="00F517E1"/>
    <w:rsid w:val="00F517E7"/>
    <w:rsid w:val="00F52814"/>
    <w:rsid w:val="00F5375F"/>
    <w:rsid w:val="00F537EB"/>
    <w:rsid w:val="00F53F2C"/>
    <w:rsid w:val="00F5484C"/>
    <w:rsid w:val="00F551FD"/>
    <w:rsid w:val="00F553A7"/>
    <w:rsid w:val="00F56042"/>
    <w:rsid w:val="00F56BE2"/>
    <w:rsid w:val="00F57964"/>
    <w:rsid w:val="00F6020A"/>
    <w:rsid w:val="00F60DAD"/>
    <w:rsid w:val="00F60E06"/>
    <w:rsid w:val="00F61980"/>
    <w:rsid w:val="00F627DC"/>
    <w:rsid w:val="00F62A3D"/>
    <w:rsid w:val="00F62D3D"/>
    <w:rsid w:val="00F62F0E"/>
    <w:rsid w:val="00F62FFE"/>
    <w:rsid w:val="00F63055"/>
    <w:rsid w:val="00F634D6"/>
    <w:rsid w:val="00F63AD8"/>
    <w:rsid w:val="00F640D2"/>
    <w:rsid w:val="00F641CD"/>
    <w:rsid w:val="00F64385"/>
    <w:rsid w:val="00F644FB"/>
    <w:rsid w:val="00F6467E"/>
    <w:rsid w:val="00F6473F"/>
    <w:rsid w:val="00F64D0D"/>
    <w:rsid w:val="00F653EB"/>
    <w:rsid w:val="00F66217"/>
    <w:rsid w:val="00F6699E"/>
    <w:rsid w:val="00F66AC4"/>
    <w:rsid w:val="00F675F5"/>
    <w:rsid w:val="00F7007F"/>
    <w:rsid w:val="00F70BAF"/>
    <w:rsid w:val="00F71783"/>
    <w:rsid w:val="00F71C4A"/>
    <w:rsid w:val="00F7286E"/>
    <w:rsid w:val="00F72957"/>
    <w:rsid w:val="00F72BAF"/>
    <w:rsid w:val="00F72DA0"/>
    <w:rsid w:val="00F732E8"/>
    <w:rsid w:val="00F734F8"/>
    <w:rsid w:val="00F74302"/>
    <w:rsid w:val="00F74E0F"/>
    <w:rsid w:val="00F759B6"/>
    <w:rsid w:val="00F75C3F"/>
    <w:rsid w:val="00F76366"/>
    <w:rsid w:val="00F76BFD"/>
    <w:rsid w:val="00F7718D"/>
    <w:rsid w:val="00F77278"/>
    <w:rsid w:val="00F775F1"/>
    <w:rsid w:val="00F77E7F"/>
    <w:rsid w:val="00F801B2"/>
    <w:rsid w:val="00F805C0"/>
    <w:rsid w:val="00F805C2"/>
    <w:rsid w:val="00F80D2F"/>
    <w:rsid w:val="00F80F49"/>
    <w:rsid w:val="00F814A8"/>
    <w:rsid w:val="00F816D6"/>
    <w:rsid w:val="00F81EAA"/>
    <w:rsid w:val="00F82093"/>
    <w:rsid w:val="00F823DF"/>
    <w:rsid w:val="00F825E7"/>
    <w:rsid w:val="00F82963"/>
    <w:rsid w:val="00F82A9F"/>
    <w:rsid w:val="00F82C59"/>
    <w:rsid w:val="00F82E22"/>
    <w:rsid w:val="00F82EC6"/>
    <w:rsid w:val="00F8332B"/>
    <w:rsid w:val="00F83445"/>
    <w:rsid w:val="00F83872"/>
    <w:rsid w:val="00F83B52"/>
    <w:rsid w:val="00F83ED5"/>
    <w:rsid w:val="00F849FF"/>
    <w:rsid w:val="00F84B7A"/>
    <w:rsid w:val="00F8516F"/>
    <w:rsid w:val="00F8544E"/>
    <w:rsid w:val="00F85875"/>
    <w:rsid w:val="00F8611F"/>
    <w:rsid w:val="00F86D10"/>
    <w:rsid w:val="00F878EB"/>
    <w:rsid w:val="00F87FC5"/>
    <w:rsid w:val="00F90C47"/>
    <w:rsid w:val="00F90EA4"/>
    <w:rsid w:val="00F91B1F"/>
    <w:rsid w:val="00F91F0C"/>
    <w:rsid w:val="00F9273D"/>
    <w:rsid w:val="00F932D7"/>
    <w:rsid w:val="00F93700"/>
    <w:rsid w:val="00F93A1A"/>
    <w:rsid w:val="00F94263"/>
    <w:rsid w:val="00F9431B"/>
    <w:rsid w:val="00F94E78"/>
    <w:rsid w:val="00F95052"/>
    <w:rsid w:val="00F96229"/>
    <w:rsid w:val="00F9626C"/>
    <w:rsid w:val="00F968D2"/>
    <w:rsid w:val="00F96B9E"/>
    <w:rsid w:val="00F972F9"/>
    <w:rsid w:val="00F9731C"/>
    <w:rsid w:val="00F97412"/>
    <w:rsid w:val="00F977F6"/>
    <w:rsid w:val="00F97CDB"/>
    <w:rsid w:val="00FA06AA"/>
    <w:rsid w:val="00FA0A18"/>
    <w:rsid w:val="00FA0B42"/>
    <w:rsid w:val="00FA0D28"/>
    <w:rsid w:val="00FA1008"/>
    <w:rsid w:val="00FA1401"/>
    <w:rsid w:val="00FA1668"/>
    <w:rsid w:val="00FA19A9"/>
    <w:rsid w:val="00FA2396"/>
    <w:rsid w:val="00FA295A"/>
    <w:rsid w:val="00FA2DAF"/>
    <w:rsid w:val="00FA3176"/>
    <w:rsid w:val="00FA36BF"/>
    <w:rsid w:val="00FA395A"/>
    <w:rsid w:val="00FA3FA9"/>
    <w:rsid w:val="00FA40CD"/>
    <w:rsid w:val="00FA4103"/>
    <w:rsid w:val="00FA42B5"/>
    <w:rsid w:val="00FA49D0"/>
    <w:rsid w:val="00FA55FE"/>
    <w:rsid w:val="00FA5A1D"/>
    <w:rsid w:val="00FA5DC1"/>
    <w:rsid w:val="00FA5E30"/>
    <w:rsid w:val="00FA6793"/>
    <w:rsid w:val="00FA742C"/>
    <w:rsid w:val="00FA7BFC"/>
    <w:rsid w:val="00FA7DE5"/>
    <w:rsid w:val="00FB02A4"/>
    <w:rsid w:val="00FB1621"/>
    <w:rsid w:val="00FB18CC"/>
    <w:rsid w:val="00FB205B"/>
    <w:rsid w:val="00FB2FD0"/>
    <w:rsid w:val="00FB346B"/>
    <w:rsid w:val="00FB363A"/>
    <w:rsid w:val="00FB3888"/>
    <w:rsid w:val="00FB4261"/>
    <w:rsid w:val="00FB43B1"/>
    <w:rsid w:val="00FB4AB9"/>
    <w:rsid w:val="00FB4E5D"/>
    <w:rsid w:val="00FB53FD"/>
    <w:rsid w:val="00FB56ED"/>
    <w:rsid w:val="00FB5B35"/>
    <w:rsid w:val="00FB6AC5"/>
    <w:rsid w:val="00FC0340"/>
    <w:rsid w:val="00FC03FD"/>
    <w:rsid w:val="00FC0608"/>
    <w:rsid w:val="00FC08D2"/>
    <w:rsid w:val="00FC15D6"/>
    <w:rsid w:val="00FC1717"/>
    <w:rsid w:val="00FC17E8"/>
    <w:rsid w:val="00FC1DA4"/>
    <w:rsid w:val="00FC1DC0"/>
    <w:rsid w:val="00FC1E11"/>
    <w:rsid w:val="00FC2155"/>
    <w:rsid w:val="00FC21D5"/>
    <w:rsid w:val="00FC2926"/>
    <w:rsid w:val="00FC2FF2"/>
    <w:rsid w:val="00FC3246"/>
    <w:rsid w:val="00FC33D5"/>
    <w:rsid w:val="00FC36C6"/>
    <w:rsid w:val="00FC3F7F"/>
    <w:rsid w:val="00FC41A7"/>
    <w:rsid w:val="00FC448C"/>
    <w:rsid w:val="00FC49CC"/>
    <w:rsid w:val="00FC4BEA"/>
    <w:rsid w:val="00FC5F10"/>
    <w:rsid w:val="00FC5F14"/>
    <w:rsid w:val="00FC7228"/>
    <w:rsid w:val="00FC779F"/>
    <w:rsid w:val="00FC78AE"/>
    <w:rsid w:val="00FD1BA9"/>
    <w:rsid w:val="00FD2A5F"/>
    <w:rsid w:val="00FD30BB"/>
    <w:rsid w:val="00FD32D0"/>
    <w:rsid w:val="00FD36F4"/>
    <w:rsid w:val="00FD3861"/>
    <w:rsid w:val="00FD4CFA"/>
    <w:rsid w:val="00FD4D6C"/>
    <w:rsid w:val="00FD5866"/>
    <w:rsid w:val="00FD5925"/>
    <w:rsid w:val="00FD59D7"/>
    <w:rsid w:val="00FD5FCC"/>
    <w:rsid w:val="00FD621E"/>
    <w:rsid w:val="00FD63B4"/>
    <w:rsid w:val="00FD675B"/>
    <w:rsid w:val="00FD6C39"/>
    <w:rsid w:val="00FD6EBF"/>
    <w:rsid w:val="00FD74B5"/>
    <w:rsid w:val="00FE022B"/>
    <w:rsid w:val="00FE0230"/>
    <w:rsid w:val="00FE0563"/>
    <w:rsid w:val="00FE0591"/>
    <w:rsid w:val="00FE0944"/>
    <w:rsid w:val="00FE094E"/>
    <w:rsid w:val="00FE0F27"/>
    <w:rsid w:val="00FE1EAF"/>
    <w:rsid w:val="00FE2B74"/>
    <w:rsid w:val="00FE2B8D"/>
    <w:rsid w:val="00FE3220"/>
    <w:rsid w:val="00FE380E"/>
    <w:rsid w:val="00FE3985"/>
    <w:rsid w:val="00FE3A42"/>
    <w:rsid w:val="00FE3C21"/>
    <w:rsid w:val="00FE3D47"/>
    <w:rsid w:val="00FE40A5"/>
    <w:rsid w:val="00FE5E2B"/>
    <w:rsid w:val="00FE64CB"/>
    <w:rsid w:val="00FE68AD"/>
    <w:rsid w:val="00FE6A25"/>
    <w:rsid w:val="00FE6EE1"/>
    <w:rsid w:val="00FE78ED"/>
    <w:rsid w:val="00FE7FE9"/>
    <w:rsid w:val="00FF1B44"/>
    <w:rsid w:val="00FF21C1"/>
    <w:rsid w:val="00FF23E3"/>
    <w:rsid w:val="00FF274D"/>
    <w:rsid w:val="00FF339E"/>
    <w:rsid w:val="00FF3416"/>
    <w:rsid w:val="00FF3511"/>
    <w:rsid w:val="00FF3A40"/>
    <w:rsid w:val="00FF3D19"/>
    <w:rsid w:val="00FF40BA"/>
    <w:rsid w:val="00FF4BA1"/>
    <w:rsid w:val="00FF4F4D"/>
    <w:rsid w:val="00FF5D02"/>
    <w:rsid w:val="00FF5F42"/>
    <w:rsid w:val="00FF645B"/>
    <w:rsid w:val="00FF67A3"/>
    <w:rsid w:val="00FF7209"/>
    <w:rsid w:val="00FF7496"/>
    <w:rsid w:val="00FF7A8C"/>
    <w:rsid w:val="00FF7BD0"/>
    <w:rsid w:val="00FF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B65B1"/>
    <w:pPr>
      <w:spacing w:after="0" w:line="240" w:lineRule="auto"/>
    </w:pPr>
    <w:rPr>
      <w:rFonts w:ascii="Calibri" w:eastAsia="Calibri" w:hAnsi="Calibri"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customStyle="1" w:styleId="CM27">
    <w:name w:val="CM27"/>
    <w:basedOn w:val="Normal"/>
    <w:next w:val="Normal"/>
    <w:uiPriority w:val="99"/>
    <w:rsid w:val="00E06973"/>
    <w:pPr>
      <w:autoSpaceDE w:val="0"/>
      <w:autoSpaceDN w:val="0"/>
      <w:adjustRightInd w:val="0"/>
      <w:spacing w:line="248" w:lineRule="atLeast"/>
    </w:pPr>
    <w:rPr>
      <w:rFonts w:ascii="Times New Roman" w:eastAsia="Times New Roman" w:hAnsi="Times New Roman"/>
      <w:sz w:val="24"/>
      <w:szCs w:val="24"/>
    </w:rPr>
  </w:style>
  <w:style w:type="character" w:customStyle="1" w:styleId="underline">
    <w:name w:val="underline"/>
    <w:qFormat/>
    <w:rsid w:val="00BE577C"/>
    <w:rPr>
      <w:b/>
      <w:u w:val="single"/>
    </w:rPr>
  </w:style>
  <w:style w:type="character" w:customStyle="1" w:styleId="cite">
    <w:name w:val="cite"/>
    <w:aliases w:val="Heading 3 Char Char Char,Heading 3 Char1,Heading 3 Char Char1,Read Char Char1,Heading 3 Char1 Char Char Char,Heading 3 Char Char1 Char Char Char,Read Char Char1 Char Char Char,Read Char Char Char,cites Char Char,Heading 3 Char1 Char"/>
    <w:qFormat/>
    <w:rsid w:val="00BE577C"/>
    <w:rPr>
      <w:rFonts w:ascii="Times New Roman" w:hAnsi="Times New Roman"/>
      <w:b/>
      <w:sz w:val="24"/>
    </w:rPr>
  </w:style>
  <w:style w:type="paragraph" w:customStyle="1" w:styleId="card">
    <w:name w:val="card"/>
    <w:basedOn w:val="Normal"/>
    <w:next w:val="Normal"/>
    <w:link w:val="cardChar"/>
    <w:qFormat/>
    <w:rsid w:val="00BE577C"/>
    <w:pPr>
      <w:ind w:left="288" w:right="288"/>
    </w:pPr>
    <w:rPr>
      <w:rFonts w:ascii="Times New Roman" w:eastAsia="Times New Roman" w:hAnsi="Times New Roman"/>
      <w:sz w:val="20"/>
      <w:szCs w:val="20"/>
    </w:rPr>
  </w:style>
  <w:style w:type="character" w:customStyle="1" w:styleId="cardChar">
    <w:name w:val="card Char"/>
    <w:link w:val="card"/>
    <w:rsid w:val="00BE577C"/>
    <w:rPr>
      <w:rFonts w:ascii="Times New Roman" w:eastAsia="Times New Roman" w:hAnsi="Times New Roman" w:cs="Times New Roman"/>
      <w:sz w:val="20"/>
      <w:szCs w:val="20"/>
    </w:rPr>
  </w:style>
  <w:style w:type="character" w:customStyle="1" w:styleId="apple-converted-space">
    <w:name w:val="apple-converted-space"/>
    <w:rsid w:val="008878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B65B1"/>
    <w:pPr>
      <w:spacing w:after="0" w:line="240" w:lineRule="auto"/>
    </w:pPr>
    <w:rPr>
      <w:rFonts w:ascii="Calibri" w:eastAsia="Calibri" w:hAnsi="Calibri" w:cs="Times New Roman"/>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eastAsiaTheme="minorHAnsi"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eastAsiaTheme="minorHAnsi"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customStyle="1" w:styleId="CM27">
    <w:name w:val="CM27"/>
    <w:basedOn w:val="Normal"/>
    <w:next w:val="Normal"/>
    <w:uiPriority w:val="99"/>
    <w:rsid w:val="00E06973"/>
    <w:pPr>
      <w:autoSpaceDE w:val="0"/>
      <w:autoSpaceDN w:val="0"/>
      <w:adjustRightInd w:val="0"/>
      <w:spacing w:line="248" w:lineRule="atLeast"/>
    </w:pPr>
    <w:rPr>
      <w:rFonts w:ascii="Times New Roman" w:eastAsia="Times New Roman" w:hAnsi="Times New Roman"/>
      <w:sz w:val="24"/>
      <w:szCs w:val="24"/>
    </w:rPr>
  </w:style>
  <w:style w:type="character" w:customStyle="1" w:styleId="underline">
    <w:name w:val="underline"/>
    <w:qFormat/>
    <w:rsid w:val="00BE577C"/>
    <w:rPr>
      <w:b/>
      <w:u w:val="single"/>
    </w:rPr>
  </w:style>
  <w:style w:type="character" w:customStyle="1" w:styleId="cite">
    <w:name w:val="cite"/>
    <w:aliases w:val="Heading 3 Char Char Char,Heading 3 Char1,Heading 3 Char Char1,Read Char Char1,Heading 3 Char1 Char Char Char,Heading 3 Char Char1 Char Char Char,Read Char Char1 Char Char Char,Read Char Char Char,cites Char Char,Heading 3 Char1 Char"/>
    <w:qFormat/>
    <w:rsid w:val="00BE577C"/>
    <w:rPr>
      <w:rFonts w:ascii="Times New Roman" w:hAnsi="Times New Roman"/>
      <w:b/>
      <w:sz w:val="24"/>
    </w:rPr>
  </w:style>
  <w:style w:type="paragraph" w:customStyle="1" w:styleId="card">
    <w:name w:val="card"/>
    <w:basedOn w:val="Normal"/>
    <w:next w:val="Normal"/>
    <w:link w:val="cardChar"/>
    <w:qFormat/>
    <w:rsid w:val="00BE577C"/>
    <w:pPr>
      <w:ind w:left="288" w:right="288"/>
    </w:pPr>
    <w:rPr>
      <w:rFonts w:ascii="Times New Roman" w:eastAsia="Times New Roman" w:hAnsi="Times New Roman"/>
      <w:sz w:val="20"/>
      <w:szCs w:val="20"/>
    </w:rPr>
  </w:style>
  <w:style w:type="character" w:customStyle="1" w:styleId="cardChar">
    <w:name w:val="card Char"/>
    <w:link w:val="card"/>
    <w:rsid w:val="00BE577C"/>
    <w:rPr>
      <w:rFonts w:ascii="Times New Roman" w:eastAsia="Times New Roman" w:hAnsi="Times New Roman" w:cs="Times New Roman"/>
      <w:sz w:val="20"/>
      <w:szCs w:val="20"/>
    </w:rPr>
  </w:style>
  <w:style w:type="character" w:customStyle="1" w:styleId="apple-converted-space">
    <w:name w:val="apple-converted-space"/>
    <w:rsid w:val="00887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ing.desk.nl/bilwet/adilkno/TheMediaArchive/13.txt%20Accessed"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eco-logica.co.uk/pdf/wtpp10.2.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theory.net/articles.aspx?id=13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hizomes.net/issue8/kuswa.htm" TargetMode="External"/><Relationship Id="rId5" Type="http://schemas.microsoft.com/office/2007/relationships/stylesWithEffects" Target="stylesWithEffects.xml"/><Relationship Id="rId15" Type="http://schemas.openxmlformats.org/officeDocument/2006/relationships/hyperlink" Target="http://firstmonday.org/article/view/2147/2032%20Accessed%2012/24/12" TargetMode="External"/><Relationship Id="rId10" Type="http://schemas.openxmlformats.org/officeDocument/2006/relationships/hyperlink" Target="http://www.ctheory.net/articles.aspx?id=13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nculturation.gmu.edu/4_2/beard-gunn/politics.html%20Accessed%201/1/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Pages>
  <Words>1124</Words>
  <Characters>6412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Team 2012</dc:creator>
  <cp:lastModifiedBy>GCISD Student</cp:lastModifiedBy>
  <cp:revision>2</cp:revision>
  <dcterms:created xsi:type="dcterms:W3CDTF">2013-02-01T17:49:00Z</dcterms:created>
  <dcterms:modified xsi:type="dcterms:W3CDTF">2013-02-01T17:49:00Z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