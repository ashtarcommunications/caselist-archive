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034" w:rsidRPr="00804C95" w:rsidRDefault="00AF1034" w:rsidP="00AF1034">
      <w:pPr>
        <w:pStyle w:val="Heading1"/>
      </w:pPr>
      <w:r w:rsidRPr="00804C95">
        <w:t>1NC</w:t>
      </w:r>
    </w:p>
    <w:p w:rsidR="00AF1034" w:rsidRDefault="00AF1034" w:rsidP="00AF1034">
      <w:pPr>
        <w:pStyle w:val="Heading2"/>
      </w:pPr>
      <w:r>
        <w:rPr>
          <w:b w:val="0"/>
          <w:bCs w:val="0"/>
        </w:rPr>
        <w:lastRenderedPageBreak/>
        <w:t>Framework</w:t>
      </w:r>
    </w:p>
    <w:p w:rsidR="00AF1034" w:rsidRDefault="00AF1034" w:rsidP="00AF1034">
      <w:pPr>
        <w:rPr>
          <w:rStyle w:val="StyleStyleBold12pt"/>
        </w:rPr>
      </w:pPr>
      <w:r>
        <w:rPr>
          <w:rStyle w:val="StyleStyleBold12pt"/>
        </w:rPr>
        <w:t>Our interpretation is that the affirmative team must defend a topical plan under the resolution: Should the United States Federal Government substantially increase its economic engagement toward Cuba, Mexico, or Venezuela</w:t>
      </w:r>
    </w:p>
    <w:p w:rsidR="00AF1034" w:rsidRDefault="00AF1034" w:rsidP="00AF1034"/>
    <w:p w:rsidR="00AF1034" w:rsidRDefault="00AF1034" w:rsidP="00AF1034">
      <w:pPr>
        <w:pStyle w:val="tag"/>
      </w:pPr>
      <w:r>
        <w:t>First is our Resolutional Basis</w:t>
      </w:r>
    </w:p>
    <w:p w:rsidR="00AF1034" w:rsidRDefault="00AF1034" w:rsidP="00AF1034"/>
    <w:p w:rsidR="00AF1034" w:rsidRDefault="00AF1034" w:rsidP="00AF1034">
      <w:pPr>
        <w:pStyle w:val="tag"/>
      </w:pPr>
      <w:r>
        <w:t>A. Resolved means to declare by a formal vote</w:t>
      </w:r>
    </w:p>
    <w:p w:rsidR="00AF1034" w:rsidRDefault="00AF1034" w:rsidP="00AF1034">
      <w:pPr>
        <w:pStyle w:val="tag"/>
      </w:pPr>
      <w:r>
        <w:t>Webster’s Revised Unabridged Dictionary, 1998  (dictionary.com)</w:t>
      </w:r>
    </w:p>
    <w:p w:rsidR="00AF1034" w:rsidRDefault="00AF1034" w:rsidP="00AF1034">
      <w:pPr>
        <w:pStyle w:val="Card"/>
        <w:rPr>
          <w:rStyle w:val="StyleBoldUnderline"/>
        </w:rPr>
      </w:pPr>
      <w:r>
        <w:rPr>
          <w:rStyle w:val="StyleBoldUnderline"/>
          <w:highlight w:val="yellow"/>
        </w:rPr>
        <w:t>Resolved:</w:t>
      </w:r>
    </w:p>
    <w:p w:rsidR="00AF1034" w:rsidRDefault="00AF1034" w:rsidP="00AF1034">
      <w:pPr>
        <w:pStyle w:val="card0"/>
      </w:pPr>
      <w:r>
        <w:t xml:space="preserve">5. </w:t>
      </w:r>
      <w:r>
        <w:rPr>
          <w:rStyle w:val="underline"/>
          <w:highlight w:val="yellow"/>
        </w:rPr>
        <w:t>To express,</w:t>
      </w:r>
      <w:r>
        <w:rPr>
          <w:rStyle w:val="underline"/>
        </w:rPr>
        <w:t xml:space="preserve"> as an opinion or determination, </w:t>
      </w:r>
      <w:r>
        <w:rPr>
          <w:rStyle w:val="underline"/>
          <w:highlight w:val="yellow"/>
        </w:rPr>
        <w:t>by resolution and vote</w:t>
      </w:r>
      <w:r>
        <w:rPr>
          <w:rStyle w:val="underline"/>
        </w:rPr>
        <w:t>; to declare or decide by a formal vote; -- followed by a clause;</w:t>
      </w:r>
      <w:r>
        <w:t xml:space="preserve"> as, the house resolved (or, it was resolved by the house) that no money should be apropriated (or, to appropriate no money).</w:t>
      </w:r>
    </w:p>
    <w:p w:rsidR="00AF1034" w:rsidRDefault="00AF1034" w:rsidP="00AF1034"/>
    <w:p w:rsidR="00AF1034" w:rsidRDefault="00AF1034" w:rsidP="00AF1034">
      <w:pPr>
        <w:rPr>
          <w:b/>
          <w:sz w:val="24"/>
        </w:rPr>
      </w:pPr>
      <w:r>
        <w:rPr>
          <w:b/>
          <w:sz w:val="24"/>
          <w:u w:val="single"/>
        </w:rPr>
        <w:t>And</w:t>
      </w:r>
      <w:r>
        <w:rPr>
          <w:b/>
          <w:sz w:val="24"/>
        </w:rPr>
        <w:t>, “United States Federal Government should” means the debate is solely about the outcome of a policy established by governmental means</w:t>
      </w:r>
    </w:p>
    <w:p w:rsidR="00AF1034" w:rsidRDefault="00AF1034" w:rsidP="00AF1034">
      <w:r>
        <w:rPr>
          <w:rStyle w:val="Heading3Char1"/>
          <w:rFonts w:eastAsia="Batang"/>
        </w:rPr>
        <w:t>Ericson ‘3</w:t>
      </w:r>
      <w:r>
        <w:t xml:space="preserve"> [2003, Jon M. Ericson is the Dean Emeritus of the College of Liberal Arts – California Polytechnic U., et al., The Debater’s Guide, Third Edition, p. 4]</w:t>
      </w:r>
    </w:p>
    <w:p w:rsidR="00AF1034" w:rsidRDefault="00AF1034" w:rsidP="00AF1034">
      <w:r w:rsidRPr="00AF1034">
        <w:t xml:space="preserve">The Proposition of Policy: Urging Future Action In policy propositions, each topic contains </w:t>
      </w:r>
    </w:p>
    <w:p w:rsidR="00AF1034" w:rsidRDefault="00AF1034" w:rsidP="00AF1034">
      <w:r>
        <w:t>AND</w:t>
      </w:r>
    </w:p>
    <w:p w:rsidR="00AF1034" w:rsidRPr="00AF1034" w:rsidRDefault="00AF1034" w:rsidP="00AF1034">
      <w:r w:rsidRPr="00AF1034">
        <w:t>and compelling reasons for an audience to perform the future action that you propose</w:t>
      </w:r>
    </w:p>
    <w:p w:rsidR="00AF1034" w:rsidRDefault="00AF1034" w:rsidP="00AF1034"/>
    <w:p w:rsidR="00AF1034" w:rsidRDefault="00AF1034" w:rsidP="00AF1034">
      <w:pPr>
        <w:rPr>
          <w:rStyle w:val="StyleStyleBold12pt"/>
        </w:rPr>
      </w:pPr>
      <w:r>
        <w:rPr>
          <w:rStyle w:val="StyleStyleBold12pt"/>
        </w:rPr>
        <w:t>C</w:t>
      </w:r>
      <w:r>
        <w:t xml:space="preserve">. </w:t>
      </w:r>
      <w:r>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AF1034" w:rsidRDefault="00AF1034" w:rsidP="00AF1034">
      <w:r>
        <w:rPr>
          <w:rStyle w:val="StyleStyleBold12pt"/>
        </w:rPr>
        <w:t xml:space="preserve">Resnik ‘1 </w:t>
      </w:r>
      <w:r>
        <w:t>[Evan Resnik is an assistant Professor of Political Science at Yeshiva University. Journal of International Affairs, “Defining Engagement” v54, n2, political science complete]</w:t>
      </w:r>
    </w:p>
    <w:p w:rsidR="00AF1034" w:rsidRDefault="00AF1034" w:rsidP="00AF1034">
      <w:r w:rsidRPr="00AF1034">
        <w:t xml:space="preserve">A REFINED DEFINITION OF ENGAGEMENT In order to establish a more effective framework for dealing </w:t>
      </w:r>
    </w:p>
    <w:p w:rsidR="00AF1034" w:rsidRDefault="00AF1034" w:rsidP="00AF1034">
      <w:r>
        <w:t>AND</w:t>
      </w:r>
    </w:p>
    <w:p w:rsidR="00AF1034" w:rsidRPr="00AF1034" w:rsidRDefault="00AF1034" w:rsidP="00AF1034">
      <w:r w:rsidRPr="00AF1034">
        <w:t>be shown below, permits the elucidation of multiple types of positive sanctions.</w:t>
      </w:r>
    </w:p>
    <w:p w:rsidR="00AF1034" w:rsidRDefault="00AF1034" w:rsidP="00AF1034"/>
    <w:p w:rsidR="00AF1034" w:rsidRDefault="00AF1034" w:rsidP="00AF1034">
      <w:pPr>
        <w:rPr>
          <w:rStyle w:val="StyleStyleBold12pt"/>
        </w:rPr>
      </w:pPr>
      <w:r>
        <w:rPr>
          <w:rStyle w:val="StyleStyleBold12pt"/>
        </w:rPr>
        <w:t>Limits are good – it provides equitable ground that causes clash – produces competent advocates with decision making skills that target all facets of life</w:t>
      </w:r>
    </w:p>
    <w:p w:rsidR="00AF1034" w:rsidRDefault="00AF1034" w:rsidP="00AF1034">
      <w:r>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AF1034" w:rsidRDefault="00AF1034" w:rsidP="00AF1034">
      <w:r w:rsidRPr="00AF1034">
        <w:t xml:space="preserve">Debate is a means of settling differences, so there must be a difference of </w:t>
      </w:r>
    </w:p>
    <w:p w:rsidR="00AF1034" w:rsidRDefault="00AF1034" w:rsidP="00AF1034">
      <w:r>
        <w:t>AND</w:t>
      </w:r>
    </w:p>
    <w:p w:rsidR="00AF1034" w:rsidRPr="00AF1034" w:rsidRDefault="00AF1034" w:rsidP="00AF1034">
      <w:r w:rsidRPr="00AF1034">
        <w:t>Congress to make progress on the immigration debate during the summer of 2007.</w:t>
      </w:r>
    </w:p>
    <w:p w:rsidR="00AF1034" w:rsidRDefault="00AF1034" w:rsidP="00AF1034">
      <w:r w:rsidRPr="00AF1034">
        <w:t xml:space="preserve">Someone disturbed by the problem of the growing underclass of poorly educated, socially disenfranchised </w:t>
      </w:r>
    </w:p>
    <w:p w:rsidR="00AF1034" w:rsidRDefault="00AF1034" w:rsidP="00AF1034">
      <w:r>
        <w:t>AND</w:t>
      </w:r>
    </w:p>
    <w:p w:rsidR="00AF1034" w:rsidRPr="00AF1034" w:rsidRDefault="00AF1034" w:rsidP="00AF1034">
      <w:r w:rsidRPr="00AF1034">
        <w:t>specific policies to be investigated and aid discussants in identifying points of difference.</w:t>
      </w:r>
    </w:p>
    <w:p w:rsidR="00AF1034" w:rsidRDefault="00AF1034" w:rsidP="00AF1034">
      <w:r w:rsidRPr="00AF1034">
        <w:t xml:space="preserve">To have a productive debate, which facilitates effective decision making by directing and placing </w:t>
      </w:r>
    </w:p>
    <w:p w:rsidR="00AF1034" w:rsidRDefault="00AF1034" w:rsidP="00AF1034">
      <w:r>
        <w:t>AND</w:t>
      </w:r>
    </w:p>
    <w:p w:rsidR="00AF1034" w:rsidRPr="00AF1034" w:rsidRDefault="00AF1034" w:rsidP="00AF1034">
      <w:r w:rsidRPr="00AF1034">
        <w:t>: the comparative effectiveness of writing or physical force for a specific purpose.</w:t>
      </w:r>
    </w:p>
    <w:p w:rsidR="00AF1034" w:rsidRDefault="00AF1034" w:rsidP="00AF1034">
      <w:r w:rsidRPr="00AF1034">
        <w:t>Although we now have a general subject, we have not yet stated a problem</w:t>
      </w:r>
    </w:p>
    <w:p w:rsidR="00AF1034" w:rsidRDefault="00AF1034" w:rsidP="00AF1034">
      <w:r>
        <w:t>AND</w:t>
      </w:r>
    </w:p>
    <w:p w:rsidR="00AF1034" w:rsidRPr="00AF1034" w:rsidRDefault="00AF1034" w:rsidP="00AF1034">
      <w:r w:rsidRPr="00AF1034">
        <w:t>particular point of difference, which will be outlined in the following discussion.</w:t>
      </w:r>
    </w:p>
    <w:p w:rsidR="00AF1034" w:rsidRDefault="00AF1034" w:rsidP="00AF1034"/>
    <w:p w:rsidR="00AF1034" w:rsidRDefault="00AF1034" w:rsidP="00AF1034">
      <w:pPr>
        <w:rPr>
          <w:rStyle w:val="StyleStyleBold12pt"/>
        </w:rPr>
      </w:pPr>
      <w:r>
        <w:rPr>
          <w:rStyle w:val="StyleStyleBold12pt"/>
        </w:rPr>
        <w:lastRenderedPageBreak/>
        <w:t>Roleplaying is good – discussions of policy questions as if we were the government are crucial for skills development and change</w:t>
      </w:r>
    </w:p>
    <w:p w:rsidR="00AF1034" w:rsidRDefault="00AF1034" w:rsidP="00AF1034">
      <w:r>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AF1034" w:rsidRDefault="00AF1034" w:rsidP="00AF1034">
      <w:r w:rsidRPr="00AF1034">
        <w:t xml:space="preserve">These government or quasi-government think tank simulations often provide very similar lessons for </w:t>
      </w:r>
    </w:p>
    <w:p w:rsidR="00AF1034" w:rsidRDefault="00AF1034" w:rsidP="00AF1034">
      <w:r>
        <w:t>AND</w:t>
      </w:r>
    </w:p>
    <w:p w:rsidR="00AF1034" w:rsidRPr="00AF1034" w:rsidRDefault="00AF1034" w:rsidP="00AF1034">
      <w:r w:rsidRPr="00AF1034">
        <w:t>allies and adversaries, would behave in response to US policy initiatives.7</w:t>
      </w:r>
    </w:p>
    <w:p w:rsidR="00AF1034" w:rsidRDefault="00AF1034" w:rsidP="00AF1034">
      <w:r w:rsidRPr="00AF1034">
        <w:t>By university age, students often have a pre-defined view of international affairs</w:t>
      </w:r>
    </w:p>
    <w:p w:rsidR="00AF1034" w:rsidRDefault="00AF1034" w:rsidP="00AF1034">
      <w:r>
        <w:t>AND</w:t>
      </w:r>
    </w:p>
    <w:p w:rsidR="00AF1034" w:rsidRPr="00AF1034" w:rsidRDefault="00AF1034" w:rsidP="00AF1034">
      <w:r w:rsidRPr="00AF1034">
        <w:t>quickly; simulations teach students how to contextualize and act on information.14</w:t>
      </w:r>
    </w:p>
    <w:p w:rsidR="00AF1034" w:rsidRDefault="00AF1034" w:rsidP="00AF1034"/>
    <w:p w:rsidR="00AF1034" w:rsidRDefault="00AF1034" w:rsidP="00AF1034">
      <w:pPr>
        <w:rPr>
          <w:rStyle w:val="StyleStyleBold12pt"/>
        </w:rPr>
      </w:pPr>
      <w:r>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AF1034" w:rsidRDefault="00AF1034" w:rsidP="00AF1034">
      <w:r>
        <w:t xml:space="preserve">Patricia </w:t>
      </w:r>
      <w:r>
        <w:rPr>
          <w:rStyle w:val="StyleStyleBold12pt"/>
        </w:rPr>
        <w:t>Roberts-Miller 3</w:t>
      </w:r>
      <w:r>
        <w:t xml:space="preserve"> is Associate Professor of Rhetoric at the University of Texas "Fighting Without Hatred:Hannah Ar endt ' s Agonistic Rhetoric" JAC 22.2 2003</w:t>
      </w:r>
    </w:p>
    <w:p w:rsidR="00AF1034" w:rsidRDefault="00AF1034" w:rsidP="00AF1034">
      <w:pPr>
        <w:pStyle w:val="Card"/>
      </w:pPr>
      <w:r>
        <w:t>Totalitarianism and the Competitive Space of Agonism</w:t>
      </w:r>
    </w:p>
    <w:p w:rsidR="00AF1034" w:rsidRDefault="00AF1034" w:rsidP="00AF1034">
      <w:r w:rsidRPr="00AF1034">
        <w:t xml:space="preserve">Arendt is probably most famous for her analysis of totalitarianism (especially her The Origins </w:t>
      </w:r>
    </w:p>
    <w:p w:rsidR="00AF1034" w:rsidRDefault="00AF1034" w:rsidP="00AF1034">
      <w:r>
        <w:t>AND</w:t>
      </w:r>
    </w:p>
    <w:p w:rsidR="00AF1034" w:rsidRPr="00AF1034" w:rsidRDefault="00AF1034" w:rsidP="00AF1034">
      <w:r w:rsidRPr="00AF1034">
        <w:t>not relativist, adversarial but not violent, independent but not expressivist rhetoric.</w:t>
      </w:r>
    </w:p>
    <w:p w:rsidR="00AF1034" w:rsidRDefault="00AF1034" w:rsidP="00AF1034">
      <w:pPr>
        <w:rPr>
          <w:rStyle w:val="StyleStyleBold12pt"/>
        </w:rPr>
      </w:pPr>
    </w:p>
    <w:p w:rsidR="00AF1034" w:rsidRDefault="00AF1034" w:rsidP="00AF1034">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AF1034" w:rsidRDefault="00AF1034" w:rsidP="00AF1034">
      <w:r>
        <w:rPr>
          <w:rStyle w:val="StyleStyleBold12pt"/>
        </w:rPr>
        <w:t>Harrigan, ‘08</w:t>
      </w:r>
      <w:r>
        <w:t xml:space="preserve"> [Casey Harrigan is an NDT champion, debate coach at UGA, thesis submitted to Wake Forest Graduate Faculty for Master of Arts in Communication, “A defense of switch side debate”, http://dspace.zsr.wfu.edu/jspui/bitstream/10339/207/1/harrigancd052008, p. 57-59]</w:t>
      </w:r>
    </w:p>
    <w:p w:rsidR="00AF1034" w:rsidRDefault="00AF1034" w:rsidP="00AF1034">
      <w:r w:rsidRPr="00AF1034">
        <w:t xml:space="preserve">Along these lines, the greatest benefit of switching sides, which goes to the </w:t>
      </w:r>
    </w:p>
    <w:p w:rsidR="00AF1034" w:rsidRDefault="00AF1034" w:rsidP="00AF1034">
      <w:r>
        <w:t>AND</w:t>
      </w:r>
    </w:p>
    <w:p w:rsidR="00AF1034" w:rsidRPr="00AF1034" w:rsidRDefault="00AF1034" w:rsidP="00AF1034">
      <w:r w:rsidRPr="00AF1034">
        <w:t>Hunt and Louden, 1999; Colbert, 2002, p. 82).</w:t>
      </w:r>
    </w:p>
    <w:p w:rsidR="00AF1034" w:rsidRDefault="00AF1034" w:rsidP="00AF1034">
      <w:pPr>
        <w:pStyle w:val="Heading2"/>
      </w:pPr>
      <w:r>
        <w:rPr>
          <w:b w:val="0"/>
          <w:bCs w:val="0"/>
        </w:rPr>
        <w:lastRenderedPageBreak/>
        <w:t>Counteradvocacy</w:t>
      </w:r>
    </w:p>
    <w:p w:rsidR="00AF1034" w:rsidRDefault="00AF1034" w:rsidP="00AF1034">
      <w:pPr>
        <w:rPr>
          <w:rStyle w:val="StyleStyleBold12pt"/>
        </w:rPr>
      </w:pPr>
      <w:r>
        <w:rPr>
          <w:rStyle w:val="StyleStyleBold12pt"/>
        </w:rPr>
        <w:t>Michael and I embrace the narrative of the yellow body as a counter-methodology to expose the myth of the model minority through a process of conscientization</w:t>
      </w:r>
    </w:p>
    <w:p w:rsidR="00AF1034" w:rsidRDefault="00AF1034" w:rsidP="00AF1034"/>
    <w:p w:rsidR="00AF1034" w:rsidRDefault="00AF1034" w:rsidP="00AF1034">
      <w:pPr>
        <w:rPr>
          <w:rStyle w:val="StyleStyleBold12pt"/>
        </w:rPr>
      </w:pPr>
      <w:r>
        <w:rPr>
          <w:rStyle w:val="StyleStyleBold12pt"/>
        </w:rPr>
        <w:t>Our counter-methodology is a better to liberate oppressed groups</w:t>
      </w:r>
    </w:p>
    <w:p w:rsidR="00AF1034" w:rsidRDefault="00AF1034" w:rsidP="00AF1034"/>
    <w:p w:rsidR="00AF1034" w:rsidRDefault="00AF1034" w:rsidP="00AF1034">
      <w:pPr>
        <w:rPr>
          <w:rStyle w:val="StyleStyleBold12pt"/>
        </w:rPr>
      </w:pPr>
      <w:r>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AF1034" w:rsidRDefault="00AF1034" w:rsidP="00AF1034">
      <w:pPr>
        <w:rPr>
          <w:rStyle w:val="StyleStyleBold12pt"/>
        </w:rPr>
      </w:pPr>
    </w:p>
    <w:p w:rsidR="00AF1034" w:rsidRDefault="00AF1034" w:rsidP="00AF1034">
      <w:pPr>
        <w:rPr>
          <w:rStyle w:val="StyleStyleBold12pt"/>
        </w:rPr>
      </w:pPr>
      <w:r>
        <w:rPr>
          <w:rStyle w:val="StyleStyleBold12pt"/>
        </w:rPr>
        <w:t xml:space="preserve">There are 3 impacts </w:t>
      </w:r>
    </w:p>
    <w:p w:rsidR="00AF1034" w:rsidRDefault="00AF1034" w:rsidP="00AF1034">
      <w:pPr>
        <w:rPr>
          <w:rStyle w:val="StyleStyleBold12pt"/>
        </w:rPr>
      </w:pPr>
      <w:r>
        <w:rPr>
          <w:rStyle w:val="StyleStyleBold12pt"/>
        </w:rPr>
        <w:t>1. The oppression of Asian Americans continues</w:t>
      </w:r>
    </w:p>
    <w:p w:rsidR="00AF1034" w:rsidRDefault="00AF1034" w:rsidP="00AF1034">
      <w:pPr>
        <w:rPr>
          <w:rStyle w:val="StyleStyleBold12pt"/>
        </w:rPr>
      </w:pPr>
      <w:r>
        <w:rPr>
          <w:rStyle w:val="StyleStyleBold12pt"/>
        </w:rPr>
        <w:t>2. The Asian body is used to justify the oppression of other minorities</w:t>
      </w:r>
    </w:p>
    <w:p w:rsidR="00AF1034" w:rsidRDefault="00AF1034" w:rsidP="00AF1034">
      <w:pPr>
        <w:rPr>
          <w:rStyle w:val="StyleStyleBold12pt"/>
        </w:rPr>
      </w:pPr>
      <w:r>
        <w:rPr>
          <w:rStyle w:val="StyleStyleBold12pt"/>
        </w:rPr>
        <w:t>3. Resentment and tensions are created between minority groups</w:t>
      </w:r>
    </w:p>
    <w:p w:rsidR="00AF1034" w:rsidRDefault="00AF1034" w:rsidP="00AF1034">
      <w:r>
        <w:rPr>
          <w:rStyle w:val="StyleStyleBold12pt"/>
          <w:rFonts w:ascii="Gulim" w:eastAsia="Gulim" w:hAnsi="Gulim" w:cs="Gulim" w:hint="eastAsia"/>
        </w:rPr>
        <w:t>장</w:t>
      </w:r>
      <w:r>
        <w:t xml:space="preserve"> </w:t>
      </w:r>
      <w:r>
        <w:rPr>
          <w:rStyle w:val="StyleStyleBold12pt"/>
        </w:rPr>
        <w:t>’93</w:t>
      </w:r>
      <w:r>
        <w:t xml:space="preserve"> [1993, </w:t>
      </w:r>
      <w:r>
        <w:rPr>
          <w:rFonts w:ascii="Gulim" w:eastAsia="Gulim" w:hAnsi="Gulim" w:cs="Gulim" w:hint="eastAsia"/>
        </w:rPr>
        <w:t>장</w:t>
      </w:r>
      <w: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AF1034" w:rsidRDefault="00AF1034" w:rsidP="00AF1034">
      <w:r w:rsidRPr="00AF1034">
        <w:t xml:space="preserve">B. The Model Minority Myth This history of discrimination and violence, as well </w:t>
      </w:r>
    </w:p>
    <w:p w:rsidR="00AF1034" w:rsidRDefault="00AF1034" w:rsidP="00AF1034">
      <w:r>
        <w:t>AND</w:t>
      </w:r>
    </w:p>
    <w:p w:rsidR="00AF1034" w:rsidRPr="00AF1034" w:rsidRDefault="00AF1034" w:rsidP="00AF1034">
      <w:r w:rsidRPr="00AF1034">
        <w:t>Americans while simultaneously legitimizing the oppression of other racial minorities and poor whites.</w:t>
      </w:r>
    </w:p>
    <w:p w:rsidR="00AF1034" w:rsidRDefault="00AF1034" w:rsidP="00AF1034">
      <w:pPr>
        <w:rPr>
          <w:rStyle w:val="StyleStyleBold12pt"/>
        </w:rPr>
      </w:pPr>
    </w:p>
    <w:p w:rsidR="00AF1034" w:rsidRDefault="00AF1034" w:rsidP="00AF1034">
      <w:pPr>
        <w:rPr>
          <w:rStyle w:val="StyleStyleBold12pt"/>
        </w:rPr>
      </w:pPr>
      <w:r>
        <w:rPr>
          <w:rStyle w:val="StyleStyleBold12pt"/>
        </w:rPr>
        <w:t>And our performance solves – conscientization – a process to name our world and understand forces of oppression – results in real world change</w:t>
      </w:r>
    </w:p>
    <w:p w:rsidR="00AF1034" w:rsidRDefault="00AF1034" w:rsidP="00AF1034">
      <w:r>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AF1034" w:rsidRDefault="00AF1034" w:rsidP="00AF1034">
      <w:r>
        <w:rPr>
          <w:rStyle w:val="StyleStyleBold12pt"/>
        </w:rPr>
        <w:t>Osajima ‘7</w:t>
      </w:r>
      <w:r>
        <w:t xml:space="preserve"> [2007, Keith Osajima is a professor and Director of the Race and Ethnic Studies Program at the University of Redlands.  REPLENISHING THE RANKS:  Raising Critical Consciousness Among Asian Americans; JOURNAL OF ASIAN AMERICAN STUDIES (JAAS), February, Volume 10, No. 1; p. 64]</w:t>
      </w:r>
    </w:p>
    <w:p w:rsidR="00AF1034" w:rsidRDefault="00AF1034" w:rsidP="00AF1034">
      <w:r w:rsidRPr="00AF1034">
        <w:t>Conscientization for these respondents meant being able to “name their world.” That is</w:t>
      </w:r>
    </w:p>
    <w:p w:rsidR="00AF1034" w:rsidRDefault="00AF1034" w:rsidP="00AF1034">
      <w:r>
        <w:t>AND</w:t>
      </w:r>
    </w:p>
    <w:p w:rsidR="00AF1034" w:rsidRPr="00AF1034" w:rsidRDefault="00AF1034" w:rsidP="00AF1034">
      <w:r w:rsidRPr="00AF1034">
        <w:t>world.  Naming the world was an important step toward actively changing it.</w:t>
      </w:r>
    </w:p>
    <w:p w:rsidR="00AF1034" w:rsidRDefault="00AF1034" w:rsidP="00AF1034"/>
    <w:p w:rsidR="00AF1034" w:rsidRDefault="00AF1034" w:rsidP="00AF1034">
      <w:pPr>
        <w:pStyle w:val="Heading2"/>
      </w:pPr>
      <w:r>
        <w:rPr>
          <w:b w:val="0"/>
          <w:bCs w:val="0"/>
        </w:rPr>
        <w:lastRenderedPageBreak/>
        <w:t>Case</w:t>
      </w:r>
    </w:p>
    <w:p w:rsidR="00AF1034" w:rsidRDefault="00AF1034" w:rsidP="00AF1034">
      <w:pPr>
        <w:rPr>
          <w:rStyle w:val="StyleStyleBold12pt"/>
        </w:rPr>
      </w:pPr>
      <w:r>
        <w:rPr>
          <w:rStyle w:val="StyleStyleBold12pt"/>
        </w:rPr>
        <w:t xml:space="preserve">Engaging the organs of power is good for the empowerment of oppressed individuals– not doing so will only hurt the progresses that others have made </w:t>
      </w:r>
    </w:p>
    <w:p w:rsidR="00AF1034" w:rsidRDefault="00AF1034" w:rsidP="00AF1034">
      <w:r>
        <w:rPr>
          <w:rStyle w:val="StyleStyleBold12pt"/>
        </w:rPr>
        <w:t>Williams, ’70</w:t>
      </w:r>
      <w:r>
        <w:t xml:space="preserve"> [1970, Robert F. Williams, interviewed by The Black Scholar, “Interviews,”, Vol. 1, No. 7, BLACK REVOLUTION (May 1970), pp. 2-14, http://www.jstor.org/stable/41163455]</w:t>
      </w:r>
    </w:p>
    <w:p w:rsidR="00AF1034" w:rsidRDefault="00AF1034" w:rsidP="00AF1034">
      <w:r w:rsidRPr="00AF1034">
        <w:t xml:space="preserve">Williams: It is erroneous to think that one can isolate oneself completely from institutions </w:t>
      </w:r>
    </w:p>
    <w:p w:rsidR="00AF1034" w:rsidRDefault="00AF1034" w:rsidP="00AF1034">
      <w:r>
        <w:t>AND</w:t>
      </w:r>
    </w:p>
    <w:p w:rsidR="00AF1034" w:rsidRPr="00AF1034" w:rsidRDefault="00AF1034" w:rsidP="00AF1034">
      <w:r w:rsidRPr="00AF1034">
        <w:t>people enter the vital organs of the establishment. Infiltrate the man's institutions.</w:t>
      </w:r>
    </w:p>
    <w:p w:rsidR="00AF1034" w:rsidRDefault="00AF1034" w:rsidP="00AF1034"/>
    <w:p w:rsidR="00AF1034" w:rsidRDefault="00AF1034" w:rsidP="00AF1034">
      <w:pPr>
        <w:pStyle w:val="tag"/>
      </w:pPr>
      <w:r>
        <w:t xml:space="preserve">The topic provides opportunity for Black debaters to learn about modern day politics and gain important training to become active and meaningful participants in modern day democratic decisionmaking.  </w:t>
      </w:r>
    </w:p>
    <w:p w:rsidR="00AF1034" w:rsidRDefault="00AF1034" w:rsidP="00AF1034"/>
    <w:p w:rsidR="00AF1034" w:rsidRDefault="00AF1034" w:rsidP="00AF1034">
      <w:pPr>
        <w:pStyle w:val="tag"/>
      </w:pPr>
      <w:r>
        <w:t>To avoid discussion of the topic seems to revert back to historical discriminatory educational practices utilized to disempower and subject blacks to inferior positions within society.</w:t>
      </w:r>
    </w:p>
    <w:p w:rsidR="00AF1034" w:rsidRDefault="00AF1034" w:rsidP="00AF1034">
      <w:r>
        <w:t>Blacks were not supposed to discuss issues of the day and were limited to racial discussions for the support or CRITICISM of politicians seeking office</w:t>
      </w:r>
    </w:p>
    <w:p w:rsidR="00AF1034" w:rsidRDefault="00AF1034" w:rsidP="00AF1034">
      <w:r>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AF1034" w:rsidRDefault="00AF1034" w:rsidP="00AF1034">
      <w:r w:rsidRPr="00AF1034">
        <w:t xml:space="preserve">In the North the Negroes have a better chance to acquire knowledge of political matters </w:t>
      </w:r>
    </w:p>
    <w:p w:rsidR="00AF1034" w:rsidRDefault="00AF1034" w:rsidP="00AF1034">
      <w:r>
        <w:t>AND</w:t>
      </w:r>
    </w:p>
    <w:p w:rsidR="00AF1034" w:rsidRPr="00AF1034" w:rsidRDefault="00AF1034" w:rsidP="00AF1034">
      <w:r w:rsidRPr="00AF1034">
        <w:t>Negro while the highly favorable party was doing so much for the race.</w:t>
      </w:r>
    </w:p>
    <w:p w:rsidR="00AF1034" w:rsidRDefault="00AF1034" w:rsidP="00AF1034"/>
    <w:p w:rsidR="00AF1034" w:rsidRDefault="00AF1034" w:rsidP="00AF1034">
      <w:pPr>
        <w:rPr>
          <w:rStyle w:val="StyleStyleBold12pt"/>
        </w:rPr>
      </w:pPr>
      <w:r>
        <w:rPr>
          <w:rStyle w:val="StyleStyleBold12pt"/>
        </w:rPr>
        <w:t>The afropessimistic rejection of state institutions and education is akin to the policy of racial exclusion as seen previoiusly</w:t>
      </w:r>
    </w:p>
    <w:p w:rsidR="00AF1034" w:rsidRDefault="00AF1034" w:rsidP="00AF1034">
      <w:r>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AF1034" w:rsidRDefault="00AF1034" w:rsidP="00AF1034">
      <w:r w:rsidRPr="00AF1034">
        <w:t xml:space="preserve">Not long ago a measure was introduced in a certain State Legislature to have the </w:t>
      </w:r>
    </w:p>
    <w:p w:rsidR="00AF1034" w:rsidRDefault="00AF1034" w:rsidP="00AF1034">
      <w:r>
        <w:t>AND</w:t>
      </w:r>
    </w:p>
    <w:p w:rsidR="00AF1034" w:rsidRPr="00AF1034" w:rsidRDefault="00AF1034" w:rsidP="00AF1034">
      <w:r w:rsidRPr="00AF1034">
        <w:t>to conform to the policy of “keeping the Negro in his place.”</w:t>
      </w:r>
    </w:p>
    <w:p w:rsidR="00AF1034" w:rsidRDefault="00AF1034" w:rsidP="00AF1034"/>
    <w:p w:rsidR="00AF1034" w:rsidRDefault="00AF1034" w:rsidP="00AF1034">
      <w:pPr>
        <w:rPr>
          <w:rStyle w:val="StyleStyleBold12pt"/>
        </w:rPr>
      </w:pPr>
      <w:r>
        <w:rPr>
          <w:rStyle w:val="StyleStyleBold12pt"/>
        </w:rPr>
        <w:t>The state is the only thing that can effectively solve racism</w:t>
      </w:r>
    </w:p>
    <w:p w:rsidR="00AF1034" w:rsidRDefault="00AF1034" w:rsidP="00AF1034">
      <w:pPr>
        <w:rPr>
          <w:rStyle w:val="StyleStyleBold12pt"/>
        </w:rPr>
      </w:pPr>
      <w:r>
        <w:rPr>
          <w:rStyle w:val="StyleStyleBold12pt"/>
        </w:rPr>
        <w:t>Franklin 1993</w:t>
      </w:r>
    </w:p>
    <w:p w:rsidR="00AF1034" w:rsidRDefault="00AF1034" w:rsidP="00AF1034">
      <w:r>
        <w:t>John Hope, James B Duke Professor Emeritus of History Duke University, 1985-1992 was Professor of legal History in the Law School at Duke University; THE COLOR LINE:  Legacy for the Twenty First Century; p. 45</w:t>
      </w:r>
    </w:p>
    <w:p w:rsidR="00AF1034" w:rsidRDefault="00AF1034" w:rsidP="00AF1034">
      <w:r w:rsidRPr="00AF1034">
        <w:t>Neither the courts nor the Congress nor the president can declare by fiat, resolution</w:t>
      </w:r>
    </w:p>
    <w:p w:rsidR="00AF1034" w:rsidRDefault="00AF1034" w:rsidP="00AF1034">
      <w:r>
        <w:t>AND</w:t>
      </w:r>
    </w:p>
    <w:p w:rsidR="00AF1034" w:rsidRPr="00AF1034" w:rsidRDefault="00AF1034" w:rsidP="00AF1034">
      <w:r w:rsidRPr="00AF1034">
        <w:t>it and, indeed, would be horrified if we even approached it.</w:t>
      </w:r>
    </w:p>
    <w:p w:rsidR="00AF1034" w:rsidRDefault="00AF1034" w:rsidP="00AF1034"/>
    <w:p w:rsidR="00AF1034" w:rsidRDefault="00AF1034" w:rsidP="00AF1034">
      <w:pPr>
        <w:rPr>
          <w:rStyle w:val="StyleStyleBold12pt"/>
        </w:rPr>
      </w:pPr>
      <w:r>
        <w:rPr>
          <w:rStyle w:val="StyleStyleBold12pt"/>
        </w:rPr>
        <w:t>Objective, detached epistemologies produce the worst kind of violence: they reinforce privilege and justify atrocities.</w:t>
      </w:r>
    </w:p>
    <w:p w:rsidR="00AF1034" w:rsidRDefault="00AF1034" w:rsidP="00AF1034">
      <w:r>
        <w:rPr>
          <w:rStyle w:val="StyleStyleBold12pt"/>
        </w:rPr>
        <w:t xml:space="preserve">Stone-Mediatore ‘7 </w:t>
      </w:r>
      <w:r>
        <w:rPr>
          <w:szCs w:val="20"/>
        </w:rPr>
        <w:t>[2007, Shari, Associate Professor of Philosophy at Ohio Wesleyan University, “Challenging Academic Norms: An Epistemology for Feminist and Multicultural Classrooms”, http://muse.jhu.edu/journals/nwsa_journal/v019/19.2stone-mediatore.html]</w:t>
      </w:r>
    </w:p>
    <w:p w:rsidR="00AF1034" w:rsidRDefault="00AF1034" w:rsidP="00AF1034">
      <w:r w:rsidRPr="00AF1034">
        <w:t xml:space="preserve">Even if objectivity is a myth, the valorization of traits associated with objectivity can </w:t>
      </w:r>
    </w:p>
    <w:p w:rsidR="00AF1034" w:rsidRDefault="00AF1034" w:rsidP="00AF1034">
      <w:r>
        <w:t>AND</w:t>
      </w:r>
    </w:p>
    <w:p w:rsidR="00AF1034" w:rsidRPr="00AF1034" w:rsidRDefault="00AF1034" w:rsidP="00AF1034">
      <w:r w:rsidRPr="00AF1034">
        <w:lastRenderedPageBreak/>
        <w:t xml:space="preserve">to pain and suppressing compassionate impulses that would otherwise be troubled by violence. </w:t>
      </w:r>
    </w:p>
    <w:p w:rsidR="00AF1034" w:rsidRDefault="00AF1034" w:rsidP="00AF1034"/>
    <w:p w:rsidR="00AF1034" w:rsidRDefault="00AF1034" w:rsidP="00AF1034">
      <w:pPr>
        <w:rPr>
          <w:rStyle w:val="StyleStyleBold12pt"/>
        </w:rPr>
      </w:pPr>
      <w:r>
        <w:rPr>
          <w:rStyle w:val="StyleStyleBold12pt"/>
        </w:rPr>
        <w:t>Their objective epistemology is an illusion: we need to acknowledge our own perspectives to be able to challenge prejudice</w:t>
      </w:r>
    </w:p>
    <w:p w:rsidR="00AF1034" w:rsidRDefault="00AF1034" w:rsidP="00AF1034">
      <w:r>
        <w:rPr>
          <w:rStyle w:val="StyleStyleBold12pt"/>
        </w:rPr>
        <w:t>Stone-Mediatore ‘7</w:t>
      </w:r>
      <w:r>
        <w:t xml:space="preserve"> </w:t>
      </w:r>
      <w:r>
        <w:rPr>
          <w:szCs w:val="20"/>
        </w:rPr>
        <w:t>[2007, Shari, Associate Professor of Philosophy at Ohio Wesleyan University, “Challenging Academic Norms: An Epistemology for Feminist and Multicultural Classrooms”, http://muse.jhu.edu/journals/nwsa_journal/v019/19.2stone-mediatore.html]</w:t>
      </w:r>
    </w:p>
    <w:p w:rsidR="00AF1034" w:rsidRDefault="00AF1034" w:rsidP="00AF1034">
      <w:r w:rsidRPr="00AF1034">
        <w:t xml:space="preserve">Continued appeals to objectivity as a touchstone of legitimacy in many academic and professional circles </w:t>
      </w:r>
    </w:p>
    <w:p w:rsidR="00AF1034" w:rsidRDefault="00AF1034" w:rsidP="00AF1034">
      <w:r>
        <w:t>AND</w:t>
      </w:r>
    </w:p>
    <w:p w:rsidR="00AF1034" w:rsidRPr="00AF1034" w:rsidRDefault="00AF1034" w:rsidP="00AF1034">
      <w:r w:rsidRPr="00AF1034">
        <w:t xml:space="preserve">cleansing our knowledge practices of all emotional, social, and cultural factors. </w:t>
      </w:r>
    </w:p>
    <w:p w:rsidR="00AF1034" w:rsidRDefault="00AF1034" w:rsidP="00AF1034">
      <w:r w:rsidRPr="00AF1034">
        <w:t xml:space="preserve">Critics of objectivity argue that the demand to eradicate subjective influences from knowledge is incoherent </w:t>
      </w:r>
    </w:p>
    <w:p w:rsidR="00AF1034" w:rsidRDefault="00AF1034" w:rsidP="00AF1034">
      <w:r>
        <w:t>AND</w:t>
      </w:r>
    </w:p>
    <w:p w:rsidR="00AF1034" w:rsidRPr="00AF1034" w:rsidRDefault="00AF1034" w:rsidP="00AF1034">
      <w:r w:rsidRPr="00AF1034">
        <w:t xml:space="preserve">idea that we have done so usually leaves our most entrenched prejudices intact. </w:t>
      </w:r>
    </w:p>
    <w:p w:rsidR="00AF1034" w:rsidRDefault="00AF1034" w:rsidP="00AF1034"/>
    <w:p w:rsidR="00AF1034" w:rsidRDefault="00AF1034" w:rsidP="00AF1034">
      <w:pPr>
        <w:rPr>
          <w:rStyle w:val="StyleStyleBold12pt"/>
        </w:rPr>
      </w:pPr>
      <w:r>
        <w:rPr>
          <w:rStyle w:val="StyleStyleBold12pt"/>
        </w:rPr>
        <w:t xml:space="preserve">This reduces suffering to objects for our passive knowledge consumption—this is the worst form of violence </w:t>
      </w:r>
    </w:p>
    <w:p w:rsidR="00AF1034" w:rsidRDefault="00AF1034" w:rsidP="00AF1034">
      <w:r>
        <w:rPr>
          <w:rStyle w:val="StyleStyleBold12pt"/>
        </w:rPr>
        <w:t xml:space="preserve">Baudrillard 94 </w:t>
      </w:r>
      <w:r>
        <w:t>[Jean, “The Illusion of the End” p. 66-71]</w:t>
      </w:r>
    </w:p>
    <w:p w:rsidR="00AF1034" w:rsidRDefault="00AF1034" w:rsidP="00AF1034">
      <w:r w:rsidRPr="00AF1034">
        <w:t xml:space="preserve">We have long denounced the capitalistic, economic exploitation of the poverty of the 'other </w:t>
      </w:r>
    </w:p>
    <w:p w:rsidR="00AF1034" w:rsidRDefault="00AF1034" w:rsidP="00AF1034">
      <w:r>
        <w:t>AND</w:t>
      </w:r>
    </w:p>
    <w:p w:rsidR="00AF1034" w:rsidRPr="00AF1034" w:rsidRDefault="00AF1034" w:rsidP="00AF1034">
      <w:r w:rsidRPr="00AF1034">
        <w:t>demographic catastrophe, a veritable epidemic which we deplore each day in pictures.</w:t>
      </w:r>
    </w:p>
    <w:p w:rsidR="00AF1034" w:rsidRDefault="00AF1034" w:rsidP="00AF1034"/>
    <w:p w:rsidR="00AF1034" w:rsidRDefault="00AF1034" w:rsidP="00AF1034">
      <w:pPr>
        <w:pStyle w:val="Heading1"/>
      </w:pPr>
      <w:r>
        <w:lastRenderedPageBreak/>
        <w:t>Framework</w:t>
      </w:r>
    </w:p>
    <w:p w:rsidR="00AF1034" w:rsidRDefault="00AF1034" w:rsidP="00AF1034">
      <w:pPr>
        <w:pStyle w:val="Heading2"/>
      </w:pPr>
      <w:r>
        <w:lastRenderedPageBreak/>
        <w:t>2NC AT Hartmann</w:t>
      </w:r>
    </w:p>
    <w:p w:rsidR="00AF1034" w:rsidRPr="005571B1" w:rsidRDefault="00AF1034" w:rsidP="00AF1034">
      <w:pPr>
        <w:rPr>
          <w:rStyle w:val="StyleStyleBold12pt"/>
        </w:rPr>
      </w:pPr>
      <w:r>
        <w:rPr>
          <w:rStyle w:val="StyleStyleBold12pt"/>
        </w:rPr>
        <w:t>A policy approach is critical to approach past US injustices – using the federal government is not an imperial action but a punitive action – alternatives to pragmatism fail</w:t>
      </w:r>
    </w:p>
    <w:p w:rsidR="00AF1034" w:rsidRPr="005571B1" w:rsidRDefault="00AF1034" w:rsidP="00AF1034">
      <w:r w:rsidRPr="009A7BDB">
        <w:rPr>
          <w:rStyle w:val="StyleStyleBold12pt"/>
        </w:rPr>
        <w:t>Ferguson ’10</w:t>
      </w:r>
      <w:r w:rsidRPr="005571B1">
        <w:t xml:space="preserve"> [2010, James, Stanford anthropology chair and professor, “Toward a left art of government: from ‘Foucauldian critique’ to Foucauldian politics”,History of the Human Sciences 2011 24: 61, SAGE] </w:t>
      </w:r>
    </w:p>
    <w:p w:rsidR="00AF1034" w:rsidRDefault="00AF1034" w:rsidP="00AF1034">
      <w:r w:rsidRPr="00AF1034">
        <w:t xml:space="preserve">One of the founding premises of this special issue and the conference with which it </w:t>
      </w:r>
    </w:p>
    <w:p w:rsidR="00AF1034" w:rsidRDefault="00AF1034" w:rsidP="00AF1034">
      <w:r>
        <w:t>AND</w:t>
      </w:r>
    </w:p>
    <w:p w:rsidR="00AF1034" w:rsidRPr="00AF1034" w:rsidRDefault="00AF1034" w:rsidP="00AF1034">
      <w:r w:rsidRPr="00AF1034">
        <w:t xml:space="preserve">come to take for granted is being redrawn, even as we speak. </w:t>
      </w:r>
    </w:p>
    <w:p w:rsidR="00AF1034" w:rsidRPr="00E4474F" w:rsidRDefault="00AF1034" w:rsidP="00AF1034"/>
    <w:p w:rsidR="00AF1034" w:rsidRDefault="00AF1034" w:rsidP="00AF1034">
      <w:pPr>
        <w:pStyle w:val="Heading2"/>
      </w:pPr>
      <w:r>
        <w:lastRenderedPageBreak/>
        <w:t>2NC AT C/I Discussion of the Topic</w:t>
      </w:r>
    </w:p>
    <w:p w:rsidR="00AF1034" w:rsidRPr="00065EDA" w:rsidRDefault="00AF1034" w:rsidP="00AF1034">
      <w:pPr>
        <w:rPr>
          <w:rStyle w:val="StyleStyleBold12pt"/>
        </w:rPr>
      </w:pPr>
      <w:r w:rsidRPr="00065EDA">
        <w:rPr>
          <w:rStyle w:val="StyleStyleBold12pt"/>
        </w:rPr>
        <w:t>This still links to our offense – a discussion of the topic can relate to it in ANY tangential way if it’s not tied to a resolutional policy – kills clash and roleplaying</w:t>
      </w:r>
    </w:p>
    <w:p w:rsidR="00AF1034" w:rsidRPr="00065EDA" w:rsidRDefault="00AF1034" w:rsidP="00AF1034">
      <w:pPr>
        <w:rPr>
          <w:rStyle w:val="StyleStyleBold12pt"/>
        </w:rPr>
      </w:pPr>
    </w:p>
    <w:p w:rsidR="00AF1034" w:rsidRPr="00065EDA" w:rsidRDefault="00AF1034" w:rsidP="00AF1034">
      <w:pPr>
        <w:rPr>
          <w:rStyle w:val="StyleStyleBold12pt"/>
        </w:rPr>
      </w:pPr>
      <w:r w:rsidRPr="00065EDA">
        <w:rPr>
          <w:rStyle w:val="StyleStyleBold12pt"/>
        </w:rPr>
        <w:t>A discussion of the topic can also lead to its negation which undermines switch side debate</w:t>
      </w:r>
    </w:p>
    <w:p w:rsidR="00AF1034" w:rsidRDefault="00AF1034" w:rsidP="00AF1034"/>
    <w:p w:rsidR="00AF1034" w:rsidRPr="00A4737F" w:rsidRDefault="00AF1034" w:rsidP="00AF1034">
      <w:pPr>
        <w:rPr>
          <w:rStyle w:val="StyleStyleBold12pt"/>
        </w:rPr>
      </w:pPr>
      <w:r w:rsidRPr="00A4737F">
        <w:rPr>
          <w:rStyle w:val="StyleStyleBold12pt"/>
        </w:rPr>
        <w:t xml:space="preserve">Debating about policy towards Latin America is valuable – without it </w:t>
      </w:r>
      <w:r>
        <w:rPr>
          <w:rStyle w:val="StyleStyleBold12pt"/>
        </w:rPr>
        <w:t>change is impossible and their discourse gets coopted</w:t>
      </w:r>
    </w:p>
    <w:p w:rsidR="00AF1034" w:rsidRPr="00A4737F" w:rsidRDefault="00AF1034" w:rsidP="00AF1034">
      <w:r w:rsidRPr="00A4737F">
        <w:rPr>
          <w:rStyle w:val="StyleStyleBold12pt"/>
        </w:rPr>
        <w:t>Ried Ijed ’10</w:t>
      </w:r>
      <w:r>
        <w:t xml:space="preserve"> [December/10, Ried Ijed is the Revista interamericana de Educación para la Democracia Interamerican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Vol 3 No. 2]</w:t>
      </w:r>
    </w:p>
    <w:p w:rsidR="00AF1034" w:rsidRDefault="00AF1034" w:rsidP="00AF1034">
      <w:r w:rsidRPr="00AF1034">
        <w:t xml:space="preserve">While the discourse of international organizations has changed over the past decade to emphasize more </w:t>
      </w:r>
    </w:p>
    <w:p w:rsidR="00AF1034" w:rsidRDefault="00AF1034" w:rsidP="00AF1034">
      <w:r>
        <w:t>AND</w:t>
      </w:r>
    </w:p>
    <w:p w:rsidR="00AF1034" w:rsidRPr="00AF1034" w:rsidRDefault="00AF1034" w:rsidP="00AF1034">
      <w:r w:rsidRPr="00AF1034">
        <w:t>required to implement changes and mechanisms that would allow for more democratic participation.</w:t>
      </w:r>
    </w:p>
    <w:p w:rsidR="00AF1034" w:rsidRDefault="00AF1034" w:rsidP="00AF1034"/>
    <w:p w:rsidR="00AF1034" w:rsidRPr="005571B1" w:rsidRDefault="00AF1034" w:rsidP="00AF1034">
      <w:pPr>
        <w:rPr>
          <w:rStyle w:val="StyleStyleBold12pt"/>
        </w:rPr>
      </w:pPr>
      <w:r w:rsidRPr="005571B1">
        <w:rPr>
          <w:rStyle w:val="StyleStyleBold12pt"/>
        </w:rPr>
        <w:t>Only researching specific mechanisms will result in policies geared towards the interest of Latin Americans</w:t>
      </w:r>
    </w:p>
    <w:p w:rsidR="00AF1034" w:rsidRPr="005571B1" w:rsidRDefault="00AF1034" w:rsidP="00AF1034">
      <w:r w:rsidRPr="00D30147">
        <w:rPr>
          <w:rStyle w:val="StyleStyleBold12pt"/>
        </w:rPr>
        <w:t>Margheritis and Pereira ’07</w:t>
      </w:r>
      <w:r w:rsidRPr="005571B1">
        <w:t xml:space="preserve"> (Ana- assistant professor of international relations and Latin American politics at the University of Florida and Anthony- associate professor of political science at Tulane University; “The Neoliberal Turn in Latin America: The Cycle of Ideas and the Search for an Alternative”; Latin American Perspectives, Vol. 34, No. 3, Contested Transformation (May, 2007),pp. 25-48)</w:t>
      </w:r>
    </w:p>
    <w:p w:rsidR="00AF1034" w:rsidRDefault="00AF1034" w:rsidP="00AF1034">
      <w:r w:rsidRPr="00AF1034">
        <w:t xml:space="preserve">This analysis is offered from a critical point of view in the hope that it </w:t>
      </w:r>
    </w:p>
    <w:p w:rsidR="00AF1034" w:rsidRDefault="00AF1034" w:rsidP="00AF1034">
      <w:r>
        <w:t>AND</w:t>
      </w:r>
    </w:p>
    <w:p w:rsidR="00AF1034" w:rsidRPr="00AF1034" w:rsidRDefault="00AF1034" w:rsidP="00AF1034">
      <w:r w:rsidRPr="00AF1034">
        <w:t>also important—but that the mechanisms for their promulgation have been understudied.</w:t>
      </w:r>
    </w:p>
    <w:p w:rsidR="00AF1034" w:rsidRDefault="00AF1034" w:rsidP="00AF1034"/>
    <w:p w:rsidR="00AF1034" w:rsidRPr="005571B1" w:rsidRDefault="00AF1034" w:rsidP="00AF1034">
      <w:pPr>
        <w:rPr>
          <w:rStyle w:val="StyleStyleBold12pt"/>
        </w:rPr>
      </w:pPr>
      <w:r w:rsidRPr="005571B1">
        <w:rPr>
          <w:rStyle w:val="StyleStyleBold12pt"/>
        </w:rPr>
        <w:t xml:space="preserve">Moral obligation to bridge the gap between theoretical and pragmatic approaches---scholars must engage in the policy debate </w:t>
      </w:r>
    </w:p>
    <w:p w:rsidR="00AF1034" w:rsidRPr="005571B1" w:rsidRDefault="00AF1034" w:rsidP="00AF1034">
      <w:r w:rsidRPr="00687B09">
        <w:rPr>
          <w:rStyle w:val="StyleStyleBold12pt"/>
        </w:rPr>
        <w:t>González no date</w:t>
      </w:r>
      <w:r w:rsidRPr="005571B1">
        <w:t xml:space="preserve"> (Francisco E.- Riordan Roett Senior Associate Professor of Latin American Studies at Johns Hopkins and British Academy Postdoctoral Fellow at Nuffield College at the University of Oxford; was a professorial lecturer at SAIS's Bologna Center and a lecturer in politics at St. John's College at the University of Oxford; received 2006 SAIS Excellence in Teaching Award; Ph.D., politics, University of Oxford; “POLITICS AND POLICIES”; http://lasa.international.pitt.edu/LARR/prot/fulltext/vol48no1/48-1_221-227_gonzales.pdf)</w:t>
      </w:r>
    </w:p>
    <w:p w:rsidR="00AF1034" w:rsidRDefault="00AF1034" w:rsidP="00AF1034">
      <w:r w:rsidRPr="00AF1034">
        <w:t xml:space="preserve">The growing interest in the interaction of policies and politics is a welcome  antidote to </w:t>
      </w:r>
    </w:p>
    <w:p w:rsidR="00AF1034" w:rsidRDefault="00AF1034" w:rsidP="00AF1034">
      <w:r>
        <w:t>AND</w:t>
      </w:r>
    </w:p>
    <w:p w:rsidR="00AF1034" w:rsidRPr="00AF1034" w:rsidRDefault="00AF1034" w:rsidP="00AF1034">
      <w:r w:rsidRPr="00AF1034">
        <w:t>reviewed in these pages make original individual  and collective contributions to this endeavor.</w:t>
      </w:r>
    </w:p>
    <w:p w:rsidR="00AF1034" w:rsidRDefault="00AF1034" w:rsidP="00AF1034">
      <w:pPr>
        <w:pStyle w:val="Heading2"/>
      </w:pPr>
      <w:r>
        <w:lastRenderedPageBreak/>
        <w:t>2NC AT Switch Side Bad</w:t>
      </w:r>
    </w:p>
    <w:p w:rsidR="00AF1034" w:rsidRPr="00C64600" w:rsidRDefault="00AF1034" w:rsidP="00AF1034">
      <w:pPr>
        <w:rPr>
          <w:rStyle w:val="StyleStyleBold12pt"/>
        </w:rPr>
      </w:pPr>
      <w:r>
        <w:rPr>
          <w:rStyle w:val="StyleStyleBold12pt"/>
        </w:rPr>
        <w:t xml:space="preserve">Switch side </w:t>
      </w:r>
      <w:r w:rsidRPr="00C64600">
        <w:rPr>
          <w:rStyle w:val="StyleStyleBold12pt"/>
        </w:rPr>
        <w:t>debate is good</w:t>
      </w:r>
    </w:p>
    <w:p w:rsidR="00AF1034" w:rsidRPr="009D6500" w:rsidRDefault="00AF1034" w:rsidP="00AF1034">
      <w:pPr>
        <w:rPr>
          <w:rStyle w:val="StyleStyleBold12pt"/>
        </w:rPr>
      </w:pPr>
      <w:r>
        <w:rPr>
          <w:rStyle w:val="StyleStyleBold12pt"/>
        </w:rPr>
        <w:t>A. Tolerance – only by taking the position of the other side can we avoid becoming bigoted decision makers – makes roleplaying EFFECTIVE</w:t>
      </w:r>
    </w:p>
    <w:p w:rsidR="00AF1034" w:rsidRDefault="00AF1034" w:rsidP="00AF1034">
      <w:pPr>
        <w:rPr>
          <w:szCs w:val="20"/>
        </w:rPr>
      </w:pPr>
      <w:r>
        <w:rPr>
          <w:szCs w:val="20"/>
        </w:rPr>
        <w:t xml:space="preserve">Star </w:t>
      </w:r>
      <w:r w:rsidRPr="00432B3B">
        <w:rPr>
          <w:rStyle w:val="StyleStyleBold12pt"/>
        </w:rPr>
        <w:t>Muir</w:t>
      </w:r>
      <w:r>
        <w:rPr>
          <w:szCs w:val="20"/>
        </w:rPr>
        <w:t xml:space="preserve">, communication studies at George Mason University, </w:t>
      </w:r>
      <w:r w:rsidRPr="00432B3B">
        <w:rPr>
          <w:rStyle w:val="StyleStyleBold12pt"/>
        </w:rPr>
        <w:t>1993</w:t>
      </w:r>
      <w:r w:rsidRPr="00397714">
        <w:t xml:space="preserve"> </w:t>
      </w:r>
      <w:r>
        <w:rPr>
          <w:szCs w:val="20"/>
        </w:rPr>
        <w:t>(</w:t>
      </w:r>
      <w:r w:rsidRPr="00F7220A">
        <w:t>Philosophy and Rhetoric</w:t>
      </w:r>
      <w:r>
        <w:rPr>
          <w:szCs w:val="20"/>
        </w:rPr>
        <w:t xml:space="preserve"> 26.4, p. 288-291)  </w:t>
      </w:r>
    </w:p>
    <w:p w:rsidR="00AF1034" w:rsidRDefault="00AF1034" w:rsidP="00AF1034">
      <w:r w:rsidRPr="00AF1034">
        <w:t xml:space="preserve">Values clarification, Stewart is correct in pointing out, does not mean that no </w:t>
      </w:r>
    </w:p>
    <w:p w:rsidR="00AF1034" w:rsidRDefault="00AF1034" w:rsidP="00AF1034">
      <w:r>
        <w:t>AND</w:t>
      </w:r>
    </w:p>
    <w:p w:rsidR="00AF1034" w:rsidRPr="00AF1034" w:rsidRDefault="00AF1034" w:rsidP="00AF1034">
      <w:r w:rsidRPr="00AF1034">
        <w:t xml:space="preserve">of competition), effectively renders the value structure pluralistic, rather than relativistic. </w:t>
      </w:r>
    </w:p>
    <w:p w:rsidR="00AF1034" w:rsidRPr="00700217" w:rsidRDefault="00AF1034" w:rsidP="00AF1034"/>
    <w:p w:rsidR="00AF1034" w:rsidRDefault="00AF1034" w:rsidP="00AF1034">
      <w:pPr>
        <w:rPr>
          <w:rStyle w:val="StyleStyleBold12pt"/>
        </w:rPr>
      </w:pPr>
      <w:r>
        <w:rPr>
          <w:rStyle w:val="StyleStyleBold12pt"/>
        </w:rPr>
        <w:t>B. It teaches us to be reflexive – leads to competent policy making</w:t>
      </w:r>
    </w:p>
    <w:p w:rsidR="00AF1034" w:rsidRDefault="00AF1034" w:rsidP="00AF1034">
      <w:r w:rsidRPr="009D6500">
        <w:rPr>
          <w:rStyle w:val="StyleStyleBold12pt"/>
        </w:rPr>
        <w:t xml:space="preserve">Mitchell 2010 </w:t>
      </w:r>
      <w:r>
        <w:t>– associate professor and director of graduate studies in the Department of Communication at the University of Pittsburgh (Gordon, Rhetoric &amp; Public Affairs, 13.1, “SWITCH-SIDE DEBATING MEETS DEMAND-DRIVEN RHETORIC OF SCIENCE”)</w:t>
      </w:r>
    </w:p>
    <w:p w:rsidR="00AF1034" w:rsidRDefault="00AF1034" w:rsidP="00AF1034">
      <w:r w:rsidRPr="00AF1034">
        <w:t xml:space="preserve">The watchwords for the intelligence community’s debating initiative— collaboration, critical thinking, collective </w:t>
      </w:r>
    </w:p>
    <w:p w:rsidR="00AF1034" w:rsidRDefault="00AF1034" w:rsidP="00AF1034">
      <w:r>
        <w:t>AND</w:t>
      </w:r>
    </w:p>
    <w:p w:rsidR="00AF1034" w:rsidRPr="00AF1034" w:rsidRDefault="00AF1034" w:rsidP="00AF1034">
      <w:bookmarkStart w:id="0" w:name="_GoBack"/>
      <w:bookmarkEnd w:id="0"/>
      <w:r w:rsidRPr="00AF1034">
        <w:t xml:space="preserve">meaning in inverted rhetorical situations characterized by an endemic surplus of heterogeneous content. </w:t>
      </w:r>
    </w:p>
    <w:p w:rsidR="00AF1034" w:rsidRPr="001B4CC0" w:rsidRDefault="00AF1034" w:rsidP="00AF1034"/>
    <w:p w:rsidR="00AF1034" w:rsidRPr="00804C95" w:rsidRDefault="00AF1034" w:rsidP="00AF103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E6A" w:rsidRDefault="00E70E6A" w:rsidP="005F5576">
      <w:r>
        <w:separator/>
      </w:r>
    </w:p>
  </w:endnote>
  <w:endnote w:type="continuationSeparator" w:id="0">
    <w:p w:rsidR="00E70E6A" w:rsidRDefault="00E70E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E6A" w:rsidRDefault="00E70E6A" w:rsidP="005F5576">
      <w:r>
        <w:separator/>
      </w:r>
    </w:p>
  </w:footnote>
  <w:footnote w:type="continuationSeparator" w:id="0">
    <w:p w:rsidR="00E70E6A" w:rsidRDefault="00E70E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034"/>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034"/>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0E6A"/>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character" w:customStyle="1" w:styleId="Heading1Char1">
    <w:name w:val="Heading 1 Char1"/>
    <w:aliases w:val="Pocket Char1"/>
    <w:basedOn w:val="DefaultParagraphFont"/>
    <w:uiPriority w:val="1"/>
    <w:rsid w:val="00AF103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F103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uiPriority w:val="3"/>
    <w:semiHidden/>
    <w:qFormat/>
    <w:rsid w:val="00AF1034"/>
    <w:rPr>
      <w:rFonts w:ascii="Times New Roman" w:hAnsi="Times New Roman" w:cs="Times New Roman" w:hint="default"/>
      <w:b/>
      <w:bCs w:val="0"/>
      <w:sz w:val="24"/>
    </w:rPr>
  </w:style>
  <w:style w:type="character" w:customStyle="1" w:styleId="Heading4Char1">
    <w:name w:val="Heading 4 Char1"/>
    <w:aliases w:val="Tag Char1"/>
    <w:basedOn w:val="DefaultParagraphFont"/>
    <w:uiPriority w:val="4"/>
    <w:semiHidden/>
    <w:rsid w:val="00AF1034"/>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AF1034"/>
    <w:pPr>
      <w:ind w:left="720"/>
      <w:contextualSpacing/>
    </w:pPr>
    <w:rPr>
      <w:rFonts w:eastAsiaTheme="minorHAnsi"/>
      <w:szCs w:val="22"/>
    </w:rPr>
  </w:style>
  <w:style w:type="character" w:customStyle="1" w:styleId="cardChar0">
    <w:name w:val="card Char"/>
    <w:basedOn w:val="DefaultParagraphFont"/>
    <w:link w:val="card0"/>
    <w:uiPriority w:val="1"/>
    <w:locked/>
    <w:rsid w:val="00AF1034"/>
    <w:rPr>
      <w:rFonts w:ascii="Times New Roman" w:eastAsia="Times New Roman" w:hAnsi="Times New Roman" w:cs="Times New Roman"/>
      <w:sz w:val="16"/>
      <w:szCs w:val="20"/>
    </w:rPr>
  </w:style>
  <w:style w:type="paragraph" w:customStyle="1" w:styleId="card0">
    <w:name w:val="card"/>
    <w:basedOn w:val="Normal"/>
    <w:next w:val="Normal"/>
    <w:link w:val="cardChar0"/>
    <w:uiPriority w:val="1"/>
    <w:qFormat/>
    <w:rsid w:val="00AF1034"/>
    <w:pPr>
      <w:ind w:left="288" w:right="288"/>
    </w:pPr>
    <w:rPr>
      <w:rFonts w:eastAsia="Times New Roman"/>
      <w:sz w:val="16"/>
      <w:szCs w:val="20"/>
    </w:rPr>
  </w:style>
  <w:style w:type="character" w:customStyle="1" w:styleId="underline">
    <w:name w:val="underline"/>
    <w:basedOn w:val="DefaultParagraphFont"/>
    <w:link w:val="textbold"/>
    <w:qFormat/>
    <w:locked/>
    <w:rsid w:val="00AF1034"/>
    <w:rPr>
      <w:sz w:val="20"/>
      <w:u w:val="single"/>
    </w:rPr>
  </w:style>
  <w:style w:type="paragraph" w:customStyle="1" w:styleId="textbold">
    <w:name w:val="text bold"/>
    <w:basedOn w:val="Normal"/>
    <w:link w:val="underline"/>
    <w:rsid w:val="00AF1034"/>
    <w:pPr>
      <w:ind w:left="720"/>
      <w:jc w:val="both"/>
    </w:pPr>
    <w:rPr>
      <w:rFonts w:asciiTheme="minorHAnsi" w:eastAsiaTheme="minorHAnsi" w:hAnsiTheme="minorHAnsi" w:cstheme="minorBidi"/>
      <w:szCs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locked/>
    <w:rsid w:val="00AF1034"/>
    <w:rPr>
      <w:rFonts w:ascii="Times New Roman" w:eastAsia="Calibri" w:hAnsi="Times New Roman" w:cs="Times New Roman"/>
      <w:b/>
      <w:sz w:val="24"/>
      <w:szCs w:val="20"/>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AF1034"/>
    <w:rPr>
      <w:rFonts w:eastAsia="Calibri"/>
      <w:b/>
      <w:sz w:val="24"/>
      <w:szCs w:val="20"/>
    </w:rPr>
  </w:style>
  <w:style w:type="character" w:customStyle="1" w:styleId="CardTextChar">
    <w:name w:val="CardText Char"/>
    <w:basedOn w:val="DefaultParagraphFont"/>
    <w:link w:val="CardText"/>
    <w:locked/>
    <w:rsid w:val="00AF1034"/>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AF1034"/>
    <w:pPr>
      <w:ind w:left="288" w:right="288"/>
    </w:pPr>
    <w:rPr>
      <w:rFonts w:eastAsia="Times New Roman"/>
      <w:sz w:val="16"/>
      <w:szCs w:val="20"/>
    </w:rPr>
  </w:style>
  <w:style w:type="character" w:customStyle="1" w:styleId="Emphasis2">
    <w:name w:val="Emphasis2"/>
    <w:rsid w:val="00AF1034"/>
    <w:rPr>
      <w:rFonts w:ascii="Times New Roman" w:hAnsi="Times New Roman" w:cs="Times New Roman" w:hint="default"/>
      <w:b/>
      <w:bCs w:val="0"/>
      <w:iCs/>
      <w:sz w:val="24"/>
      <w:u w:val="single"/>
    </w:rPr>
  </w:style>
  <w:style w:type="character" w:customStyle="1" w:styleId="Box">
    <w:name w:val="Box"/>
    <w:basedOn w:val="DefaultParagraphFont"/>
    <w:uiPriority w:val="1"/>
    <w:qFormat/>
    <w:rsid w:val="00AF1034"/>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character" w:customStyle="1" w:styleId="Heading1Char1">
    <w:name w:val="Heading 1 Char1"/>
    <w:aliases w:val="Pocket Char1"/>
    <w:basedOn w:val="DefaultParagraphFont"/>
    <w:uiPriority w:val="1"/>
    <w:rsid w:val="00AF103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F103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uiPriority w:val="3"/>
    <w:semiHidden/>
    <w:qFormat/>
    <w:rsid w:val="00AF1034"/>
    <w:rPr>
      <w:rFonts w:ascii="Times New Roman" w:hAnsi="Times New Roman" w:cs="Times New Roman" w:hint="default"/>
      <w:b/>
      <w:bCs w:val="0"/>
      <w:sz w:val="24"/>
    </w:rPr>
  </w:style>
  <w:style w:type="character" w:customStyle="1" w:styleId="Heading4Char1">
    <w:name w:val="Heading 4 Char1"/>
    <w:aliases w:val="Tag Char1"/>
    <w:basedOn w:val="DefaultParagraphFont"/>
    <w:uiPriority w:val="4"/>
    <w:semiHidden/>
    <w:rsid w:val="00AF1034"/>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AF1034"/>
    <w:pPr>
      <w:ind w:left="720"/>
      <w:contextualSpacing/>
    </w:pPr>
    <w:rPr>
      <w:rFonts w:eastAsiaTheme="minorHAnsi"/>
      <w:szCs w:val="22"/>
    </w:rPr>
  </w:style>
  <w:style w:type="character" w:customStyle="1" w:styleId="cardChar0">
    <w:name w:val="card Char"/>
    <w:basedOn w:val="DefaultParagraphFont"/>
    <w:link w:val="card0"/>
    <w:uiPriority w:val="1"/>
    <w:locked/>
    <w:rsid w:val="00AF1034"/>
    <w:rPr>
      <w:rFonts w:ascii="Times New Roman" w:eastAsia="Times New Roman" w:hAnsi="Times New Roman" w:cs="Times New Roman"/>
      <w:sz w:val="16"/>
      <w:szCs w:val="20"/>
    </w:rPr>
  </w:style>
  <w:style w:type="paragraph" w:customStyle="1" w:styleId="card0">
    <w:name w:val="card"/>
    <w:basedOn w:val="Normal"/>
    <w:next w:val="Normal"/>
    <w:link w:val="cardChar0"/>
    <w:uiPriority w:val="1"/>
    <w:qFormat/>
    <w:rsid w:val="00AF1034"/>
    <w:pPr>
      <w:ind w:left="288" w:right="288"/>
    </w:pPr>
    <w:rPr>
      <w:rFonts w:eastAsia="Times New Roman"/>
      <w:sz w:val="16"/>
      <w:szCs w:val="20"/>
    </w:rPr>
  </w:style>
  <w:style w:type="character" w:customStyle="1" w:styleId="underline">
    <w:name w:val="underline"/>
    <w:basedOn w:val="DefaultParagraphFont"/>
    <w:link w:val="textbold"/>
    <w:qFormat/>
    <w:locked/>
    <w:rsid w:val="00AF1034"/>
    <w:rPr>
      <w:sz w:val="20"/>
      <w:u w:val="single"/>
    </w:rPr>
  </w:style>
  <w:style w:type="paragraph" w:customStyle="1" w:styleId="textbold">
    <w:name w:val="text bold"/>
    <w:basedOn w:val="Normal"/>
    <w:link w:val="underline"/>
    <w:rsid w:val="00AF1034"/>
    <w:pPr>
      <w:ind w:left="720"/>
      <w:jc w:val="both"/>
    </w:pPr>
    <w:rPr>
      <w:rFonts w:asciiTheme="minorHAnsi" w:eastAsiaTheme="minorHAnsi" w:hAnsiTheme="minorHAnsi" w:cstheme="minorBidi"/>
      <w:szCs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locked/>
    <w:rsid w:val="00AF1034"/>
    <w:rPr>
      <w:rFonts w:ascii="Times New Roman" w:eastAsia="Calibri" w:hAnsi="Times New Roman" w:cs="Times New Roman"/>
      <w:b/>
      <w:sz w:val="24"/>
      <w:szCs w:val="20"/>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AF1034"/>
    <w:rPr>
      <w:rFonts w:eastAsia="Calibri"/>
      <w:b/>
      <w:sz w:val="24"/>
      <w:szCs w:val="20"/>
    </w:rPr>
  </w:style>
  <w:style w:type="character" w:customStyle="1" w:styleId="CardTextChar">
    <w:name w:val="CardText Char"/>
    <w:basedOn w:val="DefaultParagraphFont"/>
    <w:link w:val="CardText"/>
    <w:locked/>
    <w:rsid w:val="00AF1034"/>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AF1034"/>
    <w:pPr>
      <w:ind w:left="288" w:right="288"/>
    </w:pPr>
    <w:rPr>
      <w:rFonts w:eastAsia="Times New Roman"/>
      <w:sz w:val="16"/>
      <w:szCs w:val="20"/>
    </w:rPr>
  </w:style>
  <w:style w:type="character" w:customStyle="1" w:styleId="Emphasis2">
    <w:name w:val="Emphasis2"/>
    <w:rsid w:val="00AF1034"/>
    <w:rPr>
      <w:rFonts w:ascii="Times New Roman" w:hAnsi="Times New Roman" w:cs="Times New Roman" w:hint="default"/>
      <w:b/>
      <w:bCs w:val="0"/>
      <w:iCs/>
      <w:sz w:val="24"/>
      <w:u w:val="single"/>
    </w:rPr>
  </w:style>
  <w:style w:type="character" w:customStyle="1" w:styleId="Box">
    <w:name w:val="Box"/>
    <w:basedOn w:val="DefaultParagraphFont"/>
    <w:uiPriority w:val="1"/>
    <w:qFormat/>
    <w:rsid w:val="00AF103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2013-11-11T21:54:00Z</dcterms:created>
  <dcterms:modified xsi:type="dcterms:W3CDTF">2013-11-11T21:54:00Z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