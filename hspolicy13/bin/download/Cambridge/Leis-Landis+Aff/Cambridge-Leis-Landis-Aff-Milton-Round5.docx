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F94" w:rsidRDefault="00DE0F94" w:rsidP="00DE0F94">
      <w:pPr>
        <w:pStyle w:val="Heading1"/>
      </w:pPr>
      <w:bookmarkStart w:id="0" w:name="_GoBack"/>
      <w:bookmarkEnd w:id="0"/>
      <w:r>
        <w:t>1AC</w:t>
      </w:r>
    </w:p>
    <w:p w:rsidR="00DE0F94" w:rsidRDefault="00DE0F94" w:rsidP="00DE0F94">
      <w:pPr>
        <w:pStyle w:val="Heading2"/>
      </w:pPr>
      <w:r>
        <w:lastRenderedPageBreak/>
        <w:t>1AC – Milton</w:t>
      </w:r>
    </w:p>
    <w:p w:rsidR="00DE0F94" w:rsidRDefault="00DE0F94" w:rsidP="00DE0F94"/>
    <w:p w:rsidR="00DE0F94" w:rsidRDefault="00DE0F94" w:rsidP="00DE0F94">
      <w:pPr>
        <w:pStyle w:val="Heading3"/>
      </w:pPr>
      <w:r>
        <w:lastRenderedPageBreak/>
        <w:t>Plan Text</w:t>
      </w:r>
    </w:p>
    <w:p w:rsidR="00DE0F94" w:rsidRDefault="00DE0F94" w:rsidP="00DE0F94">
      <w:pPr>
        <w:pStyle w:val="Heading4"/>
      </w:pPr>
      <w:r>
        <w:t xml:space="preserve">Plan Text: </w:t>
      </w:r>
      <w:r w:rsidRPr="002C7A10">
        <w:t xml:space="preserve">The United States federal government should normalize </w:t>
      </w:r>
      <w:r>
        <w:t xml:space="preserve">its </w:t>
      </w:r>
      <w:r w:rsidRPr="002C7A10">
        <w:t xml:space="preserve">trade relations with Cuba. </w:t>
      </w:r>
    </w:p>
    <w:p w:rsidR="00DE0F94" w:rsidRPr="00DE6FE0" w:rsidRDefault="00DE0F94" w:rsidP="00DE0F94"/>
    <w:p w:rsidR="00DE0F94" w:rsidRPr="004B05DD" w:rsidRDefault="00DE0F94" w:rsidP="00DE0F94">
      <w:pPr>
        <w:pStyle w:val="Heading3"/>
      </w:pPr>
      <w:r>
        <w:lastRenderedPageBreak/>
        <w:t>1AC – Multilateralism 3.38</w:t>
      </w:r>
    </w:p>
    <w:p w:rsidR="00DE0F94" w:rsidRPr="004B05DD" w:rsidRDefault="00DE0F94" w:rsidP="00DE0F94">
      <w:pPr>
        <w:pStyle w:val="Heading4"/>
      </w:pPr>
      <w:r w:rsidRPr="004B05DD">
        <w:t>Overstretch makes US unilateralism terminally unsustainable</w:t>
      </w:r>
    </w:p>
    <w:p w:rsidR="00DE0F94" w:rsidRPr="004B05DD" w:rsidRDefault="00DE0F94" w:rsidP="00DE0F94">
      <w:pPr>
        <w:rPr>
          <w:rStyle w:val="StyleStyleBold12pt"/>
        </w:rPr>
      </w:pPr>
      <w:r>
        <w:rPr>
          <w:rStyle w:val="StyleStyleBold12pt"/>
        </w:rPr>
        <w:t>Wiser 13</w:t>
      </w:r>
      <w:r w:rsidRPr="004B05DD">
        <w:rPr>
          <w:rStyle w:val="StyleStyleBold12pt"/>
        </w:rPr>
        <w:t xml:space="preserve"> </w:t>
      </w:r>
      <w:r w:rsidRPr="004B05DD">
        <w:rPr>
          <w:rStyle w:val="StyleStyleBold12pt"/>
          <w:sz w:val="16"/>
          <w:szCs w:val="16"/>
        </w:rPr>
        <w:t>[Daniel, reporter for The Washington Free Beacon specializing in finances, trade, national security, and human rights, “Report: Sequestration,</w:t>
      </w:r>
      <w:r>
        <w:rPr>
          <w:rStyle w:val="StyleStyleBold12pt"/>
          <w:sz w:val="16"/>
          <w:szCs w:val="16"/>
        </w:rPr>
        <w:t xml:space="preserve"> 10/11,</w:t>
      </w:r>
      <w:r w:rsidRPr="004B05DD">
        <w:rPr>
          <w:rStyle w:val="StyleStyleBold12pt"/>
          <w:sz w:val="16"/>
          <w:szCs w:val="16"/>
        </w:rPr>
        <w:t xml:space="preserve"> Military Budget Cuts Hurting National Security” &lt;</w:t>
      </w:r>
      <w:r w:rsidRPr="004B05DD">
        <w:t xml:space="preserve"> </w:t>
      </w:r>
      <w:r w:rsidRPr="004B05DD">
        <w:rPr>
          <w:rStyle w:val="StyleStyleBold12pt"/>
          <w:sz w:val="16"/>
          <w:szCs w:val="16"/>
        </w:rPr>
        <w:t>http://freebeacon.com/report-sequestration-military-budget-cuts-hurting-national-security/&gt;]</w:t>
      </w:r>
    </w:p>
    <w:p w:rsidR="00DE0F94" w:rsidRDefault="00DE0F94" w:rsidP="00DE0F94">
      <w:r w:rsidRPr="00DE0F94">
        <w:t>A combination of budget cuts and escalating compensation costs will reduce the U.S</w:t>
      </w:r>
    </w:p>
    <w:p w:rsidR="00DE0F94" w:rsidRDefault="00DE0F94" w:rsidP="00DE0F94">
      <w:r>
        <w:t>AND</w:t>
      </w:r>
    </w:p>
    <w:p w:rsidR="00DE0F94" w:rsidRPr="00DE0F94" w:rsidRDefault="00DE0F94" w:rsidP="00DE0F94">
      <w:proofErr w:type="gramStart"/>
      <w:r w:rsidRPr="00DE0F94">
        <w:t>the</w:t>
      </w:r>
      <w:proofErr w:type="gramEnd"/>
      <w:r w:rsidRPr="00DE0F94">
        <w:t xml:space="preserve"> Navy 330 ships and eight carriers by 2021, the report said.</w:t>
      </w:r>
    </w:p>
    <w:p w:rsidR="00DE0F94" w:rsidRPr="004B05DD" w:rsidRDefault="00DE0F94" w:rsidP="00DE0F94">
      <w:pPr>
        <w:rPr>
          <w:rStyle w:val="StyleStyleBold12pt"/>
          <w:b w:val="0"/>
        </w:rPr>
      </w:pPr>
    </w:p>
    <w:p w:rsidR="00DE0F94" w:rsidRDefault="00DE0F94" w:rsidP="00DE0F94">
      <w:pPr>
        <w:pStyle w:val="Heading4"/>
      </w:pPr>
      <w:r>
        <w:t>Only the plan can solve-</w:t>
      </w:r>
    </w:p>
    <w:p w:rsidR="00DE0F94" w:rsidRPr="004B05DD" w:rsidRDefault="00DE0F94" w:rsidP="00DE0F94">
      <w:pPr>
        <w:pStyle w:val="Heading4"/>
      </w:pPr>
      <w:r>
        <w:t xml:space="preserve">1. </w:t>
      </w:r>
      <w:r w:rsidRPr="004B05DD">
        <w:t xml:space="preserve">Engaging Cuba is a </w:t>
      </w:r>
      <w:proofErr w:type="spellStart"/>
      <w:r w:rsidRPr="004B05DD">
        <w:t>prereq</w:t>
      </w:r>
      <w:proofErr w:type="spellEnd"/>
      <w:r w:rsidRPr="004B05DD">
        <w:t xml:space="preserve"> to engaging the rest of Latin America</w:t>
      </w:r>
    </w:p>
    <w:p w:rsidR="00DE0F94" w:rsidRPr="004B05DD" w:rsidRDefault="00DE0F94" w:rsidP="00DE0F94">
      <w:r w:rsidRPr="004B05DD">
        <w:rPr>
          <w:rStyle w:val="StyleStyleBold12pt"/>
        </w:rPr>
        <w:t xml:space="preserve">Perez </w:t>
      </w:r>
      <w:proofErr w:type="gramStart"/>
      <w:r w:rsidRPr="004B05DD">
        <w:rPr>
          <w:rStyle w:val="StyleStyleBold12pt"/>
        </w:rPr>
        <w:t>10</w:t>
      </w:r>
      <w:r>
        <w:t xml:space="preserve"> </w:t>
      </w:r>
      <w:r w:rsidRPr="004B05DD">
        <w:t xml:space="preserve"> </w:t>
      </w:r>
      <w:r w:rsidRPr="004B05DD">
        <w:rPr>
          <w:sz w:val="16"/>
          <w:szCs w:val="16"/>
        </w:rPr>
        <w:t>JD</w:t>
      </w:r>
      <w:proofErr w:type="gramEnd"/>
      <w:r w:rsidRPr="004B05DD">
        <w:rPr>
          <w:sz w:val="16"/>
          <w:szCs w:val="16"/>
        </w:rPr>
        <w:t xml:space="preserve">, Yale Law (David, “America's Cuba Policy: The Way Forward: A Policy Recommendation for the U.S. State Department” 13 </w:t>
      </w:r>
      <w:proofErr w:type="spellStart"/>
      <w:r w:rsidRPr="004B05DD">
        <w:rPr>
          <w:sz w:val="16"/>
          <w:szCs w:val="16"/>
        </w:rPr>
        <w:t>Harv</w:t>
      </w:r>
      <w:proofErr w:type="spellEnd"/>
      <w:r w:rsidRPr="004B05DD">
        <w:rPr>
          <w:sz w:val="16"/>
          <w:szCs w:val="16"/>
        </w:rPr>
        <w:t xml:space="preserve">. Latino L. Rev. 187, </w:t>
      </w:r>
      <w:proofErr w:type="gramStart"/>
      <w:r w:rsidRPr="004B05DD">
        <w:rPr>
          <w:sz w:val="16"/>
          <w:szCs w:val="16"/>
        </w:rPr>
        <w:t>Spring</w:t>
      </w:r>
      <w:proofErr w:type="gramEnd"/>
      <w:r w:rsidRPr="004B05DD">
        <w:rPr>
          <w:sz w:val="16"/>
          <w:szCs w:val="16"/>
        </w:rPr>
        <w:t>, lexis)</w:t>
      </w:r>
    </w:p>
    <w:p w:rsidR="00DE0F94" w:rsidRDefault="00DE0F94" w:rsidP="00DE0F94">
      <w:r w:rsidRPr="00DE0F94">
        <w:t>Anti-Americanism has become the political chant de jour for leaders seeking long-</w:t>
      </w:r>
    </w:p>
    <w:p w:rsidR="00DE0F94" w:rsidRDefault="00DE0F94" w:rsidP="00DE0F94">
      <w:r>
        <w:t>AND</w:t>
      </w:r>
    </w:p>
    <w:p w:rsidR="00DE0F94" w:rsidRPr="00DE0F94" w:rsidRDefault="00DE0F94" w:rsidP="00DE0F94">
      <w:proofErr w:type="gramStart"/>
      <w:r w:rsidRPr="00DE0F94">
        <w:t>throughout</w:t>
      </w:r>
      <w:proofErr w:type="gramEnd"/>
      <w:r w:rsidRPr="00DE0F94">
        <w:t xml:space="preserve"> Latin America, and would go a long way toward creating goodwill.</w:t>
      </w:r>
    </w:p>
    <w:p w:rsidR="00DE0F94" w:rsidRPr="004B05DD" w:rsidRDefault="00DE0F94" w:rsidP="00DE0F94"/>
    <w:p w:rsidR="00DE0F94" w:rsidRPr="004B05DD" w:rsidRDefault="00DE0F94" w:rsidP="00DE0F94"/>
    <w:p w:rsidR="00DE0F94" w:rsidRPr="004B05DD" w:rsidRDefault="00DE0F94" w:rsidP="00DE0F94">
      <w:pPr>
        <w:pStyle w:val="Heading4"/>
      </w:pPr>
      <w:r w:rsidRPr="004B05DD">
        <w:t xml:space="preserve">Latin American hemispheric diplomacy is key to </w:t>
      </w:r>
      <w:proofErr w:type="spellStart"/>
      <w:r w:rsidRPr="004B05DD">
        <w:t>multilat</w:t>
      </w:r>
      <w:proofErr w:type="spellEnd"/>
    </w:p>
    <w:p w:rsidR="00DE0F94" w:rsidRPr="004B05DD" w:rsidRDefault="00DE0F94" w:rsidP="00DE0F94">
      <w:pPr>
        <w:rPr>
          <w:rStyle w:val="StyleStyleBold12pt"/>
        </w:rPr>
      </w:pPr>
      <w:r w:rsidRPr="004B05DD">
        <w:rPr>
          <w:rStyle w:val="StyleStyleBold12pt"/>
        </w:rPr>
        <w:t xml:space="preserve">Sabatini and Berger 12 </w:t>
      </w:r>
      <w:r w:rsidRPr="004B05DD">
        <w:rPr>
          <w:rStyle w:val="StyleStyleBold12pt"/>
          <w:sz w:val="16"/>
          <w:szCs w:val="16"/>
        </w:rPr>
        <w:t>[Christopher and Ryan, Sabatini is the editor-in-chief of Americas Quarterly and senior director of policy at Americas Society/Council of the Americas. Berger is a policy associate at the Americas Society/Council of the Americas, “Why the U.S. can't afford to ignore Latin America” &lt;</w:t>
      </w:r>
      <w:r w:rsidRPr="004B05DD">
        <w:rPr>
          <w:b/>
          <w:sz w:val="16"/>
          <w:szCs w:val="16"/>
        </w:rPr>
        <w:t xml:space="preserve"> </w:t>
      </w:r>
      <w:r w:rsidRPr="004B05DD">
        <w:rPr>
          <w:sz w:val="16"/>
          <w:szCs w:val="16"/>
        </w:rPr>
        <w:t>http://globalpublicsquare.blogs.cnn.com/2012/06/13/why-the-u-s-cant-afford-to-ignore-latin-america/&gt;]</w:t>
      </w:r>
    </w:p>
    <w:p w:rsidR="00DE0F94" w:rsidRDefault="00DE0F94" w:rsidP="00DE0F94">
      <w:r w:rsidRPr="00DE0F94">
        <w:t xml:space="preserve">Speaking in Santiago, Chile, in March of last year, President Obama called </w:t>
      </w:r>
    </w:p>
    <w:p w:rsidR="00DE0F94" w:rsidRDefault="00DE0F94" w:rsidP="00DE0F94">
      <w:r>
        <w:t>AND</w:t>
      </w:r>
    </w:p>
    <w:p w:rsidR="00DE0F94" w:rsidRPr="00DE0F94" w:rsidRDefault="00DE0F94" w:rsidP="00DE0F94">
      <w:r w:rsidRPr="00DE0F94">
        <w:t>S. “backyard” that is outside broader, global strategic concerns.</w:t>
      </w:r>
    </w:p>
    <w:p w:rsidR="00DE0F94" w:rsidRPr="004B05DD" w:rsidRDefault="00DE0F94" w:rsidP="00DE0F94">
      <w:pPr>
        <w:pStyle w:val="Heading4"/>
      </w:pPr>
      <w:r>
        <w:t xml:space="preserve">2. </w:t>
      </w:r>
      <w:r w:rsidRPr="004B05DD">
        <w:t>Lifting the embargo is key to US image globally</w:t>
      </w:r>
    </w:p>
    <w:p w:rsidR="00DE0F94" w:rsidRPr="005107A3" w:rsidRDefault="00DE0F94" w:rsidP="00DE0F94">
      <w:r w:rsidRPr="004B05DD">
        <w:rPr>
          <w:rStyle w:val="StyleStyleBold12pt"/>
        </w:rPr>
        <w:t xml:space="preserve">Holmes 10 </w:t>
      </w:r>
      <w:r w:rsidRPr="005107A3">
        <w:rPr>
          <w:sz w:val="14"/>
        </w:rPr>
        <w:t xml:space="preserve">[Michael G., master’s degree in Arts In Liberal Studies from Georgetown University, “A Thesis submitted to the Faculty of The School of Continuing Studies and of The Graduate School of Arts and Sciences in partial fulfillment of the requirements for the degree of Master of Arts In Liberal Studies” </w:t>
      </w:r>
      <w:r w:rsidRPr="005107A3">
        <w:rPr>
          <w:sz w:val="14"/>
        </w:rPr>
        <w:br/>
        <w:t>&lt;https://repository.library.georgetown.edu/bitstream/handle/10822/553334/holmesMichael.pdf?sequence=1&gt;]</w:t>
      </w:r>
    </w:p>
    <w:p w:rsidR="00DE0F94" w:rsidRDefault="00DE0F94" w:rsidP="00DE0F94">
      <w:r w:rsidRPr="00DE0F94">
        <w:t xml:space="preserve">From an image stand point repealing the sanctions and removing the embargo is symbolic. </w:t>
      </w:r>
    </w:p>
    <w:p w:rsidR="00DE0F94" w:rsidRDefault="00DE0F94" w:rsidP="00DE0F94">
      <w:r>
        <w:t>AND</w:t>
      </w:r>
    </w:p>
    <w:p w:rsidR="00DE0F94" w:rsidRPr="00DE0F94" w:rsidRDefault="00DE0F94" w:rsidP="00DE0F94">
      <w:proofErr w:type="gramStart"/>
      <w:r w:rsidRPr="00DE0F94">
        <w:t>the</w:t>
      </w:r>
      <w:proofErr w:type="gramEnd"/>
      <w:r w:rsidRPr="00DE0F94">
        <w:t xml:space="preserve"> sanctions, the two benefits that stand out the most are trade and </w:t>
      </w:r>
    </w:p>
    <w:p w:rsidR="00DE0F94" w:rsidRPr="004B05DD" w:rsidRDefault="00DE0F94" w:rsidP="00DE0F94">
      <w:proofErr w:type="gramStart"/>
      <w:r w:rsidRPr="004B05DD">
        <w:t>fuel</w:t>
      </w:r>
      <w:proofErr w:type="gramEnd"/>
      <w:r w:rsidRPr="004B05DD">
        <w:t>.</w:t>
      </w:r>
    </w:p>
    <w:p w:rsidR="00DE0F94" w:rsidRDefault="00DE0F94" w:rsidP="00DE0F94">
      <w:pPr>
        <w:pStyle w:val="Heading4"/>
      </w:pPr>
      <w:r>
        <w:t>We will isolate 2 impacts</w:t>
      </w:r>
    </w:p>
    <w:p w:rsidR="00DE0F94" w:rsidRPr="004B05DD" w:rsidRDefault="00DE0F94" w:rsidP="00DE0F94">
      <w:pPr>
        <w:pStyle w:val="Heading4"/>
      </w:pPr>
      <w:r>
        <w:t xml:space="preserve">First – </w:t>
      </w:r>
      <w:r w:rsidRPr="004B05DD">
        <w:t>Only the plan creates a credible model for conflict resolution</w:t>
      </w:r>
      <w:r w:rsidRPr="004B05DD">
        <w:cr/>
        <w:t xml:space="preserve">Dickerson 10 </w:t>
      </w:r>
      <w:r w:rsidRPr="004B05DD">
        <w:rPr>
          <w:sz w:val="16"/>
          <w:szCs w:val="16"/>
        </w:rPr>
        <w:t>[</w:t>
      </w:r>
      <w:r w:rsidRPr="004B05DD">
        <w:rPr>
          <w:rStyle w:val="StyleStyleBold12pt"/>
          <w:sz w:val="16"/>
          <w:szCs w:val="16"/>
        </w:rPr>
        <w:t>SERGIO M.</w:t>
      </w:r>
      <w:r w:rsidRPr="004B05DD">
        <w:rPr>
          <w:b w:val="0"/>
          <w:sz w:val="16"/>
          <w:szCs w:val="16"/>
        </w:rPr>
        <w:t>, serves as a Lieutenant Colonel in the U.S. Army,</w:t>
      </w:r>
      <w:r w:rsidRPr="004B05DD">
        <w:rPr>
          <w:sz w:val="16"/>
          <w:szCs w:val="16"/>
        </w:rPr>
        <w:t xml:space="preserve"> “</w:t>
      </w:r>
      <w:r w:rsidRPr="004B05DD">
        <w:rPr>
          <w:rStyle w:val="StyleStyleBold12pt"/>
          <w:sz w:val="16"/>
          <w:szCs w:val="16"/>
        </w:rPr>
        <w:t>UNITED STATES SECURITY STRATEGY TOWARDS CUBA” &lt;</w:t>
      </w:r>
      <w:hyperlink r:id="rId11" w:history="1">
        <w:r w:rsidRPr="004B05DD">
          <w:rPr>
            <w:rStyle w:val="Hyperlink"/>
            <w:b w:val="0"/>
            <w:sz w:val="16"/>
            <w:szCs w:val="16"/>
          </w:rPr>
          <w:t>http://www.dtic.mil</w:t>
        </w:r>
      </w:hyperlink>
      <w:r w:rsidRPr="004B05DD">
        <w:rPr>
          <w:rStyle w:val="StyleStyleBold12pt"/>
          <w:sz w:val="16"/>
          <w:szCs w:val="16"/>
        </w:rPr>
        <w:t>/dtic/tr/fulltext/u2/a518053.pdf&gt;]</w:t>
      </w:r>
    </w:p>
    <w:p w:rsidR="00DE0F94" w:rsidRDefault="00DE0F94" w:rsidP="00DE0F94">
      <w:r w:rsidRPr="00DE0F94">
        <w:t xml:space="preserve">At the international political level, President Obama sees resuming relations with Cuba as a </w:t>
      </w:r>
    </w:p>
    <w:p w:rsidR="00DE0F94" w:rsidRDefault="00DE0F94" w:rsidP="00DE0F94">
      <w:r>
        <w:t>AND</w:t>
      </w:r>
    </w:p>
    <w:p w:rsidR="00DE0F94" w:rsidRPr="00DE0F94" w:rsidRDefault="00DE0F94" w:rsidP="00DE0F94">
      <w:proofErr w:type="gramStart"/>
      <w:r w:rsidRPr="00DE0F94">
        <w:t>decline</w:t>
      </w:r>
      <w:proofErr w:type="gramEnd"/>
      <w:r w:rsidRPr="00DE0F94">
        <w:t xml:space="preserve"> in the greater global order bringing true peace for years to come.</w:t>
      </w:r>
    </w:p>
    <w:p w:rsidR="00DE0F94" w:rsidRPr="004B05DD" w:rsidRDefault="00DE0F94" w:rsidP="00DE0F94"/>
    <w:p w:rsidR="00DE0F94" w:rsidRPr="004B05DD" w:rsidRDefault="00DE0F94" w:rsidP="00DE0F94">
      <w:pPr>
        <w:pStyle w:val="Heading4"/>
      </w:pPr>
      <w:r w:rsidRPr="004B05DD">
        <w:lastRenderedPageBreak/>
        <w:t>All four of those hotspots go nuclear</w:t>
      </w:r>
    </w:p>
    <w:p w:rsidR="00DE0F94" w:rsidRPr="004B05DD" w:rsidRDefault="00DE0F94" w:rsidP="00DE0F94">
      <w:r w:rsidRPr="004B05DD">
        <w:rPr>
          <w:rStyle w:val="StyleStyleBold12pt"/>
        </w:rPr>
        <w:t xml:space="preserve">Bosco 06 </w:t>
      </w:r>
      <w:r w:rsidRPr="004B05DD">
        <w:rPr>
          <w:rStyle w:val="StyleStyleBold12pt"/>
          <w:sz w:val="16"/>
          <w:szCs w:val="16"/>
        </w:rPr>
        <w:t>[David, senior editor at Foreign Policy Magazine, writer for the Los Angeles Times and the Pittsburg Post-Gazette, “Forum: Keeping an eye peeled for World War III”&lt;</w:t>
      </w:r>
      <w:hyperlink r:id="rId12" w:history="1">
        <w:r w:rsidRPr="004B05DD">
          <w:rPr>
            <w:rStyle w:val="Hyperlink"/>
            <w:sz w:val="16"/>
            <w:szCs w:val="16"/>
          </w:rPr>
          <w:t>http://www.post-gazette.com/pg/06211/709477-109.stm</w:t>
        </w:r>
      </w:hyperlink>
      <w:r w:rsidRPr="004B05DD">
        <w:rPr>
          <w:sz w:val="16"/>
          <w:szCs w:val="16"/>
        </w:rPr>
        <w:t>&gt;]</w:t>
      </w:r>
    </w:p>
    <w:p w:rsidR="00DE0F94" w:rsidRDefault="00DE0F94" w:rsidP="00DE0F94">
      <w:r w:rsidRPr="00DE0F94">
        <w:t xml:space="preserve">The understanding that small but violent acts can spark global conflagration is etched into the </w:t>
      </w:r>
    </w:p>
    <w:p w:rsidR="00DE0F94" w:rsidRDefault="00DE0F94" w:rsidP="00DE0F94">
      <w:r>
        <w:t>AND</w:t>
      </w:r>
    </w:p>
    <w:p w:rsidR="00DE0F94" w:rsidRPr="00DE0F94" w:rsidRDefault="00DE0F94" w:rsidP="00DE0F94">
      <w:r w:rsidRPr="00DE0F94">
        <w:t>-long Cold War, what has the world learned about managing conflict?</w:t>
      </w:r>
    </w:p>
    <w:p w:rsidR="00DE0F94" w:rsidRDefault="00DE0F94" w:rsidP="00DE0F94">
      <w:pPr>
        <w:pStyle w:val="Heading4"/>
      </w:pPr>
      <w:r>
        <w:t xml:space="preserve">Second is counterbalancing – </w:t>
      </w:r>
      <w:r w:rsidRPr="00823AD1">
        <w:t>Rising powers are challenging the international system- multilateralism is key to prevent conflict</w:t>
      </w:r>
    </w:p>
    <w:p w:rsidR="00DE0F94" w:rsidRPr="00823AD1" w:rsidRDefault="00DE0F94" w:rsidP="00DE0F94">
      <w:r w:rsidRPr="00823AD1">
        <w:rPr>
          <w:rStyle w:val="StyleStyleBold12pt"/>
        </w:rPr>
        <w:t>Fujimoto 12</w:t>
      </w:r>
      <w:r w:rsidRPr="00823AD1">
        <w:t> [Kevin - Lt. Colonel, U.S. Army, article written for and peer reviewed by Strategic Studies 1/16/12, “Preserving U.S. National Security Interests Through a Liberal World Construct,” online: </w:t>
      </w:r>
      <w:hyperlink r:id="rId13" w:tgtFrame="_blank" w:history="1">
        <w:r w:rsidRPr="00823AD1">
          <w:rPr>
            <w:rStyle w:val="Hyperlink"/>
          </w:rPr>
          <w:t>http://www.defencetalk.com/preserving-us-national-security-interests-through-a-liberal-world-construct-39593/</w:t>
        </w:r>
      </w:hyperlink>
      <w:r w:rsidRPr="00823AD1">
        <w:t> ]</w:t>
      </w:r>
    </w:p>
    <w:p w:rsidR="00DE0F94" w:rsidRDefault="00DE0F94" w:rsidP="00DE0F94">
      <w:r w:rsidRPr="00DE0F94">
        <w:t xml:space="preserve">The emergence of peer competitors, not terrorism, presents the greatest long-term </w:t>
      </w:r>
    </w:p>
    <w:p w:rsidR="00DE0F94" w:rsidRDefault="00DE0F94" w:rsidP="00DE0F94">
      <w:r>
        <w:t>AND</w:t>
      </w:r>
    </w:p>
    <w:p w:rsidR="00DE0F94" w:rsidRPr="00DE0F94" w:rsidRDefault="00DE0F94" w:rsidP="00DE0F94">
      <w:proofErr w:type="gramStart"/>
      <w:r w:rsidRPr="00DE0F94">
        <w:t>protect</w:t>
      </w:r>
      <w:proofErr w:type="gramEnd"/>
      <w:r w:rsidRPr="00DE0F94">
        <w:t xml:space="preserve"> its interests later when we are no longer the world’s only superpower. </w:t>
      </w:r>
    </w:p>
    <w:p w:rsidR="00DE0F94" w:rsidRPr="004B05DD" w:rsidRDefault="00DE0F94" w:rsidP="00DE0F94">
      <w:pPr>
        <w:pStyle w:val="Heading4"/>
      </w:pPr>
      <w:r w:rsidRPr="004B05DD">
        <w:t xml:space="preserve">Managed US decline now is key to prevent US </w:t>
      </w:r>
      <w:proofErr w:type="spellStart"/>
      <w:r w:rsidRPr="004B05DD">
        <w:t>lashout</w:t>
      </w:r>
      <w:proofErr w:type="spellEnd"/>
      <w:r w:rsidRPr="004B05DD">
        <w:t xml:space="preserve"> while preserving influence</w:t>
      </w:r>
    </w:p>
    <w:p w:rsidR="00DE0F94" w:rsidRPr="004B05DD" w:rsidRDefault="00DE0F94" w:rsidP="00DE0F94">
      <w:pPr>
        <w:rPr>
          <w:rStyle w:val="StyleStyleBold12pt"/>
        </w:rPr>
      </w:pPr>
      <w:r w:rsidRPr="004B05DD">
        <w:rPr>
          <w:rStyle w:val="StyleStyleBold12pt"/>
        </w:rPr>
        <w:t xml:space="preserve">Quinn 11 </w:t>
      </w:r>
      <w:r w:rsidRPr="004B05DD">
        <w:rPr>
          <w:rStyle w:val="StyleStyleBold12pt"/>
          <w:sz w:val="16"/>
          <w:szCs w:val="16"/>
        </w:rPr>
        <w:t>[Adam, PhD (LSE), International Relations, MA (</w:t>
      </w:r>
      <w:proofErr w:type="spellStart"/>
      <w:r w:rsidRPr="004B05DD">
        <w:rPr>
          <w:rStyle w:val="StyleStyleBold12pt"/>
          <w:sz w:val="16"/>
          <w:szCs w:val="16"/>
        </w:rPr>
        <w:t>Hons</w:t>
      </w:r>
      <w:proofErr w:type="spellEnd"/>
      <w:r w:rsidRPr="004B05DD">
        <w:rPr>
          <w:rStyle w:val="StyleStyleBold12pt"/>
          <w:sz w:val="16"/>
          <w:szCs w:val="16"/>
        </w:rPr>
        <w:t>), first class, Philosophy and Politics, senior lecturer in International Politics Department of Political Science and International Studies at the University of Birmingham, “The art of declining politely: Obama’s prudent presidency and the waning of American power” &lt;http://www.chathamhouse.org/sites/default/files/87_4quinn.pdf&gt;]</w:t>
      </w:r>
    </w:p>
    <w:p w:rsidR="00DE0F94" w:rsidRDefault="00DE0F94" w:rsidP="00DE0F94">
      <w:r w:rsidRPr="00DE0F94">
        <w:t xml:space="preserve">Captain of a shrinking ship </w:t>
      </w:r>
      <w:proofErr w:type="gramStart"/>
      <w:r w:rsidRPr="00DE0F94">
        <w:t>As</w:t>
      </w:r>
      <w:proofErr w:type="gramEnd"/>
      <w:r w:rsidRPr="00DE0F94">
        <w:t xml:space="preserve"> noted in the opening passages of this article, </w:t>
      </w:r>
    </w:p>
    <w:p w:rsidR="00DE0F94" w:rsidRDefault="00DE0F94" w:rsidP="00DE0F94">
      <w:r>
        <w:t>AND</w:t>
      </w:r>
    </w:p>
    <w:p w:rsidR="00DE0F94" w:rsidRPr="00DE0F94" w:rsidRDefault="00DE0F94" w:rsidP="00DE0F94">
      <w:proofErr w:type="gramStart"/>
      <w:r w:rsidRPr="00DE0F94">
        <w:t>seems</w:t>
      </w:r>
      <w:proofErr w:type="gramEnd"/>
      <w:r w:rsidRPr="00DE0F94">
        <w:t xml:space="preserve"> it is fortunate enough to have a president who fits the bill.</w:t>
      </w:r>
    </w:p>
    <w:p w:rsidR="00DE0F94" w:rsidRPr="004B05DD" w:rsidRDefault="00DE0F94" w:rsidP="00DE0F94">
      <w:pPr>
        <w:rPr>
          <w:rFonts w:asciiTheme="minorHAnsi" w:hAnsiTheme="minorHAnsi"/>
        </w:rPr>
      </w:pPr>
    </w:p>
    <w:p w:rsidR="00DE0F94" w:rsidRPr="004B05DD" w:rsidRDefault="00DE0F94" w:rsidP="00DE0F94">
      <w:pPr>
        <w:pStyle w:val="Heading4"/>
      </w:pPr>
      <w:r w:rsidRPr="004B05DD">
        <w:t>Specifically-</w:t>
      </w:r>
      <w:proofErr w:type="spellStart"/>
      <w:r w:rsidRPr="004B05DD">
        <w:t>multilat</w:t>
      </w:r>
      <w:proofErr w:type="spellEnd"/>
      <w:r w:rsidRPr="004B05DD">
        <w:t xml:space="preserve"> is key to prevent US-china war</w:t>
      </w:r>
    </w:p>
    <w:p w:rsidR="00DE0F94" w:rsidRPr="004B05DD" w:rsidRDefault="00DE0F94" w:rsidP="00DE0F94">
      <w:pPr>
        <w:rPr>
          <w:rStyle w:val="StyleStyleBold12pt"/>
        </w:rPr>
      </w:pPr>
      <w:r w:rsidRPr="004B05DD">
        <w:rPr>
          <w:rStyle w:val="StyleStyleBold12pt"/>
        </w:rPr>
        <w:t xml:space="preserve">Economist 10 </w:t>
      </w:r>
      <w:r w:rsidRPr="004B05DD">
        <w:rPr>
          <w:rStyle w:val="StyleStyleBold12pt"/>
          <w:sz w:val="16"/>
          <w:szCs w:val="16"/>
        </w:rPr>
        <w:t xml:space="preserve">[The Economist, magazine specializing in economics, foreign relations, “The Dangers of a Rising China”, </w:t>
      </w:r>
      <w:r w:rsidRPr="004B05DD">
        <w:rPr>
          <w:rStyle w:val="StyleStyleBold12pt"/>
          <w:sz w:val="16"/>
          <w:szCs w:val="16"/>
        </w:rPr>
        <w:br/>
        <w:t>&lt;http://www.economist.com/node/17629709&gt;]</w:t>
      </w:r>
    </w:p>
    <w:p w:rsidR="00DE0F94" w:rsidRDefault="00DE0F94" w:rsidP="00DE0F94">
      <w:r w:rsidRPr="00DE0F94">
        <w:t xml:space="preserve">TOWARDS the end of 2003 and early in 2004 China's most senior leaders put aside </w:t>
      </w:r>
    </w:p>
    <w:p w:rsidR="00DE0F94" w:rsidRDefault="00DE0F94" w:rsidP="00DE0F94">
      <w:r>
        <w:t>AND</w:t>
      </w:r>
    </w:p>
    <w:p w:rsidR="00DE0F94" w:rsidRPr="00DE0F94" w:rsidRDefault="00DE0F94" w:rsidP="00DE0F94">
      <w:r w:rsidRPr="00DE0F94">
        <w:t>. It is up to them to ensure that the 21st is different.</w:t>
      </w:r>
    </w:p>
    <w:p w:rsidR="00DE0F94" w:rsidRPr="004B05DD" w:rsidRDefault="00DE0F94" w:rsidP="00DE0F94">
      <w:pPr>
        <w:pStyle w:val="NormalWeb"/>
        <w:spacing w:before="0" w:beforeAutospacing="0" w:after="225" w:afterAutospacing="0"/>
        <w:textAlignment w:val="baseline"/>
        <w:rPr>
          <w:rFonts w:asciiTheme="minorHAnsi" w:hAnsiTheme="minorHAnsi" w:cs="Arial"/>
          <w:color w:val="4A4A4A"/>
          <w:sz w:val="16"/>
          <w:szCs w:val="16"/>
        </w:rPr>
      </w:pPr>
    </w:p>
    <w:p w:rsidR="00DE0F94" w:rsidRPr="004B05DD" w:rsidRDefault="00DE0F94" w:rsidP="00DE0F94">
      <w:pPr>
        <w:pStyle w:val="Heading4"/>
      </w:pPr>
      <w:r w:rsidRPr="004B05DD">
        <w:t>Risk of US-china war is high and goes nuclear</w:t>
      </w:r>
    </w:p>
    <w:p w:rsidR="00DE0F94" w:rsidRPr="004B05DD" w:rsidRDefault="00DE0F94" w:rsidP="00DE0F94">
      <w:r w:rsidRPr="004B05DD">
        <w:rPr>
          <w:rStyle w:val="StyleStyleBold12pt"/>
        </w:rPr>
        <w:t>Goldstein 13</w:t>
      </w:r>
      <w:r w:rsidRPr="004B05DD">
        <w:t xml:space="preserve"> </w:t>
      </w:r>
      <w:r w:rsidRPr="004B05DD">
        <w:rPr>
          <w:rFonts w:asciiTheme="minorHAnsi" w:hAnsiTheme="minorHAnsi"/>
          <w:sz w:val="16"/>
          <w:szCs w:val="16"/>
        </w:rPr>
        <w:t xml:space="preserve">[Avery, </w:t>
      </w:r>
      <w:r w:rsidRPr="004B05DD">
        <w:rPr>
          <w:rStyle w:val="apple-converted-space"/>
          <w:rFonts w:asciiTheme="minorHAnsi" w:hAnsiTheme="minorHAnsi"/>
          <w:color w:val="606060"/>
          <w:sz w:val="16"/>
          <w:szCs w:val="16"/>
          <w:shd w:val="clear" w:color="auto" w:fill="FFFFFF"/>
        </w:rPr>
        <w:t> </w:t>
      </w:r>
      <w:r w:rsidRPr="004B05DD">
        <w:rPr>
          <w:rFonts w:asciiTheme="minorHAnsi" w:hAnsiTheme="minorHAnsi"/>
          <w:sz w:val="16"/>
          <w:szCs w:val="16"/>
          <w:shd w:val="clear" w:color="auto" w:fill="FFFFFF"/>
        </w:rPr>
        <w:t>Professor of Global Politics and International Relations in the Political Science Department, Director of the Center for the Study of Contemporary China, and Associate Director of the Christopher H. Browne Center for International Politics at the University of Pennsylvania. His research focuses on international relations, security studies, and Chinese politics, author for Foreign Affairs magazine, “China’s Real and Present Danger”  &lt;</w:t>
      </w:r>
      <w:r w:rsidRPr="004B05DD">
        <w:rPr>
          <w:rFonts w:asciiTheme="minorHAnsi" w:hAnsiTheme="minorHAnsi"/>
          <w:sz w:val="16"/>
          <w:szCs w:val="16"/>
        </w:rPr>
        <w:t>http://www.foreignaffairs.com/articles/139651/avery-goldstein/chinas-real-and-present-danger</w:t>
      </w:r>
      <w:r w:rsidRPr="004B05DD">
        <w:rPr>
          <w:rFonts w:asciiTheme="minorHAnsi" w:hAnsiTheme="minorHAnsi"/>
          <w:sz w:val="16"/>
          <w:szCs w:val="16"/>
          <w:shd w:val="clear" w:color="auto" w:fill="FFFFFF"/>
        </w:rPr>
        <w:t>&gt;]</w:t>
      </w:r>
    </w:p>
    <w:p w:rsidR="00DE0F94" w:rsidRDefault="00DE0F94" w:rsidP="00DE0F94">
      <w:proofErr w:type="gramStart"/>
      <w:r w:rsidRPr="00DE0F94">
        <w:t>MORE DANGEROUS THAN THE COLD WAR?</w:t>
      </w:r>
      <w:proofErr w:type="gramEnd"/>
      <w:r w:rsidRPr="00DE0F94">
        <w:t xml:space="preserve"> Uncertainty about what could lead either Beijing or </w:t>
      </w:r>
    </w:p>
    <w:p w:rsidR="00DE0F94" w:rsidRDefault="00DE0F94" w:rsidP="00DE0F94">
      <w:r>
        <w:t>AND</w:t>
      </w:r>
    </w:p>
    <w:p w:rsidR="00DE0F94" w:rsidRPr="00DE0F94" w:rsidRDefault="00DE0F94" w:rsidP="00DE0F94">
      <w:r w:rsidRPr="00DE0F94">
        <w:t>, since it would be able to cope with Chinese retaliation in kind.</w:t>
      </w:r>
    </w:p>
    <w:p w:rsidR="00DE0F94" w:rsidRPr="001A03E0" w:rsidRDefault="00DE0F94" w:rsidP="00DE0F94"/>
    <w:p w:rsidR="00DE0F94" w:rsidRPr="000C20E2" w:rsidRDefault="00DE0F94" w:rsidP="00DE0F94">
      <w:r>
        <w:rPr>
          <w:rFonts w:ascii="Helvetica" w:hAnsi="Helvetica" w:cs="Helvetica"/>
          <w:color w:val="000000"/>
          <w:sz w:val="18"/>
          <w:szCs w:val="18"/>
        </w:rPr>
        <w:br/>
      </w:r>
    </w:p>
    <w:p w:rsidR="00DE0F94" w:rsidRDefault="00DE0F94" w:rsidP="00DE0F94">
      <w:pPr>
        <w:pStyle w:val="Heading3"/>
      </w:pPr>
      <w:r>
        <w:lastRenderedPageBreak/>
        <w:t>1AC – Ethanol 2.16</w:t>
      </w:r>
    </w:p>
    <w:p w:rsidR="00DE0F94" w:rsidRPr="00AD204F" w:rsidRDefault="00DE0F94" w:rsidP="00DE0F94">
      <w:pPr>
        <w:pStyle w:val="Heading4"/>
      </w:pPr>
      <w:r w:rsidRPr="00AD204F">
        <w:t xml:space="preserve">The plan </w:t>
      </w:r>
      <w:r>
        <w:t>is key to revive</w:t>
      </w:r>
      <w:r w:rsidRPr="00AD204F">
        <w:t xml:space="preserve"> th</w:t>
      </w:r>
      <w:r>
        <w:t>e Cuban sugar ethanol industry – only removal of the embargo solves and displaces US corn ethanol</w:t>
      </w:r>
    </w:p>
    <w:p w:rsidR="00DE0F94" w:rsidRPr="00AD204F" w:rsidRDefault="00DE0F94" w:rsidP="00DE0F94">
      <w:r w:rsidRPr="00AD204F">
        <w:rPr>
          <w:b/>
        </w:rPr>
        <w:t xml:space="preserve">Holmes, 10– </w:t>
      </w:r>
      <w:r w:rsidRPr="00B34521">
        <w:t xml:space="preserve">B.A. from Georgetown, Master’s Thesis (Michael G., June 21, 2010, “Seizing the Moment”, </w:t>
      </w:r>
      <w:hyperlink r:id="rId14" w:history="1">
        <w:r w:rsidRPr="00B34521">
          <w:t>https://repository.library.georgetown.edu/bitstream/handle/10822/553334/holmesMichael.pdf?sequence=1</w:t>
        </w:r>
      </w:hyperlink>
      <w:r w:rsidRPr="00B34521">
        <w:t>, pg. 74-78)//NG</w:t>
      </w:r>
    </w:p>
    <w:p w:rsidR="00DE0F94" w:rsidRDefault="00DE0F94" w:rsidP="00DE0F94">
      <w:r w:rsidRPr="00DE0F94">
        <w:t xml:space="preserve">Creating a new market for U.S. goods and services creates a strong </w:t>
      </w:r>
    </w:p>
    <w:p w:rsidR="00DE0F94" w:rsidRDefault="00DE0F94" w:rsidP="00DE0F94">
      <w:r>
        <w:t>AND</w:t>
      </w:r>
    </w:p>
    <w:p w:rsidR="00DE0F94" w:rsidRPr="00DE0F94" w:rsidRDefault="00DE0F94" w:rsidP="00DE0F94">
      <w:r w:rsidRPr="00DE0F94">
        <w:t xml:space="preserve">Cuba's technology sector and potentially increase the ease and volume of ethanol production. </w:t>
      </w:r>
    </w:p>
    <w:p w:rsidR="00DE0F94" w:rsidRPr="00E44AA4" w:rsidRDefault="00DE0F94" w:rsidP="00DE0F94">
      <w:pPr>
        <w:pStyle w:val="Heading4"/>
        <w:rPr>
          <w:rFonts w:ascii="Times" w:hAnsi="Times"/>
          <w:sz w:val="20"/>
          <w:szCs w:val="20"/>
        </w:rPr>
      </w:pPr>
      <w:r w:rsidRPr="00E44AA4">
        <w:rPr>
          <w:shd w:val="clear" w:color="auto" w:fill="FFFFFF"/>
        </w:rPr>
        <w:t>Sugarcane exports are feasible and desired. </w:t>
      </w:r>
    </w:p>
    <w:p w:rsidR="00DE0F94" w:rsidRPr="00A92ADC" w:rsidRDefault="00DE0F94" w:rsidP="00DE0F94">
      <w:pPr>
        <w:rPr>
          <w:szCs w:val="16"/>
        </w:rPr>
      </w:pPr>
      <w:proofErr w:type="spellStart"/>
      <w:r w:rsidRPr="00A92ADC">
        <w:rPr>
          <w:rStyle w:val="StyleStyleBold12pt"/>
        </w:rPr>
        <w:t>Squatriglia</w:t>
      </w:r>
      <w:proofErr w:type="spellEnd"/>
      <w:r w:rsidRPr="00A92ADC">
        <w:rPr>
          <w:rStyle w:val="StyleStyleBold12pt"/>
        </w:rPr>
        <w:t xml:space="preserve"> 8</w:t>
      </w:r>
      <w:r w:rsidRPr="00A92ADC">
        <w:rPr>
          <w:szCs w:val="16"/>
        </w:rPr>
        <w:t xml:space="preserve"> – Writer for WIRED</w:t>
      </w:r>
      <w:r>
        <w:rPr>
          <w:szCs w:val="16"/>
        </w:rPr>
        <w:t xml:space="preserve"> </w:t>
      </w:r>
      <w:r w:rsidRPr="00A92ADC">
        <w:rPr>
          <w:szCs w:val="16"/>
        </w:rPr>
        <w:t>(Chuck, “With Fidel Gone, Will Cuba Become a Global Ethanol Player?</w:t>
      </w:r>
      <w:proofErr w:type="gramStart"/>
      <w:r w:rsidRPr="00A92ADC">
        <w:rPr>
          <w:szCs w:val="16"/>
        </w:rPr>
        <w:t>”,</w:t>
      </w:r>
      <w:proofErr w:type="gramEnd"/>
      <w:r w:rsidRPr="00A92ADC">
        <w:rPr>
          <w:szCs w:val="16"/>
        </w:rPr>
        <w:t xml:space="preserve"> WIRED, Feb 19, 2008, http://www.wired.com/cars/energy/news/2008/02/cuba_ethanol)||DK</w:t>
      </w:r>
    </w:p>
    <w:p w:rsidR="00DE0F94" w:rsidRDefault="00DE0F94" w:rsidP="00DE0F94">
      <w:r w:rsidRPr="00DE0F94">
        <w:t xml:space="preserve">Fidel Castro hates ethanol. He thinks it punishes the poor by driving up food </w:t>
      </w:r>
    </w:p>
    <w:p w:rsidR="00DE0F94" w:rsidRDefault="00DE0F94" w:rsidP="00DE0F94">
      <w:r>
        <w:t>AND</w:t>
      </w:r>
    </w:p>
    <w:p w:rsidR="00DE0F94" w:rsidRPr="00DE0F94" w:rsidRDefault="00DE0F94" w:rsidP="00DE0F94">
      <w:r w:rsidRPr="00DE0F94">
        <w:t>Department says it won't lift the trade embargo on Cuba any time soon.</w:t>
      </w:r>
    </w:p>
    <w:p w:rsidR="00DE0F94" w:rsidRPr="008F01C0" w:rsidRDefault="00DE0F94" w:rsidP="00DE0F94"/>
    <w:p w:rsidR="00DE0F94" w:rsidRDefault="00DE0F94" w:rsidP="00DE0F94">
      <w:pPr>
        <w:pStyle w:val="Heading4"/>
      </w:pPr>
      <w:r>
        <w:t>Scenario 1 is Food Prices</w:t>
      </w:r>
    </w:p>
    <w:p w:rsidR="00DE0F94" w:rsidRDefault="00DE0F94" w:rsidP="00DE0F94">
      <w:pPr>
        <w:pStyle w:val="Heading4"/>
      </w:pPr>
      <w:r>
        <w:t>Corn ethanol is the strongest IL into food prices – prefer mathematical modeling</w:t>
      </w:r>
    </w:p>
    <w:p w:rsidR="00DE0F94" w:rsidRDefault="00DE0F94" w:rsidP="00DE0F94">
      <w:r w:rsidRPr="007F11E9">
        <w:rPr>
          <w:rStyle w:val="StyleStyleBold12pt"/>
        </w:rPr>
        <w:t>New England Complex Systems Institute, 11</w:t>
      </w:r>
      <w:r>
        <w:t>- research institution that uses complex systems science to analyze current events such as food shortages and provide solutions (“The Food Crises: A quantitative model of food prices including speculators and ethanol conversion”, NECSI, 9/21/11, http://necsi.edu/research/social/food_prices.pdf)//TL</w:t>
      </w:r>
    </w:p>
    <w:p w:rsidR="00DE0F94" w:rsidRDefault="00DE0F94" w:rsidP="00DE0F94">
      <w:r w:rsidRPr="00DE0F94">
        <w:t xml:space="preserve">Finally, we consider conversion of corn to ethanol. Only a small fraction of </w:t>
      </w:r>
    </w:p>
    <w:p w:rsidR="00DE0F94" w:rsidRDefault="00DE0F94" w:rsidP="00DE0F94">
      <w:r>
        <w:t>AND</w:t>
      </w:r>
    </w:p>
    <w:p w:rsidR="00DE0F94" w:rsidRPr="00DE0F94" w:rsidRDefault="00DE0F94" w:rsidP="00DE0F94">
      <w:proofErr w:type="gramStart"/>
      <w:r w:rsidRPr="00DE0F94">
        <w:t>production</w:t>
      </w:r>
      <w:proofErr w:type="gramEnd"/>
      <w:r w:rsidRPr="00DE0F94">
        <w:t>. Price variation during that period must be due to other causes.</w:t>
      </w:r>
    </w:p>
    <w:p w:rsidR="00DE0F94" w:rsidRDefault="00DE0F94" w:rsidP="00DE0F94"/>
    <w:p w:rsidR="00DE0F94" w:rsidRDefault="00DE0F94" w:rsidP="00DE0F94"/>
    <w:p w:rsidR="00DE0F94" w:rsidRDefault="00DE0F94" w:rsidP="00DE0F94">
      <w:pPr>
        <w:pStyle w:val="Heading4"/>
      </w:pPr>
      <w:r>
        <w:t>Specifically-US corn ethanol increases food prices and causes conflicts like Arab Spring</w:t>
      </w:r>
    </w:p>
    <w:p w:rsidR="00DE0F94" w:rsidRDefault="00DE0F94" w:rsidP="00DE0F94">
      <w:r w:rsidRPr="007F11E9">
        <w:rPr>
          <w:rStyle w:val="StyleStyleBold12pt"/>
        </w:rPr>
        <w:t>Sandoval</w:t>
      </w:r>
      <w:r w:rsidRPr="007F11E9">
        <w:t>, 2/7/</w:t>
      </w:r>
      <w:r w:rsidRPr="007F11E9">
        <w:rPr>
          <w:rStyle w:val="StyleStyleBold12pt"/>
        </w:rPr>
        <w:t>13</w:t>
      </w:r>
      <w:r>
        <w:t xml:space="preserve">- Reporter for the Heritage Foundation citing </w:t>
      </w:r>
      <w:proofErr w:type="spellStart"/>
      <w:r>
        <w:t>Yaneer</w:t>
      </w:r>
      <w:proofErr w:type="spellEnd"/>
      <w:r>
        <w:t xml:space="preserve"> Bar-Yam, American physicist, systems scientist, and founding president of the New England Complex Systems Institute, which is a research institution that uses complex systems science to analyze current events such as food shortages and provide solutions. (Michael, “Ethanol Mandate Leads to Violence, Social Unrest”, Heritage.org, http://blog.heritage.org/2013/02/07/ethanol-mandate-leads-to-social-unrest/)//TL</w:t>
      </w:r>
    </w:p>
    <w:p w:rsidR="00DE0F94" w:rsidRDefault="00DE0F94" w:rsidP="00DE0F94">
      <w:r w:rsidRPr="00DE0F94">
        <w:t xml:space="preserve">The conversion of corn to ethanol has contributed to a doubling in global food prices </w:t>
      </w:r>
    </w:p>
    <w:p w:rsidR="00DE0F94" w:rsidRDefault="00DE0F94" w:rsidP="00DE0F94">
      <w:r>
        <w:t>AND</w:t>
      </w:r>
    </w:p>
    <w:p w:rsidR="00DE0F94" w:rsidRPr="00DE0F94" w:rsidRDefault="00DE0F94" w:rsidP="00DE0F94">
      <w:proofErr w:type="gramStart"/>
      <w:r w:rsidRPr="00DE0F94">
        <w:t>redeemed</w:t>
      </w:r>
      <w:proofErr w:type="gramEnd"/>
      <w:r w:rsidRPr="00DE0F94">
        <w:t xml:space="preserve"> by arguing that the bad impact might be a small bad impact.</w:t>
      </w:r>
    </w:p>
    <w:p w:rsidR="00DE0F94" w:rsidRDefault="00DE0F94" w:rsidP="00DE0F94">
      <w:pPr>
        <w:pStyle w:val="Heading4"/>
      </w:pPr>
      <w:r>
        <w:t>Global food shortages risk extinction from starvation and war</w:t>
      </w:r>
    </w:p>
    <w:p w:rsidR="00DE0F94" w:rsidRDefault="00DE0F94" w:rsidP="00DE0F94">
      <w:r>
        <w:t xml:space="preserve">Julian </w:t>
      </w:r>
      <w:proofErr w:type="spellStart"/>
      <w:r w:rsidRPr="00B410AA">
        <w:rPr>
          <w:rStyle w:val="StyleStyleBold12pt"/>
        </w:rPr>
        <w:t>Cribb</w:t>
      </w:r>
      <w:proofErr w:type="spellEnd"/>
      <w:r>
        <w:t>, Professor in Science Communication at the University of Technology Sydney, 20</w:t>
      </w:r>
      <w:r w:rsidRPr="00B410AA">
        <w:rPr>
          <w:rStyle w:val="StyleStyleBold12pt"/>
        </w:rPr>
        <w:t>10</w:t>
      </w:r>
      <w:r>
        <w:t xml:space="preserve"> (Julian, principal of JCA, fellow of the Australian Academy of Technological Sciences and Engineering, “The Coming Famine: The Global Food Crisis and What We Can Do to Avoid It”, </w:t>
      </w:r>
      <w:proofErr w:type="spellStart"/>
      <w:r>
        <w:t>pg</w:t>
      </w:r>
      <w:proofErr w:type="spellEnd"/>
      <w:r>
        <w:t xml:space="preserve"> 10)</w:t>
      </w:r>
    </w:p>
    <w:p w:rsidR="00DE0F94" w:rsidRDefault="00DE0F94" w:rsidP="00DE0F94">
      <w:r w:rsidRPr="00DE0F94">
        <w:lastRenderedPageBreak/>
        <w:t xml:space="preserve">The character of human conflict has also changed: since the early 1990s, more </w:t>
      </w:r>
    </w:p>
    <w:p w:rsidR="00DE0F94" w:rsidRDefault="00DE0F94" w:rsidP="00DE0F94">
      <w:r>
        <w:t>AND</w:t>
      </w:r>
    </w:p>
    <w:p w:rsidR="00DE0F94" w:rsidRPr="00DE0F94" w:rsidRDefault="00DE0F94" w:rsidP="00DE0F94">
      <w:proofErr w:type="gramStart"/>
      <w:r w:rsidRPr="00DE0F94">
        <w:t>believe</w:t>
      </w:r>
      <w:proofErr w:type="gramEnd"/>
      <w:r w:rsidRPr="00DE0F94">
        <w:t xml:space="preserve"> future food shortages are a far bigger world threat than global warming."</w:t>
      </w:r>
    </w:p>
    <w:p w:rsidR="00DE0F94" w:rsidRPr="00B34521" w:rsidRDefault="00DE0F94" w:rsidP="00DE0F94">
      <w:pPr>
        <w:pStyle w:val="Heading4"/>
      </w:pPr>
      <w:r>
        <w:t>Scenario 2 is Warming</w:t>
      </w:r>
    </w:p>
    <w:p w:rsidR="00DE0F94" w:rsidRPr="00AD204F" w:rsidRDefault="00DE0F94" w:rsidP="00DE0F94">
      <w:pPr>
        <w:pStyle w:val="Heading4"/>
      </w:pPr>
      <w:r w:rsidRPr="00AD204F">
        <w:t>Increased corn production destroys wetlands and prairies</w:t>
      </w:r>
      <w:r>
        <w:t xml:space="preserve"> –</w:t>
      </w:r>
      <w:r w:rsidRPr="00AD204F">
        <w:t xml:space="preserve"> </w:t>
      </w:r>
      <w:r>
        <w:t>leads to</w:t>
      </w:r>
      <w:r w:rsidRPr="00AD204F">
        <w:t xml:space="preserve"> warming </w:t>
      </w:r>
    </w:p>
    <w:p w:rsidR="00DE0F94" w:rsidRPr="00D978B1" w:rsidRDefault="00DE0F94" w:rsidP="00DE0F94">
      <w:pPr>
        <w:rPr>
          <w:sz w:val="16"/>
          <w:szCs w:val="16"/>
        </w:rPr>
      </w:pPr>
      <w:proofErr w:type="spellStart"/>
      <w:r w:rsidRPr="00B31999">
        <w:rPr>
          <w:rStyle w:val="StyleStyleBold12pt"/>
        </w:rPr>
        <w:t>Specht</w:t>
      </w:r>
      <w:proofErr w:type="spellEnd"/>
      <w:r w:rsidRPr="00B31999">
        <w:rPr>
          <w:rStyle w:val="StyleStyleBold12pt"/>
        </w:rPr>
        <w:t xml:space="preserve"> ’13</w:t>
      </w:r>
      <w:r w:rsidRPr="00AD204F">
        <w:rPr>
          <w:sz w:val="16"/>
          <w:szCs w:val="16"/>
        </w:rPr>
        <w:t xml:space="preserve">- Legal Advisor, </w:t>
      </w:r>
      <w:proofErr w:type="spellStart"/>
      <w:r w:rsidRPr="00AD204F">
        <w:rPr>
          <w:sz w:val="16"/>
          <w:szCs w:val="16"/>
        </w:rPr>
        <w:t>Pearlmaker</w:t>
      </w:r>
      <w:proofErr w:type="spellEnd"/>
      <w:r w:rsidRPr="00AD204F">
        <w:rPr>
          <w:sz w:val="16"/>
          <w:szCs w:val="16"/>
        </w:rPr>
        <w:t xml:space="preserve"> Holsteins, Inc. B.A., Louisiana State University, 2009; J.D., Washington University in St. Louis 2012 (Jonathan, “Raising Cane: Cuban Sugarcane Ethanol’s Economic and Environmental Effects on the United States”, 36 UC Davis L. Rev. 185-188, April 24 2013, </w:t>
      </w:r>
      <w:hyperlink r:id="rId15" w:history="1">
        <w:r w:rsidRPr="00AD204F">
          <w:rPr>
            <w:rStyle w:val="Hyperlink"/>
            <w:sz w:val="16"/>
            <w:szCs w:val="16"/>
          </w:rPr>
          <w:t>http://environs.law.ucdavis.edu/issues/36/2/specht.pdf</w:t>
        </w:r>
      </w:hyperlink>
      <w:r w:rsidRPr="00AD204F">
        <w:rPr>
          <w:sz w:val="16"/>
          <w:szCs w:val="16"/>
        </w:rPr>
        <w:t xml:space="preserve">) </w:t>
      </w:r>
      <w:r>
        <w:rPr>
          <w:sz w:val="16"/>
          <w:szCs w:val="16"/>
        </w:rPr>
        <w:t>//</w:t>
      </w:r>
      <w:r w:rsidRPr="00AD204F">
        <w:rPr>
          <w:sz w:val="16"/>
          <w:szCs w:val="16"/>
        </w:rPr>
        <w:t>CW</w:t>
      </w:r>
    </w:p>
    <w:p w:rsidR="00DE0F94" w:rsidRDefault="00DE0F94" w:rsidP="00DE0F94">
      <w:r w:rsidRPr="00DE0F94">
        <w:t xml:space="preserve">Increased corn production is degrading two environmentally significant habitats in the Great Plains, grasslands </w:t>
      </w:r>
    </w:p>
    <w:p w:rsidR="00DE0F94" w:rsidRDefault="00DE0F94" w:rsidP="00DE0F94">
      <w:r>
        <w:t>AND</w:t>
      </w:r>
    </w:p>
    <w:p w:rsidR="00DE0F94" w:rsidRPr="00DE0F94" w:rsidRDefault="00DE0F94" w:rsidP="00DE0F94">
      <w:proofErr w:type="gramStart"/>
      <w:r w:rsidRPr="00DE0F94">
        <w:t>to</w:t>
      </w:r>
      <w:proofErr w:type="gramEnd"/>
      <w:r w:rsidRPr="00DE0F94">
        <w:t xml:space="preserve"> clean as the grasslands and wetlands that once filtered contaminants disappear. 100</w:t>
      </w:r>
    </w:p>
    <w:p w:rsidR="00DE0F94" w:rsidRPr="00812843" w:rsidRDefault="00DE0F94" w:rsidP="00DE0F94">
      <w:pPr>
        <w:pStyle w:val="Heading4"/>
      </w:pPr>
      <w:r w:rsidRPr="00812843">
        <w:t>Warming is real and anthropogenic – carbon dioxide increase, polar ice records, melting glaciers, sea level rise</w:t>
      </w:r>
    </w:p>
    <w:p w:rsidR="00DE0F94" w:rsidRPr="00812843" w:rsidRDefault="00DE0F94" w:rsidP="00DE0F94">
      <w:proofErr w:type="spellStart"/>
      <w:r w:rsidRPr="00812843">
        <w:rPr>
          <w:b/>
        </w:rPr>
        <w:t>Prothero</w:t>
      </w:r>
      <w:proofErr w:type="spellEnd"/>
      <w:r w:rsidRPr="00812843">
        <w:rPr>
          <w:b/>
        </w:rPr>
        <w:t xml:space="preserve"> 12</w:t>
      </w:r>
      <w:r w:rsidRPr="00812843">
        <w:t xml:space="preserve"> [Donald R. </w:t>
      </w:r>
      <w:proofErr w:type="spellStart"/>
      <w:r w:rsidRPr="00812843">
        <w:t>Prothero</w:t>
      </w:r>
      <w:proofErr w:type="spellEnd"/>
      <w:r w:rsidRPr="00812843">
        <w:t xml:space="preserve">, Professor of Geology at Occidental College and Lecturer in </w:t>
      </w:r>
      <w:proofErr w:type="spellStart"/>
      <w:r w:rsidRPr="00812843">
        <w:t>Geobiology</w:t>
      </w:r>
      <w:proofErr w:type="spellEnd"/>
      <w:r w:rsidRPr="00812843">
        <w:t xml:space="preserve"> at the California Institute of Technology, 3-1-2012, "How We Know Global Warming is Real and Human Caused," Skeptic, </w:t>
      </w:r>
      <w:proofErr w:type="spellStart"/>
      <w:r w:rsidRPr="00812843">
        <w:t>vol</w:t>
      </w:r>
      <w:proofErr w:type="spellEnd"/>
      <w:r w:rsidRPr="00812843">
        <w:t xml:space="preserve"> 17 no 2, EBSCO]</w:t>
      </w:r>
    </w:p>
    <w:p w:rsidR="00DE0F94" w:rsidRDefault="00DE0F94" w:rsidP="00DE0F94">
      <w:r w:rsidRPr="00DE0F94">
        <w:t xml:space="preserve">Converging Lines of Evidence¶ How do we know that global warming is real and </w:t>
      </w:r>
    </w:p>
    <w:p w:rsidR="00DE0F94" w:rsidRDefault="00DE0F94" w:rsidP="00DE0F94">
      <w:r>
        <w:t>AND</w:t>
      </w:r>
    </w:p>
    <w:p w:rsidR="00DE0F94" w:rsidRPr="00DE0F94" w:rsidRDefault="00DE0F94" w:rsidP="00DE0F94">
      <w:proofErr w:type="gramStart"/>
      <w:r w:rsidRPr="00DE0F94">
        <w:t>pinnacles</w:t>
      </w:r>
      <w:proofErr w:type="gramEnd"/>
      <w:r w:rsidRPr="00DE0F94">
        <w:t>, but the rest of these drowned cities would lie deep underwater.</w:t>
      </w:r>
    </w:p>
    <w:p w:rsidR="00DE0F94" w:rsidRPr="00812843" w:rsidRDefault="00DE0F94" w:rsidP="00DE0F94">
      <w:pPr>
        <w:pStyle w:val="Heading4"/>
      </w:pPr>
      <w:r>
        <w:t>E</w:t>
      </w:r>
      <w:r w:rsidRPr="00812843">
        <w:t>xtinction</w:t>
      </w:r>
    </w:p>
    <w:p w:rsidR="00DE0F94" w:rsidRPr="008F01C0" w:rsidRDefault="00DE0F94" w:rsidP="00DE0F94">
      <w:proofErr w:type="spellStart"/>
      <w:r w:rsidRPr="00812843">
        <w:rPr>
          <w:rStyle w:val="StyleStyleBold12pt"/>
        </w:rPr>
        <w:t>Sawin</w:t>
      </w:r>
      <w:proofErr w:type="spellEnd"/>
      <w:r w:rsidRPr="00812843">
        <w:rPr>
          <w:rStyle w:val="StyleStyleBold12pt"/>
        </w:rPr>
        <w:t xml:space="preserve"> 12 </w:t>
      </w:r>
      <w:r w:rsidRPr="008F01C0">
        <w:t xml:space="preserve">[Janet </w:t>
      </w:r>
      <w:proofErr w:type="spellStart"/>
      <w:r w:rsidRPr="008F01C0">
        <w:t>Sawin</w:t>
      </w:r>
      <w:proofErr w:type="spellEnd"/>
      <w:r w:rsidRPr="008F01C0">
        <w:t xml:space="preserve">, Senior Director of the Energy and Climate Change Program at the </w:t>
      </w:r>
      <w:proofErr w:type="spellStart"/>
      <w:r w:rsidRPr="008F01C0">
        <w:t>WorldWatch</w:t>
      </w:r>
      <w:proofErr w:type="spellEnd"/>
      <w:r w:rsidRPr="008F01C0">
        <w:t xml:space="preserve"> Institute, Aug 2012, “Climate Change Poses Greater Security Threat than Terrorism]</w:t>
      </w:r>
    </w:p>
    <w:p w:rsidR="00DE0F94" w:rsidRDefault="00DE0F94" w:rsidP="00DE0F94">
      <w:r w:rsidRPr="00DE0F94">
        <w:t xml:space="preserve">As early as 1988, scientists cautioned that human tinkering with the Earth's climate amounted </w:t>
      </w:r>
    </w:p>
    <w:p w:rsidR="00DE0F94" w:rsidRDefault="00DE0F94" w:rsidP="00DE0F94">
      <w:r>
        <w:t>AND</w:t>
      </w:r>
    </w:p>
    <w:p w:rsidR="00DE0F94" w:rsidRPr="00DE0F94" w:rsidRDefault="00DE0F94" w:rsidP="00DE0F94">
      <w:proofErr w:type="gramStart"/>
      <w:r w:rsidRPr="00DE0F94">
        <w:t>migration</w:t>
      </w:r>
      <w:proofErr w:type="gramEnd"/>
      <w:r w:rsidRPr="00DE0F94">
        <w:t xml:space="preserve"> across borders has frequently led to violent clashes over land and resources. </w:t>
      </w:r>
    </w:p>
    <w:p w:rsidR="00DE0F94" w:rsidRDefault="00DE0F94" w:rsidP="00DE0F94">
      <w:pPr>
        <w:pStyle w:val="Heading3"/>
      </w:pPr>
      <w:r>
        <w:lastRenderedPageBreak/>
        <w:t>1AC – Solvency 2.08</w:t>
      </w:r>
    </w:p>
    <w:p w:rsidR="00DE0F94" w:rsidRPr="004C5E5D" w:rsidRDefault="00DE0F94" w:rsidP="00DE0F94">
      <w:pPr>
        <w:pStyle w:val="Heading4"/>
      </w:pPr>
      <w:r w:rsidRPr="004C5E5D">
        <w:t xml:space="preserve">Normal Trade Relations is </w:t>
      </w:r>
      <w:r w:rsidRPr="004C5E5D">
        <w:rPr>
          <w:u w:val="single"/>
        </w:rPr>
        <w:t>vital</w:t>
      </w:r>
      <w:r w:rsidRPr="004C5E5D">
        <w:t xml:space="preserve"> – no trade occurs without it</w:t>
      </w:r>
    </w:p>
    <w:p w:rsidR="00DE0F94" w:rsidRPr="004C5E5D" w:rsidRDefault="00DE0F94" w:rsidP="00DE0F94">
      <w:pPr>
        <w:rPr>
          <w:rFonts w:cs="Arial"/>
        </w:rPr>
      </w:pPr>
      <w:r w:rsidRPr="004C5E5D">
        <w:rPr>
          <w:rFonts w:cs="Arial"/>
          <w:b/>
        </w:rPr>
        <w:t xml:space="preserve">French 09 </w:t>
      </w:r>
      <w:r w:rsidRPr="004C5E5D">
        <w:rPr>
          <w:rFonts w:cs="Arial"/>
        </w:rPr>
        <w:t xml:space="preserve">– </w:t>
      </w:r>
      <w:r w:rsidRPr="00B31999">
        <w:rPr>
          <w:rFonts w:cs="Arial"/>
          <w:sz w:val="18"/>
        </w:rPr>
        <w:t xml:space="preserve">editor of and a frequent contributor to The Havana Note, has led more than two dozen research trips to Cuba (Anya, “Options for Engagement </w:t>
      </w:r>
      <w:proofErr w:type="gramStart"/>
      <w:r w:rsidRPr="00B31999">
        <w:rPr>
          <w:rFonts w:cs="Arial"/>
          <w:sz w:val="18"/>
        </w:rPr>
        <w:t>A</w:t>
      </w:r>
      <w:proofErr w:type="gramEnd"/>
      <w:r w:rsidRPr="00B31999">
        <w:rPr>
          <w:rFonts w:cs="Arial"/>
          <w:sz w:val="18"/>
        </w:rPr>
        <w:t xml:space="preserve"> Resource Guide for Reforming U.S. Policy toward Cuba” </w:t>
      </w:r>
      <w:hyperlink r:id="rId16" w:history="1">
        <w:r w:rsidRPr="00B31999">
          <w:rPr>
            <w:rFonts w:cs="Arial"/>
            <w:sz w:val="18"/>
          </w:rPr>
          <w:t>http://www.lexingtoninstitute.org/library/resources/documents/Cuba/USPolicy/options-for-engagement.pdf</w:t>
        </w:r>
      </w:hyperlink>
      <w:r w:rsidRPr="00B31999">
        <w:rPr>
          <w:rFonts w:cs="Arial"/>
          <w:sz w:val="18"/>
        </w:rPr>
        <w:t>)</w:t>
      </w:r>
    </w:p>
    <w:p w:rsidR="00DE0F94" w:rsidRDefault="00DE0F94" w:rsidP="00DE0F94">
      <w:proofErr w:type="gramStart"/>
      <w:r w:rsidRPr="00DE0F94">
        <w:t>the</w:t>
      </w:r>
      <w:proofErr w:type="gramEnd"/>
      <w:r w:rsidRPr="00DE0F94">
        <w:t xml:space="preserve"> path to “normal” trade relations If the United States were to lift </w:t>
      </w:r>
    </w:p>
    <w:p w:rsidR="00DE0F94" w:rsidRDefault="00DE0F94" w:rsidP="00DE0F94">
      <w:r>
        <w:t>AND</w:t>
      </w:r>
    </w:p>
    <w:p w:rsidR="00DE0F94" w:rsidRPr="00DE0F94" w:rsidRDefault="00DE0F94" w:rsidP="00DE0F94">
      <w:proofErr w:type="gramStart"/>
      <w:r w:rsidRPr="00DE0F94">
        <w:t>years</w:t>
      </w:r>
      <w:proofErr w:type="gramEnd"/>
      <w:r w:rsidRPr="00DE0F94">
        <w:t xml:space="preserve">, as both countries would need to adopt statutory and regulatory changes. </w:t>
      </w:r>
    </w:p>
    <w:p w:rsidR="00DE0F94" w:rsidRPr="006A35A6" w:rsidRDefault="00DE0F94" w:rsidP="00DE0F94">
      <w:pPr>
        <w:pStyle w:val="Heading4"/>
        <w:rPr>
          <w:rFonts w:cs="Times New Roman"/>
        </w:rPr>
      </w:pPr>
      <w:r w:rsidRPr="006A35A6">
        <w:rPr>
          <w:rFonts w:cs="Times New Roman"/>
        </w:rPr>
        <w:t xml:space="preserve">Only </w:t>
      </w:r>
      <w:r w:rsidRPr="009961DA">
        <w:rPr>
          <w:rFonts w:cs="Times New Roman"/>
          <w:i/>
          <w:u w:val="single"/>
        </w:rPr>
        <w:t>full removal</w:t>
      </w:r>
      <w:r w:rsidRPr="006A35A6">
        <w:rPr>
          <w:rFonts w:cs="Times New Roman"/>
        </w:rPr>
        <w:t xml:space="preserve"> </w:t>
      </w:r>
      <w:r>
        <w:rPr>
          <w:rFonts w:cs="Times New Roman"/>
        </w:rPr>
        <w:t>of the embargo</w:t>
      </w:r>
      <w:r w:rsidRPr="006A35A6">
        <w:rPr>
          <w:rFonts w:cs="Times New Roman"/>
        </w:rPr>
        <w:t xml:space="preserve"> solves</w:t>
      </w:r>
      <w:r>
        <w:rPr>
          <w:rFonts w:cs="Times New Roman"/>
        </w:rPr>
        <w:t xml:space="preserve"> </w:t>
      </w:r>
      <w:r w:rsidRPr="006A35A6">
        <w:rPr>
          <w:rFonts w:cs="Times New Roman"/>
        </w:rPr>
        <w:t>– partial or conditioned removal is worse than the status quo.</w:t>
      </w:r>
    </w:p>
    <w:p w:rsidR="00DE0F94" w:rsidRPr="006A35A6" w:rsidRDefault="00DE0F94" w:rsidP="00DE0F94">
      <w:proofErr w:type="spellStart"/>
      <w:r w:rsidRPr="006A35A6">
        <w:rPr>
          <w:rStyle w:val="StyleStyleBold12pt"/>
        </w:rPr>
        <w:t>Gorrell</w:t>
      </w:r>
      <w:proofErr w:type="spellEnd"/>
      <w:r w:rsidRPr="006A35A6">
        <w:rPr>
          <w:rStyle w:val="StyleStyleBold12pt"/>
        </w:rPr>
        <w:t xml:space="preserve"> 05 </w:t>
      </w:r>
      <w:r w:rsidRPr="00B31999">
        <w:rPr>
          <w:sz w:val="18"/>
        </w:rPr>
        <w:t xml:space="preserve">Lieutenant Colonel, U.S. Army War College [Lieutenant Colonel Tim </w:t>
      </w:r>
      <w:proofErr w:type="spellStart"/>
      <w:r w:rsidRPr="00B31999">
        <w:rPr>
          <w:sz w:val="18"/>
        </w:rPr>
        <w:t>Gorrell</w:t>
      </w:r>
      <w:proofErr w:type="spellEnd"/>
      <w:r w:rsidRPr="00B31999">
        <w:rPr>
          <w:sz w:val="18"/>
        </w:rPr>
        <w:t>, Cuba: The Next Unanticipated Anticipated Strategic Crisis</w:t>
      </w:r>
      <w:proofErr w:type="gramStart"/>
      <w:r w:rsidRPr="00B31999">
        <w:rPr>
          <w:sz w:val="18"/>
        </w:rPr>
        <w:t>?,</w:t>
      </w:r>
      <w:proofErr w:type="gramEnd"/>
      <w:r w:rsidRPr="00B31999">
        <w:rPr>
          <w:sz w:val="18"/>
        </w:rPr>
        <w:t xml:space="preserve"> Strategy Research Project, 18 March 2005, U.S. Army War College, http://www.dtic.mil/cgi-bin/GetTRDoc?AD=ADA433074]</w:t>
      </w:r>
    </w:p>
    <w:p w:rsidR="00DE0F94" w:rsidRDefault="00DE0F94" w:rsidP="00DE0F94">
      <w:r w:rsidRPr="00DE0F94">
        <w:t xml:space="preserve">RETAIN SANCTIONS AGAINST CUBA, BUT ENFORCE THEM IN VARYING DEGREES DEPENDING ON THE POLITICAL </w:t>
      </w:r>
    </w:p>
    <w:p w:rsidR="00DE0F94" w:rsidRDefault="00DE0F94" w:rsidP="00DE0F94">
      <w:r>
        <w:t>AND</w:t>
      </w:r>
    </w:p>
    <w:p w:rsidR="00DE0F94" w:rsidRPr="00DE0F94" w:rsidRDefault="00DE0F94" w:rsidP="00DE0F94">
      <w:proofErr w:type="gramStart"/>
      <w:r w:rsidRPr="00DE0F94">
        <w:t>have</w:t>
      </w:r>
      <w:proofErr w:type="gramEnd"/>
      <w:r w:rsidRPr="00DE0F94">
        <w:t xml:space="preserve"> to lose by attempting a bold shift in its policy toward Cuba?</w:t>
      </w:r>
    </w:p>
    <w:p w:rsidR="00DE0F94" w:rsidRPr="002C7A10" w:rsidRDefault="00DE0F94" w:rsidP="00DE0F94">
      <w:pPr>
        <w:pStyle w:val="Heading4"/>
        <w:rPr>
          <w:rFonts w:eastAsiaTheme="minorHAnsi"/>
        </w:rPr>
      </w:pPr>
      <w:r w:rsidRPr="00EB24EB">
        <w:rPr>
          <w:rFonts w:eastAsiaTheme="minorHAnsi"/>
        </w:rPr>
        <w:t>The unconditional offer of normal trade relations boosts</w:t>
      </w:r>
      <w:r w:rsidRPr="002C7A10">
        <w:rPr>
          <w:rFonts w:eastAsiaTheme="minorHAnsi"/>
        </w:rPr>
        <w:t xml:space="preserve"> US-Cuban relations and fosters a stable transition</w:t>
      </w:r>
    </w:p>
    <w:p w:rsidR="00DE0F94" w:rsidRPr="00B31999" w:rsidRDefault="00DE0F94" w:rsidP="00DE0F94">
      <w:pPr>
        <w:contextualSpacing/>
        <w:rPr>
          <w:sz w:val="18"/>
        </w:rPr>
      </w:pPr>
      <w:r w:rsidRPr="002C7A10">
        <w:rPr>
          <w:b/>
        </w:rPr>
        <w:t xml:space="preserve">Koenig 10 </w:t>
      </w:r>
      <w:r w:rsidRPr="002C7A10">
        <w:t xml:space="preserve">– </w:t>
      </w:r>
      <w:r w:rsidRPr="00B31999">
        <w:rPr>
          <w:sz w:val="18"/>
        </w:rPr>
        <w:t xml:space="preserve">US Army Colonel, paper submitted for a Masters in Strategic Studies at the US Army War College (Lance, “Time for a New Cuba Policy” </w:t>
      </w:r>
      <w:hyperlink r:id="rId17" w:history="1">
        <w:r w:rsidRPr="00B31999">
          <w:rPr>
            <w:sz w:val="18"/>
          </w:rPr>
          <w:t>http://www.dtic.mil/cgi-bin/GetTRDoc?AD=ADA518130</w:t>
        </w:r>
      </w:hyperlink>
      <w:r w:rsidRPr="00B31999">
        <w:rPr>
          <w:sz w:val="18"/>
        </w:rPr>
        <w:t>)</w:t>
      </w:r>
    </w:p>
    <w:p w:rsidR="00DE0F94" w:rsidRDefault="00DE0F94" w:rsidP="00DE0F94">
      <w:r w:rsidRPr="00DE0F94">
        <w:t xml:space="preserve">The option with the greatest possibility of success and reward for the United States is </w:t>
      </w:r>
    </w:p>
    <w:p w:rsidR="00DE0F94" w:rsidRDefault="00DE0F94" w:rsidP="00DE0F94">
      <w:r>
        <w:t>AND</w:t>
      </w:r>
    </w:p>
    <w:p w:rsidR="00DE0F94" w:rsidRPr="00DE0F94" w:rsidRDefault="00DE0F94" w:rsidP="00DE0F94">
      <w:proofErr w:type="gramStart"/>
      <w:r w:rsidRPr="00DE0F94">
        <w:t>guides</w:t>
      </w:r>
      <w:proofErr w:type="gramEnd"/>
      <w:r w:rsidRPr="00DE0F94">
        <w:t xml:space="preserve"> her onto a path that will benefit the nations of the Americas. </w:t>
      </w:r>
    </w:p>
    <w:p w:rsidR="00DE0F94" w:rsidRPr="00CC1D88" w:rsidRDefault="00DE0F94" w:rsidP="00DE0F94">
      <w:pPr>
        <w:pStyle w:val="Heading4"/>
        <w:rPr>
          <w:rFonts w:cs="Times New Roman"/>
        </w:rPr>
      </w:pPr>
      <w:r w:rsidRPr="00CC1D88">
        <w:rPr>
          <w:rFonts w:cs="Times New Roman"/>
        </w:rPr>
        <w:t>And, the embargo is an act of genocide – it disproportionately affects the Cuban popu</w:t>
      </w:r>
      <w:r>
        <w:rPr>
          <w:rFonts w:cs="Times New Roman"/>
        </w:rPr>
        <w:t>lation</w:t>
      </w:r>
    </w:p>
    <w:p w:rsidR="00DE0F94" w:rsidRDefault="00DE0F94" w:rsidP="00DE0F94">
      <w:proofErr w:type="spellStart"/>
      <w:r w:rsidRPr="00DE0F94">
        <w:t>Malott</w:t>
      </w:r>
      <w:proofErr w:type="spellEnd"/>
      <w:r w:rsidRPr="00DE0F94">
        <w:t xml:space="preserve"> 7 (Curry, From New Mexico State University in Las Cruces, NM</w:t>
      </w:r>
    </w:p>
    <w:p w:rsidR="00DE0F94" w:rsidRDefault="00DE0F94" w:rsidP="00DE0F94">
      <w:r>
        <w:t>AND</w:t>
      </w:r>
    </w:p>
    <w:p w:rsidR="00DE0F94" w:rsidRPr="00DE0F94" w:rsidRDefault="00DE0F94" w:rsidP="00DE0F94">
      <w:r w:rsidRPr="00DE0F94">
        <w:t>Critical Education Policy Studies, v5 n1 May 2007 pg. 245)//</w:t>
      </w:r>
      <w:proofErr w:type="spellStart"/>
      <w:r w:rsidRPr="00DE0F94">
        <w:t>moxley</w:t>
      </w:r>
      <w:proofErr w:type="spellEnd"/>
    </w:p>
    <w:p w:rsidR="00DE0F94" w:rsidRDefault="00DE0F94" w:rsidP="00DE0F94">
      <w:r w:rsidRPr="00DE0F94">
        <w:t xml:space="preserve"> [The US has not been] trying to influence the revolution but to </w:t>
      </w:r>
    </w:p>
    <w:p w:rsidR="00DE0F94" w:rsidRDefault="00DE0F94" w:rsidP="00DE0F94">
      <w:r>
        <w:t>AND</w:t>
      </w:r>
    </w:p>
    <w:p w:rsidR="00DE0F94" w:rsidRPr="00DE0F94" w:rsidRDefault="00DE0F94" w:rsidP="00DE0F94">
      <w:proofErr w:type="gramStart"/>
      <w:r w:rsidRPr="00DE0F94">
        <w:t>whom</w:t>
      </w:r>
      <w:proofErr w:type="gramEnd"/>
      <w:r w:rsidRPr="00DE0F94">
        <w:t xml:space="preserve"> have lived their entire lives under the embargo (Granma, 2005).</w:t>
      </w:r>
    </w:p>
    <w:p w:rsidR="00DE0F94" w:rsidRDefault="00DE0F94" w:rsidP="00DE0F94"/>
    <w:p w:rsidR="00DE0F94" w:rsidRPr="00DE6FE0" w:rsidRDefault="00DE0F94" w:rsidP="00DE0F94"/>
    <w:p w:rsidR="00DE0F94" w:rsidRPr="00AA1658" w:rsidRDefault="00DE0F94" w:rsidP="00DE0F94">
      <w:pPr>
        <w:pStyle w:val="Heading4"/>
      </w:pPr>
      <w:r>
        <w:rPr>
          <w:lang w:eastAsia="zh-CN"/>
        </w:rPr>
        <w:t>No prior questions to the 1AC (0:25)</w:t>
      </w:r>
    </w:p>
    <w:p w:rsidR="00DE0F94" w:rsidRPr="00AA1658" w:rsidRDefault="00DE0F94" w:rsidP="00DE0F94">
      <w:pPr>
        <w:rPr>
          <w:sz w:val="16"/>
        </w:rPr>
      </w:pPr>
      <w:r w:rsidRPr="003C7E00">
        <w:rPr>
          <w:rStyle w:val="StyleStyleBold12pt"/>
        </w:rPr>
        <w:t>Owen</w:t>
      </w:r>
      <w:r w:rsidRPr="00F15015">
        <w:rPr>
          <w:sz w:val="16"/>
          <w:szCs w:val="16"/>
        </w:rPr>
        <w:t xml:space="preserve"> </w:t>
      </w:r>
      <w:r w:rsidRPr="00F15015">
        <w:rPr>
          <w:rStyle w:val="StyleStyleBold12pt"/>
        </w:rPr>
        <w:t>02</w:t>
      </w:r>
      <w:r w:rsidRPr="00AA1658">
        <w:rPr>
          <w:sz w:val="16"/>
        </w:rPr>
        <w:t xml:space="preserve"> (David, Reader of Political Theory at the Univ. of Southampton, Millennium, </w:t>
      </w:r>
      <w:proofErr w:type="spellStart"/>
      <w:r w:rsidRPr="00AA1658">
        <w:rPr>
          <w:sz w:val="16"/>
        </w:rPr>
        <w:t>Vol</w:t>
      </w:r>
      <w:proofErr w:type="spellEnd"/>
      <w:r w:rsidRPr="00AA1658">
        <w:rPr>
          <w:sz w:val="16"/>
        </w:rPr>
        <w:t xml:space="preserve"> 31, No 3)</w:t>
      </w:r>
    </w:p>
    <w:p w:rsidR="00DE0F94" w:rsidRDefault="00DE0F94" w:rsidP="00DE0F94">
      <w:r w:rsidRPr="00DE0F94">
        <w:t xml:space="preserve">Commenting on the ‘philosophical turn’ in IR, </w:t>
      </w:r>
      <w:proofErr w:type="spellStart"/>
      <w:r w:rsidRPr="00DE0F94">
        <w:t>Wæver</w:t>
      </w:r>
      <w:proofErr w:type="spellEnd"/>
      <w:r w:rsidRPr="00DE0F94">
        <w:t xml:space="preserve"> remarks that ‘[a] </w:t>
      </w:r>
    </w:p>
    <w:p w:rsidR="00DE0F94" w:rsidRDefault="00DE0F94" w:rsidP="00DE0F94">
      <w:r>
        <w:t>AND</w:t>
      </w:r>
    </w:p>
    <w:p w:rsidR="00DE0F94" w:rsidRPr="00DE0F94" w:rsidRDefault="00DE0F94" w:rsidP="00DE0F94">
      <w:proofErr w:type="gramStart"/>
      <w:r w:rsidRPr="00DE0F94">
        <w:t>the</w:t>
      </w:r>
      <w:proofErr w:type="gramEnd"/>
      <w:r w:rsidRPr="00DE0F94">
        <w:t xml:space="preserve"> first and second dangers, and so a potentially vicious circle arises.</w:t>
      </w:r>
    </w:p>
    <w:p w:rsidR="00DE0F94" w:rsidRPr="00CC1D88" w:rsidRDefault="00DE0F94" w:rsidP="00DE0F94">
      <w:pPr>
        <w:pStyle w:val="Heading4"/>
        <w:rPr>
          <w:rFonts w:cs="Times New Roman"/>
        </w:rPr>
      </w:pPr>
      <w:r w:rsidRPr="00CC1D88">
        <w:rPr>
          <w:rFonts w:cs="Times New Roman"/>
        </w:rPr>
        <w:lastRenderedPageBreak/>
        <w:t>Independently, Latin America is structurally improving due to globalization</w:t>
      </w:r>
      <w:r>
        <w:rPr>
          <w:rFonts w:cs="Times New Roman"/>
        </w:rPr>
        <w:t xml:space="preserve"> (:25)</w:t>
      </w:r>
    </w:p>
    <w:p w:rsidR="00DE0F94" w:rsidRPr="00CC1D88" w:rsidRDefault="00DE0F94" w:rsidP="00DE0F94">
      <w:pPr>
        <w:rPr>
          <w:sz w:val="16"/>
        </w:rPr>
      </w:pPr>
      <w:r w:rsidRPr="00CC1D88">
        <w:rPr>
          <w:b/>
        </w:rPr>
        <w:t xml:space="preserve">O’Neil 6-16-13 </w:t>
      </w:r>
      <w:r w:rsidRPr="00CC1D88">
        <w:rPr>
          <w:sz w:val="16"/>
        </w:rPr>
        <w:t xml:space="preserve">(Shannon O’Neil is senior fellow for Latin America studies at the Council on Foreign Relations (CFR), O’Neil has taught in the political science department at Columbia University. She is a frequent commentator on major television and radio programs, and her work has appeared in Foreign Affairs, Foreign Affairs </w:t>
      </w:r>
      <w:proofErr w:type="spellStart"/>
      <w:r w:rsidRPr="00CC1D88">
        <w:rPr>
          <w:sz w:val="16"/>
        </w:rPr>
        <w:t>Latinoamerica</w:t>
      </w:r>
      <w:proofErr w:type="spellEnd"/>
      <w:r w:rsidRPr="00CC1D88">
        <w:rPr>
          <w:sz w:val="16"/>
        </w:rPr>
        <w:t xml:space="preserve">, Americas Quarterly, </w:t>
      </w:r>
      <w:proofErr w:type="spellStart"/>
      <w:r w:rsidRPr="00CC1D88">
        <w:rPr>
          <w:sz w:val="16"/>
        </w:rPr>
        <w:t>Política</w:t>
      </w:r>
      <w:proofErr w:type="spellEnd"/>
      <w:r w:rsidRPr="00CC1D88">
        <w:rPr>
          <w:sz w:val="16"/>
        </w:rPr>
        <w:t xml:space="preserve"> Exterior, Foreign Policy, the Washington Post, and the Los Angeles Times, among others, and she has testified before the U.S. Congress on U.S. policy toward Mexico, she was a justice, welfare, and economics fellow at the </w:t>
      </w:r>
      <w:proofErr w:type="spellStart"/>
      <w:r w:rsidRPr="00CC1D88">
        <w:rPr>
          <w:sz w:val="16"/>
        </w:rPr>
        <w:t>Weatherhead</w:t>
      </w:r>
      <w:proofErr w:type="spellEnd"/>
      <w:r w:rsidRPr="00CC1D88">
        <w:rPr>
          <w:sz w:val="16"/>
        </w:rPr>
        <w:t xml:space="preserve"> Center for International Affairs at Harvard University. She was also a Fulbright scholar in Mexico and Argentina. Prior to her academic work, Dr. O’Neil worked in the private sector as an equity analyst at Indosuez Capital Latin America and Credit Lyonnais Securities. She holds a BA from Yale University, an MA in international relations from Yale University, and a PhD in government from Harvard University, “Latin American Success Story”, June 16</w:t>
      </w:r>
      <w:r w:rsidRPr="00CC1D88">
        <w:rPr>
          <w:sz w:val="16"/>
          <w:vertAlign w:val="superscript"/>
        </w:rPr>
        <w:t>th</w:t>
      </w:r>
      <w:r w:rsidRPr="00CC1D88">
        <w:rPr>
          <w:sz w:val="16"/>
        </w:rPr>
        <w:t xml:space="preserve">, 2013, </w:t>
      </w:r>
      <w:hyperlink r:id="rId18" w:history="1">
        <w:r w:rsidRPr="00CC1D88">
          <w:rPr>
            <w:rStyle w:val="Hyperlink"/>
            <w:sz w:val="16"/>
          </w:rPr>
          <w:t>http://www.thedailybeast.com/articles/2013/07/16/latin-america-s-secret-success-story.html</w:t>
        </w:r>
      </w:hyperlink>
      <w:r w:rsidRPr="00CC1D88">
        <w:rPr>
          <w:sz w:val="16"/>
        </w:rPr>
        <w:t>)//moxley</w:t>
      </w:r>
    </w:p>
    <w:p w:rsidR="00DE0F94" w:rsidRDefault="00DE0F94" w:rsidP="00DE0F94">
      <w:r w:rsidRPr="00DE0F94">
        <w:t xml:space="preserve">Latin America rarely looms large on the global scene, overshadowed by Europe, the </w:t>
      </w:r>
    </w:p>
    <w:p w:rsidR="00DE0F94" w:rsidRDefault="00DE0F94" w:rsidP="00DE0F94">
      <w:r>
        <w:t>AND</w:t>
      </w:r>
    </w:p>
    <w:p w:rsidR="00DE0F94" w:rsidRPr="00DE0F94" w:rsidRDefault="00DE0F94" w:rsidP="00DE0F94">
      <w:proofErr w:type="gramStart"/>
      <w:r w:rsidRPr="00DE0F94">
        <w:t>than</w:t>
      </w:r>
      <w:proofErr w:type="gramEnd"/>
      <w:r w:rsidRPr="00DE0F94">
        <w:t xml:space="preserve"> to look toward its hemispheric neighbors, who have much to impart.</w:t>
      </w:r>
    </w:p>
    <w:p w:rsidR="00DE0F94" w:rsidRDefault="00DE0F94" w:rsidP="00DE0F94">
      <w:pPr>
        <w:rPr>
          <w:sz w:val="16"/>
        </w:rPr>
      </w:pPr>
    </w:p>
    <w:p w:rsidR="00DE0F94" w:rsidRPr="004A4973" w:rsidRDefault="00DE0F94" w:rsidP="00DE0F94"/>
    <w:sectPr w:rsidR="00DE0F94" w:rsidRPr="004A49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511" w:rsidRDefault="00A92511" w:rsidP="005F5576">
      <w:r>
        <w:separator/>
      </w:r>
    </w:p>
  </w:endnote>
  <w:endnote w:type="continuationSeparator" w:id="0">
    <w:p w:rsidR="00A92511" w:rsidRDefault="00A9251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511" w:rsidRDefault="00A92511" w:rsidP="005F5576">
      <w:r>
        <w:separator/>
      </w:r>
    </w:p>
  </w:footnote>
  <w:footnote w:type="continuationSeparator" w:id="0">
    <w:p w:rsidR="00A92511" w:rsidRDefault="00A9251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B7691E"/>
    <w:multiLevelType w:val="hybridMultilevel"/>
    <w:tmpl w:val="79CC0D8C"/>
    <w:lvl w:ilvl="0" w:tplc="AD263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284CF5"/>
    <w:multiLevelType w:val="hybridMultilevel"/>
    <w:tmpl w:val="5DD8B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3951F5"/>
    <w:multiLevelType w:val="hybridMultilevel"/>
    <w:tmpl w:val="79CC0D8C"/>
    <w:lvl w:ilvl="0" w:tplc="AD2630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F7649D"/>
    <w:multiLevelType w:val="hybridMultilevel"/>
    <w:tmpl w:val="7E421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9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7F16"/>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6CA"/>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0073"/>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154"/>
    <w:rsid w:val="00514387"/>
    <w:rsid w:val="00516459"/>
    <w:rsid w:val="00520153"/>
    <w:rsid w:val="005321A1"/>
    <w:rsid w:val="005349E1"/>
    <w:rsid w:val="00537EF5"/>
    <w:rsid w:val="005420CC"/>
    <w:rsid w:val="005434D0"/>
    <w:rsid w:val="0054437C"/>
    <w:rsid w:val="00546D61"/>
    <w:rsid w:val="00554EBD"/>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2DEE"/>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91F"/>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511"/>
    <w:rsid w:val="00A9262C"/>
    <w:rsid w:val="00AB3B76"/>
    <w:rsid w:val="00AB61DD"/>
    <w:rsid w:val="00AC222F"/>
    <w:rsid w:val="00AC2CC7"/>
    <w:rsid w:val="00AC7B3B"/>
    <w:rsid w:val="00AD3CE6"/>
    <w:rsid w:val="00AD606F"/>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E0F94"/>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2DE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E2D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E2D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5E2D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5E2DE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E2DE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E2DE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normal card text,Shrunk,qualifications in card,qualifications,bold underline"/>
    <w:basedOn w:val="DefaultParagraphFont"/>
    <w:uiPriority w:val="7"/>
    <w:qFormat/>
    <w:rsid w:val="005E2DE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5E2DE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5E2DE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E2DE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5E2DEE"/>
    <w:rPr>
      <w:rFonts w:ascii="Calibri" w:eastAsiaTheme="majorEastAsia" w:hAnsi="Calibri" w:cstheme="majorBidi"/>
      <w:b/>
      <w:bCs/>
      <w:iCs/>
      <w:sz w:val="26"/>
    </w:rPr>
  </w:style>
  <w:style w:type="paragraph" w:styleId="ListParagraph">
    <w:name w:val="List Paragraph"/>
    <w:basedOn w:val="Normal"/>
    <w:uiPriority w:val="34"/>
    <w:qFormat/>
    <w:rsid w:val="00DE0F94"/>
    <w:pPr>
      <w:ind w:left="720"/>
      <w:contextualSpacing/>
    </w:pPr>
  </w:style>
  <w:style w:type="character" w:customStyle="1" w:styleId="UnderlineBold">
    <w:name w:val="Underline + Bold"/>
    <w:uiPriority w:val="1"/>
    <w:qFormat/>
    <w:rsid w:val="00DE0F94"/>
    <w:rPr>
      <w:rFonts w:ascii="Georgia" w:hAnsi="Georgia"/>
      <w:b w:val="0"/>
      <w:bCs w:val="0"/>
      <w:sz w:val="22"/>
      <w:u w:val="single"/>
    </w:rPr>
  </w:style>
  <w:style w:type="paragraph" w:customStyle="1" w:styleId="Style1">
    <w:name w:val="Style1"/>
    <w:basedOn w:val="Normal"/>
    <w:link w:val="Style1Char"/>
    <w:rsid w:val="00DE0F94"/>
    <w:rPr>
      <w:rFonts w:eastAsia="SimSun"/>
      <w:szCs w:val="24"/>
      <w:u w:val="single"/>
      <w:lang w:eastAsia="zh-CN"/>
    </w:rPr>
  </w:style>
  <w:style w:type="character" w:customStyle="1" w:styleId="Style1Char">
    <w:name w:val="Style1 Char"/>
    <w:link w:val="Style1"/>
    <w:rsid w:val="00DE0F94"/>
    <w:rPr>
      <w:rFonts w:ascii="Calibri" w:eastAsia="SimSun" w:hAnsi="Calibri" w:cs="Calibri"/>
      <w:szCs w:val="24"/>
      <w:u w:val="single"/>
      <w:lang w:eastAsia="zh-CN"/>
    </w:rPr>
  </w:style>
  <w:style w:type="character" w:customStyle="1" w:styleId="34">
    <w:name w:val="34"/>
    <w:rsid w:val="00DE0F94"/>
    <w:rPr>
      <w:rFonts w:ascii="Times New Roman" w:hAnsi="Times New Roman" w:cs="Arial"/>
      <w:bCs/>
      <w:sz w:val="20"/>
      <w:u w:val="single"/>
      <w:lang w:val="en-US" w:eastAsia="en-US" w:bidi="ar-SA"/>
    </w:rPr>
  </w:style>
  <w:style w:type="character" w:customStyle="1" w:styleId="45">
    <w:name w:val="45"/>
    <w:rsid w:val="00DE0F94"/>
    <w:rPr>
      <w:rFonts w:ascii="Times New Roman" w:hAnsi="Times New Roman" w:cs="Arial"/>
      <w:b/>
      <w:bCs/>
      <w:sz w:val="20"/>
      <w:u w:val="single"/>
      <w:lang w:val="en-US" w:eastAsia="en-US" w:bidi="ar-SA"/>
    </w:rPr>
  </w:style>
  <w:style w:type="character" w:customStyle="1" w:styleId="titleblue14">
    <w:name w:val="titleblue14"/>
    <w:rsid w:val="00DE0F94"/>
  </w:style>
  <w:style w:type="character" w:customStyle="1" w:styleId="NoSpacingChar">
    <w:name w:val="No Spacing Char"/>
    <w:aliases w:val="Small Text Char"/>
    <w:rsid w:val="00DE0F94"/>
    <w:rPr>
      <w:rFonts w:ascii="Garamond" w:hAnsi="Garamond"/>
      <w:sz w:val="18"/>
      <w:szCs w:val="22"/>
    </w:rPr>
  </w:style>
  <w:style w:type="paragraph" w:customStyle="1" w:styleId="StyleStyle411pt">
    <w:name w:val="Style Style4 + 11 pt"/>
    <w:basedOn w:val="Normal"/>
    <w:link w:val="StyleStyle411ptChar"/>
    <w:rsid w:val="00DE0F94"/>
    <w:rPr>
      <w:rFonts w:eastAsia="Times New Roman"/>
      <w:u w:val="single"/>
    </w:rPr>
  </w:style>
  <w:style w:type="character" w:customStyle="1" w:styleId="StyleStyle411ptChar">
    <w:name w:val="Style Style4 + 11 pt Char"/>
    <w:link w:val="StyleStyle411pt"/>
    <w:rsid w:val="00DE0F94"/>
    <w:rPr>
      <w:rFonts w:ascii="Calibri" w:eastAsia="Times New Roman" w:hAnsi="Calibri" w:cs="Calibri"/>
      <w:u w:val="single"/>
    </w:rPr>
  </w:style>
  <w:style w:type="character" w:customStyle="1" w:styleId="BalloonTextChar">
    <w:name w:val="Balloon Text Char"/>
    <w:basedOn w:val="DefaultParagraphFont"/>
    <w:link w:val="BalloonText"/>
    <w:uiPriority w:val="99"/>
    <w:semiHidden/>
    <w:rsid w:val="00DE0F94"/>
    <w:rPr>
      <w:rFonts w:ascii="Tahoma" w:hAnsi="Tahoma" w:cs="Tahoma"/>
      <w:sz w:val="16"/>
      <w:szCs w:val="16"/>
    </w:rPr>
  </w:style>
  <w:style w:type="paragraph" w:styleId="BalloonText">
    <w:name w:val="Balloon Text"/>
    <w:basedOn w:val="Normal"/>
    <w:link w:val="BalloonTextChar"/>
    <w:uiPriority w:val="99"/>
    <w:semiHidden/>
    <w:rsid w:val="00DE0F94"/>
    <w:rPr>
      <w:rFonts w:ascii="Tahoma" w:hAnsi="Tahoma" w:cs="Tahoma"/>
      <w:sz w:val="16"/>
      <w:szCs w:val="16"/>
    </w:rPr>
  </w:style>
  <w:style w:type="character" w:customStyle="1" w:styleId="BalloonTextChar1">
    <w:name w:val="Balloon Text Char1"/>
    <w:basedOn w:val="DefaultParagraphFont"/>
    <w:uiPriority w:val="99"/>
    <w:semiHidden/>
    <w:rsid w:val="00DE0F94"/>
    <w:rPr>
      <w:rFonts w:ascii="Tahoma" w:hAnsi="Tahoma" w:cs="Tahoma"/>
      <w:sz w:val="16"/>
      <w:szCs w:val="16"/>
    </w:rPr>
  </w:style>
  <w:style w:type="character" w:customStyle="1" w:styleId="CardText2Char">
    <w:name w:val="Card Text 2 Char"/>
    <w:link w:val="CardText2"/>
    <w:rsid w:val="00DE0F94"/>
    <w:rPr>
      <w:rFonts w:ascii="Arial Narrow" w:eastAsia="Times New Roman" w:hAnsi="Arial Narrow"/>
      <w:b/>
      <w:color w:val="000000"/>
      <w:u w:val="single"/>
    </w:rPr>
  </w:style>
  <w:style w:type="paragraph" w:customStyle="1" w:styleId="CardText2">
    <w:name w:val="Card Text 2"/>
    <w:basedOn w:val="Normal"/>
    <w:link w:val="CardText2Char"/>
    <w:rsid w:val="00DE0F94"/>
    <w:rPr>
      <w:rFonts w:ascii="Arial Narrow" w:eastAsia="Times New Roman" w:hAnsi="Arial Narrow" w:cstheme="minorBidi"/>
      <w:b/>
      <w:color w:val="000000"/>
      <w:u w:val="single"/>
    </w:rPr>
  </w:style>
  <w:style w:type="character" w:customStyle="1" w:styleId="apple-converted-space">
    <w:name w:val="apple-converted-space"/>
    <w:basedOn w:val="DefaultParagraphFont"/>
    <w:rsid w:val="00DE0F94"/>
  </w:style>
  <w:style w:type="paragraph" w:styleId="NormalWeb">
    <w:name w:val="Normal (Web)"/>
    <w:basedOn w:val="Normal"/>
    <w:uiPriority w:val="99"/>
    <w:semiHidden/>
    <w:unhideWhenUsed/>
    <w:rsid w:val="00DE0F9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E0F94"/>
    <w:rPr>
      <w:b/>
      <w:bCs/>
    </w:rPr>
  </w:style>
  <w:style w:type="character" w:customStyle="1" w:styleId="CardUnderlined">
    <w:name w:val="Card Underlined"/>
    <w:rsid w:val="00DE0F94"/>
    <w:rPr>
      <w:rFonts w:ascii="Garamond" w:hAnsi="Garamond"/>
      <w:sz w:val="22"/>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E2DE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E2D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E2D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5E2D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5E2DE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5E2DE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E2DE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normal card text,Shrunk,qualifications in card,qualifications,bold underline"/>
    <w:basedOn w:val="DefaultParagraphFont"/>
    <w:uiPriority w:val="7"/>
    <w:qFormat/>
    <w:rsid w:val="005E2DE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5E2DE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8 pt"/>
    <w:basedOn w:val="DefaultParagraphFont"/>
    <w:uiPriority w:val="6"/>
    <w:qFormat/>
    <w:rsid w:val="005E2DE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5E2DE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5E2DEE"/>
    <w:rPr>
      <w:rFonts w:ascii="Calibri" w:eastAsiaTheme="majorEastAsia" w:hAnsi="Calibri" w:cstheme="majorBidi"/>
      <w:b/>
      <w:bCs/>
      <w:iCs/>
      <w:sz w:val="26"/>
    </w:rPr>
  </w:style>
  <w:style w:type="paragraph" w:styleId="ListParagraph">
    <w:name w:val="List Paragraph"/>
    <w:basedOn w:val="Normal"/>
    <w:uiPriority w:val="34"/>
    <w:qFormat/>
    <w:rsid w:val="00DE0F94"/>
    <w:pPr>
      <w:ind w:left="720"/>
      <w:contextualSpacing/>
    </w:pPr>
  </w:style>
  <w:style w:type="character" w:customStyle="1" w:styleId="UnderlineBold">
    <w:name w:val="Underline + Bold"/>
    <w:uiPriority w:val="1"/>
    <w:qFormat/>
    <w:rsid w:val="00DE0F94"/>
    <w:rPr>
      <w:rFonts w:ascii="Georgia" w:hAnsi="Georgia"/>
      <w:b w:val="0"/>
      <w:bCs w:val="0"/>
      <w:sz w:val="22"/>
      <w:u w:val="single"/>
    </w:rPr>
  </w:style>
  <w:style w:type="paragraph" w:customStyle="1" w:styleId="Style1">
    <w:name w:val="Style1"/>
    <w:basedOn w:val="Normal"/>
    <w:link w:val="Style1Char"/>
    <w:rsid w:val="00DE0F94"/>
    <w:rPr>
      <w:rFonts w:eastAsia="SimSun"/>
      <w:szCs w:val="24"/>
      <w:u w:val="single"/>
      <w:lang w:eastAsia="zh-CN"/>
    </w:rPr>
  </w:style>
  <w:style w:type="character" w:customStyle="1" w:styleId="Style1Char">
    <w:name w:val="Style1 Char"/>
    <w:link w:val="Style1"/>
    <w:rsid w:val="00DE0F94"/>
    <w:rPr>
      <w:rFonts w:ascii="Calibri" w:eastAsia="SimSun" w:hAnsi="Calibri" w:cs="Calibri"/>
      <w:szCs w:val="24"/>
      <w:u w:val="single"/>
      <w:lang w:eastAsia="zh-CN"/>
    </w:rPr>
  </w:style>
  <w:style w:type="character" w:customStyle="1" w:styleId="34">
    <w:name w:val="34"/>
    <w:rsid w:val="00DE0F94"/>
    <w:rPr>
      <w:rFonts w:ascii="Times New Roman" w:hAnsi="Times New Roman" w:cs="Arial"/>
      <w:bCs/>
      <w:sz w:val="20"/>
      <w:u w:val="single"/>
      <w:lang w:val="en-US" w:eastAsia="en-US" w:bidi="ar-SA"/>
    </w:rPr>
  </w:style>
  <w:style w:type="character" w:customStyle="1" w:styleId="45">
    <w:name w:val="45"/>
    <w:rsid w:val="00DE0F94"/>
    <w:rPr>
      <w:rFonts w:ascii="Times New Roman" w:hAnsi="Times New Roman" w:cs="Arial"/>
      <w:b/>
      <w:bCs/>
      <w:sz w:val="20"/>
      <w:u w:val="single"/>
      <w:lang w:val="en-US" w:eastAsia="en-US" w:bidi="ar-SA"/>
    </w:rPr>
  </w:style>
  <w:style w:type="character" w:customStyle="1" w:styleId="titleblue14">
    <w:name w:val="titleblue14"/>
    <w:rsid w:val="00DE0F94"/>
  </w:style>
  <w:style w:type="character" w:customStyle="1" w:styleId="NoSpacingChar">
    <w:name w:val="No Spacing Char"/>
    <w:aliases w:val="Small Text Char"/>
    <w:rsid w:val="00DE0F94"/>
    <w:rPr>
      <w:rFonts w:ascii="Garamond" w:hAnsi="Garamond"/>
      <w:sz w:val="18"/>
      <w:szCs w:val="22"/>
    </w:rPr>
  </w:style>
  <w:style w:type="paragraph" w:customStyle="1" w:styleId="StyleStyle411pt">
    <w:name w:val="Style Style4 + 11 pt"/>
    <w:basedOn w:val="Normal"/>
    <w:link w:val="StyleStyle411ptChar"/>
    <w:rsid w:val="00DE0F94"/>
    <w:rPr>
      <w:rFonts w:eastAsia="Times New Roman"/>
      <w:u w:val="single"/>
    </w:rPr>
  </w:style>
  <w:style w:type="character" w:customStyle="1" w:styleId="StyleStyle411ptChar">
    <w:name w:val="Style Style4 + 11 pt Char"/>
    <w:link w:val="StyleStyle411pt"/>
    <w:rsid w:val="00DE0F94"/>
    <w:rPr>
      <w:rFonts w:ascii="Calibri" w:eastAsia="Times New Roman" w:hAnsi="Calibri" w:cs="Calibri"/>
      <w:u w:val="single"/>
    </w:rPr>
  </w:style>
  <w:style w:type="character" w:customStyle="1" w:styleId="BalloonTextChar">
    <w:name w:val="Balloon Text Char"/>
    <w:basedOn w:val="DefaultParagraphFont"/>
    <w:link w:val="BalloonText"/>
    <w:uiPriority w:val="99"/>
    <w:semiHidden/>
    <w:rsid w:val="00DE0F94"/>
    <w:rPr>
      <w:rFonts w:ascii="Tahoma" w:hAnsi="Tahoma" w:cs="Tahoma"/>
      <w:sz w:val="16"/>
      <w:szCs w:val="16"/>
    </w:rPr>
  </w:style>
  <w:style w:type="paragraph" w:styleId="BalloonText">
    <w:name w:val="Balloon Text"/>
    <w:basedOn w:val="Normal"/>
    <w:link w:val="BalloonTextChar"/>
    <w:uiPriority w:val="99"/>
    <w:semiHidden/>
    <w:rsid w:val="00DE0F94"/>
    <w:rPr>
      <w:rFonts w:ascii="Tahoma" w:hAnsi="Tahoma" w:cs="Tahoma"/>
      <w:sz w:val="16"/>
      <w:szCs w:val="16"/>
    </w:rPr>
  </w:style>
  <w:style w:type="character" w:customStyle="1" w:styleId="BalloonTextChar1">
    <w:name w:val="Balloon Text Char1"/>
    <w:basedOn w:val="DefaultParagraphFont"/>
    <w:uiPriority w:val="99"/>
    <w:semiHidden/>
    <w:rsid w:val="00DE0F94"/>
    <w:rPr>
      <w:rFonts w:ascii="Tahoma" w:hAnsi="Tahoma" w:cs="Tahoma"/>
      <w:sz w:val="16"/>
      <w:szCs w:val="16"/>
    </w:rPr>
  </w:style>
  <w:style w:type="character" w:customStyle="1" w:styleId="CardText2Char">
    <w:name w:val="Card Text 2 Char"/>
    <w:link w:val="CardText2"/>
    <w:rsid w:val="00DE0F94"/>
    <w:rPr>
      <w:rFonts w:ascii="Arial Narrow" w:eastAsia="Times New Roman" w:hAnsi="Arial Narrow"/>
      <w:b/>
      <w:color w:val="000000"/>
      <w:u w:val="single"/>
    </w:rPr>
  </w:style>
  <w:style w:type="paragraph" w:customStyle="1" w:styleId="CardText2">
    <w:name w:val="Card Text 2"/>
    <w:basedOn w:val="Normal"/>
    <w:link w:val="CardText2Char"/>
    <w:rsid w:val="00DE0F94"/>
    <w:rPr>
      <w:rFonts w:ascii="Arial Narrow" w:eastAsia="Times New Roman" w:hAnsi="Arial Narrow" w:cstheme="minorBidi"/>
      <w:b/>
      <w:color w:val="000000"/>
      <w:u w:val="single"/>
    </w:rPr>
  </w:style>
  <w:style w:type="character" w:customStyle="1" w:styleId="apple-converted-space">
    <w:name w:val="apple-converted-space"/>
    <w:basedOn w:val="DefaultParagraphFont"/>
    <w:rsid w:val="00DE0F94"/>
  </w:style>
  <w:style w:type="paragraph" w:styleId="NormalWeb">
    <w:name w:val="Normal (Web)"/>
    <w:basedOn w:val="Normal"/>
    <w:uiPriority w:val="99"/>
    <w:semiHidden/>
    <w:unhideWhenUsed/>
    <w:rsid w:val="00DE0F9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E0F94"/>
    <w:rPr>
      <w:b/>
      <w:bCs/>
    </w:rPr>
  </w:style>
  <w:style w:type="character" w:customStyle="1" w:styleId="CardUnderlined">
    <w:name w:val="Card Underlined"/>
    <w:rsid w:val="00DE0F94"/>
    <w:rPr>
      <w:rFonts w:ascii="Garamond" w:hAnsi="Garamond"/>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efencetalk.com/preserving-us-national-security-interests-through-a-liberal-world-construct-39593/" TargetMode="External"/><Relationship Id="rId18" Type="http://schemas.openxmlformats.org/officeDocument/2006/relationships/hyperlink" Target="http://www.thedailybeast.com/articles/2013/07/16/latin-america-s-secret-success-story.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ost-gazette.com/pg/06211/709477-109.stm" TargetMode="External"/><Relationship Id="rId17" Type="http://schemas.openxmlformats.org/officeDocument/2006/relationships/hyperlink" Target="http://www.dtic.mil/cgi-bin/GetTRDoc?AD=ADA518130" TargetMode="External"/><Relationship Id="rId2" Type="http://schemas.openxmlformats.org/officeDocument/2006/relationships/customXml" Target="../customXml/item2.xml"/><Relationship Id="rId16" Type="http://schemas.openxmlformats.org/officeDocument/2006/relationships/hyperlink" Target="http://www.lexingtoninstitute.org/library/resources/documents/Cuba/USPolicy/options-for-engagement.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dtic.mil" TargetMode="External"/><Relationship Id="rId5" Type="http://schemas.openxmlformats.org/officeDocument/2006/relationships/styles" Target="styles.xml"/><Relationship Id="rId15" Type="http://schemas.openxmlformats.org/officeDocument/2006/relationships/hyperlink" Target="http://environs.law.ucdavis.edu/issues/36/2/specht.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s://repository.library.georgetown.edu/bitstream/handle/10822/553334/holmesMichael.pdf?sequenc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69</Pages>
  <Words>2120</Words>
  <Characters>12089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Nico Leis</dc:creator>
  <cp:keywords>Verbatim</cp:keywords>
  <dc:description>Verbatim 4.6</dc:description>
  <cp:lastModifiedBy>Nico Leis</cp:lastModifiedBy>
  <cp:revision>1</cp:revision>
  <dcterms:created xsi:type="dcterms:W3CDTF">2014-01-20T05:49:00Z</dcterms:created>
  <dcterms:modified xsi:type="dcterms:W3CDTF">2014-01-20T05:50:00Z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