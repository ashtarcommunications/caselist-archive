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F7" w:rsidRPr="009F07F7" w:rsidRDefault="009F07F7" w:rsidP="009F07F7">
      <w:pPr>
        <w:pStyle w:val="Heading3"/>
        <w:ind w:firstLine="720"/>
        <w:rPr>
          <w:rStyle w:val="StyleStyleBold12pt"/>
          <w:b/>
          <w:bCs/>
          <w:sz w:val="60"/>
          <w:u w:val="single"/>
        </w:rPr>
      </w:pPr>
      <w:r>
        <w:t>Case</w:t>
      </w:r>
    </w:p>
    <w:p w:rsidR="009F07F7" w:rsidRPr="003835C4" w:rsidRDefault="009F07F7" w:rsidP="009F07F7">
      <w:pPr>
        <w:rPr>
          <w:rStyle w:val="StyleStyleBold12pt"/>
        </w:rPr>
      </w:pPr>
      <w:r>
        <w:rPr>
          <w:rStyle w:val="StyleStyleBold12pt"/>
        </w:rPr>
        <w:t xml:space="preserve">This racism has perpetuated the myth of the minority – the myth of the model minority is the process by which the right points to the success of certain Asians to use as ammunitions against other groups; that their poverty must be explained by their own values – this strategically ignores the policing of </w:t>
      </w:r>
      <w:proofErr w:type="gramStart"/>
      <w:r>
        <w:rPr>
          <w:rStyle w:val="StyleStyleBold12pt"/>
        </w:rPr>
        <w:t>SOUTHEAST</w:t>
      </w:r>
      <w:proofErr w:type="gramEnd"/>
      <w:r>
        <w:rPr>
          <w:rStyle w:val="StyleStyleBold12pt"/>
        </w:rPr>
        <w:t xml:space="preserve"> Asian immigrants</w:t>
      </w:r>
    </w:p>
    <w:p w:rsidR="009F07F7" w:rsidRPr="00843CB9" w:rsidRDefault="009F07F7" w:rsidP="009F07F7">
      <w:proofErr w:type="spellStart"/>
      <w:r w:rsidRPr="00AE34E0">
        <w:rPr>
          <w:rStyle w:val="StyleStyleBold12pt"/>
        </w:rPr>
        <w:t>Thrupkaew</w:t>
      </w:r>
      <w:proofErr w:type="spellEnd"/>
      <w:r w:rsidRPr="00AE34E0">
        <w:rPr>
          <w:rStyle w:val="StyleStyleBold12pt"/>
        </w:rPr>
        <w:t xml:space="preserve"> ‘2</w:t>
      </w:r>
      <w:r w:rsidRPr="00AE34E0">
        <w:t xml:space="preserve"> Prospect </w:t>
      </w:r>
      <w:r w:rsidRPr="00843CB9">
        <w:t xml:space="preserve">Senior Correspondent 2k2 </w:t>
      </w:r>
      <w:proofErr w:type="spellStart"/>
      <w:r w:rsidRPr="00843CB9">
        <w:t>Noy</w:t>
      </w:r>
      <w:proofErr w:type="spellEnd"/>
      <w:r w:rsidRPr="00843CB9">
        <w:t xml:space="preserve">-; The Myth of the Model Minority; THE AMERICAN PROSPECT; April 7; </w:t>
      </w:r>
      <w:hyperlink r:id="rId10" w:history="1">
        <w:r w:rsidRPr="00843CB9">
          <w:rPr>
            <w:rStyle w:val="Hyperlink"/>
          </w:rPr>
          <w:t>http://www.prospect.org/cs/articles?article=the_myth_of_the_model_minority</w:t>
        </w:r>
      </w:hyperlink>
    </w:p>
    <w:p w:rsidR="009F07F7" w:rsidRDefault="009F07F7" w:rsidP="009F07F7">
      <w:r w:rsidRPr="009F07F7">
        <w:t xml:space="preserve">The model-minority myth has persisted in large part because political conservatives are so </w:t>
      </w:r>
    </w:p>
    <w:p w:rsidR="009F07F7" w:rsidRDefault="009F07F7" w:rsidP="009F07F7">
      <w:r>
        <w:t>AND</w:t>
      </w:r>
    </w:p>
    <w:p w:rsidR="009F07F7" w:rsidRPr="009F07F7" w:rsidRDefault="009F07F7" w:rsidP="009F07F7">
      <w:r w:rsidRPr="009F07F7">
        <w:t xml:space="preserve">, so people don't know the specific needs and contributions of our communities."  </w:t>
      </w:r>
    </w:p>
    <w:p w:rsidR="009F07F7" w:rsidRDefault="009F07F7" w:rsidP="009F07F7"/>
    <w:p w:rsidR="009F07F7" w:rsidRPr="003835C4" w:rsidRDefault="009F07F7" w:rsidP="009F07F7">
      <w:pPr>
        <w:rPr>
          <w:b/>
          <w:bCs/>
          <w:sz w:val="24"/>
        </w:rPr>
      </w:pPr>
      <w:r>
        <w:rPr>
          <w:rStyle w:val="StyleStyleBold12pt"/>
        </w:rPr>
        <w:t xml:space="preserve">The impact is collateral damage – the failure to expose the racism against </w:t>
      </w:r>
      <w:proofErr w:type="spellStart"/>
      <w:proofErr w:type="gramStart"/>
      <w:r>
        <w:rPr>
          <w:rStyle w:val="StyleStyleBold12pt"/>
        </w:rPr>
        <w:t>SouthEast</w:t>
      </w:r>
      <w:proofErr w:type="spellEnd"/>
      <w:proofErr w:type="gramEnd"/>
      <w:r>
        <w:rPr>
          <w:rStyle w:val="StyleStyleBold12pt"/>
        </w:rPr>
        <w:t xml:space="preserve"> Asians makes it invisible to society and perpetuates their suffering</w:t>
      </w:r>
      <w:r w:rsidRPr="003835C4">
        <w:rPr>
          <w:rStyle w:val="StyleStyleBold12pt"/>
        </w:rPr>
        <w:t xml:space="preserve"> </w:t>
      </w:r>
    </w:p>
    <w:p w:rsidR="009F07F7" w:rsidRPr="003835C4" w:rsidRDefault="009F07F7" w:rsidP="009F07F7">
      <w:r w:rsidRPr="003835C4">
        <w:rPr>
          <w:rStyle w:val="StyleStyleBold12pt"/>
        </w:rPr>
        <w:t xml:space="preserve">Tang 2k </w:t>
      </w:r>
      <w:r w:rsidRPr="003835C4">
        <w:t>TANG Assistant Professor in the Department of African American Studies and the Asian American Studies Program at the University of Illinois at Chicago 2000 Eric-; COLLATERAL DAMAGE: Southeast Asian Poverty in the United States; SOCIAL TEXT 62; Vol. 18, No. 1, Spring; p.58-59.</w:t>
      </w:r>
    </w:p>
    <w:p w:rsidR="009F07F7" w:rsidRDefault="009F07F7" w:rsidP="009F07F7">
      <w:r w:rsidRPr="009F07F7">
        <w:t xml:space="preserve">Following my discussion of the formation of an immigrant culture of poverty, I discuss </w:t>
      </w:r>
    </w:p>
    <w:p w:rsidR="009F07F7" w:rsidRDefault="009F07F7" w:rsidP="009F07F7">
      <w:r>
        <w:t>AND</w:t>
      </w:r>
    </w:p>
    <w:p w:rsidR="009F07F7" w:rsidRPr="009F07F7" w:rsidRDefault="009F07F7" w:rsidP="009F07F7">
      <w:proofErr w:type="gramStart"/>
      <w:r w:rsidRPr="009F07F7">
        <w:t>fully</w:t>
      </w:r>
      <w:proofErr w:type="gramEnd"/>
      <w:r w:rsidRPr="009F07F7">
        <w:t xml:space="preserve"> exposed-reveals that there is no such thing as the unintended.</w:t>
      </w:r>
    </w:p>
    <w:p w:rsidR="009F07F7" w:rsidRPr="00250AD5" w:rsidRDefault="009F07F7" w:rsidP="009F07F7">
      <w:pPr>
        <w:pStyle w:val="Heading3"/>
        <w:rPr>
          <w:rStyle w:val="StyleStyleBold12pt"/>
          <w:b/>
          <w:bCs/>
          <w:sz w:val="60"/>
          <w:u w:val="single"/>
        </w:rPr>
      </w:pPr>
      <w:r w:rsidRPr="00250AD5">
        <w:rPr>
          <w:rStyle w:val="StyleStyleBold12pt"/>
          <w:b/>
          <w:bCs/>
          <w:sz w:val="60"/>
          <w:u w:val="single"/>
        </w:rPr>
        <w:lastRenderedPageBreak/>
        <w:t>K</w:t>
      </w:r>
    </w:p>
    <w:p w:rsidR="009F07F7" w:rsidRPr="006022AD" w:rsidRDefault="009F07F7" w:rsidP="009F07F7">
      <w:pPr>
        <w:rPr>
          <w:b/>
          <w:bCs/>
          <w:sz w:val="24"/>
        </w:rPr>
      </w:pPr>
      <w:proofErr w:type="spellStart"/>
      <w:r w:rsidRPr="00943AE3">
        <w:rPr>
          <w:rStyle w:val="StyleStyleBold12pt"/>
        </w:rPr>
        <w:t>Nativistic</w:t>
      </w:r>
      <w:proofErr w:type="spellEnd"/>
      <w:r w:rsidRPr="00943AE3">
        <w:rPr>
          <w:rStyle w:val="StyleStyleBold12pt"/>
        </w:rPr>
        <w:t xml:space="preserve"> racism has OUTCASTED Asian-Americans from the nation, relying on SEVERAL ideologi</w:t>
      </w:r>
      <w:r w:rsidRPr="00BD4807">
        <w:rPr>
          <w:rStyle w:val="StyleStyleBold12pt"/>
        </w:rPr>
        <w:t xml:space="preserve">es and stereotypes that </w:t>
      </w:r>
      <w:proofErr w:type="gramStart"/>
      <w:r w:rsidRPr="00BD4807">
        <w:rPr>
          <w:rStyle w:val="StyleStyleBold12pt"/>
        </w:rPr>
        <w:t>has</w:t>
      </w:r>
      <w:proofErr w:type="gramEnd"/>
      <w:r w:rsidRPr="00BD4807">
        <w:rPr>
          <w:rStyle w:val="StyleStyleBold12pt"/>
        </w:rPr>
        <w:t xml:space="preserve"> led to exclusion over time.  The ALARMIST, yellow peril ideology, couched as American Patriotism has been an ESPECIALLY EGREGIOUS form of </w:t>
      </w:r>
      <w:proofErr w:type="spellStart"/>
      <w:r w:rsidRPr="00BD4807">
        <w:rPr>
          <w:rStyle w:val="StyleStyleBold12pt"/>
        </w:rPr>
        <w:t>nativistic</w:t>
      </w:r>
      <w:proofErr w:type="spellEnd"/>
      <w:r w:rsidRPr="00BD4807">
        <w:rPr>
          <w:rStyle w:val="StyleStyleBold12pt"/>
        </w:rPr>
        <w:t xml:space="preserve"> racism.  The general Asian population CONTINUES to suffer INTIMIDATION, VIOLENCE and other hate crimes</w:t>
      </w:r>
    </w:p>
    <w:p w:rsidR="009F07F7" w:rsidRPr="0042340F" w:rsidRDefault="009F07F7" w:rsidP="009F07F7">
      <w:r w:rsidRPr="0042340F">
        <w:rPr>
          <w:rStyle w:val="StyleStyleBold12pt"/>
        </w:rPr>
        <w:t>Kim ‘8</w:t>
      </w:r>
      <w:r>
        <w:t xml:space="preserve"> </w:t>
      </w:r>
      <w:r w:rsidRPr="0042340F">
        <w:t xml:space="preserve">KIM </w:t>
      </w:r>
      <w:proofErr w:type="spellStart"/>
      <w:r w:rsidRPr="0042340F">
        <w:t>Asst</w:t>
      </w:r>
      <w:proofErr w:type="spellEnd"/>
      <w:r w:rsidRPr="0042340F">
        <w:t xml:space="preserve"> Prof of Sociology @ Loyola Marymount Univ. 2k8 Nadia-; IMPERIAL CITIZENS: Koreans and Race from Seoul </w:t>
      </w:r>
      <w:proofErr w:type="gramStart"/>
      <w:r w:rsidRPr="0042340F">
        <w:t>To</w:t>
      </w:r>
      <w:proofErr w:type="gramEnd"/>
      <w:r w:rsidRPr="0042340F">
        <w:t xml:space="preserve"> LA.; p. 14-15</w:t>
      </w:r>
    </w:p>
    <w:p w:rsidR="009F07F7" w:rsidRDefault="009F07F7" w:rsidP="009F07F7">
      <w:r w:rsidRPr="009F07F7">
        <w:t>“</w:t>
      </w:r>
      <w:proofErr w:type="spellStart"/>
      <w:r w:rsidRPr="009F07F7">
        <w:t>Nativistic</w:t>
      </w:r>
      <w:proofErr w:type="spellEnd"/>
      <w:r w:rsidRPr="009F07F7">
        <w:t xml:space="preserve"> racism” is the mechanism through which Asian Americans have been outcast from </w:t>
      </w:r>
    </w:p>
    <w:p w:rsidR="009F07F7" w:rsidRDefault="009F07F7" w:rsidP="009F07F7">
      <w:r>
        <w:t>AND</w:t>
      </w:r>
    </w:p>
    <w:p w:rsidR="009F07F7" w:rsidRPr="009F07F7" w:rsidRDefault="009F07F7" w:rsidP="009F07F7">
      <w:proofErr w:type="gramStart"/>
      <w:r w:rsidRPr="009F07F7">
        <w:t>this</w:t>
      </w:r>
      <w:proofErr w:type="gramEnd"/>
      <w:r w:rsidRPr="009F07F7">
        <w:t xml:space="preserve"> “geography of hunger and exploitation” are Iraq and New Orleans.</w:t>
      </w:r>
    </w:p>
    <w:p w:rsidR="009F07F7" w:rsidRDefault="009F07F7" w:rsidP="009F07F7"/>
    <w:p w:rsidR="009F07F7" w:rsidRDefault="009F07F7" w:rsidP="009F07F7">
      <w:pPr>
        <w:rPr>
          <w:rStyle w:val="StyleStyleBold12pt"/>
        </w:rPr>
      </w:pPr>
      <w:r>
        <w:rPr>
          <w:rStyle w:val="Emphasis"/>
        </w:rPr>
        <w:t>Black White Binary DA</w:t>
      </w:r>
      <w:r>
        <w:rPr>
          <w:rStyle w:val="StyleStyleBold12pt"/>
        </w:rPr>
        <w:t>—the alt operates within that framework—this causes racial scapegoating that undermines anti-racism coalitions</w:t>
      </w:r>
    </w:p>
    <w:p w:rsidR="009F07F7" w:rsidRDefault="009F07F7" w:rsidP="009F07F7">
      <w:r>
        <w:rPr>
          <w:rStyle w:val="StyleStyleBold12pt"/>
        </w:rPr>
        <w:t xml:space="preserve">Hutchinson ‘4 </w:t>
      </w:r>
      <w:r>
        <w:t>Prof of Law, Washington College of Law, American U,’04</w:t>
      </w:r>
      <w:r>
        <w:rPr>
          <w:rStyle w:val="StyleStyleBold12pt"/>
        </w:rPr>
        <w:t xml:space="preserve"> </w:t>
      </w:r>
      <w:r>
        <w:t>Darren Lenard, Aug 2004 (“Critical Race Theory: History, Evolution, and New Frontiers,” American University Law Review, LN)</w:t>
      </w:r>
    </w:p>
    <w:p w:rsidR="009F07F7" w:rsidRDefault="009F07F7" w:rsidP="009F07F7">
      <w:r w:rsidRPr="009F07F7">
        <w:t xml:space="preserve">Ultimately, however, the exclusive deployment of a binary black/white paradigm artificially </w:t>
      </w:r>
    </w:p>
    <w:p w:rsidR="009F07F7" w:rsidRDefault="009F07F7" w:rsidP="009F07F7">
      <w:r>
        <w:t>AND</w:t>
      </w:r>
    </w:p>
    <w:p w:rsidR="009F07F7" w:rsidRPr="009F07F7" w:rsidRDefault="009F07F7" w:rsidP="009F07F7">
      <w:proofErr w:type="gramStart"/>
      <w:r w:rsidRPr="009F07F7">
        <w:t>that</w:t>
      </w:r>
      <w:proofErr w:type="gramEnd"/>
      <w:r w:rsidRPr="009F07F7">
        <w:t xml:space="preserve"> disparages blacks' assertions of racial injustice by deploying model minority constructs. n111</w:t>
      </w:r>
    </w:p>
    <w:p w:rsidR="009F07F7" w:rsidRDefault="009F07F7" w:rsidP="009F07F7"/>
    <w:p w:rsidR="009F07F7" w:rsidRDefault="009F07F7" w:rsidP="009F07F7">
      <w:pPr>
        <w:rPr>
          <w:rStyle w:val="StyleStyleBold12pt"/>
        </w:rPr>
      </w:pPr>
      <w:r>
        <w:rPr>
          <w:rStyle w:val="StyleStyleBold12pt"/>
        </w:rPr>
        <w:t>Challenging this racism is critical to spurring more effective movements against racism</w:t>
      </w:r>
    </w:p>
    <w:p w:rsidR="009F07F7" w:rsidRDefault="009F07F7" w:rsidP="009F07F7">
      <w:proofErr w:type="spellStart"/>
      <w:r>
        <w:rPr>
          <w:rStyle w:val="StyleStyleBold12pt"/>
        </w:rPr>
        <w:t>Balibar</w:t>
      </w:r>
      <w:proofErr w:type="spellEnd"/>
      <w:r>
        <w:rPr>
          <w:rStyle w:val="StyleStyleBold12pt"/>
        </w:rPr>
        <w:t xml:space="preserve"> ‘5</w:t>
      </w:r>
      <w:r>
        <w:t xml:space="preserve"> teaches philosophy @ the University of Paris 2k5 Etienne-; RACE, NATION, CLASS:  Ambiguous identities; published 1988 reprinted 1992,1993,1995,1996,1998,2000,2002,2005; p. 20-21.</w:t>
      </w:r>
    </w:p>
    <w:p w:rsidR="009F07F7" w:rsidRDefault="009F07F7" w:rsidP="009F07F7">
      <w:r w:rsidRPr="009F07F7">
        <w:t xml:space="preserve">We can now turn our attention to ‘neo-racism’. What seems </w:t>
      </w:r>
      <w:proofErr w:type="gramStart"/>
      <w:r w:rsidRPr="009F07F7">
        <w:t>to</w:t>
      </w:r>
      <w:proofErr w:type="gramEnd"/>
      <w:r w:rsidRPr="009F07F7">
        <w:t xml:space="preserve"> </w:t>
      </w:r>
    </w:p>
    <w:p w:rsidR="009F07F7" w:rsidRDefault="009F07F7" w:rsidP="009F07F7">
      <w:r>
        <w:t>AND</w:t>
      </w:r>
    </w:p>
    <w:p w:rsidR="009F07F7" w:rsidRPr="009F07F7" w:rsidRDefault="009F07F7" w:rsidP="009F07F7">
      <w:proofErr w:type="gramStart"/>
      <w:r w:rsidRPr="009F07F7">
        <w:t>is</w:t>
      </w:r>
      <w:proofErr w:type="gramEnd"/>
      <w:r w:rsidRPr="009F07F7">
        <w:t xml:space="preserve"> what P.A. </w:t>
      </w:r>
      <w:proofErr w:type="spellStart"/>
      <w:r w:rsidRPr="009F07F7">
        <w:t>Taguieff</w:t>
      </w:r>
      <w:proofErr w:type="spellEnd"/>
      <w:r w:rsidRPr="009F07F7">
        <w:t xml:space="preserve"> has rightly called a </w:t>
      </w:r>
      <w:proofErr w:type="spellStart"/>
      <w:r w:rsidRPr="009F07F7">
        <w:t>differentialist</w:t>
      </w:r>
      <w:proofErr w:type="spellEnd"/>
      <w:r w:rsidRPr="009F07F7">
        <w:t xml:space="preserve"> racism.</w:t>
      </w:r>
    </w:p>
    <w:p w:rsidR="009F07F7" w:rsidRDefault="009F07F7" w:rsidP="009F07F7">
      <w:pPr>
        <w:pStyle w:val="Card"/>
        <w:ind w:left="0"/>
      </w:pPr>
    </w:p>
    <w:p w:rsidR="009F07F7" w:rsidRDefault="009F07F7" w:rsidP="009F07F7">
      <w:pPr>
        <w:rPr>
          <w:rStyle w:val="StyleStyleBold12pt"/>
        </w:rPr>
      </w:pPr>
      <w:r w:rsidRPr="00943AE3">
        <w:rPr>
          <w:rStyle w:val="StyleStyleBold12pt"/>
        </w:rPr>
        <w:t xml:space="preserve">Permutation – </w:t>
      </w:r>
      <w:r>
        <w:rPr>
          <w:rStyle w:val="StyleStyleBold12pt"/>
        </w:rPr>
        <w:t>Daniel</w:t>
      </w:r>
      <w:r w:rsidRPr="00943AE3">
        <w:rPr>
          <w:rStyle w:val="StyleStyleBold12pt"/>
        </w:rPr>
        <w:t xml:space="preserve"> and I can go through a process of </w:t>
      </w:r>
      <w:proofErr w:type="spellStart"/>
      <w:r w:rsidRPr="00943AE3">
        <w:rPr>
          <w:rStyle w:val="StyleStyleBold12pt"/>
        </w:rPr>
        <w:t>conscientization</w:t>
      </w:r>
      <w:proofErr w:type="spellEnd"/>
      <w:r w:rsidRPr="00943AE3">
        <w:rPr>
          <w:rStyle w:val="StyleStyleBold12pt"/>
        </w:rPr>
        <w:t xml:space="preserve"> while the </w:t>
      </w:r>
      <w:proofErr w:type="spellStart"/>
      <w:r>
        <w:rPr>
          <w:rStyle w:val="StyleStyleBold12pt"/>
        </w:rPr>
        <w:t>Shamella</w:t>
      </w:r>
      <w:proofErr w:type="spellEnd"/>
      <w:r>
        <w:rPr>
          <w:rStyle w:val="StyleStyleBold12pt"/>
        </w:rPr>
        <w:t xml:space="preserve"> and Tyler </w:t>
      </w:r>
      <w:r w:rsidRPr="00943AE3">
        <w:rPr>
          <w:rStyle w:val="StyleStyleBold12pt"/>
        </w:rPr>
        <w:t>can go through a process of self-love</w:t>
      </w:r>
    </w:p>
    <w:p w:rsidR="009F07F7" w:rsidRDefault="009F07F7" w:rsidP="009F07F7">
      <w:pPr>
        <w:pStyle w:val="Card"/>
        <w:ind w:left="0"/>
      </w:pPr>
    </w:p>
    <w:p w:rsidR="009F07F7" w:rsidRDefault="009F07F7" w:rsidP="009F07F7">
      <w:pPr>
        <w:rPr>
          <w:rStyle w:val="StyleStyleBold12pt"/>
        </w:rPr>
      </w:pPr>
      <w:r w:rsidRPr="0054270D">
        <w:rPr>
          <w:rStyle w:val="StyleStyleBold12pt"/>
        </w:rPr>
        <w:t xml:space="preserve">U.S. </w:t>
      </w:r>
      <w:r>
        <w:rPr>
          <w:rStyle w:val="StyleStyleBold12pt"/>
        </w:rPr>
        <w:t xml:space="preserve">military occupation of bodies and land has consequences </w:t>
      </w:r>
    </w:p>
    <w:p w:rsidR="009F07F7" w:rsidRDefault="009F07F7" w:rsidP="009F07F7">
      <w:r w:rsidRPr="009F07F7">
        <w:t xml:space="preserve">US military PRESENCE creates an outflow of CULTURE. American ideas of racial hierarchies cross </w:t>
      </w:r>
    </w:p>
    <w:p w:rsidR="009F07F7" w:rsidRDefault="009F07F7" w:rsidP="009F07F7">
      <w:r>
        <w:t>AND</w:t>
      </w:r>
    </w:p>
    <w:p w:rsidR="009F07F7" w:rsidRPr="009F07F7" w:rsidRDefault="009F07F7" w:rsidP="009F07F7">
      <w:proofErr w:type="gramStart"/>
      <w:r w:rsidRPr="009F07F7">
        <w:t>the</w:t>
      </w:r>
      <w:proofErr w:type="gramEnd"/>
      <w:r w:rsidRPr="009F07F7">
        <w:t xml:space="preserve"> FOREVER FOREIGNERS, and the CONTRADICTIONS of American democracy has INFLAMED RESISTANCE.  </w:t>
      </w:r>
    </w:p>
    <w:p w:rsidR="009F07F7" w:rsidRPr="0054270D" w:rsidRDefault="009F07F7" w:rsidP="009F07F7">
      <w:proofErr w:type="spellStart"/>
      <w:r w:rsidRPr="0054270D">
        <w:rPr>
          <w:rStyle w:val="StyleStyleBold12pt"/>
        </w:rPr>
        <w:t>Maisel</w:t>
      </w:r>
      <w:proofErr w:type="spellEnd"/>
      <w:r w:rsidRPr="0054270D">
        <w:rPr>
          <w:rStyle w:val="StyleStyleBold12pt"/>
        </w:rPr>
        <w:t xml:space="preserve"> 08</w:t>
      </w:r>
      <w:r w:rsidRPr="0054270D">
        <w:t xml:space="preserve"> </w:t>
      </w:r>
      <w:r>
        <w:t>[</w:t>
      </w:r>
      <w:r w:rsidRPr="0054270D">
        <w:t>June 2008</w:t>
      </w:r>
      <w:r>
        <w:t xml:space="preserve">,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Maisel</w:t>
      </w:r>
      <w:proofErr w:type="spellEnd"/>
      <w:r>
        <w:t xml:space="preserve"> is a </w:t>
      </w:r>
      <w:r w:rsidRPr="0054270D">
        <w:t>Marketing Ass</w:t>
      </w:r>
      <w:r>
        <w:t>istan</w:t>
      </w:r>
      <w:r w:rsidRPr="0054270D">
        <w:t>t for Stanford University Press</w:t>
      </w:r>
      <w:r>
        <w:t xml:space="preserve">, </w:t>
      </w:r>
      <w:r w:rsidRPr="0054270D">
        <w:t>PRESS RELEASE on a book by Nadia Kim Entitled IMPERIAL CITIZENS:</w:t>
      </w:r>
      <w:r>
        <w:t xml:space="preserve"> </w:t>
      </w:r>
      <w:r w:rsidRPr="0054270D">
        <w:t>Ko</w:t>
      </w:r>
      <w:r>
        <w:t>reans and Race from Seoul to LA,</w:t>
      </w:r>
      <w:r w:rsidRPr="0054270D">
        <w:t xml:space="preserve"> </w:t>
      </w:r>
      <w:hyperlink r:id="rId11" w:history="1">
        <w:r w:rsidRPr="0054270D">
          <w:rPr>
            <w:rStyle w:val="Hyperlink"/>
          </w:rPr>
          <w:t>http://www.sup.org/html/book_pages/0804758875/Press%20Release.pdf</w:t>
        </w:r>
      </w:hyperlink>
      <w:r>
        <w:t>]</w:t>
      </w:r>
    </w:p>
    <w:p w:rsidR="009F07F7" w:rsidRDefault="009F07F7" w:rsidP="009F07F7">
      <w:r w:rsidRPr="009F07F7">
        <w:t xml:space="preserve">The presence of the U.S. military in foreign countries creates not just </w:t>
      </w:r>
    </w:p>
    <w:p w:rsidR="009F07F7" w:rsidRDefault="009F07F7" w:rsidP="009F07F7">
      <w:r>
        <w:t>AND</w:t>
      </w:r>
    </w:p>
    <w:p w:rsidR="000022F2" w:rsidRPr="009F07F7" w:rsidRDefault="009F07F7" w:rsidP="00D17C4E">
      <w:r w:rsidRPr="009F07F7">
        <w:t>, but human bodies and minds) have serious consequences for everyone involved.</w:t>
      </w:r>
      <w:bookmarkStart w:id="0" w:name="_GoBack"/>
      <w:bookmarkEnd w:id="0"/>
    </w:p>
    <w:sectPr w:rsidR="000022F2" w:rsidRPr="009F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387" w:rsidRDefault="00970387" w:rsidP="005F5576">
      <w:r>
        <w:separator/>
      </w:r>
    </w:p>
  </w:endnote>
  <w:endnote w:type="continuationSeparator" w:id="0">
    <w:p w:rsidR="00970387" w:rsidRDefault="0097038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387" w:rsidRDefault="00970387" w:rsidP="005F5576">
      <w:r>
        <w:separator/>
      </w:r>
    </w:p>
  </w:footnote>
  <w:footnote w:type="continuationSeparator" w:id="0">
    <w:p w:rsidR="00970387" w:rsidRDefault="00970387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F7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E756F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661F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8761E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387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F07F7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B3B76"/>
    <w:rsid w:val="00AB61DD"/>
    <w:rsid w:val="00AC222F"/>
    <w:rsid w:val="00AC2CC7"/>
    <w:rsid w:val="00AC7B3B"/>
    <w:rsid w:val="00AD3CE6"/>
    <w:rsid w:val="00AE1307"/>
    <w:rsid w:val="00AE6583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3A34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84C18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qFormat/>
    <w:locked/>
    <w:rsid w:val="009F07F7"/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qFormat/>
    <w:rsid w:val="009F07F7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9F0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F07F7"/>
  </w:style>
  <w:style w:type="character" w:styleId="Strong">
    <w:name w:val="Strong"/>
    <w:uiPriority w:val="22"/>
    <w:qFormat/>
    <w:rsid w:val="009F07F7"/>
    <w:rPr>
      <w:b/>
      <w:bCs/>
    </w:rPr>
  </w:style>
  <w:style w:type="character" w:customStyle="1" w:styleId="apple-style-span">
    <w:name w:val="apple-style-span"/>
    <w:basedOn w:val="DefaultParagraphFont"/>
    <w:rsid w:val="009F0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qFormat/>
    <w:locked/>
    <w:rsid w:val="009F07F7"/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qFormat/>
    <w:rsid w:val="009F07F7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9F0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F07F7"/>
  </w:style>
  <w:style w:type="character" w:styleId="Strong">
    <w:name w:val="Strong"/>
    <w:uiPriority w:val="22"/>
    <w:qFormat/>
    <w:rsid w:val="009F07F7"/>
    <w:rPr>
      <w:b/>
      <w:bCs/>
    </w:rPr>
  </w:style>
  <w:style w:type="character" w:customStyle="1" w:styleId="apple-style-span">
    <w:name w:val="apple-style-span"/>
    <w:basedOn w:val="DefaultParagraphFont"/>
    <w:rsid w:val="009F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up.org/html/book_pages/0804758875/Press%20Release.pdf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prospect.org/cs/articles?article=the_myth_of_the_model_minority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1</cp:revision>
  <dcterms:created xsi:type="dcterms:W3CDTF">2013-12-10T21:03:00Z</dcterms:created>
  <dcterms:modified xsi:type="dcterms:W3CDTF">2013-12-10T21:03:00Z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