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F9" w:rsidRDefault="005E56F9" w:rsidP="005E56F9">
      <w:pPr>
        <w:pStyle w:val="Heading3"/>
      </w:pPr>
      <w:r>
        <w:t>2AC—Case</w:t>
      </w:r>
    </w:p>
    <w:p w:rsidR="005E56F9" w:rsidRPr="003835C4" w:rsidRDefault="005E56F9" w:rsidP="005E56F9">
      <w:pPr>
        <w:pStyle w:val="Card"/>
        <w:ind w:left="0"/>
        <w:rPr>
          <w:rStyle w:val="StyleStyleBold12pt"/>
        </w:rPr>
      </w:pPr>
      <w:r>
        <w:rPr>
          <w:rStyle w:val="Emphasis"/>
        </w:rPr>
        <w:t>Myth of Model Minority DA</w:t>
      </w:r>
      <w:r>
        <w:rPr>
          <w:rStyle w:val="StyleStyleBold12pt"/>
        </w:rPr>
        <w:t xml:space="preserve">—Countering against the Asian American is a pre-requisite to any solvency – without embracing the silent policing of yellow bodies, the right co-opts reforms and uses the myth of the model minority as ammunition—this strategically ignores the policing of </w:t>
      </w:r>
      <w:proofErr w:type="gramStart"/>
      <w:r>
        <w:rPr>
          <w:rStyle w:val="StyleStyleBold12pt"/>
        </w:rPr>
        <w:t>SOUTHEAST</w:t>
      </w:r>
      <w:proofErr w:type="gramEnd"/>
      <w:r>
        <w:rPr>
          <w:rStyle w:val="StyleStyleBold12pt"/>
        </w:rPr>
        <w:t xml:space="preserve"> Asian immigrants</w:t>
      </w:r>
    </w:p>
    <w:p w:rsidR="005E56F9" w:rsidRPr="00843CB9" w:rsidRDefault="005E56F9" w:rsidP="005E56F9">
      <w:proofErr w:type="spellStart"/>
      <w:r w:rsidRPr="00AE34E0">
        <w:rPr>
          <w:rStyle w:val="StyleStyleBold12pt"/>
        </w:rPr>
        <w:t>Thrupkaew</w:t>
      </w:r>
      <w:proofErr w:type="spellEnd"/>
      <w:r w:rsidRPr="00AE34E0">
        <w:rPr>
          <w:rStyle w:val="StyleStyleBold12pt"/>
        </w:rPr>
        <w:t xml:space="preserve"> ‘2</w:t>
      </w:r>
      <w:r w:rsidRPr="00AE34E0">
        <w:t xml:space="preserve"> Prospect </w:t>
      </w:r>
      <w:r w:rsidRPr="00843CB9">
        <w:t xml:space="preserve">Senior Correspondent 2k2 </w:t>
      </w:r>
      <w:proofErr w:type="spellStart"/>
      <w:r w:rsidRPr="00843CB9">
        <w:t>Noy</w:t>
      </w:r>
      <w:proofErr w:type="spellEnd"/>
      <w:r w:rsidRPr="00843CB9">
        <w:t xml:space="preserve">-; The Myth of the Model Minority; THE AMERICAN PROSPECT; April 7; </w:t>
      </w:r>
      <w:hyperlink r:id="rId10" w:history="1">
        <w:r w:rsidRPr="00843CB9">
          <w:rPr>
            <w:rStyle w:val="Hyperlink"/>
          </w:rPr>
          <w:t>http://www.prospect.org/cs/articles?article=the_myth_of_the_model_minority</w:t>
        </w:r>
      </w:hyperlink>
    </w:p>
    <w:p w:rsidR="005E56F9" w:rsidRDefault="005E56F9" w:rsidP="005E56F9">
      <w:r w:rsidRPr="005E56F9">
        <w:t xml:space="preserve">The model-minority myth has persisted in large part because political conservatives are so </w:t>
      </w:r>
    </w:p>
    <w:p w:rsidR="005E56F9" w:rsidRDefault="005E56F9" w:rsidP="005E56F9">
      <w:r>
        <w:t>AND</w:t>
      </w:r>
    </w:p>
    <w:p w:rsidR="005E56F9" w:rsidRPr="005E56F9" w:rsidRDefault="005E56F9" w:rsidP="005E56F9">
      <w:r w:rsidRPr="005E56F9">
        <w:t xml:space="preserve">, so people don't know the specific needs and contributions of our communities."  </w:t>
      </w:r>
    </w:p>
    <w:p w:rsidR="005E56F9" w:rsidRDefault="005E56F9" w:rsidP="005E56F9"/>
    <w:p w:rsidR="005E56F9" w:rsidRPr="003835C4" w:rsidRDefault="005E56F9" w:rsidP="005E56F9">
      <w:pPr>
        <w:rPr>
          <w:b/>
          <w:bCs/>
          <w:sz w:val="24"/>
        </w:rPr>
      </w:pPr>
      <w:r>
        <w:rPr>
          <w:rStyle w:val="StyleStyleBold12pt"/>
        </w:rPr>
        <w:t xml:space="preserve">The impact is collateral damage – the failure to expose the racism against </w:t>
      </w:r>
      <w:proofErr w:type="spellStart"/>
      <w:proofErr w:type="gramStart"/>
      <w:r>
        <w:rPr>
          <w:rStyle w:val="StyleStyleBold12pt"/>
        </w:rPr>
        <w:t>SouthEast</w:t>
      </w:r>
      <w:proofErr w:type="spellEnd"/>
      <w:proofErr w:type="gramEnd"/>
      <w:r>
        <w:rPr>
          <w:rStyle w:val="StyleStyleBold12pt"/>
        </w:rPr>
        <w:t xml:space="preserve"> Asians makes it invisible to society and perpetuates their suffering</w:t>
      </w:r>
      <w:r w:rsidRPr="003835C4">
        <w:rPr>
          <w:rStyle w:val="StyleStyleBold12pt"/>
        </w:rPr>
        <w:t xml:space="preserve"> </w:t>
      </w:r>
    </w:p>
    <w:p w:rsidR="005E56F9" w:rsidRPr="003835C4" w:rsidRDefault="005E56F9" w:rsidP="005E56F9">
      <w:r w:rsidRPr="003835C4">
        <w:rPr>
          <w:rStyle w:val="StyleStyleBold12pt"/>
        </w:rPr>
        <w:t xml:space="preserve">Tang 2k </w:t>
      </w:r>
      <w:r w:rsidRPr="003835C4">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5E56F9" w:rsidRDefault="005E56F9" w:rsidP="005E56F9">
      <w:r w:rsidRPr="005E56F9">
        <w:t xml:space="preserve">Following my discussion of the formation of an immigrant culture of poverty, I discuss </w:t>
      </w:r>
    </w:p>
    <w:p w:rsidR="005E56F9" w:rsidRDefault="005E56F9" w:rsidP="005E56F9">
      <w:r>
        <w:t>AND</w:t>
      </w:r>
    </w:p>
    <w:p w:rsidR="005E56F9" w:rsidRPr="005E56F9" w:rsidRDefault="005E56F9" w:rsidP="005E56F9">
      <w:proofErr w:type="gramStart"/>
      <w:r w:rsidRPr="005E56F9">
        <w:t>fully</w:t>
      </w:r>
      <w:proofErr w:type="gramEnd"/>
      <w:r w:rsidRPr="005E56F9">
        <w:t xml:space="preserve"> exposed-reveals that there is no such thing as the unintended.</w:t>
      </w:r>
    </w:p>
    <w:p w:rsidR="005E56F9" w:rsidRDefault="005E56F9" w:rsidP="005E56F9">
      <w:pPr>
        <w:pStyle w:val="Heading3"/>
      </w:pPr>
      <w:r>
        <w:lastRenderedPageBreak/>
        <w:t>2AC—</w:t>
      </w:r>
      <w:proofErr w:type="spellStart"/>
      <w:r>
        <w:t>Undercommons</w:t>
      </w:r>
      <w:proofErr w:type="spellEnd"/>
    </w:p>
    <w:p w:rsidR="005E56F9" w:rsidRPr="00897731" w:rsidRDefault="005E56F9" w:rsidP="005E56F9">
      <w:pPr>
        <w:rPr>
          <w:rStyle w:val="StyleStyleBold12pt"/>
        </w:rPr>
      </w:pPr>
      <w:r w:rsidRPr="00897731">
        <w:rPr>
          <w:rStyle w:val="StyleStyleBold12pt"/>
        </w:rPr>
        <w:t>Objective, detached epistemologies produce the worst kind of violence: they reinforce privilege and justify atrocities.</w:t>
      </w:r>
    </w:p>
    <w:p w:rsidR="005E56F9" w:rsidRPr="00897731" w:rsidRDefault="005E56F9" w:rsidP="005E56F9">
      <w:r w:rsidRPr="00897731">
        <w:rPr>
          <w:rStyle w:val="StyleStyleBold12pt"/>
        </w:rPr>
        <w:t>Stone-</w:t>
      </w:r>
      <w:proofErr w:type="spellStart"/>
      <w:r w:rsidRPr="00897731">
        <w:rPr>
          <w:rStyle w:val="StyleStyleBold12pt"/>
        </w:rPr>
        <w:t>Mediatore</w:t>
      </w:r>
      <w:proofErr w:type="spellEnd"/>
      <w:r w:rsidRPr="00897731">
        <w:rPr>
          <w:rStyle w:val="StyleStyleBold12pt"/>
        </w:rPr>
        <w:t xml:space="preserv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5E56F9" w:rsidRDefault="005E56F9" w:rsidP="005E56F9">
      <w:r w:rsidRPr="005E56F9">
        <w:t xml:space="preserve">Even if objectivity is a myth, the valorization of traits associated with objectivity can </w:t>
      </w:r>
    </w:p>
    <w:p w:rsidR="005E56F9" w:rsidRDefault="005E56F9" w:rsidP="005E56F9">
      <w:r>
        <w:t>AND</w:t>
      </w:r>
    </w:p>
    <w:p w:rsidR="005E56F9" w:rsidRPr="005E56F9" w:rsidRDefault="005E56F9" w:rsidP="005E56F9">
      <w:proofErr w:type="gramStart"/>
      <w:r w:rsidRPr="005E56F9">
        <w:t>to</w:t>
      </w:r>
      <w:proofErr w:type="gramEnd"/>
      <w:r w:rsidRPr="005E56F9">
        <w:t xml:space="preserve"> pain and suppressing compassionate impulses that would otherwise be troubled by violence. </w:t>
      </w:r>
    </w:p>
    <w:p w:rsidR="005E56F9" w:rsidRPr="00897731" w:rsidRDefault="005E56F9" w:rsidP="005E56F9"/>
    <w:p w:rsidR="005E56F9" w:rsidRPr="005D6630" w:rsidRDefault="005E56F9" w:rsidP="005E56F9">
      <w:pPr>
        <w:rPr>
          <w:b/>
          <w:bCs/>
          <w:sz w:val="24"/>
        </w:rPr>
      </w:pPr>
      <w:r>
        <w:rPr>
          <w:b/>
          <w:bCs/>
          <w:sz w:val="24"/>
        </w:rPr>
        <w:t>The K</w:t>
      </w:r>
      <w:r w:rsidRPr="005D6630">
        <w:rPr>
          <w:b/>
          <w:bCs/>
          <w:sz w:val="24"/>
        </w:rPr>
        <w:t xml:space="preserve"> creates hierarchies of oppression that devolves critical struggles into “oppression </w:t>
      </w:r>
      <w:proofErr w:type="spellStart"/>
      <w:proofErr w:type="gramStart"/>
      <w:r w:rsidRPr="005D6630">
        <w:rPr>
          <w:b/>
          <w:bCs/>
          <w:sz w:val="24"/>
        </w:rPr>
        <w:t>olympics</w:t>
      </w:r>
      <w:proofErr w:type="spellEnd"/>
      <w:proofErr w:type="gramEnd"/>
      <w:r w:rsidRPr="005D6630">
        <w:rPr>
          <w:b/>
          <w:bCs/>
          <w:sz w:val="24"/>
        </w:rPr>
        <w:t>”</w:t>
      </w:r>
    </w:p>
    <w:p w:rsidR="005E56F9" w:rsidRPr="005D6630" w:rsidRDefault="005E56F9" w:rsidP="005E56F9">
      <w:r w:rsidRPr="005D6630">
        <w:rPr>
          <w:b/>
          <w:bCs/>
          <w:sz w:val="24"/>
        </w:rPr>
        <w:t>McDonald &amp; Coleman, 1999</w:t>
      </w:r>
      <w:r w:rsidRPr="005D6630">
        <w:t xml:space="preserve">, Co-Founders of Umbrella Equality Services &amp; Senior Social Work Lecturer [Peter &amp; </w:t>
      </w:r>
      <w:proofErr w:type="spellStart"/>
      <w:r w:rsidRPr="005D6630">
        <w:t>Mikki</w:t>
      </w:r>
      <w:proofErr w:type="spellEnd"/>
      <w:proofErr w:type="gramStart"/>
      <w:r w:rsidRPr="005D6630">
        <w:t>,  “</w:t>
      </w:r>
      <w:proofErr w:type="gramEnd"/>
      <w:r w:rsidRPr="005D6630">
        <w:t xml:space="preserve">Deconstructing hierarchies of oppression and adopting a 'multiple model' approach to anti-oppressive practice,” Social Work Education 18.1, </w:t>
      </w:r>
      <w:proofErr w:type="spellStart"/>
      <w:r w:rsidRPr="005D6630">
        <w:t>informa</w:t>
      </w:r>
      <w:proofErr w:type="spellEnd"/>
      <w:r w:rsidRPr="005D6630">
        <w:t>, 24-26]</w:t>
      </w:r>
    </w:p>
    <w:p w:rsidR="005E56F9" w:rsidRDefault="005E56F9" w:rsidP="005E56F9">
      <w:r w:rsidRPr="005E56F9">
        <w:t xml:space="preserve">The competition between the members of oppressed groups for what they might perceive as a </w:t>
      </w:r>
    </w:p>
    <w:p w:rsidR="005E56F9" w:rsidRDefault="005E56F9" w:rsidP="005E56F9">
      <w:r>
        <w:t>AND</w:t>
      </w:r>
    </w:p>
    <w:p w:rsidR="005E56F9" w:rsidRPr="005E56F9" w:rsidRDefault="005E56F9" w:rsidP="005E56F9">
      <w:proofErr w:type="gramStart"/>
      <w:r w:rsidRPr="005E56F9">
        <w:t>carry</w:t>
      </w:r>
      <w:proofErr w:type="gramEnd"/>
      <w:r w:rsidRPr="005E56F9">
        <w:t xml:space="preserve"> power and privilege, as well as attributes which render us oppressed.</w:t>
      </w:r>
    </w:p>
    <w:p w:rsidR="005E56F9" w:rsidRDefault="005E56F9" w:rsidP="005E56F9">
      <w:pPr>
        <w:pStyle w:val="Heading3"/>
      </w:pPr>
      <w:r>
        <w:lastRenderedPageBreak/>
        <w:t>2AC—Anti-Blackness</w:t>
      </w:r>
    </w:p>
    <w:p w:rsidR="005E56F9" w:rsidRPr="00967C54" w:rsidRDefault="005E56F9" w:rsidP="005E56F9">
      <w:pPr>
        <w:rPr>
          <w:b/>
          <w:bCs/>
          <w:sz w:val="24"/>
        </w:rPr>
      </w:pPr>
      <w:r>
        <w:rPr>
          <w:rStyle w:val="Emphasis"/>
        </w:rPr>
        <w:t>Ontological Blackness DA</w:t>
      </w:r>
      <w:r>
        <w:rPr>
          <w:rStyle w:val="StyleStyleBold12pt"/>
        </w:rPr>
        <w:t xml:space="preserve">—their discourse is an </w:t>
      </w:r>
      <w:proofErr w:type="spellStart"/>
      <w:r>
        <w:rPr>
          <w:rStyle w:val="StyleStyleBold12pt"/>
        </w:rPr>
        <w:t>essentialzed</w:t>
      </w:r>
      <w:proofErr w:type="spellEnd"/>
      <w:r>
        <w:rPr>
          <w:rStyle w:val="StyleStyleBold12pt"/>
        </w:rPr>
        <w:t xml:space="preserve"> categorical representation of Identity that should be rejected</w:t>
      </w:r>
    </w:p>
    <w:p w:rsidR="005E56F9" w:rsidRDefault="005E56F9" w:rsidP="005E56F9">
      <w:r>
        <w:rPr>
          <w:noProof/>
        </w:rPr>
        <w:drawing>
          <wp:inline distT="0" distB="0" distL="0" distR="0" wp14:anchorId="28F7759D" wp14:editId="3867E03A">
            <wp:extent cx="47625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000625"/>
                    </a:xfrm>
                    <a:prstGeom prst="rect">
                      <a:avLst/>
                    </a:prstGeom>
                    <a:noFill/>
                    <a:ln>
                      <a:noFill/>
                    </a:ln>
                  </pic:spPr>
                </pic:pic>
              </a:graphicData>
            </a:graphic>
          </wp:inline>
        </w:drawing>
      </w:r>
    </w:p>
    <w:p w:rsidR="005E56F9" w:rsidRPr="00967C54" w:rsidRDefault="005E56F9" w:rsidP="005E56F9"/>
    <w:p w:rsidR="005E56F9" w:rsidRDefault="005E56F9" w:rsidP="005E56F9">
      <w:pPr>
        <w:rPr>
          <w:rStyle w:val="StyleStyleBold12pt"/>
        </w:rPr>
      </w:pPr>
      <w:r>
        <w:rPr>
          <w:rStyle w:val="Emphasis"/>
        </w:rPr>
        <w:t>Black White Binary DA</w:t>
      </w:r>
      <w:r>
        <w:rPr>
          <w:rStyle w:val="StyleStyleBold12pt"/>
        </w:rPr>
        <w:t>—the alt operates within that framework– this causes racial scapegoating that undermines anti-racism coalitions</w:t>
      </w:r>
    </w:p>
    <w:p w:rsidR="005E56F9" w:rsidRDefault="005E56F9" w:rsidP="005E56F9">
      <w:r>
        <w:rPr>
          <w:rStyle w:val="StyleStyleBold12pt"/>
        </w:rPr>
        <w:t xml:space="preserve">Hutchinson ‘4 </w:t>
      </w:r>
      <w:r>
        <w:t>Prof of Law, Washington College of Law, American U,’04</w:t>
      </w:r>
      <w:r>
        <w:rPr>
          <w:rStyle w:val="StyleStyleBold12pt"/>
        </w:rPr>
        <w:t xml:space="preserve"> </w:t>
      </w:r>
      <w:r>
        <w:t>Darren Lenard, Aug 2004 (“Critical Race Theory: History, Evolution, and New Frontiers,” American University Law Review, LN)</w:t>
      </w:r>
    </w:p>
    <w:p w:rsidR="005E56F9" w:rsidRDefault="005E56F9" w:rsidP="005E56F9">
      <w:r w:rsidRPr="005E56F9">
        <w:t xml:space="preserve">Ultimately, however, the exclusive deployment of a binary black/white paradigm artificially </w:t>
      </w:r>
    </w:p>
    <w:p w:rsidR="005E56F9" w:rsidRDefault="005E56F9" w:rsidP="005E56F9">
      <w:r>
        <w:t>AND</w:t>
      </w:r>
    </w:p>
    <w:p w:rsidR="005E56F9" w:rsidRPr="005E56F9" w:rsidRDefault="005E56F9" w:rsidP="005E56F9">
      <w:proofErr w:type="gramStart"/>
      <w:r w:rsidRPr="005E56F9">
        <w:t>that</w:t>
      </w:r>
      <w:proofErr w:type="gramEnd"/>
      <w:r w:rsidRPr="005E56F9">
        <w:t xml:space="preserve"> disparages blacks' assertions of racial injustice by deploying model minority constructs. n111</w:t>
      </w:r>
    </w:p>
    <w:p w:rsidR="005E56F9" w:rsidRDefault="005E56F9" w:rsidP="005E56F9">
      <w:pPr>
        <w:rPr>
          <w:rStyle w:val="StyleStyleBold12pt"/>
          <w:szCs w:val="24"/>
        </w:rPr>
      </w:pPr>
    </w:p>
    <w:p w:rsidR="005E56F9" w:rsidRDefault="005E56F9" w:rsidP="005E56F9">
      <w:pPr>
        <w:rPr>
          <w:rStyle w:val="StyleStyleBold12pt"/>
        </w:rPr>
      </w:pPr>
      <w:r>
        <w:rPr>
          <w:rStyle w:val="StyleStyleBold12pt"/>
        </w:rPr>
        <w:t xml:space="preserve">The black/white binary </w:t>
      </w:r>
      <w:r w:rsidRPr="00E943FA">
        <w:rPr>
          <w:rStyle w:val="StyleStyleBold12pt"/>
        </w:rPr>
        <w:t>begins to reinforce white supremacy in new forms</w:t>
      </w:r>
    </w:p>
    <w:p w:rsidR="005E56F9" w:rsidRDefault="005E56F9" w:rsidP="005E56F9">
      <w:proofErr w:type="spellStart"/>
      <w:r w:rsidRPr="00E631DA">
        <w:rPr>
          <w:rStyle w:val="StyleStyleBold12pt"/>
        </w:rPr>
        <w:t>Alcoff</w:t>
      </w:r>
      <w:proofErr w:type="spellEnd"/>
      <w:r w:rsidRPr="00E631DA">
        <w:rPr>
          <w:rStyle w:val="StyleStyleBold12pt"/>
        </w:rPr>
        <w:t xml:space="preserve"> 3</w:t>
      </w:r>
      <w:r>
        <w:t xml:space="preserve"> [</w:t>
      </w:r>
      <w:r w:rsidRPr="00E631DA">
        <w:t>2003</w:t>
      </w:r>
      <w:r>
        <w:t xml:space="preserve">, Linda </w:t>
      </w:r>
      <w:proofErr w:type="spellStart"/>
      <w:r>
        <w:t>Alcoff</w:t>
      </w:r>
      <w:proofErr w:type="spellEnd"/>
      <w:r>
        <w:t>, professor of philosophy at CUNY, “LATINO/AS, ASIAN AMERICANS, AND THE BLACK-WHITE BINARY”, The Journal of Ethics 7: 5–27]</w:t>
      </w:r>
    </w:p>
    <w:p w:rsidR="005E56F9" w:rsidRDefault="005E56F9" w:rsidP="005E56F9">
      <w:r w:rsidRPr="005E56F9">
        <w:t xml:space="preserve">1) The black/white paradigm has disempowered various racial and ethnic groups from </w:t>
      </w:r>
    </w:p>
    <w:p w:rsidR="005E56F9" w:rsidRDefault="005E56F9" w:rsidP="005E56F9">
      <w:r>
        <w:t>AND</w:t>
      </w:r>
    </w:p>
    <w:p w:rsidR="005E56F9" w:rsidRPr="005E56F9" w:rsidRDefault="005E56F9" w:rsidP="005E56F9">
      <w:proofErr w:type="gramStart"/>
      <w:r w:rsidRPr="005E56F9">
        <w:lastRenderedPageBreak/>
        <w:t>more</w:t>
      </w:r>
      <w:proofErr w:type="gramEnd"/>
      <w:r w:rsidRPr="005E56F9">
        <w:t xml:space="preserve"> readily recognize the diverse ways in which alliances and differences can occur).</w:t>
      </w:r>
    </w:p>
    <w:p w:rsidR="005E56F9" w:rsidRDefault="005E56F9" w:rsidP="005E56F9"/>
    <w:p w:rsidR="005E56F9" w:rsidRDefault="005E56F9" w:rsidP="005E56F9">
      <w:pPr>
        <w:rPr>
          <w:rStyle w:val="StyleStyleBold12pt"/>
        </w:rPr>
      </w:pPr>
      <w:r>
        <w:rPr>
          <w:rStyle w:val="StyleStyleBold12pt"/>
        </w:rPr>
        <w:t>The Narratives of Asian Americans are unique and different. Dominant groups concede that blacks are oppressed while the plights of Asians go under the radar</w:t>
      </w:r>
    </w:p>
    <w:p w:rsidR="005E56F9" w:rsidRDefault="005E56F9" w:rsidP="005E56F9">
      <w:r>
        <w:rPr>
          <w:rStyle w:val="StyleStyleBold12pt"/>
          <w:rFonts w:ascii="Gulim" w:eastAsia="Gulim" w:hAnsi="Gulim" w:cs="Gulim" w:hint="eastAsia"/>
        </w:rPr>
        <w:t>장</w:t>
      </w:r>
      <w:r>
        <w:t xml:space="preserve"> </w:t>
      </w:r>
      <w:r>
        <w:rPr>
          <w:rStyle w:val="StyleStyleBold12pt"/>
        </w:rPr>
        <w:t>’93</w:t>
      </w:r>
      <w:r>
        <w:t xml:space="preserve"> [1993, </w:t>
      </w:r>
      <w:r>
        <w:rPr>
          <w:rFonts w:ascii="Gulim" w:eastAsia="Gulim" w:hAnsi="Gulim" w:cs="Gulim" w:hint="eastAsia"/>
        </w:rPr>
        <w:t>장</w:t>
      </w:r>
      <w:r>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5E56F9" w:rsidRDefault="005E56F9" w:rsidP="005E56F9">
      <w:r w:rsidRPr="005E56F9">
        <w:t xml:space="preserve">B. Resistance to Narrative </w:t>
      </w:r>
      <w:proofErr w:type="gramStart"/>
      <w:r w:rsidRPr="005E56F9">
        <w:t>Although</w:t>
      </w:r>
      <w:proofErr w:type="gramEnd"/>
      <w:r w:rsidRPr="005E56F9">
        <w:t xml:space="preserve"> more scholars are beginning to use personal narrative, </w:t>
      </w:r>
    </w:p>
    <w:p w:rsidR="005E56F9" w:rsidRDefault="005E56F9" w:rsidP="005E56F9">
      <w:r>
        <w:t>AND</w:t>
      </w:r>
    </w:p>
    <w:p w:rsidR="000022F2" w:rsidRPr="00D17C4E" w:rsidRDefault="005E56F9" w:rsidP="00D17C4E">
      <w:proofErr w:type="gramStart"/>
      <w:r w:rsidRPr="005E56F9">
        <w:t>of</w:t>
      </w:r>
      <w:proofErr w:type="gramEnd"/>
      <w:r w:rsidRPr="005E56F9">
        <w:t xml:space="preserve"> knowledge largely determines what counts as knowledge and what counts as evidence.</w:t>
      </w:r>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3BA" w:rsidRDefault="002523BA" w:rsidP="005F5576">
      <w:r>
        <w:separator/>
      </w:r>
    </w:p>
  </w:endnote>
  <w:endnote w:type="continuationSeparator" w:id="0">
    <w:p w:rsidR="002523BA" w:rsidRDefault="002523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3BA" w:rsidRDefault="002523BA" w:rsidP="005F5576">
      <w:r>
        <w:separator/>
      </w:r>
    </w:p>
  </w:footnote>
  <w:footnote w:type="continuationSeparator" w:id="0">
    <w:p w:rsidR="002523BA" w:rsidRDefault="002523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3E81"/>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23BA"/>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6F9"/>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uiPriority w:val="6"/>
    <w:qFormat/>
    <w:locked/>
    <w:rsid w:val="005E56F9"/>
    <w:rPr>
      <w:rFonts w:ascii="Times New Roman" w:eastAsia="Times New Roman" w:hAnsi="Times New Roman" w:cs="Times New Roman"/>
      <w:sz w:val="20"/>
      <w:szCs w:val="20"/>
      <w:u w:val="single"/>
    </w:rPr>
  </w:style>
  <w:style w:type="paragraph" w:styleId="Title">
    <w:name w:val="Title"/>
    <w:aliases w:val="UNDERLINE,Cites and Cards,Bold Underlined,title"/>
    <w:basedOn w:val="Normal"/>
    <w:next w:val="Normal"/>
    <w:link w:val="TitleChar"/>
    <w:uiPriority w:val="6"/>
    <w:qFormat/>
    <w:rsid w:val="005E56F9"/>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uiPriority w:val="10"/>
    <w:semiHidden/>
    <w:rsid w:val="005E56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uiPriority w:val="6"/>
    <w:qFormat/>
    <w:locked/>
    <w:rsid w:val="005E56F9"/>
    <w:rPr>
      <w:rFonts w:ascii="Times New Roman" w:eastAsia="Times New Roman" w:hAnsi="Times New Roman" w:cs="Times New Roman"/>
      <w:sz w:val="20"/>
      <w:szCs w:val="20"/>
      <w:u w:val="single"/>
    </w:rPr>
  </w:style>
  <w:style w:type="paragraph" w:styleId="Title">
    <w:name w:val="Title"/>
    <w:aliases w:val="UNDERLINE,Cites and Cards,Bold Underlined,title"/>
    <w:basedOn w:val="Normal"/>
    <w:next w:val="Normal"/>
    <w:link w:val="TitleChar"/>
    <w:uiPriority w:val="6"/>
    <w:qFormat/>
    <w:rsid w:val="005E56F9"/>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uiPriority w:val="10"/>
    <w:semiHidden/>
    <w:rsid w:val="005E56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2013-12-10T20:44:00Z</dcterms:created>
  <dcterms:modified xsi:type="dcterms:W3CDTF">2013-12-10T20:45:00Z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