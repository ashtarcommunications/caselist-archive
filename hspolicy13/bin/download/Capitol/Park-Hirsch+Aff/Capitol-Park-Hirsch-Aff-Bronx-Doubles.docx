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Default="00D4091D" w:rsidP="00D4091D">
      <w:pPr>
        <w:pStyle w:val="Heading1"/>
      </w:pPr>
      <w:r>
        <w:t>Bronx Cites—Doubles—Eastside RW</w:t>
      </w:r>
    </w:p>
    <w:p w:rsidR="00D4091D" w:rsidRDefault="00D4091D" w:rsidP="00D4091D">
      <w:pPr>
        <w:pStyle w:val="Heading2"/>
      </w:pPr>
      <w:r>
        <w:t>1AC</w:t>
      </w:r>
    </w:p>
    <w:p w:rsidR="00D4091D" w:rsidRDefault="00D4091D" w:rsidP="00D4091D">
      <w:r>
        <w:t>Same as Round 1</w:t>
      </w:r>
    </w:p>
    <w:p w:rsidR="00D4091D" w:rsidRDefault="00D4091D" w:rsidP="00D4091D">
      <w:pPr>
        <w:pStyle w:val="Heading2"/>
      </w:pPr>
      <w:r>
        <w:t>2AC</w:t>
      </w:r>
    </w:p>
    <w:p w:rsidR="00D4091D" w:rsidRDefault="00D4091D" w:rsidP="00D4091D">
      <w:pPr>
        <w:pStyle w:val="Heading3"/>
      </w:pPr>
      <w:r>
        <w:t>2AC—Case</w:t>
      </w:r>
    </w:p>
    <w:p w:rsidR="00D4091D" w:rsidRPr="003835C4" w:rsidRDefault="00D4091D" w:rsidP="00D4091D">
      <w:pPr>
        <w:pStyle w:val="Card"/>
        <w:ind w:left="0"/>
        <w:rPr>
          <w:rStyle w:val="StyleStyleBold12pt"/>
        </w:rPr>
      </w:pPr>
      <w:r w:rsidRPr="003835C4">
        <w:rPr>
          <w:rStyle w:val="StyleStyleBold12pt"/>
        </w:rPr>
        <w:t>Challenging and recognizing this form of racism is key</w:t>
      </w:r>
    </w:p>
    <w:p w:rsidR="00D4091D" w:rsidRPr="003835C4" w:rsidRDefault="00D4091D" w:rsidP="00D4091D">
      <w:pPr>
        <w:pStyle w:val="Card"/>
        <w:ind w:left="0"/>
        <w:rPr>
          <w:rStyle w:val="StyleStyleBold12pt"/>
        </w:rPr>
      </w:pPr>
      <w:r w:rsidRPr="003835C4">
        <w:rPr>
          <w:rStyle w:val="StyleStyleBold12pt"/>
        </w:rPr>
        <w:t>A. It spurs more effective movements against Racism</w:t>
      </w:r>
    </w:p>
    <w:p w:rsidR="00D4091D" w:rsidRPr="003835C4" w:rsidRDefault="00D4091D" w:rsidP="00D4091D">
      <w:pPr>
        <w:pStyle w:val="Card"/>
        <w:ind w:left="0"/>
        <w:rPr>
          <w:rStyle w:val="StyleStyleBold12pt"/>
        </w:rPr>
      </w:pPr>
      <w:r w:rsidRPr="003835C4">
        <w:rPr>
          <w:rStyle w:val="StyleStyleBold12pt"/>
        </w:rPr>
        <w:t xml:space="preserve">B. It tackles the institutional discrimination of the Southeast Asian </w:t>
      </w:r>
    </w:p>
    <w:p w:rsidR="00D4091D" w:rsidRPr="003835C4" w:rsidRDefault="00D4091D" w:rsidP="00D4091D">
      <w:proofErr w:type="spellStart"/>
      <w:r w:rsidRPr="003835C4">
        <w:rPr>
          <w:rStyle w:val="StyleStyleBold12pt"/>
        </w:rPr>
        <w:t>Balibar</w:t>
      </w:r>
      <w:proofErr w:type="spellEnd"/>
      <w:r w:rsidRPr="003835C4">
        <w:rPr>
          <w:rStyle w:val="StyleStyleBold12pt"/>
        </w:rPr>
        <w:t xml:space="preserve"> ‘5</w:t>
      </w:r>
      <w:r w:rsidRPr="003835C4">
        <w:t xml:space="preserve"> teaches philosophy @ the University of Paris 2k5 Etienne-; RACE, NATION, CLASS:  Ambiguous identities; published 1988 reprinted 1992,1993,1995,1996,1998,2000,2002,2005; p. 20-21.</w:t>
      </w:r>
    </w:p>
    <w:p w:rsidR="00D4091D" w:rsidRDefault="00D4091D" w:rsidP="00D4091D">
      <w:r w:rsidRPr="009367C5">
        <w:t xml:space="preserve">We can now turn our attention to ‘neo-racism’. What seems </w:t>
      </w:r>
      <w:proofErr w:type="gramStart"/>
      <w:r w:rsidRPr="009367C5">
        <w:t>to</w:t>
      </w:r>
      <w:proofErr w:type="gramEnd"/>
      <w:r w:rsidRPr="009367C5">
        <w:t xml:space="preserve"> </w:t>
      </w:r>
    </w:p>
    <w:p w:rsidR="00D4091D" w:rsidRDefault="00D4091D" w:rsidP="00D4091D">
      <w:r>
        <w:t>AND</w:t>
      </w:r>
    </w:p>
    <w:p w:rsidR="00D4091D" w:rsidRPr="009367C5" w:rsidRDefault="00D4091D" w:rsidP="00D4091D">
      <w:proofErr w:type="gramStart"/>
      <w:r w:rsidRPr="009367C5">
        <w:t>is</w:t>
      </w:r>
      <w:proofErr w:type="gramEnd"/>
      <w:r w:rsidRPr="009367C5">
        <w:t xml:space="preserve"> what P.A. </w:t>
      </w:r>
      <w:proofErr w:type="spellStart"/>
      <w:r w:rsidRPr="009367C5">
        <w:t>Taguieff</w:t>
      </w:r>
      <w:proofErr w:type="spellEnd"/>
      <w:r w:rsidRPr="009367C5">
        <w:t xml:space="preserve"> has rightly called a </w:t>
      </w:r>
      <w:proofErr w:type="spellStart"/>
      <w:r w:rsidRPr="009367C5">
        <w:t>differentialist</w:t>
      </w:r>
      <w:proofErr w:type="spellEnd"/>
      <w:r w:rsidRPr="009367C5">
        <w:t xml:space="preserve"> racism.</w:t>
      </w:r>
    </w:p>
    <w:p w:rsidR="00D4091D" w:rsidRDefault="00D4091D" w:rsidP="00D4091D">
      <w:pPr>
        <w:pStyle w:val="Card"/>
        <w:ind w:left="0"/>
        <w:rPr>
          <w:rStyle w:val="StyleStyleBold12pt"/>
        </w:rPr>
      </w:pPr>
    </w:p>
    <w:p w:rsidR="00D4091D" w:rsidRDefault="00D4091D" w:rsidP="00D4091D">
      <w:pPr>
        <w:rPr>
          <w:b/>
          <w:iCs/>
          <w:sz w:val="24"/>
        </w:rPr>
      </w:pPr>
      <w:r>
        <w:rPr>
          <w:rStyle w:val="Emphasis"/>
        </w:rPr>
        <w:t>Black White Binary DA</w:t>
      </w:r>
      <w:r>
        <w:rPr>
          <w:rStyle w:val="Emphasis"/>
          <w:u w:val="none"/>
        </w:rPr>
        <w:t xml:space="preserve"> – the alt operates within that framework</w:t>
      </w:r>
      <w:r>
        <w:rPr>
          <w:rStyle w:val="Emphasis"/>
          <w:rFonts w:eastAsiaTheme="minorEastAsia"/>
          <w:u w:val="none"/>
        </w:rPr>
        <w:t>– this causes racial scapegoating that undermines anti-racism coalitions</w:t>
      </w:r>
    </w:p>
    <w:p w:rsidR="00D4091D" w:rsidRDefault="00D4091D" w:rsidP="00D4091D">
      <w:pPr>
        <w:rPr>
          <w:b/>
          <w:bCs/>
          <w:sz w:val="24"/>
        </w:rPr>
      </w:pPr>
      <w:r>
        <w:rPr>
          <w:rStyle w:val="StyleStyleBold12pt"/>
        </w:rPr>
        <w:t xml:space="preserve">Hutchinson ‘4 </w:t>
      </w:r>
      <w:r>
        <w:t>Prof of Law, Washington College of Law, American U,’04</w:t>
      </w:r>
      <w:r>
        <w:rPr>
          <w:rStyle w:val="StyleStyleBold12pt"/>
        </w:rPr>
        <w:t xml:space="preserve"> </w:t>
      </w:r>
      <w:r>
        <w:t>Darren Lenard, Aug 2004 (“Critical Race Theory: History, Evolution, and New Frontiers,” American University Law Review, LN)</w:t>
      </w:r>
    </w:p>
    <w:p w:rsidR="00D4091D" w:rsidRDefault="00D4091D" w:rsidP="00D4091D">
      <w:r w:rsidRPr="009367C5">
        <w:t xml:space="preserve">Ultimately, however, the exclusive deployment of a binary black/white paradigm artificially </w:t>
      </w:r>
    </w:p>
    <w:p w:rsidR="00D4091D" w:rsidRDefault="00D4091D" w:rsidP="00D4091D">
      <w:r>
        <w:t>AND</w:t>
      </w:r>
    </w:p>
    <w:p w:rsidR="00D4091D" w:rsidRPr="009367C5" w:rsidRDefault="00D4091D" w:rsidP="00D4091D">
      <w:proofErr w:type="gramStart"/>
      <w:r w:rsidRPr="009367C5">
        <w:t>that</w:t>
      </w:r>
      <w:proofErr w:type="gramEnd"/>
      <w:r w:rsidRPr="009367C5">
        <w:t xml:space="preserve"> disparages blacks' assertions of racial injustice by deploying model minority constructs. n111</w:t>
      </w:r>
    </w:p>
    <w:p w:rsidR="00D4091D" w:rsidRDefault="00D4091D" w:rsidP="00D4091D">
      <w:pPr>
        <w:pStyle w:val="Heading3"/>
      </w:pPr>
      <w:r>
        <w:t>2AC—</w:t>
      </w:r>
      <w:proofErr w:type="spellStart"/>
      <w:r>
        <w:t>Afropessimism</w:t>
      </w:r>
      <w:proofErr w:type="spellEnd"/>
    </w:p>
    <w:p w:rsidR="00D4091D" w:rsidRDefault="00D4091D" w:rsidP="00D4091D">
      <w:pPr>
        <w:pStyle w:val="NoSpacing"/>
        <w:rPr>
          <w:rStyle w:val="StyleStyleBold12pt"/>
        </w:rPr>
      </w:pPr>
      <w:r>
        <w:rPr>
          <w:rStyle w:val="StyleStyleBold12pt"/>
        </w:rPr>
        <w:t xml:space="preserve">A. </w:t>
      </w:r>
      <w:r>
        <w:rPr>
          <w:rStyle w:val="Emphasis"/>
        </w:rPr>
        <w:t>Spectacular Blackness DA</w:t>
      </w:r>
      <w:r>
        <w:rPr>
          <w:rStyle w:val="StyleStyleBold12pt"/>
        </w:rPr>
        <w:t xml:space="preserve"> – The alt uses black suffering as a tool of the ballot, conflating that with empathetic identification of the other - this makes blackness a commodity</w:t>
      </w:r>
    </w:p>
    <w:p w:rsidR="00D4091D" w:rsidRDefault="00D4091D" w:rsidP="00D4091D">
      <w:r>
        <w:rPr>
          <w:rStyle w:val="StyleStyleBold12pt"/>
        </w:rPr>
        <w:t xml:space="preserve">Hartman ’97 </w:t>
      </w:r>
      <w:r>
        <w:t xml:space="preserve">Associate Professor of English @ UC BERKLEY 1997 </w:t>
      </w:r>
      <w:proofErr w:type="spellStart"/>
      <w:r>
        <w:t>Saidiya</w:t>
      </w:r>
      <w:proofErr w:type="spellEnd"/>
      <w:r>
        <w:t xml:space="preserve"> V</w:t>
      </w:r>
      <w:proofErr w:type="gramStart"/>
      <w:r>
        <w:t>.-</w:t>
      </w:r>
      <w:proofErr w:type="gramEnd"/>
      <w:r>
        <w:t xml:space="preserve"> “SCENCES OF SUBJECTION:  Terror, Slavery, and Self-Making in Nineteenth-Century America”; pp. 20-21</w:t>
      </w:r>
    </w:p>
    <w:p w:rsidR="00D4091D" w:rsidRDefault="00D4091D" w:rsidP="00D4091D">
      <w:r w:rsidRPr="009367C5">
        <w:t xml:space="preserve">As well, we need ask why the site of suffering so readily lends itself </w:t>
      </w:r>
    </w:p>
    <w:p w:rsidR="00D4091D" w:rsidRDefault="00D4091D" w:rsidP="00D4091D">
      <w:r>
        <w:t>AND</w:t>
      </w:r>
    </w:p>
    <w:p w:rsidR="00D4091D" w:rsidRPr="009367C5" w:rsidRDefault="00D4091D" w:rsidP="00D4091D">
      <w:proofErr w:type="gramStart"/>
      <w:r w:rsidRPr="009367C5">
        <w:t>the</w:t>
      </w:r>
      <w:proofErr w:type="gramEnd"/>
      <w:r w:rsidRPr="009367C5">
        <w:t xml:space="preserve"> effacement of sentience integral to the wanton use of the captive body.  </w:t>
      </w:r>
    </w:p>
    <w:p w:rsidR="00D4091D" w:rsidRDefault="00D4091D" w:rsidP="00D4091D">
      <w:pPr>
        <w:pStyle w:val="NoSpacing"/>
        <w:rPr>
          <w:szCs w:val="16"/>
        </w:rPr>
      </w:pPr>
    </w:p>
    <w:p w:rsidR="00D4091D" w:rsidRDefault="00D4091D" w:rsidP="00D4091D">
      <w:pPr>
        <w:pStyle w:val="NoSpacing"/>
        <w:rPr>
          <w:rStyle w:val="StyleStyleBold12pt"/>
        </w:rPr>
      </w:pPr>
      <w:r>
        <w:rPr>
          <w:rStyle w:val="StyleStyleBold12pt"/>
        </w:rPr>
        <w:t>This dooms alt solvency – spills these harms over the debate space</w:t>
      </w:r>
    </w:p>
    <w:p w:rsidR="00D4091D" w:rsidRDefault="00D4091D" w:rsidP="00D4091D">
      <w:r>
        <w:rPr>
          <w:rStyle w:val="StyleStyleBold12pt"/>
        </w:rPr>
        <w:t>Hartman ‘97</w:t>
      </w:r>
      <w:r>
        <w:t xml:space="preserve"> Associate Professor of English @ UC BERKLEY 1997 </w:t>
      </w:r>
      <w:proofErr w:type="spellStart"/>
      <w:r>
        <w:t>Saidiya</w:t>
      </w:r>
      <w:proofErr w:type="spellEnd"/>
      <w:r>
        <w:t xml:space="preserve"> V</w:t>
      </w:r>
      <w:proofErr w:type="gramStart"/>
      <w:r>
        <w:t>.-</w:t>
      </w:r>
      <w:proofErr w:type="gramEnd"/>
      <w:r>
        <w:t xml:space="preserve"> “SCENCES OF SUBJECTION:  Terror, Slavery, and Self-Making in Nineteenth-Century America”; pp. 21-23</w:t>
      </w:r>
    </w:p>
    <w:p w:rsidR="00D4091D" w:rsidRDefault="00D4091D" w:rsidP="00D4091D">
      <w:r w:rsidRPr="009367C5">
        <w:t xml:space="preserve">By slipping into the black body and figuratively occupying the position of the enslaved, </w:t>
      </w:r>
    </w:p>
    <w:p w:rsidR="00D4091D" w:rsidRDefault="00D4091D" w:rsidP="00D4091D">
      <w:r>
        <w:t>AND</w:t>
      </w:r>
    </w:p>
    <w:p w:rsidR="00D4091D" w:rsidRPr="009367C5" w:rsidRDefault="00D4091D" w:rsidP="00D4091D">
      <w:proofErr w:type="gramStart"/>
      <w:r w:rsidRPr="009367C5">
        <w:t>way</w:t>
      </w:r>
      <w:proofErr w:type="gramEnd"/>
      <w:r w:rsidRPr="009367C5">
        <w:t>, enjoyment disclosed the sentiments and expectations of the “peculiar institution.</w:t>
      </w:r>
    </w:p>
    <w:p w:rsidR="00D4091D" w:rsidRDefault="00D4091D" w:rsidP="00D4091D">
      <w:pPr>
        <w:rPr>
          <w:sz w:val="16"/>
        </w:rPr>
      </w:pPr>
    </w:p>
    <w:p w:rsidR="00D4091D" w:rsidRDefault="00D4091D" w:rsidP="00D4091D">
      <w:pPr>
        <w:rPr>
          <w:rStyle w:val="StyleStyleBold12pt"/>
        </w:rPr>
      </w:pPr>
      <w:r>
        <w:rPr>
          <w:rStyle w:val="StyleStyleBold12pt"/>
          <w:u w:val="single"/>
        </w:rPr>
        <w:t>B. Ontological Blackness DA</w:t>
      </w:r>
      <w:r>
        <w:rPr>
          <w:rStyle w:val="StyleStyleBold12pt"/>
        </w:rPr>
        <w:t xml:space="preserve"> –their discourse is an </w:t>
      </w:r>
      <w:proofErr w:type="spellStart"/>
      <w:r>
        <w:rPr>
          <w:rStyle w:val="StyleStyleBold12pt"/>
        </w:rPr>
        <w:t>essentialzed</w:t>
      </w:r>
      <w:proofErr w:type="spellEnd"/>
      <w:r>
        <w:rPr>
          <w:rStyle w:val="StyleStyleBold12pt"/>
        </w:rPr>
        <w:t xml:space="preserve"> categorical representation of Identity that should be rejected</w:t>
      </w:r>
    </w:p>
    <w:p w:rsidR="00D4091D" w:rsidRDefault="00D4091D" w:rsidP="00D4091D">
      <w:pPr>
        <w:rPr>
          <w:sz w:val="16"/>
        </w:rPr>
      </w:pPr>
      <w:r>
        <w:rPr>
          <w:noProof/>
        </w:rPr>
        <w:drawing>
          <wp:inline distT="0" distB="0" distL="0" distR="0" wp14:anchorId="722F23D1" wp14:editId="157E0F5A">
            <wp:extent cx="47625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91D" w:rsidRDefault="00D4091D" w:rsidP="00D4091D">
      <w:pPr>
        <w:rPr>
          <w:sz w:val="16"/>
        </w:rPr>
      </w:pPr>
    </w:p>
    <w:p w:rsidR="00D4091D" w:rsidRDefault="00D4091D" w:rsidP="00D4091D">
      <w:pPr>
        <w:rPr>
          <w:b/>
          <w:iCs/>
          <w:sz w:val="24"/>
        </w:rPr>
      </w:pPr>
      <w:r>
        <w:rPr>
          <w:rStyle w:val="Emphasis"/>
        </w:rPr>
        <w:t>C. Black White Binary DA</w:t>
      </w:r>
      <w:r>
        <w:rPr>
          <w:rStyle w:val="Emphasis"/>
          <w:u w:val="none"/>
        </w:rPr>
        <w:t xml:space="preserve"> – the alt operates within that framework</w:t>
      </w:r>
      <w:r>
        <w:rPr>
          <w:rStyle w:val="Emphasis"/>
          <w:rFonts w:eastAsiaTheme="minorEastAsia"/>
          <w:u w:val="none"/>
        </w:rPr>
        <w:t>– this causes racial scapegoating that undermines anti-racism coalitions</w:t>
      </w:r>
    </w:p>
    <w:p w:rsidR="00D4091D" w:rsidRDefault="00D4091D" w:rsidP="00D4091D">
      <w:pPr>
        <w:rPr>
          <w:b/>
          <w:bCs/>
          <w:sz w:val="24"/>
        </w:rPr>
      </w:pPr>
      <w:r>
        <w:rPr>
          <w:rStyle w:val="StyleStyleBold12pt"/>
        </w:rPr>
        <w:t xml:space="preserve">Hutchinson ‘4 </w:t>
      </w:r>
      <w:r>
        <w:t>Prof of Law, Washington College of Law, American U,’04</w:t>
      </w:r>
      <w:r>
        <w:rPr>
          <w:rStyle w:val="StyleStyleBold12pt"/>
        </w:rPr>
        <w:t xml:space="preserve"> </w:t>
      </w:r>
      <w:r>
        <w:t>Darren Lenard, Aug 2004 (“Critical Race Theory: History, Evolution, and New Frontiers,” American University Law Review, LN)</w:t>
      </w:r>
    </w:p>
    <w:p w:rsidR="00D4091D" w:rsidRDefault="00D4091D" w:rsidP="00D4091D">
      <w:r w:rsidRPr="009367C5">
        <w:t xml:space="preserve">Ultimately, however, the exclusive deployment of a binary black/white paradigm artificially </w:t>
      </w:r>
    </w:p>
    <w:p w:rsidR="00D4091D" w:rsidRDefault="00D4091D" w:rsidP="00D4091D">
      <w:r>
        <w:t>AND</w:t>
      </w:r>
    </w:p>
    <w:p w:rsidR="00D4091D" w:rsidRPr="009367C5" w:rsidRDefault="00D4091D" w:rsidP="00D4091D">
      <w:proofErr w:type="gramStart"/>
      <w:r w:rsidRPr="009367C5">
        <w:t>that</w:t>
      </w:r>
      <w:proofErr w:type="gramEnd"/>
      <w:r w:rsidRPr="009367C5">
        <w:t xml:space="preserve"> disparages blacks' assertions of racial injustice by deploying model minority constructs. n111</w:t>
      </w:r>
    </w:p>
    <w:p w:rsidR="00D4091D" w:rsidRDefault="00D4091D" w:rsidP="00D4091D">
      <w:pPr>
        <w:rPr>
          <w:rStyle w:val="StyleStyleBold12pt"/>
          <w:szCs w:val="24"/>
        </w:rPr>
      </w:pPr>
    </w:p>
    <w:p w:rsidR="00D4091D" w:rsidRDefault="00D4091D" w:rsidP="00D4091D">
      <w:pPr>
        <w:rPr>
          <w:rStyle w:val="StyleStyleBold12pt"/>
        </w:rPr>
      </w:pPr>
      <w:r>
        <w:rPr>
          <w:rStyle w:val="StyleStyleBold12pt"/>
        </w:rPr>
        <w:t xml:space="preserve">D. </w:t>
      </w:r>
      <w:r>
        <w:rPr>
          <w:rStyle w:val="Emphasis"/>
        </w:rPr>
        <w:t>Social Death DA</w:t>
      </w:r>
      <w:r>
        <w:rPr>
          <w:rStyle w:val="StyleStyleBold12pt"/>
        </w:rPr>
        <w:t>—</w:t>
      </w:r>
      <w:proofErr w:type="gramStart"/>
      <w:r>
        <w:rPr>
          <w:rStyle w:val="StyleStyleBold12pt"/>
        </w:rPr>
        <w:t>Their</w:t>
      </w:r>
      <w:proofErr w:type="gramEnd"/>
      <w:r>
        <w:rPr>
          <w:rStyle w:val="StyleStyleBold12pt"/>
        </w:rPr>
        <w:t xml:space="preserve"> use of the concept of social death swings the pendulum of academia toward despair, overgeneralizes the experience of the slave, and provides a mask to cover the underlying problems</w:t>
      </w:r>
    </w:p>
    <w:p w:rsidR="00D4091D" w:rsidRDefault="00D4091D" w:rsidP="00D4091D">
      <w:pPr>
        <w:spacing w:line="276" w:lineRule="auto"/>
      </w:pPr>
      <w:r>
        <w:rPr>
          <w:rStyle w:val="StyleStyleBold12pt"/>
        </w:rPr>
        <w:t>Brown, 09</w:t>
      </w:r>
      <w:r>
        <w:t xml:space="preserve"> (Vincent Brown, Professor of History and African and African-American Studies at Harvard University, “Social Death and Political Life in the Study of Slavery”, American Historical Review, December 2009 http://history.fas.harvard.edu/people/faculty/documents/brown-socialdeath.pdf //</w:t>
      </w:r>
      <w:proofErr w:type="spellStart"/>
      <w:r>
        <w:t>kdh</w:t>
      </w:r>
      <w:proofErr w:type="spellEnd"/>
      <w:r>
        <w:t xml:space="preserve">) </w:t>
      </w:r>
    </w:p>
    <w:p w:rsidR="00D4091D" w:rsidRDefault="00D4091D" w:rsidP="00D4091D">
      <w:r w:rsidRPr="009367C5">
        <w:t xml:space="preserve">Slavery and Social Death was widely reviewed and lavishly praised for its erudition and conceptual </w:t>
      </w:r>
    </w:p>
    <w:p w:rsidR="00D4091D" w:rsidRDefault="00D4091D" w:rsidP="00D4091D">
      <w:r>
        <w:t>AND</w:t>
      </w:r>
    </w:p>
    <w:p w:rsidR="00D4091D" w:rsidRPr="009367C5" w:rsidRDefault="00D4091D" w:rsidP="00D4091D">
      <w:proofErr w:type="gramStart"/>
      <w:r w:rsidRPr="009367C5">
        <w:t>is</w:t>
      </w:r>
      <w:proofErr w:type="gramEnd"/>
      <w:r w:rsidRPr="009367C5">
        <w:t xml:space="preserve"> any indication, the pendulum seems to have swung decidedly toward despair.</w:t>
      </w:r>
    </w:p>
    <w:p w:rsidR="00D4091D" w:rsidRDefault="00D4091D" w:rsidP="00D4091D">
      <w:pPr>
        <w:spacing w:line="276" w:lineRule="auto"/>
        <w:rPr>
          <w:rStyle w:val="StyleBoldUnderline"/>
          <w:b/>
        </w:rPr>
      </w:pPr>
    </w:p>
    <w:p w:rsidR="00D4091D" w:rsidRDefault="00D4091D" w:rsidP="00D4091D">
      <w:pPr>
        <w:rPr>
          <w:rStyle w:val="StyleStyleBold12pt"/>
        </w:rPr>
      </w:pPr>
      <w:r>
        <w:rPr>
          <w:rStyle w:val="StyleStyleBold12pt"/>
        </w:rPr>
        <w:t>The logic of social death ignores the history of the slave and ignores the struggles that actual slaves endured</w:t>
      </w:r>
    </w:p>
    <w:p w:rsidR="00D4091D" w:rsidRDefault="00D4091D" w:rsidP="00D4091D">
      <w:pPr>
        <w:spacing w:line="276" w:lineRule="auto"/>
        <w:rPr>
          <w:sz w:val="16"/>
          <w:szCs w:val="16"/>
        </w:rPr>
      </w:pPr>
      <w:r>
        <w:rPr>
          <w:rStyle w:val="StyleStyleBold12pt"/>
        </w:rPr>
        <w:t>Brown, 09</w:t>
      </w:r>
      <w:r>
        <w:t xml:space="preserve"> (Vincent Brown, Professor of History and African and African-American Studies at Harvard University, “Social Death and Political Life in the Study of Slavery”, American Historical Review, December 2009 http://history.fas.harvard.edu/people/faculty/documents/brown-socialdeath.pdf //</w:t>
      </w:r>
      <w:proofErr w:type="spellStart"/>
      <w:r>
        <w:t>kdh</w:t>
      </w:r>
      <w:proofErr w:type="spellEnd"/>
      <w:r>
        <w:t xml:space="preserve">) </w:t>
      </w:r>
    </w:p>
    <w:p w:rsidR="00D4091D" w:rsidRDefault="00D4091D" w:rsidP="00D4091D">
      <w:r w:rsidRPr="009367C5">
        <w:t xml:space="preserve">But this was not the emphasis of Patterson’s argument. As a result, those </w:t>
      </w:r>
    </w:p>
    <w:p w:rsidR="00D4091D" w:rsidRDefault="00D4091D" w:rsidP="00D4091D">
      <w:r>
        <w:t>AND</w:t>
      </w:r>
    </w:p>
    <w:p w:rsidR="00D4091D" w:rsidRPr="009367C5" w:rsidRDefault="00D4091D" w:rsidP="00D4091D">
      <w:proofErr w:type="gramStart"/>
      <w:r w:rsidRPr="009367C5">
        <w:t>continuous</w:t>
      </w:r>
      <w:proofErr w:type="gramEnd"/>
      <w:r w:rsidRPr="009367C5">
        <w:t xml:space="preserve"> struggles to remake it. Those struggles are slavery’s bequest to us. </w:t>
      </w:r>
    </w:p>
    <w:p w:rsidR="00D4091D" w:rsidRDefault="00D4091D" w:rsidP="00D4091D">
      <w:pPr>
        <w:rPr>
          <w:rStyle w:val="StyleStyleBold12pt"/>
          <w:szCs w:val="24"/>
        </w:rPr>
      </w:pPr>
    </w:p>
    <w:p w:rsidR="00D4091D" w:rsidRDefault="00D4091D" w:rsidP="00D4091D">
      <w:pPr>
        <w:pStyle w:val="Card"/>
        <w:ind w:left="0"/>
      </w:pPr>
      <w:r>
        <w:rPr>
          <w:rStyle w:val="StyleStyleBold12pt"/>
        </w:rPr>
        <w:t xml:space="preserve">E. </w:t>
      </w:r>
      <w:r>
        <w:rPr>
          <w:rStyle w:val="Emphasis"/>
        </w:rPr>
        <w:t>Collateral Damage DA</w:t>
      </w:r>
      <w:r>
        <w:rPr>
          <w:rStyle w:val="StyleStyleBold12pt"/>
        </w:rPr>
        <w:t>—</w:t>
      </w:r>
      <w:proofErr w:type="gramStart"/>
      <w:r>
        <w:rPr>
          <w:rStyle w:val="StyleStyleBold12pt"/>
        </w:rPr>
        <w:t>The</w:t>
      </w:r>
      <w:proofErr w:type="gramEnd"/>
      <w:r>
        <w:rPr>
          <w:rStyle w:val="StyleStyleBold12pt"/>
        </w:rPr>
        <w:t xml:space="preserve"> failure to focus on South East Asians in racial discourse independently turns </w:t>
      </w:r>
      <w:proofErr w:type="spellStart"/>
      <w:r>
        <w:rPr>
          <w:rStyle w:val="StyleStyleBold12pt"/>
        </w:rPr>
        <w:t>SouthEast</w:t>
      </w:r>
      <w:proofErr w:type="spellEnd"/>
      <w:r>
        <w:rPr>
          <w:rStyle w:val="StyleStyleBold12pt"/>
        </w:rPr>
        <w:t xml:space="preserve"> Asians into discursive “collateral damage” </w:t>
      </w:r>
    </w:p>
    <w:p w:rsidR="00D4091D" w:rsidRDefault="00D4091D" w:rsidP="00D4091D">
      <w:r>
        <w:rPr>
          <w:rStyle w:val="StyleStyleBold12pt"/>
        </w:rPr>
        <w:t xml:space="preserve">Tang, ’2k </w:t>
      </w:r>
      <w:r>
        <w:t>[2000, Eric Tang is an Assistant Professor in the Department of African American Studies and the Asian American Studies Program at the University of Illinois at Chicago; COLLATERAL DAMAGE: Southeast Asian Poverty in the United States; SOCIAL TEXT 62; Vol. 18, No. 1, Spring; p.58-59]</w:t>
      </w:r>
    </w:p>
    <w:p w:rsidR="00D4091D" w:rsidRDefault="00D4091D" w:rsidP="00D4091D">
      <w:r w:rsidRPr="009367C5">
        <w:t xml:space="preserve">Following my discussion of the formation of an immigrant culture of poverty, I discuss </w:t>
      </w:r>
    </w:p>
    <w:p w:rsidR="00D4091D" w:rsidRDefault="00D4091D" w:rsidP="00D4091D">
      <w:r>
        <w:t>AND</w:t>
      </w:r>
    </w:p>
    <w:p w:rsidR="00D4091D" w:rsidRPr="009367C5" w:rsidRDefault="00D4091D" w:rsidP="00D4091D">
      <w:proofErr w:type="gramStart"/>
      <w:r w:rsidRPr="009367C5">
        <w:t>fully</w:t>
      </w:r>
      <w:proofErr w:type="gramEnd"/>
      <w:r w:rsidRPr="009367C5">
        <w:t xml:space="preserve"> exposed-reveals that there is no such thing as the unintended.</w:t>
      </w:r>
    </w:p>
    <w:p w:rsidR="00D4091D" w:rsidRDefault="00D4091D" w:rsidP="00D4091D">
      <w:pPr>
        <w:pStyle w:val="Card"/>
        <w:ind w:left="0"/>
      </w:pPr>
    </w:p>
    <w:p w:rsidR="00D4091D" w:rsidRDefault="00D4091D" w:rsidP="00D4091D">
      <w:pPr>
        <w:pStyle w:val="Card"/>
        <w:ind w:left="0"/>
        <w:rPr>
          <w:rStyle w:val="StyleStyleBold12pt"/>
        </w:rPr>
      </w:pPr>
      <w:r>
        <w:rPr>
          <w:rStyle w:val="StyleStyleBold12pt"/>
        </w:rPr>
        <w:t xml:space="preserve">F. </w:t>
      </w:r>
      <w:r>
        <w:rPr>
          <w:rStyle w:val="Emphasis"/>
        </w:rPr>
        <w:t>Myth of Model Minority DA</w:t>
      </w:r>
      <w:r>
        <w:rPr>
          <w:rStyle w:val="StyleStyleBold12pt"/>
        </w:rPr>
        <w:t>—Countering against the Asian American is a pre-requisite to any solvency – without embracing the silent policing of yellow bodies, the right co-opts reforms and uses the myth of the model minority as ammunition</w:t>
      </w:r>
    </w:p>
    <w:p w:rsidR="00D4091D" w:rsidRDefault="00D4091D" w:rsidP="00D4091D">
      <w:pPr>
        <w:rPr>
          <w:szCs w:val="20"/>
        </w:rPr>
      </w:pPr>
      <w:proofErr w:type="spellStart"/>
      <w:r>
        <w:rPr>
          <w:rStyle w:val="StyleStyleBold12pt"/>
        </w:rPr>
        <w:t>Thrupkaew</w:t>
      </w:r>
      <w:proofErr w:type="spellEnd"/>
      <w:r>
        <w:rPr>
          <w:rStyle w:val="StyleStyleBold12pt"/>
        </w:rPr>
        <w:t xml:space="preserve">, ’2 </w:t>
      </w:r>
      <w:r>
        <w:t xml:space="preserve">[April 7th 2002, </w:t>
      </w:r>
      <w:proofErr w:type="spellStart"/>
      <w:r>
        <w:t>Noy</w:t>
      </w:r>
      <w:proofErr w:type="spellEnd"/>
      <w:r>
        <w:t xml:space="preserve"> </w:t>
      </w:r>
      <w:proofErr w:type="spellStart"/>
      <w:r>
        <w:t>Thrupkaew</w:t>
      </w:r>
      <w:proofErr w:type="spellEnd"/>
      <w:r>
        <w:t xml:space="preserve"> is a Prospect Senior Correspondent; The Myth of the Model Minority; THE AMERICAN PROSPECT; April 7; </w:t>
      </w:r>
      <w:hyperlink r:id="rId11" w:history="1">
        <w:r>
          <w:rPr>
            <w:rStyle w:val="Hyperlink"/>
          </w:rPr>
          <w:t>http://www.prospect.org/cs/articles?article=the_myth_of_the_model_minority</w:t>
        </w:r>
      </w:hyperlink>
      <w:r>
        <w:t>]</w:t>
      </w:r>
    </w:p>
    <w:p w:rsidR="00D4091D" w:rsidRDefault="00D4091D" w:rsidP="00D4091D">
      <w:r w:rsidRPr="009367C5">
        <w:t xml:space="preserve">The model-minority myth has persisted in large part because political conservatives are so </w:t>
      </w:r>
    </w:p>
    <w:p w:rsidR="00D4091D" w:rsidRDefault="00D4091D" w:rsidP="00D4091D">
      <w:r>
        <w:t>AND</w:t>
      </w:r>
    </w:p>
    <w:p w:rsidR="00D4091D" w:rsidRPr="009367C5" w:rsidRDefault="00D4091D" w:rsidP="00D4091D">
      <w:r w:rsidRPr="009367C5">
        <w:t xml:space="preserve">, so people don't know the specific needs and contributions of our communities."  </w:t>
      </w:r>
    </w:p>
    <w:p w:rsidR="00D4091D" w:rsidRDefault="00D4091D" w:rsidP="00D4091D"/>
    <w:p w:rsidR="00D4091D" w:rsidRDefault="00D4091D" w:rsidP="00D4091D">
      <w:pPr>
        <w:rPr>
          <w:b/>
          <w:sz w:val="24"/>
        </w:rPr>
      </w:pPr>
      <w:r>
        <w:rPr>
          <w:b/>
          <w:sz w:val="24"/>
        </w:rPr>
        <w:t>Alt fails</w:t>
      </w:r>
    </w:p>
    <w:p w:rsidR="00D4091D" w:rsidRDefault="00D4091D" w:rsidP="00D4091D">
      <w:r>
        <w:rPr>
          <w:b/>
          <w:sz w:val="24"/>
        </w:rPr>
        <w:t>MATY BÂ 11</w:t>
      </w:r>
      <w:r>
        <w:t xml:space="preserve"> [SAËR, teaches film at Portsmouth University, September 20</w:t>
      </w:r>
      <w:r>
        <w:rPr>
          <w:rStyle w:val="StyleStyleBold12pt"/>
        </w:rPr>
        <w:t>11</w:t>
      </w:r>
      <w:r>
        <w:t xml:space="preserve"> "The US </w:t>
      </w:r>
      <w:proofErr w:type="spellStart"/>
      <w:r>
        <w:t>Decentred</w:t>
      </w:r>
      <w:proofErr w:type="spellEnd"/>
      <w:r>
        <w:t xml:space="preserve">: From Black Social Death to Cultural Transformation" book review of Red, Black &amp; White: Cinema and the Structure of US Antagonisms and Mama Africa: Reinventing Blackness in Bahia, Cultural Studies Review volume 17 number 2 http://epress.lib.uts.edu.au/journals/index.php/csrj/index pp. 381–91] </w:t>
      </w:r>
    </w:p>
    <w:p w:rsidR="00D4091D" w:rsidRDefault="00D4091D" w:rsidP="00D4091D">
      <w:r w:rsidRPr="009367C5">
        <w:t xml:space="preserve">Red, White and Black is particularly undermined by </w:t>
      </w:r>
      <w:proofErr w:type="spellStart"/>
      <w:r w:rsidRPr="009367C5">
        <w:t>Wilderson’s</w:t>
      </w:r>
      <w:proofErr w:type="spellEnd"/>
      <w:r w:rsidRPr="009367C5">
        <w:t xml:space="preserve"> propensity for exaggeration and blinkeredness</w:t>
      </w:r>
    </w:p>
    <w:p w:rsidR="00D4091D" w:rsidRDefault="00D4091D" w:rsidP="00D4091D">
      <w:r>
        <w:t>AND</w:t>
      </w:r>
    </w:p>
    <w:p w:rsidR="00D4091D" w:rsidRPr="009367C5" w:rsidRDefault="00D4091D" w:rsidP="00D4091D">
      <w:r w:rsidRPr="009367C5">
        <w:t>? The coffle approaches with its answers in tow.’ (340)</w:t>
      </w:r>
    </w:p>
    <w:p w:rsidR="00D4091D" w:rsidRDefault="00D4091D" w:rsidP="00D4091D">
      <w:pPr>
        <w:pStyle w:val="Card"/>
      </w:pPr>
    </w:p>
    <w:p w:rsidR="00D4091D" w:rsidRPr="004973E3" w:rsidRDefault="00D4091D" w:rsidP="00D4091D">
      <w:pPr>
        <w:pStyle w:val="Card"/>
        <w:ind w:left="0"/>
        <w:rPr>
          <w:rStyle w:val="StyleStyleBold12pt"/>
        </w:rPr>
      </w:pPr>
      <w:r w:rsidRPr="004973E3">
        <w:rPr>
          <w:rStyle w:val="StyleStyleBold12pt"/>
        </w:rPr>
        <w:t xml:space="preserve">The affirmative’s use of </w:t>
      </w:r>
      <w:r>
        <w:rPr>
          <w:rStyle w:val="StyleStyleBold12pt"/>
        </w:rPr>
        <w:t>color</w:t>
      </w:r>
      <w:r w:rsidRPr="004973E3">
        <w:rPr>
          <w:rStyle w:val="StyleStyleBold12pt"/>
        </w:rPr>
        <w:t xml:space="preserve">blindness represents </w:t>
      </w:r>
      <w:proofErr w:type="spellStart"/>
      <w:r w:rsidRPr="004973E3">
        <w:rPr>
          <w:rStyle w:val="StyleStyleBold12pt"/>
        </w:rPr>
        <w:t>ableist</w:t>
      </w:r>
      <w:proofErr w:type="spellEnd"/>
      <w:r w:rsidRPr="004973E3">
        <w:rPr>
          <w:rStyle w:val="StyleStyleBold12pt"/>
        </w:rPr>
        <w:t xml:space="preserve"> language – vote negative to fulfill your obligation an educator and reject it</w:t>
      </w:r>
    </w:p>
    <w:p w:rsidR="00D4091D" w:rsidRDefault="00D4091D" w:rsidP="00D4091D">
      <w:r w:rsidRPr="004973E3">
        <w:rPr>
          <w:rStyle w:val="StyleStyleBold12pt"/>
        </w:rPr>
        <w:t>Ben-Moshe, ’06</w:t>
      </w:r>
      <w:r>
        <w:t xml:space="preserve"> [</w:t>
      </w:r>
      <w:proofErr w:type="spellStart"/>
      <w:r w:rsidRPr="00CA24CF">
        <w:t>Liat</w:t>
      </w:r>
      <w:proofErr w:type="spellEnd"/>
      <w:r w:rsidRPr="00CA24CF">
        <w:t xml:space="preserve"> Ben-Moshe</w:t>
      </w:r>
      <w:r>
        <w:t xml:space="preserve">, </w:t>
      </w:r>
      <w:proofErr w:type="gramStart"/>
      <w:r>
        <w:t>Spring</w:t>
      </w:r>
      <w:proofErr w:type="gramEnd"/>
      <w:r>
        <w:t xml:space="preserve"> 2006, Volume 26, No. 2, Disability Studies Quarterly, “Infusing Disability in the Curriculum: The Case of </w:t>
      </w:r>
      <w:proofErr w:type="spellStart"/>
      <w:r>
        <w:t>Saramago's</w:t>
      </w:r>
      <w:proofErr w:type="spellEnd"/>
      <w:r>
        <w:t xml:space="preserve"> Blindness”, </w:t>
      </w:r>
      <w:hyperlink r:id="rId12" w:history="1">
        <w:r w:rsidRPr="003277D4">
          <w:rPr>
            <w:color w:val="0000FF"/>
            <w:u w:val="single"/>
          </w:rPr>
          <w:t>http://dsq-sds.org/article/view/688/865</w:t>
        </w:r>
      </w:hyperlink>
      <w:r>
        <w:t>]</w:t>
      </w:r>
    </w:p>
    <w:p w:rsidR="00D4091D" w:rsidRDefault="00D4091D" w:rsidP="00D4091D">
      <w:r w:rsidRPr="009367C5">
        <w:t xml:space="preserve">Using blindness as metaphor in novels reinforces a precarious duality: 1) the perception </w:t>
      </w:r>
    </w:p>
    <w:p w:rsidR="00D4091D" w:rsidRDefault="00D4091D" w:rsidP="00D4091D">
      <w:r>
        <w:t>AND</w:t>
      </w:r>
    </w:p>
    <w:p w:rsidR="00D4091D" w:rsidRPr="009367C5" w:rsidRDefault="00D4091D" w:rsidP="00D4091D">
      <w:proofErr w:type="gramStart"/>
      <w:r w:rsidRPr="009367C5">
        <w:t>what</w:t>
      </w:r>
      <w:proofErr w:type="gramEnd"/>
      <w:r w:rsidRPr="009367C5">
        <w:t xml:space="preserve"> are we missing when we use disability merely as a rhetorical tool?</w:t>
      </w:r>
    </w:p>
    <w:p w:rsidR="00D4091D" w:rsidRDefault="00D4091D" w:rsidP="00D4091D">
      <w:pPr>
        <w:rPr>
          <w:rStyle w:val="StyleStyleBold12pt"/>
        </w:rPr>
      </w:pPr>
    </w:p>
    <w:p w:rsidR="00D4091D" w:rsidRDefault="00D4091D" w:rsidP="00D4091D">
      <w:r>
        <w:rPr>
          <w:rStyle w:val="StyleStyleBold12pt"/>
        </w:rPr>
        <w:t>Their argument elevates white supremacy to an all-pervasive force—this conceptual expansion hides the actual practice of racism and makes breaking it down more difficult</w:t>
      </w:r>
      <w:r>
        <w:rPr>
          <w:rStyle w:val="StyleStyleBold12pt"/>
        </w:rPr>
        <w:br/>
        <w:t>Andersen 3</w:t>
      </w:r>
      <w:r>
        <w:rPr>
          <w:sz w:val="16"/>
        </w:rPr>
        <w:t xml:space="preserve"> </w:t>
      </w:r>
      <w:r>
        <w:t xml:space="preserve">– Margaret L. Andersen, Professor of Sociology and Women's Studies and Vice Provost for Academic Affairs at the University of Delaware, 2003, (“Whitewashing Race: A Critical Perspective on Whiteness,” in White Out: The Continuing Significance of Racism, </w:t>
      </w:r>
      <w:proofErr w:type="spellStart"/>
      <w:r>
        <w:t>ed</w:t>
      </w:r>
      <w:proofErr w:type="spellEnd"/>
      <w:r>
        <w:t xml:space="preserve"> </w:t>
      </w:r>
      <w:proofErr w:type="spellStart"/>
      <w:r>
        <w:t>Doane</w:t>
      </w:r>
      <w:proofErr w:type="spellEnd"/>
      <w:r>
        <w:t xml:space="preserve"> &amp; Bonilla-Silva, p. 28)</w:t>
      </w:r>
    </w:p>
    <w:p w:rsidR="00D4091D" w:rsidRDefault="00D4091D" w:rsidP="00D4091D">
      <w:r w:rsidRPr="009367C5">
        <w:t xml:space="preserve">Conceptually, one of the major problems in the whiteness literature is the reification of </w:t>
      </w:r>
    </w:p>
    <w:p w:rsidR="00D4091D" w:rsidRDefault="00D4091D" w:rsidP="00D4091D">
      <w:r>
        <w:t>AND</w:t>
      </w:r>
    </w:p>
    <w:p w:rsidR="00D4091D" w:rsidRPr="009367C5" w:rsidRDefault="00D4091D" w:rsidP="00D4091D">
      <w:proofErr w:type="gramStart"/>
      <w:r w:rsidRPr="009367C5">
        <w:t>come</w:t>
      </w:r>
      <w:proofErr w:type="gramEnd"/>
      <w:r w:rsidRPr="009367C5">
        <w:t xml:space="preserve"> to mean just about everything, it ends up meaning hardly anything.</w:t>
      </w:r>
    </w:p>
    <w:p w:rsidR="00D4091D" w:rsidRDefault="00D4091D" w:rsidP="00D4091D">
      <w:pPr>
        <w:pStyle w:val="Card"/>
        <w:ind w:left="0"/>
        <w:rPr>
          <w:rStyle w:val="StyleStyleBold12pt"/>
        </w:rPr>
      </w:pPr>
    </w:p>
    <w:p w:rsidR="00D4091D" w:rsidRDefault="00D4091D" w:rsidP="00D4091D">
      <w:pPr>
        <w:pStyle w:val="Card"/>
        <w:ind w:left="0"/>
        <w:rPr>
          <w:rStyle w:val="StyleStyleBold12pt"/>
        </w:rPr>
      </w:pPr>
      <w:r>
        <w:rPr>
          <w:rStyle w:val="StyleStyleBold12pt"/>
        </w:rPr>
        <w:t>Whiteness isn’t a monolithic root cause---they shut off productive debate over solutions – means the alt fails</w:t>
      </w:r>
    </w:p>
    <w:p w:rsidR="00D4091D" w:rsidRDefault="00D4091D" w:rsidP="00D4091D">
      <w:pPr>
        <w:pStyle w:val="Card"/>
        <w:ind w:left="0"/>
      </w:pPr>
      <w:r>
        <w:rPr>
          <w:rStyle w:val="StyleStyleBold12pt"/>
        </w:rPr>
        <w:t>Shelby 7</w:t>
      </w:r>
      <w:r>
        <w:t xml:space="preserve"> – Tommie Shelby, Professor of African and African American Studies and of Philosophy at Harvard, 2007, We Who Are Dark: The Philosophical Foundations of Black Solidarity</w:t>
      </w:r>
    </w:p>
    <w:p w:rsidR="00D4091D" w:rsidRDefault="00D4091D" w:rsidP="00D4091D">
      <w:r w:rsidRPr="009367C5">
        <w:t xml:space="preserve">Others might challenge the distinction between ideological and structural causes of black disadvantage, on </w:t>
      </w:r>
    </w:p>
    <w:p w:rsidR="00D4091D" w:rsidRDefault="00D4091D" w:rsidP="00D4091D">
      <w:r>
        <w:t>AND</w:t>
      </w:r>
    </w:p>
    <w:p w:rsidR="00D4091D" w:rsidRPr="009367C5" w:rsidRDefault="00D4091D" w:rsidP="00D4091D">
      <w:proofErr w:type="gramStart"/>
      <w:r w:rsidRPr="009367C5">
        <w:t>recent</w:t>
      </w:r>
      <w:proofErr w:type="gramEnd"/>
      <w:r w:rsidRPr="009367C5">
        <w:t xml:space="preserve"> social developments (such as immigration policy or reduced federal funding for higher</w:t>
      </w:r>
    </w:p>
    <w:p w:rsidR="00D4091D" w:rsidRDefault="00D4091D" w:rsidP="00D4091D">
      <w:pPr>
        <w:pStyle w:val="cardtext"/>
        <w:rPr>
          <w:rStyle w:val="StyleStyleBold12pt"/>
        </w:rPr>
      </w:pPr>
    </w:p>
    <w:p w:rsidR="00D4091D" w:rsidRDefault="00D4091D" w:rsidP="00D4091D">
      <w:pPr>
        <w:pStyle w:val="Card"/>
        <w:ind w:left="0"/>
        <w:rPr>
          <w:rStyle w:val="StyleStyleBold12pt"/>
        </w:rPr>
      </w:pPr>
      <w:r>
        <w:rPr>
          <w:rStyle w:val="StyleStyleBold12pt"/>
        </w:rPr>
        <w:t>Afro-pessimism is inaccurate and is used to justify white supremacy</w:t>
      </w:r>
    </w:p>
    <w:p w:rsidR="00D4091D" w:rsidRDefault="00D4091D" w:rsidP="00D4091D">
      <w:pPr>
        <w:rPr>
          <w:rStyle w:val="StyleStyleBold12pt"/>
        </w:rPr>
      </w:pPr>
      <w:r>
        <w:rPr>
          <w:rStyle w:val="StyleStyleBold12pt"/>
        </w:rPr>
        <w:t>Patterson 98</w:t>
      </w:r>
    </w:p>
    <w:p w:rsidR="00D4091D" w:rsidRDefault="00D4091D" w:rsidP="00D4091D">
      <w:pPr>
        <w:pStyle w:val="Card"/>
        <w:ind w:left="0"/>
      </w:pPr>
      <w:r>
        <w:t xml:space="preserve">The Ordeal </w:t>
      </w:r>
      <w:proofErr w:type="gramStart"/>
      <w:r>
        <w:t>Of</w:t>
      </w:r>
      <w:proofErr w:type="gramEnd"/>
      <w:r>
        <w:t xml:space="preserve"> Integration:</w:t>
      </w:r>
    </w:p>
    <w:p w:rsidR="00D4091D" w:rsidRDefault="00D4091D" w:rsidP="00D4091D">
      <w:pPr>
        <w:pStyle w:val="Card"/>
        <w:ind w:left="0"/>
      </w:pPr>
      <w:r>
        <w:t xml:space="preserve">Progress </w:t>
      </w:r>
      <w:proofErr w:type="gramStart"/>
      <w:r>
        <w:t>And</w:t>
      </w:r>
      <w:proofErr w:type="gramEnd"/>
      <w:r>
        <w:t xml:space="preserve"> Resentment In America's "Racial" Crisis</w:t>
      </w:r>
    </w:p>
    <w:p w:rsidR="00D4091D" w:rsidRDefault="00D4091D" w:rsidP="00D4091D">
      <w:pPr>
        <w:pStyle w:val="Card"/>
        <w:ind w:left="0"/>
      </w:pPr>
      <w:r>
        <w:t>Orlando Patterson is a Jamaican-born American historical and cultural sociologist known for his work regarding issues of race in the United States, as well as the sociology of development</w:t>
      </w:r>
    </w:p>
    <w:p w:rsidR="00D4091D" w:rsidRDefault="00D4091D" w:rsidP="00D4091D">
      <w:r w:rsidRPr="009367C5">
        <w:t>In the attempt to understand and come to terms with the problems of Afro-</w:t>
      </w:r>
    </w:p>
    <w:p w:rsidR="00D4091D" w:rsidRDefault="00D4091D" w:rsidP="00D4091D">
      <w:r>
        <w:t>AND</w:t>
      </w:r>
    </w:p>
    <w:p w:rsidR="00D4091D" w:rsidRPr="009367C5" w:rsidRDefault="00D4091D" w:rsidP="00D4091D">
      <w:proofErr w:type="gramStart"/>
      <w:r w:rsidRPr="009367C5">
        <w:t>we</w:t>
      </w:r>
      <w:proofErr w:type="gramEnd"/>
      <w:r w:rsidRPr="009367C5">
        <w:t xml:space="preserve"> still have some way to go before approaching anything like a resolution.</w:t>
      </w:r>
    </w:p>
    <w:p w:rsidR="00D4091D" w:rsidRDefault="00D4091D" w:rsidP="00D4091D">
      <w:pPr>
        <w:pStyle w:val="Card"/>
      </w:pPr>
    </w:p>
    <w:p w:rsidR="00D4091D" w:rsidRDefault="00D4091D" w:rsidP="00D4091D">
      <w:pPr>
        <w:rPr>
          <w:rStyle w:val="StyleStyleBold12pt"/>
        </w:rPr>
      </w:pPr>
      <w:r>
        <w:rPr>
          <w:rStyle w:val="StyleStyleBold12pt"/>
        </w:rPr>
        <w:t>Their ontological framing of blackness dooms the alternative. Placing Blackness as oppositional denies it any existence independent of white supremacy and makes identity reliant on oppression</w:t>
      </w:r>
    </w:p>
    <w:p w:rsidR="00D4091D" w:rsidRDefault="00D4091D" w:rsidP="00D4091D">
      <w:pPr>
        <w:spacing w:line="276" w:lineRule="auto"/>
      </w:pPr>
      <w:proofErr w:type="spellStart"/>
      <w:r>
        <w:rPr>
          <w:rStyle w:val="StyleStyleBold12pt"/>
        </w:rPr>
        <w:t>Pinn</w:t>
      </w:r>
      <w:proofErr w:type="spellEnd"/>
      <w:r>
        <w:rPr>
          <w:rStyle w:val="StyleStyleBold12pt"/>
        </w:rPr>
        <w:t xml:space="preserve"> 4</w:t>
      </w:r>
      <w:r>
        <w:t xml:space="preserve"> – Macalester College Professor of Religious Studies (Anthony, Dialog: A Journal of Theology, Volume 43, Number 1, </w:t>
      </w:r>
      <w:proofErr w:type="gramStart"/>
      <w:r>
        <w:t>Spring</w:t>
      </w:r>
      <w:proofErr w:type="gramEnd"/>
      <w:r>
        <w:t xml:space="preserve"> 2004, '‘‘Black Is, Black </w:t>
      </w:r>
      <w:proofErr w:type="spellStart"/>
      <w:r>
        <w:t>Ain’t</w:t>
      </w:r>
      <w:proofErr w:type="spellEnd"/>
      <w:r>
        <w:t>’’: Victor Anderson, African American Theological Thought, and Identity', pg.57-58, Wiley online Library)</w:t>
      </w:r>
    </w:p>
    <w:p w:rsidR="00D4091D" w:rsidRDefault="00D4091D" w:rsidP="00D4091D">
      <w:r w:rsidRPr="009367C5">
        <w:t xml:space="preserve">This connection between ontological blackness and religion is natural because: ‘‘ontological blackness signifies </w:t>
      </w:r>
    </w:p>
    <w:p w:rsidR="00D4091D" w:rsidRDefault="00D4091D" w:rsidP="00D4091D">
      <w:r>
        <w:t>AND</w:t>
      </w:r>
    </w:p>
    <w:p w:rsidR="00D4091D" w:rsidRPr="009367C5" w:rsidRDefault="00D4091D" w:rsidP="00D4091D">
      <w:proofErr w:type="gramStart"/>
      <w:r w:rsidRPr="009367C5">
        <w:t>longer</w:t>
      </w:r>
      <w:proofErr w:type="gramEnd"/>
      <w:r w:rsidRPr="009367C5">
        <w:t xml:space="preserve"> needing to surrender personal interests for the sake of monolithic collective status.</w:t>
      </w:r>
    </w:p>
    <w:p w:rsidR="00D4091D" w:rsidRDefault="00D4091D" w:rsidP="00D4091D">
      <w:pPr>
        <w:pStyle w:val="card0"/>
      </w:pPr>
    </w:p>
    <w:p w:rsidR="00D4091D" w:rsidRDefault="00D4091D" w:rsidP="00D4091D">
      <w:pPr>
        <w:rPr>
          <w:rStyle w:val="StyleStyleBold12pt"/>
        </w:rPr>
      </w:pPr>
      <w:r>
        <w:rPr>
          <w:rStyle w:val="StyleStyleBold12pt"/>
        </w:rPr>
        <w:t xml:space="preserve">SILENCE IS NOT THE ANSWER – white debaters must find ways to SPEAK ABOUT RACE or else </w:t>
      </w:r>
      <w:proofErr w:type="gramStart"/>
      <w:r>
        <w:rPr>
          <w:rStyle w:val="StyleStyleBold12pt"/>
        </w:rPr>
        <w:t>they</w:t>
      </w:r>
      <w:proofErr w:type="gramEnd"/>
      <w:r>
        <w:rPr>
          <w:rStyle w:val="StyleStyleBold12pt"/>
        </w:rPr>
        <w:t xml:space="preserve"> REPRODUCE OPPRESSION.</w:t>
      </w:r>
    </w:p>
    <w:p w:rsidR="00D4091D" w:rsidRDefault="00D4091D" w:rsidP="00D4091D">
      <w:r>
        <w:rPr>
          <w:rStyle w:val="StyleStyleBold12pt"/>
        </w:rPr>
        <w:t>Dr. Crenshaw ‘97</w:t>
      </w:r>
      <w:r>
        <w:t xml:space="preserve"> Prof of Speech </w:t>
      </w:r>
      <w:proofErr w:type="spellStart"/>
      <w:r>
        <w:t>Comm</w:t>
      </w:r>
      <w:proofErr w:type="spellEnd"/>
      <w:r>
        <w:t xml:space="preserve"> @ Univ. Ala. Carrie-PhD. USC; former director of debate @ Univ. of Ala.; WESTERN JOURNAL OF COMMUNICATION; Resisting Whiteness’ Rhetorical Silence; 61(3), Summer; pp. 253-278.</w:t>
      </w:r>
    </w:p>
    <w:p w:rsidR="00D4091D" w:rsidRDefault="00D4091D" w:rsidP="00D4091D">
      <w:r w:rsidRPr="009367C5">
        <w:t xml:space="preserve">Another difficulty related to talking about race is what </w:t>
      </w:r>
      <w:proofErr w:type="spellStart"/>
      <w:r w:rsidRPr="009367C5">
        <w:t>Alcoff</w:t>
      </w:r>
      <w:proofErr w:type="spellEnd"/>
      <w:r w:rsidRPr="009367C5">
        <w:t xml:space="preserve"> has called "the problem </w:t>
      </w:r>
    </w:p>
    <w:p w:rsidR="00D4091D" w:rsidRDefault="00D4091D" w:rsidP="00D4091D">
      <w:r>
        <w:t>AND</w:t>
      </w:r>
    </w:p>
    <w:p w:rsidR="00D4091D" w:rsidRPr="009367C5" w:rsidRDefault="00D4091D" w:rsidP="00D4091D">
      <w:proofErr w:type="gramStart"/>
      <w:r w:rsidRPr="009367C5">
        <w:t>and</w:t>
      </w:r>
      <w:proofErr w:type="gramEnd"/>
      <w:r w:rsidRPr="009367C5">
        <w:t xml:space="preserve"> political work of resisting racism is left solely to people of color. </w:t>
      </w:r>
    </w:p>
    <w:p w:rsidR="00D4091D" w:rsidRDefault="00D4091D" w:rsidP="00D4091D">
      <w:pPr>
        <w:pStyle w:val="Card"/>
      </w:pPr>
    </w:p>
    <w:p w:rsidR="00D4091D" w:rsidRDefault="00D4091D" w:rsidP="00D4091D">
      <w:pPr>
        <w:rPr>
          <w:rStyle w:val="StyleStyleBold12pt"/>
        </w:rPr>
      </w:pPr>
      <w:r>
        <w:rPr>
          <w:rStyle w:val="StyleStyleBold12pt"/>
        </w:rPr>
        <w:t>Make them defend silence as an alternative speech act. We have a responsibility to make whiteness visible.</w:t>
      </w:r>
    </w:p>
    <w:p w:rsidR="00D4091D" w:rsidRDefault="00D4091D" w:rsidP="00D4091D">
      <w:pPr>
        <w:rPr>
          <w:rStyle w:val="StyleStyleBold12pt"/>
        </w:rPr>
      </w:pPr>
      <w:r>
        <w:rPr>
          <w:rStyle w:val="StyleStyleBold12pt"/>
        </w:rPr>
        <w:t xml:space="preserve">Crenshaw, ’97 </w:t>
      </w:r>
      <w:r>
        <w:t xml:space="preserve"> [1997, Carrie, PhD, Prof of Speech </w:t>
      </w:r>
      <w:proofErr w:type="spellStart"/>
      <w:r>
        <w:t>Comm</w:t>
      </w:r>
      <w:proofErr w:type="spellEnd"/>
      <w:r>
        <w:t xml:space="preserve"> @ Univ. Ala. former director of debate @ Univ. of Ala.; WESTERN JOURNAL OF COMMUNICATION; Resisting Whiteness’ Rhetorical Silence; 61(3), Summer; pp. 253-278]</w:t>
      </w:r>
    </w:p>
    <w:p w:rsidR="00D4091D" w:rsidRDefault="00D4091D" w:rsidP="00D4091D">
      <w:r w:rsidRPr="009367C5">
        <w:t xml:space="preserve">This essay explores the rhetorical dimensions of whiteness in public political discourse from an ideological </w:t>
      </w:r>
    </w:p>
    <w:p w:rsidR="00D4091D" w:rsidRDefault="00D4091D" w:rsidP="00D4091D">
      <w:r>
        <w:t>AND</w:t>
      </w:r>
    </w:p>
    <w:p w:rsidR="00D4091D" w:rsidRPr="009367C5" w:rsidRDefault="00D4091D" w:rsidP="00D4091D">
      <w:proofErr w:type="gramStart"/>
      <w:r w:rsidRPr="009367C5">
        <w:t>not</w:t>
      </w:r>
      <w:proofErr w:type="gramEnd"/>
      <w:r w:rsidRPr="009367C5">
        <w:t xml:space="preserve">, and investigate how these </w:t>
      </w:r>
      <w:proofErr w:type="spellStart"/>
      <w:r w:rsidRPr="009367C5">
        <w:t>racialized</w:t>
      </w:r>
      <w:proofErr w:type="spellEnd"/>
      <w:r w:rsidRPr="009367C5">
        <w:t xml:space="preserve"> constructions intersect with gender and class.</w:t>
      </w:r>
    </w:p>
    <w:p w:rsidR="00D4091D" w:rsidRPr="004973E3" w:rsidRDefault="00D4091D" w:rsidP="00D4091D"/>
    <w:p w:rsidR="00D4091D" w:rsidRDefault="00D4091D" w:rsidP="00D4091D">
      <w:pPr>
        <w:rPr>
          <w:rStyle w:val="StyleStyleBold12pt"/>
        </w:rPr>
      </w:pPr>
      <w:r>
        <w:rPr>
          <w:rStyle w:val="StyleStyleBold12pt"/>
        </w:rPr>
        <w:t>Abolishing social death via complete transformation is impossible --- small reforms are the only way to actualize change</w:t>
      </w:r>
    </w:p>
    <w:p w:rsidR="00D4091D" w:rsidRDefault="00D4091D" w:rsidP="00D4091D">
      <w:proofErr w:type="spellStart"/>
      <w:r>
        <w:rPr>
          <w:rStyle w:val="StyleStyleBold12pt"/>
        </w:rPr>
        <w:t>Heiner</w:t>
      </w:r>
      <w:proofErr w:type="spellEnd"/>
      <w:r>
        <w:rPr>
          <w:rStyle w:val="StyleStyleBold12pt"/>
        </w:rPr>
        <w:t>, 3</w:t>
      </w:r>
      <w:r>
        <w:t xml:space="preserve"> (Brady, Assistant Professor of Philosophy, California State </w:t>
      </w:r>
      <w:proofErr w:type="spellStart"/>
      <w:r>
        <w:t>Univeristy</w:t>
      </w:r>
      <w:proofErr w:type="spellEnd"/>
      <w:r>
        <w:t xml:space="preserve"> at Fullerton, “Social Death and the Relationship Between Abolition and Reform,” Social Justice, Volume 30, Issue 2, pg. 98-101, </w:t>
      </w:r>
      <w:proofErr w:type="spellStart"/>
      <w:r>
        <w:t>jstor</w:t>
      </w:r>
      <w:proofErr w:type="spellEnd"/>
      <w:r>
        <w:t xml:space="preserve">, </w:t>
      </w:r>
      <w:proofErr w:type="spellStart"/>
      <w:r>
        <w:t>Tashma</w:t>
      </w:r>
      <w:proofErr w:type="spellEnd"/>
      <w:r>
        <w:t>)</w:t>
      </w:r>
    </w:p>
    <w:p w:rsidR="00D4091D" w:rsidRDefault="00D4091D" w:rsidP="00D4091D">
      <w:r w:rsidRPr="009367C5">
        <w:t>The element that ultimately distinguishes a radical (abolitionist) agenda from a liberal (</w:t>
      </w:r>
    </w:p>
    <w:p w:rsidR="00D4091D" w:rsidRDefault="00D4091D" w:rsidP="00D4091D">
      <w:r>
        <w:t>AND</w:t>
      </w:r>
    </w:p>
    <w:p w:rsidR="00D4091D" w:rsidRPr="009367C5" w:rsidRDefault="00D4091D" w:rsidP="00D4091D">
      <w:proofErr w:type="gramStart"/>
      <w:r w:rsidRPr="009367C5">
        <w:t>social</w:t>
      </w:r>
      <w:proofErr w:type="gramEnd"/>
      <w:r w:rsidRPr="009367C5">
        <w:t xml:space="preserve"> and physical death of the incarcerated, we are not truly free. </w:t>
      </w:r>
    </w:p>
    <w:p w:rsidR="00D4091D" w:rsidRDefault="00D4091D" w:rsidP="00D4091D">
      <w:r w:rsidRPr="009367C5">
        <w:t xml:space="preserve">No reformation of the current system will lead to this total transformation. Reformist movements </w:t>
      </w:r>
    </w:p>
    <w:p w:rsidR="00D4091D" w:rsidRDefault="00D4091D" w:rsidP="00D4091D">
      <w:r>
        <w:t>AND</w:t>
      </w:r>
    </w:p>
    <w:p w:rsidR="00D4091D" w:rsidRPr="009367C5" w:rsidRDefault="00D4091D" w:rsidP="00D4091D">
      <w:proofErr w:type="gramStart"/>
      <w:r w:rsidRPr="009367C5">
        <w:t>political</w:t>
      </w:r>
      <w:proofErr w:type="gramEnd"/>
      <w:r w:rsidRPr="009367C5">
        <w:t xml:space="preserve"> fantasy" ? </w:t>
      </w:r>
      <w:proofErr w:type="gramStart"/>
      <w:r w:rsidRPr="009367C5">
        <w:t>our</w:t>
      </w:r>
      <w:proofErr w:type="gramEnd"/>
      <w:r w:rsidRPr="009367C5">
        <w:t xml:space="preserve"> local successes will be doomed to mere reform. </w:t>
      </w:r>
    </w:p>
    <w:p w:rsidR="00D4091D" w:rsidRDefault="00D4091D" w:rsidP="00D4091D">
      <w:r w:rsidRPr="009367C5">
        <w:t xml:space="preserve">However, we must acknowledge that the line between reformist practices and abolitionist practices is </w:t>
      </w:r>
    </w:p>
    <w:p w:rsidR="00D4091D" w:rsidRDefault="00D4091D" w:rsidP="00D4091D">
      <w:r>
        <w:t>AND</w:t>
      </w:r>
    </w:p>
    <w:p w:rsidR="00D4091D" w:rsidRPr="00D4091D" w:rsidRDefault="00D4091D" w:rsidP="00D4091D">
      <w:proofErr w:type="gramStart"/>
      <w:r w:rsidRPr="009367C5">
        <w:t>the</w:t>
      </w:r>
      <w:proofErr w:type="gramEnd"/>
      <w:r w:rsidRPr="009367C5">
        <w:t xml:space="preserve"> prison, and, more generally, between the local and the global </w:t>
      </w:r>
      <w:bookmarkStart w:id="0" w:name="_GoBack"/>
      <w:bookmarkEnd w:id="0"/>
    </w:p>
    <w:sectPr w:rsidR="00D4091D" w:rsidRPr="00D4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056" w:rsidRDefault="00AB6056" w:rsidP="005F5576">
      <w:r>
        <w:separator/>
      </w:r>
    </w:p>
  </w:endnote>
  <w:endnote w:type="continuationSeparator" w:id="0">
    <w:p w:rsidR="00AB6056" w:rsidRDefault="00AB6056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056" w:rsidRDefault="00AB6056" w:rsidP="005F5576">
      <w:r>
        <w:separator/>
      </w:r>
    </w:p>
  </w:footnote>
  <w:footnote w:type="continuationSeparator" w:id="0">
    <w:p w:rsidR="00AB6056" w:rsidRDefault="00AB6056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91D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D2344"/>
    <w:rsid w:val="001F7572"/>
    <w:rsid w:val="0020006E"/>
    <w:rsid w:val="002009AE"/>
    <w:rsid w:val="002101DA"/>
    <w:rsid w:val="00217499"/>
    <w:rsid w:val="002401EF"/>
    <w:rsid w:val="0024023F"/>
    <w:rsid w:val="00240C4E"/>
    <w:rsid w:val="00241674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7FB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21F0"/>
    <w:rsid w:val="003F3030"/>
    <w:rsid w:val="003F47AE"/>
    <w:rsid w:val="00403971"/>
    <w:rsid w:val="00407386"/>
    <w:rsid w:val="004138EF"/>
    <w:rsid w:val="004319DE"/>
    <w:rsid w:val="00435232"/>
    <w:rsid w:val="00437EC3"/>
    <w:rsid w:val="004400EA"/>
    <w:rsid w:val="00450882"/>
    <w:rsid w:val="00451C20"/>
    <w:rsid w:val="00452001"/>
    <w:rsid w:val="004539DF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5B16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35FF"/>
    <w:rsid w:val="005D1156"/>
    <w:rsid w:val="005E0681"/>
    <w:rsid w:val="005E3B08"/>
    <w:rsid w:val="005E3FE4"/>
    <w:rsid w:val="005E49A8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1509"/>
    <w:rsid w:val="006F46C3"/>
    <w:rsid w:val="006F7CDF"/>
    <w:rsid w:val="00700BDB"/>
    <w:rsid w:val="0070121B"/>
    <w:rsid w:val="00701E73"/>
    <w:rsid w:val="00711FE2"/>
    <w:rsid w:val="00712649"/>
    <w:rsid w:val="00714BC9"/>
    <w:rsid w:val="0071645E"/>
    <w:rsid w:val="00723F91"/>
    <w:rsid w:val="00725623"/>
    <w:rsid w:val="00743059"/>
    <w:rsid w:val="00744F58"/>
    <w:rsid w:val="00750CED"/>
    <w:rsid w:val="007549FC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F3972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111D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A03A4"/>
    <w:rsid w:val="00AB3B76"/>
    <w:rsid w:val="00AB605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6ADE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1435"/>
    <w:rsid w:val="00C545E7"/>
    <w:rsid w:val="00C57B52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091D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459C"/>
    <w:rsid w:val="00DD7F91"/>
    <w:rsid w:val="00E00376"/>
    <w:rsid w:val="00E01016"/>
    <w:rsid w:val="00E043B1"/>
    <w:rsid w:val="00E05ADA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5614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6E84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"/>
    <w:basedOn w:val="DefaultParagraphFont"/>
    <w:uiPriority w:val="7"/>
    <w:qFormat/>
    <w:rsid w:val="00C51435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Times New Roman" w:eastAsiaTheme="majorEastAsia" w:hAnsi="Times New Roman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semiHidden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paragraph" w:styleId="NoSpacing">
    <w:name w:val="No Spacing"/>
    <w:aliases w:val="DDI Tag,Dont use,Tag and Cite,CD - Cite,Tag Title,Very Small Text,Small Text"/>
    <w:qFormat/>
    <w:rsid w:val="00D4091D"/>
    <w:pPr>
      <w:spacing w:after="0" w:line="240" w:lineRule="auto"/>
    </w:pPr>
  </w:style>
  <w:style w:type="character" w:customStyle="1" w:styleId="cardChar0">
    <w:name w:val="card Char"/>
    <w:basedOn w:val="DefaultParagraphFont"/>
    <w:link w:val="card0"/>
    <w:locked/>
    <w:rsid w:val="00D4091D"/>
    <w:rPr>
      <w:rFonts w:ascii="Times New Roman" w:eastAsia="Times New Roman" w:hAnsi="Times New Roman" w:cs="Times New Roman"/>
      <w:sz w:val="16"/>
      <w:szCs w:val="20"/>
    </w:rPr>
  </w:style>
  <w:style w:type="paragraph" w:customStyle="1" w:styleId="card0">
    <w:name w:val="card"/>
    <w:basedOn w:val="Normal"/>
    <w:next w:val="Normal"/>
    <w:link w:val="cardChar0"/>
    <w:qFormat/>
    <w:rsid w:val="00D4091D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 text Char"/>
    <w:basedOn w:val="DefaultParagraphFont"/>
    <w:link w:val="cardtext"/>
    <w:locked/>
    <w:rsid w:val="00D4091D"/>
    <w:rPr>
      <w:rFonts w:ascii="Times New Roman" w:hAnsi="Times New Roman" w:cs="Calibri"/>
      <w:sz w:val="20"/>
    </w:rPr>
  </w:style>
  <w:style w:type="paragraph" w:customStyle="1" w:styleId="cardtext">
    <w:name w:val="card text"/>
    <w:basedOn w:val="Normal"/>
    <w:link w:val="cardtextChar"/>
    <w:qFormat/>
    <w:rsid w:val="00D4091D"/>
    <w:pPr>
      <w:ind w:left="288" w:right="288"/>
    </w:pPr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rsid w:val="00D40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9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"/>
    <w:basedOn w:val="DefaultParagraphFont"/>
    <w:uiPriority w:val="7"/>
    <w:qFormat/>
    <w:rsid w:val="00C51435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Times New Roman" w:eastAsiaTheme="majorEastAsia" w:hAnsi="Times New Roman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semiHidden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51435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paragraph" w:styleId="NoSpacing">
    <w:name w:val="No Spacing"/>
    <w:aliases w:val="DDI Tag,Dont use,Tag and Cite,CD - Cite,Tag Title,Very Small Text,Small Text"/>
    <w:qFormat/>
    <w:rsid w:val="00D4091D"/>
    <w:pPr>
      <w:spacing w:after="0" w:line="240" w:lineRule="auto"/>
    </w:pPr>
  </w:style>
  <w:style w:type="character" w:customStyle="1" w:styleId="cardChar0">
    <w:name w:val="card Char"/>
    <w:basedOn w:val="DefaultParagraphFont"/>
    <w:link w:val="card0"/>
    <w:locked/>
    <w:rsid w:val="00D4091D"/>
    <w:rPr>
      <w:rFonts w:ascii="Times New Roman" w:eastAsia="Times New Roman" w:hAnsi="Times New Roman" w:cs="Times New Roman"/>
      <w:sz w:val="16"/>
      <w:szCs w:val="20"/>
    </w:rPr>
  </w:style>
  <w:style w:type="paragraph" w:customStyle="1" w:styleId="card0">
    <w:name w:val="card"/>
    <w:basedOn w:val="Normal"/>
    <w:next w:val="Normal"/>
    <w:link w:val="cardChar0"/>
    <w:qFormat/>
    <w:rsid w:val="00D4091D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 text Char"/>
    <w:basedOn w:val="DefaultParagraphFont"/>
    <w:link w:val="cardtext"/>
    <w:locked/>
    <w:rsid w:val="00D4091D"/>
    <w:rPr>
      <w:rFonts w:ascii="Times New Roman" w:hAnsi="Times New Roman" w:cs="Calibri"/>
      <w:sz w:val="20"/>
    </w:rPr>
  </w:style>
  <w:style w:type="paragraph" w:customStyle="1" w:styleId="cardtext">
    <w:name w:val="card text"/>
    <w:basedOn w:val="Normal"/>
    <w:link w:val="cardtextChar"/>
    <w:qFormat/>
    <w:rsid w:val="00D4091D"/>
    <w:pPr>
      <w:ind w:left="288" w:right="288"/>
    </w:pPr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rsid w:val="00D40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dsq-sds.org/article/view/688/86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rospect.org/cs/articles?article=the_myth_of_the_model_minority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GEM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3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10602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</dc:creator>
  <cp:lastModifiedBy>spark</cp:lastModifiedBy>
  <cp:revision>1</cp:revision>
  <dcterms:created xsi:type="dcterms:W3CDTF">2013-10-20T02:07:00Z</dcterms:created>
  <dcterms:modified xsi:type="dcterms:W3CDTF">2013-10-20T02:10:00Z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