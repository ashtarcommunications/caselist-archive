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30" w:rsidRPr="007F7930" w:rsidRDefault="007F7930" w:rsidP="007F7930">
      <w:bookmarkStart w:id="0" w:name="_GoBack"/>
    </w:p>
    <w:p w:rsidR="007F7930" w:rsidRPr="007F7930" w:rsidRDefault="007F7930" w:rsidP="007F7930">
      <w:r w:rsidRPr="007F7930">
        <w:t>=</w:t>
      </w:r>
      <w:r w:rsidRPr="007F7930">
        <w:t>T</w:t>
      </w:r>
      <w:r w:rsidRPr="007F7930">
        <w:t>=</w:t>
      </w:r>
    </w:p>
    <w:p w:rsidR="007F7930" w:rsidRPr="007F7930" w:rsidRDefault="007F7930" w:rsidP="007F7930"/>
    <w:p w:rsidR="007F7930" w:rsidRPr="007F7930" w:rsidRDefault="007F7930" w:rsidP="007F7930">
      <w:r w:rsidRPr="007F7930">
        <w:t>====</w:t>
      </w:r>
      <w:r w:rsidRPr="007F7930">
        <w:t xml:space="preserve">Economic engagement must be the removal of specific sanctions and embargos. You have to offer positive, tangible incentives to be topical. Simply saying </w:t>
      </w:r>
      <w:r w:rsidRPr="007F7930">
        <w:t>"</w:t>
      </w:r>
      <w:r w:rsidRPr="007F7930">
        <w:t>Normalize economic relations</w:t>
      </w:r>
      <w:r w:rsidRPr="007F7930">
        <w:t>"</w:t>
      </w:r>
      <w:r w:rsidRPr="007F7930">
        <w:t xml:space="preserve"> doesn</w:t>
      </w:r>
      <w:r w:rsidRPr="007F7930">
        <w:t>~’</w:t>
      </w:r>
      <w:r w:rsidRPr="007F7930">
        <w:t>t do anything. You need to lift specific parts of the embargo.</w:t>
      </w:r>
      <w:r w:rsidRPr="007F7930">
        <w:t>====</w:t>
      </w:r>
    </w:p>
    <w:p w:rsidR="007F7930" w:rsidRPr="007F7930" w:rsidRDefault="007F7930" w:rsidP="007F7930">
      <w:r w:rsidRPr="007F7930">
        <w:t>**Haas and O~’Sullivan 2k**</w:t>
      </w:r>
      <w:r w:rsidRPr="007F7930">
        <w:t xml:space="preserve">  Richard- senior aide to bush and Director of FP studies at Brookings Insitution.  Megan - Fellow with FP studies at Brookings. "Terms of Engagement: Alternatives to Punitive Policies" </w:t>
      </w:r>
      <w:r w:rsidRPr="007F7930">
        <w:t>[[www.brookings.edu/~~/media/research/files/a-http://www.brookings.edu/~/media/research/files/a]]</w:t>
      </w:r>
      <w:r w:rsidRPr="007F7930">
        <w:t xml:space="preserve"> rticles/2000/6/summer%20haass/2000survival.pdf</w:t>
      </w:r>
    </w:p>
    <w:p w:rsidR="007F7930" w:rsidRPr="007F7930" w:rsidRDefault="007F7930" w:rsidP="007F7930">
      <w:r w:rsidRPr="007F7930">
        <w:t xml:space="preserve">The term ~’engagement~’ was popularised in the early 1980s amid controversy¶ about the </w:t>
      </w:r>
    </w:p>
    <w:p w:rsidR="007F7930" w:rsidRPr="007F7930" w:rsidRDefault="007F7930" w:rsidP="007F7930">
      <w:r w:rsidRPr="007F7930">
        <w:t>AND</w:t>
      </w:r>
    </w:p>
    <w:p w:rsidR="007F7930" w:rsidRPr="007F7930" w:rsidRDefault="007F7930" w:rsidP="007F7930">
      <w:r w:rsidRPr="007F7930">
        <w:t>are just some of the possible incentives used in the form of¶ engagement</w:t>
      </w:r>
    </w:p>
    <w:p w:rsidR="007F7930" w:rsidRPr="007F7930" w:rsidRDefault="007F7930" w:rsidP="007F7930"/>
    <w:p w:rsidR="007F7930" w:rsidRPr="007F7930" w:rsidRDefault="007F7930" w:rsidP="007F7930">
      <w:pPr>
        <w:rPr>
          <w:rFonts w:cs="Times New Roman"/>
        </w:rPr>
      </w:pPr>
      <w:r w:rsidRPr="007F7930">
        <w:t>====</w:t>
      </w:r>
      <w:r w:rsidRPr="007F7930">
        <w:t>This model of debate crushes education and justifies an unfair expansion of the topic</w:t>
      </w:r>
      <w:r w:rsidRPr="007F7930">
        <w:t>====</w:t>
      </w:r>
    </w:p>
    <w:p w:rsidR="007F7930" w:rsidRPr="007F7930" w:rsidRDefault="007F7930" w:rsidP="007F7930">
      <w:r w:rsidRPr="007F7930">
        <w:t>**Hayden 13**</w:t>
      </w:r>
      <w:r w:rsidRPr="007F7930">
        <w:t xml:space="preserve"> (Dr. Craig Hayden is an assistant professor in the International Communication Program at American University</w:t>
      </w:r>
      <w:r w:rsidRPr="007F7930">
        <w:t>~’</w:t>
      </w:r>
      <w:r w:rsidRPr="007F7930">
        <w:t xml:space="preserve">s School of International Service. </w:t>
      </w:r>
      <w:r w:rsidRPr="007F7930">
        <w:t>"</w:t>
      </w:r>
      <w:r w:rsidRPr="007F7930">
        <w:t>Engagement</w:t>
      </w:r>
      <w:r w:rsidRPr="007F7930">
        <w:t>"</w:t>
      </w:r>
      <w:r w:rsidRPr="007F7930">
        <w:t xml:space="preserve"> is More Convenient than Helpful: Dissecting a Public Diplomacy Term.</w:t>
      </w:r>
      <w:r w:rsidRPr="007F7930">
        <w:t>"</w:t>
      </w:r>
      <w:r w:rsidRPr="007F7930">
        <w:t xml:space="preserve">, </w:t>
      </w:r>
      <w:r w:rsidRPr="007F7930">
        <w:t>[[http://intermap.org/2013/06/20/engagement-is-more-convenient-than-helpful-dissecting-a-public-diplomacy-term/-http://intermap.org/2013/06/20/engagement-is-more-convenient-than-helpful-dissecting-a-public-diplomacy-term/]]</w:t>
      </w:r>
    </w:p>
    <w:p w:rsidR="007F7930" w:rsidRPr="007F7930" w:rsidRDefault="007F7930" w:rsidP="007F7930">
      <w:r w:rsidRPr="007F7930">
        <w:t xml:space="preserve">I think this tension is readily apparent in efforts to use social media for public </w:t>
      </w:r>
    </w:p>
    <w:p w:rsidR="007F7930" w:rsidRPr="007F7930" w:rsidRDefault="007F7930" w:rsidP="007F7930">
      <w:r w:rsidRPr="007F7930">
        <w:t>AND</w:t>
      </w:r>
    </w:p>
    <w:p w:rsidR="007F7930" w:rsidRPr="007F7930" w:rsidRDefault="007F7930" w:rsidP="007F7930">
      <w:r w:rsidRPr="007F7930">
        <w:t xml:space="preserve">the purpose and the operative theories that underscore efforts to reach foreign publics. </w:t>
      </w:r>
    </w:p>
    <w:p w:rsidR="007F7930" w:rsidRPr="007F7930" w:rsidRDefault="007F7930" w:rsidP="007F7930"/>
    <w:p w:rsidR="007F7930" w:rsidRPr="007F7930" w:rsidRDefault="007F7930" w:rsidP="007F7930">
      <w:r w:rsidRPr="007F7930">
        <w:t>====</w:t>
      </w:r>
      <w:r w:rsidRPr="007F7930">
        <w:t xml:space="preserve">B. Voting issue – </w:t>
      </w:r>
      <w:r w:rsidRPr="007F7930">
        <w:t>====</w:t>
      </w:r>
    </w:p>
    <w:p w:rsidR="007F7930" w:rsidRPr="007F7930" w:rsidRDefault="007F7930" w:rsidP="007F7930"/>
    <w:p w:rsidR="007F7930" w:rsidRPr="007F7930" w:rsidRDefault="007F7930" w:rsidP="007F7930">
      <w:r w:rsidRPr="007F7930">
        <w:t>====</w:t>
      </w:r>
      <w:r w:rsidRPr="007F7930">
        <w:t>1. Limits – not requiring the aff to specify explodes the literature base – it frees them from having to find specific solvency advocates or defenses of particular engagement strategies and allows them to dodge links through vagueness</w:t>
      </w:r>
      <w:r w:rsidRPr="007F7930">
        <w:t>====</w:t>
      </w:r>
    </w:p>
    <w:p w:rsidR="007F7930" w:rsidRPr="007F7930" w:rsidRDefault="007F7930" w:rsidP="007F7930"/>
    <w:p w:rsidR="007F7930" w:rsidRPr="007F7930" w:rsidRDefault="007F7930" w:rsidP="007F7930">
      <w:r w:rsidRPr="007F7930">
        <w:t>====</w:t>
      </w:r>
      <w:r w:rsidRPr="007F7930">
        <w:t>2. Ground – if they don</w:t>
      </w:r>
      <w:r w:rsidRPr="007F7930">
        <w:t>~’</w:t>
      </w:r>
      <w:r w:rsidRPr="007F7930">
        <w:t xml:space="preserve">t specify, it prevents us from accessing most of the literature written against engagement which is geared towards </w:t>
      </w:r>
      <w:r w:rsidRPr="007F7930">
        <w:t>contrasting</w:t>
      </w:r>
      <w:r w:rsidRPr="007F7930">
        <w:t xml:space="preserve"> strategies – they</w:t>
      </w:r>
      <w:r w:rsidRPr="007F7930">
        <w:t>~’</w:t>
      </w:r>
      <w:r w:rsidRPr="007F7930">
        <w:t>ve destroyed legitimate CP ground</w:t>
      </w:r>
      <w:r w:rsidRPr="007F7930">
        <w:t>====</w:t>
      </w:r>
    </w:p>
    <w:p w:rsidR="007F7930" w:rsidRPr="007F7930" w:rsidRDefault="007F7930" w:rsidP="007F7930"/>
    <w:p w:rsidR="007F7930" w:rsidRPr="007F7930" w:rsidRDefault="007F7930" w:rsidP="007F7930">
      <w:r w:rsidRPr="007F7930">
        <w:t>====</w:t>
      </w:r>
      <w:r w:rsidRPr="007F7930">
        <w:t>3. This turns solvency – specificity key to prevent subverting implementation</w:t>
      </w:r>
      <w:r w:rsidRPr="007F7930">
        <w:t>====</w:t>
      </w:r>
    </w:p>
    <w:p w:rsidR="007F7930" w:rsidRPr="007F7930" w:rsidRDefault="007F7930" w:rsidP="007F7930">
      <w:r w:rsidRPr="007F7930">
        <w:t>**Thompson 2000**</w:t>
      </w:r>
      <w:r w:rsidRPr="007F7930">
        <w:t xml:space="preserve"> (Anne, FAO, Sustainable Livelihoods Approaches at the Policy Level</w:t>
      </w:r>
    </w:p>
    <w:p w:rsidR="007F7930" w:rsidRPr="007F7930" w:rsidRDefault="007F7930" w:rsidP="007F7930">
      <w:r w:rsidRPr="007F7930">
        <w:t xml:space="preserve">Paper prepared for FAO e-conference, March, </w:t>
      </w:r>
      <w:r w:rsidRPr="007F7930">
        <w:t>[[http://www.livelihoods.org/pip/pip/tho2-fao.doc-http://www.livelihoods.org/pip/pip/tho2-fao.doc]]</w:t>
      </w:r>
      <w:r w:rsidRPr="007F7930">
        <w:t>) (emphasis in original)</w:t>
      </w:r>
    </w:p>
    <w:p w:rsidR="007F7930" w:rsidRPr="007F7930" w:rsidRDefault="007F7930" w:rsidP="007F7930">
      <w:r w:rsidRPr="007F7930">
        <w:t xml:space="preserve">Policy itself can be analysed conceptually at a number of different levels. In its </w:t>
      </w:r>
    </w:p>
    <w:p w:rsidR="007F7930" w:rsidRPr="007F7930" w:rsidRDefault="007F7930" w:rsidP="007F7930">
      <w:r w:rsidRPr="007F7930">
        <w:t>AND</w:t>
      </w:r>
    </w:p>
    <w:p w:rsidR="007F7930" w:rsidRPr="007F7930" w:rsidRDefault="007F7930" w:rsidP="007F7930">
      <w:r w:rsidRPr="007F7930">
        <w:t>, or because the policy is subverted by those responsible for implementing it.</w:t>
      </w:r>
    </w:p>
    <w:p w:rsidR="007F7930" w:rsidRPr="007F7930" w:rsidRDefault="007F7930" w:rsidP="007F7930"/>
    <w:p w:rsidR="007F7930" w:rsidRPr="007F7930" w:rsidRDefault="007F7930" w:rsidP="007F7930"/>
    <w:p w:rsidR="007F7930" w:rsidRPr="007F7930" w:rsidRDefault="007F7930" w:rsidP="007F7930">
      <w:r w:rsidRPr="007F7930">
        <w:t>=</w:t>
      </w:r>
      <w:r w:rsidRPr="007F7930">
        <w:t>CP</w:t>
      </w:r>
      <w:r w:rsidRPr="007F7930">
        <w:t>=</w:t>
      </w:r>
    </w:p>
    <w:p w:rsidR="007F7930" w:rsidRPr="007F7930" w:rsidRDefault="007F7930" w:rsidP="007F7930"/>
    <w:p w:rsidR="007F7930" w:rsidRPr="007F7930" w:rsidRDefault="007F7930" w:rsidP="007F7930">
      <w:r w:rsidRPr="007F7930">
        <w:lastRenderedPageBreak/>
        <w:t>====</w:t>
      </w:r>
      <w:r w:rsidRPr="007F7930">
        <w:t xml:space="preserve">Counterplan Text: The President of the United States of America should establish the creation of a Presidential Bipartisan Commission on Cuba to study current U.S. policy on Cuba. The Commission should recommend that the United States federal government establish normal trade relations with the Republic of Cuba. </w:t>
      </w:r>
      <w:r w:rsidRPr="007F7930">
        <w:t>====</w:t>
      </w:r>
    </w:p>
    <w:p w:rsidR="007F7930" w:rsidRPr="007F7930" w:rsidRDefault="007F7930" w:rsidP="007F7930">
      <w:pPr>
        <w:jc w:val="both"/>
      </w:pPr>
    </w:p>
    <w:p w:rsidR="007F7930" w:rsidRPr="007F7930" w:rsidRDefault="007F7930" w:rsidP="007F7930"/>
    <w:p w:rsidR="007F7930" w:rsidRPr="007F7930" w:rsidRDefault="007F7930" w:rsidP="007F7930">
      <w:r w:rsidRPr="007F7930">
        <w:t>====</w:t>
      </w:r>
      <w:r w:rsidRPr="007F7930">
        <w:t>The counterplan solves case and doesn</w:t>
      </w:r>
      <w:r w:rsidRPr="007F7930">
        <w:t>~’</w:t>
      </w:r>
      <w:r w:rsidRPr="007F7930">
        <w:t xml:space="preserve">t link to the net benefit – commissions ensure coverage for Obama </w:t>
      </w:r>
      <w:r w:rsidRPr="007F7930">
        <w:t>====</w:t>
      </w:r>
    </w:p>
    <w:p w:rsidR="007F7930" w:rsidRPr="007F7930" w:rsidRDefault="007F7930" w:rsidP="007F7930">
      <w:pPr>
        <w:jc w:val="both"/>
      </w:pPr>
      <w:r w:rsidRPr="007F7930">
        <w:t>**Ratliff 13**</w:t>
      </w:r>
      <w:r w:rsidRPr="007F7930">
        <w:t xml:space="preserve"> </w:t>
      </w:r>
      <w:r w:rsidRPr="007F7930">
        <w:rPr>
          <w:sz w:val="20"/>
        </w:rPr>
        <w:t>(William, is a research fellow and curator of Americas Collection at Stanford University</w:t>
      </w:r>
      <w:r w:rsidRPr="007F7930">
        <w:rPr>
          <w:sz w:val="20"/>
        </w:rPr>
        <w:t>~’</w:t>
      </w:r>
      <w:r w:rsidRPr="007F7930">
        <w:rPr>
          <w:sz w:val="20"/>
        </w:rPr>
        <w:t xml:space="preserve">s Hoover Institution, specializing in Latin America, China, and U.S. foreign policy, </w:t>
      </w:r>
      <w:r w:rsidRPr="007F7930">
        <w:rPr>
          <w:sz w:val="20"/>
        </w:rPr>
        <w:t>"</w:t>
      </w:r>
      <w:r w:rsidRPr="007F7930">
        <w:rPr>
          <w:sz w:val="20"/>
        </w:rPr>
        <w:t>Cuba</w:t>
      </w:r>
      <w:r w:rsidRPr="007F7930">
        <w:rPr>
          <w:sz w:val="20"/>
        </w:rPr>
        <w:t>~’</w:t>
      </w:r>
      <w:r w:rsidRPr="007F7930">
        <w:rPr>
          <w:sz w:val="20"/>
        </w:rPr>
        <w:t>s Tortured Transition</w:t>
      </w:r>
      <w:r w:rsidRPr="007F7930">
        <w:rPr>
          <w:sz w:val="20"/>
        </w:rPr>
        <w:t>"</w:t>
      </w:r>
      <w:r w:rsidRPr="007F7930">
        <w:rPr>
          <w:sz w:val="20"/>
        </w:rPr>
        <w:t>, Defining Ideas: A Hoover Institution Journal, January 30</w:t>
      </w:r>
      <w:r w:rsidRPr="007F7930">
        <w:t>^^th^^</w:t>
      </w:r>
      <w:r w:rsidRPr="007F7930">
        <w:rPr>
          <w:sz w:val="20"/>
        </w:rPr>
        <w:t xml:space="preserve"> 2013,http://www.hoover.org/publications/defining-ideas/article/139281, SD) </w:t>
      </w:r>
    </w:p>
    <w:p w:rsidR="007F7930" w:rsidRPr="007F7930" w:rsidRDefault="007F7930" w:rsidP="007F7930">
      <w:r w:rsidRPr="007F7930">
        <w:t xml:space="preserve">Since the early 1990s U.S. "proactive" policies have done more </w:t>
      </w:r>
    </w:p>
    <w:p w:rsidR="007F7930" w:rsidRPr="007F7930" w:rsidRDefault="007F7930" w:rsidP="007F7930">
      <w:r w:rsidRPr="007F7930">
        <w:t>AND</w:t>
      </w:r>
    </w:p>
    <w:p w:rsidR="007F7930" w:rsidRPr="007F7930" w:rsidRDefault="007F7930" w:rsidP="007F7930">
      <w:r w:rsidRPr="007F7930">
        <w:t xml:space="preserve">Washington can promote change while defusing rather than stoking domestic conflict and tensions.¶ </w:t>
      </w:r>
    </w:p>
    <w:p w:rsidR="007F7930" w:rsidRPr="007F7930" w:rsidRDefault="007F7930" w:rsidP="007F7930">
      <w:pPr>
        <w:jc w:val="both"/>
        <w:rPr>
          <w:sz w:val="12"/>
        </w:rPr>
      </w:pPr>
    </w:p>
    <w:p w:rsidR="007F7930" w:rsidRPr="007F7930" w:rsidRDefault="007F7930" w:rsidP="007F7930"/>
    <w:p w:rsidR="007F7930" w:rsidRPr="007F7930" w:rsidRDefault="007F7930" w:rsidP="007F7930"/>
    <w:p w:rsidR="007F7930" w:rsidRPr="007F7930" w:rsidRDefault="007F7930" w:rsidP="007F7930"/>
    <w:p w:rsidR="007F7930" w:rsidRPr="007F7930" w:rsidRDefault="007F7930" w:rsidP="007F7930">
      <w:r w:rsidRPr="007F7930">
        <w:t>=</w:t>
      </w:r>
      <w:r w:rsidRPr="007F7930">
        <w:t>PTX</w:t>
      </w:r>
      <w:r w:rsidRPr="007F7930">
        <w:t>=</w:t>
      </w:r>
    </w:p>
    <w:p w:rsidR="007F7930" w:rsidRPr="007F7930" w:rsidRDefault="007F7930" w:rsidP="007F7930"/>
    <w:p w:rsidR="007F7930" w:rsidRPr="007F7930" w:rsidRDefault="007F7930" w:rsidP="007F7930">
      <w:r w:rsidRPr="007F7930">
        <w:t>====</w:t>
      </w:r>
      <w:r w:rsidRPr="007F7930">
        <w:t>TPA will pass but political capital is key - failure collapses global trade deals</w:t>
      </w:r>
      <w:r w:rsidRPr="007F7930">
        <w:t>====</w:t>
      </w:r>
    </w:p>
    <w:p w:rsidR="007F7930" w:rsidRPr="007F7930" w:rsidRDefault="007F7930" w:rsidP="007F7930">
      <w:r w:rsidRPr="007F7930">
        <w:t>**Financial Times 1/20**</w:t>
      </w:r>
      <w:r w:rsidRPr="007F7930">
        <w:t xml:space="preserve"> (</w:t>
      </w:r>
      <w:r w:rsidRPr="007F7930">
        <w:t>"</w:t>
      </w:r>
      <w:r w:rsidRPr="007F7930">
        <w:t>US trade debate prompts fears of delay in talks</w:t>
      </w:r>
      <w:r w:rsidRPr="007F7930">
        <w:t>"</w:t>
      </w:r>
    </w:p>
    <w:p w:rsidR="007F7930" w:rsidRPr="007F7930" w:rsidRDefault="007F7930" w:rsidP="007F7930">
      <w:r w:rsidRPr="007F7930">
        <w:t>http://www.ft.com/intl/cms/s/0/60506de0-7f9c-11e3-b6a7-00144feabdc0.html</w:t>
      </w:r>
      <w:r w:rsidRPr="007F7930">
        <w:t>~~%23</w:t>
      </w:r>
      <w:r w:rsidRPr="007F7930">
        <w:t>axzz2qtDiKryq)</w:t>
      </w:r>
    </w:p>
    <w:p w:rsidR="007F7930" w:rsidRPr="007F7930" w:rsidRDefault="007F7930" w:rsidP="007F7930">
      <w:r w:rsidRPr="007F7930">
        <w:t xml:space="preserve">A heated debate over trade in the US Congress risks stalling two trade negotiations that </w:t>
      </w:r>
    </w:p>
    <w:p w:rsidR="007F7930" w:rsidRPr="007F7930" w:rsidRDefault="007F7930" w:rsidP="007F7930">
      <w:r w:rsidRPr="007F7930">
        <w:t>AND</w:t>
      </w:r>
    </w:p>
    <w:p w:rsidR="007F7930" w:rsidRPr="007F7930" w:rsidRDefault="007F7930" w:rsidP="007F7930">
      <w:r w:rsidRPr="007F7930">
        <w:t>is stuck unless you get (fast-track authority) very soon."</w:t>
      </w:r>
    </w:p>
    <w:p w:rsidR="007F7930" w:rsidRPr="007F7930" w:rsidRDefault="007F7930" w:rsidP="007F7930"/>
    <w:p w:rsidR="007F7930" w:rsidRPr="007F7930" w:rsidRDefault="007F7930" w:rsidP="007F7930">
      <w:r w:rsidRPr="007F7930">
        <w:t>====</w:t>
      </w:r>
      <w:r w:rsidRPr="007F7930">
        <w:t>Plan costs capital</w:t>
      </w:r>
      <w:r w:rsidRPr="007F7930">
        <w:t>====</w:t>
      </w:r>
    </w:p>
    <w:p w:rsidR="007F7930" w:rsidRPr="007F7930" w:rsidRDefault="007F7930" w:rsidP="007F7930">
      <w:r w:rsidRPr="007F7930">
        <w:t>**Aho 13**</w:t>
      </w:r>
      <w:r w:rsidRPr="007F7930">
        <w:t xml:space="preserve"> (Matthew Aho, Inter-American Dialogue</w:t>
      </w:r>
      <w:r w:rsidRPr="007F7930">
        <w:t>~’</w:t>
      </w:r>
      <w:r w:rsidRPr="007F7930">
        <w:t>s Latin America Advisor, What Does Obama</w:t>
      </w:r>
      <w:r w:rsidRPr="007F7930">
        <w:t>~’</w:t>
      </w:r>
      <w:r w:rsidRPr="007F7930">
        <w:t xml:space="preserve">s Second Term Hold for U.S.-Cuba Relations?, </w:t>
      </w:r>
      <w:r w:rsidRPr="007F7930">
        <w:t>[[http://www.cubastudygroup.org/index.cfm/newsroom?ContentRecord_id=2c202b27-1916-4509-b1b7-00d7ed8f4914-http://www.cubastudygroup.org/index.cfm/newsroom?ContentRecord_id=2c202b27-1916-4509-b1b7-00d7ed8f4914]]</w:t>
      </w:r>
      <w:r w:rsidRPr="007F7930">
        <w:t>, 1/23/13)</w:t>
      </w:r>
    </w:p>
    <w:p w:rsidR="007F7930" w:rsidRPr="007F7930" w:rsidRDefault="007F7930" w:rsidP="007F7930"/>
    <w:p w:rsidR="007F7930" w:rsidRPr="007F7930" w:rsidRDefault="007F7930" w:rsidP="007F7930">
      <w:r w:rsidRPr="007F7930">
        <w:t xml:space="preserve">Aside from easing some travel restrictions, there have been only two emergent themes on </w:t>
      </w:r>
    </w:p>
    <w:p w:rsidR="007F7930" w:rsidRPr="007F7930" w:rsidRDefault="007F7930" w:rsidP="007F7930">
      <w:r w:rsidRPr="007F7930">
        <w:t>AND</w:t>
      </w:r>
    </w:p>
    <w:p w:rsidR="007F7930" w:rsidRPr="007F7930" w:rsidRDefault="007F7930" w:rsidP="007F7930">
      <w:r w:rsidRPr="007F7930">
        <w:t>could prove vital and create new opportunities for U.S. business.</w:t>
      </w:r>
    </w:p>
    <w:p w:rsidR="007F7930" w:rsidRPr="007F7930" w:rsidRDefault="007F7930" w:rsidP="007F7930"/>
    <w:p w:rsidR="007F7930" w:rsidRPr="007F7930" w:rsidRDefault="007F7930" w:rsidP="007F7930">
      <w:r w:rsidRPr="007F7930">
        <w:t>====</w:t>
      </w:r>
      <w:r w:rsidRPr="007F7930">
        <w:t>Capital is key—vital to economy</w:t>
      </w:r>
      <w:r w:rsidRPr="007F7930">
        <w:t>====</w:t>
      </w:r>
    </w:p>
    <w:p w:rsidR="007F7930" w:rsidRPr="007F7930" w:rsidRDefault="007F7930" w:rsidP="007F7930">
      <w:r w:rsidRPr="007F7930">
        <w:t xml:space="preserve">Bryan </w:t>
      </w:r>
      <w:r w:rsidRPr="007F7930">
        <w:t>**Riley**</w:t>
      </w:r>
      <w:r w:rsidRPr="007F7930">
        <w:t xml:space="preserve">, senior analyst and Anthony B. Kim, senior policy analyst, </w:t>
      </w:r>
      <w:r w:rsidRPr="007F7930">
        <w:t>"</w:t>
      </w:r>
      <w:r w:rsidRPr="007F7930">
        <w:t>Advancing Trade Freedom: Key Objective of Trade Promotion Authority Renewal,</w:t>
      </w:r>
      <w:r w:rsidRPr="007F7930">
        <w:t>"</w:t>
      </w:r>
      <w:r w:rsidRPr="007F7930">
        <w:t xml:space="preserve"> ISSUE BRIEF n. 3912, Heritage Foundation, 4—16—</w:t>
      </w:r>
      <w:r w:rsidRPr="007F7930">
        <w:t>**13**</w:t>
      </w:r>
      <w:r w:rsidRPr="007F7930">
        <w:t xml:space="preserve">, </w:t>
      </w:r>
      <w:r w:rsidRPr="007F7930">
        <w:t>[[www.heritage.org/research/reports/2013/04/advancing-trade-freedom-key-objective-of-trade-promotion-authority-renewal-http://www.heritage.org/research/reports/2013/04/advancing-trade-freedom-key-objective-of-trade-promotion-authority-renewal]]</w:t>
      </w:r>
    </w:p>
    <w:p w:rsidR="007F7930" w:rsidRPr="007F7930" w:rsidRDefault="007F7930" w:rsidP="007F7930">
      <w:r w:rsidRPr="007F7930">
        <w:t xml:space="preserve">Trade Promotion Authority (TPA) has been a critical tool for advancing free trade </w:t>
      </w:r>
    </w:p>
    <w:p w:rsidR="007F7930" w:rsidRPr="007F7930" w:rsidRDefault="007F7930" w:rsidP="007F7930">
      <w:r w:rsidRPr="007F7930">
        <w:t>AND</w:t>
      </w:r>
    </w:p>
    <w:p w:rsidR="007F7930" w:rsidRPr="007F7930" w:rsidRDefault="007F7930" w:rsidP="007F7930">
      <w:r w:rsidRPr="007F7930">
        <w:lastRenderedPageBreak/>
        <w:t>international trade fosters open markets, democracy, and peace throughout the world.</w:t>
      </w:r>
    </w:p>
    <w:p w:rsidR="007F7930" w:rsidRPr="007F7930" w:rsidRDefault="007F7930" w:rsidP="007F7930"/>
    <w:p w:rsidR="007F7930" w:rsidRPr="007F7930" w:rsidRDefault="007F7930" w:rsidP="007F7930"/>
    <w:p w:rsidR="007F7930" w:rsidRPr="007F7930" w:rsidRDefault="007F7930" w:rsidP="007F7930">
      <w:r w:rsidRPr="007F7930">
        <w:t>====</w:t>
      </w:r>
      <w:r w:rsidRPr="007F7930">
        <w:t xml:space="preserve">Economic decline causes war and miscalculation </w:t>
      </w:r>
      <w:r w:rsidRPr="007F7930">
        <w:t>====</w:t>
      </w:r>
    </w:p>
    <w:p w:rsidR="007F7930" w:rsidRPr="007F7930" w:rsidRDefault="007F7930" w:rsidP="007F7930">
      <w:pPr>
        <w:rPr>
          <w:sz w:val="24"/>
          <w:szCs w:val="24"/>
        </w:rPr>
      </w:pPr>
      <w:r w:rsidRPr="007F7930">
        <w:t>**Royal 10**</w:t>
      </w:r>
      <w:r w:rsidRPr="007F7930">
        <w:rPr>
          <w:sz w:val="24"/>
          <w:szCs w:val="24"/>
        </w:rPr>
        <w:t xml:space="preserve"> </w:t>
      </w:r>
      <w:r w:rsidRPr="007F7930">
        <w:t>— Jedidiah Royal, Director of Cooperative Threat Reduction at the U.S. Department of Defense, M.Phil. Candidate at the University of New South Wales, 2010 (</w:t>
      </w:r>
      <w:r w:rsidRPr="007F7930">
        <w:t>"</w:t>
      </w:r>
      <w:r w:rsidRPr="007F7930">
        <w:t>Economic Integration, Economic Signalling and the Problem of Economic Crises,</w:t>
      </w:r>
      <w:r w:rsidRPr="007F7930">
        <w:t>"</w:t>
      </w:r>
      <w:r w:rsidRPr="007F7930">
        <w:t xml:space="preserve"> </w:t>
      </w:r>
      <w:r w:rsidRPr="007F7930">
        <w:t>Economics of War and Peace: Economic, Legal and Political Perspectives</w:t>
      </w:r>
      <w:r w:rsidRPr="007F7930">
        <w:t>, Edited by Ben Goldsmith and Jurgen Brauer, Published by Emerald Group Publishing, ISBN 0857240048, p. 213-215)</w:t>
      </w:r>
    </w:p>
    <w:p w:rsidR="007F7930" w:rsidRPr="007F7930" w:rsidRDefault="007F7930" w:rsidP="007F7930">
      <w:pPr>
        <w:rPr>
          <w:sz w:val="24"/>
          <w:szCs w:val="24"/>
        </w:rPr>
      </w:pPr>
    </w:p>
    <w:p w:rsidR="007F7930" w:rsidRPr="007F7930" w:rsidRDefault="007F7930" w:rsidP="007F7930">
      <w:r w:rsidRPr="007F7930">
        <w:t>Less intuitive is how periods of economic decline may increase the likelihood of external conflict</w:t>
      </w:r>
    </w:p>
    <w:p w:rsidR="007F7930" w:rsidRPr="007F7930" w:rsidRDefault="007F7930" w:rsidP="007F7930">
      <w:r w:rsidRPr="007F7930">
        <w:t>AND</w:t>
      </w:r>
    </w:p>
    <w:p w:rsidR="007F7930" w:rsidRPr="007F7930" w:rsidRDefault="007F7930" w:rsidP="007F7930">
      <w:r w:rsidRPr="007F7930">
        <w:t>such, the view presented here should be considered ancillary to those views.</w:t>
      </w:r>
    </w:p>
    <w:p w:rsidR="007F7930" w:rsidRPr="007F7930" w:rsidRDefault="007F7930" w:rsidP="007F7930"/>
    <w:p w:rsidR="007F7930" w:rsidRPr="007F7930" w:rsidRDefault="007F7930" w:rsidP="007F7930"/>
    <w:p w:rsidR="007F7930" w:rsidRPr="007F7930" w:rsidRDefault="007F7930" w:rsidP="007F7930">
      <w:r w:rsidRPr="007F7930">
        <w:t>=</w:t>
      </w:r>
      <w:r w:rsidRPr="007F7930">
        <w:t>CP</w:t>
      </w:r>
      <w:r w:rsidRPr="007F7930">
        <w:t>=</w:t>
      </w:r>
    </w:p>
    <w:p w:rsidR="007F7930" w:rsidRPr="007F7930" w:rsidRDefault="007F7930" w:rsidP="007F7930"/>
    <w:p w:rsidR="007F7930" w:rsidRPr="007F7930" w:rsidRDefault="007F7930" w:rsidP="007F7930">
      <w:r w:rsidRPr="007F7930">
        <w:t>====</w:t>
      </w:r>
      <w:r w:rsidRPr="007F7930">
        <w:t>Text: The United States federal government should establish normal trade relations with the Republic of Cuba except for its restrictions in travel to the Republic of Cuba</w:t>
      </w:r>
      <w:r w:rsidRPr="007F7930">
        <w:t>====</w:t>
      </w:r>
    </w:p>
    <w:p w:rsidR="007F7930" w:rsidRPr="007F7930" w:rsidRDefault="007F7930" w:rsidP="007F7930"/>
    <w:p w:rsidR="007F7930" w:rsidRPr="007F7930" w:rsidRDefault="007F7930" w:rsidP="007F7930"/>
    <w:p w:rsidR="007F7930" w:rsidRPr="007F7930" w:rsidRDefault="007F7930" w:rsidP="007F7930">
      <w:r w:rsidRPr="007F7930">
        <w:t>====</w:t>
      </w:r>
      <w:r w:rsidRPr="007F7930">
        <w:t>Tourist dollars would make Cuba totalitarian – previous instances of exchange prove there will be no more openness – lifting the tourist ban would turn case</w:t>
      </w:r>
      <w:r w:rsidRPr="007F7930">
        <w:t>====</w:t>
      </w:r>
    </w:p>
    <w:p w:rsidR="007F7930" w:rsidRPr="007F7930" w:rsidRDefault="007F7930" w:rsidP="007F7930">
      <w:r w:rsidRPr="007F7930">
        <w:t xml:space="preserve">Jaime </w:t>
      </w:r>
      <w:r w:rsidRPr="007F7930">
        <w:t>**Suchlicki**</w:t>
      </w:r>
      <w:r w:rsidRPr="007F7930">
        <w:t>, 2-27-</w:t>
      </w:r>
      <w:r w:rsidRPr="007F7930">
        <w:t>**2013**</w:t>
      </w:r>
      <w:r w:rsidRPr="007F7930">
        <w:t xml:space="preserve">, is Emilio Bacardi Moreau Distinguished Professor and Director, Institute for Cuban and Cuban-American Studies, University of Miami, babalu, </w:t>
      </w:r>
      <w:r w:rsidRPr="007F7930">
        <w:t>"</w:t>
      </w:r>
      <w:r w:rsidRPr="007F7930">
        <w:t>What if… the U.S. ended the Cuba travel ban and the embargo?,</w:t>
      </w:r>
      <w:r w:rsidRPr="007F7930">
        <w:t>"</w:t>
      </w:r>
      <w:r w:rsidRPr="007F7930">
        <w:t xml:space="preserve"> </w:t>
      </w:r>
      <w:r w:rsidRPr="007F7930">
        <w:t>[[http://babalublog.com/2013/02/27/what-if-the-u-s-ended-the-cuba-travel-ban-and-the-embargo/-http://babalublog.com/2013/02/27/what-if-the-u-s-ended-the-cuba-travel-ban-and-the-embargo/]]</w:t>
      </w:r>
      <w:r w:rsidRPr="007F7930">
        <w:t xml:space="preserve"> </w:t>
      </w:r>
    </w:p>
    <w:p w:rsidR="007F7930" w:rsidRPr="007F7930" w:rsidRDefault="007F7930" w:rsidP="007F7930">
      <w:r w:rsidRPr="007F7930">
        <w:t xml:space="preserve">Money from American tourists would flow into businesses owned by the Castro government thus strengthening </w:t>
      </w:r>
    </w:p>
    <w:p w:rsidR="007F7930" w:rsidRPr="007F7930" w:rsidRDefault="007F7930" w:rsidP="007F7930">
      <w:r w:rsidRPr="007F7930">
        <w:t>AND</w:t>
      </w:r>
    </w:p>
    <w:p w:rsidR="007F7930" w:rsidRPr="007F7930" w:rsidRDefault="007F7930" w:rsidP="007F7930">
      <w:r w:rsidRPr="007F7930">
        <w:t>S. That amount is now down to %24170 million per year.</w:t>
      </w:r>
    </w:p>
    <w:p w:rsidR="007F7930" w:rsidRPr="007F7930" w:rsidRDefault="007F7930" w:rsidP="007F7930"/>
    <w:p w:rsidR="007F7930" w:rsidRPr="007F7930" w:rsidRDefault="007F7930" w:rsidP="007F7930">
      <w:r w:rsidRPr="007F7930">
        <w:t>====</w:t>
      </w:r>
      <w:r w:rsidRPr="007F7930">
        <w:t>The aff is contextually bound to remove the entire embargo</w:t>
      </w:r>
      <w:r w:rsidRPr="007F7930">
        <w:t>—</w:t>
      </w:r>
      <w:r w:rsidRPr="007F7930">
        <w:t>-otherwise, they don</w:t>
      </w:r>
      <w:r w:rsidRPr="007F7930">
        <w:t>~’</w:t>
      </w:r>
      <w:r w:rsidRPr="007F7930">
        <w:t>t solve.</w:t>
      </w:r>
      <w:r w:rsidRPr="007F7930">
        <w:t>====</w:t>
      </w:r>
    </w:p>
    <w:p w:rsidR="007F7930" w:rsidRPr="007F7930" w:rsidRDefault="007F7930" w:rsidP="007F7930">
      <w:pPr>
        <w:rPr>
          <w:sz w:val="16"/>
          <w:szCs w:val="16"/>
        </w:rPr>
      </w:pPr>
      <w:r w:rsidRPr="007F7930">
        <w:t>**Hinderdael 11**</w:t>
      </w:r>
      <w:r w:rsidRPr="007F7930">
        <w:t xml:space="preserve"> </w:t>
      </w:r>
      <w:r w:rsidRPr="007F7930">
        <w:rPr>
          <w:sz w:val="16"/>
          <w:szCs w:val="16"/>
        </w:rPr>
        <w:t>(Hinderdael, Klaas. "Breaking the Logjam: Obama</w:t>
      </w:r>
      <w:r w:rsidRPr="007F7930">
        <w:rPr>
          <w:sz w:val="16"/>
          <w:szCs w:val="16"/>
        </w:rPr>
        <w:t>~’</w:t>
      </w:r>
      <w:r w:rsidRPr="007F7930">
        <w:rPr>
          <w:sz w:val="16"/>
          <w:szCs w:val="16"/>
        </w:rPr>
        <w:t>s Cuba Policy and a Guideline for Improved Leadership." Bologna Center Journal of International Affairs. Johns Hopkins University, 11 June 2011. Web. 21 July 2013. &lt;http://bcjournal.org/volume-14/breaking-the-logjam.html?printerFriendly=true&gt;.)//AR</w:t>
      </w:r>
    </w:p>
    <w:p w:rsidR="007F7930" w:rsidRPr="007F7930" w:rsidRDefault="007F7930" w:rsidP="007F7930"/>
    <w:p w:rsidR="007F7930" w:rsidRPr="007F7930" w:rsidRDefault="007F7930" w:rsidP="007F7930">
      <w:r w:rsidRPr="007F7930">
        <w:t xml:space="preserve">In fact, it appears that engagement, albeit slowly, is continuing to gain </w:t>
      </w:r>
    </w:p>
    <w:p w:rsidR="007F7930" w:rsidRPr="007F7930" w:rsidRDefault="007F7930" w:rsidP="007F7930">
      <w:r w:rsidRPr="007F7930">
        <w:t>AND</w:t>
      </w:r>
    </w:p>
    <w:p w:rsidR="007F7930" w:rsidRPr="007F7930" w:rsidRDefault="007F7930" w:rsidP="007F7930">
      <w:r w:rsidRPr="007F7930">
        <w:t>possible by opening high-level diplomatic relations and eliminating the US embargo.</w:t>
      </w:r>
    </w:p>
    <w:p w:rsidR="007F7930" w:rsidRPr="007F7930" w:rsidRDefault="007F7930" w:rsidP="007F7930"/>
    <w:p w:rsidR="007F7930" w:rsidRPr="007F7930" w:rsidRDefault="007F7930" w:rsidP="007F7930"/>
    <w:p w:rsidR="007F7930" w:rsidRPr="007F7930" w:rsidRDefault="007F7930" w:rsidP="007F7930">
      <w:r w:rsidRPr="007F7930">
        <w:t>====</w:t>
      </w:r>
      <w:r w:rsidRPr="007F7930">
        <w:t>And lifting the travel ban uniquely would erode measures against child sex trafficking to Cuba – Independent reason to vote the CP over the plan</w:t>
      </w:r>
      <w:r w:rsidRPr="007F7930">
        <w:t>====</w:t>
      </w:r>
    </w:p>
    <w:p w:rsidR="007F7930" w:rsidRPr="007F7930" w:rsidRDefault="007F7930" w:rsidP="007F7930">
      <w:r w:rsidRPr="007F7930">
        <w:t>**Miami Herald 3-17**</w:t>
      </w:r>
      <w:r w:rsidRPr="007F7930">
        <w:t xml:space="preserve"> "U.S. child-sex tourism to Cuba hardly exists Read more here: http://www.miamiherald.com/2013/03/17/3291012/us-child-sex-tourism-to-cuba-</w:t>
      </w:r>
      <w:r w:rsidRPr="007F7930">
        <w:lastRenderedPageBreak/>
        <w:t>hardly.html</w:t>
      </w:r>
      <w:r w:rsidRPr="007F7930">
        <w:t>~~%23</w:t>
      </w:r>
      <w:r w:rsidRPr="007F7930">
        <w:t>storylink=cpy" www.miamiherald.com/2013/03/17/3291012/us-child-sex-tourism-to-cuba-hardly.html</w:t>
      </w:r>
    </w:p>
    <w:p w:rsidR="007F7930" w:rsidRPr="007F7930" w:rsidRDefault="007F7930" w:rsidP="007F7930">
      <w:r w:rsidRPr="007F7930">
        <w:t xml:space="preserve">An odd combination of Washington~’s trade embargo on Cuba and tough U.S. </w:t>
      </w:r>
    </w:p>
    <w:p w:rsidR="007F7930" w:rsidRPr="007F7930" w:rsidRDefault="007F7930" w:rsidP="007F7930">
      <w:r w:rsidRPr="007F7930">
        <w:t>AND</w:t>
      </w:r>
    </w:p>
    <w:p w:rsidR="007F7930" w:rsidRPr="007F7930" w:rsidRDefault="007F7930" w:rsidP="007F7930">
      <w:r w:rsidRPr="007F7930">
        <w:t>a week in Varadero beach can cost them as little as %24600.</w:t>
      </w:r>
    </w:p>
    <w:p w:rsidR="007F7930" w:rsidRPr="007F7930" w:rsidRDefault="007F7930" w:rsidP="007F7930"/>
    <w:p w:rsidR="007F7930" w:rsidRPr="007F7930" w:rsidRDefault="007F7930" w:rsidP="007F7930">
      <w:r w:rsidRPr="007F7930">
        <w:t>====</w:t>
      </w:r>
      <w:r w:rsidRPr="007F7930">
        <w:t xml:space="preserve">We have a moral obligation to fight human trafficking </w:t>
      </w:r>
      <w:r w:rsidRPr="007F7930">
        <w:t>====</w:t>
      </w:r>
    </w:p>
    <w:p w:rsidR="007F7930" w:rsidRPr="007F7930" w:rsidRDefault="007F7930" w:rsidP="007F7930">
      <w:r w:rsidRPr="007F7930">
        <w:t xml:space="preserve">**Pryce ~’6** </w:t>
      </w:r>
      <w:r w:rsidRPr="007F7930">
        <w:t xml:space="preserve">Deborah Pryce. (US Representative). May 8, 2006. </w:t>
      </w:r>
      <w:r w:rsidRPr="007F7930">
        <w:t>"</w:t>
      </w:r>
      <w:r w:rsidRPr="007F7930">
        <w:t>Combatting Modern Day Slavery.</w:t>
      </w:r>
      <w:r w:rsidRPr="007F7930">
        <w:t>"</w:t>
      </w:r>
      <w:r w:rsidRPr="007F7930">
        <w:t xml:space="preserve"> </w:t>
      </w:r>
    </w:p>
    <w:p w:rsidR="007F7930" w:rsidRPr="007F7930" w:rsidRDefault="007F7930" w:rsidP="007F7930">
      <w:pPr>
        <w:rPr>
          <w:szCs w:val="20"/>
        </w:rPr>
      </w:pPr>
      <w:r w:rsidRPr="007F7930">
        <w:rPr>
          <w:szCs w:val="20"/>
        </w:rPr>
        <w:t>[[http://www.humanevents.com/article.php?id=14618-http://www.humanevents.com/article.php?id=14618]]</w:t>
      </w:r>
      <w:r w:rsidRPr="007F7930">
        <w:rPr>
          <w:szCs w:val="20"/>
        </w:rPr>
        <w:t xml:space="preserve"> </w:t>
      </w:r>
    </w:p>
    <w:p w:rsidR="007F7930" w:rsidRPr="007F7930" w:rsidRDefault="007F7930" w:rsidP="007F7930">
      <w:r w:rsidRPr="007F7930">
        <w:t xml:space="preserve">We have a moral obligation to fight this evil. Trafficking in human beings is </w:t>
      </w:r>
    </w:p>
    <w:p w:rsidR="007F7930" w:rsidRPr="007F7930" w:rsidRDefault="007F7930" w:rsidP="007F7930">
      <w:r w:rsidRPr="007F7930">
        <w:t>AND</w:t>
      </w:r>
    </w:p>
    <w:p w:rsidR="007F7930" w:rsidRPr="007F7930" w:rsidRDefault="007F7930" w:rsidP="007F7930">
      <w:r w:rsidRPr="007F7930">
        <w:t>mere reproach. They will not respond to outrage, but to action.</w:t>
      </w:r>
    </w:p>
    <w:p w:rsidR="007F7930" w:rsidRPr="007F7930" w:rsidRDefault="007F7930" w:rsidP="007F7930"/>
    <w:p w:rsidR="007F7930" w:rsidRPr="007F7930" w:rsidRDefault="007F7930" w:rsidP="007F7930"/>
    <w:p w:rsidR="007F7930" w:rsidRPr="007F7930" w:rsidRDefault="007F7930" w:rsidP="007F7930">
      <w:pPr>
        <w:spacing w:after="200" w:line="276" w:lineRule="auto"/>
        <w:rPr>
          <w:rFonts w:asciiTheme="minorHAnsi" w:hAnsiTheme="minorHAnsi" w:cstheme="minorBidi"/>
        </w:rPr>
      </w:pPr>
    </w:p>
    <w:p w:rsidR="007F7930" w:rsidRPr="007F7930" w:rsidRDefault="007F7930" w:rsidP="007F7930"/>
    <w:p w:rsidR="007F7930" w:rsidRPr="007F7930" w:rsidRDefault="007F7930" w:rsidP="007F7930">
      <w:r w:rsidRPr="007F7930">
        <w:t>=</w:t>
      </w:r>
      <w:r w:rsidRPr="007F7930">
        <w:t>DA</w:t>
      </w:r>
      <w:r w:rsidRPr="007F7930">
        <w:t>=</w:t>
      </w:r>
    </w:p>
    <w:p w:rsidR="007F7930" w:rsidRPr="007F7930" w:rsidRDefault="007F7930" w:rsidP="007F7930"/>
    <w:p w:rsidR="007F7930" w:rsidRPr="007F7930" w:rsidRDefault="007F7930" w:rsidP="007F7930">
      <w:r w:rsidRPr="007F7930">
        <w:t>====</w:t>
      </w:r>
      <w:r w:rsidRPr="007F7930">
        <w:t>Cuba violates Human Rights—shunning them is the only way to protect human rights</w:t>
      </w:r>
      <w:r w:rsidRPr="007F7930">
        <w:t>====</w:t>
      </w:r>
    </w:p>
    <w:p w:rsidR="007F7930" w:rsidRPr="007F7930" w:rsidRDefault="007F7930" w:rsidP="007F7930">
      <w:pPr>
        <w:rPr>
          <w:sz w:val="18"/>
          <w:szCs w:val="18"/>
        </w:rPr>
      </w:pPr>
      <w:r w:rsidRPr="007F7930">
        <w:rPr>
          <w:sz w:val="18"/>
          <w:szCs w:val="18"/>
        </w:rPr>
        <w:t>Nov,</w:t>
      </w:r>
      <w:r w:rsidRPr="007F7930">
        <w:t xml:space="preserve"> 2012</w:t>
      </w:r>
      <w:r w:rsidRPr="007F7930">
        <w:rPr>
          <w:sz w:val="18"/>
          <w:szCs w:val="18"/>
        </w:rPr>
        <w:t xml:space="preserve"> Kenneth </w:t>
      </w:r>
      <w:r w:rsidRPr="007F7930">
        <w:t>Roth</w:t>
      </w:r>
      <w:r w:rsidRPr="007F7930">
        <w:rPr>
          <w:sz w:val="18"/>
          <w:szCs w:val="18"/>
        </w:rPr>
        <w:t xml:space="preserve"> The World Report is Human Rights Watch</w:t>
      </w:r>
      <w:r w:rsidRPr="007F7930">
        <w:rPr>
          <w:sz w:val="18"/>
          <w:szCs w:val="18"/>
        </w:rPr>
        <w:t>~’</w:t>
      </w:r>
      <w:r w:rsidRPr="007F7930">
        <w:rPr>
          <w:sz w:val="18"/>
          <w:szCs w:val="18"/>
        </w:rPr>
        <w:t>s twenty-third annual review of human rights practices around the globe. It summarizes key human rights issues in more than 90 countries and territories worldwide, drawing on events from the end of 2011 through November 2012.The book is divided into three main parts: an essay section, photo essays, and country-specific chapters.</w:t>
      </w:r>
    </w:p>
    <w:p w:rsidR="007F7930" w:rsidRPr="007F7930" w:rsidRDefault="007F7930" w:rsidP="007F7930">
      <w:r w:rsidRPr="007F7930">
        <w:t>In the introductory essay, Human Rights Watch Executive Director Ken Roth considers the "</w:t>
      </w:r>
    </w:p>
    <w:p w:rsidR="007F7930" w:rsidRPr="007F7930" w:rsidRDefault="007F7930" w:rsidP="007F7930">
      <w:r w:rsidRPr="007F7930">
        <w:t>AND</w:t>
      </w:r>
    </w:p>
    <w:p w:rsidR="007F7930" w:rsidRPr="007F7930" w:rsidRDefault="007F7930" w:rsidP="007F7930">
      <w:r w:rsidRPr="007F7930">
        <w:t>.Next, Graeme Reid sounds a warning about countries evoking tradition and traditional</w:t>
      </w:r>
    </w:p>
    <w:p w:rsidR="007F7930" w:rsidRPr="007F7930" w:rsidRDefault="007F7930" w:rsidP="007F7930"/>
    <w:p w:rsidR="007F7930" w:rsidRPr="007F7930" w:rsidRDefault="007F7930" w:rsidP="007F7930">
      <w:r w:rsidRPr="007F7930">
        <w:t xml:space="preserve">Although in 2010 and 2011 the Cuban government released dozens of political prisoners on the </w:t>
      </w:r>
    </w:p>
    <w:p w:rsidR="007F7930" w:rsidRPr="007F7930" w:rsidRDefault="007F7930" w:rsidP="007F7930">
      <w:r w:rsidRPr="007F7930">
        <w:t>AND</w:t>
      </w:r>
    </w:p>
    <w:p w:rsidR="007F7930" w:rsidRPr="007F7930" w:rsidRDefault="007F7930" w:rsidP="007F7930">
      <w:r w:rsidRPr="007F7930">
        <w:t>rights of its critics, including the right to assemble and move freely.</w:t>
      </w:r>
    </w:p>
    <w:p w:rsidR="007F7930" w:rsidRPr="007F7930" w:rsidRDefault="007F7930" w:rsidP="007F7930">
      <w:r w:rsidRPr="007F7930">
        <w:t xml:space="preserve">While reforms passed in October 2012 eliminate the need for Cubans to obtain an exit </w:t>
      </w:r>
    </w:p>
    <w:p w:rsidR="007F7930" w:rsidRPr="007F7930" w:rsidRDefault="007F7930" w:rsidP="007F7930">
      <w:r w:rsidRPr="007F7930">
        <w:t>AND</w:t>
      </w:r>
    </w:p>
    <w:p w:rsidR="007F7930" w:rsidRPr="007F7930" w:rsidRDefault="007F7930" w:rsidP="007F7930">
      <w:r w:rsidRPr="007F7930">
        <w:t>as they are detained, even though they do not try to resist.</w:t>
      </w:r>
    </w:p>
    <w:p w:rsidR="007F7930" w:rsidRPr="007F7930" w:rsidRDefault="007F7930" w:rsidP="007F7930"/>
    <w:p w:rsidR="007F7930" w:rsidRPr="007F7930" w:rsidRDefault="007F7930" w:rsidP="007F7930"/>
    <w:p w:rsidR="007F7930" w:rsidRPr="007F7930" w:rsidRDefault="007F7930" w:rsidP="007F7930">
      <w:r w:rsidRPr="007F7930">
        <w:t>=</w:t>
      </w:r>
      <w:r w:rsidRPr="007F7930">
        <w:t>CASE</w:t>
      </w:r>
      <w:r w:rsidRPr="007F7930">
        <w:t>=</w:t>
      </w:r>
    </w:p>
    <w:p w:rsidR="007F7930" w:rsidRPr="007F7930" w:rsidRDefault="007F7930" w:rsidP="007F7930"/>
    <w:p w:rsidR="007F7930" w:rsidRPr="007F7930" w:rsidRDefault="007F7930" w:rsidP="007F7930">
      <w:r w:rsidRPr="007F7930">
        <w:t>=</w:t>
      </w:r>
      <w:r w:rsidRPr="007F7930">
        <w:t>Ag</w:t>
      </w:r>
      <w:r w:rsidRPr="007F7930">
        <w:t>=</w:t>
      </w:r>
    </w:p>
    <w:p w:rsidR="007F7930" w:rsidRPr="007F7930" w:rsidRDefault="007F7930" w:rsidP="007F7930"/>
    <w:p w:rsidR="007F7930" w:rsidRPr="007F7930" w:rsidRDefault="007F7930" w:rsidP="007F7930">
      <w:r w:rsidRPr="007F7930">
        <w:t>====</w:t>
      </w:r>
      <w:r w:rsidRPr="007F7930">
        <w:t xml:space="preserve">Obama administration is continuing a </w:t>
      </w:r>
      <w:r w:rsidRPr="007F7930">
        <w:t>hard-line</w:t>
      </w:r>
      <w:r w:rsidRPr="007F7930">
        <w:t xml:space="preserve"> approach against Cuba – too many issues blocks relations</w:t>
      </w:r>
      <w:r w:rsidRPr="007F7930">
        <w:t>====</w:t>
      </w:r>
    </w:p>
    <w:p w:rsidR="007F7930" w:rsidRPr="007F7930" w:rsidRDefault="007F7930" w:rsidP="007F7930">
      <w:pPr>
        <w:rPr>
          <w:sz w:val="16"/>
          <w:szCs w:val="16"/>
        </w:rPr>
      </w:pPr>
      <w:r w:rsidRPr="007F7930">
        <w:t>**Jones**</w:t>
      </w:r>
      <w:r w:rsidRPr="007F7930">
        <w:rPr>
          <w:sz w:val="16"/>
          <w:szCs w:val="16"/>
        </w:rPr>
        <w:t>, Professor of History at Southwestern Adventist University, specializes in American foreign policy and military history,</w:t>
      </w:r>
      <w:r w:rsidRPr="007F7930">
        <w:t xml:space="preserve"> </w:t>
      </w:r>
      <w:r w:rsidRPr="007F7930">
        <w:t>**12/21**</w:t>
      </w:r>
      <w:r w:rsidRPr="007F7930">
        <w:rPr>
          <w:sz w:val="16"/>
          <w:szCs w:val="16"/>
        </w:rPr>
        <w:t>/13</w:t>
      </w:r>
      <w:r w:rsidRPr="007F7930">
        <w:t xml:space="preserve"> </w:t>
      </w:r>
      <w:r w:rsidRPr="007F7930">
        <w:rPr>
          <w:sz w:val="16"/>
          <w:szCs w:val="16"/>
        </w:rPr>
        <w:t xml:space="preserve">(Steve, </w:t>
      </w:r>
      <w:r w:rsidRPr="007F7930">
        <w:rPr>
          <w:sz w:val="16"/>
          <w:szCs w:val="16"/>
        </w:rPr>
        <w:t>"</w:t>
      </w:r>
      <w:r w:rsidRPr="007F7930">
        <w:rPr>
          <w:sz w:val="16"/>
          <w:szCs w:val="16"/>
        </w:rPr>
        <w:t>Will The Obama-Castro Handshake Really Matter?</w:t>
      </w:r>
      <w:r w:rsidRPr="007F7930">
        <w:rPr>
          <w:sz w:val="16"/>
          <w:szCs w:val="16"/>
        </w:rPr>
        <w:t>"</w:t>
      </w:r>
      <w:r w:rsidRPr="007F7930">
        <w:rPr>
          <w:sz w:val="16"/>
          <w:szCs w:val="16"/>
        </w:rPr>
        <w:t xml:space="preserve">, </w:t>
      </w:r>
      <w:r w:rsidRPr="007F7930">
        <w:rPr>
          <w:sz w:val="16"/>
          <w:szCs w:val="16"/>
        </w:rPr>
        <w:t>[[http://usforeignpolicy.about.com/od/backgroundhistory/fl/Will-The-Obama-Castro-Handshake-Really-Matter.htm-http://usforeignpolicy.about.com/od/backgroundhistory/fl/Will-The-Obama-Castro-Handshake-Really-Matter.htm]]</w:t>
      </w:r>
      <w:r w:rsidRPr="007F7930">
        <w:rPr>
          <w:sz w:val="16"/>
          <w:szCs w:val="16"/>
        </w:rPr>
        <w:t>, Jpape)</w:t>
      </w:r>
    </w:p>
    <w:p w:rsidR="007F7930" w:rsidRPr="007F7930" w:rsidRDefault="007F7930" w:rsidP="007F7930">
      <w:r w:rsidRPr="007F7930">
        <w:t xml:space="preserve">What if, after shaking hands at the memorial service for Nelson Mandela on December </w:t>
      </w:r>
    </w:p>
    <w:p w:rsidR="007F7930" w:rsidRPr="007F7930" w:rsidRDefault="007F7930" w:rsidP="007F7930">
      <w:r w:rsidRPr="007F7930">
        <w:t>AND</w:t>
      </w:r>
    </w:p>
    <w:p w:rsidR="007F7930" w:rsidRPr="007F7930" w:rsidRDefault="007F7930" w:rsidP="007F7930">
      <w:r w:rsidRPr="007F7930">
        <w:lastRenderedPageBreak/>
        <w:t>foreign policy on democratic regime change, that would seem to be that.</w:t>
      </w:r>
    </w:p>
    <w:p w:rsidR="007F7930" w:rsidRPr="007F7930" w:rsidRDefault="007F7930" w:rsidP="007F7930"/>
    <w:p w:rsidR="007F7930" w:rsidRPr="007F7930" w:rsidRDefault="007F7930" w:rsidP="007F7930">
      <w:r w:rsidRPr="007F7930">
        <w:t>====</w:t>
      </w:r>
      <w:r w:rsidRPr="007F7930">
        <w:t xml:space="preserve">Increased engagement only </w:t>
      </w:r>
      <w:r w:rsidRPr="007F7930">
        <w:t xml:space="preserve">emboldens </w:t>
      </w:r>
      <w:r w:rsidRPr="007F7930">
        <w:t>the Castro regime</w:t>
      </w:r>
      <w:r w:rsidRPr="007F7930">
        <w:t>====</w:t>
      </w:r>
    </w:p>
    <w:p w:rsidR="007F7930" w:rsidRPr="007F7930" w:rsidRDefault="007F7930" w:rsidP="007F7930">
      <w:pPr>
        <w:rPr>
          <w:sz w:val="16"/>
          <w:szCs w:val="16"/>
        </w:rPr>
      </w:pPr>
      <w:r w:rsidRPr="007F7930">
        <w:t>**Ros-Lehtinen**</w:t>
      </w:r>
      <w:r w:rsidRPr="007F7930">
        <w:rPr>
          <w:sz w:val="16"/>
          <w:szCs w:val="16"/>
        </w:rPr>
        <w:t>, chairman emeritus of the House Foreign Affairs Committee and current chairman of its Middle East and North Africa subcommittee,</w:t>
      </w:r>
      <w:r w:rsidRPr="007F7930">
        <w:t xml:space="preserve"> </w:t>
      </w:r>
      <w:r w:rsidRPr="007F7930">
        <w:t>**12/23**</w:t>
      </w:r>
      <w:r w:rsidRPr="007F7930">
        <w:t xml:space="preserve">/13 </w:t>
      </w:r>
      <w:r w:rsidRPr="007F7930">
        <w:rPr>
          <w:sz w:val="16"/>
          <w:szCs w:val="16"/>
        </w:rPr>
        <w:t xml:space="preserve">(Ileana, </w:t>
      </w:r>
      <w:r w:rsidRPr="007F7930">
        <w:rPr>
          <w:sz w:val="16"/>
          <w:szCs w:val="16"/>
        </w:rPr>
        <w:t>"</w:t>
      </w:r>
      <w:r w:rsidRPr="007F7930">
        <w:rPr>
          <w:sz w:val="16"/>
          <w:szCs w:val="16"/>
        </w:rPr>
        <w:t>When a handshake is more than a polite gesture</w:t>
      </w:r>
      <w:r w:rsidRPr="007F7930">
        <w:rPr>
          <w:sz w:val="16"/>
          <w:szCs w:val="16"/>
        </w:rPr>
        <w:t>"</w:t>
      </w:r>
      <w:r w:rsidRPr="007F7930">
        <w:rPr>
          <w:sz w:val="16"/>
          <w:szCs w:val="16"/>
        </w:rPr>
        <w:t xml:space="preserve">, </w:t>
      </w:r>
      <w:r w:rsidRPr="007F7930">
        <w:rPr>
          <w:sz w:val="16"/>
          <w:szCs w:val="16"/>
        </w:rPr>
        <w:t>[[http://www.washingtontimes.com/news/2013/dec/15/ros-lehtinen-when-a-handshake-is-more-than-a-polit/-http://www.washingtontimes.com/news/2013/dec/15/ros-lehtinen-when-a-handshake-is-more-than-a-polit/]]</w:t>
      </w:r>
      <w:r w:rsidRPr="007F7930">
        <w:rPr>
          <w:sz w:val="16"/>
          <w:szCs w:val="16"/>
        </w:rPr>
        <w:t>, Jpape)</w:t>
      </w:r>
    </w:p>
    <w:p w:rsidR="007F7930" w:rsidRPr="007F7930" w:rsidRDefault="007F7930" w:rsidP="007F7930">
      <w:r w:rsidRPr="007F7930">
        <w:t xml:space="preserve">Cuba, like Iran, is designated by the United States as a state sponsor </w:t>
      </w:r>
    </w:p>
    <w:p w:rsidR="007F7930" w:rsidRPr="007F7930" w:rsidRDefault="007F7930" w:rsidP="007F7930">
      <w:r w:rsidRPr="007F7930">
        <w:t>AND</w:t>
      </w:r>
    </w:p>
    <w:p w:rsidR="007F7930" w:rsidRPr="007F7930" w:rsidRDefault="007F7930" w:rsidP="007F7930">
      <w:r w:rsidRPr="007F7930">
        <w:t>the Castro brothers are unwilling to unclench their fist over the Cuban people.</w:t>
      </w:r>
    </w:p>
    <w:p w:rsidR="007F7930" w:rsidRPr="007F7930" w:rsidRDefault="007F7930" w:rsidP="007F7930"/>
    <w:p w:rsidR="007F7930" w:rsidRPr="007F7930" w:rsidRDefault="007F7930" w:rsidP="007F7930">
      <w:r w:rsidRPr="007F7930">
        <w:t>====</w:t>
      </w:r>
      <w:r w:rsidRPr="007F7930">
        <w:t>Emboldened regime causes a CVI alliance</w:t>
      </w:r>
      <w:r w:rsidRPr="007F7930">
        <w:t>====</w:t>
      </w:r>
    </w:p>
    <w:p w:rsidR="007F7930" w:rsidRPr="007F7930" w:rsidRDefault="007F7930" w:rsidP="007F7930">
      <w:r w:rsidRPr="007F7930">
        <w:t>(CVI: Cuba, Venezuela, Iran)</w:t>
      </w:r>
    </w:p>
    <w:p w:rsidR="007F7930" w:rsidRPr="007F7930" w:rsidRDefault="007F7930" w:rsidP="007F7930">
      <w:r w:rsidRPr="007F7930">
        <w:t>**Brookes 9**</w:t>
      </w:r>
      <w:r w:rsidRPr="007F7930">
        <w:t xml:space="preserve"> </w:t>
      </w:r>
      <w:r w:rsidRPr="007F7930">
        <w:rPr>
          <w:sz w:val="16"/>
          <w:szCs w:val="16"/>
        </w:rPr>
        <w:t xml:space="preserve">(Peter is a Heritage Foundation senior fellow and a former deputy assistant secretary of defense. </w:t>
      </w:r>
      <w:r w:rsidRPr="007F7930">
        <w:rPr>
          <w:sz w:val="16"/>
          <w:szCs w:val="16"/>
        </w:rPr>
        <w:t>"</w:t>
      </w:r>
      <w:r w:rsidRPr="007F7930">
        <w:rPr>
          <w:sz w:val="16"/>
          <w:szCs w:val="16"/>
        </w:rPr>
        <w:t>KEEP THE EMBARGO, O</w:t>
      </w:r>
      <w:r w:rsidRPr="007F7930">
        <w:rPr>
          <w:sz w:val="16"/>
          <w:szCs w:val="16"/>
        </w:rPr>
        <w:t>"</w:t>
      </w:r>
      <w:r w:rsidRPr="007F7930">
        <w:rPr>
          <w:sz w:val="16"/>
          <w:szCs w:val="16"/>
        </w:rPr>
        <w:t xml:space="preserve"> April 15, 2009, http://www.nypost.com/p/news/opinion/opedcolumnists/item_Oul9gWKYCFsACA0D6IVpvL)</w:t>
      </w:r>
    </w:p>
    <w:p w:rsidR="007F7930" w:rsidRPr="007F7930" w:rsidRDefault="007F7930" w:rsidP="007F7930">
      <w:r w:rsidRPr="007F7930">
        <w:t xml:space="preserve">In the end, though, it~’s still Fidel Castro and his brother Raul who~’ll </w:t>
      </w:r>
    </w:p>
    <w:p w:rsidR="007F7930" w:rsidRPr="007F7930" w:rsidRDefault="007F7930" w:rsidP="007F7930">
      <w:r w:rsidRPr="007F7930">
        <w:t>AND</w:t>
      </w:r>
    </w:p>
    <w:p w:rsidR="007F7930" w:rsidRPr="007F7930" w:rsidRDefault="007F7930" w:rsidP="007F7930">
      <w:r w:rsidRPr="007F7930">
        <w:t>communist regime, we should hold firm onto the leverage the embargo provides.</w:t>
      </w:r>
    </w:p>
    <w:p w:rsidR="007F7930" w:rsidRPr="007F7930" w:rsidRDefault="007F7930" w:rsidP="007F7930">
      <w:pPr>
        <w:rPr>
          <w:sz w:val="12"/>
        </w:rPr>
      </w:pPr>
    </w:p>
    <w:p w:rsidR="007F7930" w:rsidRPr="007F7930" w:rsidRDefault="007F7930" w:rsidP="007F7930"/>
    <w:p w:rsidR="007F7930" w:rsidRPr="007F7930" w:rsidRDefault="007F7930" w:rsidP="007F7930">
      <w:r w:rsidRPr="007F7930">
        <w:t>====</w:t>
      </w:r>
      <w:r w:rsidRPr="007F7930">
        <w:t xml:space="preserve">Alliance allows </w:t>
      </w:r>
      <w:r w:rsidRPr="007F7930">
        <w:t>covert expansion</w:t>
      </w:r>
      <w:r w:rsidRPr="007F7930">
        <w:t xml:space="preserve"> of Iranian nukes – causes war and turns case</w:t>
      </w:r>
      <w:r w:rsidRPr="007F7930">
        <w:t>====</w:t>
      </w:r>
    </w:p>
    <w:p w:rsidR="007F7930" w:rsidRPr="007F7930" w:rsidRDefault="007F7930" w:rsidP="007F7930">
      <w:pPr>
        <w:rPr>
          <w:sz w:val="16"/>
          <w:szCs w:val="16"/>
        </w:rPr>
      </w:pPr>
      <w:r w:rsidRPr="007F7930">
        <w:t>**Fugitt**</w:t>
      </w:r>
      <w:r w:rsidRPr="007F7930">
        <w:rPr>
          <w:sz w:val="16"/>
          <w:szCs w:val="16"/>
        </w:rPr>
        <w:t>, Prof. at School of Graduate and Continuing Studies in Diplomacy, Norwich University,</w:t>
      </w:r>
      <w:r w:rsidRPr="007F7930">
        <w:t xml:space="preserve"> </w:t>
      </w:r>
      <w:r w:rsidRPr="007F7930">
        <w:t>**12**</w:t>
      </w:r>
      <w:r w:rsidRPr="007F7930">
        <w:t xml:space="preserve"> </w:t>
      </w:r>
      <w:r w:rsidRPr="007F7930">
        <w:rPr>
          <w:sz w:val="16"/>
          <w:szCs w:val="16"/>
        </w:rPr>
        <w:t xml:space="preserve">(Kristina, </w:t>
      </w:r>
      <w:r w:rsidRPr="007F7930">
        <w:rPr>
          <w:sz w:val="16"/>
          <w:szCs w:val="16"/>
        </w:rPr>
        <w:t>"</w:t>
      </w:r>
      <w:r w:rsidRPr="007F7930">
        <w:rPr>
          <w:sz w:val="16"/>
          <w:szCs w:val="16"/>
        </w:rPr>
        <w:t>The Export of Iran</w:t>
      </w:r>
      <w:r w:rsidRPr="007F7930">
        <w:rPr>
          <w:sz w:val="16"/>
          <w:szCs w:val="16"/>
        </w:rPr>
        <w:t>~’</w:t>
      </w:r>
      <w:r w:rsidRPr="007F7930">
        <w:rPr>
          <w:sz w:val="16"/>
          <w:szCs w:val="16"/>
        </w:rPr>
        <w:t>s Nuclear Program to Latin America: Implications for United States Security</w:t>
      </w:r>
      <w:r w:rsidRPr="007F7930">
        <w:rPr>
          <w:sz w:val="16"/>
          <w:szCs w:val="16"/>
        </w:rPr>
        <w:t>"</w:t>
      </w:r>
      <w:r w:rsidRPr="007F7930">
        <w:rPr>
          <w:sz w:val="16"/>
          <w:szCs w:val="16"/>
        </w:rPr>
        <w:t xml:space="preserve">, </w:t>
      </w:r>
      <w:r w:rsidRPr="007F7930">
        <w:rPr>
          <w:sz w:val="16"/>
          <w:szCs w:val="16"/>
        </w:rPr>
        <w:t>[[http://globalsecuritystudies.com/Fugitt%20Iran%20LA.pdf-http://globalsecuritystudies.com/Fugitt Iran LA.pdf]]</w:t>
      </w:r>
      <w:r w:rsidRPr="007F7930">
        <w:rPr>
          <w:sz w:val="16"/>
          <w:szCs w:val="16"/>
        </w:rPr>
        <w:t>, 2/20/12, Jpape)</w:t>
      </w:r>
    </w:p>
    <w:p w:rsidR="007F7930" w:rsidRPr="007F7930" w:rsidRDefault="007F7930" w:rsidP="007F7930">
      <w:r w:rsidRPr="007F7930">
        <w:t xml:space="preserve">The alliance between Mahmoud Ahmadinejad, Hugo Chavez and Fidel Castro is increasing Iran~’s capability </w:t>
      </w:r>
    </w:p>
    <w:p w:rsidR="007F7930" w:rsidRPr="007F7930" w:rsidRDefault="007F7930" w:rsidP="007F7930">
      <w:r w:rsidRPr="007F7930">
        <w:t>AND</w:t>
      </w:r>
    </w:p>
    <w:p w:rsidR="007F7930" w:rsidRPr="007F7930" w:rsidRDefault="007F7930" w:rsidP="007F7930">
      <w:r w:rsidRPr="007F7930">
        <w:t xml:space="preserve">in the first place-so it can blow Israel off the map. </w:t>
      </w:r>
    </w:p>
    <w:p w:rsidR="007F7930" w:rsidRPr="007F7930" w:rsidRDefault="007F7930" w:rsidP="007F7930"/>
    <w:p w:rsidR="007F7930" w:rsidRPr="007F7930" w:rsidRDefault="007F7930" w:rsidP="007F7930">
      <w:r w:rsidRPr="007F7930">
        <w:t>====</w:t>
      </w:r>
      <w:r w:rsidRPr="007F7930">
        <w:t>Multiple alt causes the Aff can</w:t>
      </w:r>
      <w:r w:rsidRPr="007F7930">
        <w:t>~’</w:t>
      </w:r>
      <w:r w:rsidRPr="007F7930">
        <w:t>t solve</w:t>
      </w:r>
      <w:r w:rsidRPr="007F7930">
        <w:t>====</w:t>
      </w:r>
    </w:p>
    <w:p w:rsidR="007F7930" w:rsidRPr="007F7930" w:rsidRDefault="007F7930" w:rsidP="007F7930">
      <w:r w:rsidRPr="007F7930">
        <w:t xml:space="preserve">**Journal of Commerce, 12** </w:t>
      </w:r>
    </w:p>
    <w:p w:rsidR="007F7930" w:rsidRPr="007F7930" w:rsidRDefault="007F7930" w:rsidP="007F7930">
      <w:pPr>
        <w:rPr>
          <w:rFonts w:asciiTheme="majorHAnsi" w:hAnsiTheme="majorHAnsi"/>
        </w:rPr>
      </w:pPr>
      <w:r w:rsidRPr="007F7930">
        <w:rPr>
          <w:rFonts w:asciiTheme="majorHAnsi" w:hAnsiTheme="majorHAnsi"/>
        </w:rPr>
        <w:t xml:space="preserve">("Agriculture Trade a </w:t>
      </w:r>
      <w:r w:rsidRPr="007F7930">
        <w:rPr>
          <w:rFonts w:asciiTheme="majorHAnsi" w:hAnsiTheme="majorHAnsi"/>
        </w:rPr>
        <w:t>~’</w:t>
      </w:r>
      <w:r w:rsidRPr="007F7930">
        <w:rPr>
          <w:rFonts w:asciiTheme="majorHAnsi" w:hAnsiTheme="majorHAnsi"/>
        </w:rPr>
        <w:t>Risky Business</w:t>
      </w:r>
      <w:r w:rsidRPr="007F7930">
        <w:rPr>
          <w:rFonts w:asciiTheme="majorHAnsi" w:hAnsiTheme="majorHAnsi"/>
        </w:rPr>
        <w:t>~’</w:t>
      </w:r>
      <w:r w:rsidRPr="007F7930">
        <w:rPr>
          <w:rFonts w:asciiTheme="majorHAnsi" w:hAnsiTheme="majorHAnsi"/>
        </w:rPr>
        <w:t>", April 16, Proquest) // NK</w:t>
      </w:r>
    </w:p>
    <w:p w:rsidR="007F7930" w:rsidRPr="007F7930" w:rsidRDefault="007F7930" w:rsidP="007F7930">
      <w:pPr>
        <w:rPr>
          <w:rFonts w:asciiTheme="majorHAnsi" w:hAnsiTheme="majorHAnsi"/>
        </w:rPr>
      </w:pPr>
    </w:p>
    <w:p w:rsidR="007F7930" w:rsidRPr="007F7930" w:rsidRDefault="007F7930" w:rsidP="007F7930">
      <w:r w:rsidRPr="007F7930">
        <w:t xml:space="preserve">Analysts and economists at the U.S. Department of Agriculture are full of </w:t>
      </w:r>
    </w:p>
    <w:p w:rsidR="007F7930" w:rsidRPr="007F7930" w:rsidRDefault="007F7930" w:rsidP="007F7930">
      <w:r w:rsidRPr="007F7930">
        <w:t>AND</w:t>
      </w:r>
    </w:p>
    <w:p w:rsidR="007F7930" w:rsidRPr="007F7930" w:rsidRDefault="007F7930" w:rsidP="007F7930">
      <w:r w:rsidRPr="007F7930">
        <w:t>Affected by the extreme climatic situation, and demand for imported food grew.</w:t>
      </w:r>
    </w:p>
    <w:p w:rsidR="007F7930" w:rsidRPr="007F7930" w:rsidRDefault="007F7930" w:rsidP="007F7930">
      <w:pPr>
        <w:spacing w:after="200" w:line="276" w:lineRule="auto"/>
        <w:rPr>
          <w:rFonts w:asciiTheme="minorHAnsi" w:hAnsiTheme="minorHAnsi" w:cstheme="minorBidi"/>
        </w:rPr>
      </w:pPr>
    </w:p>
    <w:p w:rsidR="007F7930" w:rsidRPr="007F7930" w:rsidRDefault="007F7930" w:rsidP="007F7930"/>
    <w:p w:rsidR="007F7930" w:rsidRPr="007F7930" w:rsidRDefault="007F7930" w:rsidP="007F7930">
      <w:r w:rsidRPr="007F7930">
        <w:t>=</w:t>
      </w:r>
      <w:r w:rsidRPr="007F7930">
        <w:t>Relations</w:t>
      </w:r>
      <w:r w:rsidRPr="007F7930">
        <w:t>=</w:t>
      </w:r>
    </w:p>
    <w:p w:rsidR="007F7930" w:rsidRPr="007F7930" w:rsidRDefault="007F7930" w:rsidP="007F7930"/>
    <w:p w:rsidR="007F7930" w:rsidRPr="007F7930" w:rsidRDefault="007F7930" w:rsidP="007F7930">
      <w:r w:rsidRPr="007F7930">
        <w:t>====</w:t>
      </w:r>
      <w:r w:rsidRPr="007F7930">
        <w:t>They have no reason why lifting the embargo will lead to Latin American relations, they just assume that relations will be instantly boosted.</w:t>
      </w:r>
      <w:r w:rsidRPr="007F7930">
        <w:t>====</w:t>
      </w:r>
    </w:p>
    <w:p w:rsidR="007F7930" w:rsidRPr="007F7930" w:rsidRDefault="007F7930" w:rsidP="007F7930"/>
    <w:p w:rsidR="007F7930" w:rsidRPr="007F7930" w:rsidRDefault="007F7930" w:rsidP="007F7930">
      <w:r w:rsidRPr="007F7930">
        <w:t>====</w:t>
      </w:r>
      <w:r w:rsidRPr="007F7930">
        <w:t>No impact, no brink</w:t>
      </w:r>
      <w:r w:rsidRPr="007F7930">
        <w:t>====</w:t>
      </w:r>
    </w:p>
    <w:p w:rsidR="007F7930" w:rsidRPr="007F7930" w:rsidRDefault="007F7930" w:rsidP="007F7930"/>
    <w:p w:rsidR="007F7930" w:rsidRPr="007F7930" w:rsidRDefault="007F7930" w:rsidP="007F7930">
      <w:r w:rsidRPr="007F7930">
        <w:t>====</w:t>
      </w:r>
      <w:r w:rsidRPr="007F7930">
        <w:t>Cant solve relations – flawed U.S foreign policy blocks</w:t>
      </w:r>
      <w:r w:rsidRPr="007F7930">
        <w:t>====</w:t>
      </w:r>
    </w:p>
    <w:p w:rsidR="007F7930" w:rsidRPr="007F7930" w:rsidRDefault="007F7930" w:rsidP="007F7930">
      <w:r w:rsidRPr="007F7930">
        <w:t xml:space="preserve">Cárdenas 11 – </w:t>
      </w:r>
      <w:r w:rsidRPr="007F7930">
        <w:t>former assistant administrator for Latin America at the U.S. Agency for International Development</w:t>
      </w:r>
      <w:r w:rsidRPr="007F7930">
        <w:t xml:space="preserve"> </w:t>
      </w:r>
      <w:r w:rsidRPr="007F7930">
        <w:t xml:space="preserve">(José R., </w:t>
      </w:r>
      <w:r w:rsidRPr="007F7930">
        <w:t>"</w:t>
      </w:r>
      <w:r w:rsidRPr="007F7930">
        <w:t>The U.S. is MIA in Latin America</w:t>
      </w:r>
      <w:r w:rsidRPr="007F7930">
        <w:t>"</w:t>
      </w:r>
      <w:r w:rsidRPr="007F7930">
        <w:t xml:space="preserve"> , Foreign Policy, December 29 2011, </w:t>
      </w:r>
      <w:r w:rsidRPr="007F7930">
        <w:lastRenderedPageBreak/>
        <w:t>[[http://shadow.foreignpolicy.com/posts/2011/12/29/the_us_is_mia_in_latin_america-http://shadow.foreignpolicy.com/posts/2011/12/29/the_us_is_mia_in_latin_america]]</w:t>
      </w:r>
      <w:r w:rsidRPr="007F7930">
        <w:t>) //WNM</w:t>
      </w:r>
    </w:p>
    <w:p w:rsidR="007F7930" w:rsidRPr="007F7930" w:rsidRDefault="007F7930" w:rsidP="007F7930"/>
    <w:p w:rsidR="007F7930" w:rsidRPr="007F7930" w:rsidRDefault="007F7930" w:rsidP="007F7930">
      <w:r w:rsidRPr="007F7930">
        <w:t xml:space="preserve">An end-of-the-year assessment of U.S. policy </w:t>
      </w:r>
    </w:p>
    <w:p w:rsidR="007F7930" w:rsidRPr="007F7930" w:rsidRDefault="007F7930" w:rsidP="007F7930">
      <w:r w:rsidRPr="007F7930">
        <w:t>AND</w:t>
      </w:r>
    </w:p>
    <w:p w:rsidR="007F7930" w:rsidRPr="007F7930" w:rsidRDefault="007F7930" w:rsidP="007F7930">
      <w:r w:rsidRPr="007F7930">
        <w:t xml:space="preserve">States stands idly on the sidelines, the chances they will succeed improve. </w:t>
      </w:r>
    </w:p>
    <w:p w:rsidR="007F7930" w:rsidRPr="007F7930" w:rsidRDefault="007F7930" w:rsidP="007F7930"/>
    <w:p w:rsidR="007F7930" w:rsidRPr="007F7930" w:rsidRDefault="007F7930" w:rsidP="007F7930"/>
    <w:p w:rsidR="007F7930" w:rsidRPr="007F7930" w:rsidRDefault="007F7930" w:rsidP="007F7930">
      <w:r w:rsidRPr="007F7930">
        <w:t>====</w:t>
      </w:r>
      <w:r w:rsidRPr="007F7930">
        <w:t>Relations high and coop strong now</w:t>
      </w:r>
      <w:r w:rsidRPr="007F7930">
        <w:t>====</w:t>
      </w:r>
    </w:p>
    <w:p w:rsidR="007F7930" w:rsidRPr="007F7930" w:rsidRDefault="007F7930" w:rsidP="007F7930">
      <w:pPr>
        <w:rPr>
          <w:sz w:val="16"/>
        </w:rPr>
      </w:pPr>
      <w:r w:rsidRPr="007F7930">
        <w:t xml:space="preserve">Duddy and Mora 2013 </w:t>
      </w:r>
      <w:r w:rsidRPr="007F7930">
        <w:rPr>
          <w:sz w:val="18"/>
          <w:szCs w:val="18"/>
        </w:rPr>
        <w:t>– U.S. ambassador to Venezuela from 2007 until 2010 and is senior lecturer at Duke University; director of the Latin American and Caribbean Center at Florida International University</w:t>
      </w:r>
      <w:r w:rsidRPr="007F7930">
        <w:t xml:space="preserve"> </w:t>
      </w:r>
      <w:r w:rsidRPr="007F7930">
        <w:rPr>
          <w:sz w:val="16"/>
        </w:rPr>
        <w:t>~~[</w:t>
      </w:r>
      <w:r w:rsidRPr="007F7930">
        <w:rPr>
          <w:sz w:val="16"/>
        </w:rPr>
        <w:t xml:space="preserve">Patrick and Frank, </w:t>
      </w:r>
      <w:r w:rsidRPr="007F7930">
        <w:rPr>
          <w:sz w:val="16"/>
        </w:rPr>
        <w:t>"</w:t>
      </w:r>
      <w:r w:rsidRPr="007F7930">
        <w:rPr>
          <w:sz w:val="16"/>
        </w:rPr>
        <w:t>Latin America: Is U.S. influence waning?</w:t>
      </w:r>
      <w:r w:rsidRPr="007F7930">
        <w:rPr>
          <w:sz w:val="16"/>
        </w:rPr>
        <w:t>"</w:t>
      </w:r>
      <w:r w:rsidRPr="007F7930">
        <w:rPr>
          <w:sz w:val="16"/>
        </w:rPr>
        <w:t>, http://www.miamiherald.com/2013/05/01/3375160/latin-america-is-us-influence.html//cc</w:t>
      </w:r>
      <w:r w:rsidRPr="007F7930">
        <w:rPr>
          <w:sz w:val="16"/>
        </w:rPr>
        <w:t>~~]</w:t>
      </w:r>
    </w:p>
    <w:p w:rsidR="007F7930" w:rsidRPr="007F7930" w:rsidRDefault="007F7930" w:rsidP="007F7930"/>
    <w:p w:rsidR="007F7930" w:rsidRPr="007F7930" w:rsidRDefault="007F7930" w:rsidP="007F7930">
      <w:r w:rsidRPr="007F7930">
        <w:t>Is U.S. influence in Latin America on the wane? It depends how you look at it.</w:t>
      </w:r>
    </w:p>
    <w:p w:rsidR="007F7930" w:rsidRPr="007F7930" w:rsidRDefault="007F7930" w:rsidP="007F7930">
      <w:r w:rsidRPr="007F7930">
        <w:t xml:space="preserve">As President Obama travels to Mexico and Costa Rica, it~’s likely the pundits will </w:t>
      </w:r>
    </w:p>
    <w:p w:rsidR="007F7930" w:rsidRPr="007F7930" w:rsidRDefault="007F7930" w:rsidP="007F7930">
      <w:r w:rsidRPr="007F7930">
        <w:t>AND</w:t>
      </w:r>
    </w:p>
    <w:p w:rsidR="007F7930" w:rsidRPr="007F7930" w:rsidRDefault="007F7930" w:rsidP="007F7930">
      <w:r w:rsidRPr="007F7930">
        <w:t>these flows can sometimes constitute more than 10 percent of gross domestic product.</w:t>
      </w:r>
    </w:p>
    <w:p w:rsidR="007F7930" w:rsidRPr="007F7930" w:rsidRDefault="007F7930" w:rsidP="007F7930"/>
    <w:p w:rsidR="007F7930" w:rsidRPr="007F7930" w:rsidRDefault="007F7930" w:rsidP="007F7930">
      <w:r w:rsidRPr="007F7930">
        <w:t>====</w:t>
      </w:r>
      <w:r w:rsidRPr="007F7930">
        <w:t>Turn - US-Latin American interdependence cause economic instability for Latin America. Turns case</w:t>
      </w:r>
      <w:r w:rsidRPr="007F7930">
        <w:t>====</w:t>
      </w:r>
    </w:p>
    <w:p w:rsidR="007F7930" w:rsidRPr="007F7930" w:rsidRDefault="007F7930" w:rsidP="007F7930">
      <w:r w:rsidRPr="007F7930">
        <w:t xml:space="preserve">Petras 09 – </w:t>
      </w:r>
      <w:r w:rsidRPr="007F7930">
        <w:t xml:space="preserve">a former Professor of Sociology at Binghamton University (James, </w:t>
      </w:r>
      <w:r w:rsidRPr="007F7930">
        <w:t>"</w:t>
      </w:r>
      <w:r w:rsidRPr="007F7930">
        <w:t>Rising Militarism: US-Latin American Relations</w:t>
      </w:r>
      <w:r w:rsidRPr="007F7930">
        <w:t>"</w:t>
      </w:r>
      <w:r w:rsidRPr="007F7930">
        <w:t>, Palestine Chronicle, 14 May 2009, http://search.proquest.com.proxy.lib.umich.edu/docview/432417012?accountid=14667)</w:t>
      </w:r>
    </w:p>
    <w:p w:rsidR="007F7930" w:rsidRPr="007F7930" w:rsidRDefault="007F7930" w:rsidP="007F7930"/>
    <w:p w:rsidR="007F7930" w:rsidRPr="007F7930" w:rsidRDefault="007F7930" w:rsidP="007F7930">
      <w:r w:rsidRPr="007F7930">
        <w:t xml:space="preserve">Latin America faces a rising tide of US protectionism as the Obama regime reacts to </w:t>
      </w:r>
    </w:p>
    <w:p w:rsidR="007F7930" w:rsidRPr="007F7930" w:rsidRDefault="007F7930" w:rsidP="007F7930">
      <w:r w:rsidRPr="007F7930">
        <w:t>AND</w:t>
      </w:r>
    </w:p>
    <w:p w:rsidR="007F7930" w:rsidRPr="007F7930" w:rsidRDefault="007F7930" w:rsidP="007F7930">
      <w:r w:rsidRPr="007F7930">
        <w:t>necessary levers to meet the crisis by reversing the direction of the economy.</w:t>
      </w:r>
    </w:p>
    <w:p w:rsidR="007F7930" w:rsidRPr="007F7930" w:rsidRDefault="007F7930" w:rsidP="007F7930"/>
    <w:p w:rsidR="007F7930" w:rsidRPr="007F7930" w:rsidRDefault="007F7930" w:rsidP="007F7930">
      <w:r w:rsidRPr="007F7930">
        <w:t>====</w:t>
      </w:r>
      <w:r w:rsidRPr="007F7930">
        <w:t>Turn – enviro destruction</w:t>
      </w:r>
      <w:r w:rsidRPr="007F7930">
        <w:t>====</w:t>
      </w:r>
    </w:p>
    <w:p w:rsidR="007F7930" w:rsidRPr="007F7930" w:rsidRDefault="007F7930" w:rsidP="007F7930">
      <w:r w:rsidRPr="007F7930">
        <w:t>**Dean 07 (Cornelia Dean, writer for New York Times, "Conserving Cuba, After the Embargo" &lt;http://www.nytimes.com/2007/12/25/science/25cuba.html?pagewanted=all%26_r=0&gt; 12-25-07)**</w:t>
      </w:r>
    </w:p>
    <w:p w:rsidR="007F7930" w:rsidRPr="007F7930" w:rsidRDefault="007F7930" w:rsidP="007F7930">
      <w:r w:rsidRPr="007F7930">
        <w:t xml:space="preserve">Through accidents of geography and history, Cuba is a priceless ecological resource. That </w:t>
      </w:r>
    </w:p>
    <w:p w:rsidR="007F7930" w:rsidRPr="007F7930" w:rsidRDefault="007F7930" w:rsidP="007F7930">
      <w:r w:rsidRPr="007F7930">
        <w:t>AND</w:t>
      </w:r>
    </w:p>
    <w:p w:rsidR="007F7930" w:rsidRPr="007F7930" w:rsidRDefault="007F7930" w:rsidP="007F7930">
      <w:r w:rsidRPr="007F7930">
        <w:t>heads environmental efforts at the Cuban ministry of science, technology and environment.</w:t>
      </w:r>
    </w:p>
    <w:p w:rsidR="007F7930" w:rsidRPr="007F7930" w:rsidRDefault="007F7930" w:rsidP="007F7930"/>
    <w:p w:rsidR="007F7930" w:rsidRPr="007F7930" w:rsidRDefault="007F7930" w:rsidP="007F7930"/>
    <w:p w:rsidR="007F7930" w:rsidRPr="007F7930" w:rsidRDefault="007F7930" w:rsidP="007F7930">
      <w:pPr>
        <w:rPr>
          <w:rFonts w:cs="Times New Roman"/>
        </w:rPr>
      </w:pPr>
      <w:r w:rsidRPr="007F7930">
        <w:t>====</w:t>
      </w:r>
      <w:r w:rsidRPr="007F7930">
        <w:t>No extinction from warming</w:t>
      </w:r>
      <w:r w:rsidRPr="007F7930">
        <w:t>====</w:t>
      </w:r>
    </w:p>
    <w:p w:rsidR="007F7930" w:rsidRPr="007F7930" w:rsidRDefault="007F7930" w:rsidP="007F7930">
      <w:pPr>
        <w:rPr>
          <w:sz w:val="12"/>
        </w:rPr>
      </w:pPr>
      <w:r w:rsidRPr="007F7930">
        <w:t>INPCC 11</w:t>
      </w:r>
      <w:r w:rsidRPr="007F7930">
        <w:rPr>
          <w:sz w:val="12"/>
        </w:rPr>
        <w:t xml:space="preserve">. Nongovernmental International Panel on Climate Change. Surviving the unprecedented climate change of the IPCC. 8 March 2011. </w:t>
      </w:r>
      <w:r w:rsidRPr="007F7930">
        <w:rPr>
          <w:sz w:val="12"/>
        </w:rPr>
        <w:t>[[http://www.nipccreport.org/articles/2011/mar/8mar2011a5.html-http://www.nipccreport.org/articles/2011/mar/8mar2011a5.html]]</w:t>
      </w:r>
    </w:p>
    <w:p w:rsidR="007F7930" w:rsidRPr="007F7930" w:rsidRDefault="007F7930" w:rsidP="007F7930">
      <w:r w:rsidRPr="007F7930">
        <w:t>In a paper published in Systematics and Biodiversity, Willis et al. (2010</w:t>
      </w:r>
    </w:p>
    <w:p w:rsidR="007F7930" w:rsidRPr="007F7930" w:rsidRDefault="007F7930" w:rsidP="007F7930">
      <w:r w:rsidRPr="007F7930">
        <w:t>AND</w:t>
      </w:r>
    </w:p>
    <w:p w:rsidR="007F7930" w:rsidRPr="007F7930" w:rsidRDefault="007F7930" w:rsidP="007F7930">
      <w:r w:rsidRPr="007F7930">
        <w:t>the fossil record indicates remarkable biotic resilience to wide amplitude fluctuations in climate.</w:t>
      </w:r>
    </w:p>
    <w:p w:rsidR="007F7930" w:rsidRPr="007F7930" w:rsidRDefault="007F7930" w:rsidP="007F7930"/>
    <w:p w:rsidR="007F7930" w:rsidRPr="007F7930" w:rsidRDefault="007F7930" w:rsidP="007F7930"/>
    <w:p w:rsidR="007F7930" w:rsidRPr="007F7930" w:rsidRDefault="007F7930" w:rsidP="007F7930">
      <w:pPr>
        <w:rPr>
          <w:rFonts w:cs="Times New Roman"/>
        </w:rPr>
      </w:pPr>
      <w:r w:rsidRPr="007F7930">
        <w:t>====</w:t>
      </w:r>
      <w:r w:rsidRPr="007F7930">
        <w:t>The Amazon wont collapse – and Turn – carbon dioxide helps it grow and thrive</w:t>
      </w:r>
      <w:r w:rsidRPr="007F7930">
        <w:t>====</w:t>
      </w:r>
    </w:p>
    <w:p w:rsidR="007F7930" w:rsidRPr="007F7930" w:rsidRDefault="007F7930" w:rsidP="007F7930">
      <w:r w:rsidRPr="007F7930">
        <w:t xml:space="preserve">Carter 11, Robert, PhD, Adjuct Research Fellow, James Cook University, </w:t>
      </w:r>
    </w:p>
    <w:p w:rsidR="007F7930" w:rsidRPr="007F7930" w:rsidRDefault="007F7930" w:rsidP="007F7930">
      <w:r w:rsidRPr="007F7930">
        <w:t>AND</w:t>
      </w:r>
    </w:p>
    <w:p w:rsidR="007F7930" w:rsidRPr="007F7930" w:rsidRDefault="007F7930" w:rsidP="007F7930">
      <w:r w:rsidRPr="007F7930">
        <w:t xml:space="preserve">Study of Carbon Dioxide and Global Change, Published by The Heartland Institute~~] </w:t>
      </w:r>
    </w:p>
    <w:p w:rsidR="007F7930" w:rsidRPr="007F7930" w:rsidRDefault="007F7930" w:rsidP="007F7930">
      <w:r w:rsidRPr="007F7930">
        <w:t xml:space="preserve">Citing Bowman et al. (2001), Banfai and Bowman (2006), Bowman </w:t>
      </w:r>
    </w:p>
    <w:p w:rsidR="007F7930" w:rsidRPr="007F7930" w:rsidRDefault="007F7930" w:rsidP="007F7930">
      <w:r w:rsidRPr="007F7930">
        <w:lastRenderedPageBreak/>
        <w:t>AND</w:t>
      </w:r>
    </w:p>
    <w:p w:rsidR="007F7930" w:rsidRPr="007F7930" w:rsidRDefault="007F7930" w:rsidP="007F7930">
      <w:r w:rsidRPr="007F7930">
        <w:t>the range expansion of woody plants that has been occurring around the world.</w:t>
      </w:r>
    </w:p>
    <w:p w:rsidR="007F7930" w:rsidRPr="007F7930" w:rsidRDefault="007F7930" w:rsidP="007F7930">
      <w:pPr>
        <w:spacing w:after="200" w:line="276" w:lineRule="auto"/>
        <w:rPr>
          <w:rFonts w:asciiTheme="minorHAnsi" w:hAnsiTheme="minorHAnsi" w:cstheme="minorBidi"/>
        </w:rPr>
      </w:pPr>
    </w:p>
    <w:p w:rsidR="007F7930" w:rsidRPr="007F7930" w:rsidRDefault="007F7930" w:rsidP="007F7930"/>
    <w:p w:rsidR="007F7930" w:rsidRPr="007F7930" w:rsidRDefault="007F7930" w:rsidP="007F7930">
      <w:r w:rsidRPr="007F7930">
        <w:t>=</w:t>
      </w:r>
      <w:r w:rsidRPr="007F7930">
        <w:t>Leadership</w:t>
      </w:r>
      <w:r w:rsidRPr="007F7930">
        <w:t>=</w:t>
      </w:r>
    </w:p>
    <w:p w:rsidR="007F7930" w:rsidRPr="007F7930" w:rsidRDefault="007F7930" w:rsidP="007F7930"/>
    <w:p w:rsidR="007F7930" w:rsidRPr="007F7930" w:rsidRDefault="007F7930" w:rsidP="007F7930">
      <w:r w:rsidRPr="007F7930">
        <w:t>**====Obama has recently renewed his stance against Cuban human rights policies and failure to democratically reform====**</w:t>
      </w:r>
    </w:p>
    <w:p w:rsidR="007F7930" w:rsidRPr="007F7930" w:rsidRDefault="007F7930" w:rsidP="007F7930">
      <w:r w:rsidRPr="007F7930">
        <w:t>**BBC 2011**</w:t>
      </w:r>
      <w:r w:rsidRPr="007F7930">
        <w:t xml:space="preserve"> (13 September 2011 last updated at 04:58 ET, </w:t>
      </w:r>
      <w:r w:rsidRPr="007F7930">
        <w:t>"</w:t>
      </w:r>
      <w:r w:rsidRPr="007F7930">
        <w:t>Barack Obama says Cuba</w:t>
      </w:r>
      <w:r w:rsidRPr="007F7930">
        <w:t>~’</w:t>
      </w:r>
      <w:r w:rsidRPr="007F7930">
        <w:t>s reforms not aggressive enough,</w:t>
      </w:r>
      <w:r w:rsidRPr="007F7930">
        <w:t>"</w:t>
      </w:r>
      <w:r w:rsidRPr="007F7930">
        <w:t xml:space="preserve"> http://www.bbc.co.uk/news/world-latin-america-14894145)</w:t>
      </w:r>
    </w:p>
    <w:p w:rsidR="007F7930" w:rsidRPr="007F7930" w:rsidRDefault="007F7930" w:rsidP="007F7930"/>
    <w:p w:rsidR="007F7930" w:rsidRPr="007F7930" w:rsidRDefault="007F7930" w:rsidP="007F7930">
      <w:r w:rsidRPr="007F7930">
        <w:t xml:space="preserve">Recent changes in Cuba have not been "aggressive enough" to open its economy </w:t>
      </w:r>
    </w:p>
    <w:p w:rsidR="007F7930" w:rsidRPr="007F7930" w:rsidRDefault="007F7930" w:rsidP="007F7930">
      <w:r w:rsidRPr="007F7930">
        <w:t>AND</w:t>
      </w:r>
    </w:p>
    <w:p w:rsidR="007F7930" w:rsidRPr="007F7930" w:rsidRDefault="007F7930" w:rsidP="007F7930">
      <w:r w:rsidRPr="007F7930">
        <w:t xml:space="preserve">with people without scruples or respect for human life, Mr Obama said. </w:t>
      </w:r>
    </w:p>
    <w:p w:rsidR="007F7930" w:rsidRPr="007F7930" w:rsidRDefault="007F7930" w:rsidP="007F7930">
      <w:pPr>
        <w:rPr>
          <w:sz w:val="14"/>
        </w:rPr>
      </w:pPr>
    </w:p>
    <w:p w:rsidR="007F7930" w:rsidRPr="007F7930" w:rsidRDefault="007F7930" w:rsidP="007F7930"/>
    <w:p w:rsidR="007F7930" w:rsidRPr="007F7930" w:rsidRDefault="007F7930" w:rsidP="007F7930">
      <w:r w:rsidRPr="007F7930">
        <w:t>====</w:t>
      </w:r>
      <w:r w:rsidRPr="007F7930">
        <w:t>Engagement with Cuba is seen as Appeasement</w:t>
      </w:r>
      <w:r w:rsidRPr="007F7930">
        <w:t>====</w:t>
      </w:r>
    </w:p>
    <w:p w:rsidR="007F7930" w:rsidRPr="007F7930" w:rsidRDefault="007F7930" w:rsidP="007F7930">
      <w:r w:rsidRPr="007F7930">
        <w:t>Rubin</w:t>
      </w:r>
      <w:r w:rsidRPr="007F7930">
        <w:t>, 10/18/</w:t>
      </w:r>
      <w:r w:rsidRPr="007F7930">
        <w:t>2011</w:t>
      </w:r>
      <w:r w:rsidRPr="007F7930">
        <w:t xml:space="preserve"> (Jennifer, Obama</w:t>
      </w:r>
      <w:r w:rsidRPr="007F7930">
        <w:t>~’</w:t>
      </w:r>
      <w:r w:rsidRPr="007F7930">
        <w:t>s Cuba appeasement, Washington Post, p. http://www.washingtonpost.com/blogs/right-turn/post/obamas-cuba-appeasement/2011/03/29/gIQAjuL2tL_blog.html)</w:t>
      </w:r>
    </w:p>
    <w:p w:rsidR="007F7930" w:rsidRPr="007F7930" w:rsidRDefault="007F7930" w:rsidP="007F7930"/>
    <w:p w:rsidR="007F7930" w:rsidRPr="007F7930" w:rsidRDefault="007F7930" w:rsidP="007F7930">
      <w:r w:rsidRPr="007F7930">
        <w:t>The administration~’s conduct is all the more galling given the behavior of the Castro regime</w:t>
      </w:r>
    </w:p>
    <w:p w:rsidR="007F7930" w:rsidRPr="007F7930" w:rsidRDefault="007F7930" w:rsidP="007F7930">
      <w:r w:rsidRPr="007F7930">
        <w:t>AND</w:t>
      </w:r>
    </w:p>
    <w:p w:rsidR="007F7930" w:rsidRPr="007F7930" w:rsidRDefault="007F7930" w:rsidP="007F7930">
      <w:r w:rsidRPr="007F7930">
        <w:t>to throw gifts to tyrants in the expectation they will reciprocate in kind.</w:t>
      </w:r>
    </w:p>
    <w:p w:rsidR="007F7930" w:rsidRPr="007F7930" w:rsidRDefault="007F7930" w:rsidP="007F7930"/>
    <w:p w:rsidR="007F7930" w:rsidRPr="007F7930" w:rsidRDefault="007F7930" w:rsidP="007F7930">
      <w:r w:rsidRPr="007F7930">
        <w:t>====</w:t>
      </w:r>
      <w:r w:rsidRPr="007F7930">
        <w:t>Appeasement causes global aggression and multiple scenarios for nuclear conflict.</w:t>
      </w:r>
      <w:r w:rsidRPr="007F7930">
        <w:t>====</w:t>
      </w:r>
    </w:p>
    <w:p w:rsidR="007F7930" w:rsidRPr="007F7930" w:rsidRDefault="007F7930" w:rsidP="007F7930">
      <w:r w:rsidRPr="007F7930">
        <w:t>Chapin and Hanson</w:t>
      </w:r>
      <w:r w:rsidRPr="007F7930">
        <w:t>, 12/7/</w:t>
      </w:r>
      <w:r w:rsidRPr="007F7930">
        <w:t>2009</w:t>
      </w:r>
      <w:r w:rsidRPr="007F7930">
        <w:t xml:space="preserve"> (Bernard - interviewer and Victor Davis - Martin and Illie Anderson senior fellow at the Hoover Institution, Change, weakness, disaster, p. </w:t>
      </w:r>
      <w:r w:rsidRPr="007F7930">
        <w:t>[[http://pajamasmedia.com/blog-http://pajamasmedia.com/blog]]</w:t>
      </w:r>
      <w:r w:rsidRPr="007F7930">
        <w:t xml:space="preserve"> /change-weakness-disaster-obama-answers-from-victor-davis-hanson/)</w:t>
      </w:r>
    </w:p>
    <w:p w:rsidR="007F7930" w:rsidRPr="007F7930" w:rsidRDefault="007F7930" w:rsidP="007F7930">
      <w:pPr>
        <w:rPr>
          <w:sz w:val="16"/>
          <w:szCs w:val="20"/>
        </w:rPr>
      </w:pPr>
    </w:p>
    <w:p w:rsidR="007F7930" w:rsidRPr="007F7930" w:rsidRDefault="007F7930" w:rsidP="007F7930">
      <w:r w:rsidRPr="007F7930">
        <w:t>BC: Are we currently sending a message of weakness to our foes and allies</w:t>
      </w:r>
    </w:p>
    <w:p w:rsidR="007F7930" w:rsidRPr="007F7930" w:rsidRDefault="007F7930" w:rsidP="007F7930">
      <w:r w:rsidRPr="007F7930">
        <w:t>AND</w:t>
      </w:r>
    </w:p>
    <w:p w:rsidR="007F7930" w:rsidRPr="007F7930" w:rsidRDefault="007F7930" w:rsidP="007F7930">
      <w:r w:rsidRPr="007F7930">
        <w:t>tiger and now no one quite knows whom it will bite or when.</w:t>
      </w:r>
    </w:p>
    <w:p w:rsidR="007F7930" w:rsidRPr="007F7930" w:rsidRDefault="007F7930" w:rsidP="007F7930">
      <w:pPr>
        <w:spacing w:after="200" w:line="276" w:lineRule="auto"/>
        <w:rPr>
          <w:rFonts w:asciiTheme="minorHAnsi" w:hAnsiTheme="minorHAnsi" w:cstheme="minorBidi"/>
        </w:rPr>
      </w:pPr>
    </w:p>
    <w:bookmarkEnd w:id="0"/>
    <w:p w:rsidR="000022F2" w:rsidRPr="007F7930" w:rsidRDefault="000022F2" w:rsidP="00D17C4E"/>
    <w:sectPr w:rsidR="000022F2" w:rsidRPr="007F79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4AF" w:rsidRDefault="008D74AF" w:rsidP="005F5576">
      <w:r>
        <w:separator/>
      </w:r>
    </w:p>
  </w:endnote>
  <w:endnote w:type="continuationSeparator" w:id="0">
    <w:p w:rsidR="008D74AF" w:rsidRDefault="008D74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4AF" w:rsidRDefault="008D74AF" w:rsidP="005F5576">
      <w:r>
        <w:separator/>
      </w:r>
    </w:p>
  </w:footnote>
  <w:footnote w:type="continuationSeparator" w:id="0">
    <w:p w:rsidR="008D74AF" w:rsidRDefault="008D74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DFD"/>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86C"/>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93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74AF"/>
    <w:rsid w:val="008E0E4F"/>
    <w:rsid w:val="008E1FD5"/>
    <w:rsid w:val="008E4139"/>
    <w:rsid w:val="008F322F"/>
    <w:rsid w:val="00907B28"/>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F793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bold underline,normal card text,Shrunk,qualifications in card,qualifications"/>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textbold">
    <w:name w:val="text bold"/>
    <w:basedOn w:val="Normal"/>
    <w:link w:val="Emphasis"/>
    <w:uiPriority w:val="7"/>
    <w:qFormat/>
    <w:rsid w:val="007F7930"/>
    <w:pPr>
      <w:ind w:left="720"/>
      <w:jc w:val="both"/>
    </w:pPr>
    <w:rPr>
      <w:b/>
      <w:iCs/>
      <w:u w:val="single"/>
      <w:bdr w:val="single" w:sz="18" w:space="0" w:color="auto"/>
    </w:rPr>
  </w:style>
  <w:style w:type="character" w:styleId="IntenseEmphasis">
    <w:name w:val="Intense Emphasis"/>
    <w:aliases w:val="Intense Emphasi,Char Char Char1,cite"/>
    <w:uiPriority w:val="6"/>
    <w:qFormat/>
    <w:rsid w:val="007F7930"/>
    <w:rPr>
      <w:b/>
      <w:bCs/>
      <w:sz w:val="22"/>
      <w:u w:val="single"/>
    </w:rPr>
  </w:style>
  <w:style w:type="character" w:styleId="HTMLCite">
    <w:name w:val="HTML Cite"/>
    <w:basedOn w:val="DefaultParagraphFont"/>
    <w:uiPriority w:val="99"/>
    <w:semiHidden/>
    <w:unhideWhenUsed/>
    <w:rsid w:val="007F7930"/>
    <w:rPr>
      <w:i/>
      <w:iCs/>
    </w:rPr>
  </w:style>
  <w:style w:type="character" w:customStyle="1" w:styleId="Heading5Char">
    <w:name w:val="Heading 5 Char"/>
    <w:basedOn w:val="DefaultParagraphFont"/>
    <w:link w:val="Heading5"/>
    <w:uiPriority w:val="9"/>
    <w:semiHidden/>
    <w:rsid w:val="007F7930"/>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F793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bold underline,normal card text,Shrunk,qualifications in card,qualifications"/>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textbold">
    <w:name w:val="text bold"/>
    <w:basedOn w:val="Normal"/>
    <w:link w:val="Emphasis"/>
    <w:uiPriority w:val="7"/>
    <w:qFormat/>
    <w:rsid w:val="007F7930"/>
    <w:pPr>
      <w:ind w:left="720"/>
      <w:jc w:val="both"/>
    </w:pPr>
    <w:rPr>
      <w:b/>
      <w:iCs/>
      <w:u w:val="single"/>
      <w:bdr w:val="single" w:sz="18" w:space="0" w:color="auto"/>
    </w:rPr>
  </w:style>
  <w:style w:type="character" w:styleId="IntenseEmphasis">
    <w:name w:val="Intense Emphasis"/>
    <w:aliases w:val="Intense Emphasi,Char Char Char1,cite"/>
    <w:uiPriority w:val="6"/>
    <w:qFormat/>
    <w:rsid w:val="007F7930"/>
    <w:rPr>
      <w:b/>
      <w:bCs/>
      <w:sz w:val="22"/>
      <w:u w:val="single"/>
    </w:rPr>
  </w:style>
  <w:style w:type="character" w:styleId="HTMLCite">
    <w:name w:val="HTML Cite"/>
    <w:basedOn w:val="DefaultParagraphFont"/>
    <w:uiPriority w:val="99"/>
    <w:semiHidden/>
    <w:unhideWhenUsed/>
    <w:rsid w:val="007F7930"/>
    <w:rPr>
      <w:i/>
      <w:iCs/>
    </w:rPr>
  </w:style>
  <w:style w:type="character" w:customStyle="1" w:styleId="Heading5Char">
    <w:name w:val="Heading 5 Char"/>
    <w:basedOn w:val="DefaultParagraphFont"/>
    <w:link w:val="Heading5"/>
    <w:uiPriority w:val="9"/>
    <w:semiHidden/>
    <w:rsid w:val="007F793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2014-02-04T20:08:00Z</dcterms:created>
  <dcterms:modified xsi:type="dcterms:W3CDTF">2014-02-04T20:08:00Z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