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8C1" w:rsidRDefault="000718C1" w:rsidP="000718C1">
      <w:pPr>
        <w:pStyle w:val="Heading1"/>
      </w:pPr>
      <w:r>
        <w:t>1</w:t>
      </w:r>
      <w:r w:rsidRPr="00A56A18">
        <w:rPr>
          <w:vertAlign w:val="superscript"/>
        </w:rPr>
        <w:t>st</w:t>
      </w:r>
      <w:r>
        <w:t xml:space="preserve"> off</w:t>
      </w:r>
    </w:p>
    <w:p w:rsidR="000718C1" w:rsidRPr="00DD3C89" w:rsidRDefault="000718C1" w:rsidP="000718C1">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0718C1" w:rsidRPr="00743D13" w:rsidRDefault="000718C1" w:rsidP="000718C1">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0718C1" w:rsidRDefault="000718C1" w:rsidP="000718C1">
      <w:r w:rsidRPr="000718C1">
        <w:t xml:space="preserve">The economic, political and social development of the Latin American and Caribbean countries is </w:t>
      </w:r>
    </w:p>
    <w:p w:rsidR="000718C1" w:rsidRDefault="000718C1" w:rsidP="000718C1">
      <w:r>
        <w:t>AND</w:t>
      </w:r>
    </w:p>
    <w:p w:rsidR="000718C1" w:rsidRPr="000718C1" w:rsidRDefault="000718C1" w:rsidP="000718C1">
      <w:r w:rsidRPr="000718C1">
        <w:t xml:space="preserve">model of uneven and inequitable development that has pillaged most of the region. </w:t>
      </w:r>
    </w:p>
    <w:p w:rsidR="000718C1" w:rsidRDefault="000718C1" w:rsidP="000718C1">
      <w:pPr>
        <w:rPr>
          <w:b/>
        </w:rPr>
      </w:pPr>
    </w:p>
    <w:p w:rsidR="000718C1" w:rsidRPr="00F71160" w:rsidRDefault="000718C1" w:rsidP="000718C1">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0718C1" w:rsidRPr="00F71160" w:rsidRDefault="000718C1" w:rsidP="000718C1">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0718C1" w:rsidRPr="00F71160" w:rsidRDefault="000718C1" w:rsidP="000718C1">
      <w:pPr>
        <w:rPr>
          <w:rStyle w:val="UnderlineBold"/>
          <w:rFonts w:ascii="Times New Roman" w:hAnsi="Times New Roman"/>
        </w:rPr>
      </w:pPr>
    </w:p>
    <w:p w:rsidR="000718C1" w:rsidRDefault="000718C1" w:rsidP="000718C1">
      <w:r w:rsidRPr="000718C1">
        <w:t xml:space="preserve">For Žižek it is imperative that we cut through this Gordian knot of postmodern protocol </w:t>
      </w:r>
    </w:p>
    <w:p w:rsidR="000718C1" w:rsidRDefault="000718C1" w:rsidP="000718C1">
      <w:r>
        <w:t>AND</w:t>
      </w:r>
    </w:p>
    <w:p w:rsidR="000718C1" w:rsidRPr="000718C1" w:rsidRDefault="000718C1" w:rsidP="000718C1">
      <w:r w:rsidRPr="000718C1">
        <w:t>that, like Žižek’s own thought, exhorts us to risk the impossible.</w:t>
      </w:r>
    </w:p>
    <w:p w:rsidR="000718C1" w:rsidRDefault="000718C1" w:rsidP="000718C1">
      <w:pPr>
        <w:rPr>
          <w:rStyle w:val="StyleBoldUnderline"/>
        </w:rPr>
      </w:pPr>
    </w:p>
    <w:p w:rsidR="000718C1" w:rsidRDefault="000718C1" w:rsidP="000718C1">
      <w:pPr>
        <w:rPr>
          <w:b/>
        </w:rPr>
      </w:pPr>
    </w:p>
    <w:p w:rsidR="000718C1" w:rsidRPr="00DD3C89" w:rsidRDefault="000718C1" w:rsidP="000718C1">
      <w:pPr>
        <w:pStyle w:val="Heading4"/>
      </w:pPr>
      <w:r w:rsidRPr="00DD3C89">
        <w:t xml:space="preserve">Reject the 1AC and its hegemonic knowledge production in favor of alternatives to knowledge production. That’s enough to re-politicize the political sphere and solve the impact to the K. </w:t>
      </w:r>
    </w:p>
    <w:p w:rsidR="000718C1" w:rsidRPr="00743D13" w:rsidRDefault="000718C1" w:rsidP="000718C1">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0718C1" w:rsidRDefault="000718C1" w:rsidP="000718C1">
      <w:r w:rsidRPr="000718C1">
        <w:t xml:space="preserve">We have argued that the shifting global governance discourses directed toward the third world since </w:t>
      </w:r>
    </w:p>
    <w:p w:rsidR="000718C1" w:rsidRDefault="000718C1" w:rsidP="000718C1">
      <w:r>
        <w:t>AND</w:t>
      </w:r>
    </w:p>
    <w:p w:rsidR="000718C1" w:rsidRPr="000718C1" w:rsidRDefault="000718C1" w:rsidP="000718C1">
      <w:r w:rsidRPr="000718C1">
        <w:t>economic and cultural subordination” (Fraser, 1997, p. 28).</w:t>
      </w:r>
    </w:p>
    <w:p w:rsidR="000718C1" w:rsidRPr="00A56A18" w:rsidRDefault="000718C1" w:rsidP="000718C1"/>
    <w:p w:rsidR="000718C1" w:rsidRDefault="000718C1" w:rsidP="000718C1">
      <w:pPr>
        <w:pStyle w:val="Heading1"/>
      </w:pPr>
      <w:r>
        <w:lastRenderedPageBreak/>
        <w:t>2</w:t>
      </w:r>
      <w:r w:rsidRPr="00D81963">
        <w:rPr>
          <w:vertAlign w:val="superscript"/>
        </w:rPr>
        <w:t>nd</w:t>
      </w:r>
      <w:r>
        <w:t xml:space="preserve"> off</w:t>
      </w:r>
    </w:p>
    <w:p w:rsidR="000718C1" w:rsidRDefault="000718C1" w:rsidP="000718C1">
      <w:pPr>
        <w:pStyle w:val="Heading4"/>
      </w:pPr>
      <w:r>
        <w:t>Economic engagement must be the removal of specific sanctions and embargos. You have to offer positive, tangible incentives to be topical. Simply saying “Normalize economic relations” doesn’t do anything. You need to lift specific parts of the embargo.</w:t>
      </w:r>
    </w:p>
    <w:p w:rsidR="000718C1" w:rsidRPr="00F0458C" w:rsidRDefault="000718C1" w:rsidP="000718C1">
      <w:r w:rsidRPr="002805A3">
        <w:rPr>
          <w:rStyle w:val="StyleStyleBold12pt"/>
        </w:rPr>
        <w:t>Haas and O'Sullivan 2k</w:t>
      </w:r>
      <w:r w:rsidRPr="00F0458C">
        <w:t xml:space="preserve">  Richard- senior aide to bush and Director of FP studies at Brookings Insitution.  Megan - Fellow with FP studies at Brookings. "Terms of Engagement: Alternatives to Punitive Policies" </w:t>
      </w:r>
      <w:hyperlink r:id="rId10" w:history="1">
        <w:r w:rsidRPr="00544B04">
          <w:rPr>
            <w:rStyle w:val="Hyperlink"/>
          </w:rPr>
          <w:t>www.brookings.edu/~/media/research/files/a</w:t>
        </w:r>
      </w:hyperlink>
      <w:r>
        <w:t xml:space="preserve"> </w:t>
      </w:r>
      <w:r w:rsidRPr="00F0458C">
        <w:t>rticles/2000/6/summer%20haass/2000survival.pdf</w:t>
      </w:r>
    </w:p>
    <w:p w:rsidR="000718C1" w:rsidRDefault="000718C1" w:rsidP="000718C1">
      <w:r w:rsidRPr="000718C1">
        <w:t xml:space="preserve">The term ‘engagement’ was popularised in the early 1980s amid controversy¶ about the </w:t>
      </w:r>
    </w:p>
    <w:p w:rsidR="000718C1" w:rsidRDefault="000718C1" w:rsidP="000718C1">
      <w:r>
        <w:t>AND</w:t>
      </w:r>
    </w:p>
    <w:p w:rsidR="000718C1" w:rsidRPr="000718C1" w:rsidRDefault="000718C1" w:rsidP="000718C1">
      <w:r w:rsidRPr="000718C1">
        <w:t>are just some of the possible incentives used in the form of¶ engagement</w:t>
      </w:r>
    </w:p>
    <w:p w:rsidR="000718C1" w:rsidRDefault="000718C1" w:rsidP="000718C1">
      <w:pPr>
        <w:pStyle w:val="Heading4"/>
        <w:rPr>
          <w:rFonts w:cs="Times New Roman"/>
        </w:rPr>
      </w:pPr>
      <w:r>
        <w:t>This model of debate crushes education and justifies an unfair expansion of the topic</w:t>
      </w:r>
    </w:p>
    <w:p w:rsidR="000718C1" w:rsidRDefault="000718C1" w:rsidP="000718C1">
      <w:r>
        <w:rPr>
          <w:rStyle w:val="StyleStyleBold12pt"/>
        </w:rPr>
        <w:t>Hayden 13</w:t>
      </w:r>
      <w:r>
        <w:t xml:space="preserve"> (Dr. Craig Hayden is an assistant professor in the International Communication Program at American University's School of International Service. “Engagement” is More Convenient than Helpful: Dissecting a Public Diplomacy Term.”, </w:t>
      </w:r>
      <w:hyperlink r:id="rId11" w:history="1">
        <w:r>
          <w:rPr>
            <w:rStyle w:val="Hyperlink"/>
          </w:rPr>
          <w:t>http://intermap.org/2013/06/20/engagement-is-more-convenient-than-helpful-dissecting-a-public-diplomacy-term/</w:t>
        </w:r>
      </w:hyperlink>
    </w:p>
    <w:p w:rsidR="000718C1" w:rsidRDefault="000718C1" w:rsidP="000718C1">
      <w:r w:rsidRPr="000718C1">
        <w:t xml:space="preserve">I think this tension is readily apparent in efforts to use social media for public </w:t>
      </w:r>
    </w:p>
    <w:p w:rsidR="000718C1" w:rsidRDefault="000718C1" w:rsidP="000718C1">
      <w:r>
        <w:t>AND</w:t>
      </w:r>
    </w:p>
    <w:p w:rsidR="000718C1" w:rsidRPr="000718C1" w:rsidRDefault="000718C1" w:rsidP="000718C1">
      <w:r w:rsidRPr="000718C1">
        <w:t xml:space="preserve">the purpose and the operative theories that underscore efforts to reach foreign publics. </w:t>
      </w:r>
    </w:p>
    <w:p w:rsidR="000718C1" w:rsidRDefault="000718C1" w:rsidP="000718C1">
      <w:pPr>
        <w:pStyle w:val="Heading4"/>
      </w:pPr>
      <w:r>
        <w:t xml:space="preserve">B. Voting issue – </w:t>
      </w:r>
    </w:p>
    <w:p w:rsidR="000718C1" w:rsidRDefault="000718C1" w:rsidP="000718C1">
      <w:pPr>
        <w:pStyle w:val="Heading4"/>
      </w:pPr>
      <w:r>
        <w:t>1. Limits – not requiring the aff to specify explodes the literature base – it frees them from having to find specific solvency advocates or defenses of particular engagement strategies and allows them to dodge links through vagueness</w:t>
      </w:r>
    </w:p>
    <w:p w:rsidR="000718C1" w:rsidRDefault="000718C1" w:rsidP="000718C1">
      <w:pPr>
        <w:pStyle w:val="Heading4"/>
      </w:pPr>
      <w:r>
        <w:t xml:space="preserve">2. Ground – if they don’t specify, it prevents us from accessing most of the literature written against engagement which is geared towards </w:t>
      </w:r>
      <w:r>
        <w:rPr>
          <w:u w:val="single"/>
        </w:rPr>
        <w:t>contrasting</w:t>
      </w:r>
      <w:r>
        <w:t xml:space="preserve"> strategies – they’ve destroyed legitimate CP ground</w:t>
      </w:r>
    </w:p>
    <w:p w:rsidR="000718C1" w:rsidRDefault="000718C1" w:rsidP="000718C1">
      <w:pPr>
        <w:pStyle w:val="Heading4"/>
      </w:pPr>
      <w:r>
        <w:t>3. This turns solvency – specificity key to prevent subverting implementation</w:t>
      </w:r>
    </w:p>
    <w:p w:rsidR="000718C1" w:rsidRDefault="000718C1" w:rsidP="000718C1">
      <w:r>
        <w:rPr>
          <w:rStyle w:val="StyleStyleBold12pt"/>
        </w:rPr>
        <w:t>Thompson 2000</w:t>
      </w:r>
      <w:r>
        <w:t xml:space="preserve"> (Anne, FAO, Sustainable Livelihoods Approaches at the Policy Level</w:t>
      </w:r>
    </w:p>
    <w:p w:rsidR="000718C1" w:rsidRDefault="000718C1" w:rsidP="000718C1">
      <w:r>
        <w:t xml:space="preserve">Paper prepared for FAO e-conference, March, </w:t>
      </w:r>
      <w:hyperlink r:id="rId12" w:tgtFrame="_blank" w:history="1">
        <w:r>
          <w:rPr>
            <w:rStyle w:val="Hyperlink"/>
          </w:rPr>
          <w:t>http://www.livelihoods.org/pip/pip/tho2-fao.doc</w:t>
        </w:r>
      </w:hyperlink>
      <w:r>
        <w:t>) (emphasis in original)</w:t>
      </w:r>
    </w:p>
    <w:p w:rsidR="000718C1" w:rsidRDefault="000718C1" w:rsidP="000718C1">
      <w:r w:rsidRPr="000718C1">
        <w:t xml:space="preserve">Policy itself can be analysed conceptually at a number of different levels. In its </w:t>
      </w:r>
    </w:p>
    <w:p w:rsidR="000718C1" w:rsidRDefault="000718C1" w:rsidP="000718C1">
      <w:r>
        <w:t>AND</w:t>
      </w:r>
    </w:p>
    <w:p w:rsidR="000718C1" w:rsidRPr="000718C1" w:rsidRDefault="000718C1" w:rsidP="000718C1">
      <w:r w:rsidRPr="000718C1">
        <w:t>, or because the policy is subverted by those responsible for implementing it.</w:t>
      </w:r>
    </w:p>
    <w:p w:rsidR="000718C1" w:rsidRDefault="000718C1" w:rsidP="000718C1"/>
    <w:p w:rsidR="000718C1" w:rsidRPr="00C357EE" w:rsidRDefault="000718C1" w:rsidP="000718C1">
      <w:r>
        <w:t>4. CI</w:t>
      </w:r>
    </w:p>
    <w:p w:rsidR="000718C1" w:rsidRPr="00A56A18" w:rsidRDefault="000718C1" w:rsidP="000718C1"/>
    <w:p w:rsidR="000718C1" w:rsidRDefault="000718C1" w:rsidP="000718C1">
      <w:pPr>
        <w:pStyle w:val="Heading1"/>
      </w:pPr>
      <w:r>
        <w:lastRenderedPageBreak/>
        <w:t>3</w:t>
      </w:r>
      <w:r w:rsidRPr="00D81963">
        <w:rPr>
          <w:vertAlign w:val="superscript"/>
        </w:rPr>
        <w:t>rd</w:t>
      </w:r>
      <w:r>
        <w:t xml:space="preserve"> off</w:t>
      </w:r>
    </w:p>
    <w:p w:rsidR="000718C1" w:rsidRDefault="000718C1" w:rsidP="000718C1">
      <w:pPr>
        <w:pStyle w:val="Heading4"/>
      </w:pPr>
      <w:r>
        <w:t xml:space="preserve">Russia is </w:t>
      </w:r>
      <w:r w:rsidRPr="00704141">
        <w:rPr>
          <w:u w:val="single"/>
        </w:rPr>
        <w:t>massively</w:t>
      </w:r>
      <w:r>
        <w:t xml:space="preserve"> expanding its influence into Latin America – the U.S. is out of the picture</w:t>
      </w:r>
    </w:p>
    <w:p w:rsidR="000718C1" w:rsidRPr="006B0157" w:rsidRDefault="000718C1" w:rsidP="000718C1">
      <w:pPr>
        <w:rPr>
          <w:sz w:val="16"/>
          <w:szCs w:val="16"/>
        </w:rPr>
      </w:pPr>
      <w:r w:rsidRPr="006B0157">
        <w:rPr>
          <w:rStyle w:val="StyleStyleBold12pt"/>
        </w:rPr>
        <w:t>Nechepurenko</w:t>
      </w:r>
      <w:r w:rsidRPr="006B0157">
        <w:rPr>
          <w:sz w:val="16"/>
          <w:szCs w:val="16"/>
        </w:rPr>
        <w:t>, foreign and internal affairs analyst of Russia and the CIS, worked for several think tanks and governmental organizations including the OSCE and Carnegie Moscow Center, Master of Science in International Relations from the London School of Economics and International Relations,</w:t>
      </w:r>
      <w:r>
        <w:t xml:space="preserve"> </w:t>
      </w:r>
      <w:r w:rsidRPr="006B0157">
        <w:rPr>
          <w:rStyle w:val="StyleStyleBold12pt"/>
        </w:rPr>
        <w:t>13</w:t>
      </w:r>
      <w:r>
        <w:t xml:space="preserve"> </w:t>
      </w:r>
      <w:r w:rsidRPr="006B0157">
        <w:rPr>
          <w:sz w:val="16"/>
          <w:szCs w:val="16"/>
        </w:rPr>
        <w:t xml:space="preserve">(Ivan, “Russia Seeks to Restore Influence in Latin America”, Russia Seeks to Restore Influence in Latin America”, </w:t>
      </w:r>
      <w:hyperlink r:id="rId13" w:history="1">
        <w:r w:rsidRPr="006B0157">
          <w:rPr>
            <w:rStyle w:val="Hyperlink"/>
            <w:sz w:val="16"/>
            <w:szCs w:val="16"/>
          </w:rPr>
          <w:t>http://www.themoscowtimes.com/news/article/russia-seeks-to-restore-influence-in-latin-america/480827.html</w:t>
        </w:r>
      </w:hyperlink>
      <w:r w:rsidRPr="006B0157">
        <w:rPr>
          <w:sz w:val="16"/>
          <w:szCs w:val="16"/>
        </w:rPr>
        <w:t>, 5/30/13, Jpape)</w:t>
      </w:r>
    </w:p>
    <w:p w:rsidR="000718C1" w:rsidRDefault="000718C1" w:rsidP="000718C1">
      <w:r w:rsidRPr="000718C1">
        <w:t xml:space="preserve">Russia has demonstrated its increasing leverage in Latin America with Foreign Minister Sergei Lavrov meeting </w:t>
      </w:r>
    </w:p>
    <w:p w:rsidR="000718C1" w:rsidRDefault="000718C1" w:rsidP="000718C1">
      <w:r>
        <w:t>AND</w:t>
      </w:r>
    </w:p>
    <w:p w:rsidR="000718C1" w:rsidRPr="000718C1" w:rsidRDefault="000718C1" w:rsidP="000718C1">
      <w:r w:rsidRPr="000718C1">
        <w:t>America, and we will see more Latin American goods in our stores."</w:t>
      </w:r>
    </w:p>
    <w:p w:rsidR="000718C1" w:rsidRPr="007B596B" w:rsidRDefault="000718C1" w:rsidP="000718C1">
      <w:pPr>
        <w:pStyle w:val="Heading4"/>
        <w:rPr>
          <w:rStyle w:val="StyleStyleBold12pt"/>
          <w:b/>
        </w:rPr>
      </w:pPr>
      <w:r>
        <w:rPr>
          <w:rStyle w:val="StyleStyleBold12pt"/>
          <w:b/>
        </w:rPr>
        <w:t>Latin America is key to Russia’s fight for influence – the plan trades off</w:t>
      </w:r>
    </w:p>
    <w:p w:rsidR="000718C1" w:rsidRPr="006B0157" w:rsidRDefault="000718C1" w:rsidP="000718C1">
      <w:pPr>
        <w:rPr>
          <w:b/>
          <w:bCs/>
          <w:sz w:val="26"/>
        </w:rPr>
      </w:pPr>
      <w:r>
        <w:rPr>
          <w:rStyle w:val="StyleStyleBold12pt"/>
        </w:rPr>
        <w:t>Astrada and Martín</w:t>
      </w:r>
      <w:r w:rsidRPr="00D37B51">
        <w:rPr>
          <w:sz w:val="16"/>
          <w:szCs w:val="16"/>
        </w:rPr>
        <w:t xml:space="preserve">, </w:t>
      </w:r>
      <w:r>
        <w:rPr>
          <w:sz w:val="16"/>
          <w:szCs w:val="16"/>
        </w:rPr>
        <w:t>Astrada:</w:t>
      </w:r>
      <w:r w:rsidRPr="00D37B51">
        <w:rPr>
          <w:sz w:val="16"/>
          <w:szCs w:val="16"/>
        </w:rPr>
        <w:t xml:space="preserve"> PhD in International Relations from Florida International University, and Martí</w:t>
      </w:r>
      <w:r>
        <w:rPr>
          <w:sz w:val="16"/>
          <w:szCs w:val="16"/>
        </w:rPr>
        <w:t>n:</w:t>
      </w:r>
      <w:r w:rsidRPr="00D37B51">
        <w:rPr>
          <w:sz w:val="16"/>
          <w:szCs w:val="16"/>
        </w:rPr>
        <w:t xml:space="preserve"> Associate Professor of International Relations at Florida International University,</w:t>
      </w:r>
      <w:r>
        <w:rPr>
          <w:rStyle w:val="StyleStyleBold12pt"/>
        </w:rPr>
        <w:t xml:space="preserve"> 13 </w:t>
      </w:r>
      <w:r w:rsidRPr="00D37B51">
        <w:rPr>
          <w:sz w:val="16"/>
          <w:szCs w:val="16"/>
        </w:rPr>
        <w:t xml:space="preserve">(Marvin L., and Félix E. April 2013 Palgrave Pivot, “Russia and Latin America From Nation-State to Society of States” </w:t>
      </w:r>
      <w:hyperlink r:id="rId14" w:anchor="v=onepage&amp;q=Cuba%20%22sphere%20of%20influence%22%20US%20Russia%20-china&amp;f=false" w:history="1">
        <w:r w:rsidRPr="00D37B51">
          <w:rPr>
            <w:rStyle w:val="Hyperlink"/>
            <w:sz w:val="16"/>
            <w:szCs w:val="16"/>
          </w:rPr>
          <w:t>http://books.google.com/books?id=abi_Zzdgvt4C&amp;pg=PA30&amp;lpg=PA30&amp;dq=Cuba+%22sphere+of+influence%22+US+Russia+-china&amp;source=bl&amp;ots=o1r7kotRvP&amp;sig=vpE3YiH98oZQUYbl9LIH7-fGVr4&amp;hl=en&amp;sa=X&amp;ei=hMPcUabOK8SiiQLPp4DwBA&amp;ved=0CFoQ6AEwBg#v=onepage&amp;q=Cuba%20%22sphere%20of%20influence%22%20US%20Russia%20-china&amp;f=false</w:t>
        </w:r>
      </w:hyperlink>
      <w:r w:rsidRPr="00D37B51">
        <w:rPr>
          <w:sz w:val="16"/>
          <w:szCs w:val="16"/>
        </w:rPr>
        <w:t xml:space="preserve"> 7/9/13)</w:t>
      </w:r>
    </w:p>
    <w:p w:rsidR="000718C1" w:rsidRDefault="000718C1" w:rsidP="000718C1">
      <w:r w:rsidRPr="000718C1">
        <w:t xml:space="preserve">Latin America has historically played an important role in the struggle for sphere of influence </w:t>
      </w:r>
    </w:p>
    <w:p w:rsidR="000718C1" w:rsidRDefault="000718C1" w:rsidP="000718C1">
      <w:r>
        <w:t>AND</w:t>
      </w:r>
    </w:p>
    <w:p w:rsidR="000718C1" w:rsidRPr="000718C1" w:rsidRDefault="000718C1" w:rsidP="000718C1">
      <w:r w:rsidRPr="000718C1">
        <w:t>, i.e., an ideological and military foothold in the Americas.</w:t>
      </w:r>
    </w:p>
    <w:p w:rsidR="000718C1" w:rsidRPr="00766D04" w:rsidRDefault="000718C1" w:rsidP="000718C1">
      <w:pPr>
        <w:pStyle w:val="Heading4"/>
      </w:pPr>
      <w:r>
        <w:t>US infringement on influence specifically causes Russian nationalism – perception alone triggers resentment</w:t>
      </w:r>
    </w:p>
    <w:p w:rsidR="000718C1" w:rsidRPr="003144D9" w:rsidRDefault="000718C1" w:rsidP="000718C1">
      <w:r w:rsidRPr="003144D9">
        <w:rPr>
          <w:rStyle w:val="StyleStyleBold12pt"/>
        </w:rPr>
        <w:t>Nodia</w:t>
      </w:r>
      <w:r w:rsidRPr="003144D9">
        <w:rPr>
          <w:sz w:val="16"/>
          <w:szCs w:val="16"/>
        </w:rPr>
        <w:t>, Georgian political analyst who served as the Minister of Education and Science in the Cabinet of Georgia,</w:t>
      </w:r>
      <w:r w:rsidRPr="003144D9">
        <w:t xml:space="preserve"> </w:t>
      </w:r>
      <w:r w:rsidRPr="003144D9">
        <w:rPr>
          <w:rStyle w:val="StyleStyleBold12pt"/>
        </w:rPr>
        <w:t>9</w:t>
      </w:r>
      <w:r w:rsidRPr="003144D9">
        <w:t xml:space="preserve"> </w:t>
      </w:r>
      <w:r w:rsidRPr="003144D9">
        <w:rPr>
          <w:sz w:val="16"/>
          <w:szCs w:val="16"/>
        </w:rPr>
        <w:t>(April 2009, Ghia, “THE WOUNDS OF LOST EMPIRE”, Journal of Democracy, Vol. 20, Iss. 2; pg. 34, Proquest)</w:t>
      </w:r>
      <w:r w:rsidRPr="003144D9">
        <w:t xml:space="preserve"> </w:t>
      </w:r>
    </w:p>
    <w:p w:rsidR="000718C1" w:rsidRDefault="000718C1" w:rsidP="000718C1">
      <w:r w:rsidRPr="000718C1">
        <w:t>I believe that the crucial factor in explaining the peculiarity of the Russian case (</w:t>
      </w:r>
    </w:p>
    <w:p w:rsidR="000718C1" w:rsidRDefault="000718C1" w:rsidP="000718C1">
      <w:r>
        <w:t>AND</w:t>
      </w:r>
    </w:p>
    <w:p w:rsidR="000718C1" w:rsidRPr="000718C1" w:rsidRDefault="000718C1" w:rsidP="000718C1">
      <w:r w:rsidRPr="000718C1">
        <w:t xml:space="preserve">the collective moral power to set norms in politics and much more besides. </w:t>
      </w:r>
    </w:p>
    <w:p w:rsidR="000718C1" w:rsidRPr="00766D04" w:rsidRDefault="000718C1" w:rsidP="000718C1">
      <w:pPr>
        <w:pStyle w:val="Heading4"/>
      </w:pPr>
      <w:r>
        <w:t>Extinction – causes START collapse and nuclear lash-out</w:t>
      </w:r>
    </w:p>
    <w:p w:rsidR="000718C1" w:rsidRDefault="000718C1" w:rsidP="000718C1">
      <w:r>
        <w:rPr>
          <w:rStyle w:val="StyleStyleBold12pt"/>
          <w:rFonts w:eastAsiaTheme="majorEastAsia"/>
        </w:rPr>
        <w:t>Israelyan</w:t>
      </w:r>
      <w:r w:rsidRPr="00CC304A">
        <w:rPr>
          <w:sz w:val="16"/>
          <w:szCs w:val="16"/>
        </w:rPr>
        <w:t>, Soviet Ambassador,</w:t>
      </w:r>
      <w:r>
        <w:rPr>
          <w:rStyle w:val="StyleStyleBold12pt"/>
          <w:rFonts w:eastAsiaTheme="majorEastAsia"/>
        </w:rPr>
        <w:t xml:space="preserve"> </w:t>
      </w:r>
      <w:r w:rsidRPr="00766D04">
        <w:rPr>
          <w:rStyle w:val="StyleStyleBold12pt"/>
          <w:rFonts w:eastAsiaTheme="majorEastAsia"/>
        </w:rPr>
        <w:t>98</w:t>
      </w:r>
      <w:r w:rsidRPr="00766D04">
        <w:t xml:space="preserve"> </w:t>
      </w:r>
    </w:p>
    <w:p w:rsidR="000718C1" w:rsidRPr="00CC304A" w:rsidRDefault="000718C1" w:rsidP="000718C1">
      <w:pPr>
        <w:rPr>
          <w:sz w:val="16"/>
          <w:szCs w:val="16"/>
        </w:rPr>
      </w:pPr>
      <w:r w:rsidRPr="00CC304A">
        <w:rPr>
          <w:sz w:val="16"/>
          <w:szCs w:val="16"/>
        </w:rPr>
        <w:t>(Victor Israelyan was a Soviet ambassador, diplomat, arms control negotiator, and leading political scientist. The Washington Quarterly 1998 Winter )</w:t>
      </w:r>
    </w:p>
    <w:p w:rsidR="000718C1" w:rsidRDefault="000718C1" w:rsidP="000718C1">
      <w:r w:rsidRPr="000718C1">
        <w:t>The first and by far most dangerous possibility is what I call the power scenario</w:t>
      </w:r>
    </w:p>
    <w:p w:rsidR="000718C1" w:rsidRDefault="000718C1" w:rsidP="000718C1">
      <w:r>
        <w:t>AND</w:t>
      </w:r>
    </w:p>
    <w:p w:rsidR="000718C1" w:rsidRPr="000718C1" w:rsidRDefault="000718C1" w:rsidP="000718C1">
      <w:r w:rsidRPr="000718C1">
        <w:t>be able to stumble on, until we all fall down together." n12</w:t>
      </w:r>
    </w:p>
    <w:p w:rsidR="000718C1" w:rsidRDefault="000718C1" w:rsidP="000718C1"/>
    <w:p w:rsidR="000718C1" w:rsidRPr="00EC049C" w:rsidRDefault="000718C1" w:rsidP="000718C1"/>
    <w:p w:rsidR="000718C1" w:rsidRDefault="000718C1" w:rsidP="000718C1">
      <w:pPr>
        <w:pStyle w:val="Heading1"/>
      </w:pPr>
      <w:r>
        <w:lastRenderedPageBreak/>
        <w:t>Ag</w:t>
      </w:r>
    </w:p>
    <w:p w:rsidR="000718C1" w:rsidRDefault="000718C1" w:rsidP="000718C1">
      <w:pPr>
        <w:pStyle w:val="Heading4"/>
      </w:pPr>
      <w:r>
        <w:t>1) Squo solves this advantage – Cuba is fine without further investment. Plan is not necessary.</w:t>
      </w:r>
    </w:p>
    <w:p w:rsidR="000718C1" w:rsidRPr="0082297F" w:rsidRDefault="000718C1" w:rsidP="000718C1">
      <w:r w:rsidRPr="00EB6C1A">
        <w:rPr>
          <w:rStyle w:val="StyleStyleBold12pt"/>
        </w:rPr>
        <w:t>Altieri and Funes-Monzote 2012</w:t>
      </w:r>
      <w:r>
        <w:t xml:space="preserve"> (Miguel A. Altieri is Profesor of Agroecology at the University of California, Berkeley and President of the Latin American Scientific Society of Agroecology and Fernando R. Funes-Monzote is currently a researcher at the Experimental Station Indio Hatuey, University of Matanzas, Cuba. He is one of the founding members of the Cuban Association of Organic Agriculture.) (“The Paradox of Cuban Agriculture” http://monthlyreview.org/2012/01/01/the-paradox-of-cuban-agriculture)</w:t>
      </w:r>
    </w:p>
    <w:p w:rsidR="000718C1" w:rsidRDefault="000718C1" w:rsidP="000718C1">
      <w:r w:rsidRPr="000718C1">
        <w:t xml:space="preserve">When Cuba faced the shock of lost trade relations with the Soviet Bloc in the </w:t>
      </w:r>
    </w:p>
    <w:p w:rsidR="000718C1" w:rsidRDefault="000718C1" w:rsidP="000718C1">
      <w:r>
        <w:t>AND</w:t>
      </w:r>
    </w:p>
    <w:p w:rsidR="000718C1" w:rsidRPr="000718C1" w:rsidRDefault="000718C1" w:rsidP="000718C1">
      <w:r w:rsidRPr="000718C1">
        <w:t xml:space="preserve">Cuba,” Journal of Peasant Studies 38 (2011): 161-91.¶ </w:t>
      </w:r>
    </w:p>
    <w:p w:rsidR="000718C1" w:rsidRDefault="000718C1" w:rsidP="000718C1"/>
    <w:p w:rsidR="000718C1" w:rsidRDefault="000718C1" w:rsidP="000718C1">
      <w:pPr>
        <w:pStyle w:val="Heading4"/>
      </w:pPr>
      <w:r>
        <w:t>4) Plan is not key – Brazil can invest in Cuba’s ag industry</w:t>
      </w:r>
    </w:p>
    <w:p w:rsidR="000718C1" w:rsidRPr="003B6A1D" w:rsidRDefault="000718C1" w:rsidP="000718C1">
      <w:r w:rsidRPr="003B6A1D">
        <w:rPr>
          <w:rStyle w:val="StyleStyleBold12pt"/>
        </w:rPr>
        <w:t>Ravsberg 2012</w:t>
      </w:r>
      <w:r>
        <w:t xml:space="preserve"> (Fernando Ravsberg is a journalist for BBC ) (11/12/12 “Foreign Investment Returns to Cuban Agriculture” http://www.havanatimes.org/?p=81940)</w:t>
      </w:r>
    </w:p>
    <w:p w:rsidR="000718C1" w:rsidRDefault="000718C1" w:rsidP="000718C1">
      <w:r w:rsidRPr="000718C1">
        <w:t xml:space="preserve">HAVANA TIMES — In Cuba’s next sugarcane harvest, the Brazilian company Odebrecht will administer </w:t>
      </w:r>
    </w:p>
    <w:p w:rsidR="000718C1" w:rsidRDefault="000718C1" w:rsidP="000718C1">
      <w:r>
        <w:t>AND</w:t>
      </w:r>
    </w:p>
    <w:p w:rsidR="000718C1" w:rsidRPr="000718C1" w:rsidRDefault="000718C1" w:rsidP="000718C1">
      <w:r w:rsidRPr="000718C1">
        <w:t>has enabled the sugar industry to reach even its very modest annual goals.</w:t>
      </w:r>
    </w:p>
    <w:p w:rsidR="000718C1" w:rsidRDefault="000718C1" w:rsidP="000718C1">
      <w:pPr>
        <w:rPr>
          <w:rFonts w:cs="Times New Roman"/>
        </w:rPr>
      </w:pPr>
    </w:p>
    <w:p w:rsidR="000718C1" w:rsidRDefault="000718C1" w:rsidP="000718C1">
      <w:pPr>
        <w:pStyle w:val="Heading4"/>
      </w:pPr>
      <w:r>
        <w:t>5) Don’t buy their claims that the US is key. All their evidence is in the context of Cuba getting money to help modernize their agriculture sector. Intervening actors check like Latin American countries and European countries.</w:t>
      </w:r>
    </w:p>
    <w:p w:rsidR="000718C1" w:rsidRDefault="000718C1" w:rsidP="000718C1"/>
    <w:p w:rsidR="000718C1" w:rsidRDefault="000718C1" w:rsidP="000718C1">
      <w:pPr>
        <w:pStyle w:val="Heading4"/>
      </w:pPr>
      <w:r>
        <w:t>6) The US doesn’t have to lift the embargo to send food supplies to Cuba. Border States trade with them all the time.</w:t>
      </w:r>
    </w:p>
    <w:p w:rsidR="000718C1" w:rsidRDefault="000718C1" w:rsidP="000718C1">
      <w:pPr>
        <w:rPr>
          <w:rStyle w:val="StyleStyleBold12pt"/>
        </w:rPr>
      </w:pPr>
    </w:p>
    <w:p w:rsidR="000718C1" w:rsidRPr="007B0B22" w:rsidRDefault="000718C1" w:rsidP="000718C1">
      <w:pPr>
        <w:pStyle w:val="Heading4"/>
      </w:pPr>
      <w:r>
        <w:t>Continuing CO2 increases is</w:t>
      </w:r>
      <w:r w:rsidRPr="007B0B22">
        <w:t xml:space="preserve"> key to fertilization that averts worldwide </w:t>
      </w:r>
      <w:r>
        <w:t>crop failures and bio-diversity loss</w:t>
      </w:r>
    </w:p>
    <w:p w:rsidR="000718C1" w:rsidRPr="00E70FBD" w:rsidRDefault="000718C1" w:rsidP="000718C1">
      <w:pPr>
        <w:rPr>
          <w:sz w:val="14"/>
        </w:rPr>
      </w:pPr>
      <w:r w:rsidRPr="008A40DA">
        <w:rPr>
          <w:b/>
        </w:rPr>
        <w:t>Idso</w:t>
      </w:r>
      <w:r w:rsidRPr="008A40DA">
        <w:rPr>
          <w:sz w:val="14"/>
        </w:rPr>
        <w:t xml:space="preserve"> </w:t>
      </w:r>
      <w:r w:rsidRPr="008A40DA">
        <w:rPr>
          <w:b/>
        </w:rPr>
        <w:t>and</w:t>
      </w:r>
      <w:r>
        <w:rPr>
          <w:sz w:val="14"/>
        </w:rPr>
        <w:t xml:space="preserve"> </w:t>
      </w:r>
      <w:r w:rsidRPr="008A40DA">
        <w:rPr>
          <w:sz w:val="14"/>
        </w:rPr>
        <w:t xml:space="preserve"> </w:t>
      </w:r>
      <w:r w:rsidRPr="008A40DA">
        <w:rPr>
          <w:b/>
        </w:rPr>
        <w:t>Idso</w:t>
      </w:r>
      <w:r w:rsidRPr="008A40DA">
        <w:rPr>
          <w:sz w:val="14"/>
        </w:rPr>
        <w:t xml:space="preserve"> </w:t>
      </w:r>
      <w:r w:rsidRPr="00147B11">
        <w:rPr>
          <w:b/>
        </w:rPr>
        <w:t>7</w:t>
      </w:r>
      <w:r>
        <w:rPr>
          <w:sz w:val="14"/>
        </w:rPr>
        <w:t xml:space="preserve"> </w:t>
      </w:r>
      <w:r w:rsidRPr="007B0B22">
        <w:t>(Sherwood, Craig, Carbon Dioxide and Global Change: Separating Scientific Fact from Personal Opinion, http://co2science.org/education/reports/hansen/HansenTestimonyCritique.pdf, p. 17-9)</w:t>
      </w:r>
    </w:p>
    <w:p w:rsidR="000718C1" w:rsidRDefault="000718C1" w:rsidP="000718C1">
      <w:r w:rsidRPr="000718C1">
        <w:t xml:space="preserve">How much land can ten billion people spare for nature? This provocative question was </w:t>
      </w:r>
    </w:p>
    <w:p w:rsidR="000718C1" w:rsidRDefault="000718C1" w:rsidP="000718C1">
      <w:r>
        <w:t>AND</w:t>
      </w:r>
    </w:p>
    <w:p w:rsidR="000718C1" w:rsidRPr="000718C1" w:rsidRDefault="000718C1" w:rsidP="000718C1">
      <w:r w:rsidRPr="000718C1">
        <w:t>land and freshwater resources from nature and decimating the biosphere in the process.</w:t>
      </w:r>
    </w:p>
    <w:p w:rsidR="000718C1" w:rsidRPr="007B0B22" w:rsidRDefault="000718C1" w:rsidP="000718C1">
      <w:pPr>
        <w:pStyle w:val="Heading4"/>
      </w:pPr>
      <w:r>
        <w:lastRenderedPageBreak/>
        <w:t xml:space="preserve">This solves warming - </w:t>
      </w:r>
      <w:r w:rsidRPr="007B0B22">
        <w:t>plant productivity triggers a positive feedback loop with carbon sequestration</w:t>
      </w:r>
    </w:p>
    <w:p w:rsidR="000718C1" w:rsidRPr="007B0B22" w:rsidRDefault="000718C1" w:rsidP="000718C1">
      <w:r w:rsidRPr="00D63CEE">
        <w:rPr>
          <w:b/>
        </w:rPr>
        <w:t>Idso et al</w:t>
      </w:r>
      <w:r>
        <w:t xml:space="preserve"> </w:t>
      </w:r>
      <w:r w:rsidRPr="00D63CEE">
        <w:rPr>
          <w:b/>
        </w:rPr>
        <w:t>8</w:t>
      </w:r>
      <w:r>
        <w:t xml:space="preserve"> </w:t>
      </w:r>
      <w:r w:rsidRPr="007B0B22">
        <w:t>(Craig Idso, Sherwood Idso, and Keith Idso, CO2 Science, “Feedback Factors (Diffuse Light) – Summary”, http://co2science.org/subject/f/summaries/feedbackdiffuse.php)</w:t>
      </w:r>
    </w:p>
    <w:p w:rsidR="000718C1" w:rsidRPr="007B0B22" w:rsidRDefault="000718C1" w:rsidP="000718C1">
      <w:r w:rsidRPr="007B0B22">
        <w:t>(We disagree with any gendered language used)</w:t>
      </w:r>
    </w:p>
    <w:p w:rsidR="000718C1" w:rsidRDefault="000718C1" w:rsidP="000718C1">
      <w:r w:rsidRPr="000718C1">
        <w:t xml:space="preserve">The initial impetus for the increase in surface air temperature in the negative feedback phenomenon </w:t>
      </w:r>
    </w:p>
    <w:p w:rsidR="000718C1" w:rsidRDefault="000718C1" w:rsidP="000718C1">
      <w:r>
        <w:t>AND</w:t>
      </w:r>
    </w:p>
    <w:p w:rsidR="000718C1" w:rsidRPr="000718C1" w:rsidRDefault="000718C1" w:rsidP="000718C1">
      <w:r w:rsidRPr="000718C1">
        <w:t>CO2-induced global warming may well be nothing more than catastrophic exaggerations.</w:t>
      </w:r>
    </w:p>
    <w:p w:rsidR="000718C1" w:rsidRPr="00BA2E0D" w:rsidRDefault="000718C1" w:rsidP="000718C1">
      <w:pPr>
        <w:pStyle w:val="Heading4"/>
      </w:pPr>
      <w:r w:rsidRPr="00BA2E0D">
        <w:t>Night-warming mitigates any negative effects of carbon fertilization</w:t>
      </w:r>
    </w:p>
    <w:p w:rsidR="000718C1" w:rsidRPr="00DF701D" w:rsidRDefault="000718C1" w:rsidP="000718C1">
      <w:pPr>
        <w:rPr>
          <w:sz w:val="14"/>
        </w:rPr>
      </w:pPr>
      <w:r w:rsidRPr="00BA2E0D">
        <w:rPr>
          <w:rStyle w:val="StyleStyleBold12pt"/>
        </w:rPr>
        <w:t>Idso and</w:t>
      </w:r>
      <w:r>
        <w:rPr>
          <w:sz w:val="14"/>
        </w:rPr>
        <w:t xml:space="preserve"> </w:t>
      </w:r>
      <w:r w:rsidRPr="00090277">
        <w:rPr>
          <w:b/>
        </w:rPr>
        <w:t>Ids</w:t>
      </w:r>
      <w:r>
        <w:rPr>
          <w:b/>
        </w:rPr>
        <w:t>o 2</w:t>
      </w:r>
      <w:r>
        <w:rPr>
          <w:sz w:val="14"/>
        </w:rPr>
        <w:t xml:space="preserve"> </w:t>
      </w:r>
      <w:r w:rsidRPr="00BA2E0D">
        <w:t xml:space="preserve">(Sherwood, Keith, “Global Warming and Extreme Weather: Impacts on Agriculture (Italy)?”, CO2 Science, Vol. 5, No. 23, </w:t>
      </w:r>
      <w:hyperlink r:id="rId15" w:history="1">
        <w:r w:rsidRPr="00BA2E0D">
          <w:rPr>
            <w:rStyle w:val="Hyperlink"/>
          </w:rPr>
          <w:t>http://www.co2science.org/articles/V5/N23/EDIT.php</w:t>
        </w:r>
      </w:hyperlink>
      <w:r w:rsidRPr="00BA2E0D">
        <w:t>, 6/2/2)</w:t>
      </w:r>
    </w:p>
    <w:p w:rsidR="000718C1" w:rsidRDefault="000718C1" w:rsidP="000718C1">
      <w:r w:rsidRPr="000718C1">
        <w:t xml:space="preserve">Climate alarmists say rising temperatures produce more frequent and aberrant weather extremes and that some </w:t>
      </w:r>
    </w:p>
    <w:p w:rsidR="000718C1" w:rsidRDefault="000718C1" w:rsidP="000718C1">
      <w:r>
        <w:t>AND</w:t>
      </w:r>
    </w:p>
    <w:p w:rsidR="000718C1" w:rsidRPr="000718C1" w:rsidRDefault="000718C1" w:rsidP="000718C1">
      <w:r w:rsidRPr="000718C1">
        <w:t>growing season increased by fully 47 days over the period of their study.</w:t>
      </w:r>
    </w:p>
    <w:p w:rsidR="000718C1" w:rsidRPr="007B0B22" w:rsidRDefault="000718C1" w:rsidP="000718C1">
      <w:pPr>
        <w:pStyle w:val="Heading4"/>
      </w:pPr>
      <w:r w:rsidRPr="007B0B22">
        <w:t>Decrease in crops yields cause resource wars, mass starvation, atrocity, and World War III</w:t>
      </w:r>
    </w:p>
    <w:p w:rsidR="000718C1" w:rsidRPr="007B0B22" w:rsidRDefault="000718C1" w:rsidP="000718C1">
      <w:r w:rsidRPr="00CC6F31">
        <w:rPr>
          <w:b/>
        </w:rPr>
        <w:t>Calvin</w:t>
      </w:r>
      <w:r>
        <w:rPr>
          <w:b/>
        </w:rPr>
        <w:t xml:space="preserve"> 98</w:t>
      </w:r>
      <w:r>
        <w:t xml:space="preserve"> </w:t>
      </w:r>
      <w:r w:rsidRPr="007B0B22">
        <w:t>(William H., Theoretical Nuerophysicist @ U of Washington in Seattle, January 1998</w:t>
      </w:r>
    </w:p>
    <w:p w:rsidR="000718C1" w:rsidRPr="007B0B22" w:rsidRDefault="000718C1" w:rsidP="000718C1">
      <w:r w:rsidRPr="007B0B22">
        <w:t>("The great climate flip-flop," The Atlantic Monthly, Vol. 281, 47-64)</w:t>
      </w:r>
    </w:p>
    <w:p w:rsidR="000718C1" w:rsidRDefault="000718C1" w:rsidP="000718C1">
      <w:r w:rsidRPr="000718C1">
        <w:t xml:space="preserve">The population-crash scenario is surely the most appalling. Plummeting crop yields will </w:t>
      </w:r>
    </w:p>
    <w:p w:rsidR="000718C1" w:rsidRDefault="000718C1" w:rsidP="000718C1">
      <w:r>
        <w:t>AND</w:t>
      </w:r>
    </w:p>
    <w:p w:rsidR="000718C1" w:rsidRPr="000718C1" w:rsidRDefault="000718C1" w:rsidP="000718C1">
      <w:r w:rsidRPr="000718C1">
        <w:t>to send recommendations back for yet another commission report due five years hence.</w:t>
      </w:r>
    </w:p>
    <w:p w:rsidR="000718C1" w:rsidRPr="00F969BA" w:rsidRDefault="000718C1" w:rsidP="000718C1">
      <w:pPr>
        <w:pStyle w:val="Heading4"/>
      </w:pPr>
      <w:r w:rsidRPr="00F969BA">
        <w:t xml:space="preserve">Global warming won’t cause species extinction – most evidence suggests warmer climates increase extinction resistence </w:t>
      </w:r>
    </w:p>
    <w:p w:rsidR="000718C1" w:rsidRDefault="000718C1" w:rsidP="000718C1">
      <w:r w:rsidRPr="00C224D7">
        <w:rPr>
          <w:rStyle w:val="StyleStyleBold12pt"/>
        </w:rPr>
        <w:t>Carter et al 11</w:t>
      </w:r>
      <w:r w:rsidRPr="00C224D7">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16" w:history="1">
        <w:r w:rsidRPr="00C224D7">
          <w:t>http://www.nipccreport.org/reports/2011/pdf/2011NIPCCinterimreport.pdf</w:t>
        </w:r>
      </w:hyperlink>
      <w:r w:rsidRPr="00C224D7">
        <w:t xml:space="preserve">, Chetan] </w:t>
      </w:r>
    </w:p>
    <w:p w:rsidR="000718C1" w:rsidRPr="00C224D7" w:rsidRDefault="000718C1" w:rsidP="000718C1"/>
    <w:p w:rsidR="000718C1" w:rsidRDefault="000718C1" w:rsidP="000718C1">
      <w:r w:rsidRPr="000718C1">
        <w:t xml:space="preserve">Results of other studies also suggest the model-based species extinction hypothesis is unlikely </w:t>
      </w:r>
    </w:p>
    <w:p w:rsidR="000718C1" w:rsidRDefault="000718C1" w:rsidP="000718C1">
      <w:r>
        <w:t>AND</w:t>
      </w:r>
    </w:p>
    <w:p w:rsidR="000718C1" w:rsidRPr="000718C1" w:rsidRDefault="000718C1" w:rsidP="000718C1">
      <w:r w:rsidRPr="000718C1">
        <w:t>warmth typically begets speciation, whereas cold tends to lead to species extinctions.</w:t>
      </w:r>
    </w:p>
    <w:p w:rsidR="000718C1" w:rsidRPr="00C07A1A" w:rsidRDefault="000718C1" w:rsidP="000718C1"/>
    <w:p w:rsidR="000718C1" w:rsidRPr="00C07A1A" w:rsidRDefault="000718C1" w:rsidP="000718C1"/>
    <w:p w:rsidR="000718C1" w:rsidRDefault="000718C1" w:rsidP="000718C1">
      <w:pPr>
        <w:pStyle w:val="Heading1"/>
      </w:pPr>
      <w:r>
        <w:lastRenderedPageBreak/>
        <w:t>Transition</w:t>
      </w:r>
    </w:p>
    <w:p w:rsidR="000718C1" w:rsidRPr="00771DB5" w:rsidRDefault="000718C1" w:rsidP="000718C1">
      <w:pPr>
        <w:pStyle w:val="Heading4"/>
      </w:pPr>
      <w:r w:rsidRPr="00771DB5">
        <w:t>No offense – the Cuban embargo will be lifted next year</w:t>
      </w:r>
    </w:p>
    <w:p w:rsidR="000718C1" w:rsidRPr="00886D0F" w:rsidRDefault="000718C1" w:rsidP="000718C1">
      <w:r w:rsidRPr="00886D0F">
        <w:rPr>
          <w:rStyle w:val="StyleStyleBold12pt"/>
        </w:rPr>
        <w:t>Sweig 1/29/14</w:t>
      </w:r>
      <w:r>
        <w:t xml:space="preserve"> (Julia Sweig is Nelson and David Rockefeller Senior Fellow for Latin America Studies and Director for Latin America Studies) (“Competition in Cuba” http://www.cfr.org/cuba/competition-cuba/p32298)</w:t>
      </w:r>
    </w:p>
    <w:p w:rsidR="000718C1" w:rsidRDefault="000718C1" w:rsidP="000718C1">
      <w:r w:rsidRPr="000718C1">
        <w:t xml:space="preserve">Two weeks ago on a trip to Cuba the buzz was about this week's CELAC </w:t>
      </w:r>
    </w:p>
    <w:p w:rsidR="000718C1" w:rsidRDefault="000718C1" w:rsidP="000718C1">
      <w:r>
        <w:t>AND</w:t>
      </w:r>
    </w:p>
    <w:p w:rsidR="000718C1" w:rsidRPr="000718C1" w:rsidRDefault="000718C1" w:rsidP="000718C1">
      <w:r w:rsidRPr="000718C1">
        <w:t>big legacy move by 2015. Mark my word and start your clocks.</w:t>
      </w:r>
    </w:p>
    <w:p w:rsidR="000718C1" w:rsidRPr="00D81963" w:rsidRDefault="000718C1" w:rsidP="000718C1"/>
    <w:p w:rsidR="000718C1" w:rsidRDefault="000718C1" w:rsidP="000718C1">
      <w:pPr>
        <w:pStyle w:val="Heading4"/>
      </w:pPr>
      <w:r>
        <w:t>a.) Now is key – only keeping the embargo pressures cuba to enact reforms</w:t>
      </w:r>
    </w:p>
    <w:p w:rsidR="000718C1" w:rsidRPr="00016C5B" w:rsidRDefault="000718C1" w:rsidP="000718C1">
      <w:pPr>
        <w:rPr>
          <w:rStyle w:val="StyleStyleBold12pt"/>
          <w:b w:val="0"/>
          <w:sz w:val="18"/>
        </w:rPr>
      </w:pPr>
      <w:r>
        <w:rPr>
          <w:rStyle w:val="StyleStyleBold12pt"/>
        </w:rPr>
        <w:t xml:space="preserve">Bustillo 13 </w:t>
      </w:r>
      <w:r w:rsidRPr="00EF7075">
        <w:t>(Mitchell Bustillo, writer for International Policy Digest, Hispanic Heritage Foundation Gold Medallion Winner, and a former United States Senate Page, “Time to Strengthen the Cuban Embargo” &lt;http://www.internationalpolicydigest.org/2013/05/09/time-to-strengthen-the-cuban-embargo</w:t>
      </w:r>
    </w:p>
    <w:p w:rsidR="000718C1" w:rsidRDefault="000718C1" w:rsidP="000718C1">
      <w:r w:rsidRPr="000718C1">
        <w:t>No doubt, it has been a fruitless 50 years since the embargo was enacted</w:t>
      </w:r>
    </w:p>
    <w:p w:rsidR="000718C1" w:rsidRDefault="000718C1" w:rsidP="000718C1">
      <w:r>
        <w:t>AND</w:t>
      </w:r>
    </w:p>
    <w:p w:rsidR="000718C1" w:rsidRPr="000718C1" w:rsidRDefault="000718C1" w:rsidP="000718C1">
      <w:r w:rsidRPr="000718C1">
        <w:t>to squander the progress of the past 50 years when opportunity is looming.</w:t>
      </w:r>
    </w:p>
    <w:p w:rsidR="000718C1" w:rsidRPr="00C86EEA" w:rsidRDefault="000718C1" w:rsidP="000718C1">
      <w:pPr>
        <w:pStyle w:val="Heading4"/>
      </w:pPr>
      <w:r>
        <w:t>Reforms will backfire</w:t>
      </w:r>
    </w:p>
    <w:p w:rsidR="000718C1" w:rsidRPr="00C86EEA" w:rsidRDefault="000718C1" w:rsidP="000718C1">
      <w:pPr>
        <w:rPr>
          <w:rFonts w:asciiTheme="majorHAnsi" w:hAnsiTheme="majorHAnsi"/>
        </w:rPr>
      </w:pPr>
      <w:r w:rsidRPr="00C86EEA">
        <w:rPr>
          <w:rStyle w:val="StyleStyleBold12pt"/>
          <w:rFonts w:asciiTheme="majorHAnsi" w:hAnsiTheme="majorHAnsi"/>
        </w:rPr>
        <w:t>Mazarr, 06</w:t>
      </w:r>
      <w:r w:rsidRPr="00C86EEA">
        <w:rPr>
          <w:rFonts w:asciiTheme="majorHAnsi" w:hAnsiTheme="majorHAnsi"/>
        </w:rPr>
        <w:t xml:space="preserve"> </w:t>
      </w:r>
    </w:p>
    <w:p w:rsidR="000718C1" w:rsidRPr="00C86EEA" w:rsidRDefault="000718C1" w:rsidP="000718C1">
      <w:pPr>
        <w:rPr>
          <w:rFonts w:asciiTheme="majorHAnsi" w:hAnsiTheme="majorHAnsi"/>
        </w:rPr>
      </w:pPr>
      <w:r w:rsidRPr="00C86EEA">
        <w:rPr>
          <w:rFonts w:asciiTheme="majorHAnsi" w:hAnsiTheme="majorHAnsi"/>
        </w:rPr>
        <w:t>(Michael J.,Prof of National Security Strategies, US National War College Policy Review, March 2006, Google)</w:t>
      </w:r>
    </w:p>
    <w:p w:rsidR="000718C1" w:rsidRPr="00C86EEA" w:rsidRDefault="000718C1" w:rsidP="000718C1">
      <w:pPr>
        <w:rPr>
          <w:rFonts w:asciiTheme="majorHAnsi" w:eastAsia="Times" w:hAnsiTheme="majorHAnsi"/>
        </w:rPr>
      </w:pPr>
    </w:p>
    <w:p w:rsidR="000718C1" w:rsidRDefault="000718C1" w:rsidP="000718C1">
      <w:r w:rsidRPr="000718C1">
        <w:t xml:space="preserve">Practice the greatest restraint possible in foreign policy. We must keep two stubborn facts </w:t>
      </w:r>
    </w:p>
    <w:p w:rsidR="000718C1" w:rsidRDefault="000718C1" w:rsidP="000718C1">
      <w:r>
        <w:t>AND</w:t>
      </w:r>
    </w:p>
    <w:p w:rsidR="000718C1" w:rsidRPr="000718C1" w:rsidRDefault="000718C1" w:rsidP="000718C1">
      <w:r w:rsidRPr="000718C1">
        <w:t>played a leading role in bringing down a host of emerging democracies.</w:t>
      </w:r>
      <w:bookmarkStart w:id="0" w:name="ref30"/>
      <w:r w:rsidRPr="000718C1">
        <w:t>30</w:t>
      </w:r>
      <w:bookmarkEnd w:id="0"/>
    </w:p>
    <w:p w:rsidR="000718C1" w:rsidRDefault="000718C1" w:rsidP="000718C1">
      <w:pPr>
        <w:pStyle w:val="Heading4"/>
      </w:pPr>
      <w:r>
        <w:t>b.) The embargo must remain as a key bargaining chip for reform</w:t>
      </w:r>
    </w:p>
    <w:p w:rsidR="000718C1" w:rsidRPr="00A65562" w:rsidRDefault="000718C1" w:rsidP="000718C1">
      <w:pPr>
        <w:rPr>
          <w:rStyle w:val="StyleStyleBold12pt"/>
          <w:b w:val="0"/>
          <w:sz w:val="18"/>
        </w:rPr>
      </w:pPr>
      <w:r>
        <w:rPr>
          <w:rStyle w:val="StyleStyleBold12pt"/>
        </w:rPr>
        <w:t>Montaner 03</w:t>
      </w:r>
      <w:r w:rsidRPr="00EF7075">
        <w:t xml:space="preserve"> (Carlos Alberto Montaner, MA, author and journalist exiled from Cuba, “MA, author and journalist exiled from Cuba” &lt;http://www.firmaspress.net/keep-us-embargo-on-cuba</w:t>
      </w:r>
    </w:p>
    <w:p w:rsidR="000718C1" w:rsidRDefault="000718C1" w:rsidP="000718C1">
      <w:r w:rsidRPr="000718C1">
        <w:t xml:space="preserve">Why alleviate the Cuban government’s economic situation when history has shown that every time Castro </w:t>
      </w:r>
    </w:p>
    <w:p w:rsidR="000718C1" w:rsidRDefault="000718C1" w:rsidP="000718C1">
      <w:r>
        <w:t>AND</w:t>
      </w:r>
    </w:p>
    <w:p w:rsidR="000718C1" w:rsidRPr="000718C1" w:rsidRDefault="000718C1" w:rsidP="000718C1">
      <w:r w:rsidRPr="000718C1">
        <w:t>the transition to democracy in Cuba once the time to negotiate actually arrives?”</w:t>
      </w:r>
    </w:p>
    <w:p w:rsidR="000718C1" w:rsidRPr="00B06AAA" w:rsidRDefault="000718C1" w:rsidP="000718C1">
      <w:pPr>
        <w:keepNext/>
        <w:keepLines/>
        <w:spacing w:before="200"/>
        <w:outlineLvl w:val="3"/>
      </w:pPr>
      <w:r>
        <w:rPr>
          <w:rFonts w:eastAsiaTheme="majorEastAsia" w:cstheme="majorBidi"/>
          <w:b/>
          <w:bCs/>
          <w:iCs/>
        </w:rPr>
        <w:t>No disease impact—</w:t>
      </w:r>
      <w:r w:rsidRPr="00B06AAA">
        <w:t>intervening actors, empirics, this ain’t 1918 yo</w:t>
      </w:r>
    </w:p>
    <w:p w:rsidR="000718C1" w:rsidRPr="00B06AAA" w:rsidRDefault="000718C1" w:rsidP="000718C1">
      <w:r w:rsidRPr="00B06AAA">
        <w:rPr>
          <w:rStyle w:val="StyleStyleBold12pt"/>
        </w:rPr>
        <w:t>Zakaria</w:t>
      </w:r>
      <w:r>
        <w:rPr>
          <w:rStyle w:val="StyleStyleBold12pt"/>
        </w:rPr>
        <w:t>,</w:t>
      </w:r>
      <w:r w:rsidRPr="00B06AAA">
        <w:rPr>
          <w:rStyle w:val="StyleStyleBold12pt"/>
        </w:rPr>
        <w:t xml:space="preserve"> 9</w:t>
      </w:r>
      <w:r w:rsidRPr="00B06AAA">
        <w:t xml:space="preserve"> (Editor of Newsweek, BA from Yale, PhD in pol sci, Harvard. He serves on the board of Yale University, The Council on Foreign Relations, The Trilateral Commission, and Shakespeare and Company. Named "one of the 21 most importan</w:t>
      </w:r>
      <w:r>
        <w:t xml:space="preserve">t people of the 21st Century", </w:t>
      </w:r>
      <w:r w:rsidRPr="00B06AAA">
        <w:t>Fareed, “The Capitalist Manifesto: Greed Is Good,” 13 June 2009, http://www.newsweek.com/id/201935)</w:t>
      </w:r>
    </w:p>
    <w:p w:rsidR="000718C1" w:rsidRDefault="000718C1" w:rsidP="000718C1">
      <w:r>
        <w:t xml:space="preserve">Note: </w:t>
      </w:r>
      <w:r w:rsidRPr="00B06AAA">
        <w:t>Laurie Garrett</w:t>
      </w:r>
      <w:r>
        <w:t xml:space="preserve"> is a s</w:t>
      </w:r>
      <w:r w:rsidRPr="00B06AAA">
        <w:t>cience and health writer, winner of the Pulitzer, Polk, and Peabody Prize</w:t>
      </w:r>
    </w:p>
    <w:p w:rsidR="000718C1" w:rsidRPr="00B06AAA" w:rsidRDefault="000718C1" w:rsidP="000718C1"/>
    <w:p w:rsidR="000718C1" w:rsidRDefault="000718C1" w:rsidP="000718C1">
      <w:r w:rsidRPr="000718C1">
        <w:t xml:space="preserve">It certainly looks like another example of crying wolf. After bracing ourselves for a </w:t>
      </w:r>
    </w:p>
    <w:p w:rsidR="000718C1" w:rsidRDefault="000718C1" w:rsidP="000718C1">
      <w:r>
        <w:lastRenderedPageBreak/>
        <w:t>AND</w:t>
      </w:r>
    </w:p>
    <w:p w:rsidR="000718C1" w:rsidRPr="000718C1" w:rsidRDefault="000718C1" w:rsidP="000718C1">
      <w:r w:rsidRPr="000718C1">
        <w:t xml:space="preserve">far better than anything Britain or France had in the early 20th century. </w:t>
      </w:r>
    </w:p>
    <w:p w:rsidR="000718C1" w:rsidRPr="00CA30C5" w:rsidRDefault="000718C1" w:rsidP="000718C1">
      <w:pPr>
        <w:pStyle w:val="Heading4"/>
        <w:rPr>
          <w:rFonts w:eastAsia="Times New Roman"/>
        </w:rPr>
      </w:pPr>
      <w:r w:rsidRPr="00CA30C5">
        <w:rPr>
          <w:rFonts w:eastAsia="Times New Roman"/>
        </w:rPr>
        <w:t xml:space="preserve">No extinction </w:t>
      </w:r>
    </w:p>
    <w:p w:rsidR="000718C1" w:rsidRDefault="000718C1" w:rsidP="000718C1">
      <w:r w:rsidRPr="00B06AAA">
        <w:rPr>
          <w:rStyle w:val="StyleStyleBold12pt"/>
        </w:rPr>
        <w:t>Posner 5</w:t>
      </w:r>
      <w:r w:rsidRPr="00B06AAA">
        <w:t xml:space="preserve"> (Senior Lecturer, U  Chicago Law. Judge on the US Court of Appeals 7th Circuit. AB from Yale and LLB from Harvard. (Richard, Catastrophe, </w:t>
      </w:r>
      <w:hyperlink r:id="rId17" w:history="1">
        <w:r w:rsidRPr="00D95F4E">
          <w:rPr>
            <w:rStyle w:val="Hyperlink"/>
          </w:rPr>
          <w:t>http://goliath.ecnext.com/coms2/gi_0199-4150331/Catastrophe-the-dozen-most-significant.html</w:t>
        </w:r>
      </w:hyperlink>
      <w:r w:rsidRPr="00B06AAA">
        <w:t>)</w:t>
      </w:r>
    </w:p>
    <w:p w:rsidR="000718C1" w:rsidRPr="00B06AAA" w:rsidRDefault="000718C1" w:rsidP="000718C1"/>
    <w:p w:rsidR="000718C1" w:rsidRDefault="000718C1" w:rsidP="000718C1">
      <w:r w:rsidRPr="000718C1">
        <w:t xml:space="preserve">Yet the fact that Homo sapiens has managed to survive every disease to assail it </w:t>
      </w:r>
    </w:p>
    <w:p w:rsidR="000718C1" w:rsidRDefault="000718C1" w:rsidP="000718C1">
      <w:r>
        <w:t>AND</w:t>
      </w:r>
    </w:p>
    <w:p w:rsidR="000718C1" w:rsidRPr="000718C1" w:rsidRDefault="000718C1" w:rsidP="000718C1">
      <w:r w:rsidRPr="000718C1">
        <w:t xml:space="preserve">wider human contacts that make it more difficult to localize an infectious disease. </w:t>
      </w:r>
    </w:p>
    <w:p w:rsidR="000718C1" w:rsidRDefault="000718C1" w:rsidP="000718C1"/>
    <w:p w:rsidR="000718C1" w:rsidRPr="00A2070A" w:rsidRDefault="000718C1" w:rsidP="000718C1">
      <w:pPr>
        <w:pStyle w:val="Heading4"/>
      </w:pPr>
      <w:r w:rsidRPr="00A2070A">
        <w:t>Multiple alt causes</w:t>
      </w:r>
    </w:p>
    <w:p w:rsidR="000718C1" w:rsidRPr="00F93CAB" w:rsidRDefault="000718C1" w:rsidP="000718C1">
      <w:r w:rsidRPr="00F93CAB">
        <w:rPr>
          <w:rStyle w:val="StyleStyleBold12pt"/>
        </w:rPr>
        <w:t>Brower, 03</w:t>
      </w:r>
      <w:r w:rsidRPr="00A2070A">
        <w:t xml:space="preserve"> </w:t>
      </w:r>
      <w:r w:rsidRPr="00F93CAB">
        <w:t>(Jennifer, science/technology policy analyst, and Peter Chalk, political scientist, Summer Rand Review, Vol. 27, No. 2, “Vectors Without Borders,” http://www.rand.org/publications/randreview/issues/summer2003/vectors.html)</w:t>
      </w:r>
    </w:p>
    <w:p w:rsidR="000718C1" w:rsidRPr="00A2070A" w:rsidRDefault="000718C1" w:rsidP="000718C1">
      <w:pPr>
        <w:rPr>
          <w:rFonts w:eastAsia="Times New Roman"/>
          <w:szCs w:val="20"/>
        </w:rPr>
      </w:pPr>
    </w:p>
    <w:p w:rsidR="000718C1" w:rsidRDefault="000718C1" w:rsidP="000718C1">
      <w:r w:rsidRPr="000718C1">
        <w:t xml:space="preserve">This year's outbreak of severe acute respiratory syndrome (SARS) in Beijing, Hong </w:t>
      </w:r>
    </w:p>
    <w:p w:rsidR="000718C1" w:rsidRDefault="000718C1" w:rsidP="000718C1">
      <w:r>
        <w:t>AND</w:t>
      </w:r>
    </w:p>
    <w:p w:rsidR="000718C1" w:rsidRPr="000718C1" w:rsidRDefault="000718C1" w:rsidP="000718C1">
      <w:r w:rsidRPr="000718C1">
        <w:t>increase the likelihood that people will come into contact with potentially fatal diseases.</w:t>
      </w:r>
    </w:p>
    <w:p w:rsidR="000718C1" w:rsidRPr="00421812" w:rsidRDefault="000718C1" w:rsidP="000718C1">
      <w:pPr>
        <w:pStyle w:val="Heading4"/>
      </w:pPr>
      <w:r w:rsidRPr="00421812">
        <w:t>1. Most zoonotic diseases can’t kill fast enough to cause mass death. It is impossible for zoonotic diseases to cause extinction because they need hosts to survive</w:t>
      </w:r>
    </w:p>
    <w:p w:rsidR="000718C1" w:rsidRPr="00421812" w:rsidRDefault="000718C1" w:rsidP="000718C1">
      <w:pPr>
        <w:rPr>
          <w:rFonts w:asciiTheme="majorHAnsi" w:hAnsiTheme="majorHAnsi"/>
        </w:rPr>
      </w:pPr>
      <w:r w:rsidRPr="00421812">
        <w:rPr>
          <w:rStyle w:val="StyleStyleBold12pt"/>
          <w:rFonts w:asciiTheme="majorHAnsi" w:hAnsiTheme="majorHAnsi"/>
        </w:rPr>
        <w:t>Sedon And Homes, 06</w:t>
      </w:r>
      <w:r w:rsidRPr="00421812">
        <w:rPr>
          <w:rFonts w:asciiTheme="majorHAnsi" w:hAnsiTheme="majorHAnsi"/>
        </w:rPr>
        <w:t xml:space="preserve"> </w:t>
      </w:r>
    </w:p>
    <w:p w:rsidR="000718C1" w:rsidRPr="00421812" w:rsidRDefault="000718C1" w:rsidP="000718C1">
      <w:pPr>
        <w:rPr>
          <w:rFonts w:asciiTheme="majorHAnsi" w:hAnsiTheme="majorHAnsi"/>
        </w:rPr>
      </w:pPr>
      <w:r w:rsidRPr="00421812">
        <w:rPr>
          <w:rFonts w:asciiTheme="majorHAnsi" w:hAnsiTheme="majorHAnsi"/>
        </w:rPr>
        <w:t>(Michael and Edward, Writer and PhD Professor of Biology at Penn State, “Emerging viruses: Past, present, and future,” 11/6/06, http://www.rps.psu.edu/unplugged/fall06/holmes.html)</w:t>
      </w:r>
    </w:p>
    <w:p w:rsidR="000718C1" w:rsidRPr="00421812" w:rsidRDefault="000718C1" w:rsidP="000718C1">
      <w:pPr>
        <w:rPr>
          <w:rFonts w:asciiTheme="majorHAnsi" w:hAnsiTheme="majorHAnsi"/>
        </w:rPr>
      </w:pPr>
    </w:p>
    <w:p w:rsidR="000718C1" w:rsidRDefault="000718C1" w:rsidP="000718C1">
      <w:r w:rsidRPr="000718C1">
        <w:t xml:space="preserve">Without the costly protease inhibitor drugs that have given many with HIV a longer life </w:t>
      </w:r>
    </w:p>
    <w:p w:rsidR="000718C1" w:rsidRDefault="000718C1" w:rsidP="000718C1">
      <w:r>
        <w:t>AND</w:t>
      </w:r>
    </w:p>
    <w:p w:rsidR="000718C1" w:rsidRPr="000718C1" w:rsidRDefault="000718C1" w:rsidP="000718C1">
      <w:r w:rsidRPr="000718C1">
        <w:t>not generated a transmittable path from person-to-person after infection.”</w:t>
      </w:r>
    </w:p>
    <w:p w:rsidR="000718C1" w:rsidRPr="00421812" w:rsidRDefault="000718C1" w:rsidP="000718C1">
      <w:pPr>
        <w:pStyle w:val="Heading4"/>
      </w:pPr>
      <w:r w:rsidRPr="00421812">
        <w:t>2. Unlike other disease, zoonotics have been contained – if not eliminated – due to the restrictions placed on animal trade, vaccines, and quarantines</w:t>
      </w:r>
    </w:p>
    <w:p w:rsidR="000718C1" w:rsidRPr="00421812" w:rsidRDefault="000718C1" w:rsidP="000718C1">
      <w:pPr>
        <w:rPr>
          <w:rFonts w:asciiTheme="majorHAnsi" w:hAnsiTheme="majorHAnsi"/>
        </w:rPr>
      </w:pPr>
      <w:r w:rsidRPr="00421812">
        <w:rPr>
          <w:rStyle w:val="StyleStyleBold12pt"/>
          <w:rFonts w:asciiTheme="majorHAnsi" w:hAnsiTheme="majorHAnsi"/>
        </w:rPr>
        <w:t>Torres, 99</w:t>
      </w:r>
      <w:r w:rsidRPr="00421812">
        <w:rPr>
          <w:rFonts w:asciiTheme="majorHAnsi" w:hAnsiTheme="majorHAnsi"/>
        </w:rPr>
        <w:t xml:space="preserve"> </w:t>
      </w:r>
    </w:p>
    <w:p w:rsidR="000718C1" w:rsidRPr="00421812" w:rsidRDefault="000718C1" w:rsidP="000718C1">
      <w:pPr>
        <w:rPr>
          <w:rFonts w:asciiTheme="majorHAnsi" w:hAnsiTheme="majorHAnsi"/>
        </w:rPr>
      </w:pPr>
      <w:r w:rsidRPr="00421812">
        <w:rPr>
          <w:rFonts w:asciiTheme="majorHAnsi" w:hAnsiTheme="majorHAnsi"/>
        </w:rPr>
        <w:t>(Alfonso, D.V.M., M.S., Ph.D., Deputy Administrator, USDA, Animal Plant and Health Inspection Service, Veterinary Services, “International Economic Considerations Concerning Agricultural Diseases and Human Health Costs of Zoonotic Diseases,” Annals of the New York Academy of Sciences 894:80-82)</w:t>
      </w:r>
    </w:p>
    <w:p w:rsidR="000718C1" w:rsidRPr="00421812" w:rsidRDefault="000718C1" w:rsidP="000718C1">
      <w:pPr>
        <w:rPr>
          <w:rFonts w:asciiTheme="majorHAnsi" w:hAnsiTheme="majorHAnsi"/>
        </w:rPr>
      </w:pPr>
    </w:p>
    <w:p w:rsidR="000718C1" w:rsidRDefault="000718C1" w:rsidP="000718C1">
      <w:r w:rsidRPr="000718C1">
        <w:t xml:space="preserve">Animal diseases can negatively Affect the number and availability of animals, their productivity, </w:t>
      </w:r>
    </w:p>
    <w:p w:rsidR="000718C1" w:rsidRDefault="000718C1" w:rsidP="000718C1">
      <w:r>
        <w:t>AND</w:t>
      </w:r>
    </w:p>
    <w:p w:rsidR="000718C1" w:rsidRPr="000718C1" w:rsidRDefault="000718C1" w:rsidP="000718C1">
      <w:r w:rsidRPr="000718C1">
        <w:t>the relatively few human diseases successfully eradicated from large areas of the world.</w:t>
      </w:r>
    </w:p>
    <w:p w:rsidR="000718C1" w:rsidRDefault="000718C1" w:rsidP="000718C1"/>
    <w:p w:rsidR="000718C1" w:rsidRDefault="000718C1" w:rsidP="000718C1">
      <w:pPr>
        <w:pStyle w:val="Heading1"/>
      </w:pPr>
      <w:r>
        <w:lastRenderedPageBreak/>
        <w:t>Risk</w:t>
      </w:r>
    </w:p>
    <w:p w:rsidR="000718C1" w:rsidRPr="00C07A1A" w:rsidRDefault="000718C1" w:rsidP="000718C1">
      <w:pPr>
        <w:pStyle w:val="Heading4"/>
      </w:pPr>
      <w:r w:rsidRPr="00C07A1A">
        <w:t>1. Nuclear weapons cause extinction</w:t>
      </w:r>
    </w:p>
    <w:p w:rsidR="000718C1" w:rsidRPr="005B0D25" w:rsidRDefault="000718C1" w:rsidP="000718C1">
      <w:pPr>
        <w:rPr>
          <w:bCs/>
          <w:szCs w:val="16"/>
        </w:rPr>
      </w:pPr>
      <w:r w:rsidRPr="005B0D25">
        <w:rPr>
          <w:b/>
          <w:bCs/>
          <w:sz w:val="26"/>
        </w:rPr>
        <w:t xml:space="preserve">Nissani 1992 </w:t>
      </w:r>
      <w:r w:rsidRPr="005B0D25">
        <w:rPr>
          <w:bCs/>
          <w:szCs w:val="16"/>
        </w:rPr>
        <w:t>(Associate Professor of genetics, campaign financing, environmental science and politics, greenhouse effect, English, media studies, cold war history, critical thinking, philosophy, cognitive psychology) (Moti “Lives in the Balance: the Cold War and American Politics” ch 2 http://www.is.wayne.edu/mnissani/PAGEPUB/CH2.html)</w:t>
      </w:r>
    </w:p>
    <w:p w:rsidR="000718C1" w:rsidRDefault="000718C1" w:rsidP="000718C1">
      <w:r w:rsidRPr="000718C1">
        <w:t>There are two basic types of nuclear weapons. In an A-bomb (</w:t>
      </w:r>
    </w:p>
    <w:p w:rsidR="000718C1" w:rsidRDefault="000718C1" w:rsidP="000718C1">
      <w:r>
        <w:t>AND</w:t>
      </w:r>
    </w:p>
    <w:p w:rsidR="000718C1" w:rsidRPr="000718C1" w:rsidRDefault="000718C1" w:rsidP="000718C1">
      <w:r w:rsidRPr="000718C1">
        <w:t>similar to those at the center of the sun) and radiation levels.</w:t>
      </w:r>
    </w:p>
    <w:p w:rsidR="000718C1" w:rsidRPr="005B0D25" w:rsidRDefault="000718C1" w:rsidP="000718C1">
      <w:pPr>
        <w:rPr>
          <w:sz w:val="20"/>
          <w:szCs w:val="20"/>
        </w:rPr>
      </w:pPr>
    </w:p>
    <w:p w:rsidR="000718C1" w:rsidRPr="00C07A1A" w:rsidRDefault="000718C1" w:rsidP="000718C1">
      <w:pPr>
        <w:pStyle w:val="Heading4"/>
      </w:pPr>
      <w:r w:rsidRPr="00C07A1A">
        <w:t>2. Great Power War is a real global threat- their ev is wishful thinking</w:t>
      </w:r>
    </w:p>
    <w:p w:rsidR="000718C1" w:rsidRPr="00415DA9" w:rsidRDefault="000718C1" w:rsidP="000718C1">
      <w:pPr>
        <w:rPr>
          <w:b/>
          <w:bCs/>
        </w:rPr>
      </w:pPr>
      <w:r w:rsidRPr="00415DA9">
        <w:rPr>
          <w:rStyle w:val="StyleStyleBold12pt"/>
        </w:rPr>
        <w:t>Ross 9 (</w:t>
      </w:r>
      <w:r>
        <w:t>Douglas,  Founding director ofthe Canadian Centre for Arms Controland Disarmament in 1983 and served onthe national policy advisory group forthe Canadian Ambassadors forDisarmament from 1986 to 1993. He is aprofessor in the Political ScienceDepartment at SFU “ Weapons of Mass Destruction and the End of War?” 2009  Violence and its Alternatives—The Continuing Series www.humanities-online.ca/index.php/humanities/article/view/60/62)</w:t>
      </w:r>
    </w:p>
    <w:p w:rsidR="000718C1" w:rsidRDefault="000718C1" w:rsidP="000718C1">
      <w:r w:rsidRPr="000718C1">
        <w:t xml:space="preserve"> The purpose of this short lecture is to lay out some of the reasons </w:t>
      </w:r>
    </w:p>
    <w:p w:rsidR="000718C1" w:rsidRDefault="000718C1" w:rsidP="000718C1">
      <w:r>
        <w:t>AND</w:t>
      </w:r>
    </w:p>
    <w:p w:rsidR="000718C1" w:rsidRPr="000718C1" w:rsidRDefault="000718C1" w:rsidP="000718C1">
      <w:r w:rsidRPr="000718C1">
        <w:t xml:space="preserve">the threat posed by smuggled atomic devices in the trunks of rental cars. </w:t>
      </w:r>
    </w:p>
    <w:p w:rsidR="000718C1" w:rsidRPr="00C07A1A" w:rsidRDefault="000718C1" w:rsidP="000718C1">
      <w:pPr>
        <w:pStyle w:val="Heading4"/>
      </w:pPr>
      <w:r w:rsidRPr="00C07A1A">
        <w:t>3. Nuclear taboo doesn’t check back against a deliberate war</w:t>
      </w:r>
    </w:p>
    <w:p w:rsidR="000718C1" w:rsidRPr="001977DE" w:rsidRDefault="000718C1" w:rsidP="000718C1">
      <w:pPr>
        <w:pStyle w:val="Heading4"/>
      </w:pPr>
      <w:r w:rsidRPr="001977DE">
        <w:t>4. Even a small nuclear conflict could cause extinction and turn warming. Plus nuclear deterrence fails.</w:t>
      </w:r>
    </w:p>
    <w:p w:rsidR="000718C1" w:rsidRPr="001F58DB" w:rsidRDefault="000718C1" w:rsidP="000718C1">
      <w:r w:rsidRPr="001F58DB">
        <w:rPr>
          <w:b/>
          <w:bCs/>
          <w:szCs w:val="24"/>
        </w:rPr>
        <w:t>Starr no date</w:t>
      </w:r>
      <w:r w:rsidRPr="001F58DB">
        <w:rPr>
          <w:b/>
          <w:bCs/>
          <w:szCs w:val="16"/>
        </w:rPr>
        <w:t>(</w:t>
      </w:r>
      <w:r w:rsidRPr="001F58DB">
        <w:rPr>
          <w:szCs w:val="16"/>
        </w:rPr>
        <w:t xml:space="preserve">Director of the Clinical Laboratory Science Program at the University of Missouri)(Deadly Climate Change From Nuclear War: A threat to human existence, Steven Starr, Senior Scientist with Physicians for Social Responsibility, </w:t>
      </w:r>
      <w:hyperlink r:id="rId18" w:history="1">
        <w:r w:rsidRPr="001F58DB">
          <w:rPr>
            <w:szCs w:val="16"/>
          </w:rPr>
          <w:t>http://www.nuclearfiles.org/menu/key-issues/nuclear-weapons/issues/effects/PDFs/starr_climate_change.pdf</w:t>
        </w:r>
      </w:hyperlink>
      <w:r w:rsidRPr="001F58DB">
        <w:rPr>
          <w:szCs w:val="16"/>
        </w:rPr>
        <w:t>, posted to nucleardarkness.org)</w:t>
      </w:r>
    </w:p>
    <w:p w:rsidR="000718C1" w:rsidRDefault="000718C1" w:rsidP="000718C1">
      <w:r w:rsidRPr="000718C1">
        <w:t xml:space="preserve">The scientific studies summarized in this paper make it clear that the environmental consequences of </w:t>
      </w:r>
    </w:p>
    <w:p w:rsidR="000718C1" w:rsidRDefault="000718C1" w:rsidP="000718C1">
      <w:r>
        <w:t>AND</w:t>
      </w:r>
    </w:p>
    <w:p w:rsidR="000718C1" w:rsidRPr="000718C1" w:rsidRDefault="000718C1" w:rsidP="000718C1">
      <w:r w:rsidRPr="000718C1">
        <w:t>in conflict.  We must abolish these arsenals – before they abolish us.</w:t>
      </w:r>
    </w:p>
    <w:p w:rsidR="000718C1" w:rsidRPr="001977DE" w:rsidRDefault="000718C1" w:rsidP="000718C1">
      <w:pPr>
        <w:pStyle w:val="Heading4"/>
      </w:pPr>
      <w:r w:rsidRPr="001977DE">
        <w:t>5. Turn: can’t solve accidents – that causes nuclear war and extinction</w:t>
      </w:r>
    </w:p>
    <w:p w:rsidR="000718C1" w:rsidRPr="005B0D25" w:rsidRDefault="000718C1" w:rsidP="000718C1">
      <w:pPr>
        <w:rPr>
          <w:b/>
          <w:bCs/>
          <w:szCs w:val="16"/>
        </w:rPr>
      </w:pPr>
      <w:r w:rsidRPr="005B0D25">
        <w:rPr>
          <w:b/>
          <w:bCs/>
          <w:sz w:val="26"/>
        </w:rPr>
        <w:t xml:space="preserve">Nissani 1992 </w:t>
      </w:r>
      <w:r w:rsidRPr="005B0D25">
        <w:rPr>
          <w:bCs/>
          <w:szCs w:val="16"/>
        </w:rPr>
        <w:t>(Associate Professor of genetics, campaign financing, environmental science and politics, greenhouse effect, English, media studies, cold war history, critical thinking, philosophy, cognitive psychology) (Moti “Lives in the Balance: the Cold War and American Politics” ch 2 http://www.is.wayne.edu/mnissani/PAGEPUB/CH2.html)</w:t>
      </w:r>
    </w:p>
    <w:p w:rsidR="000718C1" w:rsidRDefault="000718C1" w:rsidP="000718C1">
      <w:r w:rsidRPr="000718C1">
        <w:t xml:space="preserve">¶ We can begin to take in the horrors of such wholesale destruction by recalling </w:t>
      </w:r>
    </w:p>
    <w:p w:rsidR="000718C1" w:rsidRDefault="000718C1" w:rsidP="000718C1">
      <w:r>
        <w:t>AND</w:t>
      </w:r>
    </w:p>
    <w:p w:rsidR="000718C1" w:rsidRPr="000718C1" w:rsidRDefault="000718C1" w:rsidP="000718C1">
      <w:r w:rsidRPr="000718C1">
        <w:t>may be far less cautious than the USA and the USSR have been.</w:t>
      </w:r>
    </w:p>
    <w:p w:rsidR="000718C1" w:rsidRDefault="000718C1" w:rsidP="000718C1">
      <w:pPr>
        <w:pStyle w:val="CardIndented"/>
        <w:rPr>
          <w:rStyle w:val="StyleUnderline"/>
        </w:rPr>
      </w:pPr>
    </w:p>
    <w:p w:rsidR="000718C1" w:rsidRDefault="000718C1" w:rsidP="000718C1">
      <w:pPr>
        <w:pStyle w:val="CardIndented"/>
        <w:ind w:left="0"/>
        <w:rPr>
          <w:rStyle w:val="StyleUnderline"/>
        </w:rPr>
      </w:pPr>
    </w:p>
    <w:p w:rsidR="000718C1" w:rsidRPr="001977DE" w:rsidRDefault="000718C1" w:rsidP="000718C1">
      <w:pPr>
        <w:pStyle w:val="Heading4"/>
      </w:pPr>
      <w:r w:rsidRPr="001977DE">
        <w:lastRenderedPageBreak/>
        <w:t>6. Can’t solve nuclear proliferation – that causes nuclear war and extinction</w:t>
      </w:r>
    </w:p>
    <w:p w:rsidR="000718C1" w:rsidRPr="005B0D25" w:rsidRDefault="000718C1" w:rsidP="000718C1">
      <w:pPr>
        <w:rPr>
          <w:b/>
          <w:bCs/>
          <w:szCs w:val="16"/>
        </w:rPr>
      </w:pPr>
      <w:r w:rsidRPr="005B0D25">
        <w:rPr>
          <w:b/>
          <w:bCs/>
          <w:sz w:val="26"/>
        </w:rPr>
        <w:t xml:space="preserve">Nissani 1992 </w:t>
      </w:r>
      <w:r w:rsidRPr="005B0D25">
        <w:rPr>
          <w:bCs/>
          <w:szCs w:val="16"/>
        </w:rPr>
        <w:t>(Associate Professor of genetics, campaign financing, environmental science and politics, greenhouse effect, English, media studies, cold war history, critical thinking, philosophy, cognitive psychology) (Moti “Lives in the Balance: the Cold War and American Politics” ch 2 http://www.is.wayne.edu/mnissani/PAGEPUB/CH2.html)</w:t>
      </w:r>
    </w:p>
    <w:p w:rsidR="000718C1" w:rsidRDefault="000718C1" w:rsidP="000718C1">
      <w:r w:rsidRPr="000718C1">
        <w:t xml:space="preserve">¶ In sum, if this comes to pass, large areas of the northern </w:t>
      </w:r>
    </w:p>
    <w:p w:rsidR="000718C1" w:rsidRDefault="000718C1" w:rsidP="000718C1">
      <w:r>
        <w:t>AND</w:t>
      </w:r>
    </w:p>
    <w:p w:rsidR="000718C1" w:rsidRPr="000718C1" w:rsidRDefault="000718C1" w:rsidP="000718C1">
      <w:r w:rsidRPr="000718C1">
        <w:t xml:space="preserve">" bombs might have been used in an all-out nuclear war.¶ </w:t>
      </w:r>
    </w:p>
    <w:p w:rsidR="000718C1" w:rsidRPr="00C07A1A" w:rsidRDefault="000718C1" w:rsidP="000718C1"/>
    <w:p w:rsidR="000718C1" w:rsidRPr="006F3428" w:rsidRDefault="000718C1" w:rsidP="000718C1">
      <w:pPr>
        <w:pStyle w:val="Heading4"/>
      </w:pPr>
      <w:r>
        <w:t>Most recent empirical data proves that interdependence doesn’t check.</w:t>
      </w:r>
    </w:p>
    <w:p w:rsidR="000718C1" w:rsidRPr="009C12E2" w:rsidRDefault="000718C1" w:rsidP="000718C1">
      <w:pPr>
        <w:rPr>
          <w:b/>
          <w:sz w:val="16"/>
          <w:szCs w:val="16"/>
        </w:rPr>
      </w:pPr>
      <w:r w:rsidRPr="00C22AAE">
        <w:rPr>
          <w:rStyle w:val="StyleStyleBold12pt"/>
        </w:rPr>
        <w:t>Antov 11</w:t>
      </w:r>
      <w:r w:rsidRPr="006F3428">
        <w:t xml:space="preserve"> </w:t>
      </w:r>
      <w:r w:rsidRPr="009C12E2">
        <w:rPr>
          <w:rStyle w:val="Heading4Char"/>
          <w:rFonts w:eastAsia="Calibri"/>
          <w:sz w:val="16"/>
          <w:szCs w:val="16"/>
        </w:rPr>
        <w:t xml:space="preserve">(Michael Antov,  Department of Political Science at Duke University, “Economic Interdependence and International Conflict: The Implications of Membership in International Economic, Financial, and Monetary Organizations and Multilateral Preferential Trade Agreements”, December 15th, 2011, </w:t>
      </w:r>
      <w:hyperlink r:id="rId19" w:history="1">
        <w:r w:rsidRPr="009C12E2">
          <w:rPr>
            <w:rStyle w:val="Heading4Char"/>
            <w:rFonts w:eastAsia="Calibri"/>
            <w:sz w:val="16"/>
            <w:szCs w:val="16"/>
          </w:rPr>
          <w:t>http://dukespace.lib.duke.edu/dspace/bitstream/handle/10161/5095/2011-12-15%20Milen%20Antov%20Senior%20Thesis.pdf?sequence=1</w:t>
        </w:r>
      </w:hyperlink>
      <w:r w:rsidRPr="009C12E2">
        <w:rPr>
          <w:sz w:val="16"/>
          <w:szCs w:val="16"/>
        </w:rPr>
        <w:t xml:space="preserve">) </w:t>
      </w:r>
    </w:p>
    <w:p w:rsidR="000718C1" w:rsidRDefault="000718C1" w:rsidP="000718C1">
      <w:pPr>
        <w:rPr>
          <w:sz w:val="16"/>
        </w:rPr>
      </w:pPr>
    </w:p>
    <w:p w:rsidR="000718C1" w:rsidRDefault="000718C1" w:rsidP="000718C1">
      <w:r w:rsidRPr="000718C1">
        <w:t xml:space="preserve">In contrast to the liberal arguments, realists have argued that in an anarchic world </w:t>
      </w:r>
    </w:p>
    <w:p w:rsidR="000718C1" w:rsidRDefault="000718C1" w:rsidP="000718C1">
      <w:r>
        <w:t>AND</w:t>
      </w:r>
    </w:p>
    <w:p w:rsidR="000718C1" w:rsidRPr="000718C1" w:rsidRDefault="000718C1" w:rsidP="000718C1">
      <w:r w:rsidRPr="000718C1">
        <w:t xml:space="preserve">liberals have considered a diversity of conflict types, primarily focusing on MIDs. </w:t>
      </w:r>
    </w:p>
    <w:p w:rsidR="000718C1" w:rsidRDefault="000718C1" w:rsidP="000718C1">
      <w:pPr>
        <w:pStyle w:val="Heading4"/>
      </w:pPr>
      <w:r w:rsidRPr="00DE59B9">
        <w:t>Deterrence doesn’t take into account irrational decision-making, global alliances, and hazardous situations – history proves that war is still likely</w:t>
      </w:r>
      <w:r>
        <w:t>.</w:t>
      </w:r>
    </w:p>
    <w:p w:rsidR="000718C1" w:rsidRDefault="000718C1" w:rsidP="000718C1">
      <w:r w:rsidRPr="00927A16">
        <w:rPr>
          <w:rStyle w:val="StyleStyleBold12pt"/>
        </w:rPr>
        <w:t>Hellman</w:t>
      </w:r>
      <w:r>
        <w:t>, Professor Emeritus of Electrical Engineering at Stanford University,</w:t>
      </w:r>
      <w:r w:rsidRPr="00927A16">
        <w:rPr>
          <w:rStyle w:val="StyleStyleBold12pt"/>
        </w:rPr>
        <w:t xml:space="preserve"> ‘8</w:t>
      </w:r>
    </w:p>
    <w:p w:rsidR="000718C1" w:rsidRPr="00927A16" w:rsidRDefault="000718C1" w:rsidP="000718C1">
      <w:r>
        <w:t xml:space="preserve">[Martin, “Soaring, Cryptography and Nuclear Weapons,” 10/21/2008, </w:t>
      </w:r>
      <w:hyperlink r:id="rId20" w:history="1">
        <w:r w:rsidRPr="00FB62BB">
          <w:rPr>
            <w:rStyle w:val="Hyperlink"/>
          </w:rPr>
          <w:t>http://nuclearrisk.org/soaring_article.php</w:t>
        </w:r>
      </w:hyperlink>
      <w:r>
        <w:t>]</w:t>
      </w:r>
    </w:p>
    <w:p w:rsidR="000718C1" w:rsidRDefault="000718C1" w:rsidP="000718C1">
      <w:r w:rsidRPr="000718C1">
        <w:t xml:space="preserve">A similar situation exists with nuclear weapons. Many people point to the absence of </w:t>
      </w:r>
    </w:p>
    <w:p w:rsidR="000718C1" w:rsidRDefault="000718C1" w:rsidP="000718C1">
      <w:r>
        <w:t>AND</w:t>
      </w:r>
    </w:p>
    <w:p w:rsidR="000718C1" w:rsidRPr="000718C1" w:rsidRDefault="000718C1" w:rsidP="000718C1">
      <w:bookmarkStart w:id="1" w:name="_GoBack"/>
      <w:bookmarkEnd w:id="1"/>
      <w:r w:rsidRPr="000718C1">
        <w:t xml:space="preserve">and alliance obligations similar to NATO's Article 5 then produced a global conflict. </w:t>
      </w:r>
    </w:p>
    <w:p w:rsidR="000718C1" w:rsidRPr="00A56A18" w:rsidRDefault="000718C1" w:rsidP="000718C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C6D" w:rsidRDefault="00F25C6D" w:rsidP="005F5576">
      <w:r>
        <w:separator/>
      </w:r>
    </w:p>
  </w:endnote>
  <w:endnote w:type="continuationSeparator" w:id="0">
    <w:p w:rsidR="00F25C6D" w:rsidRDefault="00F25C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C6D" w:rsidRDefault="00F25C6D" w:rsidP="005F5576">
      <w:r>
        <w:separator/>
      </w:r>
    </w:p>
  </w:footnote>
  <w:footnote w:type="continuationSeparator" w:id="0">
    <w:p w:rsidR="00F25C6D" w:rsidRDefault="00F25C6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8C1"/>
    <w:rsid w:val="000022F2"/>
    <w:rsid w:val="0000459F"/>
    <w:rsid w:val="00004EB4"/>
    <w:rsid w:val="0002196C"/>
    <w:rsid w:val="00021F29"/>
    <w:rsid w:val="00027EED"/>
    <w:rsid w:val="0003041D"/>
    <w:rsid w:val="00033028"/>
    <w:rsid w:val="000360A7"/>
    <w:rsid w:val="00052A1D"/>
    <w:rsid w:val="00055E12"/>
    <w:rsid w:val="00064A59"/>
    <w:rsid w:val="0007162E"/>
    <w:rsid w:val="000718C1"/>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4C7"/>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C6D"/>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0718C1"/>
    <w:rPr>
      <w:rFonts w:ascii="Garamond" w:hAnsi="Garamond"/>
      <w:b/>
      <w:bCs/>
      <w:sz w:val="24"/>
      <w:szCs w:val="24"/>
      <w:u w:val="thick"/>
    </w:rPr>
  </w:style>
  <w:style w:type="character" w:customStyle="1" w:styleId="underline">
    <w:name w:val="underline"/>
    <w:link w:val="textbold"/>
    <w:qFormat/>
    <w:rsid w:val="000718C1"/>
    <w:rPr>
      <w:rFonts w:ascii="Georgia" w:hAnsi="Georgia"/>
      <w:sz w:val="24"/>
      <w:u w:val="thick"/>
    </w:rPr>
  </w:style>
  <w:style w:type="paragraph" w:customStyle="1" w:styleId="textbold">
    <w:name w:val="text bold"/>
    <w:basedOn w:val="Normal"/>
    <w:link w:val="underline"/>
    <w:qFormat/>
    <w:rsid w:val="000718C1"/>
    <w:pPr>
      <w:ind w:left="720"/>
      <w:jc w:val="both"/>
    </w:pPr>
    <w:rPr>
      <w:rFonts w:ascii="Georgia" w:hAnsi="Georgia" w:cstheme="minorBidi"/>
      <w:sz w:val="24"/>
      <w:u w:val="thick"/>
    </w:rPr>
  </w:style>
  <w:style w:type="paragraph" w:customStyle="1" w:styleId="card">
    <w:name w:val="card"/>
    <w:basedOn w:val="Normal"/>
    <w:link w:val="cardChar"/>
    <w:uiPriority w:val="6"/>
    <w:qFormat/>
    <w:rsid w:val="000718C1"/>
    <w:pPr>
      <w:ind w:left="288" w:right="288"/>
    </w:pPr>
    <w:rPr>
      <w:rFonts w:eastAsia="Times New Roman"/>
      <w:szCs w:val="20"/>
    </w:rPr>
  </w:style>
  <w:style w:type="character" w:customStyle="1" w:styleId="cardChar">
    <w:name w:val="card Char"/>
    <w:basedOn w:val="DefaultParagraphFont"/>
    <w:link w:val="card"/>
    <w:uiPriority w:val="6"/>
    <w:rsid w:val="000718C1"/>
    <w:rPr>
      <w:rFonts w:ascii="Calibri" w:eastAsia="Times New Roman" w:hAnsi="Calibri" w:cs="Calibri"/>
      <w:szCs w:val="20"/>
    </w:rPr>
  </w:style>
  <w:style w:type="paragraph" w:customStyle="1" w:styleId="CardsFont12pt">
    <w:name w:val="Cards + Font: 12 pt"/>
    <w:aliases w:val="Thick Underline"/>
    <w:basedOn w:val="Normal"/>
    <w:autoRedefine/>
    <w:uiPriority w:val="6"/>
    <w:rsid w:val="000718C1"/>
    <w:pPr>
      <w:autoSpaceDE w:val="0"/>
      <w:autoSpaceDN w:val="0"/>
      <w:adjustRightInd w:val="0"/>
      <w:ind w:left="432" w:right="432"/>
      <w:jc w:val="both"/>
    </w:pPr>
    <w:rPr>
      <w:rFonts w:asciiTheme="minorHAnsi" w:hAnsiTheme="minorHAnsi" w:cstheme="minorBidi"/>
      <w:b/>
      <w:bCs/>
      <w:u w:val="single"/>
    </w:rPr>
  </w:style>
  <w:style w:type="paragraph" w:customStyle="1" w:styleId="CardIndented">
    <w:name w:val="Card (Indented)"/>
    <w:basedOn w:val="Normal"/>
    <w:qFormat/>
    <w:rsid w:val="000718C1"/>
    <w:pPr>
      <w:ind w:left="288"/>
    </w:pPr>
  </w:style>
  <w:style w:type="character" w:customStyle="1" w:styleId="StyleUnderline">
    <w:name w:val="Style Underline"/>
    <w:basedOn w:val="DefaultParagraphFont"/>
    <w:rsid w:val="000718C1"/>
    <w:rPr>
      <w:u w:val="thick"/>
    </w:rPr>
  </w:style>
  <w:style w:type="paragraph" w:customStyle="1" w:styleId="Cards">
    <w:name w:val="Cards"/>
    <w:next w:val="Normal"/>
    <w:link w:val="CardsChar"/>
    <w:qFormat/>
    <w:rsid w:val="000718C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0718C1"/>
    <w:rPr>
      <w:rFonts w:ascii="Times New Roman" w:eastAsia="Times New Roman" w:hAnsi="Times New Roman" w:cs="Times New Roman"/>
      <w:sz w:val="20"/>
      <w:szCs w:val="24"/>
    </w:rPr>
  </w:style>
  <w:style w:type="character" w:customStyle="1" w:styleId="text0">
    <w:name w:val="text0"/>
    <w:basedOn w:val="DefaultParagraphFont"/>
    <w:rsid w:val="000718C1"/>
  </w:style>
  <w:style w:type="character" w:customStyle="1" w:styleId="text81">
    <w:name w:val="text81"/>
    <w:rsid w:val="000718C1"/>
    <w:rPr>
      <w:i/>
      <w:iCs/>
    </w:rPr>
  </w:style>
  <w:style w:type="character" w:customStyle="1" w:styleId="text18">
    <w:name w:val="text18"/>
    <w:basedOn w:val="DefaultParagraphFont"/>
    <w:rsid w:val="000718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0718C1"/>
    <w:rPr>
      <w:rFonts w:ascii="Garamond" w:hAnsi="Garamond"/>
      <w:b/>
      <w:bCs/>
      <w:sz w:val="24"/>
      <w:szCs w:val="24"/>
      <w:u w:val="thick"/>
    </w:rPr>
  </w:style>
  <w:style w:type="character" w:customStyle="1" w:styleId="underline">
    <w:name w:val="underline"/>
    <w:link w:val="textbold"/>
    <w:qFormat/>
    <w:rsid w:val="000718C1"/>
    <w:rPr>
      <w:rFonts w:ascii="Georgia" w:hAnsi="Georgia"/>
      <w:sz w:val="24"/>
      <w:u w:val="thick"/>
    </w:rPr>
  </w:style>
  <w:style w:type="paragraph" w:customStyle="1" w:styleId="textbold">
    <w:name w:val="text bold"/>
    <w:basedOn w:val="Normal"/>
    <w:link w:val="underline"/>
    <w:qFormat/>
    <w:rsid w:val="000718C1"/>
    <w:pPr>
      <w:ind w:left="720"/>
      <w:jc w:val="both"/>
    </w:pPr>
    <w:rPr>
      <w:rFonts w:ascii="Georgia" w:hAnsi="Georgia" w:cstheme="minorBidi"/>
      <w:sz w:val="24"/>
      <w:u w:val="thick"/>
    </w:rPr>
  </w:style>
  <w:style w:type="paragraph" w:customStyle="1" w:styleId="card">
    <w:name w:val="card"/>
    <w:basedOn w:val="Normal"/>
    <w:link w:val="cardChar"/>
    <w:uiPriority w:val="6"/>
    <w:qFormat/>
    <w:rsid w:val="000718C1"/>
    <w:pPr>
      <w:ind w:left="288" w:right="288"/>
    </w:pPr>
    <w:rPr>
      <w:rFonts w:eastAsia="Times New Roman"/>
      <w:szCs w:val="20"/>
    </w:rPr>
  </w:style>
  <w:style w:type="character" w:customStyle="1" w:styleId="cardChar">
    <w:name w:val="card Char"/>
    <w:basedOn w:val="DefaultParagraphFont"/>
    <w:link w:val="card"/>
    <w:uiPriority w:val="6"/>
    <w:rsid w:val="000718C1"/>
    <w:rPr>
      <w:rFonts w:ascii="Calibri" w:eastAsia="Times New Roman" w:hAnsi="Calibri" w:cs="Calibri"/>
      <w:szCs w:val="20"/>
    </w:rPr>
  </w:style>
  <w:style w:type="paragraph" w:customStyle="1" w:styleId="CardsFont12pt">
    <w:name w:val="Cards + Font: 12 pt"/>
    <w:aliases w:val="Thick Underline"/>
    <w:basedOn w:val="Normal"/>
    <w:autoRedefine/>
    <w:uiPriority w:val="6"/>
    <w:rsid w:val="000718C1"/>
    <w:pPr>
      <w:autoSpaceDE w:val="0"/>
      <w:autoSpaceDN w:val="0"/>
      <w:adjustRightInd w:val="0"/>
      <w:ind w:left="432" w:right="432"/>
      <w:jc w:val="both"/>
    </w:pPr>
    <w:rPr>
      <w:rFonts w:asciiTheme="minorHAnsi" w:hAnsiTheme="minorHAnsi" w:cstheme="minorBidi"/>
      <w:b/>
      <w:bCs/>
      <w:u w:val="single"/>
    </w:rPr>
  </w:style>
  <w:style w:type="paragraph" w:customStyle="1" w:styleId="CardIndented">
    <w:name w:val="Card (Indented)"/>
    <w:basedOn w:val="Normal"/>
    <w:qFormat/>
    <w:rsid w:val="000718C1"/>
    <w:pPr>
      <w:ind w:left="288"/>
    </w:pPr>
  </w:style>
  <w:style w:type="character" w:customStyle="1" w:styleId="StyleUnderline">
    <w:name w:val="Style Underline"/>
    <w:basedOn w:val="DefaultParagraphFont"/>
    <w:rsid w:val="000718C1"/>
    <w:rPr>
      <w:u w:val="thick"/>
    </w:rPr>
  </w:style>
  <w:style w:type="paragraph" w:customStyle="1" w:styleId="Cards">
    <w:name w:val="Cards"/>
    <w:next w:val="Normal"/>
    <w:link w:val="CardsChar"/>
    <w:qFormat/>
    <w:rsid w:val="000718C1"/>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0718C1"/>
    <w:rPr>
      <w:rFonts w:ascii="Times New Roman" w:eastAsia="Times New Roman" w:hAnsi="Times New Roman" w:cs="Times New Roman"/>
      <w:sz w:val="20"/>
      <w:szCs w:val="24"/>
    </w:rPr>
  </w:style>
  <w:style w:type="character" w:customStyle="1" w:styleId="text0">
    <w:name w:val="text0"/>
    <w:basedOn w:val="DefaultParagraphFont"/>
    <w:rsid w:val="000718C1"/>
  </w:style>
  <w:style w:type="character" w:customStyle="1" w:styleId="text81">
    <w:name w:val="text81"/>
    <w:rsid w:val="000718C1"/>
    <w:rPr>
      <w:i/>
      <w:iCs/>
    </w:rPr>
  </w:style>
  <w:style w:type="character" w:customStyle="1" w:styleId="text18">
    <w:name w:val="text18"/>
    <w:basedOn w:val="DefaultParagraphFont"/>
    <w:rsid w:val="0007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moscowtimes.com/news/article/russia-seeks-to-restore-influence-in-latin-america/480827.html" TargetMode="External"/><Relationship Id="rId18" Type="http://schemas.openxmlformats.org/officeDocument/2006/relationships/hyperlink" Target="http://www.nuclearfiles.org/menu/key-issues/nuclear-weapons/issues/effects/PDFs/starr_climate_change.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livelihoods.org/pip/pip/tho2-fao.doc" TargetMode="External"/><Relationship Id="rId17" Type="http://schemas.openxmlformats.org/officeDocument/2006/relationships/hyperlink" Target="http://goliath.ecnext.com/coms2/gi_0199-4150331/Catastrophe-the-dozen-most-significant.html" TargetMode="External"/><Relationship Id="rId2" Type="http://schemas.openxmlformats.org/officeDocument/2006/relationships/customXml" Target="../customXml/item2.xml"/><Relationship Id="rId16" Type="http://schemas.openxmlformats.org/officeDocument/2006/relationships/hyperlink" Target="http://www.nipccreport.org/reports/2011/pdf/2011NIPCCinterimreport.pdf" TargetMode="External"/><Relationship Id="rId20" Type="http://schemas.openxmlformats.org/officeDocument/2006/relationships/hyperlink" Target="http://nuclearrisk.org/soaring_article.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ermap.org/2013/06/20/engagement-is-more-convenient-than-helpful-dissecting-a-public-diplomacy-term/" TargetMode="External"/><Relationship Id="rId5" Type="http://schemas.microsoft.com/office/2007/relationships/stylesWithEffects" Target="stylesWithEffects.xml"/><Relationship Id="rId15" Type="http://schemas.openxmlformats.org/officeDocument/2006/relationships/hyperlink" Target="http://www.co2science.org/articles/V5/N23/EDIT.php" TargetMode="External"/><Relationship Id="rId10" Type="http://schemas.openxmlformats.org/officeDocument/2006/relationships/hyperlink" Target="http://www.brookings.edu/~/media/research/files/a" TargetMode="External"/><Relationship Id="rId19" Type="http://schemas.openxmlformats.org/officeDocument/2006/relationships/hyperlink" Target="http://dukespace.lib.duke.edu/dspace/bitstream/handle/10161/5095/2011-12-15%20Milen%20Antov%20Senior%20Thesis.pdf?sequence=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ooks.google.com/books?id=abi_Zzdgvt4C&amp;pg=PA30&amp;lpg=PA30&amp;dq=Cuba+%22sphere+of+influence%22+US+Russia+-china&amp;source=bl&amp;ots=o1r7kotRvP&amp;sig=vpE3YiH98oZQUYbl9LIH7-fGVr4&amp;hl=en&amp;sa=X&amp;ei=hMPcUabOK8SiiQLPp4DwBA&amp;ved=0CFoQ6AEwB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2014-02-23T01:01:00Z</dcterms:created>
  <dcterms:modified xsi:type="dcterms:W3CDTF">2014-02-23T01:02:00Z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