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961" w:rsidRDefault="00E52961" w:rsidP="00E52961">
      <w:pPr>
        <w:pStyle w:val="Heading1"/>
      </w:pPr>
      <w:r>
        <w:t>1</w:t>
      </w:r>
      <w:r w:rsidRPr="00DB65B3">
        <w:rPr>
          <w:vertAlign w:val="superscript"/>
        </w:rPr>
        <w:t>st</w:t>
      </w:r>
      <w:r>
        <w:t xml:space="preserve"> off is Framework</w:t>
      </w:r>
    </w:p>
    <w:p w:rsidR="00E52961" w:rsidRDefault="00E52961" w:rsidP="00E52961"/>
    <w:p w:rsidR="00E52961" w:rsidRPr="00F94221" w:rsidRDefault="00E52961" w:rsidP="00E52961">
      <w:pPr>
        <w:pStyle w:val="Heading4"/>
      </w:pPr>
      <w:r w:rsidRPr="00F94221">
        <w:t>A – Interpretation – the aff has to defend action by the federal government in Washington D.C.</w:t>
      </w:r>
    </w:p>
    <w:p w:rsidR="00E52961" w:rsidRPr="00F94221" w:rsidRDefault="00E52961" w:rsidP="00E52961"/>
    <w:p w:rsidR="00E52961" w:rsidRPr="00F94221" w:rsidRDefault="00E52961" w:rsidP="00E52961">
      <w:pPr>
        <w:pStyle w:val="Heading4"/>
      </w:pPr>
      <w:r w:rsidRPr="00F94221">
        <w:t>1. “Resolved” before a colon reflects a legislative forum</w:t>
      </w:r>
    </w:p>
    <w:p w:rsidR="00E52961" w:rsidRDefault="00E52961" w:rsidP="00E52961">
      <w:pPr>
        <w:rPr>
          <w:sz w:val="16"/>
        </w:rPr>
      </w:pPr>
      <w:r>
        <w:rPr>
          <w:rStyle w:val="cite"/>
        </w:rPr>
        <w:t>A</w:t>
      </w:r>
      <w:r>
        <w:rPr>
          <w:sz w:val="16"/>
        </w:rPr>
        <w:t xml:space="preserve">rmy </w:t>
      </w:r>
      <w:r>
        <w:rPr>
          <w:rStyle w:val="cite"/>
        </w:rPr>
        <w:t>O</w:t>
      </w:r>
      <w:r>
        <w:rPr>
          <w:sz w:val="16"/>
        </w:rPr>
        <w:t xml:space="preserve">fficer </w:t>
      </w:r>
      <w:r>
        <w:rPr>
          <w:rStyle w:val="cite"/>
        </w:rPr>
        <w:t>S</w:t>
      </w:r>
      <w:r>
        <w:rPr>
          <w:sz w:val="16"/>
        </w:rPr>
        <w:t>chool ‘</w:t>
      </w:r>
      <w:r>
        <w:rPr>
          <w:rStyle w:val="cite"/>
        </w:rPr>
        <w:t>4</w:t>
      </w:r>
      <w:r>
        <w:rPr>
          <w:sz w:val="16"/>
        </w:rPr>
        <w:t xml:space="preserve"> (5-12, “# 12, Punctuation – The Colon and Semicolon”, http://usawocc.army.mil/IMI/wg12.htm)</w:t>
      </w:r>
    </w:p>
    <w:p w:rsidR="00E52961" w:rsidRDefault="00E52961" w:rsidP="00E52961">
      <w:r w:rsidRPr="00E52961">
        <w:t>The colon introduces the following: a.</w:t>
      </w:r>
      <w:proofErr w:type="gramStart"/>
      <w:r w:rsidRPr="00E52961">
        <w:t>  A</w:t>
      </w:r>
      <w:proofErr w:type="gramEnd"/>
      <w:r w:rsidRPr="00E52961">
        <w:t xml:space="preserve"> list, but only after "</w:t>
      </w:r>
    </w:p>
    <w:p w:rsidR="00E52961" w:rsidRDefault="00E52961" w:rsidP="00E52961">
      <w:r>
        <w:t>AND</w:t>
      </w:r>
    </w:p>
    <w:p w:rsidR="00E52961" w:rsidRPr="00E52961" w:rsidRDefault="00E52961" w:rsidP="00E52961">
      <w:proofErr w:type="gramStart"/>
      <w:r w:rsidRPr="00E52961">
        <w:t>resolved</w:t>
      </w:r>
      <w:proofErr w:type="gramEnd"/>
      <w:r w:rsidRPr="00E52961">
        <w:t>:"Resolved: (colon) That this council petition the mayor.</w:t>
      </w:r>
    </w:p>
    <w:p w:rsidR="00E52961" w:rsidRDefault="00E52961" w:rsidP="00E52961"/>
    <w:p w:rsidR="00E52961" w:rsidRPr="00F94221" w:rsidRDefault="00E52961" w:rsidP="00E52961">
      <w:pPr>
        <w:pStyle w:val="Heading4"/>
      </w:pPr>
      <w:r w:rsidRPr="00F94221">
        <w:t>2. “United States Federal Government should” means the debate is solely about the outcome of a policy established by governmental means</w:t>
      </w:r>
    </w:p>
    <w:p w:rsidR="00E52961" w:rsidRDefault="00E52961" w:rsidP="00E52961">
      <w:r>
        <w:rPr>
          <w:rStyle w:val="cite"/>
        </w:rPr>
        <w:t>Ericson 3</w:t>
      </w:r>
      <w:r>
        <w:t xml:space="preserve"> (Jon M., Dean Emeritus of the College of Liberal Arts – California Polytechnic U., et al., The Debater’s Guide, Third Edition, p. 4)</w:t>
      </w:r>
    </w:p>
    <w:p w:rsidR="00E52961" w:rsidRDefault="00E52961" w:rsidP="00E52961">
      <w:r w:rsidRPr="00E52961">
        <w:t xml:space="preserve">The Proposition of Policy: Urging Future Action In policy propositions, each topic contains </w:t>
      </w:r>
    </w:p>
    <w:p w:rsidR="00E52961" w:rsidRDefault="00E52961" w:rsidP="00E52961">
      <w:r>
        <w:t>AND</w:t>
      </w:r>
    </w:p>
    <w:p w:rsidR="00E52961" w:rsidRPr="00E52961" w:rsidRDefault="00E52961" w:rsidP="00E52961">
      <w:proofErr w:type="gramStart"/>
      <w:r w:rsidRPr="00E52961">
        <w:t>compelling</w:t>
      </w:r>
      <w:proofErr w:type="gramEnd"/>
      <w:r w:rsidRPr="00E52961">
        <w:t xml:space="preserve"> reasons for an audience to perform the future action that you propose. </w:t>
      </w:r>
    </w:p>
    <w:p w:rsidR="00E52961" w:rsidRDefault="00E52961" w:rsidP="00E52961">
      <w:pPr>
        <w:rPr>
          <w:b/>
        </w:rPr>
      </w:pPr>
    </w:p>
    <w:p w:rsidR="00E52961" w:rsidRDefault="00E52961" w:rsidP="00E52961">
      <w:r>
        <w:rPr>
          <w:b/>
        </w:rPr>
        <w:t xml:space="preserve">3. </w:t>
      </w:r>
      <w:r w:rsidRPr="00F94221">
        <w:rPr>
          <w:rFonts w:eastAsiaTheme="majorEastAsia" w:cstheme="majorBidi"/>
          <w:b/>
          <w:bCs/>
          <w:iCs/>
          <w:sz w:val="26"/>
        </w:rPr>
        <w:t>Violation—the affirmative does not affirm government action for the purpose of defending the resolution</w:t>
      </w:r>
    </w:p>
    <w:p w:rsidR="00E52961" w:rsidRDefault="00E52961" w:rsidP="00E52961">
      <w:pPr>
        <w:rPr>
          <w:rStyle w:val="TitleChar"/>
        </w:rPr>
      </w:pPr>
    </w:p>
    <w:p w:rsidR="00E52961" w:rsidRPr="00F94221" w:rsidRDefault="00E52961" w:rsidP="00E52961">
      <w:pPr>
        <w:pStyle w:val="Heading4"/>
      </w:pPr>
      <w:r w:rsidRPr="00F94221">
        <w:t xml:space="preserve">B – Violation – they don’t defend USFG action to build political structures as the SOLE </w:t>
      </w:r>
      <w:proofErr w:type="gramStart"/>
      <w:r w:rsidRPr="00F94221">
        <w:t>reason</w:t>
      </w:r>
      <w:proofErr w:type="gramEnd"/>
      <w:r w:rsidRPr="00F94221">
        <w:t xml:space="preserve"> to vote affirmative </w:t>
      </w:r>
    </w:p>
    <w:p w:rsidR="00E52961" w:rsidRPr="00F94221" w:rsidRDefault="00E52961" w:rsidP="00E52961"/>
    <w:p w:rsidR="00E52961" w:rsidRPr="00F94221" w:rsidRDefault="00E52961" w:rsidP="00E52961">
      <w:pPr>
        <w:pStyle w:val="Heading4"/>
      </w:pPr>
      <w:r w:rsidRPr="00F94221">
        <w:t xml:space="preserve">C – Reasons to prefer – </w:t>
      </w:r>
    </w:p>
    <w:p w:rsidR="00E52961" w:rsidRPr="00F94221" w:rsidRDefault="00E52961" w:rsidP="00E52961"/>
    <w:p w:rsidR="00E52961" w:rsidRPr="00F94221" w:rsidRDefault="00E52961" w:rsidP="00E52961">
      <w:pPr>
        <w:pStyle w:val="Heading4"/>
      </w:pPr>
      <w:r w:rsidRPr="00F94221">
        <w:t xml:space="preserve">1. Fairness – </w:t>
      </w:r>
    </w:p>
    <w:p w:rsidR="00E52961" w:rsidRPr="00F94221" w:rsidRDefault="00E52961" w:rsidP="00E52961">
      <w:pPr>
        <w:pStyle w:val="Heading4"/>
      </w:pPr>
      <w:r w:rsidRPr="00F94221">
        <w:t xml:space="preserve">If they aren’t bound by the topic they can choose from an infinite number of affs that we couldn’t anticipate which gives them an unfair advantage in evidence specificity and knowledge. Fairness should be an impact in and of itself since it’s wrong to cheat us out of a win in a competitive forum. They can talk about whatever they want outside of the debate but we can only win the debate here  </w:t>
      </w:r>
    </w:p>
    <w:p w:rsidR="00E52961" w:rsidRPr="00F94221" w:rsidRDefault="00E52961" w:rsidP="00E52961"/>
    <w:p w:rsidR="00E52961" w:rsidRPr="00F94221" w:rsidRDefault="00E52961" w:rsidP="00E52961">
      <w:pPr>
        <w:pStyle w:val="Heading4"/>
      </w:pPr>
      <w:r w:rsidRPr="00F94221">
        <w:lastRenderedPageBreak/>
        <w:t>Predictable ground – without defending a concrete action, the aff creates a vacuum where an infinite number of discursive appeals could be enacted by an infinite number of agents. Only fiat guarantees political process ground.</w:t>
      </w:r>
    </w:p>
    <w:p w:rsidR="00E52961" w:rsidRPr="00632085" w:rsidRDefault="00E52961" w:rsidP="00E52961">
      <w:pPr>
        <w:rPr>
          <w:b/>
          <w:szCs w:val="24"/>
        </w:rPr>
      </w:pPr>
      <w:r w:rsidRPr="00632085">
        <w:rPr>
          <w:b/>
          <w:szCs w:val="24"/>
        </w:rPr>
        <w:t xml:space="preserve">Mearsheimer, 95 - </w:t>
      </w:r>
      <w:r w:rsidRPr="00632085">
        <w:rPr>
          <w:sz w:val="16"/>
        </w:rPr>
        <w:t xml:space="preserve">(John, Professor of Political Science at University of Chicago, International Security, v. 19, </w:t>
      </w:r>
      <w:proofErr w:type="gramStart"/>
      <w:r w:rsidRPr="00632085">
        <w:rPr>
          <w:sz w:val="16"/>
        </w:rPr>
        <w:t>Winter</w:t>
      </w:r>
      <w:proofErr w:type="gramEnd"/>
      <w:r w:rsidRPr="00632085">
        <w:rPr>
          <w:sz w:val="16"/>
        </w:rPr>
        <w:t>)</w:t>
      </w:r>
    </w:p>
    <w:p w:rsidR="00E52961" w:rsidRPr="00632085" w:rsidRDefault="00E52961" w:rsidP="00E52961">
      <w:pPr>
        <w:rPr>
          <w:sz w:val="16"/>
        </w:rPr>
      </w:pPr>
    </w:p>
    <w:p w:rsidR="00E52961" w:rsidRDefault="00E52961" w:rsidP="00E52961">
      <w:r w:rsidRPr="00E52961">
        <w:t xml:space="preserve">There is another problem with the application of critical theory to international relations. Although </w:t>
      </w:r>
    </w:p>
    <w:p w:rsidR="00E52961" w:rsidRDefault="00E52961" w:rsidP="00E52961">
      <w:r>
        <w:t>AND</w:t>
      </w:r>
    </w:p>
    <w:p w:rsidR="00E52961" w:rsidRPr="00E52961" w:rsidRDefault="00E52961" w:rsidP="00E52961">
      <w:proofErr w:type="gramStart"/>
      <w:r w:rsidRPr="00E52961">
        <w:t>far</w:t>
      </w:r>
      <w:proofErr w:type="gramEnd"/>
      <w:r w:rsidRPr="00E52961">
        <w:t xml:space="preserve"> more violent than realism will not emerge as the new hegemonic discourse.</w:t>
      </w:r>
    </w:p>
    <w:p w:rsidR="00E52961" w:rsidRPr="007C75F0" w:rsidRDefault="00E52961" w:rsidP="00E52961">
      <w:pPr>
        <w:rPr>
          <w:rStyle w:val="TitleChar"/>
          <w:b/>
        </w:rPr>
      </w:pPr>
    </w:p>
    <w:p w:rsidR="00E52961" w:rsidRPr="007C75F0" w:rsidRDefault="00E52961" w:rsidP="00E52961">
      <w:pPr>
        <w:rPr>
          <w:rStyle w:val="TitleChar"/>
          <w:b/>
        </w:rPr>
      </w:pPr>
    </w:p>
    <w:p w:rsidR="00E52961" w:rsidRPr="00F94221" w:rsidRDefault="00E52961" w:rsidP="00E52961">
      <w:pPr>
        <w:pStyle w:val="Heading4"/>
      </w:pPr>
      <w:r w:rsidRPr="00F94221">
        <w:t xml:space="preserve">2. Debate Forum </w:t>
      </w:r>
    </w:p>
    <w:p w:rsidR="00E52961" w:rsidRPr="00F94221" w:rsidRDefault="00E52961" w:rsidP="00E52961">
      <w:pPr>
        <w:pStyle w:val="Heading4"/>
      </w:pPr>
      <w:r w:rsidRPr="00F94221">
        <w:t xml:space="preserve">Their framework allows the aff to defend positions that aren’t falsifiable. This removes the unique education we get in debate: the ability to research and put together cohesive arguments to compel an audience. Honing advocacy skills requires that there be a topic that people can effectively engage in. </w:t>
      </w:r>
    </w:p>
    <w:p w:rsidR="00E52961" w:rsidRPr="00F94221" w:rsidRDefault="00E52961" w:rsidP="00E52961">
      <w:pPr>
        <w:pStyle w:val="Heading4"/>
      </w:pPr>
      <w:r w:rsidRPr="00F94221">
        <w:t xml:space="preserve">Rules and structures are necessary for good debate – they are critical for education and this turns their solvency claims </w:t>
      </w:r>
    </w:p>
    <w:p w:rsidR="00E52961" w:rsidRDefault="00E52961" w:rsidP="00E52961">
      <w:pPr>
        <w:rPr>
          <w:b/>
          <w:bdr w:val="single" w:sz="4" w:space="0" w:color="auto" w:frame="1"/>
        </w:rPr>
      </w:pPr>
      <w:r>
        <w:rPr>
          <w:b/>
          <w:highlight w:val="yellow"/>
          <w:bdr w:val="single" w:sz="4" w:space="0" w:color="auto" w:frame="1"/>
        </w:rPr>
        <w:t>Shivley 2k</w:t>
      </w:r>
      <w:r>
        <w:rPr>
          <w:b/>
          <w:bdr w:val="single" w:sz="4" w:space="0" w:color="auto" w:frame="1"/>
        </w:rPr>
        <w:t xml:space="preserve"> </w:t>
      </w:r>
    </w:p>
    <w:p w:rsidR="00E52961" w:rsidRDefault="00E52961" w:rsidP="00E52961">
      <w:pPr>
        <w:rPr>
          <w:sz w:val="18"/>
        </w:rPr>
      </w:pPr>
      <w:r>
        <w:rPr>
          <w:sz w:val="18"/>
        </w:rPr>
        <w:t xml:space="preserve">Ruth Lessl </w:t>
      </w:r>
      <w:r>
        <w:rPr>
          <w:rStyle w:val="cite"/>
          <w:b w:val="0"/>
          <w:sz w:val="16"/>
        </w:rPr>
        <w:t>Shively</w:t>
      </w:r>
      <w:r>
        <w:rPr>
          <w:sz w:val="18"/>
        </w:rPr>
        <w:t xml:space="preserve">, Assoc Prof Polisci at Texas A&amp;M, </w:t>
      </w:r>
      <w:r>
        <w:rPr>
          <w:rStyle w:val="cite"/>
          <w:b w:val="0"/>
          <w:sz w:val="16"/>
        </w:rPr>
        <w:t>2000</w:t>
      </w:r>
      <w:r>
        <w:rPr>
          <w:i/>
          <w:sz w:val="18"/>
        </w:rPr>
        <w:t xml:space="preserve"> Political Theory and Partisan Politics</w:t>
      </w:r>
      <w:r>
        <w:rPr>
          <w:sz w:val="18"/>
        </w:rPr>
        <w:t xml:space="preserve"> p. 180</w:t>
      </w:r>
    </w:p>
    <w:p w:rsidR="00E52961" w:rsidRDefault="00E52961" w:rsidP="00E52961">
      <w:r w:rsidRPr="00E52961">
        <w:t>In the same manner, then, the ambiguists' refusals to will some</w:t>
      </w:r>
      <w:r w:rsidRPr="00E52961">
        <w:softHyphen/>
        <w:t xml:space="preserve">thing "definite </w:t>
      </w:r>
    </w:p>
    <w:p w:rsidR="00E52961" w:rsidRDefault="00E52961" w:rsidP="00E52961">
      <w:r>
        <w:t>AND</w:t>
      </w:r>
    </w:p>
    <w:p w:rsidR="00E52961" w:rsidRPr="00E52961" w:rsidRDefault="00E52961" w:rsidP="00E52961">
      <w:r w:rsidRPr="00E52961">
        <w:t xml:space="preserve">. In other words, contestation rests on some basic agreement or harmony. </w:t>
      </w:r>
    </w:p>
    <w:p w:rsidR="00E52961" w:rsidRPr="007C75F0" w:rsidRDefault="00E52961" w:rsidP="00E52961">
      <w:pPr>
        <w:rPr>
          <w:rStyle w:val="TitleChar"/>
          <w:b/>
        </w:rPr>
      </w:pPr>
    </w:p>
    <w:p w:rsidR="00E52961" w:rsidRPr="00F94221" w:rsidRDefault="00E52961" w:rsidP="00E52961">
      <w:pPr>
        <w:pStyle w:val="Heading4"/>
      </w:pPr>
      <w:r w:rsidRPr="00F94221">
        <w:t xml:space="preserve">3. Rhetorical Precision </w:t>
      </w:r>
    </w:p>
    <w:p w:rsidR="00E52961" w:rsidRPr="00F94221" w:rsidRDefault="00E52961" w:rsidP="00E52961">
      <w:pPr>
        <w:pStyle w:val="Heading4"/>
      </w:pPr>
      <w:r w:rsidRPr="00F94221">
        <w:t xml:space="preserve">Even if language isn’t objective, it’s intersubjective. We must give words meaning that most people agree to in order for ANY communication to be effective. </w:t>
      </w:r>
    </w:p>
    <w:p w:rsidR="00E52961" w:rsidRPr="007C75F0" w:rsidRDefault="00E52961" w:rsidP="00E52961">
      <w:pPr>
        <w:rPr>
          <w:b/>
        </w:rPr>
      </w:pPr>
      <w:r w:rsidRPr="007C75F0">
        <w:rPr>
          <w:b/>
        </w:rPr>
        <w:t xml:space="preserve">Spegele ‘2 </w:t>
      </w:r>
    </w:p>
    <w:p w:rsidR="00E52961" w:rsidRDefault="00E52961" w:rsidP="00E52961">
      <w:r>
        <w:t>[Roger, prof of Int Politics and former Visiting Fellow @ Princeton, IR and the Third Debate]</w:t>
      </w:r>
    </w:p>
    <w:p w:rsidR="00E52961" w:rsidRDefault="00E52961" w:rsidP="00E52961">
      <w:r w:rsidRPr="00E52961">
        <w:t xml:space="preserve"> However, Ashley's arguments about meaning rest on a seriously flawed conception of language</w:t>
      </w:r>
    </w:p>
    <w:p w:rsidR="00E52961" w:rsidRDefault="00E52961" w:rsidP="00E52961">
      <w:r>
        <w:t>AND</w:t>
      </w:r>
    </w:p>
    <w:p w:rsidR="00E52961" w:rsidRPr="00E52961" w:rsidRDefault="00E52961" w:rsidP="00E52961">
      <w:proofErr w:type="gramStart"/>
      <w:r w:rsidRPr="00E52961">
        <w:t>when</w:t>
      </w:r>
      <w:proofErr w:type="gramEnd"/>
      <w:r w:rsidRPr="00E52961">
        <w:t xml:space="preserve"> I argue that Ashley's discourse is Utopian, relativist, and irrational.</w:t>
      </w:r>
    </w:p>
    <w:p w:rsidR="00E52961" w:rsidRDefault="00E52961" w:rsidP="00E52961">
      <w:pPr>
        <w:rPr>
          <w:rStyle w:val="TitleChar"/>
        </w:rPr>
      </w:pPr>
    </w:p>
    <w:p w:rsidR="00E52961" w:rsidRPr="00F94221" w:rsidRDefault="00E52961" w:rsidP="00E52961">
      <w:pPr>
        <w:pStyle w:val="Heading4"/>
      </w:pPr>
      <w:r w:rsidRPr="00F94221">
        <w:t xml:space="preserve">4. Switch-side debate good </w:t>
      </w:r>
    </w:p>
    <w:p w:rsidR="00E52961" w:rsidRPr="00F94221" w:rsidRDefault="00E52961" w:rsidP="00E52961"/>
    <w:p w:rsidR="00E52961" w:rsidRPr="00F94221" w:rsidRDefault="00E52961" w:rsidP="00E52961">
      <w:pPr>
        <w:pStyle w:val="Heading4"/>
      </w:pPr>
      <w:r w:rsidRPr="00F94221">
        <w:rPr>
          <w:highlight w:val="cyan"/>
        </w:rPr>
        <w:t>Effective deliberative discourse is the lynchpin to solving all existential social and political problems</w:t>
      </w:r>
      <w:r w:rsidRPr="00F94221">
        <w:t>---a switch-side debate format that sets appropriate limits on argument to foster a targeted discussion is most effective---our K turns the whole case</w:t>
      </w:r>
    </w:p>
    <w:p w:rsidR="00E52961" w:rsidRDefault="00E52961" w:rsidP="00E52961">
      <w:r>
        <w:t xml:space="preserve">Christian O. </w:t>
      </w:r>
      <w:r>
        <w:rPr>
          <w:rStyle w:val="Heading3Char"/>
          <w:rFonts w:eastAsia="Calibri"/>
        </w:rPr>
        <w:t>Lundberg 10</w:t>
      </w:r>
      <w:r>
        <w:t xml:space="preserve"> Professor of Communications @ University of North Carolina, Chapel Hill, “Tradition of Debate in North Carolina” in </w:t>
      </w:r>
      <w:r>
        <w:rPr>
          <w:u w:val="single"/>
        </w:rPr>
        <w:t>Navigating Opportunity: Policy Debate in the 21st Century</w:t>
      </w:r>
      <w:r>
        <w:t xml:space="preserve"> By Allan D. Louden, p311</w:t>
      </w:r>
    </w:p>
    <w:p w:rsidR="00E52961" w:rsidRDefault="00E52961" w:rsidP="00E52961">
      <w:r w:rsidRPr="00E52961">
        <w:lastRenderedPageBreak/>
        <w:t xml:space="preserve">The second major problem with the critique that identifies a naivety in articulating debate and </w:t>
      </w:r>
    </w:p>
    <w:p w:rsidR="00E52961" w:rsidRDefault="00E52961" w:rsidP="00E52961">
      <w:r>
        <w:t>AND</w:t>
      </w:r>
    </w:p>
    <w:p w:rsidR="00E52961" w:rsidRPr="00E52961" w:rsidRDefault="00E52961" w:rsidP="00E52961">
      <w:proofErr w:type="gramStart"/>
      <w:r w:rsidRPr="00E52961">
        <w:t>their</w:t>
      </w:r>
      <w:proofErr w:type="gramEnd"/>
      <w:r w:rsidRPr="00E52961">
        <w:t xml:space="preserve"> time and political energies toward policies that matter the most to them.</w:t>
      </w:r>
    </w:p>
    <w:p w:rsidR="00E52961" w:rsidRDefault="00E52961" w:rsidP="00E52961">
      <w:r w:rsidRPr="00E52961">
        <w:t xml:space="preserve">The merits of debate as a tool for building democratic capacity-building take on </w:t>
      </w:r>
    </w:p>
    <w:p w:rsidR="00E52961" w:rsidRDefault="00E52961" w:rsidP="00E52961">
      <w:r>
        <w:t>AND</w:t>
      </w:r>
    </w:p>
    <w:p w:rsidR="00E52961" w:rsidRPr="00E52961" w:rsidRDefault="00E52961" w:rsidP="00E52961">
      <w:proofErr w:type="gramStart"/>
      <w:r w:rsidRPr="00E52961">
        <w:t>navigate</w:t>
      </w:r>
      <w:proofErr w:type="gramEnd"/>
      <w:r w:rsidRPr="00E52961">
        <w:t xml:space="preserve"> academic search databases and to effectively search and use other Web resources:</w:t>
      </w:r>
    </w:p>
    <w:p w:rsidR="00E52961" w:rsidRDefault="00E52961" w:rsidP="00E52961">
      <w:r w:rsidRPr="00E52961">
        <w:t xml:space="preserve">To analyze the self-report ratings of the instructional and control group students, </w:t>
      </w:r>
    </w:p>
    <w:p w:rsidR="00E52961" w:rsidRDefault="00E52961" w:rsidP="00E52961">
      <w:r>
        <w:t>AND</w:t>
      </w:r>
    </w:p>
    <w:p w:rsidR="00E52961" w:rsidRPr="00E52961" w:rsidRDefault="00E52961" w:rsidP="00E52961">
      <w:proofErr w:type="gramStart"/>
      <w:r w:rsidRPr="00E52961">
        <w:t>searching</w:t>
      </w:r>
      <w:proofErr w:type="gramEnd"/>
      <w:r w:rsidRPr="00E52961">
        <w:t>, not just in academic databases. (Larkin 2005, 144)</w:t>
      </w:r>
    </w:p>
    <w:p w:rsidR="00E52961" w:rsidRDefault="00E52961" w:rsidP="00E52961">
      <w:r w:rsidRPr="00E52961">
        <w:t xml:space="preserve">Larkin's study substantiates Thomas Worthcn and Gaylcn Pack's (1992, 3) claim that </w:t>
      </w:r>
    </w:p>
    <w:p w:rsidR="00E52961" w:rsidRDefault="00E52961" w:rsidP="00E52961">
      <w:r>
        <w:t>AND</w:t>
      </w:r>
    </w:p>
    <w:p w:rsidR="00E52961" w:rsidRPr="00E52961" w:rsidRDefault="00E52961" w:rsidP="00E52961">
      <w:proofErr w:type="gramStart"/>
      <w:r w:rsidRPr="00E52961">
        <w:t>cite</w:t>
      </w:r>
      <w:proofErr w:type="gramEnd"/>
      <w:r w:rsidRPr="00E52961">
        <w:t xml:space="preserve"> and rely upon from an easily accessible and veritable cornucopia of materials.</w:t>
      </w:r>
    </w:p>
    <w:p w:rsidR="00E52961" w:rsidRDefault="00E52961" w:rsidP="00E52961">
      <w:r w:rsidRPr="00E52961">
        <w:t xml:space="preserve">There are, without a doubt, a number of important criticisms of employing debate </w:t>
      </w:r>
    </w:p>
    <w:p w:rsidR="00E52961" w:rsidRDefault="00E52961" w:rsidP="00E52961">
      <w:r>
        <w:t>AND</w:t>
      </w:r>
    </w:p>
    <w:p w:rsidR="00E52961" w:rsidRPr="00E52961" w:rsidRDefault="00E52961" w:rsidP="00E52961">
      <w:proofErr w:type="gramStart"/>
      <w:r w:rsidRPr="00E52961">
        <w:t>to</w:t>
      </w:r>
      <w:proofErr w:type="gramEnd"/>
      <w:r w:rsidRPr="00E52961">
        <w:t xml:space="preserve"> the possibilities of meaningful political engagement and new articulations of democratic life.</w:t>
      </w:r>
    </w:p>
    <w:p w:rsidR="00E52961" w:rsidRDefault="00E52961" w:rsidP="00E52961">
      <w:r w:rsidRPr="00E52961">
        <w:t xml:space="preserve">Expanding this practice is crucial, if only because the more we produce citizens that </w:t>
      </w:r>
    </w:p>
    <w:p w:rsidR="00E52961" w:rsidRDefault="00E52961" w:rsidP="00E52961">
      <w:r>
        <w:t>AND</w:t>
      </w:r>
    </w:p>
    <w:p w:rsidR="00E52961" w:rsidRPr="00E52961" w:rsidRDefault="00E52961" w:rsidP="00E52961">
      <w:proofErr w:type="gramStart"/>
      <w:r w:rsidRPr="00E52961">
        <w:t>with</w:t>
      </w:r>
      <w:proofErr w:type="gramEnd"/>
      <w:r w:rsidRPr="00E52961">
        <w:t xml:space="preserve"> the existential challenges to democracy [in an] increasingly complex world. </w:t>
      </w:r>
    </w:p>
    <w:p w:rsidR="00E52961" w:rsidRPr="008119A1" w:rsidRDefault="00E52961" w:rsidP="00E52961"/>
    <w:p w:rsidR="00E52961" w:rsidRDefault="00E52961" w:rsidP="00E52961">
      <w:pPr>
        <w:rPr>
          <w:sz w:val="16"/>
        </w:rPr>
      </w:pPr>
    </w:p>
    <w:p w:rsidR="00E52961" w:rsidRDefault="00E52961" w:rsidP="00E52961">
      <w:pPr>
        <w:rPr>
          <w:rStyle w:val="TitleChar"/>
        </w:rPr>
      </w:pPr>
    </w:p>
    <w:p w:rsidR="00E52961" w:rsidRPr="00F94221" w:rsidRDefault="00E52961" w:rsidP="00E52961">
      <w:pPr>
        <w:pStyle w:val="Heading4"/>
      </w:pPr>
      <w:r w:rsidRPr="00F94221">
        <w:t xml:space="preserve">6. </w:t>
      </w:r>
      <w:r w:rsidRPr="00F94221">
        <w:rPr>
          <w:highlight w:val="cyan"/>
        </w:rPr>
        <w:t>Breaking down predictability is self-defeating and impossible---creativity inevitably depends upon constraints</w:t>
      </w:r>
      <w:r w:rsidRPr="00F94221">
        <w:t xml:space="preserve">, the attempt to wish away the structure of predictability collapses the very structure their aff depends on---it’s better to retain predictability and be creative within it </w:t>
      </w:r>
    </w:p>
    <w:p w:rsidR="00E52961" w:rsidRDefault="00E52961" w:rsidP="00E52961">
      <w:pPr>
        <w:rPr>
          <w:sz w:val="20"/>
        </w:rPr>
      </w:pPr>
      <w:r>
        <w:rPr>
          <w:rStyle w:val="cite"/>
        </w:rPr>
        <w:t>Armstrong 2K</w:t>
      </w:r>
      <w:r>
        <w:t xml:space="preserve"> – Paul B. Armstrong, Professor of English and Dean of the College of Arts and Sciences at the State University of New York at Stony Brook, Winter 2000, “The Politics of Play: The Social Implications of Iser's Aesthetic Theory,” New Literary History, Vol. 31, No. 1, p. 211-223</w:t>
      </w:r>
    </w:p>
    <w:p w:rsidR="00E52961" w:rsidRDefault="00E52961" w:rsidP="00E52961">
      <w:r w:rsidRPr="00E52961">
        <w:t xml:space="preserve">Such a play-space also opposes the notion that the only alternative to the </w:t>
      </w:r>
    </w:p>
    <w:p w:rsidR="00E52961" w:rsidRDefault="00E52961" w:rsidP="00E52961">
      <w:r>
        <w:t>AND</w:t>
      </w:r>
    </w:p>
    <w:p w:rsidR="00E52961" w:rsidRPr="00E52961" w:rsidRDefault="00E52961" w:rsidP="00E52961">
      <w:proofErr w:type="gramStart"/>
      <w:r w:rsidRPr="00E52961">
        <w:t>makes</w:t>
      </w:r>
      <w:proofErr w:type="gramEnd"/>
      <w:r w:rsidRPr="00E52961">
        <w:t xml:space="preserve"> it dependent on the forms it opposes. [End Page 220]</w:t>
      </w:r>
    </w:p>
    <w:p w:rsidR="00E52961" w:rsidRDefault="00E52961" w:rsidP="00E52961">
      <w:r w:rsidRPr="00E52961">
        <w:t xml:space="preserve">The radical presumption of the sublime is not only terroristic in refusing to recognize the </w:t>
      </w:r>
    </w:p>
    <w:p w:rsidR="00E52961" w:rsidRDefault="00E52961" w:rsidP="00E52961">
      <w:r>
        <w:t>AND</w:t>
      </w:r>
    </w:p>
    <w:p w:rsidR="00E52961" w:rsidRPr="00E52961" w:rsidRDefault="00E52961" w:rsidP="00E52961">
      <w:proofErr w:type="gramStart"/>
      <w:r w:rsidRPr="00E52961">
        <w:t>conditions</w:t>
      </w:r>
      <w:proofErr w:type="gramEnd"/>
      <w:r w:rsidRPr="00E52961">
        <w:t xml:space="preserve"> of exchange would be provided by the nonconsensual reciprocity of Iserian play.</w:t>
      </w:r>
    </w:p>
    <w:p w:rsidR="00E52961" w:rsidRDefault="00E52961" w:rsidP="00E52961">
      <w:r w:rsidRPr="00E52961">
        <w:t xml:space="preserve">Iser's notion of play offers a way of conceptualizing power which acknowledges the necessity and </w:t>
      </w:r>
    </w:p>
    <w:p w:rsidR="00E52961" w:rsidRDefault="00E52961" w:rsidP="00E52961">
      <w:r>
        <w:t>AND</w:t>
      </w:r>
    </w:p>
    <w:p w:rsidR="00E52961" w:rsidRPr="00E52961" w:rsidRDefault="00E52961" w:rsidP="00E52961">
      <w:proofErr w:type="gramStart"/>
      <w:r w:rsidRPr="00E52961">
        <w:t>combination</w:t>
      </w:r>
      <w:proofErr w:type="gramEnd"/>
      <w:r w:rsidRPr="00E52961">
        <w:t xml:space="preserve"> of constraint and possibility, limitation and unpredictability, discipline and spontaneity.</w:t>
      </w:r>
    </w:p>
    <w:p w:rsidR="00E52961" w:rsidRDefault="00E52961" w:rsidP="00E52961"/>
    <w:p w:rsidR="00E52961" w:rsidRDefault="00E52961" w:rsidP="00E52961">
      <w:pPr>
        <w:pStyle w:val="Heading1"/>
      </w:pPr>
      <w:r>
        <w:lastRenderedPageBreak/>
        <w:t>2</w:t>
      </w:r>
      <w:r w:rsidRPr="00DB65B3">
        <w:rPr>
          <w:vertAlign w:val="superscript"/>
        </w:rPr>
        <w:t>nd</w:t>
      </w:r>
      <w:r>
        <w:t xml:space="preserve"> off is the Rasch K</w:t>
      </w:r>
    </w:p>
    <w:p w:rsidR="00E52961" w:rsidRPr="00F94221" w:rsidRDefault="00E52961" w:rsidP="00E52961">
      <w:pPr>
        <w:pStyle w:val="Heading4"/>
      </w:pPr>
      <w:r w:rsidRPr="00F94221">
        <w:t xml:space="preserve">Violence is inevitable but escalation isn’t. Knowing our friends and enemies allows wars to be controlled – attempting to erase dichotomies homogenizes the </w:t>
      </w:r>
      <w:proofErr w:type="gramStart"/>
      <w:r w:rsidRPr="00F94221">
        <w:t>Other</w:t>
      </w:r>
      <w:proofErr w:type="gramEnd"/>
    </w:p>
    <w:p w:rsidR="00E52961" w:rsidRPr="00BD6610" w:rsidRDefault="00E52961" w:rsidP="00E52961">
      <w:pPr>
        <w:rPr>
          <w:rFonts w:cs="Georgia"/>
          <w:sz w:val="16"/>
        </w:rPr>
      </w:pPr>
      <w:r>
        <w:rPr>
          <w:rStyle w:val="tagChar"/>
          <w:rFonts w:eastAsiaTheme="majorEastAsia"/>
        </w:rPr>
        <w:t xml:space="preserve">Rasch </w:t>
      </w:r>
      <w:r w:rsidRPr="000407C3">
        <w:rPr>
          <w:rStyle w:val="tagChar"/>
          <w:rFonts w:eastAsiaTheme="majorEastAsia"/>
        </w:rPr>
        <w:t>3</w:t>
      </w:r>
      <w:r w:rsidRPr="002576C5">
        <w:t xml:space="preserve"> </w:t>
      </w:r>
      <w:r>
        <w:rPr>
          <w:sz w:val="16"/>
        </w:rPr>
        <w:t>(Cultural Critique 54 (2003) 137-41</w:t>
      </w:r>
      <w:r w:rsidRPr="000407C3">
        <w:rPr>
          <w:sz w:val="16"/>
        </w:rPr>
        <w:t>,</w:t>
      </w:r>
      <w:r>
        <w:rPr>
          <w:sz w:val="16"/>
        </w:rPr>
        <w:t xml:space="preserve"> William Rasch</w:t>
      </w:r>
      <w:r w:rsidRPr="000407C3">
        <w:rPr>
          <w:sz w:val="16"/>
        </w:rPr>
        <w:t xml:space="preserve"> is the Henry H. H. Remak Professor of Germanic Studies at Indiana University,  Human Rights as Geopolitics </w:t>
      </w:r>
      <w:r w:rsidRPr="000407C3">
        <w:rPr>
          <w:rFonts w:eastAsia="MS Mincho" w:cs="MS Mincho" w:hint="eastAsia"/>
          <w:sz w:val="16"/>
        </w:rPr>
        <w:t> </w:t>
      </w:r>
      <w:r w:rsidRPr="000407C3">
        <w:rPr>
          <w:rFonts w:cs="Georgia"/>
          <w:sz w:val="16"/>
        </w:rPr>
        <w:t>Carl Schmitt and the Legal Form of American Supremacy).</w:t>
      </w:r>
      <w:r>
        <w:rPr>
          <w:rFonts w:cs="Georgia"/>
          <w:sz w:val="16"/>
        </w:rPr>
        <w:t>NAR</w:t>
      </w:r>
    </w:p>
    <w:p w:rsidR="00E52961" w:rsidRDefault="00E52961" w:rsidP="00E52961">
      <w:r w:rsidRPr="00E52961">
        <w:t xml:space="preserve">In the past, we/they, neighbor/foreigner, friend/enemy </w:t>
      </w:r>
    </w:p>
    <w:p w:rsidR="00E52961" w:rsidRDefault="00E52961" w:rsidP="00E52961">
      <w:r>
        <w:t>AND</w:t>
      </w:r>
    </w:p>
    <w:p w:rsidR="00E52961" w:rsidRPr="00E52961" w:rsidRDefault="00E52961" w:rsidP="00E52961">
      <w:proofErr w:type="gramStart"/>
      <w:r w:rsidRPr="00E52961">
        <w:t>signs</w:t>
      </w:r>
      <w:proofErr w:type="gramEnd"/>
      <w:r w:rsidRPr="00E52961">
        <w:t xml:space="preserve"> of their outlaw status is their insistence on autonomy, on sovereignty. </w:t>
      </w:r>
    </w:p>
    <w:p w:rsidR="00E52961" w:rsidRDefault="00E52961" w:rsidP="00E52961"/>
    <w:p w:rsidR="00E52961" w:rsidRPr="00F94221" w:rsidRDefault="00E52961" w:rsidP="00E52961">
      <w:pPr>
        <w:pStyle w:val="Heading4"/>
      </w:pPr>
      <w:r w:rsidRPr="00F94221">
        <w:t>Trying to create a uniformly peaceful world justifies violence against deviants who “create conflict”- means war is inevitable</w:t>
      </w:r>
    </w:p>
    <w:p w:rsidR="00E52961" w:rsidRPr="00551B19" w:rsidRDefault="00E52961" w:rsidP="00E52961">
      <w:r>
        <w:rPr>
          <w:rStyle w:val="cite"/>
        </w:rPr>
        <w:t xml:space="preserve">Rasch 4 </w:t>
      </w:r>
      <w:r w:rsidRPr="00921B36">
        <w:rPr>
          <w:sz w:val="16"/>
        </w:rPr>
        <w:t>(William, Prof. of German Studies, Indiana U, Sovereignty and its Discontents, Birkbeck Law Press, pg. 15) my</w:t>
      </w:r>
    </w:p>
    <w:p w:rsidR="00E52961" w:rsidRDefault="00E52961" w:rsidP="00E52961">
      <w:r w:rsidRPr="00E52961">
        <w:t xml:space="preserve">What could be wrong with such a vision? Certainly it is neither verifiable nor </w:t>
      </w:r>
    </w:p>
    <w:p w:rsidR="00E52961" w:rsidRDefault="00E52961" w:rsidP="00E52961">
      <w:r>
        <w:t>AND</w:t>
      </w:r>
    </w:p>
    <w:p w:rsidR="00E52961" w:rsidRPr="00E52961" w:rsidRDefault="00E52961" w:rsidP="00E52961">
      <w:proofErr w:type="gramStart"/>
      <w:r w:rsidRPr="00E52961">
        <w:t>solved</w:t>
      </w:r>
      <w:proofErr w:type="gramEnd"/>
      <w:r w:rsidRPr="00E52961">
        <w:t xml:space="preserve">, once and for all, the nihilistic problem of the political? </w:t>
      </w:r>
    </w:p>
    <w:p w:rsidR="00E52961" w:rsidRDefault="00E52961" w:rsidP="00E52961"/>
    <w:p w:rsidR="00E52961" w:rsidRPr="00F94221" w:rsidRDefault="00E52961" w:rsidP="00E52961">
      <w:pPr>
        <w:pStyle w:val="Heading4"/>
      </w:pPr>
      <w:r w:rsidRPr="00F94221">
        <w:t>The total wars inherent to liberalism pose the greatest threat of extinction</w:t>
      </w:r>
    </w:p>
    <w:p w:rsidR="00E52961" w:rsidRPr="002576C5" w:rsidRDefault="00E52961" w:rsidP="00E52961">
      <w:r w:rsidRPr="002576C5">
        <w:rPr>
          <w:rStyle w:val="cite"/>
          <w:rFonts w:ascii="Georgia" w:hAnsi="Georgia"/>
        </w:rPr>
        <w:t>Celermajer 07</w:t>
      </w:r>
      <w:r w:rsidRPr="002576C5">
        <w:t xml:space="preserve"> </w:t>
      </w:r>
      <w:r w:rsidRPr="002576C5">
        <w:rPr>
          <w:sz w:val="18"/>
        </w:rPr>
        <w:t xml:space="preserve">(Danielle Celermajer, Professor of Human Rights at University of Sydney, “If Islam is our other, who are 'we'?”, </w:t>
      </w:r>
      <w:r w:rsidRPr="002576C5">
        <w:rPr>
          <w:color w:val="000000"/>
          <w:sz w:val="18"/>
        </w:rPr>
        <w:t>http://findarticles.com/p/articles/mi_hb3359/is_1_42/ai_n29344394/?tag=content;col1</w:t>
      </w:r>
      <w:r w:rsidRPr="002576C5">
        <w:rPr>
          <w:sz w:val="18"/>
        </w:rPr>
        <w:t xml:space="preserve">, </w:t>
      </w:r>
      <w:proofErr w:type="gramStart"/>
      <w:r w:rsidRPr="002576C5">
        <w:rPr>
          <w:sz w:val="18"/>
        </w:rPr>
        <w:t>Autumn</w:t>
      </w:r>
      <w:proofErr w:type="gramEnd"/>
      <w:r w:rsidRPr="002576C5">
        <w:rPr>
          <w:sz w:val="18"/>
        </w:rPr>
        <w:t xml:space="preserve">, 2007) </w:t>
      </w:r>
    </w:p>
    <w:p w:rsidR="00E52961" w:rsidRDefault="00E52961" w:rsidP="00E52961">
      <w:r w:rsidRPr="00E52961">
        <w:t xml:space="preserve">The moral tenor of the moment recalls Carl Schmitt's warning that war conducted in the </w:t>
      </w:r>
    </w:p>
    <w:p w:rsidR="00E52961" w:rsidRDefault="00E52961" w:rsidP="00E52961">
      <w:r>
        <w:t>AND</w:t>
      </w:r>
    </w:p>
    <w:p w:rsidR="00E52961" w:rsidRPr="00E52961" w:rsidRDefault="00E52961" w:rsidP="00E52961">
      <w:r w:rsidRPr="00E52961">
        <w:t>--"[H]e who invokes the word 'humanity', wants to cheat."</w:t>
      </w:r>
    </w:p>
    <w:p w:rsidR="00E52961" w:rsidRDefault="00E52961" w:rsidP="00E52961"/>
    <w:p w:rsidR="00E52961" w:rsidRPr="00F94221" w:rsidRDefault="00E52961" w:rsidP="00E52961">
      <w:pPr>
        <w:pStyle w:val="Heading4"/>
      </w:pPr>
      <w:r w:rsidRPr="00F94221">
        <w:t>The alternative is to reject the affirmative. Adopting a clear picture of who is a ‘friend’ and who is an ‘enemy’ ensures wars do not reach the point of genocide.</w:t>
      </w:r>
    </w:p>
    <w:p w:rsidR="00E52961" w:rsidRPr="00B01095" w:rsidRDefault="00E52961" w:rsidP="00E52961">
      <w:pPr>
        <w:pStyle w:val="tag"/>
        <w:rPr>
          <w:b w:val="0"/>
          <w:sz w:val="16"/>
        </w:rPr>
      </w:pPr>
      <w:r>
        <w:t xml:space="preserve">Rasch 5 </w:t>
      </w:r>
      <w:r>
        <w:rPr>
          <w:b w:val="0"/>
          <w:sz w:val="16"/>
        </w:rPr>
        <w:t xml:space="preserve">(William Rasch, </w:t>
      </w:r>
      <w:r w:rsidRPr="00B01095">
        <w:rPr>
          <w:b w:val="0"/>
          <w:sz w:val="16"/>
        </w:rPr>
        <w:t>Prof. of German Studies, Indiana</w:t>
      </w:r>
      <w:r>
        <w:rPr>
          <w:b w:val="0"/>
          <w:sz w:val="16"/>
        </w:rPr>
        <w:t xml:space="preserve">, 2005, </w:t>
      </w:r>
      <w:r w:rsidRPr="00267065">
        <w:rPr>
          <w:b w:val="0"/>
          <w:i/>
          <w:sz w:val="16"/>
        </w:rPr>
        <w:t>Lines in the Sand: Enmity as a Structuring Principle,</w:t>
      </w:r>
      <w:r>
        <w:rPr>
          <w:b w:val="0"/>
          <w:sz w:val="16"/>
        </w:rPr>
        <w:t xml:space="preserve"> p.260-61</w:t>
      </w:r>
      <w:proofErr w:type="gramStart"/>
      <w:r>
        <w:rPr>
          <w:b w:val="0"/>
          <w:sz w:val="16"/>
        </w:rPr>
        <w:t>)NAR</w:t>
      </w:r>
      <w:proofErr w:type="gramEnd"/>
    </w:p>
    <w:p w:rsidR="00E52961" w:rsidRDefault="00E52961" w:rsidP="00E52961">
      <w:r w:rsidRPr="00E52961">
        <w:t xml:space="preserve">What is to be done? If you are one who says there is a </w:t>
      </w:r>
    </w:p>
    <w:p w:rsidR="00E52961" w:rsidRDefault="00E52961" w:rsidP="00E52961">
      <w:r>
        <w:t>AND</w:t>
      </w:r>
    </w:p>
    <w:p w:rsidR="00E52961" w:rsidRPr="00E52961" w:rsidRDefault="00E52961" w:rsidP="00E52961">
      <w:proofErr w:type="gramStart"/>
      <w:r w:rsidRPr="00E52961">
        <w:t>it</w:t>
      </w:r>
      <w:proofErr w:type="gramEnd"/>
      <w:r w:rsidRPr="00E52961">
        <w:t xml:space="preserve"> may also always produce recurring, asphyxiating political nightmares of absolute exclusion. </w:t>
      </w:r>
    </w:p>
    <w:p w:rsidR="00E52961" w:rsidRDefault="00E52961" w:rsidP="00E52961">
      <w:pPr>
        <w:pStyle w:val="Heading1"/>
      </w:pPr>
      <w:r>
        <w:lastRenderedPageBreak/>
        <w:t>3</w:t>
      </w:r>
      <w:r w:rsidRPr="00384DC2">
        <w:rPr>
          <w:vertAlign w:val="superscript"/>
        </w:rPr>
        <w:t>rd</w:t>
      </w:r>
      <w:r>
        <w:t xml:space="preserve"> off is the Speciesism K</w:t>
      </w:r>
    </w:p>
    <w:p w:rsidR="00E52961" w:rsidRPr="00BA060A" w:rsidRDefault="00E52961" w:rsidP="00E52961">
      <w:pPr>
        <w:pStyle w:val="Heading4"/>
        <w:rPr>
          <w:rFonts w:eastAsia="Calibri"/>
        </w:rPr>
      </w:pPr>
      <w:r w:rsidRPr="00BA060A">
        <w:rPr>
          <w:rFonts w:eastAsia="Calibri"/>
        </w:rPr>
        <w:t xml:space="preserve">A. The affirmative’s appeal for “human rights” is fundamentally human-centric —it perpetuates and legitimizes speciesism. </w:t>
      </w:r>
    </w:p>
    <w:p w:rsidR="00E52961" w:rsidRPr="00BA060A" w:rsidRDefault="00E52961" w:rsidP="00E52961">
      <w:pPr>
        <w:rPr>
          <w:rFonts w:eastAsia="Calibri"/>
        </w:rPr>
      </w:pPr>
      <w:r w:rsidRPr="00BA060A">
        <w:rPr>
          <w:rFonts w:eastAsia="Calibri"/>
          <w:b/>
        </w:rPr>
        <w:t xml:space="preserve">Tittle ’98, Professor of Philosophy </w:t>
      </w:r>
      <w:r w:rsidRPr="00BA060A">
        <w:rPr>
          <w:rFonts w:eastAsia="Calibri"/>
        </w:rPr>
        <w:t xml:space="preserve">[Peg, The Humanist View of Speciesism, </w:t>
      </w:r>
      <w:hyperlink r:id="rId11" w:history="1">
        <w:r w:rsidRPr="00BA060A">
          <w:rPr>
            <w:rFonts w:eastAsia="Calibri"/>
          </w:rPr>
          <w:t>http://tittle.humanists.net/humview.htm</w:t>
        </w:r>
      </w:hyperlink>
      <w:r w:rsidRPr="00BA060A">
        <w:rPr>
          <w:rFonts w:eastAsia="Calibri"/>
        </w:rPr>
        <w:t>]</w:t>
      </w:r>
    </w:p>
    <w:p w:rsidR="00E52961" w:rsidRPr="00BA060A" w:rsidRDefault="00E52961" w:rsidP="00E52961">
      <w:pPr>
        <w:rPr>
          <w:rFonts w:ascii="Georgia" w:eastAsia="Calibri" w:hAnsi="Georgia"/>
          <w:sz w:val="16"/>
        </w:rPr>
      </w:pPr>
    </w:p>
    <w:p w:rsidR="00E52961" w:rsidRDefault="00E52961" w:rsidP="00E52961">
      <w:r w:rsidRPr="00E52961">
        <w:t>First, if humanism 'just' emphasized human-as-opposed-to-god</w:t>
      </w:r>
    </w:p>
    <w:p w:rsidR="00E52961" w:rsidRDefault="00E52961" w:rsidP="00E52961">
      <w:r>
        <w:t>AND</w:t>
      </w:r>
    </w:p>
    <w:p w:rsidR="00E52961" w:rsidRPr="00E52961" w:rsidRDefault="00E52961" w:rsidP="00E52961">
      <w:proofErr w:type="gramStart"/>
      <w:r w:rsidRPr="00E52961">
        <w:t>on</w:t>
      </w:r>
      <w:proofErr w:type="gramEnd"/>
      <w:r w:rsidRPr="00E52961">
        <w:t xml:space="preserve"> instrumental grounds. It seems then that humanism must condone sport hunting. </w:t>
      </w:r>
    </w:p>
    <w:p w:rsidR="00E52961" w:rsidRPr="00BA060A" w:rsidRDefault="00E52961" w:rsidP="00E52961">
      <w:pPr>
        <w:pStyle w:val="Heading4"/>
        <w:rPr>
          <w:rFonts w:eastAsia="Calibri"/>
        </w:rPr>
      </w:pPr>
      <w:r w:rsidRPr="00BA060A">
        <w:rPr>
          <w:rFonts w:eastAsia="Calibri"/>
        </w:rPr>
        <w:t>B. We must deny the urge to align ourselves with their human-centric politics – it is an all or nothing question.</w:t>
      </w:r>
    </w:p>
    <w:p w:rsidR="00E52961" w:rsidRPr="00BA060A" w:rsidRDefault="00E52961" w:rsidP="00E52961">
      <w:pPr>
        <w:rPr>
          <w:rFonts w:eastAsia="Calibri"/>
          <w:b/>
        </w:rPr>
      </w:pPr>
      <w:r w:rsidRPr="00BA060A">
        <w:rPr>
          <w:rFonts w:eastAsia="Calibri"/>
          <w:b/>
        </w:rPr>
        <w:t xml:space="preserve">Dell’Aversano ‘10 </w:t>
      </w:r>
      <w:r w:rsidRPr="00BA060A">
        <w:rPr>
          <w:rFonts w:eastAsia="Calibri"/>
        </w:rPr>
        <w:t>[Carmen, “the love whose name cannot be spoken: queering the human-animal bond” journal for critical animal studies, volume III issue 1 and 2, 2010]</w:t>
      </w:r>
    </w:p>
    <w:p w:rsidR="00E52961" w:rsidRPr="00BA060A" w:rsidRDefault="00E52961" w:rsidP="00E52961">
      <w:pPr>
        <w:rPr>
          <w:rFonts w:ascii="Georgia" w:eastAsia="Calibri" w:hAnsi="Georgia"/>
          <w:sz w:val="16"/>
        </w:rPr>
      </w:pPr>
    </w:p>
    <w:p w:rsidR="00E52961" w:rsidRDefault="00E52961" w:rsidP="00E52961">
      <w:r w:rsidRPr="00E52961">
        <w:t xml:space="preserve">A real ―oxymoronic community of difference‖, embracing not only all possible variants of </w:t>
      </w:r>
    </w:p>
    <w:p w:rsidR="00E52961" w:rsidRDefault="00E52961" w:rsidP="00E52961">
      <w:r>
        <w:t>AND</w:t>
      </w:r>
    </w:p>
    <w:p w:rsidR="00E52961" w:rsidRPr="00E52961" w:rsidRDefault="00E52961" w:rsidP="00E52961">
      <w:proofErr w:type="gramStart"/>
      <w:r w:rsidRPr="00E52961">
        <w:t>to</w:t>
      </w:r>
      <w:proofErr w:type="gramEnd"/>
      <w:r w:rsidRPr="00E52961">
        <w:t xml:space="preserve"> be different from what we are, to have moved beyond ourselves. </w:t>
      </w:r>
    </w:p>
    <w:p w:rsidR="00E52961" w:rsidRPr="00BA060A" w:rsidRDefault="00E52961" w:rsidP="00E52961">
      <w:pPr>
        <w:rPr>
          <w:rFonts w:ascii="Georgia" w:eastAsia="Calibri" w:hAnsi="Georgia"/>
          <w:u w:val="single"/>
        </w:rPr>
      </w:pPr>
    </w:p>
    <w:p w:rsidR="00E52961" w:rsidRPr="00BA060A" w:rsidRDefault="00E52961" w:rsidP="00E52961">
      <w:pPr>
        <w:pStyle w:val="Heading4"/>
        <w:rPr>
          <w:rFonts w:eastAsia="Calibri"/>
        </w:rPr>
      </w:pPr>
      <w:r w:rsidRPr="00BA060A">
        <w:rPr>
          <w:rFonts w:eastAsia="Calibri"/>
        </w:rPr>
        <w:t>C. Vote neg to reject the 1ac —maintaining the human-non-human binary dooms them to endless cycles of subordination and violence- this is also the site of protest that we should focus on</w:t>
      </w:r>
    </w:p>
    <w:p w:rsidR="00E52961" w:rsidRPr="00BA060A" w:rsidRDefault="00E52961" w:rsidP="00E52961">
      <w:pPr>
        <w:rPr>
          <w:rFonts w:eastAsia="Calibri"/>
        </w:rPr>
      </w:pPr>
      <w:r w:rsidRPr="00BA060A">
        <w:rPr>
          <w:rFonts w:eastAsia="Calibri"/>
          <w:b/>
        </w:rPr>
        <w:t>Best ’07</w:t>
      </w:r>
      <w:r w:rsidRPr="00BA060A">
        <w:rPr>
          <w:rFonts w:eastAsia="Calibri"/>
        </w:rPr>
        <w:t xml:space="preserve">, Associate Professor, Departments of Humanities and Philosophy University of Texas, El Paso [Steven, Charles Patterson, </w:t>
      </w:r>
      <w:proofErr w:type="gramStart"/>
      <w:r w:rsidRPr="00BA060A">
        <w:rPr>
          <w:rFonts w:eastAsia="Calibri"/>
        </w:rPr>
        <w:t>The</w:t>
      </w:r>
      <w:proofErr w:type="gramEnd"/>
      <w:r w:rsidRPr="00BA060A">
        <w:rPr>
          <w:rFonts w:eastAsia="Calibri"/>
        </w:rPr>
        <w:t xml:space="preserve"> Eternal Treblinka: Our Treatment of Animals and the Holocaust New York: Lantern Books, 2002, 280 pp]</w:t>
      </w:r>
    </w:p>
    <w:p w:rsidR="00E52961" w:rsidRPr="00BA060A" w:rsidRDefault="00E52961" w:rsidP="00E52961">
      <w:pPr>
        <w:rPr>
          <w:rFonts w:ascii="Georgia" w:eastAsia="Calibri" w:hAnsi="Georgia"/>
          <w:sz w:val="16"/>
        </w:rPr>
      </w:pPr>
    </w:p>
    <w:p w:rsidR="00E52961" w:rsidRDefault="00E52961" w:rsidP="00E52961">
      <w:r w:rsidRPr="00E52961">
        <w:t xml:space="preserve">While a welcome advance over the anthropocentric conceit that only humans shape human actions, </w:t>
      </w:r>
    </w:p>
    <w:p w:rsidR="00E52961" w:rsidRDefault="00E52961" w:rsidP="00E52961">
      <w:r>
        <w:t>AND</w:t>
      </w:r>
    </w:p>
    <w:p w:rsidR="00E52961" w:rsidRPr="00E52961" w:rsidRDefault="00E52961" w:rsidP="00E52961">
      <w:proofErr w:type="gramStart"/>
      <w:r w:rsidRPr="00E52961">
        <w:t>and</w:t>
      </w:r>
      <w:proofErr w:type="gramEnd"/>
      <w:r w:rsidRPr="00E52961">
        <w:t xml:space="preserve"> stewardship, which however was Judaic moral baggage official Chistianithy left behind.</w:t>
      </w:r>
    </w:p>
    <w:p w:rsidR="00E52961" w:rsidRPr="00384DC2" w:rsidRDefault="00E52961" w:rsidP="00E52961"/>
    <w:p w:rsidR="00E52961" w:rsidRDefault="00E52961" w:rsidP="00E52961">
      <w:pPr>
        <w:pStyle w:val="Heading1"/>
      </w:pPr>
      <w:r>
        <w:lastRenderedPageBreak/>
        <w:t>4</w:t>
      </w:r>
      <w:r w:rsidRPr="002A35D8">
        <w:rPr>
          <w:vertAlign w:val="superscript"/>
        </w:rPr>
        <w:t>th</w:t>
      </w:r>
      <w:r>
        <w:t xml:space="preserve"> Off is the Boggs DA</w:t>
      </w:r>
    </w:p>
    <w:p w:rsidR="00E52961" w:rsidRPr="00F94221" w:rsidRDefault="00E52961" w:rsidP="00E52961">
      <w:pPr>
        <w:pStyle w:val="Heading4"/>
      </w:pPr>
      <w:r w:rsidRPr="00F94221">
        <w:t xml:space="preserve">Embracing anti-politics turns their project forces a takeover by the right. </w:t>
      </w:r>
    </w:p>
    <w:p w:rsidR="00E52961" w:rsidRPr="00542301" w:rsidRDefault="00E52961" w:rsidP="00E52961">
      <w:pPr>
        <w:rPr>
          <w:szCs w:val="24"/>
          <w:lang w:bidi="en-US"/>
        </w:rPr>
      </w:pPr>
      <w:r w:rsidRPr="004975E1">
        <w:rPr>
          <w:rStyle w:val="cite"/>
        </w:rPr>
        <w:t>Boggs ’97</w:t>
      </w:r>
      <w:r>
        <w:rPr>
          <w:szCs w:val="24"/>
          <w:lang w:bidi="en-US"/>
        </w:rPr>
        <w:t xml:space="preserve"> </w:t>
      </w:r>
      <w:r w:rsidRPr="00542301">
        <w:rPr>
          <w:szCs w:val="24"/>
          <w:lang w:bidi="en-US"/>
        </w:rPr>
        <w:t>(CARL BOGGS – Professor and Ph.D. Political Science, National University, Los Angeles -- Theory and Society 26: 741-780)</w:t>
      </w:r>
    </w:p>
    <w:p w:rsidR="00E52961" w:rsidRDefault="00E52961" w:rsidP="00E52961">
      <w:r w:rsidRPr="00E52961">
        <w:t xml:space="preserve">The false sense of empowerment that comes with such mesmerizing impulses is accompanied by a </w:t>
      </w:r>
    </w:p>
    <w:p w:rsidR="00E52961" w:rsidRDefault="00E52961" w:rsidP="00E52961">
      <w:r>
        <w:t>AND</w:t>
      </w:r>
    </w:p>
    <w:p w:rsidR="00E52961" w:rsidRPr="00E52961" w:rsidRDefault="00E52961" w:rsidP="00E52961">
      <w:proofErr w:type="gramStart"/>
      <w:r w:rsidRPr="00E52961">
        <w:t>universal</w:t>
      </w:r>
      <w:proofErr w:type="gramEnd"/>
      <w:r w:rsidRPr="00E52961">
        <w:t xml:space="preserve">, collec- tive interests that had vanished from civil society.75  </w:t>
      </w:r>
    </w:p>
    <w:p w:rsidR="00E52961" w:rsidRDefault="00E52961" w:rsidP="00E52961">
      <w:pPr>
        <w:pStyle w:val="tag"/>
        <w:rPr>
          <w:lang w:bidi="en-US"/>
        </w:rPr>
      </w:pPr>
    </w:p>
    <w:p w:rsidR="00E52961" w:rsidRPr="00F94221" w:rsidRDefault="00E52961" w:rsidP="00E52961">
      <w:pPr>
        <w:pStyle w:val="Heading4"/>
      </w:pPr>
      <w:r w:rsidRPr="00F94221">
        <w:t>Moving away from anti-politics is vital to check extinction</w:t>
      </w:r>
    </w:p>
    <w:p w:rsidR="00E52961" w:rsidRPr="00251DF4" w:rsidRDefault="00E52961" w:rsidP="00E52961">
      <w:pPr>
        <w:rPr>
          <w:b/>
        </w:rPr>
      </w:pPr>
      <w:r w:rsidRPr="004975E1">
        <w:rPr>
          <w:rStyle w:val="cite"/>
        </w:rPr>
        <w:t xml:space="preserve">Small ‘6 </w:t>
      </w:r>
      <w:r w:rsidRPr="00542301">
        <w:rPr>
          <w:sz w:val="18"/>
          <w:szCs w:val="18"/>
          <w:lang w:bidi="en-US"/>
        </w:rPr>
        <w:t>(Jonathan, former Americorps VISTA for the Human Services Coalition,</w:t>
      </w:r>
      <w:r w:rsidRPr="00542301">
        <w:rPr>
          <w:b/>
          <w:sz w:val="18"/>
          <w:szCs w:val="18"/>
          <w:lang w:bidi="en-US"/>
        </w:rPr>
        <w:t xml:space="preserve">  </w:t>
      </w:r>
      <w:r w:rsidRPr="00542301">
        <w:rPr>
          <w:sz w:val="18"/>
          <w:szCs w:val="18"/>
          <w:lang w:bidi="en-US"/>
        </w:rPr>
        <w:t xml:space="preserve">“Moving Forward,” </w:t>
      </w:r>
      <w:r w:rsidRPr="00542301">
        <w:rPr>
          <w:i/>
          <w:sz w:val="18"/>
          <w:szCs w:val="18"/>
          <w:lang w:bidi="en-US"/>
        </w:rPr>
        <w:t>The Journal for Civic Commitment</w:t>
      </w:r>
      <w:r w:rsidRPr="00542301">
        <w:rPr>
          <w:sz w:val="18"/>
          <w:szCs w:val="18"/>
          <w:lang w:bidi="en-US"/>
        </w:rPr>
        <w:t>,  Spring, http://www.mc.maricopa.edu/other/engagement/Journal/Issue7/Small.jsp)</w:t>
      </w:r>
    </w:p>
    <w:p w:rsidR="00E52961" w:rsidRPr="00542301" w:rsidRDefault="00E52961" w:rsidP="00E52961">
      <w:pPr>
        <w:rPr>
          <w:sz w:val="18"/>
          <w:szCs w:val="18"/>
          <w:lang w:bidi="en-US"/>
        </w:rPr>
      </w:pPr>
    </w:p>
    <w:p w:rsidR="00E52961" w:rsidRDefault="00E52961" w:rsidP="00E52961">
      <w:r w:rsidRPr="00E52961">
        <w:t xml:space="preserve">What will be the challenges of the new millennium? And how should we equip </w:t>
      </w:r>
    </w:p>
    <w:p w:rsidR="00E52961" w:rsidRDefault="00E52961" w:rsidP="00E52961">
      <w:r>
        <w:t>AND</w:t>
      </w:r>
    </w:p>
    <w:p w:rsidR="00E52961" w:rsidRPr="00E52961" w:rsidRDefault="00E52961" w:rsidP="00E52961">
      <w:proofErr w:type="gramStart"/>
      <w:r w:rsidRPr="00E52961">
        <w:t>at</w:t>
      </w:r>
      <w:proofErr w:type="gramEnd"/>
      <w:r w:rsidRPr="00E52961">
        <w:t xml:space="preserve"> the beginning stages of a project that seeks to do just that.   </w:t>
      </w:r>
    </w:p>
    <w:p w:rsidR="00E52961" w:rsidRPr="002A35D8" w:rsidRDefault="00E52961" w:rsidP="00E52961"/>
    <w:p w:rsidR="00E52961" w:rsidRDefault="00E52961" w:rsidP="00E52961">
      <w:pPr>
        <w:pStyle w:val="Heading1"/>
      </w:pPr>
      <w:r>
        <w:lastRenderedPageBreak/>
        <w:t>Case</w:t>
      </w:r>
    </w:p>
    <w:p w:rsidR="00E52961" w:rsidRPr="00FC3F7A" w:rsidRDefault="00E52961" w:rsidP="00E52961">
      <w:pPr>
        <w:pStyle w:val="Heading4"/>
      </w:pPr>
      <w:r w:rsidRPr="00FC3F7A">
        <w:t>Open Borders do not solve for either economic equality, worker oppression or Democratic representation</w:t>
      </w:r>
    </w:p>
    <w:p w:rsidR="00E52961" w:rsidRPr="00FC3F7A" w:rsidRDefault="00E52961" w:rsidP="00E52961">
      <w:r w:rsidRPr="00FC3F7A">
        <w:rPr>
          <w:rStyle w:val="StyleStyleBold12pt"/>
        </w:rPr>
        <w:t xml:space="preserve">Johnson 2007 Dean of UC Davis School of </w:t>
      </w:r>
      <w:proofErr w:type="gramStart"/>
      <w:r w:rsidRPr="00FC3F7A">
        <w:rPr>
          <w:rStyle w:val="StyleStyleBold12pt"/>
        </w:rPr>
        <w:t>Law</w:t>
      </w:r>
      <w:r w:rsidRPr="00FC3F7A">
        <w:t>(</w:t>
      </w:r>
      <w:proofErr w:type="gramEnd"/>
      <w:r w:rsidRPr="00FC3F7A">
        <w:t>Kevin R., 2007“Opening the Floodgates; Why America Needs to Rethink Its Borders and Immigration Laws”)</w:t>
      </w:r>
    </w:p>
    <w:p w:rsidR="00E52961" w:rsidRDefault="00E52961" w:rsidP="00E52961">
      <w:r w:rsidRPr="00E52961">
        <w:t xml:space="preserve">An open-borders solution is, of course, not the silver bullet that </w:t>
      </w:r>
    </w:p>
    <w:p w:rsidR="00E52961" w:rsidRDefault="00E52961" w:rsidP="00E52961">
      <w:r>
        <w:t>AND</w:t>
      </w:r>
    </w:p>
    <w:p w:rsidR="00E52961" w:rsidRPr="00E52961" w:rsidRDefault="00E52961" w:rsidP="00E52961">
      <w:proofErr w:type="gramStart"/>
      <w:r w:rsidRPr="00E52961">
        <w:t>social</w:t>
      </w:r>
      <w:proofErr w:type="gramEnd"/>
      <w:r w:rsidRPr="00E52961">
        <w:t xml:space="preserve">, economic, and political reality of immigration in the modern world.¶  </w:t>
      </w:r>
    </w:p>
    <w:p w:rsidR="00E52961" w:rsidRDefault="00E52961" w:rsidP="00E52961"/>
    <w:p w:rsidR="00E52961" w:rsidRPr="00AF1E9B" w:rsidRDefault="00E52961" w:rsidP="00E52961">
      <w:pPr>
        <w:pStyle w:val="Heading4"/>
        <w:rPr>
          <w:rFonts w:cs="Times New Roman"/>
        </w:rPr>
      </w:pPr>
      <w:r w:rsidRPr="00AF1E9B">
        <w:rPr>
          <w:rFonts w:cs="Times New Roman"/>
        </w:rPr>
        <w:t>Focus on discourse trades off with direct action, meaning we must put policy before reps to have any solvency</w:t>
      </w:r>
    </w:p>
    <w:p w:rsidR="00E52961" w:rsidRPr="00AF1E9B" w:rsidRDefault="00E52961" w:rsidP="00E52961">
      <w:pPr>
        <w:rPr>
          <w:rStyle w:val="underline"/>
        </w:rPr>
      </w:pPr>
      <w:r w:rsidRPr="00AF1E9B">
        <w:rPr>
          <w:b/>
        </w:rPr>
        <w:t>Taft-Kaufman 95 (</w:t>
      </w:r>
      <w:r w:rsidRPr="00AF1E9B">
        <w:t>Jill Taft-Kaufman, Speech prof @ CMU, 1995, Southern Comm. Journal, Spring, v. 60, Iss. 3, “Other Ways”, p pq)</w:t>
      </w:r>
    </w:p>
    <w:p w:rsidR="00E52961" w:rsidRDefault="00E52961" w:rsidP="00E52961">
      <w:r w:rsidRPr="00E52961">
        <w:t xml:space="preserve">The postmodern passwords of "polyvocality," "Otherness," and "difference," unsupported </w:t>
      </w:r>
    </w:p>
    <w:p w:rsidR="00E52961" w:rsidRDefault="00E52961" w:rsidP="00E52961">
      <w:r>
        <w:t>AND</w:t>
      </w:r>
    </w:p>
    <w:p w:rsidR="00E52961" w:rsidRPr="00E52961" w:rsidRDefault="00E52961" w:rsidP="00E52961">
      <w:proofErr w:type="gramStart"/>
      <w:r w:rsidRPr="00E52961">
        <w:t>through</w:t>
      </w:r>
      <w:proofErr w:type="gramEnd"/>
      <w:r w:rsidRPr="00E52961">
        <w:t xml:space="preserve"> political agendas institutions, agencies, and the budgets that fuel them., </w:t>
      </w:r>
    </w:p>
    <w:p w:rsidR="00E52961" w:rsidRDefault="00E52961" w:rsidP="00E52961"/>
    <w:p w:rsidR="00E52961" w:rsidRPr="00BA5DF4" w:rsidRDefault="00E52961" w:rsidP="00E52961">
      <w:pPr>
        <w:rPr>
          <w:b/>
        </w:rPr>
      </w:pPr>
      <w:r w:rsidRPr="00BA5DF4">
        <w:rPr>
          <w:b/>
        </w:rPr>
        <w:t>Erasing borders allows for capitalism to take over and become more ruthless.</w:t>
      </w:r>
    </w:p>
    <w:p w:rsidR="00E52961" w:rsidRDefault="00E52961" w:rsidP="00E52961">
      <w:r w:rsidRPr="002172B3">
        <w:rPr>
          <w:b/>
        </w:rPr>
        <w:t>Tuathail 99</w:t>
      </w:r>
      <w:r>
        <w:t xml:space="preserve"> - </w:t>
      </w:r>
      <w:r w:rsidRPr="002172B3">
        <w:t>Associate Professo</w:t>
      </w:r>
      <w:r>
        <w:t>r of Geography at Virginia Tech</w:t>
      </w:r>
      <w:r w:rsidRPr="002172B3">
        <w:t xml:space="preserve"> September </w:t>
      </w:r>
    </w:p>
    <w:p w:rsidR="00E52961" w:rsidRDefault="00E52961" w:rsidP="00E52961">
      <w:r>
        <w:t xml:space="preserve">Gearoid O, </w:t>
      </w:r>
      <w:r w:rsidRPr="002172B3">
        <w:t>1999 “Borderless Worlds?” http://www.nvc.vt.edu/toalg/Website/Publish/papers/Borderless.htm</w:t>
      </w:r>
    </w:p>
    <w:p w:rsidR="00E52961" w:rsidRDefault="00E52961" w:rsidP="00E52961"/>
    <w:p w:rsidR="00E52961" w:rsidRDefault="00E52961" w:rsidP="00E52961">
      <w:r w:rsidRPr="00E52961">
        <w:t>Borderless worldí discourses need to be problematized by old political economy questions: Who benefits</w:t>
      </w:r>
    </w:p>
    <w:p w:rsidR="00E52961" w:rsidRDefault="00E52961" w:rsidP="00E52961">
      <w:r>
        <w:t>AND</w:t>
      </w:r>
    </w:p>
    <w:p w:rsidR="00E52961" w:rsidRPr="00E52961" w:rsidRDefault="00E52961" w:rsidP="00E52961">
      <w:proofErr w:type="gramStart"/>
      <w:r w:rsidRPr="00E52961">
        <w:t>in</w:t>
      </w:r>
      <w:proofErr w:type="gramEnd"/>
      <w:r w:rsidRPr="00E52961">
        <w:t xml:space="preserve"> a world where just being is an persistent struggle for so many.</w:t>
      </w:r>
    </w:p>
    <w:p w:rsidR="00E52961" w:rsidRPr="002A35D8" w:rsidRDefault="00E52961" w:rsidP="00E52961">
      <w:r w:rsidRPr="002A35D8">
        <w:t>Their Jimenez cards sa</w:t>
      </w:r>
      <w:r>
        <w:t>y</w:t>
      </w:r>
      <w:r w:rsidRPr="002A35D8">
        <w:t>s that government organizations like the ACLU have challenged bad border processes in the SQ proves that the state is good</w:t>
      </w:r>
    </w:p>
    <w:p w:rsidR="00E52961" w:rsidRDefault="00E52961" w:rsidP="00E52961"/>
    <w:p w:rsidR="00E52961" w:rsidRPr="009877D9" w:rsidRDefault="00E52961" w:rsidP="00E52961">
      <w:pPr>
        <w:rPr>
          <w:sz w:val="16"/>
        </w:rPr>
      </w:pPr>
    </w:p>
    <w:p w:rsidR="00E52961" w:rsidRPr="00AF1E9B" w:rsidRDefault="00E52961" w:rsidP="00E52961">
      <w:pPr>
        <w:pStyle w:val="Heading4"/>
        <w:rPr>
          <w:rFonts w:cs="Times New Roman"/>
        </w:rPr>
      </w:pPr>
      <w:r>
        <w:rPr>
          <w:rFonts w:cs="Times New Roman"/>
        </w:rPr>
        <w:t>T</w:t>
      </w:r>
      <w:r w:rsidRPr="00AF1E9B">
        <w:rPr>
          <w:rFonts w:cs="Times New Roman"/>
        </w:rPr>
        <w:t>here isn’t a realistic alternative that anybody knows how to implement</w:t>
      </w:r>
    </w:p>
    <w:p w:rsidR="00E52961" w:rsidRPr="00AF1E9B" w:rsidRDefault="00E52961" w:rsidP="00E52961">
      <w:r w:rsidRPr="00AF1E9B">
        <w:rPr>
          <w:rStyle w:val="StyleStyleBold12pt"/>
        </w:rPr>
        <w:t>Parry 5</w:t>
      </w:r>
      <w:r w:rsidRPr="00AF1E9B">
        <w:t xml:space="preserve"> (visiting professor Lewis &amp; Clark Law School, 5 (John T. “PAPER SYMPOSIUM: FEDERALISM AFTER GONZALES V. RAICH: SYMPOSIUM ARTICLE "SOCIETY MUST BE [REGULATED]": BIOPOLITICS AND THE COMMERCE CLAUSE IN GONZALES V. RAICH” Lewis &amp; Clark Law Review Winter 9 Lewis &amp; Clark L. Rev. 853) </w:t>
      </w:r>
    </w:p>
    <w:p w:rsidR="00E52961" w:rsidRDefault="00E52961" w:rsidP="00E52961">
      <w:r w:rsidRPr="00E52961">
        <w:t xml:space="preserve">My goal so far has not been to convince readers that biopolitics is good or </w:t>
      </w:r>
    </w:p>
    <w:p w:rsidR="00E52961" w:rsidRDefault="00E52961" w:rsidP="00E52961">
      <w:r>
        <w:t>AND</w:t>
      </w:r>
    </w:p>
    <w:p w:rsidR="00E52961" w:rsidRPr="00E52961" w:rsidRDefault="00E52961" w:rsidP="00E52961">
      <w:r w:rsidRPr="00E52961">
        <w:t>, no one has any practical idea how to make it happen. 95</w:t>
      </w:r>
    </w:p>
    <w:p w:rsidR="00E52961" w:rsidRDefault="00E52961" w:rsidP="00E52961"/>
    <w:p w:rsidR="00E52961" w:rsidRPr="008E19E9" w:rsidRDefault="00E52961" w:rsidP="00E52961">
      <w:pPr>
        <w:pStyle w:val="tag"/>
      </w:pPr>
      <w:r w:rsidRPr="008E19E9">
        <w:t>Discursive critique is too distant and isolated to alter the IR system. Normative methods are better</w:t>
      </w:r>
    </w:p>
    <w:p w:rsidR="00E52961" w:rsidRDefault="00E52961" w:rsidP="00E52961">
      <w:pPr>
        <w:rPr>
          <w:rStyle w:val="FontStyle298"/>
        </w:rPr>
      </w:pPr>
      <w:r>
        <w:rPr>
          <w:rStyle w:val="FontStyle302"/>
        </w:rPr>
        <w:lastRenderedPageBreak/>
        <w:t>Lawler 2005</w:t>
      </w:r>
      <w:r>
        <w:rPr>
          <w:rStyle w:val="FontStyle302"/>
          <w:b w:val="0"/>
          <w:sz w:val="20"/>
          <w:szCs w:val="20"/>
        </w:rPr>
        <w:tab/>
      </w:r>
      <w:r>
        <w:rPr>
          <w:rStyle w:val="FontStyle298"/>
        </w:rPr>
        <w:t xml:space="preserve">(Peter, Professor of Government and International Studies at Berry College, REVIEW OF INTERNATIONAL STUDIES, v31, p. 444) </w:t>
      </w:r>
    </w:p>
    <w:p w:rsidR="00E52961" w:rsidRDefault="00E52961" w:rsidP="00E52961">
      <w:pPr>
        <w:rPr>
          <w:rStyle w:val="FontStyle352"/>
          <w:b w:val="0"/>
        </w:rPr>
      </w:pPr>
    </w:p>
    <w:p w:rsidR="00E52961" w:rsidRDefault="00E52961" w:rsidP="00E52961">
      <w:r w:rsidRPr="00E52961">
        <w:t xml:space="preserve">Of course, even this brief suggestive account of origins also serves to indicate that </w:t>
      </w:r>
    </w:p>
    <w:p w:rsidR="00E52961" w:rsidRDefault="00E52961" w:rsidP="00E52961">
      <w:r>
        <w:t>AND</w:t>
      </w:r>
    </w:p>
    <w:p w:rsidR="00E52961" w:rsidRPr="00E52961" w:rsidRDefault="00E52961" w:rsidP="00E52961">
      <w:bookmarkStart w:id="0" w:name="_GoBack"/>
      <w:bookmarkEnd w:id="0"/>
      <w:proofErr w:type="gramStart"/>
      <w:r w:rsidRPr="00E52961">
        <w:t>not</w:t>
      </w:r>
      <w:proofErr w:type="gramEnd"/>
      <w:r w:rsidRPr="00E52961">
        <w:t xml:space="preserve"> only defending intemationahsm but also critiquing its specific forms and future trajectories. </w:t>
      </w:r>
    </w:p>
    <w:p w:rsidR="00E52961" w:rsidRDefault="00E52961" w:rsidP="00E52961"/>
    <w:p w:rsidR="00E52961" w:rsidRDefault="00E52961" w:rsidP="00E5296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ABE" w:rsidRDefault="005E2ABE" w:rsidP="005F5576">
      <w:r>
        <w:separator/>
      </w:r>
    </w:p>
  </w:endnote>
  <w:endnote w:type="continuationSeparator" w:id="0">
    <w:p w:rsidR="005E2ABE" w:rsidRDefault="005E2A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altName w:val="Arial"/>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ABE" w:rsidRDefault="005E2ABE" w:rsidP="005F5576">
      <w:r>
        <w:separator/>
      </w:r>
    </w:p>
  </w:footnote>
  <w:footnote w:type="continuationSeparator" w:id="0">
    <w:p w:rsidR="005E2ABE" w:rsidRDefault="005E2A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3B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AB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96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no read,TAG,Ch,No Spacing111111,No Spacing1121,CD - Cite,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Bo,Minimized Char,Heading 3 Char Char Char Char Char,Intense Emphasis3,B,apple-style-span + 6 pt,Bold,Kern at 16 pt,Intense Emphasis1,Intense Emphasis2,HHeading 3 + 12 pt,Bold Cite Char,Citation Char Char Char,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1,Heading 2 Char1 Char Char Char1,no read Char,TAG Char2,Ch Char,No Spacing111111 Char,No Spacing1121 Char,CD - Cite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TitleChar"/>
    <w:uiPriority w:val="1"/>
    <w:qFormat/>
    <w:rsid w:val="00E52961"/>
    <w:pPr>
      <w:pBdr>
        <w:bottom w:val="single" w:sz="8" w:space="4" w:color="4F81BD"/>
      </w:pBdr>
      <w:spacing w:after="300"/>
      <w:contextualSpacing/>
    </w:pPr>
    <w:rPr>
      <w:rFonts w:eastAsia="Calibri" w:cs="Times New Roman"/>
      <w:sz w:val="20"/>
      <w:szCs w:val="20"/>
      <w:u w:val="single"/>
    </w:rPr>
  </w:style>
  <w:style w:type="character" w:customStyle="1" w:styleId="TitleChar">
    <w:name w:val="Title Char"/>
    <w:basedOn w:val="DefaultParagraphFont"/>
    <w:link w:val="Title"/>
    <w:uiPriority w:val="1"/>
    <w:qFormat/>
    <w:rsid w:val="00E52961"/>
    <w:rPr>
      <w:rFonts w:ascii="Calibri" w:eastAsia="Calibri" w:hAnsi="Calibri" w:cs="Times New Roman"/>
      <w:sz w:val="20"/>
      <w:szCs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E52961"/>
    <w:rPr>
      <w:rFonts w:ascii="Georgia" w:eastAsia="Times New Roman" w:hAnsi="Georgia"/>
      <w:b/>
    </w:rPr>
  </w:style>
  <w:style w:type="paragraph" w:customStyle="1" w:styleId="tag">
    <w:name w:val="tag"/>
    <w:basedOn w:val="Normal"/>
    <w:next w:val="Normal"/>
    <w:link w:val="tagChar"/>
    <w:qFormat/>
    <w:rsid w:val="00E52961"/>
    <w:rPr>
      <w:rFonts w:ascii="Georgia" w:eastAsia="Times New Roman" w:hAnsi="Georgia" w:cstheme="minorBidi"/>
      <w:b/>
    </w:rPr>
  </w:style>
  <w:style w:type="character" w:customStyle="1" w:styleId="cardChar">
    <w:name w:val="card Char"/>
    <w:link w:val="card"/>
    <w:locked/>
    <w:rsid w:val="00E52961"/>
    <w:rPr>
      <w:rFonts w:ascii="Georgia" w:eastAsia="Times New Roman" w:hAnsi="Georgia"/>
    </w:rPr>
  </w:style>
  <w:style w:type="paragraph" w:customStyle="1" w:styleId="card">
    <w:name w:val="card"/>
    <w:basedOn w:val="Normal"/>
    <w:next w:val="Normal"/>
    <w:link w:val="cardChar"/>
    <w:qFormat/>
    <w:rsid w:val="00E52961"/>
    <w:pPr>
      <w:ind w:left="288" w:right="288"/>
    </w:pPr>
    <w:rPr>
      <w:rFonts w:ascii="Georgia" w:eastAsia="Times New Roman" w:hAnsi="Georgia" w:cstheme="minorBidi"/>
    </w:rPr>
  </w:style>
  <w:style w:type="paragraph" w:customStyle="1" w:styleId="Style4">
    <w:name w:val="Style4"/>
    <w:basedOn w:val="Normal"/>
    <w:rsid w:val="00E52961"/>
    <w:pPr>
      <w:numPr>
        <w:numId w:val="1"/>
      </w:numPr>
      <w:ind w:left="0" w:firstLine="0"/>
    </w:pPr>
    <w:rPr>
      <w:rFonts w:ascii="Georgia" w:eastAsia="Times New Roman" w:hAnsi="Georgia" w:cs="Times New Roman"/>
      <w:sz w:val="20"/>
      <w:szCs w:val="24"/>
      <w:u w:val="single"/>
    </w:rPr>
  </w:style>
  <w:style w:type="character" w:customStyle="1" w:styleId="StyleStyle49ptChar">
    <w:name w:val="Style Style4 + 9 pt Char"/>
    <w:link w:val="StyleStyle49pt"/>
    <w:locked/>
    <w:rsid w:val="00E52961"/>
    <w:rPr>
      <w:rFonts w:ascii="Georgia" w:eastAsia="Times New Roman" w:hAnsi="Georgia"/>
      <w:szCs w:val="24"/>
      <w:u w:val="single"/>
    </w:rPr>
  </w:style>
  <w:style w:type="paragraph" w:customStyle="1" w:styleId="StyleStyle49pt">
    <w:name w:val="Style Style4 + 9 pt"/>
    <w:basedOn w:val="Style4"/>
    <w:link w:val="StyleStyle49ptChar"/>
    <w:rsid w:val="00E52961"/>
    <w:rPr>
      <w:rFonts w:cstheme="minorBidi"/>
      <w:sz w:val="22"/>
    </w:rPr>
  </w:style>
  <w:style w:type="character" w:customStyle="1" w:styleId="underline">
    <w:name w:val="underline"/>
    <w:link w:val="textbold"/>
    <w:qFormat/>
    <w:locked/>
    <w:rsid w:val="00E52961"/>
    <w:rPr>
      <w:b/>
      <w:u w:val="single"/>
    </w:rPr>
  </w:style>
  <w:style w:type="paragraph" w:customStyle="1" w:styleId="textbold">
    <w:name w:val="text bold"/>
    <w:basedOn w:val="Normal"/>
    <w:link w:val="underline"/>
    <w:qFormat/>
    <w:rsid w:val="00E52961"/>
    <w:pPr>
      <w:ind w:left="720"/>
      <w:jc w:val="both"/>
    </w:pPr>
    <w:rPr>
      <w:rFonts w:asciiTheme="minorHAnsi" w:hAnsiTheme="minorHAnsi" w:cstheme="minorBidi"/>
      <w:b/>
      <w:u w:val="single"/>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Char Char Char1,Char Ch,Char Char"/>
    <w:qFormat/>
    <w:rsid w:val="00E52961"/>
    <w:rPr>
      <w:rFonts w:ascii="Times New Roman" w:hAnsi="Times New Roman" w:cs="Times New Roman" w:hint="default"/>
      <w:b/>
      <w:bCs w:val="0"/>
      <w:sz w:val="24"/>
    </w:rPr>
  </w:style>
  <w:style w:type="character" w:customStyle="1" w:styleId="Emphasis2">
    <w:name w:val="Emphasis2"/>
    <w:rsid w:val="00E52961"/>
    <w:rPr>
      <w:rFonts w:ascii="Franklin Gothic Heavy" w:hAnsi="Franklin Gothic Heavy" w:hint="default"/>
      <w:iCs/>
      <w:u w:val="single"/>
    </w:rPr>
  </w:style>
  <w:style w:type="character" w:customStyle="1" w:styleId="StyleTimesNewRoman9pt">
    <w:name w:val="Style Times New Roman 9 pt"/>
    <w:rsid w:val="00E52961"/>
    <w:rPr>
      <w:sz w:val="20"/>
    </w:rPr>
  </w:style>
  <w:style w:type="character" w:customStyle="1" w:styleId="cardtextChar">
    <w:name w:val="card text Char"/>
    <w:link w:val="cardtext"/>
    <w:locked/>
    <w:rsid w:val="00E52961"/>
    <w:rPr>
      <w:rFonts w:ascii="Georgia" w:hAnsi="Georgia"/>
    </w:rPr>
  </w:style>
  <w:style w:type="paragraph" w:customStyle="1" w:styleId="cardtext">
    <w:name w:val="card text"/>
    <w:basedOn w:val="Normal"/>
    <w:link w:val="cardtextChar"/>
    <w:qFormat/>
    <w:rsid w:val="00E52961"/>
    <w:pPr>
      <w:ind w:left="288" w:right="288"/>
    </w:pPr>
    <w:rPr>
      <w:rFonts w:ascii="Georgia" w:hAnsi="Georgia" w:cstheme="minorBidi"/>
    </w:rPr>
  </w:style>
  <w:style w:type="character" w:styleId="IntenseEmphasis">
    <w:name w:val="Intense Emphasis"/>
    <w:aliases w:val="Underline Char,Style"/>
    <w:uiPriority w:val="1"/>
    <w:qFormat/>
    <w:rsid w:val="00E52961"/>
    <w:rPr>
      <w:u w:val="single"/>
    </w:rPr>
  </w:style>
  <w:style w:type="character" w:customStyle="1" w:styleId="Box">
    <w:name w:val="Box"/>
    <w:uiPriority w:val="1"/>
    <w:qFormat/>
    <w:rsid w:val="00E52961"/>
    <w:rPr>
      <w:b/>
      <w:bCs w:val="0"/>
      <w:u w:val="single"/>
      <w:bdr w:val="single" w:sz="4" w:space="0" w:color="auto" w:frame="1"/>
    </w:rPr>
  </w:style>
  <w:style w:type="character" w:customStyle="1" w:styleId="boldunderline">
    <w:name w:val="bold underline"/>
    <w:qFormat/>
    <w:rsid w:val="00E52961"/>
    <w:rPr>
      <w:b/>
      <w:bCs w:val="0"/>
      <w:u w:val="single"/>
    </w:rPr>
  </w:style>
  <w:style w:type="paragraph" w:customStyle="1" w:styleId="UnderlineEmphasis">
    <w:name w:val="Underline + Emphasis"/>
    <w:basedOn w:val="Normal"/>
    <w:next w:val="Normal"/>
    <w:link w:val="UnderlineEmphasisChar"/>
    <w:qFormat/>
    <w:rsid w:val="00E52961"/>
    <w:rPr>
      <w:rFonts w:eastAsia="Calibri"/>
      <w:b/>
      <w:color w:val="000000"/>
      <w:u w:val="single"/>
    </w:rPr>
  </w:style>
  <w:style w:type="character" w:customStyle="1" w:styleId="UnderlineEmphasisChar">
    <w:name w:val="Underline + Emphasis Char"/>
    <w:link w:val="UnderlineEmphasis"/>
    <w:rsid w:val="00E52961"/>
    <w:rPr>
      <w:rFonts w:ascii="Calibri" w:eastAsia="Calibri" w:hAnsi="Calibri" w:cs="Calibri"/>
      <w:b/>
      <w:color w:val="000000"/>
      <w:u w:val="single"/>
    </w:rPr>
  </w:style>
  <w:style w:type="character" w:customStyle="1" w:styleId="FontStyle302">
    <w:name w:val="Font Style302"/>
    <w:basedOn w:val="DefaultParagraphFont"/>
    <w:uiPriority w:val="99"/>
    <w:rsid w:val="00E52961"/>
    <w:rPr>
      <w:rFonts w:ascii="Times New Roman" w:hAnsi="Times New Roman" w:cs="Times New Roman"/>
      <w:b/>
      <w:bCs/>
      <w:sz w:val="22"/>
      <w:szCs w:val="22"/>
    </w:rPr>
  </w:style>
  <w:style w:type="character" w:customStyle="1" w:styleId="FontStyle352">
    <w:name w:val="Font Style352"/>
    <w:basedOn w:val="DefaultParagraphFont"/>
    <w:uiPriority w:val="99"/>
    <w:rsid w:val="00E52961"/>
    <w:rPr>
      <w:rFonts w:ascii="Times New Roman" w:hAnsi="Times New Roman" w:cs="Times New Roman"/>
      <w:b/>
      <w:bCs/>
      <w:sz w:val="16"/>
      <w:szCs w:val="16"/>
    </w:rPr>
  </w:style>
  <w:style w:type="character" w:customStyle="1" w:styleId="FontStyle356">
    <w:name w:val="Font Style356"/>
    <w:basedOn w:val="DefaultParagraphFont"/>
    <w:uiPriority w:val="99"/>
    <w:rsid w:val="00E52961"/>
    <w:rPr>
      <w:rFonts w:ascii="Times New Roman" w:hAnsi="Times New Roman" w:cs="Times New Roman"/>
      <w:b/>
      <w:bCs/>
      <w:spacing w:val="-10"/>
      <w:sz w:val="22"/>
      <w:szCs w:val="22"/>
    </w:rPr>
  </w:style>
  <w:style w:type="character" w:customStyle="1" w:styleId="FontStyle298">
    <w:name w:val="Font Style298"/>
    <w:basedOn w:val="DefaultParagraphFont"/>
    <w:uiPriority w:val="99"/>
    <w:rsid w:val="00E52961"/>
    <w:rPr>
      <w:rFonts w:ascii="Times New Roman" w:hAnsi="Times New Roman" w:cs="Times New Roman"/>
      <w:sz w:val="18"/>
      <w:szCs w:val="18"/>
    </w:rPr>
  </w:style>
  <w:style w:type="character" w:customStyle="1" w:styleId="FontStyle351">
    <w:name w:val="Font Style351"/>
    <w:basedOn w:val="DefaultParagraphFont"/>
    <w:uiPriority w:val="99"/>
    <w:rsid w:val="00E52961"/>
    <w:rPr>
      <w:rFonts w:ascii="Times New Roman" w:hAnsi="Times New Roman" w:cs="Times New Roman"/>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no read,TAG,Ch,No Spacing111111,No Spacing1121,CD - Cite,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Bo,Minimized Char,Heading 3 Char Char Char Char Char,Intense Emphasis3,B,apple-style-span + 6 pt,Bold,Kern at 16 pt,Intense Emphasis1,Intense Emphasis2,HHeading 3 + 12 pt,Bold Cite Char,Citation Char Char Char,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1,Heading 2 Char1 Char Char Char1,no read Char,TAG Char2,Ch Char,No Spacing111111 Char,No Spacing1121 Char,CD - Cite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TitleChar"/>
    <w:uiPriority w:val="1"/>
    <w:qFormat/>
    <w:rsid w:val="00E52961"/>
    <w:pPr>
      <w:pBdr>
        <w:bottom w:val="single" w:sz="8" w:space="4" w:color="4F81BD"/>
      </w:pBdr>
      <w:spacing w:after="300"/>
      <w:contextualSpacing/>
    </w:pPr>
    <w:rPr>
      <w:rFonts w:eastAsia="Calibri" w:cs="Times New Roman"/>
      <w:sz w:val="20"/>
      <w:szCs w:val="20"/>
      <w:u w:val="single"/>
    </w:rPr>
  </w:style>
  <w:style w:type="character" w:customStyle="1" w:styleId="TitleChar">
    <w:name w:val="Title Char"/>
    <w:basedOn w:val="DefaultParagraphFont"/>
    <w:link w:val="Title"/>
    <w:uiPriority w:val="1"/>
    <w:qFormat/>
    <w:rsid w:val="00E52961"/>
    <w:rPr>
      <w:rFonts w:ascii="Calibri" w:eastAsia="Calibri" w:hAnsi="Calibri" w:cs="Times New Roman"/>
      <w:sz w:val="20"/>
      <w:szCs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E52961"/>
    <w:rPr>
      <w:rFonts w:ascii="Georgia" w:eastAsia="Times New Roman" w:hAnsi="Georgia"/>
      <w:b/>
    </w:rPr>
  </w:style>
  <w:style w:type="paragraph" w:customStyle="1" w:styleId="tag">
    <w:name w:val="tag"/>
    <w:basedOn w:val="Normal"/>
    <w:next w:val="Normal"/>
    <w:link w:val="tagChar"/>
    <w:qFormat/>
    <w:rsid w:val="00E52961"/>
    <w:rPr>
      <w:rFonts w:ascii="Georgia" w:eastAsia="Times New Roman" w:hAnsi="Georgia" w:cstheme="minorBidi"/>
      <w:b/>
    </w:rPr>
  </w:style>
  <w:style w:type="character" w:customStyle="1" w:styleId="cardChar">
    <w:name w:val="card Char"/>
    <w:link w:val="card"/>
    <w:locked/>
    <w:rsid w:val="00E52961"/>
    <w:rPr>
      <w:rFonts w:ascii="Georgia" w:eastAsia="Times New Roman" w:hAnsi="Georgia"/>
    </w:rPr>
  </w:style>
  <w:style w:type="paragraph" w:customStyle="1" w:styleId="card">
    <w:name w:val="card"/>
    <w:basedOn w:val="Normal"/>
    <w:next w:val="Normal"/>
    <w:link w:val="cardChar"/>
    <w:qFormat/>
    <w:rsid w:val="00E52961"/>
    <w:pPr>
      <w:ind w:left="288" w:right="288"/>
    </w:pPr>
    <w:rPr>
      <w:rFonts w:ascii="Georgia" w:eastAsia="Times New Roman" w:hAnsi="Georgia" w:cstheme="minorBidi"/>
    </w:rPr>
  </w:style>
  <w:style w:type="paragraph" w:customStyle="1" w:styleId="Style4">
    <w:name w:val="Style4"/>
    <w:basedOn w:val="Normal"/>
    <w:rsid w:val="00E52961"/>
    <w:pPr>
      <w:numPr>
        <w:numId w:val="1"/>
      </w:numPr>
      <w:ind w:left="0" w:firstLine="0"/>
    </w:pPr>
    <w:rPr>
      <w:rFonts w:ascii="Georgia" w:eastAsia="Times New Roman" w:hAnsi="Georgia" w:cs="Times New Roman"/>
      <w:sz w:val="20"/>
      <w:szCs w:val="24"/>
      <w:u w:val="single"/>
    </w:rPr>
  </w:style>
  <w:style w:type="character" w:customStyle="1" w:styleId="StyleStyle49ptChar">
    <w:name w:val="Style Style4 + 9 pt Char"/>
    <w:link w:val="StyleStyle49pt"/>
    <w:locked/>
    <w:rsid w:val="00E52961"/>
    <w:rPr>
      <w:rFonts w:ascii="Georgia" w:eastAsia="Times New Roman" w:hAnsi="Georgia"/>
      <w:szCs w:val="24"/>
      <w:u w:val="single"/>
    </w:rPr>
  </w:style>
  <w:style w:type="paragraph" w:customStyle="1" w:styleId="StyleStyle49pt">
    <w:name w:val="Style Style4 + 9 pt"/>
    <w:basedOn w:val="Style4"/>
    <w:link w:val="StyleStyle49ptChar"/>
    <w:rsid w:val="00E52961"/>
    <w:rPr>
      <w:rFonts w:cstheme="minorBidi"/>
      <w:sz w:val="22"/>
    </w:rPr>
  </w:style>
  <w:style w:type="character" w:customStyle="1" w:styleId="underline">
    <w:name w:val="underline"/>
    <w:link w:val="textbold"/>
    <w:qFormat/>
    <w:locked/>
    <w:rsid w:val="00E52961"/>
    <w:rPr>
      <w:b/>
      <w:u w:val="single"/>
    </w:rPr>
  </w:style>
  <w:style w:type="paragraph" w:customStyle="1" w:styleId="textbold">
    <w:name w:val="text bold"/>
    <w:basedOn w:val="Normal"/>
    <w:link w:val="underline"/>
    <w:qFormat/>
    <w:rsid w:val="00E52961"/>
    <w:pPr>
      <w:ind w:left="720"/>
      <w:jc w:val="both"/>
    </w:pPr>
    <w:rPr>
      <w:rFonts w:asciiTheme="minorHAnsi" w:hAnsiTheme="minorHAnsi" w:cstheme="minorBidi"/>
      <w:b/>
      <w:u w:val="single"/>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Char Char Char1,Char Ch,Char Char"/>
    <w:qFormat/>
    <w:rsid w:val="00E52961"/>
    <w:rPr>
      <w:rFonts w:ascii="Times New Roman" w:hAnsi="Times New Roman" w:cs="Times New Roman" w:hint="default"/>
      <w:b/>
      <w:bCs w:val="0"/>
      <w:sz w:val="24"/>
    </w:rPr>
  </w:style>
  <w:style w:type="character" w:customStyle="1" w:styleId="Emphasis2">
    <w:name w:val="Emphasis2"/>
    <w:rsid w:val="00E52961"/>
    <w:rPr>
      <w:rFonts w:ascii="Franklin Gothic Heavy" w:hAnsi="Franklin Gothic Heavy" w:hint="default"/>
      <w:iCs/>
      <w:u w:val="single"/>
    </w:rPr>
  </w:style>
  <w:style w:type="character" w:customStyle="1" w:styleId="StyleTimesNewRoman9pt">
    <w:name w:val="Style Times New Roman 9 pt"/>
    <w:rsid w:val="00E52961"/>
    <w:rPr>
      <w:sz w:val="20"/>
    </w:rPr>
  </w:style>
  <w:style w:type="character" w:customStyle="1" w:styleId="cardtextChar">
    <w:name w:val="card text Char"/>
    <w:link w:val="cardtext"/>
    <w:locked/>
    <w:rsid w:val="00E52961"/>
    <w:rPr>
      <w:rFonts w:ascii="Georgia" w:hAnsi="Georgia"/>
    </w:rPr>
  </w:style>
  <w:style w:type="paragraph" w:customStyle="1" w:styleId="cardtext">
    <w:name w:val="card text"/>
    <w:basedOn w:val="Normal"/>
    <w:link w:val="cardtextChar"/>
    <w:qFormat/>
    <w:rsid w:val="00E52961"/>
    <w:pPr>
      <w:ind w:left="288" w:right="288"/>
    </w:pPr>
    <w:rPr>
      <w:rFonts w:ascii="Georgia" w:hAnsi="Georgia" w:cstheme="minorBidi"/>
    </w:rPr>
  </w:style>
  <w:style w:type="character" w:styleId="IntenseEmphasis">
    <w:name w:val="Intense Emphasis"/>
    <w:aliases w:val="Underline Char,Style"/>
    <w:uiPriority w:val="1"/>
    <w:qFormat/>
    <w:rsid w:val="00E52961"/>
    <w:rPr>
      <w:u w:val="single"/>
    </w:rPr>
  </w:style>
  <w:style w:type="character" w:customStyle="1" w:styleId="Box">
    <w:name w:val="Box"/>
    <w:uiPriority w:val="1"/>
    <w:qFormat/>
    <w:rsid w:val="00E52961"/>
    <w:rPr>
      <w:b/>
      <w:bCs w:val="0"/>
      <w:u w:val="single"/>
      <w:bdr w:val="single" w:sz="4" w:space="0" w:color="auto" w:frame="1"/>
    </w:rPr>
  </w:style>
  <w:style w:type="character" w:customStyle="1" w:styleId="boldunderline">
    <w:name w:val="bold underline"/>
    <w:qFormat/>
    <w:rsid w:val="00E52961"/>
    <w:rPr>
      <w:b/>
      <w:bCs w:val="0"/>
      <w:u w:val="single"/>
    </w:rPr>
  </w:style>
  <w:style w:type="paragraph" w:customStyle="1" w:styleId="UnderlineEmphasis">
    <w:name w:val="Underline + Emphasis"/>
    <w:basedOn w:val="Normal"/>
    <w:next w:val="Normal"/>
    <w:link w:val="UnderlineEmphasisChar"/>
    <w:qFormat/>
    <w:rsid w:val="00E52961"/>
    <w:rPr>
      <w:rFonts w:eastAsia="Calibri"/>
      <w:b/>
      <w:color w:val="000000"/>
      <w:u w:val="single"/>
    </w:rPr>
  </w:style>
  <w:style w:type="character" w:customStyle="1" w:styleId="UnderlineEmphasisChar">
    <w:name w:val="Underline + Emphasis Char"/>
    <w:link w:val="UnderlineEmphasis"/>
    <w:rsid w:val="00E52961"/>
    <w:rPr>
      <w:rFonts w:ascii="Calibri" w:eastAsia="Calibri" w:hAnsi="Calibri" w:cs="Calibri"/>
      <w:b/>
      <w:color w:val="000000"/>
      <w:u w:val="single"/>
    </w:rPr>
  </w:style>
  <w:style w:type="character" w:customStyle="1" w:styleId="FontStyle302">
    <w:name w:val="Font Style302"/>
    <w:basedOn w:val="DefaultParagraphFont"/>
    <w:uiPriority w:val="99"/>
    <w:rsid w:val="00E52961"/>
    <w:rPr>
      <w:rFonts w:ascii="Times New Roman" w:hAnsi="Times New Roman" w:cs="Times New Roman"/>
      <w:b/>
      <w:bCs/>
      <w:sz w:val="22"/>
      <w:szCs w:val="22"/>
    </w:rPr>
  </w:style>
  <w:style w:type="character" w:customStyle="1" w:styleId="FontStyle352">
    <w:name w:val="Font Style352"/>
    <w:basedOn w:val="DefaultParagraphFont"/>
    <w:uiPriority w:val="99"/>
    <w:rsid w:val="00E52961"/>
    <w:rPr>
      <w:rFonts w:ascii="Times New Roman" w:hAnsi="Times New Roman" w:cs="Times New Roman"/>
      <w:b/>
      <w:bCs/>
      <w:sz w:val="16"/>
      <w:szCs w:val="16"/>
    </w:rPr>
  </w:style>
  <w:style w:type="character" w:customStyle="1" w:styleId="FontStyle356">
    <w:name w:val="Font Style356"/>
    <w:basedOn w:val="DefaultParagraphFont"/>
    <w:uiPriority w:val="99"/>
    <w:rsid w:val="00E52961"/>
    <w:rPr>
      <w:rFonts w:ascii="Times New Roman" w:hAnsi="Times New Roman" w:cs="Times New Roman"/>
      <w:b/>
      <w:bCs/>
      <w:spacing w:val="-10"/>
      <w:sz w:val="22"/>
      <w:szCs w:val="22"/>
    </w:rPr>
  </w:style>
  <w:style w:type="character" w:customStyle="1" w:styleId="FontStyle298">
    <w:name w:val="Font Style298"/>
    <w:basedOn w:val="DefaultParagraphFont"/>
    <w:uiPriority w:val="99"/>
    <w:rsid w:val="00E52961"/>
    <w:rPr>
      <w:rFonts w:ascii="Times New Roman" w:hAnsi="Times New Roman" w:cs="Times New Roman"/>
      <w:sz w:val="18"/>
      <w:szCs w:val="18"/>
    </w:rPr>
  </w:style>
  <w:style w:type="character" w:customStyle="1" w:styleId="FontStyle351">
    <w:name w:val="Font Style351"/>
    <w:basedOn w:val="DefaultParagraphFont"/>
    <w:uiPriority w:val="99"/>
    <w:rsid w:val="00E52961"/>
    <w:rPr>
      <w:rFonts w:ascii="Times New Roman" w:hAnsi="Times New Roman"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ittle.humanists.net/humview.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2014-02-12T01:58:00Z</dcterms:created>
  <dcterms:modified xsi:type="dcterms:W3CDTF">2014-02-12T01:59:00Z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