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411" w:rsidRDefault="00126411" w:rsidP="00126411">
      <w:pPr>
        <w:pStyle w:val="Heading1"/>
      </w:pPr>
      <w:r>
        <w:t>1</w:t>
      </w:r>
      <w:r w:rsidRPr="005B0E7C">
        <w:rPr>
          <w:vertAlign w:val="superscript"/>
        </w:rPr>
        <w:t>st</w:t>
      </w:r>
      <w:r>
        <w:t xml:space="preserve"> off</w:t>
      </w:r>
    </w:p>
    <w:p w:rsidR="00126411" w:rsidRPr="00DD3C89" w:rsidRDefault="00126411" w:rsidP="00126411">
      <w:pPr>
        <w:pStyle w:val="Heading4"/>
      </w:pPr>
      <w:r w:rsidRPr="00DD3C89">
        <w:t>Movements against neoliberalism are growing in Latin America – but the plan increases neoliberal control in the region. That crushes indigenous cultures and the environment which means that the only way to solve is a de-linking.</w:t>
      </w:r>
    </w:p>
    <w:p w:rsidR="00126411" w:rsidRPr="00743D13" w:rsidRDefault="00126411" w:rsidP="00126411">
      <w:r w:rsidRPr="00743D13">
        <w:rPr>
          <w:rStyle w:val="StyleStyleBold12pt"/>
        </w:rPr>
        <w:t>Harris 8</w:t>
      </w:r>
      <w:r w:rsidRPr="00743D13">
        <w:t xml:space="preserve"> (Richard L Harris: Professor of Global Studies at California State University, Monterey Bay; Managing Editor of the Journal of Developing Societies (SAGE India); and Coordi­ nating Editor of Latin American Perspectives (SAGE USA). “Latin America’s Response to Neoliberalism and Globalization,” http://www.nuso.org/upload/articulos/3506_2.pdf) </w:t>
      </w:r>
    </w:p>
    <w:p w:rsidR="00126411" w:rsidRDefault="00126411" w:rsidP="00126411">
      <w:r w:rsidRPr="00126411">
        <w:t xml:space="preserve">The economic, political and social development of the Latin American and Caribbean countries is </w:t>
      </w:r>
    </w:p>
    <w:p w:rsidR="00126411" w:rsidRDefault="00126411" w:rsidP="00126411">
      <w:r>
        <w:t>AND</w:t>
      </w:r>
    </w:p>
    <w:p w:rsidR="00126411" w:rsidRPr="00126411" w:rsidRDefault="00126411" w:rsidP="00126411">
      <w:r w:rsidRPr="00126411">
        <w:t xml:space="preserve">model of uneven and inequitable development that has pillaged most of the region. </w:t>
      </w:r>
    </w:p>
    <w:p w:rsidR="00126411" w:rsidRDefault="00126411" w:rsidP="00126411">
      <w:pPr>
        <w:rPr>
          <w:b/>
        </w:rPr>
      </w:pPr>
    </w:p>
    <w:p w:rsidR="00126411" w:rsidRPr="00F71160" w:rsidRDefault="00126411" w:rsidP="00126411">
      <w:pPr>
        <w:pStyle w:val="Heading4"/>
        <w:rPr>
          <w:rFonts w:cs="Times New Roman"/>
        </w:rPr>
      </w:pPr>
      <w:r w:rsidRPr="00F71160">
        <w:rPr>
          <w:rFonts w:cs="Times New Roman"/>
        </w:rPr>
        <w:t>You have an ethical obligation to reject neoliberalism.  Utilitarian rationality cannot account for the degraded life chances of billions because capital makes its victims anonymous</w:t>
      </w:r>
    </w:p>
    <w:p w:rsidR="00126411" w:rsidRPr="00F71160" w:rsidRDefault="00126411" w:rsidP="00126411">
      <w:r w:rsidRPr="00F71160">
        <w:rPr>
          <w:rStyle w:val="StyleStyleBold12pt"/>
        </w:rPr>
        <w:t>Daly 2004</w:t>
      </w:r>
      <w:r w:rsidRPr="00F71160">
        <w:t xml:space="preserve"> </w:t>
      </w:r>
      <w:r w:rsidRPr="00F71160">
        <w:rPr>
          <w:szCs w:val="16"/>
        </w:rPr>
        <w:t xml:space="preserve">Glyn. Lecturer in International Studies at the University College Northampton. Conversations with Žižek. 14-19 </w:t>
      </w:r>
    </w:p>
    <w:p w:rsidR="00126411" w:rsidRPr="00F71160" w:rsidRDefault="00126411" w:rsidP="00126411">
      <w:pPr>
        <w:rPr>
          <w:rStyle w:val="UnderlineBold"/>
          <w:rFonts w:ascii="Times New Roman" w:hAnsi="Times New Roman"/>
        </w:rPr>
      </w:pPr>
    </w:p>
    <w:p w:rsidR="00126411" w:rsidRDefault="00126411" w:rsidP="00126411">
      <w:r w:rsidRPr="00126411">
        <w:t xml:space="preserve">For Žižek it is imperative that we cut through this Gordian knot of postmodern protocol </w:t>
      </w:r>
    </w:p>
    <w:p w:rsidR="00126411" w:rsidRDefault="00126411" w:rsidP="00126411">
      <w:r>
        <w:t>AND</w:t>
      </w:r>
    </w:p>
    <w:p w:rsidR="00126411" w:rsidRPr="00126411" w:rsidRDefault="00126411" w:rsidP="00126411">
      <w:r w:rsidRPr="00126411">
        <w:t>that, like Žižek’s own thought, exhorts us to risk the impossible.</w:t>
      </w:r>
    </w:p>
    <w:p w:rsidR="00126411" w:rsidRDefault="00126411" w:rsidP="00126411">
      <w:pPr>
        <w:rPr>
          <w:rStyle w:val="StyleBoldUnderline"/>
        </w:rPr>
      </w:pPr>
    </w:p>
    <w:p w:rsidR="00126411" w:rsidRDefault="00126411" w:rsidP="00126411">
      <w:pPr>
        <w:rPr>
          <w:b/>
        </w:rPr>
      </w:pPr>
    </w:p>
    <w:p w:rsidR="00126411" w:rsidRPr="00DD3C89" w:rsidRDefault="00126411" w:rsidP="00126411">
      <w:pPr>
        <w:pStyle w:val="Heading4"/>
      </w:pPr>
      <w:r w:rsidRPr="00DD3C89">
        <w:t xml:space="preserve">Reject the 1AC and its hegemonic knowledge production in favor of alternatives to knowledge production. That’s enough to re-politicize the political sphere and solve the impact to the K. </w:t>
      </w:r>
    </w:p>
    <w:p w:rsidR="00126411" w:rsidRPr="00743D13" w:rsidRDefault="00126411" w:rsidP="00126411">
      <w:r w:rsidRPr="00743D13">
        <w:rPr>
          <w:rStyle w:val="StyleStyleBold12pt"/>
        </w:rPr>
        <w:t>Sheppard and Leitner 9</w:t>
      </w:r>
      <w:r w:rsidRPr="00743D13">
        <w:t xml:space="preserve"> (Eric Sheppard, PhD, geographer and Regents Professor of Economic geography at the University of Minnesota,  Helga Leitner “ Quo vadis neoliberalism? The remaking of global capitalist governance after the Washington Consensus,” http://www.sscnet.ucla.edu/geog/downloads/7235/496.pdf) </w:t>
      </w:r>
    </w:p>
    <w:p w:rsidR="00126411" w:rsidRDefault="00126411" w:rsidP="00126411">
      <w:r w:rsidRPr="00126411">
        <w:t xml:space="preserve">We have argued that the shifting global governance discourses directed toward the third world since </w:t>
      </w:r>
    </w:p>
    <w:p w:rsidR="00126411" w:rsidRDefault="00126411" w:rsidP="00126411">
      <w:r>
        <w:t>AND</w:t>
      </w:r>
    </w:p>
    <w:p w:rsidR="00126411" w:rsidRPr="00126411" w:rsidRDefault="00126411" w:rsidP="00126411">
      <w:r w:rsidRPr="00126411">
        <w:t>economic and cultural subordination” (Fraser, 1997, p. 28).</w:t>
      </w:r>
    </w:p>
    <w:p w:rsidR="00126411" w:rsidRDefault="00126411" w:rsidP="00126411">
      <w:pPr>
        <w:pStyle w:val="Heading1"/>
      </w:pPr>
      <w:r>
        <w:lastRenderedPageBreak/>
        <w:t>2</w:t>
      </w:r>
      <w:r w:rsidRPr="005B0E7C">
        <w:rPr>
          <w:vertAlign w:val="superscript"/>
        </w:rPr>
        <w:t>nd</w:t>
      </w:r>
      <w:r>
        <w:t xml:space="preserve"> off</w:t>
      </w:r>
    </w:p>
    <w:p w:rsidR="00126411" w:rsidRPr="0037247D" w:rsidRDefault="00126411" w:rsidP="00126411">
      <w:r>
        <w:t>Rehighlight so you don’t spend too much time on this off. I want to make sure that we have sufficient answers to the no wars contention in case we end up needing to go for DA+case</w:t>
      </w:r>
    </w:p>
    <w:p w:rsidR="00126411" w:rsidRDefault="00126411" w:rsidP="00126411">
      <w:pPr>
        <w:pStyle w:val="Heading4"/>
      </w:pPr>
      <w:r>
        <w:t>Mexico energy reform implementation will pass now but Nieto’s PC is key</w:t>
      </w:r>
    </w:p>
    <w:p w:rsidR="00126411" w:rsidRPr="00077D5F" w:rsidRDefault="00126411" w:rsidP="00126411">
      <w:pPr>
        <w:rPr>
          <w:sz w:val="16"/>
          <w:szCs w:val="16"/>
        </w:rPr>
      </w:pPr>
      <w:r w:rsidRPr="00E72862">
        <w:rPr>
          <w:rStyle w:val="StyleStyleBold12pt"/>
        </w:rPr>
        <w:t>Garza 12/19</w:t>
      </w:r>
      <w:r w:rsidRPr="00077D5F">
        <w:rPr>
          <w:sz w:val="16"/>
          <w:szCs w:val="16"/>
        </w:rPr>
        <w:t>(Antonio Garza, writer for The Moniter. "COMMENTARY: Mexico's oil reforms -- a long road ahead". www.themonitor.com/opinion/columnists/article_ed02861a-6836-11e3-acf7-0019bb30f31a.html)</w:t>
      </w:r>
    </w:p>
    <w:p w:rsidR="00126411" w:rsidRDefault="00126411" w:rsidP="00126411">
      <w:r w:rsidRPr="00126411">
        <w:t xml:space="preserve">Mexico took a giant leap toward a new economic future last week with congressional passage </w:t>
      </w:r>
    </w:p>
    <w:p w:rsidR="00126411" w:rsidRDefault="00126411" w:rsidP="00126411">
      <w:r>
        <w:t>AND</w:t>
      </w:r>
    </w:p>
    <w:p w:rsidR="00126411" w:rsidRPr="00126411" w:rsidRDefault="00126411" w:rsidP="00126411">
      <w:r w:rsidRPr="00126411">
        <w:t>continued political opposition from the left can’t be dismissed as a potential complication.¶</w:t>
      </w:r>
    </w:p>
    <w:p w:rsidR="00126411" w:rsidRDefault="00126411" w:rsidP="00126411">
      <w:pPr>
        <w:pStyle w:val="Heading4"/>
      </w:pPr>
      <w:r>
        <w:t>Extensive new economic initiatives with the US are unpopular</w:t>
      </w:r>
    </w:p>
    <w:p w:rsidR="00126411" w:rsidRPr="00077D5F" w:rsidRDefault="00126411" w:rsidP="00126411">
      <w:pPr>
        <w:rPr>
          <w:sz w:val="16"/>
          <w:szCs w:val="16"/>
        </w:rPr>
      </w:pPr>
      <w:r w:rsidRPr="00E72862">
        <w:rPr>
          <w:rStyle w:val="StyleStyleBold12pt"/>
        </w:rPr>
        <w:t>Long 13</w:t>
      </w:r>
      <w:r w:rsidRPr="00077D5F">
        <w:rPr>
          <w:sz w:val="16"/>
          <w:szCs w:val="16"/>
        </w:rPr>
        <w:t>(Tom Long 4-16-2013 Doctoral research fellow, Center for Latin American and Latino Studies, American University, "Will tensions over security spoil the Obama-Peña Nieto Summit?” American University Center for Latin American and Latino Studies, aulablog.net/2013/04/16/will-tensions-over-security-spoil-the-obama-pena-nieto-summit/)</w:t>
      </w:r>
    </w:p>
    <w:p w:rsidR="00126411" w:rsidRDefault="00126411" w:rsidP="00126411">
      <w:r w:rsidRPr="00126411">
        <w:t xml:space="preserve">Peña Nieto’s political incentives do not point to the same, high-profile cooperation </w:t>
      </w:r>
    </w:p>
    <w:p w:rsidR="00126411" w:rsidRDefault="00126411" w:rsidP="00126411">
      <w:r>
        <w:t>AND</w:t>
      </w:r>
    </w:p>
    <w:p w:rsidR="00126411" w:rsidRPr="00126411" w:rsidRDefault="00126411" w:rsidP="00126411">
      <w:r w:rsidRPr="00126411">
        <w:t>violations and the slow pace of judicial reform could also grow more serious.</w:t>
      </w:r>
    </w:p>
    <w:p w:rsidR="00126411" w:rsidRDefault="00126411" w:rsidP="00126411">
      <w:pPr>
        <w:rPr>
          <w:rStyle w:val="StyleBoldUnderline"/>
        </w:rPr>
      </w:pPr>
    </w:p>
    <w:p w:rsidR="00126411" w:rsidRDefault="00126411" w:rsidP="00126411">
      <w:pPr>
        <w:pStyle w:val="Heading4"/>
      </w:pPr>
      <w:r>
        <w:t>Secondary laws are necessary for investment and growth of Mexican Energy – key to Mexico’s economy</w:t>
      </w:r>
    </w:p>
    <w:p w:rsidR="00126411" w:rsidRDefault="00126411" w:rsidP="00126411">
      <w:r w:rsidRPr="008D2A2A">
        <w:rPr>
          <w:rStyle w:val="StyleStyleBold12pt"/>
        </w:rPr>
        <w:t>Rowley 13</w:t>
      </w:r>
      <w:r w:rsidRPr="008D2A2A">
        <w:t xml:space="preserve"> (Joe Rowley, LatinLawyer.com, the definitive information resource for business law in Latin America. "Secondary laws will prove crucial in Mexico’s energy reform" August 15 2013. www.bstl.com.mx/en/las-leyes-secundarias-seran-cruciales-en-la-reforma-energetica-de-mexico/)</w:t>
      </w:r>
    </w:p>
    <w:p w:rsidR="00126411" w:rsidRDefault="00126411" w:rsidP="00126411"/>
    <w:p w:rsidR="00126411" w:rsidRDefault="00126411" w:rsidP="00126411">
      <w:r w:rsidRPr="00126411">
        <w:t xml:space="preserve">"We see this initiative as a very positive endeavour.., as the proposed amendments </w:t>
      </w:r>
    </w:p>
    <w:p w:rsidR="00126411" w:rsidRDefault="00126411" w:rsidP="00126411">
      <w:r>
        <w:t>AND</w:t>
      </w:r>
    </w:p>
    <w:p w:rsidR="00126411" w:rsidRPr="00126411" w:rsidRDefault="00126411" w:rsidP="00126411">
      <w:r w:rsidRPr="00126411">
        <w:t>infrastructure, such as pipelines, due to its different risk profile. ¶</w:t>
      </w:r>
    </w:p>
    <w:p w:rsidR="00126411" w:rsidRPr="00231076" w:rsidRDefault="00126411" w:rsidP="00126411">
      <w:pPr>
        <w:pStyle w:val="Heading4"/>
      </w:pPr>
      <w:r w:rsidRPr="00231076">
        <w:t>Mexican Energy is key to global economic stability</w:t>
      </w:r>
    </w:p>
    <w:p w:rsidR="00126411" w:rsidRPr="00231076" w:rsidRDefault="00126411" w:rsidP="00126411">
      <w:r w:rsidRPr="00231076">
        <w:rPr>
          <w:rStyle w:val="StyleStyleBold12pt"/>
        </w:rPr>
        <w:t xml:space="preserve">Moran 9 </w:t>
      </w:r>
      <w:r w:rsidRPr="00231076">
        <w:t>Michael Moran, vice president and executive editor of Roubini Global Economics and RGE's senior expert on geostrategic and political risk. From 2005-2009, Michael served as executive editor of CFR.org,. “Six Crises, 2009: A Half-Dozen Ways Geopolitics Could Upset Global Recovery”. Roubini Global Economics Monitor. July 31, 2009. http://fbkfinanzwirtschaft.wordpress.com/2009/08/07/six-crises-2009-a-half-dozen-ways-geopolitics-could-upset-global-recovery/</w:t>
      </w:r>
    </w:p>
    <w:p w:rsidR="00126411" w:rsidRPr="00231076" w:rsidRDefault="00126411" w:rsidP="00126411">
      <w:pPr>
        <w:pStyle w:val="card"/>
        <w:ind w:left="0" w:right="0"/>
      </w:pPr>
    </w:p>
    <w:p w:rsidR="00126411" w:rsidRDefault="00126411" w:rsidP="00126411">
      <w:r w:rsidRPr="00126411">
        <w:t xml:space="preserve">A story receiving more attention in the American media than Iraq these days is the </w:t>
      </w:r>
    </w:p>
    <w:p w:rsidR="00126411" w:rsidRDefault="00126411" w:rsidP="00126411">
      <w:r>
        <w:t>AND</w:t>
      </w:r>
    </w:p>
    <w:p w:rsidR="00126411" w:rsidRPr="00126411" w:rsidRDefault="00126411" w:rsidP="00126411">
      <w:r w:rsidRPr="00126411">
        <w:t>to oil fields well-beyond their peak and restrictions on foreign investment.</w:t>
      </w:r>
    </w:p>
    <w:p w:rsidR="00126411" w:rsidRPr="00231076" w:rsidRDefault="00126411" w:rsidP="00126411">
      <w:pPr>
        <w:pStyle w:val="Heading4"/>
        <w:rPr>
          <w:szCs w:val="24"/>
        </w:rPr>
      </w:pPr>
      <w:r w:rsidRPr="00231076">
        <w:rPr>
          <w:szCs w:val="24"/>
        </w:rPr>
        <w:t xml:space="preserve">Economic decline causes war and miscalculation </w:t>
      </w:r>
    </w:p>
    <w:p w:rsidR="00126411" w:rsidRPr="00231076" w:rsidRDefault="00126411" w:rsidP="00126411">
      <w:pPr>
        <w:rPr>
          <w:szCs w:val="24"/>
        </w:rPr>
      </w:pPr>
      <w:r w:rsidRPr="00231076">
        <w:rPr>
          <w:rStyle w:val="StyleStyleBold12pt"/>
          <w:szCs w:val="24"/>
        </w:rPr>
        <w:t>Royal 10</w:t>
      </w:r>
      <w:r w:rsidRPr="00231076">
        <w:t xml:space="preserve">— Jedidiah Royal, Director of Cooperative Threat Reduction at the U.S. Department of Defense, M.Phil. Candidate at the University of New South Wales, 2010 (“Economic Integration, </w:t>
      </w:r>
      <w:r w:rsidRPr="00231076">
        <w:lastRenderedPageBreak/>
        <w:t xml:space="preserve">Economic Signalling and the Problem of Economic Crises,” </w:t>
      </w:r>
      <w:r w:rsidRPr="00231076">
        <w:rPr>
          <w:i/>
        </w:rPr>
        <w:t>Economics of War and Peace: Economic, Legal and Political Perspectives</w:t>
      </w:r>
      <w:r w:rsidRPr="00231076">
        <w:t>, Edited by Ben Goldsmith and Jurgen Brauer, Published by Emerald Group Publishing, ISBN 0857240048, p. 213-215)</w:t>
      </w:r>
    </w:p>
    <w:p w:rsidR="00126411" w:rsidRPr="00231076" w:rsidRDefault="00126411" w:rsidP="00126411">
      <w:pPr>
        <w:rPr>
          <w:szCs w:val="24"/>
        </w:rPr>
      </w:pPr>
    </w:p>
    <w:p w:rsidR="00126411" w:rsidRDefault="00126411" w:rsidP="00126411">
      <w:r w:rsidRPr="00126411">
        <w:t>Less intuitive is how periods of economic decline may increase the likelihood of external conflict</w:t>
      </w:r>
    </w:p>
    <w:p w:rsidR="00126411" w:rsidRDefault="00126411" w:rsidP="00126411">
      <w:r>
        <w:t>AND</w:t>
      </w:r>
    </w:p>
    <w:p w:rsidR="00126411" w:rsidRPr="00126411" w:rsidRDefault="00126411" w:rsidP="00126411">
      <w:r w:rsidRPr="00126411">
        <w:t>such, the view presented here should be considered ancillary to those views.</w:t>
      </w:r>
    </w:p>
    <w:p w:rsidR="00126411" w:rsidRPr="005B0E7C" w:rsidRDefault="00126411" w:rsidP="00126411"/>
    <w:p w:rsidR="00126411" w:rsidRDefault="00126411" w:rsidP="00126411">
      <w:pPr>
        <w:pStyle w:val="Heading1"/>
      </w:pPr>
      <w:r>
        <w:lastRenderedPageBreak/>
        <w:t>3</w:t>
      </w:r>
      <w:r w:rsidRPr="005B0E7C">
        <w:rPr>
          <w:vertAlign w:val="superscript"/>
        </w:rPr>
        <w:t>rd</w:t>
      </w:r>
      <w:r>
        <w:t xml:space="preserve"> off</w:t>
      </w:r>
    </w:p>
    <w:p w:rsidR="00126411" w:rsidRPr="00F7576C" w:rsidRDefault="00126411" w:rsidP="00126411">
      <w:pPr>
        <w:pStyle w:val="Heading4"/>
      </w:pPr>
      <w:r>
        <w:t>A. Interpretation – “economic engagement” means the aff must be an exclusively economic action – it cannot encompass broader forms of engagement</w:t>
      </w:r>
    </w:p>
    <w:p w:rsidR="00126411" w:rsidRDefault="00126411" w:rsidP="00126411">
      <w:r w:rsidRPr="00592F5B">
        <w:rPr>
          <w:rStyle w:val="StyleStyleBold12pt"/>
        </w:rPr>
        <w:t>Jakstaite, 10</w:t>
      </w:r>
      <w:r w:rsidRPr="00F7576C">
        <w:t xml:space="preserve"> - Doctoral Candidate Vytautas Magnus University Faculty of Political Sciences and Diplomacy (Lithuania) (Gerda, “CONTAINMENT AND ENGAGEMENT AS MIDDLE-RANGE THEORIES” BALTIC JOURNAL OF LAW &amp; POLITICS VOLUME 3, NUMBER 2 (2010), DOI: 10.2478/v10076-010-0015-7)</w:t>
      </w:r>
    </w:p>
    <w:p w:rsidR="00126411" w:rsidRDefault="00126411" w:rsidP="00126411">
      <w:r w:rsidRPr="00126411">
        <w:t xml:space="preserve">The approach to engagement as economic engagement focuses exclusively on economic instruments of foreign policy </w:t>
      </w:r>
    </w:p>
    <w:p w:rsidR="00126411" w:rsidRDefault="00126411" w:rsidP="00126411">
      <w:r>
        <w:t>AND</w:t>
      </w:r>
    </w:p>
    <w:p w:rsidR="00126411" w:rsidRPr="00126411" w:rsidRDefault="00126411" w:rsidP="00126411">
      <w:r w:rsidRPr="00126411">
        <w:t>other types of engagement, such as the conditional-unconditional economic engagement.</w:t>
      </w:r>
    </w:p>
    <w:p w:rsidR="00126411" w:rsidRDefault="00126411" w:rsidP="00126411"/>
    <w:p w:rsidR="00126411" w:rsidRDefault="00126411" w:rsidP="00126411">
      <w:pPr>
        <w:pStyle w:val="Heading4"/>
      </w:pPr>
      <w:r>
        <w:t>B. Violation – the affirmative is tech which is non-economic engagement</w:t>
      </w:r>
    </w:p>
    <w:p w:rsidR="00126411" w:rsidRPr="00391592" w:rsidRDefault="00126411" w:rsidP="00126411">
      <w:r w:rsidRPr="00391592">
        <w:rPr>
          <w:b/>
        </w:rPr>
        <w:t>Australian Government, 11</w:t>
      </w:r>
      <w:r>
        <w:t xml:space="preserve"> (“The White Paper and Australia’s Strategic Relationship with China”, 9/28</w:t>
      </w:r>
    </w:p>
    <w:p w:rsidR="00126411" w:rsidRDefault="00126411" w:rsidP="00126411">
      <w:hyperlink r:id="rId11" w:history="1">
        <w:r w:rsidRPr="00FF6B18">
          <w:rPr>
            <w:rStyle w:val="Hyperlink"/>
          </w:rPr>
          <w:t>http://asiancentury.dpmc.gov.au/sites/default/files/public-submissions/nd.doc</w:t>
        </w:r>
      </w:hyperlink>
    </w:p>
    <w:p w:rsidR="00126411" w:rsidRDefault="00126411" w:rsidP="00126411">
      <w:r w:rsidRPr="00126411">
        <w:t xml:space="preserve">Australia risks losing a healthy relationship with Asia due to overdependence on trade relations and </w:t>
      </w:r>
    </w:p>
    <w:p w:rsidR="00126411" w:rsidRDefault="00126411" w:rsidP="00126411">
      <w:r>
        <w:t>AND</w:t>
      </w:r>
    </w:p>
    <w:p w:rsidR="00126411" w:rsidRPr="00126411" w:rsidRDefault="00126411" w:rsidP="00126411">
      <w:r w:rsidRPr="00126411">
        <w:t xml:space="preserve">in the near future </w:t>
      </w:r>
      <w:r w:rsidRPr="00126411">
        <w:t> Cultivating soft power through aid funding and development projects</w:t>
      </w:r>
    </w:p>
    <w:p w:rsidR="00126411" w:rsidRDefault="00126411" w:rsidP="00126411"/>
    <w:p w:rsidR="00126411" w:rsidRDefault="00126411" w:rsidP="00126411">
      <w:pPr>
        <w:pStyle w:val="Heading4"/>
      </w:pPr>
      <w:r>
        <w:t xml:space="preserve">C. Voting issue – </w:t>
      </w:r>
    </w:p>
    <w:p w:rsidR="00126411" w:rsidRDefault="00126411" w:rsidP="00126411">
      <w:pPr>
        <w:pStyle w:val="Heading4"/>
      </w:pPr>
      <w:r>
        <w:t>1. L</w:t>
      </w:r>
      <w:r w:rsidRPr="00331E30">
        <w:t>imits – they explode the topic – blurring the lines between economic and other forms of engagement makes any positive interaction with another country topical.  It’s impossible to predict or prepare</w:t>
      </w:r>
    </w:p>
    <w:p w:rsidR="00126411" w:rsidRDefault="00126411" w:rsidP="00126411">
      <w:pPr>
        <w:pStyle w:val="Heading4"/>
      </w:pPr>
      <w:r>
        <w:t>2. Ground – the economic limit is vital to critiques of economics, trade disads, and non-economic counterplans</w:t>
      </w:r>
    </w:p>
    <w:p w:rsidR="00126411" w:rsidRDefault="00126411" w:rsidP="00126411"/>
    <w:p w:rsidR="00126411" w:rsidRDefault="00126411" w:rsidP="00126411">
      <w:r>
        <w:t>3. CI</w:t>
      </w:r>
    </w:p>
    <w:p w:rsidR="00126411" w:rsidRDefault="00126411" w:rsidP="00126411"/>
    <w:p w:rsidR="00126411" w:rsidRDefault="00126411" w:rsidP="00126411">
      <w:r>
        <w:t>4. Any EE is done as a result of the tech transfer</w:t>
      </w:r>
    </w:p>
    <w:p w:rsidR="00126411" w:rsidRDefault="00126411" w:rsidP="00126411"/>
    <w:p w:rsidR="00126411" w:rsidRPr="00B02F70" w:rsidRDefault="00126411" w:rsidP="00126411">
      <w:r>
        <w:t>5. View the Plantext in vaccum—they only say that they increase technical assistance not training programs</w:t>
      </w:r>
    </w:p>
    <w:p w:rsidR="00126411" w:rsidRPr="005B0E7C" w:rsidRDefault="00126411" w:rsidP="00126411"/>
    <w:p w:rsidR="00126411" w:rsidRPr="005B0E7C" w:rsidRDefault="00126411" w:rsidP="00126411">
      <w:pPr>
        <w:pStyle w:val="Heading1"/>
      </w:pPr>
      <w:r>
        <w:lastRenderedPageBreak/>
        <w:t>4</w:t>
      </w:r>
      <w:r w:rsidRPr="005B0E7C">
        <w:rPr>
          <w:vertAlign w:val="superscript"/>
        </w:rPr>
        <w:t>th</w:t>
      </w:r>
      <w:r>
        <w:t xml:space="preserve"> off</w:t>
      </w:r>
    </w:p>
    <w:p w:rsidR="00126411" w:rsidRDefault="00126411" w:rsidP="00126411">
      <w:pPr>
        <w:pStyle w:val="Heading4"/>
      </w:pPr>
      <w:r>
        <w:t xml:space="preserve">Text: The United States federal government should </w:t>
      </w:r>
    </w:p>
    <w:p w:rsidR="00126411" w:rsidRDefault="00126411" w:rsidP="00126411">
      <w:pPr>
        <w:pStyle w:val="Heading4"/>
        <w:numPr>
          <w:ilvl w:val="0"/>
          <w:numId w:val="3"/>
        </w:numPr>
      </w:pPr>
      <w:r>
        <w:t>Issue a conference report allocating appropriated funding for research and development for agriculture technologies including: global positioning systems, computerized transplanters, harvesters seeders and all other necessary computerized records technology.</w:t>
      </w:r>
    </w:p>
    <w:p w:rsidR="00126411" w:rsidRDefault="00126411" w:rsidP="00126411">
      <w:pPr>
        <w:pStyle w:val="Heading4"/>
        <w:numPr>
          <w:ilvl w:val="0"/>
          <w:numId w:val="3"/>
        </w:numPr>
      </w:pPr>
      <w:r>
        <w:t>I</w:t>
      </w:r>
      <w:r w:rsidRPr="00A44162">
        <w:t>nstitute and fund a Quadrennial Ecosystem</w:t>
      </w:r>
      <w:r>
        <w:t>s Services Trends Assessment.</w:t>
      </w:r>
    </w:p>
    <w:p w:rsidR="00126411" w:rsidRDefault="00126411" w:rsidP="00126411">
      <w:pPr>
        <w:pStyle w:val="Heading4"/>
        <w:numPr>
          <w:ilvl w:val="0"/>
          <w:numId w:val="3"/>
        </w:numPr>
      </w:pPr>
      <w:r>
        <w:t>Have the National Oceanic and Atmospheric Administration release sulfate aerosols sufficient to increase Earth’s albedo by two percent, distributed over time, near the tropical upward branch of the stratospheric circulation system, adjust albedo enhancement as necessary as data becomes available based on the results, and should not stop abruptly without taking into account the effect on carbon sinks, or without the ability to quickly restart if necessary.</w:t>
      </w:r>
    </w:p>
    <w:p w:rsidR="00126411" w:rsidRDefault="00126411" w:rsidP="00126411"/>
    <w:p w:rsidR="00126411" w:rsidRPr="00EF0EB4" w:rsidRDefault="00126411" w:rsidP="00126411">
      <w:pPr>
        <w:pStyle w:val="Heading4"/>
      </w:pPr>
      <w:r w:rsidRPr="00EF0EB4">
        <w:t>Research and Development increases agricultural technology development</w:t>
      </w:r>
    </w:p>
    <w:p w:rsidR="00126411" w:rsidRDefault="00126411" w:rsidP="00126411">
      <w:r>
        <w:rPr>
          <w:rStyle w:val="StyleStyleBold12pt"/>
        </w:rPr>
        <w:t>USDA</w:t>
      </w:r>
      <w:r w:rsidRPr="00BD1365">
        <w:rPr>
          <w:rStyle w:val="StyleStyleBold12pt"/>
        </w:rPr>
        <w:t xml:space="preserve"> No Date</w:t>
      </w:r>
      <w:r>
        <w:t xml:space="preserve"> </w:t>
      </w:r>
    </w:p>
    <w:p w:rsidR="00126411" w:rsidRPr="00CB1F94" w:rsidRDefault="00126411" w:rsidP="00126411">
      <w:pPr>
        <w:rPr>
          <w:rStyle w:val="underline"/>
        </w:rPr>
      </w:pPr>
      <w:r w:rsidRPr="00DC4D13">
        <w:t xml:space="preserve">“Agricultural Technology Development” U.S. Department of Agriculture. </w:t>
      </w:r>
      <w:hyperlink r:id="rId12" w:history="1">
        <w:r w:rsidRPr="006B1E4C">
          <w:rPr>
            <w:rStyle w:val="Hyperlink"/>
          </w:rPr>
          <w:t>http://www.docstoc.com/docs/77121256/New-Agricultural-Technology</w:t>
        </w:r>
      </w:hyperlink>
    </w:p>
    <w:p w:rsidR="00126411" w:rsidRDefault="00126411" w:rsidP="00126411">
      <w:r w:rsidRPr="00126411">
        <w:t>Research and technology development have been the foundation for productivity gains in the agricultural sector</w:t>
      </w:r>
    </w:p>
    <w:p w:rsidR="00126411" w:rsidRDefault="00126411" w:rsidP="00126411">
      <w:r>
        <w:t>AND</w:t>
      </w:r>
    </w:p>
    <w:p w:rsidR="00126411" w:rsidRPr="00126411" w:rsidRDefault="00126411" w:rsidP="00126411">
      <w:r w:rsidRPr="00126411">
        <w:t>such as pest- and disease-resistant crops that require fewer chemicals.</w:t>
      </w:r>
    </w:p>
    <w:p w:rsidR="00126411" w:rsidRPr="00A44162" w:rsidRDefault="00126411" w:rsidP="00126411">
      <w:pPr>
        <w:rPr>
          <w:b/>
        </w:rPr>
      </w:pPr>
    </w:p>
    <w:p w:rsidR="00126411" w:rsidRPr="00A44162" w:rsidRDefault="00126411" w:rsidP="00126411">
      <w:pPr>
        <w:pStyle w:val="Heading4"/>
      </w:pPr>
      <w:r w:rsidRPr="00A44162">
        <w:t>Solves biodiversity</w:t>
      </w:r>
    </w:p>
    <w:p w:rsidR="00126411" w:rsidRPr="00A44162" w:rsidRDefault="00126411" w:rsidP="00126411">
      <w:r w:rsidRPr="00A44162">
        <w:rPr>
          <w:b/>
        </w:rPr>
        <w:t>PCAST ’11</w:t>
      </w:r>
      <w:r w:rsidRPr="00A44162">
        <w:t xml:space="preserve"> ( President’s Council of Advisors on Science and Technology,  REPORT TO THE PRESIDENT SUSTAINING ENVIRONMENTAL CA PITA L : PROTECTING SOC IETY AND THE ECONOMY , White House, July 2011, http://www.whitehouse.gov/sites/default/files/microsites/ostp/pcast_sustaining_environmental_capital_report.pdf)</w:t>
      </w:r>
    </w:p>
    <w:p w:rsidR="00126411" w:rsidRDefault="00126411" w:rsidP="00126411">
      <w:r w:rsidRPr="00126411">
        <w:t xml:space="preserve">In the report we transmit here, PCAST’s Working Group on Biodiversity Preservation and Ecosystem </w:t>
      </w:r>
    </w:p>
    <w:p w:rsidR="00126411" w:rsidRDefault="00126411" w:rsidP="00126411">
      <w:r>
        <w:t>AND</w:t>
      </w:r>
    </w:p>
    <w:p w:rsidR="00126411" w:rsidRPr="00126411" w:rsidRDefault="00126411" w:rsidP="00126411">
      <w:r w:rsidRPr="00126411">
        <w:t>quadrennial National Climate Assessment mandated by the Global Change Research Act of 1990.</w:t>
      </w:r>
    </w:p>
    <w:p w:rsidR="00126411" w:rsidRDefault="00126411" w:rsidP="00126411"/>
    <w:p w:rsidR="00126411" w:rsidRDefault="00126411" w:rsidP="00126411"/>
    <w:p w:rsidR="00126411" w:rsidRDefault="00126411" w:rsidP="00126411">
      <w:pPr>
        <w:pStyle w:val="Heading4"/>
      </w:pPr>
      <w:r>
        <w:lastRenderedPageBreak/>
        <w:t>Counterplan solves warming- natural albedo enhancement and best climate science prove</w:t>
      </w:r>
    </w:p>
    <w:p w:rsidR="00126411" w:rsidRDefault="00126411" w:rsidP="00126411">
      <w:pPr>
        <w:rPr>
          <w:rFonts w:eastAsia="Calibri"/>
        </w:rPr>
      </w:pPr>
      <w:r w:rsidRPr="00990282">
        <w:rPr>
          <w:rStyle w:val="StyleStyleBold12pt"/>
        </w:rPr>
        <w:t>Ikle</w:t>
      </w:r>
      <w:r>
        <w:t xml:space="preserve">, CSIS distinguished scholar, </w:t>
      </w:r>
      <w:r w:rsidRPr="00990282">
        <w:rPr>
          <w:rStyle w:val="StyleStyleBold12pt"/>
        </w:rPr>
        <w:t>and Wood</w:t>
      </w:r>
      <w:r>
        <w:t xml:space="preserve">, Hoover Institute research fellow, </w:t>
      </w:r>
      <w:r w:rsidRPr="00990282">
        <w:rPr>
          <w:rStyle w:val="StyleStyleBold12pt"/>
        </w:rPr>
        <w:t>2008</w:t>
      </w:r>
      <w:r>
        <w:t xml:space="preserve"> </w:t>
      </w:r>
    </w:p>
    <w:p w:rsidR="00126411" w:rsidRDefault="00126411" w:rsidP="00126411">
      <w:r>
        <w:t>[Fred, undersecretary of defense for policy for President Ronald Reagan and director of the Arms Control and Disarmament Agency for Presidents Richard Nixon and Gerald Ford, and Lowell, "Climatic Engineering," The National Interest, l/n, accessed 9-6-10, mss]</w:t>
      </w:r>
    </w:p>
    <w:p w:rsidR="00126411" w:rsidRDefault="00126411" w:rsidP="00126411">
      <w:r w:rsidRPr="00126411">
        <w:t xml:space="preserve">Moreover, climate scientists now warn us we cannot  be sure that the envisaged future </w:t>
      </w:r>
    </w:p>
    <w:p w:rsidR="00126411" w:rsidRDefault="00126411" w:rsidP="00126411">
      <w:r>
        <w:t>AND</w:t>
      </w:r>
    </w:p>
    <w:p w:rsidR="00126411" w:rsidRPr="00126411" w:rsidRDefault="00126411" w:rsidP="00126411">
      <w:r w:rsidRPr="00126411">
        <w:t>upper stratospheric ozone layer than did the Mount Pinatubo volcanic eruption in 1991.</w:t>
      </w:r>
    </w:p>
    <w:p w:rsidR="00126411" w:rsidRDefault="00126411" w:rsidP="00126411"/>
    <w:p w:rsidR="00126411" w:rsidRDefault="00126411" w:rsidP="00126411">
      <w:pPr>
        <w:pStyle w:val="Heading1"/>
      </w:pPr>
      <w:r>
        <w:lastRenderedPageBreak/>
        <w:t>Case</w:t>
      </w:r>
    </w:p>
    <w:p w:rsidR="00126411" w:rsidRDefault="00126411" w:rsidP="00126411">
      <w:pPr>
        <w:pStyle w:val="Heading2"/>
      </w:pPr>
      <w:r>
        <w:lastRenderedPageBreak/>
        <w:t>Warming</w:t>
      </w:r>
    </w:p>
    <w:p w:rsidR="00126411" w:rsidRPr="00772A8F" w:rsidRDefault="00126411" w:rsidP="00126411">
      <w:pPr>
        <w:pStyle w:val="Heading3"/>
      </w:pPr>
      <w:r>
        <w:lastRenderedPageBreak/>
        <w:t>Warming Generic</w:t>
      </w:r>
    </w:p>
    <w:p w:rsidR="00126411" w:rsidRPr="00421812" w:rsidRDefault="00126411" w:rsidP="00126411">
      <w:pPr>
        <w:pStyle w:val="Heading4"/>
      </w:pPr>
      <w:r w:rsidRPr="00421812">
        <w:t>Newest studies prove that CO2 is not anthropogenic – emissions from fossil fuels only stay in the atmosphere for five years and natural forcings are more important</w:t>
      </w:r>
    </w:p>
    <w:p w:rsidR="00126411" w:rsidRPr="00421812" w:rsidRDefault="00126411" w:rsidP="00126411">
      <w:pPr>
        <w:rPr>
          <w:rFonts w:asciiTheme="majorHAnsi" w:hAnsiTheme="majorHAnsi"/>
        </w:rPr>
      </w:pPr>
      <w:r w:rsidRPr="00421812">
        <w:rPr>
          <w:rStyle w:val="StyleStyleBold12pt"/>
          <w:rFonts w:asciiTheme="majorHAnsi" w:hAnsiTheme="majorHAnsi"/>
        </w:rPr>
        <w:t>Marohasy, 09</w:t>
      </w:r>
      <w:r w:rsidRPr="00421812">
        <w:rPr>
          <w:rFonts w:asciiTheme="majorHAnsi" w:hAnsiTheme="majorHAnsi"/>
        </w:rPr>
        <w:t xml:space="preserve"> </w:t>
      </w:r>
    </w:p>
    <w:p w:rsidR="00126411" w:rsidRPr="00421812" w:rsidRDefault="00126411" w:rsidP="00126411">
      <w:pPr>
        <w:rPr>
          <w:rFonts w:asciiTheme="majorHAnsi" w:hAnsiTheme="majorHAnsi"/>
        </w:rPr>
      </w:pPr>
      <w:r w:rsidRPr="00421812">
        <w:rPr>
          <w:rFonts w:asciiTheme="majorHAnsi" w:hAnsiTheme="majorHAnsi"/>
        </w:rPr>
        <w:t>(Jennifer, senior fellow at the Australian think tank the Institute of Public Affairs, PhD in biology from the University of Queensland. Cites research from  Robert H. Essenhigh,  Department of Mechanical Engineering at Ohio State University, “Carbon Dioxide in Atmosphere 5-15 Years Only” 4-17-09.  http://jennifermarohasy.com/blog/2009/04/carbon-dioxide-in-atmosphere-5-15-years-only/)</w:t>
      </w:r>
    </w:p>
    <w:p w:rsidR="00126411" w:rsidRPr="00421812" w:rsidRDefault="00126411" w:rsidP="00126411">
      <w:pPr>
        <w:rPr>
          <w:rFonts w:asciiTheme="majorHAnsi" w:hAnsiTheme="majorHAnsi"/>
          <w:b/>
          <w:highlight w:val="cyan"/>
          <w:u w:val="single"/>
        </w:rPr>
      </w:pPr>
    </w:p>
    <w:p w:rsidR="00126411" w:rsidRDefault="00126411" w:rsidP="00126411">
      <w:r w:rsidRPr="00126411">
        <w:t>If carbon dioxide emissions from fossil fuels only stayed in the atmosphere a few years</w:t>
      </w:r>
    </w:p>
    <w:p w:rsidR="00126411" w:rsidRDefault="00126411" w:rsidP="00126411">
      <w:r>
        <w:t>AND</w:t>
      </w:r>
    </w:p>
    <w:p w:rsidR="00126411" w:rsidRPr="00126411" w:rsidRDefault="00126411" w:rsidP="00126411">
      <w:r w:rsidRPr="00126411">
        <w:t xml:space="preserve">-accepted, rider that CO2 emissions from combustion should therefore be curbed.  </w:t>
      </w:r>
    </w:p>
    <w:p w:rsidR="00126411" w:rsidRDefault="00126411" w:rsidP="00126411">
      <w:r w:rsidRPr="00126411">
        <w:t xml:space="preserve">However, the actual data in the text of the IPCC Report separately states a </w:t>
      </w:r>
    </w:p>
    <w:p w:rsidR="00126411" w:rsidRDefault="00126411" w:rsidP="00126411">
      <w:r>
        <w:t>AND</w:t>
      </w:r>
    </w:p>
    <w:p w:rsidR="00126411" w:rsidRPr="00126411" w:rsidRDefault="00126411" w:rsidP="00126411">
      <w:r w:rsidRPr="00126411">
        <w:t>The economic and political significance of that conclusion will be self-evident.</w:t>
      </w:r>
    </w:p>
    <w:p w:rsidR="00126411" w:rsidRPr="00421812" w:rsidRDefault="00126411" w:rsidP="00126411">
      <w:pPr>
        <w:pStyle w:val="Heading4"/>
      </w:pPr>
      <w:r w:rsidRPr="00421812">
        <w:t>Growing emissions in developing countries make CO2 reduction impossible – modeling is irrelevant</w:t>
      </w:r>
    </w:p>
    <w:p w:rsidR="00126411" w:rsidRPr="00421812" w:rsidRDefault="00126411" w:rsidP="00126411">
      <w:pPr>
        <w:rPr>
          <w:rStyle w:val="StyleStyleBold12pt"/>
          <w:rFonts w:asciiTheme="majorHAnsi" w:hAnsiTheme="majorHAnsi"/>
        </w:rPr>
      </w:pPr>
      <w:r w:rsidRPr="00421812">
        <w:rPr>
          <w:rStyle w:val="StyleStyleBold12pt"/>
          <w:rFonts w:asciiTheme="majorHAnsi" w:hAnsiTheme="majorHAnsi"/>
        </w:rPr>
        <w:t>Koetzle, 08</w:t>
      </w:r>
    </w:p>
    <w:p w:rsidR="00126411" w:rsidRPr="00421812" w:rsidRDefault="00126411" w:rsidP="00126411">
      <w:pPr>
        <w:rPr>
          <w:rFonts w:asciiTheme="majorHAnsi" w:hAnsiTheme="majorHAnsi"/>
        </w:rPr>
      </w:pPr>
      <w:r w:rsidRPr="00421812">
        <w:rPr>
          <w:rFonts w:asciiTheme="majorHAnsi" w:hAnsiTheme="majorHAnsi"/>
        </w:rPr>
        <w:t>Ph.D. and Senior Vice President of Public Policy at the Institute for Energy Research (William, “IER Rebuttal to Boucher White Paper”, 4/13/2008, http://www.instituteforenergyresearch.org/2008/04/13/ier-rebuttal-to-boucher-white-paper/)</w:t>
      </w:r>
    </w:p>
    <w:p w:rsidR="00126411" w:rsidRPr="00421812" w:rsidRDefault="00126411" w:rsidP="00126411">
      <w:pPr>
        <w:rPr>
          <w:rFonts w:asciiTheme="majorHAnsi" w:hAnsiTheme="majorHAnsi"/>
        </w:rPr>
      </w:pPr>
    </w:p>
    <w:p w:rsidR="00126411" w:rsidRDefault="00126411" w:rsidP="00126411">
      <w:r w:rsidRPr="00126411">
        <w:t xml:space="preserve">For example, if the United States were to unilaterally reduced emissions by 30% </w:t>
      </w:r>
    </w:p>
    <w:p w:rsidR="00126411" w:rsidRDefault="00126411" w:rsidP="00126411">
      <w:r>
        <w:t>AND</w:t>
      </w:r>
    </w:p>
    <w:p w:rsidR="00126411" w:rsidRPr="00126411" w:rsidRDefault="00126411" w:rsidP="00126411">
      <w:r w:rsidRPr="00126411">
        <w:t>these reductions are to a large extent mirrored by all significant emitting nations.</w:t>
      </w:r>
    </w:p>
    <w:p w:rsidR="00126411" w:rsidRDefault="00126411" w:rsidP="00126411"/>
    <w:p w:rsidR="00126411" w:rsidRPr="00421812" w:rsidRDefault="00126411" w:rsidP="00126411">
      <w:pPr>
        <w:pStyle w:val="Heading4"/>
      </w:pPr>
      <w:r w:rsidRPr="00421812">
        <w:t>4. Observational data proves warming has stopped – the multi-decadal oscillation overwhelms CO2 forcing</w:t>
      </w:r>
    </w:p>
    <w:p w:rsidR="00126411" w:rsidRPr="00421812" w:rsidRDefault="00126411" w:rsidP="00126411">
      <w:pPr>
        <w:rPr>
          <w:rFonts w:asciiTheme="majorHAnsi" w:hAnsiTheme="majorHAnsi"/>
        </w:rPr>
      </w:pPr>
      <w:r w:rsidRPr="00421812">
        <w:rPr>
          <w:rStyle w:val="StyleStyleBold12pt"/>
          <w:rFonts w:asciiTheme="majorHAnsi" w:hAnsiTheme="majorHAnsi"/>
        </w:rPr>
        <w:t>Akasofu, 08</w:t>
      </w:r>
      <w:r w:rsidRPr="00421812">
        <w:rPr>
          <w:rFonts w:asciiTheme="majorHAnsi" w:hAnsiTheme="majorHAnsi"/>
        </w:rPr>
        <w:t xml:space="preserve"> </w:t>
      </w:r>
    </w:p>
    <w:p w:rsidR="00126411" w:rsidRPr="00421812" w:rsidRDefault="00126411" w:rsidP="00126411">
      <w:pPr>
        <w:rPr>
          <w:rFonts w:asciiTheme="majorHAnsi" w:hAnsiTheme="majorHAnsi"/>
        </w:rPr>
      </w:pPr>
      <w:r w:rsidRPr="00421812">
        <w:rPr>
          <w:rFonts w:asciiTheme="majorHAnsi" w:hAnsiTheme="majorHAnsi"/>
        </w:rPr>
        <w:t>Former director of the Geophysical Institute and the International Arctic Research Center @ U of Alaska-Fairbanks (Syun-Ichi, “Global warming has paused”, 9/27/2008, http://newsminer.com/news/2008/sep/27/global-warming-has-paused/?opinion)</w:t>
      </w:r>
    </w:p>
    <w:p w:rsidR="00126411" w:rsidRPr="00421812" w:rsidRDefault="00126411" w:rsidP="00126411">
      <w:pPr>
        <w:rPr>
          <w:rFonts w:asciiTheme="majorHAnsi" w:hAnsiTheme="majorHAnsi"/>
          <w:b/>
          <w:highlight w:val="cyan"/>
          <w:u w:val="single"/>
        </w:rPr>
      </w:pPr>
    </w:p>
    <w:p w:rsidR="00126411" w:rsidRDefault="00126411" w:rsidP="00126411">
      <w:r w:rsidRPr="00126411">
        <w:t>Recent studies by the Hadley Climate Research Center (UK), the Japan Meteorological Agency</w:t>
      </w:r>
    </w:p>
    <w:p w:rsidR="00126411" w:rsidRDefault="00126411" w:rsidP="00126411">
      <w:r>
        <w:t>AND</w:t>
      </w:r>
    </w:p>
    <w:p w:rsidR="00126411" w:rsidRPr="00126411" w:rsidRDefault="00126411" w:rsidP="00126411">
      <w:r w:rsidRPr="00126411">
        <w:t>the CO2 effect, as I have stated during the last several years.</w:t>
      </w:r>
    </w:p>
    <w:p w:rsidR="00126411" w:rsidRDefault="00126411" w:rsidP="00126411">
      <w:pPr>
        <w:pStyle w:val="Heading3"/>
      </w:pPr>
      <w:r>
        <w:lastRenderedPageBreak/>
        <w:t>Disease</w:t>
      </w:r>
    </w:p>
    <w:p w:rsidR="00126411" w:rsidRPr="00421812" w:rsidRDefault="00126411" w:rsidP="00126411">
      <w:pPr>
        <w:pStyle w:val="Heading4"/>
      </w:pPr>
      <w:r w:rsidRPr="00421812">
        <w:t>1. Empirically denied – diseases have been around forever and haven’t caused extinction. Plus, genetic diversity ensures that some humans will always survive.</w:t>
      </w:r>
    </w:p>
    <w:p w:rsidR="00126411" w:rsidRPr="00421812" w:rsidRDefault="00126411" w:rsidP="00126411">
      <w:pPr>
        <w:pStyle w:val="Heading4"/>
      </w:pPr>
      <w:r w:rsidRPr="00421812">
        <w:t xml:space="preserve">2. No disease can kill us all – it would have to be everything at once </w:t>
      </w:r>
    </w:p>
    <w:p w:rsidR="00126411" w:rsidRPr="00421812" w:rsidRDefault="00126411" w:rsidP="00126411">
      <w:pPr>
        <w:rPr>
          <w:rFonts w:asciiTheme="majorHAnsi" w:hAnsiTheme="majorHAnsi"/>
        </w:rPr>
      </w:pPr>
      <w:r w:rsidRPr="00421812">
        <w:rPr>
          <w:rStyle w:val="StyleStyleBold12pt"/>
          <w:rFonts w:asciiTheme="majorHAnsi" w:hAnsiTheme="majorHAnsi"/>
        </w:rPr>
        <w:t>Gladwell, 95</w:t>
      </w:r>
      <w:r w:rsidRPr="00421812">
        <w:rPr>
          <w:rFonts w:asciiTheme="majorHAnsi" w:hAnsiTheme="majorHAnsi"/>
        </w:rPr>
        <w:t xml:space="preserve"> </w:t>
      </w:r>
    </w:p>
    <w:p w:rsidR="00126411" w:rsidRPr="00421812" w:rsidRDefault="00126411" w:rsidP="00126411">
      <w:pPr>
        <w:rPr>
          <w:rFonts w:asciiTheme="majorHAnsi" w:hAnsiTheme="majorHAnsi"/>
        </w:rPr>
      </w:pPr>
      <w:r w:rsidRPr="00421812">
        <w:rPr>
          <w:rFonts w:asciiTheme="majorHAnsi" w:hAnsiTheme="majorHAnsi"/>
        </w:rPr>
        <w:t>(Malcolm, The New Republic, 7/17/95 and 7/24/95, “The Plague Year”, Lexis)</w:t>
      </w:r>
    </w:p>
    <w:p w:rsidR="00126411" w:rsidRPr="00421812" w:rsidRDefault="00126411" w:rsidP="00126411">
      <w:pPr>
        <w:rPr>
          <w:rFonts w:asciiTheme="majorHAnsi" w:hAnsiTheme="majorHAnsi"/>
        </w:rPr>
      </w:pPr>
    </w:p>
    <w:p w:rsidR="00126411" w:rsidRDefault="00126411" w:rsidP="00126411">
      <w:r w:rsidRPr="00126411">
        <w:t xml:space="preserve">What would a real Andromeda Strain look like? It would be highly infectious like </w:t>
      </w:r>
    </w:p>
    <w:p w:rsidR="00126411" w:rsidRDefault="00126411" w:rsidP="00126411">
      <w:r>
        <w:t>AND</w:t>
      </w:r>
    </w:p>
    <w:p w:rsidR="00126411" w:rsidRPr="00126411" w:rsidRDefault="00126411" w:rsidP="00126411">
      <w:r w:rsidRPr="00126411">
        <w:t>, but they neglect to point out the limitations of microscopic life forms.</w:t>
      </w:r>
    </w:p>
    <w:p w:rsidR="00126411" w:rsidRPr="00421812" w:rsidRDefault="00126411" w:rsidP="00126411">
      <w:pPr>
        <w:pStyle w:val="Heading4"/>
      </w:pPr>
      <w:r w:rsidRPr="00421812">
        <w:t>3. Multiple alternate causalities to disease</w:t>
      </w:r>
    </w:p>
    <w:p w:rsidR="00126411" w:rsidRPr="00421812" w:rsidRDefault="00126411" w:rsidP="00126411">
      <w:pPr>
        <w:rPr>
          <w:rFonts w:asciiTheme="majorHAnsi" w:hAnsiTheme="majorHAnsi"/>
        </w:rPr>
      </w:pPr>
      <w:r w:rsidRPr="00421812">
        <w:rPr>
          <w:rStyle w:val="StyleStyleBold12pt"/>
          <w:rFonts w:asciiTheme="majorHAnsi" w:hAnsiTheme="majorHAnsi"/>
        </w:rPr>
        <w:t>Brower, 03</w:t>
      </w:r>
      <w:r w:rsidRPr="00421812">
        <w:rPr>
          <w:rFonts w:asciiTheme="majorHAnsi" w:hAnsiTheme="majorHAnsi"/>
        </w:rPr>
        <w:t xml:space="preserve"> </w:t>
      </w:r>
    </w:p>
    <w:p w:rsidR="00126411" w:rsidRPr="00421812" w:rsidRDefault="00126411" w:rsidP="00126411">
      <w:pPr>
        <w:rPr>
          <w:rFonts w:asciiTheme="majorHAnsi" w:hAnsiTheme="majorHAnsi"/>
        </w:rPr>
      </w:pPr>
      <w:r w:rsidRPr="00421812">
        <w:rPr>
          <w:rFonts w:asciiTheme="majorHAnsi" w:hAnsiTheme="majorHAnsi"/>
        </w:rPr>
        <w:t>(Jennifer, science/technology policy analyst, and Peter Chalk, political scientist, Summer 2003, Rand Review, Vol. 27, No. 2, “Vectors Without Borders,”  http://www.rand.org/publications/randreview/issues/summer2003/vectors.html)</w:t>
      </w:r>
    </w:p>
    <w:p w:rsidR="00126411" w:rsidRPr="00421812" w:rsidRDefault="00126411" w:rsidP="00126411">
      <w:pPr>
        <w:rPr>
          <w:rFonts w:asciiTheme="majorHAnsi" w:hAnsiTheme="majorHAnsi"/>
        </w:rPr>
      </w:pPr>
    </w:p>
    <w:p w:rsidR="00126411" w:rsidRDefault="00126411" w:rsidP="00126411">
      <w:r w:rsidRPr="00126411">
        <w:t xml:space="preserve">This year's outbreak of severe acute respiratory syndrome (SARS) in Beijing, Hong </w:t>
      </w:r>
    </w:p>
    <w:p w:rsidR="00126411" w:rsidRDefault="00126411" w:rsidP="00126411">
      <w:r>
        <w:t>AND</w:t>
      </w:r>
    </w:p>
    <w:p w:rsidR="00126411" w:rsidRPr="00126411" w:rsidRDefault="00126411" w:rsidP="00126411">
      <w:r w:rsidRPr="00126411">
        <w:t>increase the likelihood that people will come into contact with potentially fatal diseases.</w:t>
      </w:r>
    </w:p>
    <w:p w:rsidR="00126411" w:rsidRDefault="00126411" w:rsidP="00126411"/>
    <w:p w:rsidR="00126411" w:rsidRDefault="00126411" w:rsidP="00126411">
      <w:pPr>
        <w:pStyle w:val="Heading3"/>
      </w:pPr>
      <w:r>
        <w:lastRenderedPageBreak/>
        <w:t>Bio-D</w:t>
      </w:r>
    </w:p>
    <w:p w:rsidR="00126411" w:rsidRPr="00421812" w:rsidRDefault="00126411" w:rsidP="00126411">
      <w:pPr>
        <w:pStyle w:val="Heading4"/>
      </w:pPr>
      <w:r w:rsidRPr="00421812">
        <w:t xml:space="preserve">1. Empirically denied and alternate causality – hundreds of thousands of species die annually </w:t>
      </w:r>
    </w:p>
    <w:p w:rsidR="00126411" w:rsidRPr="00421812" w:rsidRDefault="00126411" w:rsidP="00126411">
      <w:pPr>
        <w:rPr>
          <w:rFonts w:asciiTheme="majorHAnsi" w:hAnsiTheme="majorHAnsi"/>
        </w:rPr>
      </w:pPr>
      <w:r w:rsidRPr="00421812">
        <w:rPr>
          <w:rStyle w:val="StyleStyleBold12pt"/>
          <w:rFonts w:asciiTheme="majorHAnsi" w:hAnsiTheme="majorHAnsi"/>
        </w:rPr>
        <w:t>Paltrowitz, 01</w:t>
      </w:r>
      <w:r w:rsidRPr="00421812">
        <w:rPr>
          <w:rFonts w:asciiTheme="majorHAnsi" w:hAnsiTheme="majorHAnsi"/>
        </w:rPr>
        <w:t xml:space="preserve"> </w:t>
      </w:r>
    </w:p>
    <w:p w:rsidR="00126411" w:rsidRPr="00421812" w:rsidRDefault="00126411" w:rsidP="00126411">
      <w:pPr>
        <w:rPr>
          <w:rFonts w:asciiTheme="majorHAnsi" w:hAnsiTheme="majorHAnsi"/>
        </w:rPr>
      </w:pPr>
      <w:r w:rsidRPr="00421812">
        <w:rPr>
          <w:rFonts w:asciiTheme="majorHAnsi" w:hAnsiTheme="majorHAnsi"/>
        </w:rPr>
        <w:t>(JD Brooklyn Journal of I-Law, 2001 (A Greening of the World Trade Organisation”)</w:t>
      </w:r>
    </w:p>
    <w:p w:rsidR="00126411" w:rsidRPr="00421812" w:rsidRDefault="00126411" w:rsidP="00126411">
      <w:pPr>
        <w:rPr>
          <w:rFonts w:asciiTheme="majorHAnsi" w:eastAsiaTheme="majorEastAsia" w:hAnsiTheme="majorHAnsi" w:cstheme="majorBidi"/>
          <w:b/>
          <w:bCs/>
          <w:u w:val="single"/>
        </w:rPr>
      </w:pPr>
    </w:p>
    <w:p w:rsidR="00126411" w:rsidRDefault="00126411" w:rsidP="00126411">
      <w:r w:rsidRPr="00126411">
        <w:t xml:space="preserve">However, the panel did not take into account the practical reality that negotiations are </w:t>
      </w:r>
    </w:p>
    <w:p w:rsidR="00126411" w:rsidRDefault="00126411" w:rsidP="00126411">
      <w:r>
        <w:t>AND</w:t>
      </w:r>
    </w:p>
    <w:p w:rsidR="00126411" w:rsidRPr="00126411" w:rsidRDefault="00126411" w:rsidP="00126411">
      <w:r w:rsidRPr="00126411">
        <w:t>impose few constraints on a contracting party's implementation of domestic environmental policies." n108</w:t>
      </w:r>
    </w:p>
    <w:p w:rsidR="00126411" w:rsidRPr="00421812" w:rsidRDefault="00126411" w:rsidP="00126411">
      <w:pPr>
        <w:pStyle w:val="Heading4"/>
      </w:pPr>
      <w:r w:rsidRPr="00421812">
        <w:t xml:space="preserve">2. Species extinction won't cause human extinction – humans and the environment are adaptable </w:t>
      </w:r>
    </w:p>
    <w:p w:rsidR="00126411" w:rsidRPr="00421812" w:rsidRDefault="00126411" w:rsidP="00126411">
      <w:pPr>
        <w:rPr>
          <w:rFonts w:asciiTheme="majorHAnsi" w:hAnsiTheme="majorHAnsi"/>
        </w:rPr>
      </w:pPr>
      <w:r w:rsidRPr="00421812">
        <w:rPr>
          <w:rStyle w:val="StyleStyleBold12pt"/>
          <w:rFonts w:asciiTheme="majorHAnsi" w:hAnsiTheme="majorHAnsi"/>
        </w:rPr>
        <w:t>Doremus, 2K</w:t>
      </w:r>
      <w:r w:rsidRPr="00421812">
        <w:rPr>
          <w:rFonts w:asciiTheme="majorHAnsi" w:hAnsiTheme="majorHAnsi"/>
        </w:rPr>
        <w:t xml:space="preserve"> </w:t>
      </w:r>
    </w:p>
    <w:p w:rsidR="00126411" w:rsidRPr="00421812" w:rsidRDefault="00126411" w:rsidP="00126411">
      <w:pPr>
        <w:rPr>
          <w:rFonts w:asciiTheme="majorHAnsi" w:hAnsiTheme="majorHAnsi"/>
        </w:rPr>
      </w:pPr>
      <w:r w:rsidRPr="00421812">
        <w:rPr>
          <w:rFonts w:asciiTheme="majorHAnsi" w:hAnsiTheme="majorHAnsi"/>
        </w:rPr>
        <w:t xml:space="preserve">(Holly,  Professor of Law at UC Davis Washington &amp; Lee Law Review, Winter 57 Wash &amp; Lee L. Rev. 11, lexis)  </w:t>
      </w:r>
    </w:p>
    <w:p w:rsidR="00126411" w:rsidRPr="00421812" w:rsidRDefault="00126411" w:rsidP="00126411">
      <w:pPr>
        <w:rPr>
          <w:rFonts w:asciiTheme="majorHAnsi" w:hAnsiTheme="majorHAnsi"/>
          <w:b/>
          <w:u w:val="single"/>
        </w:rPr>
      </w:pPr>
    </w:p>
    <w:p w:rsidR="00126411" w:rsidRDefault="00126411" w:rsidP="00126411">
      <w:r w:rsidRPr="00126411">
        <w:t xml:space="preserve">In recent years, this discourse frequently has taken the form of the ecological horror </w:t>
      </w:r>
    </w:p>
    <w:p w:rsidR="00126411" w:rsidRDefault="00126411" w:rsidP="00126411">
      <w:r>
        <w:t>AND</w:t>
      </w:r>
    </w:p>
    <w:p w:rsidR="00126411" w:rsidRPr="00126411" w:rsidRDefault="00126411" w:rsidP="00126411">
      <w:r w:rsidRPr="00126411">
        <w:t>that a high proportion of species can be lost without precipitating a collapse.</w:t>
      </w:r>
    </w:p>
    <w:p w:rsidR="00126411" w:rsidRDefault="00126411" w:rsidP="00126411">
      <w:pPr>
        <w:pStyle w:val="Heading3"/>
      </w:pPr>
      <w:r>
        <w:lastRenderedPageBreak/>
        <w:t>Oxygen</w:t>
      </w:r>
    </w:p>
    <w:p w:rsidR="00126411" w:rsidRPr="00421812" w:rsidRDefault="00126411" w:rsidP="00126411">
      <w:pPr>
        <w:pStyle w:val="Heading4"/>
      </w:pPr>
      <w:r w:rsidRPr="00421812">
        <w:t>1. No impact to oxygen—even if every tree in the world was burned oxygen levels would remain high</w:t>
      </w:r>
    </w:p>
    <w:p w:rsidR="00126411" w:rsidRPr="00421812" w:rsidRDefault="00126411" w:rsidP="00126411">
      <w:pPr>
        <w:rPr>
          <w:rFonts w:asciiTheme="majorHAnsi" w:hAnsiTheme="majorHAnsi"/>
        </w:rPr>
      </w:pPr>
      <w:r w:rsidRPr="00421812">
        <w:rPr>
          <w:rStyle w:val="StyleStyleBold12pt"/>
          <w:rFonts w:asciiTheme="majorHAnsi" w:hAnsiTheme="majorHAnsi"/>
        </w:rPr>
        <w:t>Nowak et al, 07</w:t>
      </w:r>
      <w:r w:rsidRPr="00421812">
        <w:rPr>
          <w:rFonts w:asciiTheme="majorHAnsi" w:hAnsiTheme="majorHAnsi"/>
        </w:rPr>
        <w:t xml:space="preserve"> </w:t>
      </w:r>
    </w:p>
    <w:p w:rsidR="00126411" w:rsidRPr="00421812" w:rsidRDefault="00126411" w:rsidP="00126411">
      <w:pPr>
        <w:rPr>
          <w:rFonts w:asciiTheme="majorHAnsi" w:hAnsiTheme="majorHAnsi"/>
        </w:rPr>
      </w:pPr>
      <w:r w:rsidRPr="00421812">
        <w:rPr>
          <w:rFonts w:asciiTheme="majorHAnsi" w:hAnsiTheme="majorHAnsi"/>
        </w:rPr>
        <w:t>(David J. Nowak, Project Leader, USDA Forest Service, Northern Research Station 5 Moon Library; Robert Hoehn, Biological Science Technician, USDA Forest Service Northern Research Station 5 Moon Library; Daniel E. Crane, Information Technology Specialist USDA Forest Service Northern Research Station 5 Moon Library.  Arboriculture &amp; Urban Forestry, May, http://nrs.fs.fed.us/pubs/jrnl/2007/nrs_2007_nowak_001.pdf)</w:t>
      </w:r>
    </w:p>
    <w:p w:rsidR="00126411" w:rsidRPr="00421812" w:rsidRDefault="00126411" w:rsidP="00126411">
      <w:pPr>
        <w:rPr>
          <w:rFonts w:asciiTheme="majorHAnsi" w:hAnsiTheme="majorHAnsi"/>
          <w:b/>
          <w:highlight w:val="cyan"/>
          <w:u w:val="single"/>
        </w:rPr>
      </w:pPr>
    </w:p>
    <w:p w:rsidR="00126411" w:rsidRDefault="00126411" w:rsidP="00126411">
      <w:r w:rsidRPr="00126411">
        <w:t xml:space="preserve">The reason the oxygen production value of urban trees is insignificant has to do with </w:t>
      </w:r>
    </w:p>
    <w:p w:rsidR="00126411" w:rsidRDefault="00126411" w:rsidP="00126411">
      <w:r>
        <w:t>AND</w:t>
      </w:r>
    </w:p>
    <w:p w:rsidR="00126411" w:rsidRPr="00126411" w:rsidRDefault="00126411" w:rsidP="00126411">
      <w:r w:rsidRPr="00126411">
        <w:t>global nature of oxygen and the sheer volume of oxygen in the atmosphere.</w:t>
      </w:r>
    </w:p>
    <w:p w:rsidR="00126411" w:rsidRPr="00772A8F" w:rsidRDefault="00126411" w:rsidP="00126411"/>
    <w:p w:rsidR="00126411" w:rsidRDefault="00126411" w:rsidP="00126411">
      <w:pPr>
        <w:pStyle w:val="Heading3"/>
      </w:pPr>
      <w:r>
        <w:lastRenderedPageBreak/>
        <w:t>Ocean Acidification</w:t>
      </w:r>
    </w:p>
    <w:p w:rsidR="00126411" w:rsidRPr="00421812" w:rsidRDefault="00126411" w:rsidP="00126411">
      <w:pPr>
        <w:pStyle w:val="Heading4"/>
      </w:pPr>
      <w:r w:rsidRPr="00421812">
        <w:t>Your authors are paid off and don’t use good data – oceans are resilient</w:t>
      </w:r>
    </w:p>
    <w:p w:rsidR="00126411" w:rsidRPr="00421812" w:rsidRDefault="00126411" w:rsidP="00126411">
      <w:pPr>
        <w:rPr>
          <w:rFonts w:asciiTheme="majorHAnsi" w:hAnsiTheme="majorHAnsi"/>
        </w:rPr>
      </w:pPr>
      <w:r w:rsidRPr="00421812">
        <w:rPr>
          <w:rStyle w:val="StyleStyleBold12pt"/>
          <w:rFonts w:asciiTheme="majorHAnsi" w:hAnsiTheme="majorHAnsi"/>
        </w:rPr>
        <w:t>Ridley, 10</w:t>
      </w:r>
      <w:r w:rsidRPr="00421812">
        <w:rPr>
          <w:rFonts w:asciiTheme="majorHAnsi" w:hAnsiTheme="majorHAnsi"/>
        </w:rPr>
        <w:t xml:space="preserve"> </w:t>
      </w:r>
    </w:p>
    <w:p w:rsidR="00126411" w:rsidRPr="00421812" w:rsidRDefault="00126411" w:rsidP="00126411">
      <w:pPr>
        <w:rPr>
          <w:rFonts w:asciiTheme="majorHAnsi" w:hAnsiTheme="majorHAnsi"/>
        </w:rPr>
      </w:pPr>
      <w:r w:rsidRPr="00421812">
        <w:rPr>
          <w:rFonts w:asciiTheme="majorHAnsi" w:hAnsiTheme="majorHAnsi"/>
        </w:rPr>
        <w:t>(Matt, PhD, Zoology, visiting professor at Cold Spring Harbor Laboratory, June 15, 2010, “Threat From Ocean Acidification Greatly Exaggerated,” http://www.thegwpf.org/the-observatory/1106-matt-ridley-threat-from-ocean-acidification-greatly-exaggerated.html, Hensel)</w:t>
      </w:r>
    </w:p>
    <w:p w:rsidR="00126411" w:rsidRPr="00421812" w:rsidRDefault="00126411" w:rsidP="00126411">
      <w:pPr>
        <w:rPr>
          <w:rFonts w:asciiTheme="majorHAnsi" w:hAnsiTheme="majorHAnsi"/>
        </w:rPr>
      </w:pPr>
    </w:p>
    <w:p w:rsidR="00126411" w:rsidRDefault="00126411" w:rsidP="00126411">
      <w:r w:rsidRPr="00126411">
        <w:t xml:space="preserve">Lest my critics still accuse me of cherry-picking studies, let me refer </w:t>
      </w:r>
    </w:p>
    <w:p w:rsidR="00126411" w:rsidRDefault="00126411" w:rsidP="00126411">
      <w:r>
        <w:t>AND</w:t>
      </w:r>
    </w:p>
    <w:p w:rsidR="00126411" w:rsidRPr="00126411" w:rsidRDefault="00126411" w:rsidP="00126411">
      <w:r w:rsidRPr="00126411">
        <w:t>latest empirical and theoretical research suggests that the likely impact has been exaggerated.</w:t>
      </w:r>
    </w:p>
    <w:p w:rsidR="00126411" w:rsidRPr="00421812" w:rsidRDefault="00126411" w:rsidP="00126411">
      <w:pPr>
        <w:pStyle w:val="Heading4"/>
      </w:pPr>
      <w:r w:rsidRPr="00421812">
        <w:t xml:space="preserve">1. No impact to ocean acidification </w:t>
      </w:r>
    </w:p>
    <w:p w:rsidR="00126411" w:rsidRPr="00421812" w:rsidRDefault="00126411" w:rsidP="00126411">
      <w:pPr>
        <w:rPr>
          <w:rFonts w:asciiTheme="majorHAnsi" w:hAnsiTheme="majorHAnsi"/>
        </w:rPr>
      </w:pPr>
      <w:r w:rsidRPr="00421812">
        <w:rPr>
          <w:rStyle w:val="StyleStyleBold12pt"/>
          <w:rFonts w:asciiTheme="majorHAnsi" w:hAnsiTheme="majorHAnsi"/>
        </w:rPr>
        <w:t>C3 Headlines, 12</w:t>
      </w:r>
      <w:r w:rsidRPr="00421812">
        <w:rPr>
          <w:rFonts w:asciiTheme="majorHAnsi" w:hAnsiTheme="majorHAnsi"/>
        </w:rPr>
        <w:t xml:space="preserve"> </w:t>
      </w:r>
    </w:p>
    <w:p w:rsidR="00126411" w:rsidRPr="00421812" w:rsidRDefault="00126411" w:rsidP="00126411">
      <w:pPr>
        <w:rPr>
          <w:rFonts w:asciiTheme="majorHAnsi" w:hAnsiTheme="majorHAnsi"/>
        </w:rPr>
      </w:pPr>
      <w:r w:rsidRPr="00421812">
        <w:rPr>
          <w:rFonts w:asciiTheme="majorHAnsi" w:hAnsiTheme="majorHAnsi"/>
        </w:rPr>
        <w:t>(5/23/12 (“Carbon Dioxide Emissions Facts: Ocean Acidification Impact On Marine Species Overestimated, Study Finds” http://www.c3headlines.com/are-coral-reefs-dying/)</w:t>
      </w:r>
    </w:p>
    <w:p w:rsidR="00126411" w:rsidRPr="00421812" w:rsidRDefault="00126411" w:rsidP="00126411">
      <w:pPr>
        <w:rPr>
          <w:rFonts w:asciiTheme="majorHAnsi" w:hAnsiTheme="majorHAnsi"/>
        </w:rPr>
      </w:pPr>
    </w:p>
    <w:p w:rsidR="00126411" w:rsidRDefault="00126411" w:rsidP="00126411">
      <w:r w:rsidRPr="00126411">
        <w:t xml:space="preserve">Alarmists and anti-CO2 activists have loudly suggested that sea water that becomes more </w:t>
      </w:r>
    </w:p>
    <w:p w:rsidR="00126411" w:rsidRDefault="00126411" w:rsidP="00126411">
      <w:r>
        <w:t>AND</w:t>
      </w:r>
    </w:p>
    <w:p w:rsidR="00126411" w:rsidRPr="00126411" w:rsidRDefault="00126411" w:rsidP="00126411">
      <w:r w:rsidRPr="00126411">
        <w:t>with empirical evidence while exposing the frequent fearmongering and exaggerations to scientific sunlight.</w:t>
      </w:r>
    </w:p>
    <w:p w:rsidR="00126411" w:rsidRPr="00421812" w:rsidRDefault="00126411" w:rsidP="00126411">
      <w:pPr>
        <w:pStyle w:val="Heading4"/>
      </w:pPr>
      <w:r w:rsidRPr="00421812">
        <w:t>2. No risk of catastrophic acidification.</w:t>
      </w:r>
    </w:p>
    <w:p w:rsidR="00126411" w:rsidRPr="00421812" w:rsidRDefault="00126411" w:rsidP="00126411">
      <w:pPr>
        <w:rPr>
          <w:rStyle w:val="StyleStyleBold12pt"/>
          <w:rFonts w:asciiTheme="majorHAnsi" w:hAnsiTheme="majorHAnsi"/>
        </w:rPr>
      </w:pPr>
      <w:r w:rsidRPr="00421812">
        <w:rPr>
          <w:rStyle w:val="StyleStyleBold12pt"/>
          <w:rFonts w:asciiTheme="majorHAnsi" w:hAnsiTheme="majorHAnsi"/>
        </w:rPr>
        <w:t xml:space="preserve">Monckton, 2010 </w:t>
      </w:r>
    </w:p>
    <w:p w:rsidR="00126411" w:rsidRPr="00421812" w:rsidRDefault="00126411" w:rsidP="00126411">
      <w:pPr>
        <w:rPr>
          <w:rFonts w:asciiTheme="majorHAnsi" w:hAnsiTheme="majorHAnsi"/>
        </w:rPr>
      </w:pPr>
      <w:r w:rsidRPr="00421812">
        <w:rPr>
          <w:rFonts w:asciiTheme="majorHAnsi" w:hAnsiTheme="majorHAnsi"/>
        </w:rPr>
        <w:t>Christopher Monckton, 2010. Chief Policy Advisor—Science and Public Policy Institute, former Special Advisor to UK Prime Minister Thatcher. “ANSWERS TO A FISHERMAN’S TESTIMONY ABOUT OCEAN ACIDIFICATION”, 4-28, http://scienceandpublicpolicy.org/images/stories/papers/originals/answers_to_fishermans_testimony.pdf.</w:t>
      </w:r>
    </w:p>
    <w:p w:rsidR="00126411" w:rsidRPr="00421812" w:rsidRDefault="00126411" w:rsidP="00126411">
      <w:pPr>
        <w:rPr>
          <w:rFonts w:asciiTheme="majorHAnsi" w:hAnsiTheme="majorHAnsi"/>
        </w:rPr>
      </w:pPr>
    </w:p>
    <w:p w:rsidR="00126411" w:rsidRDefault="00126411" w:rsidP="00126411">
      <w:r w:rsidRPr="00126411">
        <w:t xml:space="preserve">Ocean acidification is real. It has been documented by researchers all over the world </w:t>
      </w:r>
    </w:p>
    <w:p w:rsidR="00126411" w:rsidRDefault="00126411" w:rsidP="00126411">
      <w:r>
        <w:t>AND</w:t>
      </w:r>
    </w:p>
    <w:p w:rsidR="00126411" w:rsidRPr="00126411" w:rsidRDefault="00126411" w:rsidP="00126411">
      <w:r w:rsidRPr="00126411">
        <w:t>make any measurable difference to the acid-base balance of the oceans.</w:t>
      </w:r>
    </w:p>
    <w:p w:rsidR="00126411" w:rsidRDefault="00126411" w:rsidP="00126411">
      <w:pPr>
        <w:pStyle w:val="Heading3"/>
      </w:pPr>
      <w:r>
        <w:lastRenderedPageBreak/>
        <w:t>Agriculture</w:t>
      </w:r>
    </w:p>
    <w:p w:rsidR="00126411" w:rsidRPr="00421812" w:rsidRDefault="00126411" w:rsidP="00126411">
      <w:pPr>
        <w:pStyle w:val="Heading4"/>
      </w:pPr>
      <w:r w:rsidRPr="00421812">
        <w:t>2. Multiple alt causes</w:t>
      </w:r>
      <w:r>
        <w:t xml:space="preserve"> to agriculture</w:t>
      </w:r>
      <w:r w:rsidRPr="00421812">
        <w:t xml:space="preserve"> the Aff can’t solve</w:t>
      </w:r>
    </w:p>
    <w:p w:rsidR="00126411" w:rsidRPr="00421812" w:rsidRDefault="00126411" w:rsidP="00126411">
      <w:pPr>
        <w:rPr>
          <w:rFonts w:asciiTheme="majorHAnsi" w:hAnsiTheme="majorHAnsi"/>
        </w:rPr>
      </w:pPr>
      <w:r w:rsidRPr="00421812">
        <w:rPr>
          <w:rStyle w:val="StyleStyleBold12pt"/>
          <w:rFonts w:asciiTheme="majorHAnsi" w:hAnsiTheme="majorHAnsi"/>
        </w:rPr>
        <w:t>Journal of Commerce, 12</w:t>
      </w:r>
      <w:r w:rsidRPr="00421812">
        <w:rPr>
          <w:rFonts w:asciiTheme="majorHAnsi" w:hAnsiTheme="majorHAnsi"/>
        </w:rPr>
        <w:t xml:space="preserve"> </w:t>
      </w:r>
    </w:p>
    <w:p w:rsidR="00126411" w:rsidRPr="00421812" w:rsidRDefault="00126411" w:rsidP="00126411">
      <w:pPr>
        <w:rPr>
          <w:rFonts w:asciiTheme="majorHAnsi" w:hAnsiTheme="majorHAnsi"/>
        </w:rPr>
      </w:pPr>
      <w:r w:rsidRPr="00421812">
        <w:rPr>
          <w:rFonts w:asciiTheme="majorHAnsi" w:hAnsiTheme="majorHAnsi"/>
        </w:rPr>
        <w:t>("Agriculture Trade a 'Risky Business'", April 16, Proquest) // NK</w:t>
      </w:r>
    </w:p>
    <w:p w:rsidR="00126411" w:rsidRPr="00421812" w:rsidRDefault="00126411" w:rsidP="00126411">
      <w:pPr>
        <w:rPr>
          <w:rFonts w:asciiTheme="majorHAnsi" w:hAnsiTheme="majorHAnsi"/>
        </w:rPr>
      </w:pPr>
    </w:p>
    <w:p w:rsidR="00126411" w:rsidRDefault="00126411" w:rsidP="00126411">
      <w:r w:rsidRPr="00126411">
        <w:t xml:space="preserve">Analysts and economists at the U.S. Department of Agriculture are full of </w:t>
      </w:r>
    </w:p>
    <w:p w:rsidR="00126411" w:rsidRDefault="00126411" w:rsidP="00126411">
      <w:r>
        <w:t>AND</w:t>
      </w:r>
    </w:p>
    <w:p w:rsidR="00126411" w:rsidRPr="00126411" w:rsidRDefault="00126411" w:rsidP="00126411">
      <w:r w:rsidRPr="00126411">
        <w:t>Affected by the extreme climatic situation, and demand for imported food grew.</w:t>
      </w:r>
    </w:p>
    <w:p w:rsidR="00126411" w:rsidRDefault="00126411" w:rsidP="00126411"/>
    <w:p w:rsidR="00126411" w:rsidRPr="0066209B" w:rsidRDefault="00126411" w:rsidP="00126411">
      <w:pPr>
        <w:pStyle w:val="Heading4"/>
        <w:rPr>
          <w:lang w:bidi="en-US"/>
        </w:rPr>
      </w:pPr>
      <w:r>
        <w:rPr>
          <w:lang w:bidi="en-US"/>
        </w:rPr>
        <w:t xml:space="preserve">No impact to food security </w:t>
      </w:r>
    </w:p>
    <w:p w:rsidR="00126411" w:rsidRDefault="00126411" w:rsidP="00126411">
      <w:pPr>
        <w:rPr>
          <w:lang w:bidi="en-US"/>
        </w:rPr>
      </w:pPr>
      <w:r>
        <w:rPr>
          <w:rStyle w:val="StyleStyleBold12pt"/>
          <w:rFonts w:eastAsiaTheme="majorEastAsia"/>
        </w:rPr>
        <w:t>Dalby 6</w:t>
      </w:r>
      <w:r>
        <w:rPr>
          <w:lang w:bidi="en-US"/>
        </w:rPr>
        <w:t xml:space="preserve"> (Simon, Dept. Of Geography, Carleton University, "Security and environment linkages revisited" in Globalisation and Environmental Challenges: Reconceptualising Security in the 21st Century, www.ntu.edu.sg/idss/publications/SSIS/SSIS001.pdf) </w:t>
      </w:r>
    </w:p>
    <w:p w:rsidR="00126411" w:rsidRDefault="00126411" w:rsidP="00126411">
      <w:r w:rsidRPr="00126411">
        <w:t xml:space="preserve">In parallel with the focus on human security as a necessity in the face of </w:t>
      </w:r>
    </w:p>
    <w:p w:rsidR="00126411" w:rsidRDefault="00126411" w:rsidP="00126411">
      <w:r>
        <w:t>AND</w:t>
      </w:r>
    </w:p>
    <w:p w:rsidR="00126411" w:rsidRPr="00126411" w:rsidRDefault="00126411" w:rsidP="00126411">
      <w:r w:rsidRPr="00126411">
        <w:t xml:space="preserve">and international disputes simply do not have a history of leading to wars.  </w:t>
      </w:r>
    </w:p>
    <w:p w:rsidR="00126411" w:rsidRDefault="00126411" w:rsidP="00126411"/>
    <w:p w:rsidR="00126411" w:rsidRDefault="00126411" w:rsidP="00126411">
      <w:pPr>
        <w:pStyle w:val="Heading2"/>
      </w:pPr>
      <w:r>
        <w:lastRenderedPageBreak/>
        <w:t>No War/Framing</w:t>
      </w:r>
    </w:p>
    <w:p w:rsidR="00126411" w:rsidRPr="00772A8F" w:rsidRDefault="00126411" w:rsidP="00126411">
      <w:r w:rsidRPr="00772A8F">
        <w:rPr>
          <w:rFonts w:eastAsiaTheme="majorEastAsia" w:cstheme="majorBidi"/>
          <w:b/>
          <w:bCs/>
          <w:iCs/>
          <w:sz w:val="26"/>
        </w:rPr>
        <w:t>War is likely</w:t>
      </w:r>
      <w:r w:rsidRPr="00772A8F">
        <w:rPr>
          <w:rFonts w:eastAsiaTheme="majorEastAsia" w:cstheme="majorBidi"/>
          <w:b/>
          <w:bCs/>
          <w:iCs/>
          <w:sz w:val="26"/>
        </w:rPr>
        <w:tab/>
      </w:r>
      <w:r>
        <w:tab/>
      </w:r>
      <w:r>
        <w:tab/>
      </w:r>
      <w:r>
        <w:tab/>
      </w:r>
      <w:r>
        <w:tab/>
      </w:r>
      <w:r>
        <w:tab/>
      </w:r>
      <w:r>
        <w:tab/>
      </w:r>
      <w:r>
        <w:tab/>
      </w:r>
      <w:r>
        <w:tab/>
        <w:t xml:space="preserve">                                         </w:t>
      </w:r>
      <w:r w:rsidRPr="00772A8F">
        <w:rPr>
          <w:rStyle w:val="StyleStyleBold12pt"/>
        </w:rPr>
        <w:t>Miller 11</w:t>
      </w:r>
      <w:r w:rsidRPr="00772A8F">
        <w:t xml:space="preserve"> (Paul Miller, asst. professor of international security studies at the National Defense University, 12/16/11, http://shadow.foreignpolicy.com/posts/2011/12/16/how_dangerous_is_the_world_part_ii)</w:t>
      </w:r>
    </w:p>
    <w:p w:rsidR="00126411" w:rsidRDefault="00126411" w:rsidP="00126411">
      <w:r w:rsidRPr="00126411">
        <w:t xml:space="preserve">Some scholars are unimpressed with the supposed threats from Russia and China. The end </w:t>
      </w:r>
    </w:p>
    <w:p w:rsidR="00126411" w:rsidRDefault="00126411" w:rsidP="00126411">
      <w:r>
        <w:t>AND</w:t>
      </w:r>
    </w:p>
    <w:p w:rsidR="00126411" w:rsidRPr="00126411" w:rsidRDefault="00126411" w:rsidP="00126411">
      <w:r w:rsidRPr="00126411">
        <w:t>competition among big states remains a permanent and dangerous feature of world politics.</w:t>
      </w:r>
    </w:p>
    <w:p w:rsidR="00126411" w:rsidRDefault="00126411" w:rsidP="00126411"/>
    <w:p w:rsidR="00126411" w:rsidRPr="00772A8F" w:rsidRDefault="00126411" w:rsidP="00126411">
      <w:r w:rsidRPr="00772A8F">
        <w:rPr>
          <w:rFonts w:eastAsiaTheme="majorEastAsia" w:cstheme="majorBidi"/>
          <w:b/>
          <w:bCs/>
          <w:iCs/>
          <w:sz w:val="26"/>
        </w:rPr>
        <w:t>We can't predict blanket peace</w:t>
      </w:r>
      <w:r w:rsidRPr="00772A8F">
        <w:tab/>
      </w:r>
      <w:r w:rsidRPr="00772A8F">
        <w:tab/>
      </w:r>
      <w:r w:rsidRPr="00772A8F">
        <w:tab/>
      </w:r>
      <w:r w:rsidRPr="00772A8F">
        <w:tab/>
      </w:r>
      <w:r w:rsidRPr="00772A8F">
        <w:tab/>
      </w:r>
      <w:r w:rsidRPr="00772A8F">
        <w:tab/>
        <w:t xml:space="preserve">                                       </w:t>
      </w:r>
      <w:r w:rsidRPr="00772A8F">
        <w:rPr>
          <w:rStyle w:val="StyleStyleBold12pt"/>
        </w:rPr>
        <w:t>Kagan 99</w:t>
      </w:r>
      <w:r w:rsidRPr="00772A8F">
        <w:t xml:space="preserve"> (Donald Kagan, professor of Classics and History at Yale, "Is Major War Obsolete? An Exchange, Volume 41, Number 2, Summer 1999, pg 139-152)</w:t>
      </w:r>
    </w:p>
    <w:p w:rsidR="00126411" w:rsidRDefault="00126411" w:rsidP="00126411">
      <w:r w:rsidRPr="00126411">
        <w:t xml:space="preserve">But I would go further and would want to say even that very important concession </w:t>
      </w:r>
    </w:p>
    <w:p w:rsidR="00126411" w:rsidRDefault="00126411" w:rsidP="00126411">
      <w:r>
        <w:t>AND</w:t>
      </w:r>
    </w:p>
    <w:p w:rsidR="00126411" w:rsidRPr="00126411" w:rsidRDefault="00126411" w:rsidP="00126411">
      <w:r w:rsidRPr="00126411">
        <w:t>considerable effort, especially by the US, to keep it at bay.</w:t>
      </w:r>
    </w:p>
    <w:p w:rsidR="00126411" w:rsidRPr="007C7D40" w:rsidRDefault="00126411" w:rsidP="00126411">
      <w:pPr>
        <w:rPr>
          <w:sz w:val="16"/>
        </w:rPr>
      </w:pPr>
    </w:p>
    <w:p w:rsidR="00126411" w:rsidRPr="0017549E" w:rsidRDefault="00126411" w:rsidP="00126411">
      <w:pPr>
        <w:pStyle w:val="Heading4"/>
        <w:rPr>
          <w:rStyle w:val="StyleBoldUnderline"/>
          <w:b/>
          <w:bCs/>
          <w:sz w:val="26"/>
          <w:u w:val="none"/>
        </w:rPr>
      </w:pPr>
      <w:r w:rsidRPr="00495FF2">
        <w:t>Most recent global problems increase the likelihood of nuclear war – empirics prove</w:t>
      </w:r>
      <w:r>
        <w:t xml:space="preserve">. </w:t>
      </w:r>
      <w:r w:rsidRPr="0017549E">
        <w:t>Bay</w:t>
      </w:r>
      <w:r>
        <w:t xml:space="preserve"> 12 </w:t>
      </w:r>
      <w:r w:rsidRPr="0017549E">
        <w:rPr>
          <w:sz w:val="16"/>
          <w:szCs w:val="16"/>
        </w:rPr>
        <w:t xml:space="preserve">(Austin Bay, Author and Syndicated columnist, professor, developmental aid advocate, radio commentator, retired reserve soldier, war game designer, principal in a training simulations and technology consulting company, </w:t>
      </w:r>
      <w:r w:rsidRPr="0017549E">
        <w:rPr>
          <w:rStyle w:val="StyleStyleBold12pt"/>
          <w:sz w:val="16"/>
          <w:szCs w:val="16"/>
        </w:rPr>
        <w:t>‘</w:t>
      </w:r>
      <w:r w:rsidRPr="0017549E">
        <w:rPr>
          <w:sz w:val="16"/>
          <w:szCs w:val="16"/>
        </w:rPr>
        <w:t xml:space="preserve">“Greek Tragedy: Political Effects of a Deep Global Depression,” </w:t>
      </w:r>
      <w:hyperlink r:id="rId13" w:history="1">
        <w:r w:rsidRPr="0017549E">
          <w:rPr>
            <w:rStyle w:val="Hyperlink"/>
            <w:sz w:val="16"/>
            <w:szCs w:val="16"/>
          </w:rPr>
          <w:t>http://www.strategypage.com/on_point/2012010319150.aspx</w:t>
        </w:r>
      </w:hyperlink>
      <w:r w:rsidRPr="0017549E">
        <w:rPr>
          <w:sz w:val="16"/>
          <w:szCs w:val="16"/>
        </w:rPr>
        <w:t>,)</w:t>
      </w:r>
    </w:p>
    <w:p w:rsidR="00126411" w:rsidRDefault="00126411" w:rsidP="00126411">
      <w:r w:rsidRPr="00126411">
        <w:t xml:space="preserve">Colossal sovereign debts owed by member nations may yet shatter the eurozone. The political </w:t>
      </w:r>
    </w:p>
    <w:p w:rsidR="00126411" w:rsidRDefault="00126411" w:rsidP="00126411">
      <w:r>
        <w:t>AND</w:t>
      </w:r>
    </w:p>
    <w:p w:rsidR="00126411" w:rsidRPr="00126411" w:rsidRDefault="00126411" w:rsidP="00126411">
      <w:r w:rsidRPr="00126411">
        <w:t>-- a powder keg mosaic of destructive little wars, some potentially nuclear.</w:t>
      </w:r>
    </w:p>
    <w:p w:rsidR="00126411" w:rsidRPr="006F3428" w:rsidRDefault="00126411" w:rsidP="00126411">
      <w:pPr>
        <w:pStyle w:val="Heading4"/>
      </w:pPr>
      <w:r>
        <w:t>Most recent empirical data proves that interdependence doesn’t check.</w:t>
      </w:r>
    </w:p>
    <w:p w:rsidR="00126411" w:rsidRPr="009C12E2" w:rsidRDefault="00126411" w:rsidP="00126411">
      <w:pPr>
        <w:rPr>
          <w:b/>
          <w:sz w:val="16"/>
          <w:szCs w:val="16"/>
        </w:rPr>
      </w:pPr>
      <w:r w:rsidRPr="00C22AAE">
        <w:rPr>
          <w:rStyle w:val="StyleStyleBold12pt"/>
        </w:rPr>
        <w:t>Antov 11</w:t>
      </w:r>
      <w:r w:rsidRPr="006F3428">
        <w:t xml:space="preserve"> </w:t>
      </w:r>
      <w:r w:rsidRPr="009C12E2">
        <w:rPr>
          <w:rStyle w:val="Heading4Char"/>
          <w:rFonts w:eastAsia="Calibri"/>
          <w:sz w:val="16"/>
          <w:szCs w:val="16"/>
        </w:rPr>
        <w:t xml:space="preserve">(Michael Antov,  Department of Political Science at Duke University, “Economic Interdependence and International Conflict: The Implications of Membership in International Economic, Financial, and Monetary Organizations and Multilateral Preferential Trade Agreements”, December 15th, 2011, </w:t>
      </w:r>
      <w:hyperlink r:id="rId14" w:history="1">
        <w:r w:rsidRPr="009C12E2">
          <w:rPr>
            <w:rStyle w:val="Heading4Char"/>
            <w:rFonts w:eastAsia="Calibri"/>
            <w:sz w:val="16"/>
            <w:szCs w:val="16"/>
          </w:rPr>
          <w:t>http://dukespace.lib.duke.edu/dspace/bitstream/handle/10161/5095/2011-12-15%20Milen%20Antov%20Senior%20Thesis.pdf?sequence=1</w:t>
        </w:r>
      </w:hyperlink>
      <w:r w:rsidRPr="009C12E2">
        <w:rPr>
          <w:sz w:val="16"/>
          <w:szCs w:val="16"/>
        </w:rPr>
        <w:t xml:space="preserve">) </w:t>
      </w:r>
    </w:p>
    <w:p w:rsidR="00126411" w:rsidRDefault="00126411" w:rsidP="00126411">
      <w:pPr>
        <w:rPr>
          <w:sz w:val="16"/>
        </w:rPr>
      </w:pPr>
    </w:p>
    <w:p w:rsidR="00126411" w:rsidRDefault="00126411" w:rsidP="00126411">
      <w:r w:rsidRPr="00126411">
        <w:t xml:space="preserve">In contrast to the liberal arguments, realists have argued that in an anarchic world </w:t>
      </w:r>
    </w:p>
    <w:p w:rsidR="00126411" w:rsidRDefault="00126411" w:rsidP="00126411">
      <w:r>
        <w:t>AND</w:t>
      </w:r>
    </w:p>
    <w:p w:rsidR="00126411" w:rsidRPr="00126411" w:rsidRDefault="00126411" w:rsidP="00126411">
      <w:r w:rsidRPr="00126411">
        <w:t xml:space="preserve">liberals have considered a diversity of conflict types, primarily focusing on MIDs. </w:t>
      </w:r>
    </w:p>
    <w:p w:rsidR="00126411" w:rsidRDefault="00126411" w:rsidP="00126411">
      <w:pPr>
        <w:pStyle w:val="Heading4"/>
      </w:pPr>
      <w:r w:rsidRPr="00DE59B9">
        <w:t>Even conventional strikes would unintentionally spark a global nuclear exchange</w:t>
      </w:r>
      <w:r>
        <w:t>.</w:t>
      </w:r>
    </w:p>
    <w:p w:rsidR="00126411" w:rsidRDefault="00126411" w:rsidP="00126411">
      <w:r w:rsidRPr="00927A16">
        <w:rPr>
          <w:rStyle w:val="StyleStyleBold12pt"/>
        </w:rPr>
        <w:t>Drum</w:t>
      </w:r>
      <w:r>
        <w:t xml:space="preserve"> </w:t>
      </w:r>
      <w:r w:rsidRPr="00927A16">
        <w:rPr>
          <w:rStyle w:val="StyleStyleBold12pt"/>
        </w:rPr>
        <w:t>10</w:t>
      </w:r>
      <w:r>
        <w:t xml:space="preserve"> </w:t>
      </w:r>
      <w:r w:rsidRPr="00A63FAF">
        <w:rPr>
          <w:rStyle w:val="Heading4Char"/>
          <w:rFonts w:eastAsia="Calibri"/>
          <w:sz w:val="16"/>
          <w:szCs w:val="16"/>
        </w:rPr>
        <w:t>(Kevin Drum, Mother Jones, Smart, Fearless Journalism, “The Non-Nuclear Nuke,” 4/23, http://motherjones.com/kevin-drum/2010/04/non-nuclear-nuke AD: 4/23/10)</w:t>
      </w:r>
    </w:p>
    <w:p w:rsidR="00126411" w:rsidRDefault="00126411" w:rsidP="00126411">
      <w:r w:rsidRPr="00126411">
        <w:t xml:space="preserve">For years the Pentagon has been wrestling with a problem: when you get intel </w:t>
      </w:r>
    </w:p>
    <w:p w:rsidR="00126411" w:rsidRDefault="00126411" w:rsidP="00126411">
      <w:r>
        <w:t>AND</w:t>
      </w:r>
    </w:p>
    <w:p w:rsidR="00126411" w:rsidRPr="00126411" w:rsidRDefault="00126411" w:rsidP="00126411">
      <w:r w:rsidRPr="00126411">
        <w:t xml:space="preserve">ideas are just bad ideas. This really seems like one of them. </w:t>
      </w:r>
    </w:p>
    <w:p w:rsidR="00126411" w:rsidRDefault="00126411" w:rsidP="00126411">
      <w:pPr>
        <w:pStyle w:val="Heading4"/>
      </w:pPr>
      <w:r w:rsidRPr="00DE59B9">
        <w:t>Deterrence doesn’t take into account irrational decision-making, global alliances, and hazardous situations – history proves that war is still likely</w:t>
      </w:r>
      <w:r>
        <w:t>.</w:t>
      </w:r>
    </w:p>
    <w:p w:rsidR="00126411" w:rsidRDefault="00126411" w:rsidP="00126411">
      <w:r w:rsidRPr="00927A16">
        <w:rPr>
          <w:rStyle w:val="StyleStyleBold12pt"/>
        </w:rPr>
        <w:t>Hellman</w:t>
      </w:r>
      <w:r>
        <w:t>, Professor Emeritus of Electrical Engineering at Stanford University,</w:t>
      </w:r>
      <w:r w:rsidRPr="00927A16">
        <w:rPr>
          <w:rStyle w:val="StyleStyleBold12pt"/>
        </w:rPr>
        <w:t xml:space="preserve"> ‘8</w:t>
      </w:r>
    </w:p>
    <w:p w:rsidR="00126411" w:rsidRPr="00927A16" w:rsidRDefault="00126411" w:rsidP="00126411">
      <w:r>
        <w:lastRenderedPageBreak/>
        <w:t xml:space="preserve">[Martin, “Soaring, Cryptography and Nuclear Weapons,” 10/21/2008, </w:t>
      </w:r>
      <w:hyperlink r:id="rId15" w:history="1">
        <w:r w:rsidRPr="00FB62BB">
          <w:rPr>
            <w:rStyle w:val="Hyperlink"/>
          </w:rPr>
          <w:t>http://nuclearrisk.org/soaring_article.php</w:t>
        </w:r>
      </w:hyperlink>
      <w:r>
        <w:t>]</w:t>
      </w:r>
    </w:p>
    <w:p w:rsidR="00126411" w:rsidRDefault="00126411" w:rsidP="00126411">
      <w:r w:rsidRPr="00126411">
        <w:t xml:space="preserve">A similar situation exists with nuclear weapons. Many people point to the absence of </w:t>
      </w:r>
    </w:p>
    <w:p w:rsidR="00126411" w:rsidRDefault="00126411" w:rsidP="00126411">
      <w:r>
        <w:t>AND</w:t>
      </w:r>
    </w:p>
    <w:p w:rsidR="00126411" w:rsidRPr="00126411" w:rsidRDefault="00126411" w:rsidP="00126411">
      <w:r w:rsidRPr="00126411">
        <w:t xml:space="preserve">and alliance obligations similar to NATO's Article 5 then produced a global conflict. </w:t>
      </w:r>
    </w:p>
    <w:p w:rsidR="00126411" w:rsidRDefault="00126411" w:rsidP="00126411">
      <w:pPr>
        <w:pStyle w:val="Heading4"/>
      </w:pPr>
      <w:r>
        <w:t xml:space="preserve">Quick breakout means no intervening actors. </w:t>
      </w:r>
    </w:p>
    <w:p w:rsidR="00126411" w:rsidRDefault="00126411" w:rsidP="00126411">
      <w:r w:rsidRPr="00307387">
        <w:rPr>
          <w:rStyle w:val="StyleStyleBold12pt"/>
        </w:rPr>
        <w:t>Sokolski</w:t>
      </w:r>
      <w:r>
        <w:t xml:space="preserve">, </w:t>
      </w:r>
      <w:r w:rsidRPr="006F346B">
        <w:t>Executive Director of the Nonproliferation Policy Education Center</w:t>
      </w:r>
      <w:r>
        <w:t xml:space="preserve">, </w:t>
      </w:r>
      <w:r w:rsidRPr="00307387">
        <w:rPr>
          <w:rStyle w:val="StyleStyleBold12pt"/>
        </w:rPr>
        <w:t>‘9</w:t>
      </w:r>
    </w:p>
    <w:p w:rsidR="00126411" w:rsidRDefault="00126411" w:rsidP="00126411">
      <w:r>
        <w:t xml:space="preserve">[Henry, 6/1/2009, Avoiding a Nuclear Crowd, </w:t>
      </w:r>
      <w:r w:rsidRPr="006F346B">
        <w:t>http://www.hoover.org/publications/policy-review/article/5534</w:t>
      </w:r>
      <w:r>
        <w:t>]</w:t>
      </w:r>
    </w:p>
    <w:p w:rsidR="00126411" w:rsidRDefault="00126411" w:rsidP="00126411">
      <w:r w:rsidRPr="00126411">
        <w:t xml:space="preserve">Finally, several new nuclear weapons contenders are also likely to emerge in the next </w:t>
      </w:r>
    </w:p>
    <w:p w:rsidR="00126411" w:rsidRDefault="00126411" w:rsidP="00126411">
      <w:r>
        <w:t>AND</w:t>
      </w:r>
    </w:p>
    <w:p w:rsidR="00126411" w:rsidRPr="00126411" w:rsidRDefault="00126411" w:rsidP="00126411">
      <w:r w:rsidRPr="00126411">
        <w:t>, would ever want. None of this, however, is inevitable.</w:t>
      </w:r>
    </w:p>
    <w:p w:rsidR="00126411" w:rsidRPr="00E233C0" w:rsidRDefault="00126411" w:rsidP="00126411">
      <w:pPr>
        <w:pStyle w:val="Heading4"/>
      </w:pPr>
      <w:r>
        <w:t>S</w:t>
      </w:r>
      <w:r w:rsidRPr="00E233C0">
        <w:t>horter flight times and</w:t>
      </w:r>
      <w:r>
        <w:t xml:space="preserve"> lack of second strike capacity make miscalculation more likely. Also, answers counterforce checking.</w:t>
      </w:r>
    </w:p>
    <w:p w:rsidR="00126411" w:rsidRPr="00927A16" w:rsidRDefault="00126411" w:rsidP="00126411">
      <w:r w:rsidRPr="00E233C0">
        <w:rPr>
          <w:rStyle w:val="StyleStyleBold12pt"/>
        </w:rPr>
        <w:t xml:space="preserve">Cimbala 8 </w:t>
      </w:r>
      <w:r w:rsidRPr="00E233C0">
        <w:t>(Stephen, Political Science Professor at the University of Pennsylvania, March, “Anticipatory Attacks: Nuclear Crisis Stability in Future Asia” Comparative Strategy, Vol 27 No 2, p 113-132, InformaWorld)</w:t>
      </w:r>
    </w:p>
    <w:p w:rsidR="00126411" w:rsidRDefault="00126411" w:rsidP="00126411">
      <w:r w:rsidRPr="00126411">
        <w:t xml:space="preserve">The spread of nuclear weapons in Asia presents a complicated mosaic of possibilities in this </w:t>
      </w:r>
    </w:p>
    <w:p w:rsidR="00126411" w:rsidRDefault="00126411" w:rsidP="00126411">
      <w:r>
        <w:t>AND</w:t>
      </w:r>
    </w:p>
    <w:p w:rsidR="00126411" w:rsidRPr="00126411" w:rsidRDefault="00126411" w:rsidP="00126411">
      <w:r w:rsidRPr="00126411">
        <w:t>might be inaccurate guides to the avoidance of war outside of Europe.19</w:t>
      </w:r>
    </w:p>
    <w:p w:rsidR="00126411" w:rsidRDefault="00126411" w:rsidP="00126411">
      <w:pPr>
        <w:pStyle w:val="Heading4"/>
      </w:pPr>
      <w:r>
        <w:t>Most recent evidence proves that even a limited nuke war turns their impacts and results in extinction.</w:t>
      </w:r>
    </w:p>
    <w:p w:rsidR="00126411" w:rsidRPr="00B8090C" w:rsidRDefault="00126411" w:rsidP="00126411">
      <w:pPr>
        <w:rPr>
          <w:rStyle w:val="StyleStyleBold12pt"/>
        </w:rPr>
      </w:pPr>
      <w:r w:rsidRPr="00B8090C">
        <w:rPr>
          <w:rStyle w:val="StyleStyleBold12pt"/>
        </w:rPr>
        <w:t>Starr 12</w:t>
      </w:r>
    </w:p>
    <w:p w:rsidR="00126411" w:rsidRDefault="00126411" w:rsidP="00126411">
      <w:pPr>
        <w:rPr>
          <w:sz w:val="16"/>
        </w:rPr>
      </w:pPr>
      <w:r>
        <w:rPr>
          <w:sz w:val="16"/>
        </w:rPr>
        <w:t xml:space="preserve">[Steven Starr - Director of the Clinical Laboratory Science Program at the University of Missouri-Columbia,  Associate member of the Nuclear Age Peace Foundation, has been published by the Bulletin of the Atomic Scientists, his writings appear on the websites of the Nuclear Age Peace Foundation, the Moscow Institute of Physics and Technology Center for Arms Control, Energy and Environmental Studies, Scientists for Global Responsibility, and the International Network of Scientists Against Proliferation, “What is nuclear darkness?,” </w:t>
      </w:r>
      <w:hyperlink r:id="rId16" w:history="1">
        <w:r>
          <w:rPr>
            <w:rStyle w:val="Hyperlink"/>
            <w:sz w:val="16"/>
          </w:rPr>
          <w:t>http://www.nucleardarkness.org/web/whatisnucleardarkness/</w:t>
        </w:r>
      </w:hyperlink>
      <w:r>
        <w:rPr>
          <w:sz w:val="16"/>
        </w:rPr>
        <w:t xml:space="preserve">] </w:t>
      </w:r>
    </w:p>
    <w:p w:rsidR="00126411" w:rsidRDefault="00126411" w:rsidP="00126411">
      <w:r w:rsidRPr="00126411">
        <w:t xml:space="preserve">In a nuclear war, burning cities would create millions of tons of thick, </w:t>
      </w:r>
    </w:p>
    <w:p w:rsidR="00126411" w:rsidRDefault="00126411" w:rsidP="00126411">
      <w:r>
        <w:t>AND</w:t>
      </w:r>
    </w:p>
    <w:p w:rsidR="00126411" w:rsidRPr="00126411" w:rsidRDefault="00126411" w:rsidP="00126411">
      <w:r w:rsidRPr="00126411">
        <w:t xml:space="preserve">to collapse. The result would be a mass extinction event that would wipe </w:t>
      </w:r>
    </w:p>
    <w:p w:rsidR="00126411" w:rsidRPr="00772A8F" w:rsidRDefault="00126411" w:rsidP="00126411"/>
    <w:p w:rsidR="00126411" w:rsidRPr="002C4033" w:rsidRDefault="00126411" w:rsidP="00126411">
      <w:pPr>
        <w:rPr>
          <w:rStyle w:val="StyleStyleBold12pt"/>
        </w:rPr>
      </w:pPr>
      <w:r w:rsidRPr="002C4033">
        <w:rPr>
          <w:rStyle w:val="StyleStyleBold12pt"/>
        </w:rPr>
        <w:t>The threat of a nuclear winter is real and worse than previously imagined</w:t>
      </w:r>
      <w:r>
        <w:rPr>
          <w:rStyle w:val="StyleStyleBold12pt"/>
        </w:rPr>
        <w:t>- an increasing number of Nuclear weapons makes it a reality</w:t>
      </w:r>
      <w:r w:rsidRPr="002C4033">
        <w:rPr>
          <w:rStyle w:val="StyleStyleBold12pt"/>
        </w:rPr>
        <w:t>- new NASA studies indicate that a nuclear winter would devastate the globe</w:t>
      </w:r>
    </w:p>
    <w:p w:rsidR="00126411" w:rsidRDefault="00126411" w:rsidP="00126411">
      <w:r w:rsidRPr="00126411">
        <w:t xml:space="preserve">Robock*, et. al., 2007 (Alan, Luke Oman, and Georgiy </w:t>
      </w:r>
    </w:p>
    <w:p w:rsidR="00126411" w:rsidRDefault="00126411" w:rsidP="00126411">
      <w:r>
        <w:t>AND</w:t>
      </w:r>
    </w:p>
    <w:p w:rsidR="00126411" w:rsidRPr="00126411" w:rsidRDefault="00126411" w:rsidP="00126411">
      <w:bookmarkStart w:id="0" w:name="_GoBack"/>
      <w:bookmarkEnd w:id="0"/>
      <w:r w:rsidRPr="00126411">
        <w:t xml:space="preserve">be needed before the threat of nuclear winter is removed from the Earth. </w:t>
      </w:r>
    </w:p>
    <w:p w:rsidR="00126411" w:rsidRPr="002C4033" w:rsidRDefault="00126411" w:rsidP="00126411">
      <w:r w:rsidRPr="002C4033">
        <w:t xml:space="preserve">*Robock received the Nobel Peace Prize as one of the 2,500 members of the Intergovernmental Panel on Climate Change (IPCC). He is a Professor of Environmental Sciences at RutgersUniversity, Associate director of the Center for Envirnmental Prediction, Director of the Meteorology Undergraduate Program, and a member of the Graduate Program in Atmospheric Sciences. </w:t>
      </w:r>
    </w:p>
    <w:p w:rsidR="00126411" w:rsidRPr="002C4033" w:rsidRDefault="00126411" w:rsidP="00126411">
      <w:r w:rsidRPr="002C4033">
        <w:t>Oman was a professor of environmental sciences at RutgersUniversity and now serves at the Department of Earth and Planetary Sciences at JohnsHopkinsUniversity.</w:t>
      </w:r>
    </w:p>
    <w:p w:rsidR="00126411" w:rsidRPr="002C4033" w:rsidRDefault="00126411" w:rsidP="00126411">
      <w:r w:rsidRPr="002C4033">
        <w:t xml:space="preserve">Stenchikov is a research professor at the department of environmental sciences at RutgersUniversity. </w:t>
      </w:r>
    </w:p>
    <w:p w:rsidR="00126411" w:rsidRDefault="00126411" w:rsidP="00126411"/>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6A3" w:rsidRDefault="00A716A3" w:rsidP="005F5576">
      <w:r>
        <w:separator/>
      </w:r>
    </w:p>
  </w:endnote>
  <w:endnote w:type="continuationSeparator" w:id="0">
    <w:p w:rsidR="00A716A3" w:rsidRDefault="00A716A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6A3" w:rsidRDefault="00A716A3" w:rsidP="005F5576">
      <w:r>
        <w:separator/>
      </w:r>
    </w:p>
  </w:footnote>
  <w:footnote w:type="continuationSeparator" w:id="0">
    <w:p w:rsidR="00A716A3" w:rsidRDefault="00A716A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B4A4F"/>
    <w:multiLevelType w:val="hybridMultilevel"/>
    <w:tmpl w:val="CBD67AD8"/>
    <w:lvl w:ilvl="0" w:tplc="8A3213D8">
      <w:start w:val="2"/>
      <w:numFmt w:val="bullet"/>
      <w:lvlText w:val=""/>
      <w:lvlJc w:val="left"/>
      <w:pPr>
        <w:ind w:left="720" w:hanging="360"/>
      </w:pPr>
      <w:rPr>
        <w:rFonts w:ascii="Wingdings" w:eastAsia="Arial Unicode MS"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AE3661"/>
    <w:multiLevelType w:val="hybridMultilevel"/>
    <w:tmpl w:val="83223CDA"/>
    <w:lvl w:ilvl="0" w:tplc="34D681AE">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624FE5"/>
    <w:multiLevelType w:val="hybridMultilevel"/>
    <w:tmpl w:val="AC607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41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411"/>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0F2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16A3"/>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5F3D"/>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UnderlineBold">
    <w:name w:val="Underline + Bold"/>
    <w:basedOn w:val="DefaultParagraphFont"/>
    <w:uiPriority w:val="1"/>
    <w:qFormat/>
    <w:rsid w:val="00126411"/>
    <w:rPr>
      <w:rFonts w:ascii="Garamond" w:hAnsi="Garamond"/>
      <w:b/>
      <w:bCs/>
      <w:sz w:val="24"/>
      <w:szCs w:val="24"/>
      <w:u w:val="thick"/>
    </w:rPr>
  </w:style>
  <w:style w:type="character" w:customStyle="1" w:styleId="underline">
    <w:name w:val="underline"/>
    <w:link w:val="textbold"/>
    <w:qFormat/>
    <w:rsid w:val="00126411"/>
    <w:rPr>
      <w:rFonts w:ascii="Georgia" w:hAnsi="Georgia"/>
      <w:sz w:val="24"/>
      <w:u w:val="thick"/>
    </w:rPr>
  </w:style>
  <w:style w:type="paragraph" w:customStyle="1" w:styleId="textbold">
    <w:name w:val="text bold"/>
    <w:basedOn w:val="Normal"/>
    <w:link w:val="underline"/>
    <w:qFormat/>
    <w:rsid w:val="00126411"/>
    <w:pPr>
      <w:ind w:left="720"/>
      <w:jc w:val="both"/>
    </w:pPr>
    <w:rPr>
      <w:rFonts w:ascii="Georgia" w:hAnsi="Georgia" w:cstheme="minorBidi"/>
      <w:sz w:val="24"/>
      <w:u w:val="thick"/>
    </w:rPr>
  </w:style>
  <w:style w:type="paragraph" w:customStyle="1" w:styleId="card">
    <w:name w:val="card"/>
    <w:basedOn w:val="Normal"/>
    <w:link w:val="cardChar"/>
    <w:uiPriority w:val="6"/>
    <w:qFormat/>
    <w:rsid w:val="00126411"/>
    <w:pPr>
      <w:ind w:left="288" w:right="288"/>
    </w:pPr>
    <w:rPr>
      <w:rFonts w:eastAsia="Times New Roman"/>
      <w:szCs w:val="20"/>
    </w:rPr>
  </w:style>
  <w:style w:type="character" w:customStyle="1" w:styleId="cardChar">
    <w:name w:val="card Char"/>
    <w:basedOn w:val="DefaultParagraphFont"/>
    <w:link w:val="card"/>
    <w:uiPriority w:val="6"/>
    <w:rsid w:val="00126411"/>
    <w:rPr>
      <w:rFonts w:ascii="Calibri" w:eastAsia="Times New Roman" w:hAnsi="Calibri" w:cs="Calibri"/>
      <w:szCs w:val="20"/>
    </w:rPr>
  </w:style>
  <w:style w:type="paragraph" w:styleId="ListParagraph">
    <w:name w:val="List Paragraph"/>
    <w:basedOn w:val="Normal"/>
    <w:uiPriority w:val="34"/>
    <w:semiHidden/>
    <w:rsid w:val="00126411"/>
    <w:pPr>
      <w:ind w:left="720"/>
      <w:contextualSpacing/>
    </w:pPr>
  </w:style>
  <w:style w:type="paragraph" w:customStyle="1" w:styleId="CardsFont12pt">
    <w:name w:val="Cards + Font: 12 pt"/>
    <w:aliases w:val="Thick Underline"/>
    <w:basedOn w:val="Normal"/>
    <w:link w:val="CardsFont12ptChar"/>
    <w:autoRedefine/>
    <w:rsid w:val="00126411"/>
    <w:pPr>
      <w:autoSpaceDE w:val="0"/>
      <w:autoSpaceDN w:val="0"/>
      <w:adjustRightInd w:val="0"/>
      <w:ind w:left="432" w:right="432"/>
      <w:jc w:val="both"/>
    </w:pPr>
    <w:rPr>
      <w:rFonts w:ascii="Times New Roman" w:eastAsia="SimSun" w:hAnsi="Times New Roman" w:cs="Times New Roman"/>
      <w:u w:val="thick"/>
      <w:lang w:eastAsia="zh-CN"/>
    </w:rPr>
  </w:style>
  <w:style w:type="character" w:customStyle="1" w:styleId="CardsFont12ptChar">
    <w:name w:val="Cards + Font: 12 pt Char"/>
    <w:aliases w:val="Thick Underline Char"/>
    <w:link w:val="CardsFont12pt"/>
    <w:rsid w:val="00126411"/>
    <w:rPr>
      <w:rFonts w:ascii="Times New Roman" w:eastAsia="SimSun" w:hAnsi="Times New Roman" w:cs="Times New Roman"/>
      <w:u w:val="thick"/>
      <w:lang w:eastAsia="zh-CN"/>
    </w:rPr>
  </w:style>
  <w:style w:type="character" w:customStyle="1" w:styleId="BoldUnderline">
    <w:name w:val="BoldUnderline"/>
    <w:uiPriority w:val="1"/>
    <w:qFormat/>
    <w:rsid w:val="00126411"/>
    <w:rPr>
      <w:rFonts w:ascii="Arial" w:hAnsi="Arial"/>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UnderlineBold">
    <w:name w:val="Underline + Bold"/>
    <w:basedOn w:val="DefaultParagraphFont"/>
    <w:uiPriority w:val="1"/>
    <w:qFormat/>
    <w:rsid w:val="00126411"/>
    <w:rPr>
      <w:rFonts w:ascii="Garamond" w:hAnsi="Garamond"/>
      <w:b/>
      <w:bCs/>
      <w:sz w:val="24"/>
      <w:szCs w:val="24"/>
      <w:u w:val="thick"/>
    </w:rPr>
  </w:style>
  <w:style w:type="character" w:customStyle="1" w:styleId="underline">
    <w:name w:val="underline"/>
    <w:link w:val="textbold"/>
    <w:qFormat/>
    <w:rsid w:val="00126411"/>
    <w:rPr>
      <w:rFonts w:ascii="Georgia" w:hAnsi="Georgia"/>
      <w:sz w:val="24"/>
      <w:u w:val="thick"/>
    </w:rPr>
  </w:style>
  <w:style w:type="paragraph" w:customStyle="1" w:styleId="textbold">
    <w:name w:val="text bold"/>
    <w:basedOn w:val="Normal"/>
    <w:link w:val="underline"/>
    <w:qFormat/>
    <w:rsid w:val="00126411"/>
    <w:pPr>
      <w:ind w:left="720"/>
      <w:jc w:val="both"/>
    </w:pPr>
    <w:rPr>
      <w:rFonts w:ascii="Georgia" w:hAnsi="Georgia" w:cstheme="minorBidi"/>
      <w:sz w:val="24"/>
      <w:u w:val="thick"/>
    </w:rPr>
  </w:style>
  <w:style w:type="paragraph" w:customStyle="1" w:styleId="card">
    <w:name w:val="card"/>
    <w:basedOn w:val="Normal"/>
    <w:link w:val="cardChar"/>
    <w:uiPriority w:val="6"/>
    <w:qFormat/>
    <w:rsid w:val="00126411"/>
    <w:pPr>
      <w:ind w:left="288" w:right="288"/>
    </w:pPr>
    <w:rPr>
      <w:rFonts w:eastAsia="Times New Roman"/>
      <w:szCs w:val="20"/>
    </w:rPr>
  </w:style>
  <w:style w:type="character" w:customStyle="1" w:styleId="cardChar">
    <w:name w:val="card Char"/>
    <w:basedOn w:val="DefaultParagraphFont"/>
    <w:link w:val="card"/>
    <w:uiPriority w:val="6"/>
    <w:rsid w:val="00126411"/>
    <w:rPr>
      <w:rFonts w:ascii="Calibri" w:eastAsia="Times New Roman" w:hAnsi="Calibri" w:cs="Calibri"/>
      <w:szCs w:val="20"/>
    </w:rPr>
  </w:style>
  <w:style w:type="paragraph" w:styleId="ListParagraph">
    <w:name w:val="List Paragraph"/>
    <w:basedOn w:val="Normal"/>
    <w:uiPriority w:val="34"/>
    <w:semiHidden/>
    <w:rsid w:val="00126411"/>
    <w:pPr>
      <w:ind w:left="720"/>
      <w:contextualSpacing/>
    </w:pPr>
  </w:style>
  <w:style w:type="paragraph" w:customStyle="1" w:styleId="CardsFont12pt">
    <w:name w:val="Cards + Font: 12 pt"/>
    <w:aliases w:val="Thick Underline"/>
    <w:basedOn w:val="Normal"/>
    <w:link w:val="CardsFont12ptChar"/>
    <w:autoRedefine/>
    <w:rsid w:val="00126411"/>
    <w:pPr>
      <w:autoSpaceDE w:val="0"/>
      <w:autoSpaceDN w:val="0"/>
      <w:adjustRightInd w:val="0"/>
      <w:ind w:left="432" w:right="432"/>
      <w:jc w:val="both"/>
    </w:pPr>
    <w:rPr>
      <w:rFonts w:ascii="Times New Roman" w:eastAsia="SimSun" w:hAnsi="Times New Roman" w:cs="Times New Roman"/>
      <w:u w:val="thick"/>
      <w:lang w:eastAsia="zh-CN"/>
    </w:rPr>
  </w:style>
  <w:style w:type="character" w:customStyle="1" w:styleId="CardsFont12ptChar">
    <w:name w:val="Cards + Font: 12 pt Char"/>
    <w:aliases w:val="Thick Underline Char"/>
    <w:link w:val="CardsFont12pt"/>
    <w:rsid w:val="00126411"/>
    <w:rPr>
      <w:rFonts w:ascii="Times New Roman" w:eastAsia="SimSun" w:hAnsi="Times New Roman" w:cs="Times New Roman"/>
      <w:u w:val="thick"/>
      <w:lang w:eastAsia="zh-CN"/>
    </w:rPr>
  </w:style>
  <w:style w:type="character" w:customStyle="1" w:styleId="BoldUnderline">
    <w:name w:val="BoldUnderline"/>
    <w:uiPriority w:val="1"/>
    <w:qFormat/>
    <w:rsid w:val="00126411"/>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trategypage.com/on_point/2012010319150.asp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docstoc.com/docs/77121256/New-Agricultural-Technolog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ucleardarkness.org/web/whatisnucleardarknes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asiancentury.dpmc.gov.au/sites/default/files/public-submissions/nd.doc" TargetMode="External"/><Relationship Id="rId5" Type="http://schemas.openxmlformats.org/officeDocument/2006/relationships/styles" Target="styles.xml"/><Relationship Id="rId15" Type="http://schemas.openxmlformats.org/officeDocument/2006/relationships/hyperlink" Target="http://nuclearrisk.org/soaring_article.php"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dukespace.lib.duke.edu/dspace/bitstream/handle/10161/5095/2011-12-15%20Milen%20Antov%20Senior%20Thesis.pdf?sequence=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ison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17</Pages>
  <Words>3272</Words>
  <Characters>18653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2014-02-18T02:05:00Z</dcterms:created>
  <dcterms:modified xsi:type="dcterms:W3CDTF">2014-02-18T02:05:00Z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