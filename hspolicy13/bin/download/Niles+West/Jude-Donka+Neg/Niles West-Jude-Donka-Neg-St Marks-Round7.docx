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5579" w:rsidRPr="00785579" w:rsidRDefault="00785579" w:rsidP="00785579"/>
    <w:p w:rsidR="00785579" w:rsidRPr="00785579" w:rsidRDefault="00785579" w:rsidP="00785579">
      <w:r>
        <w:t>====================</w:t>
      </w:r>
      <w:r w:rsidRPr="00785579">
        <w:t>=</w:t>
      </w:r>
      <w:r w:rsidRPr="00785579">
        <w:t>1</w:t>
      </w:r>
      <w:r>
        <w:t>=====================</w:t>
      </w:r>
    </w:p>
    <w:p w:rsidR="00785579" w:rsidRPr="00785579" w:rsidRDefault="00785579" w:rsidP="00785579"/>
    <w:p w:rsidR="00785579" w:rsidRPr="00785579" w:rsidRDefault="00785579" w:rsidP="00785579">
      <w:r w:rsidRPr="00785579">
        <w:t>====</w:t>
      </w:r>
      <w:r w:rsidRPr="00785579">
        <w:t>Text: The Fede</w:t>
      </w:r>
      <w:bookmarkStart w:id="0" w:name="_GoBack"/>
      <w:bookmarkEnd w:id="0"/>
      <w:r w:rsidRPr="00785579">
        <w:t xml:space="preserve">ral Government of Mexico should modernize the US-Mexico border. </w:t>
      </w:r>
      <w:r w:rsidRPr="00785579">
        <w:t>====</w:t>
      </w:r>
    </w:p>
    <w:p w:rsidR="00785579" w:rsidRPr="00785579" w:rsidRDefault="00785579" w:rsidP="00785579"/>
    <w:p w:rsidR="00785579" w:rsidRPr="00785579" w:rsidRDefault="00785579" w:rsidP="00785579">
      <w:r w:rsidRPr="00785579">
        <w:t>====</w:t>
      </w:r>
      <w:r w:rsidRPr="00785579">
        <w:t>Mexico can do it – US aid empirically not necessary</w:t>
      </w:r>
      <w:r w:rsidRPr="00785579">
        <w:t>====</w:t>
      </w:r>
    </w:p>
    <w:p w:rsidR="00785579" w:rsidRPr="00785579" w:rsidRDefault="00785579" w:rsidP="00785579">
      <w:r w:rsidRPr="00785579">
        <w:t>**Rama and Gardner 12 (</w:t>
      </w:r>
      <w:proofErr w:type="spellStart"/>
      <w:r w:rsidRPr="00785579">
        <w:t>Anahi</w:t>
      </w:r>
      <w:proofErr w:type="spellEnd"/>
      <w:r w:rsidRPr="00785579">
        <w:t xml:space="preserve"> Rama and Simon Gardner, </w:t>
      </w:r>
      <w:proofErr w:type="spellStart"/>
      <w:r w:rsidRPr="00785579">
        <w:t>writters</w:t>
      </w:r>
      <w:proofErr w:type="spellEnd"/>
      <w:r w:rsidRPr="00785579">
        <w:t xml:space="preserve"> for Reuters. 7/03/12. "</w:t>
      </w:r>
      <w:proofErr w:type="spellStart"/>
      <w:r w:rsidRPr="00785579">
        <w:t>Mexico~’s</w:t>
      </w:r>
      <w:proofErr w:type="spellEnd"/>
      <w:r w:rsidRPr="00785579">
        <w:t xml:space="preserve"> president-elect may double security spending: aide". </w:t>
      </w:r>
      <w:proofErr w:type="gramStart"/>
      <w:r w:rsidRPr="00785579">
        <w:t>Chicago Tribune.</w:t>
      </w:r>
      <w:proofErr w:type="gramEnd"/>
      <w:r w:rsidRPr="00785579">
        <w:t xml:space="preserve"> articles.chicagotribune.com/2012-07-03/news/sns-rt-us-mexico-election-securitybre86301s-20120703_1_enrique-pena-nieto-drug-violence-fight-drug)**</w:t>
      </w:r>
    </w:p>
    <w:p w:rsidR="00785579" w:rsidRPr="00785579" w:rsidRDefault="00785579" w:rsidP="00785579"/>
    <w:p w:rsidR="00785579" w:rsidRPr="00785579" w:rsidRDefault="00785579" w:rsidP="00785579">
      <w:r w:rsidRPr="00785579">
        <w:t xml:space="preserve">MEXICO CITY (Reuters) - </w:t>
      </w:r>
      <w:proofErr w:type="spellStart"/>
      <w:r w:rsidRPr="00785579">
        <w:t>Mexico~’s</w:t>
      </w:r>
      <w:proofErr w:type="spellEnd"/>
      <w:r w:rsidRPr="00785579">
        <w:t xml:space="preserve"> President-elect Enrique Pena Nieto will seek </w:t>
      </w:r>
    </w:p>
    <w:p w:rsidR="00785579" w:rsidRPr="00785579" w:rsidRDefault="00785579" w:rsidP="00785579">
      <w:r w:rsidRPr="00785579">
        <w:t>AND</w:t>
      </w:r>
    </w:p>
    <w:p w:rsidR="00785579" w:rsidRPr="00785579" w:rsidRDefault="00785579" w:rsidP="00785579">
      <w:proofErr w:type="gramStart"/>
      <w:r w:rsidRPr="00785579">
        <w:t>would</w:t>
      </w:r>
      <w:proofErr w:type="gramEnd"/>
      <w:r w:rsidRPr="00785579">
        <w:t xml:space="preserve"> create jobs, boost security and promote economic development, </w:t>
      </w:r>
      <w:proofErr w:type="spellStart"/>
      <w:r w:rsidRPr="00785579">
        <w:t>Lozoya</w:t>
      </w:r>
      <w:proofErr w:type="spellEnd"/>
      <w:r w:rsidRPr="00785579">
        <w:t xml:space="preserve"> said.</w:t>
      </w:r>
    </w:p>
    <w:p w:rsidR="00785579" w:rsidRPr="00785579" w:rsidRDefault="00785579" w:rsidP="00785579"/>
    <w:p w:rsidR="00785579" w:rsidRPr="00785579" w:rsidRDefault="00785579" w:rsidP="00785579"/>
    <w:p w:rsidR="00785579" w:rsidRPr="00785579" w:rsidRDefault="00785579" w:rsidP="00785579"/>
    <w:p w:rsidR="00785579" w:rsidRPr="00785579" w:rsidRDefault="00785579" w:rsidP="00785579">
      <w:r>
        <w:t>====================</w:t>
      </w:r>
      <w:r w:rsidRPr="00785579">
        <w:t>=</w:t>
      </w:r>
      <w:r w:rsidRPr="00785579">
        <w:t>2</w:t>
      </w:r>
      <w:r w:rsidRPr="00785579">
        <w:t>=</w:t>
      </w:r>
      <w:r>
        <w:t>====================</w:t>
      </w:r>
    </w:p>
    <w:p w:rsidR="00785579" w:rsidRPr="00785579" w:rsidRDefault="00785579" w:rsidP="00785579"/>
    <w:p w:rsidR="00785579" w:rsidRPr="00785579" w:rsidRDefault="00785579" w:rsidP="00785579">
      <w:r w:rsidRPr="00785579">
        <w:t>====</w:t>
      </w:r>
      <w:r w:rsidRPr="00785579">
        <w:t>Momentum from shutdown fight gives Obama the PC necessary to pass immigration reform</w:t>
      </w:r>
      <w:r w:rsidRPr="00785579">
        <w:t>====</w:t>
      </w:r>
    </w:p>
    <w:p w:rsidR="00785579" w:rsidRPr="00785579" w:rsidRDefault="00785579" w:rsidP="00785579">
      <w:r w:rsidRPr="00785579">
        <w:t>**</w:t>
      </w:r>
      <w:proofErr w:type="spellStart"/>
      <w:r w:rsidRPr="00785579">
        <w:t>McMorris</w:t>
      </w:r>
      <w:proofErr w:type="spellEnd"/>
      <w:r w:rsidRPr="00785579">
        <w:t>-Santoro 10/15**</w:t>
      </w:r>
      <w:r w:rsidRPr="00785579">
        <w:t xml:space="preserve"> (</w:t>
      </w:r>
      <w:proofErr w:type="spellStart"/>
      <w:r w:rsidRPr="00785579">
        <w:t>BuzzFeed</w:t>
      </w:r>
      <w:proofErr w:type="spellEnd"/>
      <w:r w:rsidRPr="00785579">
        <w:t xml:space="preserve"> White House Reporter. </w:t>
      </w:r>
      <w:r w:rsidRPr="00785579">
        <w:t>"</w:t>
      </w:r>
      <w:r w:rsidRPr="00785579">
        <w:t xml:space="preserve">Obama Has Already Won </w:t>
      </w:r>
      <w:proofErr w:type="gramStart"/>
      <w:r w:rsidRPr="00785579">
        <w:t>The Shutdown Fight And</w:t>
      </w:r>
      <w:proofErr w:type="gramEnd"/>
      <w:r w:rsidRPr="00785579">
        <w:t xml:space="preserve"> </w:t>
      </w:r>
      <w:proofErr w:type="spellStart"/>
      <w:r w:rsidRPr="00785579">
        <w:t>He</w:t>
      </w:r>
      <w:r w:rsidRPr="00785579">
        <w:t>~’</w:t>
      </w:r>
      <w:r w:rsidRPr="00785579">
        <w:t>s</w:t>
      </w:r>
      <w:proofErr w:type="spellEnd"/>
      <w:r w:rsidRPr="00785579">
        <w:t xml:space="preserve"> Coming For Immigration Next</w:t>
      </w:r>
      <w:r w:rsidRPr="00785579">
        <w:t>"</w:t>
      </w:r>
      <w:r w:rsidRPr="00785579">
        <w:t xml:space="preserve"> http://www.buzzfeed.com/evanmcsan/obama-has-already-won-the-shutdown-fight-and-hes-coming-for)</w:t>
      </w:r>
    </w:p>
    <w:p w:rsidR="00785579" w:rsidRPr="00785579" w:rsidRDefault="00785579" w:rsidP="00785579">
      <w:r w:rsidRPr="00785579">
        <w:t xml:space="preserve">WASHINGTON — </w:t>
      </w:r>
      <w:proofErr w:type="gramStart"/>
      <w:r w:rsidRPr="00785579">
        <w:t>As</w:t>
      </w:r>
      <w:proofErr w:type="gramEnd"/>
      <w:r w:rsidRPr="00785579">
        <w:t xml:space="preserve"> the fiscal fight roiling Washington nears its end, the White House </w:t>
      </w:r>
    </w:p>
    <w:p w:rsidR="00785579" w:rsidRPr="00785579" w:rsidRDefault="00785579" w:rsidP="00785579">
      <w:r w:rsidRPr="00785579">
        <w:t>AND</w:t>
      </w:r>
    </w:p>
    <w:p w:rsidR="00785579" w:rsidRPr="00785579" w:rsidRDefault="00785579" w:rsidP="00785579">
      <w:proofErr w:type="gramStart"/>
      <w:r w:rsidRPr="00785579">
        <w:t>fit</w:t>
      </w:r>
      <w:proofErr w:type="gramEnd"/>
      <w:r w:rsidRPr="00785579">
        <w:t xml:space="preserve"> the bill since we see voters across party lines calling for reform."</w:t>
      </w:r>
    </w:p>
    <w:p w:rsidR="00785579" w:rsidRPr="00785579" w:rsidRDefault="00785579" w:rsidP="00785579"/>
    <w:p w:rsidR="00785579" w:rsidRPr="00785579" w:rsidRDefault="00785579" w:rsidP="00785579">
      <w:r w:rsidRPr="00785579">
        <w:t>====</w:t>
      </w:r>
      <w:proofErr w:type="spellStart"/>
      <w:r w:rsidRPr="00785579">
        <w:t>Obama</w:t>
      </w:r>
      <w:r w:rsidRPr="00785579">
        <w:t>~’</w:t>
      </w:r>
      <w:r w:rsidRPr="00785579">
        <w:t>s</w:t>
      </w:r>
      <w:proofErr w:type="spellEnd"/>
      <w:r w:rsidRPr="00785579">
        <w:t xml:space="preserve"> PC is key to passing immigration – needs to keep the pressure on the GOP</w:t>
      </w:r>
      <w:r w:rsidRPr="00785579">
        <w:t>====</w:t>
      </w:r>
    </w:p>
    <w:p w:rsidR="00785579" w:rsidRPr="00785579" w:rsidRDefault="00785579" w:rsidP="00785579">
      <w:r w:rsidRPr="00785579">
        <w:t>**</w:t>
      </w:r>
      <w:proofErr w:type="spellStart"/>
      <w:r w:rsidRPr="00785579">
        <w:t>Balz</w:t>
      </w:r>
      <w:proofErr w:type="spellEnd"/>
      <w:r w:rsidRPr="00785579">
        <w:t xml:space="preserve"> 10/17**</w:t>
      </w:r>
      <w:r w:rsidRPr="00785579">
        <w:t xml:space="preserve"> (Dan, journalist at The Washington Post, where he has been a political correspondent since 1978. </w:t>
      </w:r>
      <w:r w:rsidRPr="00785579">
        <w:t>"</w:t>
      </w:r>
      <w:r w:rsidRPr="00785579">
        <w:t>Can Obama seize the moment and make Washington work?</w:t>
      </w:r>
      <w:r w:rsidRPr="00785579">
        <w:t>"</w:t>
      </w:r>
      <w:r w:rsidRPr="00785579">
        <w:t xml:space="preserve"> http://www.washingtonpost.com/politics/can-obama-seize-the-moment-to-make-washington-work/2013/10/17/d84c1934-3753-11e3-80c6-7e6dd8d22d8f_story.html?tid=pm_politics_pop)</w:t>
      </w:r>
    </w:p>
    <w:p w:rsidR="00785579" w:rsidRPr="00785579" w:rsidRDefault="00785579" w:rsidP="00785579">
      <w:r w:rsidRPr="00785579">
        <w:t xml:space="preserve">The two other legislative priorities the president cited were immigration reform and passage of the </w:t>
      </w:r>
    </w:p>
    <w:p w:rsidR="00785579" w:rsidRPr="00785579" w:rsidRDefault="00785579" w:rsidP="00785579">
      <w:r w:rsidRPr="00785579">
        <w:t>AND</w:t>
      </w:r>
    </w:p>
    <w:p w:rsidR="00785579" w:rsidRPr="00785579" w:rsidRDefault="00785579" w:rsidP="00785579">
      <w:proofErr w:type="gramStart"/>
      <w:r w:rsidRPr="00785579">
        <w:t>prepared</w:t>
      </w:r>
      <w:proofErr w:type="gramEnd"/>
      <w:r w:rsidRPr="00785579">
        <w:t xml:space="preserve"> to do to produce the kind of bipartisanship he long has promised.</w:t>
      </w:r>
    </w:p>
    <w:p w:rsidR="00785579" w:rsidRPr="00785579" w:rsidRDefault="00785579" w:rsidP="00785579"/>
    <w:p w:rsidR="00785579" w:rsidRPr="00785579" w:rsidRDefault="00785579" w:rsidP="00785579">
      <w:r w:rsidRPr="00785579">
        <w:t>====</w:t>
      </w:r>
      <w:r w:rsidRPr="00785579">
        <w:t xml:space="preserve">Economic engagement with </w:t>
      </w:r>
      <w:proofErr w:type="spellStart"/>
      <w:r w:rsidRPr="00785579">
        <w:t>Mexico</w:t>
      </w:r>
      <w:r w:rsidRPr="00785579">
        <w:t>~’</w:t>
      </w:r>
      <w:r w:rsidRPr="00785579">
        <w:t>s</w:t>
      </w:r>
      <w:proofErr w:type="spellEnd"/>
      <w:r w:rsidRPr="00785579">
        <w:t xml:space="preserve"> </w:t>
      </w:r>
      <w:r w:rsidRPr="00785579">
        <w:t>politically divisive ====</w:t>
      </w:r>
    </w:p>
    <w:p w:rsidR="00785579" w:rsidRPr="00785579" w:rsidRDefault="00785579" w:rsidP="00785579">
      <w:proofErr w:type="gramStart"/>
      <w:r w:rsidRPr="00785579">
        <w:t>**Wilson ~’13**</w:t>
      </w:r>
      <w:r w:rsidRPr="00785579">
        <w:t xml:space="preserve"> Associate at the Mexico Institute of the Woodrow Wilson International.</w:t>
      </w:r>
      <w:proofErr w:type="gramEnd"/>
      <w:r w:rsidRPr="00785579">
        <w:t xml:space="preserve"> Center for Scholars (Christopher E., January, </w:t>
      </w:r>
      <w:r w:rsidRPr="00785579">
        <w:t>"</w:t>
      </w:r>
      <w:r w:rsidRPr="00785579">
        <w:t>A U.S.-Mexico Economic Alliance: Policy Options for a Competitive Region,</w:t>
      </w:r>
      <w:r w:rsidRPr="00785579">
        <w:t>"</w:t>
      </w:r>
      <w:r w:rsidRPr="00785579">
        <w:t xml:space="preserve"> http://www.wilsoncenter.org/sites/default/files/new_ideas_us_mexico_relations.pdf)</w:t>
      </w:r>
    </w:p>
    <w:p w:rsidR="00785579" w:rsidRPr="00785579" w:rsidRDefault="00785579" w:rsidP="00785579">
      <w:r w:rsidRPr="00785579">
        <w:t xml:space="preserve">At a time when Mexico is poised to experience robust economic growth, a manufacturing </w:t>
      </w:r>
    </w:p>
    <w:p w:rsidR="00785579" w:rsidRPr="00785579" w:rsidRDefault="00785579" w:rsidP="00785579">
      <w:r w:rsidRPr="00785579">
        <w:t>AND</w:t>
      </w:r>
    </w:p>
    <w:p w:rsidR="00785579" w:rsidRPr="00785579" w:rsidRDefault="00785579" w:rsidP="00785579">
      <w:proofErr w:type="gramStart"/>
      <w:r w:rsidRPr="00785579">
        <w:t>action</w:t>
      </w:r>
      <w:proofErr w:type="gramEnd"/>
      <w:r w:rsidRPr="00785579">
        <w:t xml:space="preserve"> to support regional exporters more politically divisive than it ought to be. </w:t>
      </w:r>
    </w:p>
    <w:p w:rsidR="00785579" w:rsidRPr="00785579" w:rsidRDefault="00785579" w:rsidP="00785579"/>
    <w:p w:rsidR="00785579" w:rsidRPr="00785579" w:rsidRDefault="00785579" w:rsidP="00785579">
      <w:r w:rsidRPr="00785579">
        <w:t>====</w:t>
      </w:r>
      <w:r w:rsidRPr="00785579">
        <w:t>CIR</w:t>
      </w:r>
      <w:r w:rsidRPr="00785579">
        <w:t>~’</w:t>
      </w:r>
      <w:r w:rsidRPr="00785579">
        <w:t>s key to Latin American relations</w:t>
      </w:r>
      <w:r w:rsidRPr="00785579">
        <w:t>====</w:t>
      </w:r>
    </w:p>
    <w:p w:rsidR="00785579" w:rsidRPr="00785579" w:rsidRDefault="00785579" w:rsidP="00785579">
      <w:r w:rsidRPr="00785579">
        <w:lastRenderedPageBreak/>
        <w:t>**Shifter 12**</w:t>
      </w:r>
      <w:r w:rsidRPr="00785579">
        <w:t xml:space="preserve"> Michael is the President of Inter-American Dialogue. </w:t>
      </w:r>
      <w:r w:rsidRPr="00785579">
        <w:t>"</w:t>
      </w:r>
      <w:r w:rsidRPr="00785579">
        <w:t>Remaking the Relationship: The United States and Latin America,</w:t>
      </w:r>
      <w:r w:rsidRPr="00785579">
        <w:t>"</w:t>
      </w:r>
      <w:r w:rsidRPr="00785579">
        <w:t xml:space="preserve"> April, IAD Policy Report, http://www.thedialogue.org/PublicationFiles/IAD2012PolicyReportFINAL.pdf</w:t>
      </w:r>
    </w:p>
    <w:p w:rsidR="00785579" w:rsidRPr="00785579" w:rsidRDefault="00785579" w:rsidP="00785579">
      <w:pPr>
        <w:rPr>
          <w:sz w:val="14"/>
        </w:rPr>
      </w:pPr>
      <w:r w:rsidRPr="00785579">
        <w:t>Some enduring problems stand</w:t>
      </w:r>
      <w:r w:rsidRPr="00785579">
        <w:rPr>
          <w:sz w:val="14"/>
        </w:rPr>
        <w:t xml:space="preserve"> squarely </w:t>
      </w:r>
      <w:r w:rsidRPr="00785579">
        <w:t>in the way of partnership and effective cooperation.</w:t>
      </w:r>
      <w:r w:rsidRPr="00785579">
        <w:rPr>
          <w:sz w:val="14"/>
        </w:rPr>
        <w:t xml:space="preserve"> The </w:t>
      </w:r>
      <w:r w:rsidRPr="00785579">
        <w:t>inability of Washington to reform its broken immigration system is a constant source of friction between the U</w:t>
      </w:r>
      <w:r w:rsidRPr="00785579">
        <w:rPr>
          <w:sz w:val="14"/>
        </w:rPr>
        <w:t xml:space="preserve">nited </w:t>
      </w:r>
      <w:r w:rsidRPr="00785579">
        <w:t>S</w:t>
      </w:r>
      <w:r w:rsidRPr="00785579">
        <w:rPr>
          <w:sz w:val="14"/>
        </w:rPr>
        <w:t xml:space="preserve">tates </w:t>
      </w:r>
      <w:r w:rsidRPr="00785579">
        <w:t>and</w:t>
      </w:r>
      <w:r w:rsidRPr="00785579">
        <w:rPr>
          <w:sz w:val="14"/>
        </w:rPr>
        <w:t xml:space="preserve"> nearly </w:t>
      </w:r>
      <w:r w:rsidRPr="00785579">
        <w:t>every other country in the Americas.</w:t>
      </w:r>
      <w:r w:rsidRPr="00785579">
        <w:rPr>
          <w:sz w:val="14"/>
        </w:rPr>
        <w:t xml:space="preserve"> Yet US officials rarely refer to </w:t>
      </w:r>
      <w:r w:rsidRPr="00785579">
        <w:t>immigration</w:t>
      </w:r>
      <w:r w:rsidRPr="00785579">
        <w:rPr>
          <w:sz w:val="14"/>
        </w:rPr>
        <w:t xml:space="preserve"> as a foreign policy issue. Domestic policy </w:t>
      </w:r>
      <w:r w:rsidRPr="00785579">
        <w:t>debates</w:t>
      </w:r>
      <w:r w:rsidRPr="00785579">
        <w:rPr>
          <w:sz w:val="14"/>
        </w:rPr>
        <w:t xml:space="preserve"> on this issue </w:t>
      </w:r>
      <w:r w:rsidRPr="00785579">
        <w:t>disregard the United States~’ hemispheric agenda as well as the interests of other nations.</w:t>
      </w:r>
    </w:p>
    <w:p w:rsidR="00785579" w:rsidRPr="00785579" w:rsidRDefault="00785579" w:rsidP="00785579"/>
    <w:p w:rsidR="00785579" w:rsidRPr="00785579" w:rsidRDefault="00785579" w:rsidP="00785579">
      <w:r w:rsidRPr="00785579">
        <w:t>====</w:t>
      </w:r>
      <w:r w:rsidRPr="00785579">
        <w:t>Relations are key to solve a laundry list of existential threats</w:t>
      </w:r>
      <w:r w:rsidRPr="00785579">
        <w:t>—</w:t>
      </w:r>
      <w:r w:rsidRPr="00785579">
        <w:t>-the brink is now</w:t>
      </w:r>
      <w:r w:rsidRPr="00785579">
        <w:t>====</w:t>
      </w:r>
    </w:p>
    <w:p w:rsidR="00785579" w:rsidRPr="00785579" w:rsidRDefault="00785579" w:rsidP="00785579">
      <w:r w:rsidRPr="00785579">
        <w:t>**Shifter 12**</w:t>
      </w:r>
      <w:r w:rsidRPr="00785579">
        <w:t xml:space="preserve"> Michael is the President of Inter-American Dialogue. </w:t>
      </w:r>
      <w:r w:rsidRPr="00785579">
        <w:t>"</w:t>
      </w:r>
      <w:r w:rsidRPr="00785579">
        <w:t>Remaking the Relationship: The United States and Latin America,</w:t>
      </w:r>
      <w:r w:rsidRPr="00785579">
        <w:t>"</w:t>
      </w:r>
      <w:r w:rsidRPr="00785579">
        <w:t xml:space="preserve"> April, IAD Policy Report, http://www.thedialogue.org/PublicationFiles/IAD2012PolicyReportFINAL.pdf</w:t>
      </w:r>
    </w:p>
    <w:p w:rsidR="00785579" w:rsidRPr="00785579" w:rsidRDefault="00785579" w:rsidP="00785579">
      <w:r w:rsidRPr="00785579">
        <w:t xml:space="preserve">There are compelling reasons for the United States and Latin America to pursue more robust </w:t>
      </w:r>
    </w:p>
    <w:p w:rsidR="00785579" w:rsidRPr="00785579" w:rsidRDefault="00785579" w:rsidP="00785579">
      <w:r w:rsidRPr="00785579">
        <w:t>AND</w:t>
      </w:r>
    </w:p>
    <w:p w:rsidR="00785579" w:rsidRPr="00785579" w:rsidRDefault="00785579" w:rsidP="00785579">
      <w:proofErr w:type="gramStart"/>
      <w:r w:rsidRPr="00785579">
        <w:t>—both from the United States and from Latin America and the Caribbean.</w:t>
      </w:r>
      <w:proofErr w:type="gramEnd"/>
    </w:p>
    <w:p w:rsidR="00785579" w:rsidRPr="00785579" w:rsidRDefault="00785579" w:rsidP="00785579"/>
    <w:p w:rsidR="00785579" w:rsidRPr="00785579" w:rsidRDefault="00785579" w:rsidP="00785579"/>
    <w:p w:rsidR="00785579" w:rsidRPr="00785579" w:rsidRDefault="00785579" w:rsidP="00785579"/>
    <w:p w:rsidR="00785579" w:rsidRPr="00785579" w:rsidRDefault="00785579" w:rsidP="00785579">
      <w:r>
        <w:t>====================</w:t>
      </w:r>
      <w:r w:rsidRPr="00785579">
        <w:t>=</w:t>
      </w:r>
      <w:r w:rsidRPr="00785579">
        <w:t>3</w:t>
      </w:r>
      <w:r w:rsidRPr="00785579">
        <w:t>=</w:t>
      </w:r>
      <w:r>
        <w:t>====================</w:t>
      </w:r>
    </w:p>
    <w:p w:rsidR="00785579" w:rsidRPr="00785579" w:rsidRDefault="00785579" w:rsidP="00785579"/>
    <w:p w:rsidR="00785579" w:rsidRPr="00785579" w:rsidRDefault="00785579" w:rsidP="00785579"/>
    <w:p w:rsidR="00785579" w:rsidRPr="00785579" w:rsidRDefault="00785579" w:rsidP="00785579">
      <w:r w:rsidRPr="00785579">
        <w:t>====</w:t>
      </w:r>
      <w:r w:rsidRPr="00785579">
        <w:t xml:space="preserve">A. Interpretation – </w:t>
      </w:r>
      <w:r w:rsidRPr="00785579">
        <w:t>"</w:t>
      </w:r>
      <w:r w:rsidRPr="00785579">
        <w:t>economic engagement</w:t>
      </w:r>
      <w:r w:rsidRPr="00785579">
        <w:t>"</w:t>
      </w:r>
      <w:r w:rsidRPr="00785579">
        <w:t xml:space="preserve"> means the </w:t>
      </w:r>
      <w:proofErr w:type="spellStart"/>
      <w:r w:rsidRPr="00785579">
        <w:t>aff</w:t>
      </w:r>
      <w:proofErr w:type="spellEnd"/>
      <w:r w:rsidRPr="00785579">
        <w:t xml:space="preserve"> must be an exclusively economic action – it cannot encompass broader forms of engagement</w:t>
      </w:r>
      <w:r w:rsidRPr="00785579">
        <w:t>====</w:t>
      </w:r>
    </w:p>
    <w:p w:rsidR="00785579" w:rsidRPr="00785579" w:rsidRDefault="00785579" w:rsidP="00785579">
      <w:r w:rsidRPr="00785579">
        <w:t>**</w:t>
      </w:r>
      <w:proofErr w:type="spellStart"/>
      <w:r w:rsidRPr="00785579">
        <w:t>Jakstaite</w:t>
      </w:r>
      <w:proofErr w:type="spellEnd"/>
      <w:r w:rsidRPr="00785579">
        <w:t>, 10**</w:t>
      </w:r>
      <w:r w:rsidRPr="00785579">
        <w:t xml:space="preserve"> - Doctoral Candidate </w:t>
      </w:r>
      <w:proofErr w:type="spellStart"/>
      <w:r w:rsidRPr="00785579">
        <w:t>Vytautas</w:t>
      </w:r>
      <w:proofErr w:type="spellEnd"/>
      <w:r w:rsidRPr="00785579">
        <w:t xml:space="preserve"> Magnus University Faculty of Political Sciences and Diplomacy (Lithuania) (</w:t>
      </w:r>
      <w:proofErr w:type="spellStart"/>
      <w:r w:rsidRPr="00785579">
        <w:t>Gerda</w:t>
      </w:r>
      <w:proofErr w:type="spellEnd"/>
      <w:r w:rsidRPr="00785579">
        <w:t xml:space="preserve">, </w:t>
      </w:r>
      <w:r w:rsidRPr="00785579">
        <w:t>"</w:t>
      </w:r>
      <w:r w:rsidRPr="00785579">
        <w:t>CONTAINMENT AND ENGAGEMENT AS MIDDLE-RANGE THEORIES</w:t>
      </w:r>
      <w:r w:rsidRPr="00785579">
        <w:t>"</w:t>
      </w:r>
      <w:r w:rsidRPr="00785579">
        <w:t xml:space="preserve"> BALTIC JOURNAL OF LAW </w:t>
      </w:r>
      <w:r w:rsidRPr="00785579">
        <w:t>%26</w:t>
      </w:r>
      <w:r w:rsidRPr="00785579">
        <w:t xml:space="preserve"> POLITICS VOLUME 3, NUMBER 2 (2010), DOI: 10.2478/v10076-010-0015-7)</w:t>
      </w:r>
    </w:p>
    <w:p w:rsidR="00785579" w:rsidRPr="00785579" w:rsidRDefault="00785579" w:rsidP="00785579">
      <w:r w:rsidRPr="00785579">
        <w:t xml:space="preserve">The approach to engagement as economic engagement focuses exclusively on economic instruments of foreign policy </w:t>
      </w:r>
    </w:p>
    <w:p w:rsidR="00785579" w:rsidRPr="00785579" w:rsidRDefault="00785579" w:rsidP="00785579">
      <w:r w:rsidRPr="00785579">
        <w:t>AND</w:t>
      </w:r>
    </w:p>
    <w:p w:rsidR="00785579" w:rsidRPr="00785579" w:rsidRDefault="00785579" w:rsidP="00785579">
      <w:proofErr w:type="gramStart"/>
      <w:r w:rsidRPr="00785579">
        <w:t>other</w:t>
      </w:r>
      <w:proofErr w:type="gramEnd"/>
      <w:r w:rsidRPr="00785579">
        <w:t xml:space="preserve"> types of engagement, such as the conditional-unconditional economic engagement.</w:t>
      </w:r>
    </w:p>
    <w:p w:rsidR="00785579" w:rsidRPr="00785579" w:rsidRDefault="00785579" w:rsidP="00785579"/>
    <w:p w:rsidR="00785579" w:rsidRPr="00785579" w:rsidRDefault="00785579" w:rsidP="00785579"/>
    <w:p w:rsidR="00785579" w:rsidRPr="00785579" w:rsidRDefault="00785579" w:rsidP="00785579">
      <w:r w:rsidRPr="00785579">
        <w:t>====</w:t>
      </w:r>
      <w:r w:rsidRPr="00785579">
        <w:t xml:space="preserve">B. Violation – the affirmative </w:t>
      </w:r>
      <w:r w:rsidRPr="00785579">
        <w:t>~</w:t>
      </w:r>
      <w:proofErr w:type="gramStart"/>
      <w:r w:rsidRPr="00785579">
        <w:t>~[</w:t>
      </w:r>
      <w:proofErr w:type="gramEnd"/>
      <w:r w:rsidRPr="00785579">
        <w:t xml:space="preserve">uses non-economic instruments </w:t>
      </w:r>
      <w:r w:rsidRPr="00785579">
        <w:t>~~]====</w:t>
      </w:r>
    </w:p>
    <w:p w:rsidR="00785579" w:rsidRPr="00785579" w:rsidRDefault="00785579" w:rsidP="00785579"/>
    <w:p w:rsidR="00785579" w:rsidRPr="00785579" w:rsidRDefault="00785579" w:rsidP="00785579">
      <w:r w:rsidRPr="00785579">
        <w:t>====</w:t>
      </w:r>
      <w:r w:rsidRPr="00785579">
        <w:t xml:space="preserve">C. Voting issue – </w:t>
      </w:r>
      <w:r w:rsidRPr="00785579">
        <w:t>====</w:t>
      </w:r>
    </w:p>
    <w:p w:rsidR="00785579" w:rsidRPr="00785579" w:rsidRDefault="00785579" w:rsidP="00785579"/>
    <w:p w:rsidR="00785579" w:rsidRPr="00785579" w:rsidRDefault="00785579" w:rsidP="00785579">
      <w:r w:rsidRPr="00785579">
        <w:t>====</w:t>
      </w:r>
      <w:r w:rsidRPr="00785579">
        <w:t xml:space="preserve">1. Limits – they explode the topic – blurring the lines between economic and other forms of engagement makes any positive interaction with another country topical.  </w:t>
      </w:r>
      <w:proofErr w:type="spellStart"/>
      <w:r w:rsidRPr="00785579">
        <w:t>It</w:t>
      </w:r>
      <w:r w:rsidRPr="00785579">
        <w:t>~’</w:t>
      </w:r>
      <w:r w:rsidRPr="00785579">
        <w:t>s</w:t>
      </w:r>
      <w:proofErr w:type="spellEnd"/>
      <w:r w:rsidRPr="00785579">
        <w:t xml:space="preserve"> impossible to predict or prepare</w:t>
      </w:r>
      <w:r w:rsidRPr="00785579">
        <w:t>====</w:t>
      </w:r>
    </w:p>
    <w:p w:rsidR="00785579" w:rsidRPr="00785579" w:rsidRDefault="00785579" w:rsidP="00785579"/>
    <w:p w:rsidR="00785579" w:rsidRPr="00785579" w:rsidRDefault="00785579" w:rsidP="00785579">
      <w:r w:rsidRPr="00785579">
        <w:t>====</w:t>
      </w:r>
      <w:r w:rsidRPr="00785579">
        <w:t xml:space="preserve">2. Ground – the economic limit is vital to critiques of economics, trade </w:t>
      </w:r>
      <w:proofErr w:type="spellStart"/>
      <w:r w:rsidRPr="00785579">
        <w:t>disads</w:t>
      </w:r>
      <w:proofErr w:type="spellEnd"/>
      <w:r w:rsidRPr="00785579">
        <w:t>, and non-economic counterplans</w:t>
      </w:r>
      <w:r w:rsidRPr="00785579">
        <w:t>====</w:t>
      </w:r>
    </w:p>
    <w:p w:rsidR="00785579" w:rsidRPr="00785579" w:rsidRDefault="00785579" w:rsidP="00785579"/>
    <w:p w:rsidR="00785579" w:rsidRPr="00785579" w:rsidRDefault="00785579" w:rsidP="00785579">
      <w:r w:rsidRPr="00785579">
        <w:t>=</w:t>
      </w:r>
      <w:r w:rsidRPr="00785579">
        <w:t>4</w:t>
      </w:r>
      <w:r w:rsidRPr="00785579">
        <w:t>=</w:t>
      </w:r>
    </w:p>
    <w:p w:rsidR="00785579" w:rsidRPr="00785579" w:rsidRDefault="00785579" w:rsidP="00785579"/>
    <w:p w:rsidR="00785579" w:rsidRPr="00785579" w:rsidRDefault="00785579" w:rsidP="00785579">
      <w:r w:rsidRPr="00785579">
        <w:lastRenderedPageBreak/>
        <w:t>====</w:t>
      </w:r>
      <w:proofErr w:type="gramStart"/>
      <w:r w:rsidRPr="00785579">
        <w:t>The</w:t>
      </w:r>
      <w:proofErr w:type="gramEnd"/>
      <w:r w:rsidRPr="00785579">
        <w:t xml:space="preserve"> 1AC </w:t>
      </w:r>
      <w:r w:rsidRPr="00785579">
        <w:t>~’</w:t>
      </w:r>
      <w:r w:rsidRPr="00785579">
        <w:t xml:space="preserve">s problem-solution rhetoric addresses danger from a managerial perspective. This way of being educates us in to believing that the earth and humans are disposable tools. </w:t>
      </w:r>
      <w:r w:rsidRPr="00785579">
        <w:t>====</w:t>
      </w:r>
    </w:p>
    <w:p w:rsidR="00785579" w:rsidRPr="00785579" w:rsidRDefault="00785579" w:rsidP="00785579">
      <w:pPr>
        <w:rPr>
          <w:rFonts w:asciiTheme="majorHAnsi" w:hAnsiTheme="majorHAnsi"/>
        </w:rPr>
      </w:pPr>
    </w:p>
    <w:p w:rsidR="00785579" w:rsidRPr="00785579" w:rsidRDefault="00785579" w:rsidP="00785579">
      <w:r w:rsidRPr="00785579">
        <w:t>McWhorter 92 (</w:t>
      </w:r>
      <w:proofErr w:type="spellStart"/>
      <w:r w:rsidRPr="00785579">
        <w:t>Ladelle</w:t>
      </w:r>
      <w:proofErr w:type="spellEnd"/>
      <w:r w:rsidRPr="00785579">
        <w:t>, Heidegger and the Earth Essays in Environmental Philosophy, Thomas Jefferson University Press, pg.6)</w:t>
      </w:r>
    </w:p>
    <w:p w:rsidR="00785579" w:rsidRPr="00785579" w:rsidRDefault="00785579" w:rsidP="00785579">
      <w:pPr>
        <w:rPr>
          <w:rStyle w:val="Author-Date"/>
          <w:rFonts w:asciiTheme="majorHAnsi" w:hAnsiTheme="majorHAnsi"/>
          <w:b w:val="0"/>
        </w:rPr>
      </w:pPr>
    </w:p>
    <w:p w:rsidR="00785579" w:rsidRPr="00785579" w:rsidRDefault="00785579" w:rsidP="00785579">
      <w:r w:rsidRPr="00785579">
        <w:t xml:space="preserve">The danger of a managerial approach to the world lies not, then, in </w:t>
      </w:r>
    </w:p>
    <w:p w:rsidR="00785579" w:rsidRPr="00785579" w:rsidRDefault="00785579" w:rsidP="00785579">
      <w:r w:rsidRPr="00785579">
        <w:t>AND</w:t>
      </w:r>
    </w:p>
    <w:p w:rsidR="00785579" w:rsidRPr="00785579" w:rsidRDefault="00785579" w:rsidP="00785579">
      <w:proofErr w:type="gramStart"/>
      <w:r w:rsidRPr="00785579">
        <w:t>human</w:t>
      </w:r>
      <w:proofErr w:type="gramEnd"/>
      <w:r w:rsidRPr="00785579">
        <w:t xml:space="preserve"> resources. </w:t>
      </w:r>
      <w:proofErr w:type="gramStart"/>
      <w:r w:rsidRPr="00785579">
        <w:t>personnel</w:t>
      </w:r>
      <w:proofErr w:type="gramEnd"/>
      <w:r w:rsidRPr="00785579">
        <w:t xml:space="preserve"> to be managed. </w:t>
      </w:r>
      <w:proofErr w:type="gramStart"/>
      <w:r w:rsidRPr="00785579">
        <w:t>or</w:t>
      </w:r>
      <w:proofErr w:type="gramEnd"/>
      <w:r w:rsidRPr="00785579">
        <w:t xml:space="preserve"> populations to be controlled.</w:t>
      </w:r>
    </w:p>
    <w:p w:rsidR="00785579" w:rsidRPr="00785579" w:rsidRDefault="00785579" w:rsidP="00785579">
      <w:pPr>
        <w:rPr>
          <w:rFonts w:asciiTheme="majorHAnsi" w:hAnsiTheme="majorHAnsi"/>
        </w:rPr>
      </w:pPr>
      <w:bookmarkStart w:id="1" w:name="__RefHeading__178019_189797376"/>
      <w:bookmarkEnd w:id="1"/>
    </w:p>
    <w:p w:rsidR="00785579" w:rsidRPr="00785579" w:rsidRDefault="00785579" w:rsidP="00785579"/>
    <w:p w:rsidR="00785579" w:rsidRPr="00785579" w:rsidRDefault="00785579" w:rsidP="00785579">
      <w:r w:rsidRPr="00785579">
        <w:t>====In order to find a different relationship to technology the alternative is to do nothing because only doing nothing allows for a new destining of being.====</w:t>
      </w:r>
    </w:p>
    <w:p w:rsidR="00785579" w:rsidRPr="00785579" w:rsidRDefault="00785579" w:rsidP="00785579">
      <w:pPr>
        <w:rPr>
          <w:rFonts w:asciiTheme="majorHAnsi" w:hAnsiTheme="majorHAnsi"/>
        </w:rPr>
      </w:pPr>
    </w:p>
    <w:p w:rsidR="00785579" w:rsidRPr="00785579" w:rsidRDefault="00785579" w:rsidP="00785579">
      <w:pPr>
        <w:rPr>
          <w:rFonts w:asciiTheme="majorHAnsi" w:hAnsiTheme="majorHAnsi"/>
        </w:rPr>
      </w:pPr>
      <w:r w:rsidRPr="00785579">
        <w:t xml:space="preserve">Harman in 09 </w:t>
      </w:r>
      <w:r w:rsidRPr="00785579">
        <w:rPr>
          <w:rFonts w:asciiTheme="majorHAnsi" w:hAnsiTheme="majorHAnsi"/>
          <w:sz w:val="16"/>
          <w:szCs w:val="16"/>
        </w:rPr>
        <w:t xml:space="preserve">(Graham, Professor of Philosophy @ American University in Cairo, </w:t>
      </w:r>
      <w:r w:rsidRPr="00785579">
        <w:rPr>
          <w:rFonts w:asciiTheme="majorHAnsi" w:hAnsiTheme="majorHAnsi"/>
          <w:sz w:val="16"/>
          <w:szCs w:val="16"/>
        </w:rPr>
        <w:t>"</w:t>
      </w:r>
      <w:r w:rsidRPr="00785579">
        <w:rPr>
          <w:rFonts w:asciiTheme="majorHAnsi" w:hAnsiTheme="majorHAnsi"/>
          <w:sz w:val="16"/>
          <w:szCs w:val="16"/>
        </w:rPr>
        <w:t>Cambridge Journal of Economics</w:t>
      </w:r>
      <w:r w:rsidRPr="00785579">
        <w:rPr>
          <w:rFonts w:asciiTheme="majorHAnsi" w:hAnsiTheme="majorHAnsi"/>
          <w:sz w:val="16"/>
          <w:szCs w:val="16"/>
        </w:rPr>
        <w:t>"</w:t>
      </w:r>
      <w:r w:rsidRPr="00785579">
        <w:rPr>
          <w:rFonts w:asciiTheme="majorHAnsi" w:hAnsiTheme="majorHAnsi"/>
          <w:sz w:val="16"/>
          <w:szCs w:val="16"/>
        </w:rPr>
        <w:t xml:space="preserve">, 2009, Vol. </w:t>
      </w:r>
      <w:r w:rsidRPr="00785579">
        <w:rPr>
          <w:rFonts w:asciiTheme="majorHAnsi" w:hAnsiTheme="majorHAnsi"/>
        </w:rPr>
        <w:t xml:space="preserve">34(1), </w:t>
      </w:r>
      <w:r w:rsidRPr="00785579">
        <w:t>Technology, objects and things in Heidegger</w:t>
      </w:r>
      <w:r w:rsidRPr="00785579">
        <w:rPr>
          <w:rFonts w:asciiTheme="majorHAnsi" w:hAnsiTheme="majorHAnsi"/>
        </w:rPr>
        <w:t xml:space="preserve"> p.17-25) </w:t>
      </w:r>
    </w:p>
    <w:p w:rsidR="00785579" w:rsidRPr="00785579" w:rsidRDefault="00785579" w:rsidP="00785579">
      <w:pPr>
        <w:rPr>
          <w:rFonts w:asciiTheme="majorHAnsi" w:hAnsiTheme="majorHAnsi"/>
        </w:rPr>
      </w:pPr>
    </w:p>
    <w:p w:rsidR="00785579" w:rsidRPr="00785579" w:rsidRDefault="00785579" w:rsidP="00785579">
      <w:r w:rsidRPr="00785579">
        <w:t xml:space="preserve">Another word in </w:t>
      </w:r>
      <w:proofErr w:type="spellStart"/>
      <w:r w:rsidRPr="00785579">
        <w:t>Heidegger~’s</w:t>
      </w:r>
      <w:proofErr w:type="spellEnd"/>
      <w:r w:rsidRPr="00785579">
        <w:t xml:space="preserve"> constellation of technology terms is danger, which turns out to </w:t>
      </w:r>
    </w:p>
    <w:p w:rsidR="00785579" w:rsidRPr="00785579" w:rsidRDefault="00785579" w:rsidP="00785579">
      <w:r w:rsidRPr="00785579">
        <w:t>AND</w:t>
      </w:r>
    </w:p>
    <w:p w:rsidR="00785579" w:rsidRPr="00785579" w:rsidRDefault="00785579" w:rsidP="00785579">
      <w:proofErr w:type="gramStart"/>
      <w:r w:rsidRPr="00785579">
        <w:t>wish</w:t>
      </w:r>
      <w:proofErr w:type="gramEnd"/>
      <w:r w:rsidRPr="00785579">
        <w:t xml:space="preserve"> to know~’ (Heidegger, 1994, pp. 71–2).</w:t>
      </w:r>
    </w:p>
    <w:p w:rsidR="00785579" w:rsidRPr="00785579" w:rsidRDefault="00785579" w:rsidP="00785579"/>
    <w:p w:rsidR="00785579" w:rsidRPr="00785579" w:rsidRDefault="00785579" w:rsidP="00785579"/>
    <w:p w:rsidR="00785579" w:rsidRPr="00785579" w:rsidRDefault="00785579" w:rsidP="00785579">
      <w:r w:rsidRPr="00785579">
        <w:t>=</w:t>
      </w:r>
      <w:r w:rsidRPr="00785579">
        <w:t>Meltdowns</w:t>
      </w:r>
      <w:r w:rsidRPr="00785579">
        <w:t>=</w:t>
      </w:r>
    </w:p>
    <w:p w:rsidR="00785579" w:rsidRPr="00785579" w:rsidRDefault="00785579" w:rsidP="00785579"/>
    <w:p w:rsidR="00785579" w:rsidRPr="00785579" w:rsidRDefault="00785579" w:rsidP="00785579">
      <w:r w:rsidRPr="00785579">
        <w:t>====</w:t>
      </w:r>
      <w:r w:rsidRPr="00785579">
        <w:t>Turn - Plan forces security cuts – counterproductive at best</w:t>
      </w:r>
      <w:r w:rsidRPr="00785579">
        <w:t>====</w:t>
      </w:r>
    </w:p>
    <w:p w:rsidR="00785579" w:rsidRPr="00785579" w:rsidRDefault="00785579" w:rsidP="00785579">
      <w:r w:rsidRPr="00785579">
        <w:t>**UCS 9/10**</w:t>
      </w:r>
      <w:r w:rsidRPr="00785579">
        <w:rPr>
          <w:sz w:val="18"/>
          <w:szCs w:val="18"/>
        </w:rPr>
        <w:t xml:space="preserve">(Union of Concerned Scientists, a group of top-notch scientists that research potential threats that politics and the media </w:t>
      </w:r>
      <w:proofErr w:type="spellStart"/>
      <w:r w:rsidRPr="00785579">
        <w:rPr>
          <w:sz w:val="18"/>
          <w:szCs w:val="18"/>
        </w:rPr>
        <w:t>don</w:t>
      </w:r>
      <w:r w:rsidRPr="00785579">
        <w:rPr>
          <w:sz w:val="18"/>
          <w:szCs w:val="18"/>
        </w:rPr>
        <w:t>~’</w:t>
      </w:r>
      <w:r w:rsidRPr="00785579">
        <w:rPr>
          <w:sz w:val="18"/>
          <w:szCs w:val="18"/>
        </w:rPr>
        <w:t>t</w:t>
      </w:r>
      <w:proofErr w:type="spellEnd"/>
      <w:r w:rsidRPr="00785579">
        <w:rPr>
          <w:sz w:val="18"/>
          <w:szCs w:val="18"/>
        </w:rPr>
        <w:t xml:space="preserve"> see and reveal them to the general public. </w:t>
      </w:r>
      <w:r w:rsidRPr="00785579">
        <w:rPr>
          <w:sz w:val="18"/>
          <w:szCs w:val="18"/>
        </w:rPr>
        <w:t>"</w:t>
      </w:r>
      <w:r w:rsidRPr="00785579">
        <w:rPr>
          <w:sz w:val="18"/>
          <w:szCs w:val="18"/>
        </w:rPr>
        <w:t xml:space="preserve">Small Modular Nuclear Reactors </w:t>
      </w:r>
      <w:proofErr w:type="spellStart"/>
      <w:r w:rsidRPr="00785579">
        <w:rPr>
          <w:sz w:val="18"/>
          <w:szCs w:val="18"/>
        </w:rPr>
        <w:t>Won</w:t>
      </w:r>
      <w:r w:rsidRPr="00785579">
        <w:rPr>
          <w:sz w:val="18"/>
          <w:szCs w:val="18"/>
        </w:rPr>
        <w:t>~’</w:t>
      </w:r>
      <w:r w:rsidRPr="00785579">
        <w:rPr>
          <w:sz w:val="18"/>
          <w:szCs w:val="18"/>
        </w:rPr>
        <w:t>t</w:t>
      </w:r>
      <w:proofErr w:type="spellEnd"/>
      <w:r w:rsidRPr="00785579">
        <w:rPr>
          <w:sz w:val="18"/>
          <w:szCs w:val="18"/>
        </w:rPr>
        <w:t xml:space="preserve"> Solve Nuclear </w:t>
      </w:r>
      <w:proofErr w:type="spellStart"/>
      <w:r w:rsidRPr="00785579">
        <w:rPr>
          <w:sz w:val="18"/>
          <w:szCs w:val="18"/>
        </w:rPr>
        <w:t>Power</w:t>
      </w:r>
      <w:r w:rsidRPr="00785579">
        <w:rPr>
          <w:sz w:val="18"/>
          <w:szCs w:val="18"/>
        </w:rPr>
        <w:t>~’</w:t>
      </w:r>
      <w:r w:rsidRPr="00785579">
        <w:rPr>
          <w:sz w:val="18"/>
          <w:szCs w:val="18"/>
        </w:rPr>
        <w:t>s</w:t>
      </w:r>
      <w:proofErr w:type="spellEnd"/>
      <w:r w:rsidRPr="00785579">
        <w:rPr>
          <w:sz w:val="18"/>
          <w:szCs w:val="18"/>
        </w:rPr>
        <w:t xml:space="preserve"> Safety, Security and Cost Problems, New Report Finds</w:t>
      </w:r>
      <w:r w:rsidRPr="00785579">
        <w:rPr>
          <w:sz w:val="18"/>
          <w:szCs w:val="18"/>
        </w:rPr>
        <w:t>"</w:t>
      </w:r>
      <w:r w:rsidRPr="00785579">
        <w:rPr>
          <w:sz w:val="18"/>
          <w:szCs w:val="18"/>
        </w:rPr>
        <w:t xml:space="preserve"> </w:t>
      </w:r>
      <w:r w:rsidRPr="00785579">
        <w:rPr>
          <w:sz w:val="18"/>
          <w:szCs w:val="18"/>
        </w:rPr>
        <w:t>[[http://www.ucsusa.org/nuclear_power/nuclear_power_technology/small-modular-reactors.html-http://www.ucsusa.org/nuclear_power/nuclear_power_technology/small-modular-reactors.html]]</w:t>
      </w:r>
      <w:r w:rsidRPr="00785579">
        <w:rPr>
          <w:rStyle w:val="Hyperlink"/>
          <w:sz w:val="18"/>
          <w:szCs w:val="18"/>
        </w:rPr>
        <w:t>)</w:t>
      </w:r>
    </w:p>
    <w:p w:rsidR="00785579" w:rsidRPr="00785579" w:rsidRDefault="00785579" w:rsidP="00785579">
      <w:r w:rsidRPr="00785579">
        <w:t xml:space="preserve">The April 2013 bombings at the Boston Marathon remind us that terrorism is an ongoing </w:t>
      </w:r>
    </w:p>
    <w:p w:rsidR="00785579" w:rsidRPr="00785579" w:rsidRDefault="00785579" w:rsidP="00785579">
      <w:r w:rsidRPr="00785579">
        <w:t>AND</w:t>
      </w:r>
    </w:p>
    <w:p w:rsidR="00785579" w:rsidRPr="00785579" w:rsidRDefault="00785579" w:rsidP="00785579">
      <w:proofErr w:type="gramStart"/>
      <w:r w:rsidRPr="00785579">
        <w:t>a</w:t>
      </w:r>
      <w:proofErr w:type="gramEnd"/>
      <w:r w:rsidRPr="00785579">
        <w:t xml:space="preserve"> </w:t>
      </w:r>
      <w:proofErr w:type="spellStart"/>
      <w:r w:rsidRPr="00785579">
        <w:t>plant~’s</w:t>
      </w:r>
      <w:proofErr w:type="spellEnd"/>
      <w:r w:rsidRPr="00785579">
        <w:t xml:space="preserve"> design, a robust and flexible security force will be needed.</w:t>
      </w:r>
    </w:p>
    <w:p w:rsidR="00785579" w:rsidRPr="00785579" w:rsidRDefault="00785579" w:rsidP="00785579"/>
    <w:p w:rsidR="00785579" w:rsidRPr="00785579" w:rsidRDefault="00785579" w:rsidP="00785579">
      <w:r w:rsidRPr="00785579">
        <w:t>**====SMRs are costly, inefficient and increase the chances of an attack – ====**</w:t>
      </w:r>
    </w:p>
    <w:p w:rsidR="00785579" w:rsidRPr="00785579" w:rsidRDefault="00785579" w:rsidP="00785579">
      <w:r w:rsidRPr="00785579">
        <w:t>**USC 9/26 **</w:t>
      </w:r>
      <w:r w:rsidRPr="00785579">
        <w:rPr>
          <w:sz w:val="18"/>
          <w:szCs w:val="18"/>
        </w:rPr>
        <w:t xml:space="preserve">(Union of Concerned Scientists, a group of top-notch scientists that research potential threats that politics and the media </w:t>
      </w:r>
      <w:proofErr w:type="spellStart"/>
      <w:r w:rsidRPr="00785579">
        <w:rPr>
          <w:sz w:val="18"/>
          <w:szCs w:val="18"/>
        </w:rPr>
        <w:t>don</w:t>
      </w:r>
      <w:r w:rsidRPr="00785579">
        <w:rPr>
          <w:sz w:val="18"/>
          <w:szCs w:val="18"/>
        </w:rPr>
        <w:t>~’</w:t>
      </w:r>
      <w:r w:rsidRPr="00785579">
        <w:rPr>
          <w:sz w:val="18"/>
          <w:szCs w:val="18"/>
        </w:rPr>
        <w:t>t</w:t>
      </w:r>
      <w:proofErr w:type="spellEnd"/>
      <w:r w:rsidRPr="00785579">
        <w:rPr>
          <w:sz w:val="18"/>
          <w:szCs w:val="18"/>
        </w:rPr>
        <w:t xml:space="preserve"> see and reveal them to the general public. </w:t>
      </w:r>
      <w:r w:rsidRPr="00785579">
        <w:rPr>
          <w:sz w:val="18"/>
          <w:szCs w:val="18"/>
        </w:rPr>
        <w:t>"</w:t>
      </w:r>
      <w:r w:rsidRPr="00785579">
        <w:rPr>
          <w:sz w:val="18"/>
          <w:szCs w:val="18"/>
        </w:rPr>
        <w:t xml:space="preserve">Small Modular Nuclear Reactors </w:t>
      </w:r>
      <w:proofErr w:type="spellStart"/>
      <w:r w:rsidRPr="00785579">
        <w:rPr>
          <w:sz w:val="18"/>
          <w:szCs w:val="18"/>
        </w:rPr>
        <w:t>Won</w:t>
      </w:r>
      <w:r w:rsidRPr="00785579">
        <w:rPr>
          <w:sz w:val="18"/>
          <w:szCs w:val="18"/>
        </w:rPr>
        <w:t>~’</w:t>
      </w:r>
      <w:r w:rsidRPr="00785579">
        <w:rPr>
          <w:sz w:val="18"/>
          <w:szCs w:val="18"/>
        </w:rPr>
        <w:t>t</w:t>
      </w:r>
      <w:proofErr w:type="spellEnd"/>
      <w:r w:rsidRPr="00785579">
        <w:rPr>
          <w:sz w:val="18"/>
          <w:szCs w:val="18"/>
        </w:rPr>
        <w:t xml:space="preserve"> Solve Nuclear </w:t>
      </w:r>
      <w:proofErr w:type="spellStart"/>
      <w:r w:rsidRPr="00785579">
        <w:rPr>
          <w:sz w:val="18"/>
          <w:szCs w:val="18"/>
        </w:rPr>
        <w:t>Power</w:t>
      </w:r>
      <w:r w:rsidRPr="00785579">
        <w:rPr>
          <w:sz w:val="18"/>
          <w:szCs w:val="18"/>
        </w:rPr>
        <w:t>~’</w:t>
      </w:r>
      <w:r w:rsidRPr="00785579">
        <w:rPr>
          <w:sz w:val="18"/>
          <w:szCs w:val="18"/>
        </w:rPr>
        <w:t>s</w:t>
      </w:r>
      <w:proofErr w:type="spellEnd"/>
      <w:r w:rsidRPr="00785579">
        <w:rPr>
          <w:sz w:val="18"/>
          <w:szCs w:val="18"/>
        </w:rPr>
        <w:t xml:space="preserve"> Safety, Security and Cost Problems, New Report Finds</w:t>
      </w:r>
      <w:r w:rsidRPr="00785579">
        <w:rPr>
          <w:sz w:val="18"/>
          <w:szCs w:val="18"/>
        </w:rPr>
        <w:t>"</w:t>
      </w:r>
      <w:r w:rsidRPr="00785579">
        <w:rPr>
          <w:sz w:val="18"/>
          <w:szCs w:val="18"/>
        </w:rPr>
        <w:t xml:space="preserve"> </w:t>
      </w:r>
      <w:r w:rsidRPr="00785579">
        <w:rPr>
          <w:sz w:val="18"/>
          <w:szCs w:val="18"/>
        </w:rPr>
        <w:t>[[http://www.ucsusa.org/nuclear_power/nuclear_power_technology/small-modular-reactors.html-http://www.ucsusa.org/nuclear_power/nuclear_power_technology/small-modular-reactors.html]]</w:t>
      </w:r>
      <w:r w:rsidRPr="00785579">
        <w:rPr>
          <w:rStyle w:val="Hyperlink"/>
          <w:sz w:val="18"/>
          <w:szCs w:val="18"/>
        </w:rPr>
        <w:t>)</w:t>
      </w:r>
    </w:p>
    <w:p w:rsidR="00785579" w:rsidRPr="00785579" w:rsidRDefault="00785579" w:rsidP="00785579">
      <w:r w:rsidRPr="00785579">
        <w:t xml:space="preserve">WASHINGTON (September 26, 2013)—Nuclear power proponents pinning their hopes on small </w:t>
      </w:r>
    </w:p>
    <w:p w:rsidR="00785579" w:rsidRPr="00785579" w:rsidRDefault="00785579" w:rsidP="00785579">
      <w:r w:rsidRPr="00785579">
        <w:t>AND</w:t>
      </w:r>
    </w:p>
    <w:p w:rsidR="00785579" w:rsidRPr="00785579" w:rsidRDefault="00785579" w:rsidP="00785579">
      <w:proofErr w:type="gramStart"/>
      <w:r w:rsidRPr="00785579">
        <w:t>commercial</w:t>
      </w:r>
      <w:proofErr w:type="gramEnd"/>
      <w:r w:rsidRPr="00785579">
        <w:t xml:space="preserve"> small reactor by 2020.¶ But do small reactors make economic sense? </w:t>
      </w:r>
    </w:p>
    <w:p w:rsidR="00785579" w:rsidRPr="00785579" w:rsidRDefault="00785579" w:rsidP="00785579"/>
    <w:p w:rsidR="00785579" w:rsidRPr="00785579" w:rsidRDefault="00785579" w:rsidP="00785579"/>
    <w:p w:rsidR="00785579" w:rsidRPr="00785579" w:rsidRDefault="00785579" w:rsidP="00785579">
      <w:r w:rsidRPr="00785579">
        <w:t>====</w:t>
      </w:r>
      <w:proofErr w:type="spellStart"/>
      <w:r w:rsidRPr="00785579">
        <w:t>Squo</w:t>
      </w:r>
      <w:proofErr w:type="spellEnd"/>
      <w:r w:rsidRPr="00785579">
        <w:t xml:space="preserve"> solves – Nuclear power is already prominent is Mexico and Laguna Verde is being protected. </w:t>
      </w:r>
      <w:r w:rsidRPr="00785579">
        <w:t>====</w:t>
      </w:r>
    </w:p>
    <w:p w:rsidR="00785579" w:rsidRPr="00785579" w:rsidRDefault="00785579" w:rsidP="00785579">
      <w:r w:rsidRPr="00785579">
        <w:t>**Navarro ~’10 **</w:t>
      </w:r>
      <w:r w:rsidRPr="00785579">
        <w:rPr>
          <w:sz w:val="16"/>
          <w:szCs w:val="16"/>
        </w:rPr>
        <w:t xml:space="preserve">(Carlos Navarro, Editor/Writer at University of New Mexico,  Past Reporter </w:t>
      </w:r>
      <w:r w:rsidRPr="00785579">
        <w:rPr>
          <w:sz w:val="16"/>
          <w:szCs w:val="16"/>
        </w:rPr>
        <w:t>%26</w:t>
      </w:r>
      <w:r w:rsidRPr="00785579">
        <w:rPr>
          <w:sz w:val="16"/>
          <w:szCs w:val="16"/>
        </w:rPr>
        <w:t xml:space="preserve"> Copy Editor at Knight-Ridder Financial News,  Education: Texas A</w:t>
      </w:r>
      <w:r w:rsidRPr="00785579">
        <w:rPr>
          <w:sz w:val="16"/>
          <w:szCs w:val="16"/>
        </w:rPr>
        <w:t>%26</w:t>
      </w:r>
      <w:r w:rsidRPr="00785579">
        <w:rPr>
          <w:sz w:val="16"/>
          <w:szCs w:val="16"/>
        </w:rPr>
        <w:t xml:space="preserve">M International University,  Loyola University New Orleans, Warren Easton High </w:t>
      </w:r>
      <w:proofErr w:type="spellStart"/>
      <w:r w:rsidRPr="00785579">
        <w:rPr>
          <w:sz w:val="16"/>
          <w:szCs w:val="16"/>
        </w:rPr>
        <w:t>School.</w:t>
      </w:r>
      <w:r w:rsidRPr="00785579">
        <w:rPr>
          <w:sz w:val="16"/>
          <w:szCs w:val="16"/>
        </w:rPr>
        <w:t>"</w:t>
      </w:r>
      <w:r w:rsidRPr="00785579">
        <w:rPr>
          <w:sz w:val="16"/>
          <w:szCs w:val="16"/>
        </w:rPr>
        <w:t>Mexican</w:t>
      </w:r>
      <w:proofErr w:type="spellEnd"/>
      <w:r w:rsidRPr="00785579">
        <w:rPr>
          <w:sz w:val="16"/>
          <w:szCs w:val="16"/>
        </w:rPr>
        <w:t xml:space="preserve"> Government, Congress Support Nuclear Power to Varying Degrees; Detractors Want Laguna Verde Power Plant Closed</w:t>
      </w:r>
      <w:r w:rsidRPr="00785579">
        <w:rPr>
          <w:sz w:val="16"/>
          <w:szCs w:val="16"/>
        </w:rPr>
        <w:t>"</w:t>
      </w:r>
      <w:r w:rsidRPr="00785579">
        <w:rPr>
          <w:sz w:val="16"/>
          <w:szCs w:val="16"/>
        </w:rPr>
        <w:t xml:space="preserve"> Most recent date specified is 2010.  </w:t>
      </w:r>
      <w:r w:rsidRPr="00785579">
        <w:rPr>
          <w:sz w:val="16"/>
          <w:szCs w:val="16"/>
        </w:rPr>
        <w:lastRenderedPageBreak/>
        <w:t>[[http://repository.unm.edu/bitstream/handle/1928/12618/Mexican%20Government</w:t>
      </w:r>
      <w:proofErr w:type="gramStart"/>
      <w:r w:rsidRPr="00785579">
        <w:rPr>
          <w:sz w:val="16"/>
          <w:szCs w:val="16"/>
        </w:rPr>
        <w:t>,%</w:t>
      </w:r>
      <w:proofErr w:type="gramEnd"/>
      <w:r w:rsidRPr="00785579">
        <w:rPr>
          <w:sz w:val="16"/>
          <w:szCs w:val="16"/>
        </w:rPr>
        <w:t xml:space="preserve">20Congress%20Support%20Nuclear% 20Power%20to%20Varying%20Degrees%3B%20Detractors%20Want%20Laguna%20Verde%20Power%20Plant%20Closed.pdf?sequence=1-http://repository.unm.edu/bitstream/handle/1928/12618/Mexican Government, Congress Support Nuclear%25 20Power to Varying Degrees%3B Detractors Want Laguna Verde Power Plant </w:t>
      </w:r>
      <w:proofErr w:type="spellStart"/>
      <w:r w:rsidRPr="00785579">
        <w:rPr>
          <w:sz w:val="16"/>
          <w:szCs w:val="16"/>
        </w:rPr>
        <w:t>Closed.pdf?sequence</w:t>
      </w:r>
      <w:proofErr w:type="spellEnd"/>
      <w:r w:rsidRPr="00785579">
        <w:rPr>
          <w:sz w:val="16"/>
          <w:szCs w:val="16"/>
        </w:rPr>
        <w:t>=1]]</w:t>
      </w:r>
      <w:r w:rsidRPr="00785579">
        <w:rPr>
          <w:sz w:val="16"/>
          <w:szCs w:val="16"/>
        </w:rPr>
        <w:t>)</w:t>
      </w:r>
    </w:p>
    <w:p w:rsidR="00785579" w:rsidRPr="00785579" w:rsidRDefault="00785579" w:rsidP="00785579">
      <w:r w:rsidRPr="00785579">
        <w:t xml:space="preserve">Meade insisted that nuclear power has a future in Mexico, even though there are </w:t>
      </w:r>
    </w:p>
    <w:p w:rsidR="00785579" w:rsidRPr="00785579" w:rsidRDefault="00785579" w:rsidP="00785579">
      <w:r w:rsidRPr="00785579">
        <w:t>AND</w:t>
      </w:r>
    </w:p>
    <w:p w:rsidR="00785579" w:rsidRPr="00785579" w:rsidRDefault="00785579" w:rsidP="00785579">
      <w:r w:rsidRPr="00785579">
        <w:t>. ¶ Hurricanes have not threatened Laguna Verde directly in the past few years</w:t>
      </w:r>
    </w:p>
    <w:p w:rsidR="00785579" w:rsidRPr="00785579" w:rsidRDefault="00785579" w:rsidP="00785579"/>
    <w:p w:rsidR="00785579" w:rsidRPr="00785579" w:rsidRDefault="00785579" w:rsidP="00785579">
      <w:r w:rsidRPr="00785579">
        <w:t>====</w:t>
      </w:r>
      <w:r w:rsidRPr="00785579">
        <w:t xml:space="preserve">4. </w:t>
      </w:r>
      <w:bookmarkStart w:id="2" w:name="_Toc329288676"/>
      <w:r w:rsidRPr="00785579">
        <w:t>No Impact– average death in all meltdowns is 400 deaths</w:t>
      </w:r>
      <w:bookmarkEnd w:id="2"/>
      <w:r w:rsidRPr="00785579">
        <w:t>====</w:t>
      </w:r>
    </w:p>
    <w:p w:rsidR="00785579" w:rsidRPr="00785579" w:rsidRDefault="00785579" w:rsidP="00785579">
      <w:proofErr w:type="gramStart"/>
      <w:r w:rsidRPr="00785579">
        <w:t>Cohen, no date</w:t>
      </w:r>
      <w:r w:rsidRPr="00785579">
        <w:t xml:space="preserve"> (Bernard L, Prof at the U of Pittsburgh.</w:t>
      </w:r>
      <w:proofErr w:type="gramEnd"/>
      <w:r w:rsidRPr="00785579">
        <w:t xml:space="preserve">  </w:t>
      </w:r>
      <w:r w:rsidRPr="00785579">
        <w:t>"</w:t>
      </w:r>
      <w:r w:rsidRPr="00785579">
        <w:t>Risks of Nuclear Power</w:t>
      </w:r>
      <w:r w:rsidRPr="00785579">
        <w:t>"</w:t>
      </w:r>
      <w:r w:rsidRPr="00785579">
        <w:t xml:space="preserve"> http://physics.isu.edu/radinf/np-risk.htm) </w:t>
      </w:r>
    </w:p>
    <w:p w:rsidR="00785579" w:rsidRPr="00785579" w:rsidRDefault="00785579" w:rsidP="00785579">
      <w:r w:rsidRPr="00785579">
        <w:t xml:space="preserve">Risks from reactor accidents are estimated by the rapidly developing science of "probabilistic risk </w:t>
      </w:r>
    </w:p>
    <w:p w:rsidR="00785579" w:rsidRPr="00785579" w:rsidRDefault="00785579" w:rsidP="00785579">
      <w:r w:rsidRPr="00785579">
        <w:t>AND</w:t>
      </w:r>
    </w:p>
    <w:p w:rsidR="00785579" w:rsidRPr="00785579" w:rsidRDefault="00785579" w:rsidP="00785579">
      <w:proofErr w:type="gramStart"/>
      <w:r w:rsidRPr="00785579">
        <w:t>downs</w:t>
      </w:r>
      <w:proofErr w:type="gramEnd"/>
      <w:r w:rsidRPr="00785579">
        <w:t xml:space="preserve"> each year for nuclear power to be as dangerous as coal burning.</w:t>
      </w:r>
    </w:p>
    <w:p w:rsidR="00785579" w:rsidRPr="00785579" w:rsidRDefault="00785579" w:rsidP="00785579"/>
    <w:p w:rsidR="00785579" w:rsidRPr="00785579" w:rsidRDefault="00785579" w:rsidP="00785579"/>
    <w:p w:rsidR="00785579" w:rsidRPr="00785579" w:rsidRDefault="00785579" w:rsidP="00785579"/>
    <w:p w:rsidR="00785579" w:rsidRPr="00785579" w:rsidRDefault="00785579" w:rsidP="00785579">
      <w:r w:rsidRPr="00785579">
        <w:t>=</w:t>
      </w:r>
      <w:r w:rsidRPr="00785579">
        <w:t>Warming</w:t>
      </w:r>
      <w:r w:rsidRPr="00785579">
        <w:t>=</w:t>
      </w:r>
    </w:p>
    <w:p w:rsidR="00785579" w:rsidRPr="00785579" w:rsidRDefault="00785579" w:rsidP="00785579"/>
    <w:p w:rsidR="00785579" w:rsidRPr="00785579" w:rsidRDefault="00785579" w:rsidP="00785579">
      <w:r w:rsidRPr="00785579">
        <w:t>====</w:t>
      </w:r>
      <w:r w:rsidRPr="00785579">
        <w:t xml:space="preserve">SMRs </w:t>
      </w:r>
      <w:proofErr w:type="spellStart"/>
      <w:r w:rsidRPr="00785579">
        <w:t>don</w:t>
      </w:r>
      <w:r w:rsidRPr="00785579">
        <w:t>~’</w:t>
      </w:r>
      <w:r w:rsidRPr="00785579">
        <w:t>t</w:t>
      </w:r>
      <w:proofErr w:type="spellEnd"/>
      <w:r w:rsidRPr="00785579">
        <w:t xml:space="preserve"> solve anything – multiple warrants</w:t>
      </w:r>
      <w:r w:rsidRPr="00785579">
        <w:t>====</w:t>
      </w:r>
    </w:p>
    <w:p w:rsidR="00785579" w:rsidRPr="00785579" w:rsidRDefault="00785579" w:rsidP="00785579">
      <w:pPr>
        <w:rPr>
          <w:sz w:val="18"/>
          <w:szCs w:val="18"/>
        </w:rPr>
      </w:pPr>
      <w:r w:rsidRPr="00785579">
        <w:t>**</w:t>
      </w:r>
      <w:proofErr w:type="spellStart"/>
      <w:r w:rsidRPr="00785579">
        <w:t>Makhijani</w:t>
      </w:r>
      <w:proofErr w:type="spellEnd"/>
      <w:r w:rsidRPr="00785579">
        <w:t xml:space="preserve"> ~’11 *</w:t>
      </w:r>
      <w:proofErr w:type="gramStart"/>
      <w:r w:rsidRPr="00785579">
        <w:t>*</w:t>
      </w:r>
      <w:r w:rsidRPr="00785579">
        <w:rPr>
          <w:sz w:val="18"/>
          <w:szCs w:val="18"/>
        </w:rPr>
        <w:t>(</w:t>
      </w:r>
      <w:proofErr w:type="gramEnd"/>
      <w:r w:rsidRPr="00785579">
        <w:rPr>
          <w:sz w:val="18"/>
          <w:szCs w:val="18"/>
        </w:rPr>
        <w:t xml:space="preserve">Dr. </w:t>
      </w:r>
      <w:proofErr w:type="spellStart"/>
      <w:r w:rsidRPr="00785579">
        <w:rPr>
          <w:sz w:val="18"/>
          <w:szCs w:val="18"/>
        </w:rPr>
        <w:t>Arjun</w:t>
      </w:r>
      <w:proofErr w:type="spellEnd"/>
      <w:r w:rsidRPr="00785579">
        <w:rPr>
          <w:sz w:val="18"/>
          <w:szCs w:val="18"/>
        </w:rPr>
        <w:t xml:space="preserve"> </w:t>
      </w:r>
      <w:proofErr w:type="spellStart"/>
      <w:r w:rsidRPr="00785579">
        <w:rPr>
          <w:sz w:val="18"/>
          <w:szCs w:val="18"/>
        </w:rPr>
        <w:t>Makhijani</w:t>
      </w:r>
      <w:proofErr w:type="spellEnd"/>
      <w:r w:rsidRPr="00785579">
        <w:rPr>
          <w:sz w:val="18"/>
          <w:szCs w:val="18"/>
        </w:rPr>
        <w:t xml:space="preserve"> is president of the Institute for Energy and Environmental Research, </w:t>
      </w:r>
      <w:r w:rsidRPr="00785579">
        <w:rPr>
          <w:sz w:val="18"/>
          <w:szCs w:val="18"/>
        </w:rPr>
        <w:t>"</w:t>
      </w:r>
      <w:r w:rsidRPr="00785579">
        <w:rPr>
          <w:sz w:val="18"/>
          <w:szCs w:val="18"/>
        </w:rPr>
        <w:t>The problems with small nuclear reactors.</w:t>
      </w:r>
      <w:r w:rsidRPr="00785579">
        <w:rPr>
          <w:sz w:val="18"/>
          <w:szCs w:val="18"/>
        </w:rPr>
        <w:t>"</w:t>
      </w:r>
      <w:r w:rsidRPr="00785579">
        <w:rPr>
          <w:sz w:val="18"/>
          <w:szCs w:val="18"/>
        </w:rPr>
        <w:t xml:space="preserve"> The Congress Blog, 6/15/11, http://thehill.com/blogs/congress-blog/energy-a-environment/166609-the-problems-with-small-nuclear-reactors</w:t>
      </w:r>
      <w:r w:rsidRPr="00785579">
        <w:rPr>
          <w:sz w:val="18"/>
          <w:szCs w:val="18"/>
        </w:rPr>
        <w:t>~~%</w:t>
      </w:r>
      <w:proofErr w:type="gramStart"/>
      <w:r w:rsidRPr="00785579">
        <w:rPr>
          <w:sz w:val="18"/>
          <w:szCs w:val="18"/>
        </w:rPr>
        <w:t>23</w:t>
      </w:r>
      <w:r w:rsidRPr="00785579">
        <w:rPr>
          <w:sz w:val="18"/>
          <w:szCs w:val="18"/>
        </w:rPr>
        <w:t>ixzz2hx6Y2QjZ )</w:t>
      </w:r>
      <w:proofErr w:type="gramEnd"/>
      <w:r w:rsidRPr="00785579">
        <w:rPr>
          <w:sz w:val="18"/>
          <w:szCs w:val="18"/>
        </w:rPr>
        <w:t xml:space="preserve"> //JJV</w:t>
      </w:r>
    </w:p>
    <w:p w:rsidR="00785579" w:rsidRPr="00785579" w:rsidRDefault="00785579" w:rsidP="00785579">
      <w:r w:rsidRPr="00785579">
        <w:t xml:space="preserve">There are economies of scale associated with security, too. Today, large crews </w:t>
      </w:r>
    </w:p>
    <w:p w:rsidR="00785579" w:rsidRPr="00785579" w:rsidRDefault="00785579" w:rsidP="00785579">
      <w:r w:rsidRPr="00785579">
        <w:t>AND</w:t>
      </w:r>
    </w:p>
    <w:p w:rsidR="00785579" w:rsidRPr="00785579" w:rsidRDefault="00785579" w:rsidP="00785579">
      <w:proofErr w:type="gramStart"/>
      <w:r w:rsidRPr="00785579">
        <w:t>past</w:t>
      </w:r>
      <w:proofErr w:type="gramEnd"/>
      <w:r w:rsidRPr="00785579">
        <w:t xml:space="preserve"> the graveyard of the "nuclear renaissance" that never was. ¶ </w:t>
      </w:r>
    </w:p>
    <w:p w:rsidR="00785579" w:rsidRPr="00785579" w:rsidRDefault="00785579" w:rsidP="00785579"/>
    <w:p w:rsidR="00785579" w:rsidRPr="00785579" w:rsidRDefault="00785579" w:rsidP="00785579">
      <w:r w:rsidRPr="00785579">
        <w:t>====</w:t>
      </w:r>
      <w:r w:rsidRPr="00785579">
        <w:t xml:space="preserve">SMRs are less cost-competitive – harms outweigh the benefits, if any. </w:t>
      </w:r>
      <w:r w:rsidRPr="00785579">
        <w:t>====</w:t>
      </w:r>
    </w:p>
    <w:p w:rsidR="00785579" w:rsidRPr="00785579" w:rsidRDefault="00785579" w:rsidP="00785579">
      <w:r w:rsidRPr="00785579">
        <w:t>**USC 9/26 **</w:t>
      </w:r>
      <w:r w:rsidRPr="00785579">
        <w:rPr>
          <w:sz w:val="18"/>
          <w:szCs w:val="18"/>
        </w:rPr>
        <w:t xml:space="preserve">(Union of Concerned Scientists, a group of top-notch scientists that research potential threats that politics and the media </w:t>
      </w:r>
      <w:proofErr w:type="spellStart"/>
      <w:r w:rsidRPr="00785579">
        <w:rPr>
          <w:sz w:val="18"/>
          <w:szCs w:val="18"/>
        </w:rPr>
        <w:t>don</w:t>
      </w:r>
      <w:r w:rsidRPr="00785579">
        <w:rPr>
          <w:sz w:val="18"/>
          <w:szCs w:val="18"/>
        </w:rPr>
        <w:t>~’</w:t>
      </w:r>
      <w:r w:rsidRPr="00785579">
        <w:rPr>
          <w:sz w:val="18"/>
          <w:szCs w:val="18"/>
        </w:rPr>
        <w:t>t</w:t>
      </w:r>
      <w:proofErr w:type="spellEnd"/>
      <w:r w:rsidRPr="00785579">
        <w:rPr>
          <w:sz w:val="18"/>
          <w:szCs w:val="18"/>
        </w:rPr>
        <w:t xml:space="preserve"> see and reveal them to the general public. </w:t>
      </w:r>
      <w:r w:rsidRPr="00785579">
        <w:rPr>
          <w:sz w:val="18"/>
          <w:szCs w:val="18"/>
        </w:rPr>
        <w:t>"</w:t>
      </w:r>
      <w:r w:rsidRPr="00785579">
        <w:rPr>
          <w:sz w:val="18"/>
          <w:szCs w:val="18"/>
        </w:rPr>
        <w:t xml:space="preserve">Small Modular Nuclear Reactors </w:t>
      </w:r>
      <w:proofErr w:type="spellStart"/>
      <w:r w:rsidRPr="00785579">
        <w:rPr>
          <w:sz w:val="18"/>
          <w:szCs w:val="18"/>
        </w:rPr>
        <w:t>Won</w:t>
      </w:r>
      <w:r w:rsidRPr="00785579">
        <w:rPr>
          <w:sz w:val="18"/>
          <w:szCs w:val="18"/>
        </w:rPr>
        <w:t>~’</w:t>
      </w:r>
      <w:r w:rsidRPr="00785579">
        <w:rPr>
          <w:sz w:val="18"/>
          <w:szCs w:val="18"/>
        </w:rPr>
        <w:t>t</w:t>
      </w:r>
      <w:proofErr w:type="spellEnd"/>
      <w:r w:rsidRPr="00785579">
        <w:rPr>
          <w:sz w:val="18"/>
          <w:szCs w:val="18"/>
        </w:rPr>
        <w:t xml:space="preserve"> Solve Nuclear </w:t>
      </w:r>
      <w:proofErr w:type="spellStart"/>
      <w:r w:rsidRPr="00785579">
        <w:rPr>
          <w:sz w:val="18"/>
          <w:szCs w:val="18"/>
        </w:rPr>
        <w:t>Power</w:t>
      </w:r>
      <w:r w:rsidRPr="00785579">
        <w:rPr>
          <w:sz w:val="18"/>
          <w:szCs w:val="18"/>
        </w:rPr>
        <w:t>~’</w:t>
      </w:r>
      <w:r w:rsidRPr="00785579">
        <w:rPr>
          <w:sz w:val="18"/>
          <w:szCs w:val="18"/>
        </w:rPr>
        <w:t>s</w:t>
      </w:r>
      <w:proofErr w:type="spellEnd"/>
      <w:r w:rsidRPr="00785579">
        <w:rPr>
          <w:sz w:val="18"/>
          <w:szCs w:val="18"/>
        </w:rPr>
        <w:t xml:space="preserve"> Safety, Security and Cost Problems, New Report Finds</w:t>
      </w:r>
      <w:r w:rsidRPr="00785579">
        <w:rPr>
          <w:sz w:val="18"/>
          <w:szCs w:val="18"/>
        </w:rPr>
        <w:t>"</w:t>
      </w:r>
      <w:r w:rsidRPr="00785579">
        <w:rPr>
          <w:sz w:val="18"/>
          <w:szCs w:val="18"/>
        </w:rPr>
        <w:t xml:space="preserve"> </w:t>
      </w:r>
      <w:r w:rsidRPr="00785579">
        <w:rPr>
          <w:sz w:val="18"/>
          <w:szCs w:val="18"/>
        </w:rPr>
        <w:t>[[http://www.ucsusa.org/nuclear_power/nuclear_power_technology/small-modular-reactors.html-http://www.ucsusa.org/nuclear_power/nuclear_power_technology/small-modular-reactors.html]]</w:t>
      </w:r>
      <w:r w:rsidRPr="00785579">
        <w:rPr>
          <w:rStyle w:val="Hyperlink"/>
          <w:sz w:val="18"/>
          <w:szCs w:val="18"/>
        </w:rPr>
        <w:t>)</w:t>
      </w:r>
    </w:p>
    <w:p w:rsidR="00785579" w:rsidRPr="00785579" w:rsidRDefault="00785579" w:rsidP="00785579">
      <w:r w:rsidRPr="00785579">
        <w:t xml:space="preserve">As </w:t>
      </w:r>
      <w:proofErr w:type="spellStart"/>
      <w:r w:rsidRPr="00785579">
        <w:t>Lyman~’s</w:t>
      </w:r>
      <w:proofErr w:type="spellEnd"/>
      <w:r w:rsidRPr="00785579">
        <w:t xml:space="preserve"> report points out, utilities started building larger reactors in the first place </w:t>
      </w:r>
    </w:p>
    <w:p w:rsidR="00785579" w:rsidRPr="00785579" w:rsidRDefault="00785579" w:rsidP="00785579">
      <w:r w:rsidRPr="00785579">
        <w:t>AND</w:t>
      </w:r>
    </w:p>
    <w:p w:rsidR="00785579" w:rsidRPr="00785579" w:rsidRDefault="00785579" w:rsidP="00785579">
      <w:proofErr w:type="gramStart"/>
      <w:r w:rsidRPr="00785579">
        <w:t>requirements</w:t>
      </w:r>
      <w:proofErr w:type="gramEnd"/>
      <w:r w:rsidRPr="00785579">
        <w:t xml:space="preserve"> for emergency planning, control room staffing, and security force staffing.</w:t>
      </w:r>
    </w:p>
    <w:p w:rsidR="00785579" w:rsidRPr="00785579" w:rsidRDefault="00785579" w:rsidP="00785579"/>
    <w:p w:rsidR="00785579" w:rsidRPr="00785579" w:rsidRDefault="00785579" w:rsidP="00785579"/>
    <w:p w:rsidR="00785579" w:rsidRPr="00785579" w:rsidRDefault="00785579" w:rsidP="00785579">
      <w:r w:rsidRPr="00785579">
        <w:t>====</w:t>
      </w:r>
      <w:r w:rsidRPr="00785579">
        <w:t>China already solves all SMR impacts</w:t>
      </w:r>
      <w:r w:rsidRPr="00785579">
        <w:t>====</w:t>
      </w:r>
    </w:p>
    <w:p w:rsidR="00785579" w:rsidRPr="00785579" w:rsidRDefault="00785579" w:rsidP="00785579">
      <w:r w:rsidRPr="00785579">
        <w:t>**</w:t>
      </w:r>
      <w:proofErr w:type="spellStart"/>
      <w:r w:rsidRPr="00785579">
        <w:t>Yurman</w:t>
      </w:r>
      <w:proofErr w:type="spellEnd"/>
      <w:r w:rsidRPr="00785579">
        <w:t xml:space="preserve"> ~’12 **</w:t>
      </w:r>
      <w:r w:rsidRPr="00785579">
        <w:rPr>
          <w:sz w:val="16"/>
          <w:szCs w:val="16"/>
        </w:rPr>
        <w:t xml:space="preserve">(Dan, Sr. Project Planner at Vantage Partners LLC¶ Past¶ Communications Strategies </w:t>
      </w:r>
      <w:r w:rsidRPr="00785579">
        <w:rPr>
          <w:sz w:val="16"/>
          <w:szCs w:val="16"/>
        </w:rPr>
        <w:t>%26</w:t>
      </w:r>
      <w:r w:rsidRPr="00785579">
        <w:rPr>
          <w:sz w:val="16"/>
          <w:szCs w:val="16"/>
        </w:rPr>
        <w:t xml:space="preserve"> Services for Energy Technologies at Independent </w:t>
      </w:r>
      <w:proofErr w:type="spellStart"/>
      <w:r w:rsidRPr="00785579">
        <w:rPr>
          <w:sz w:val="16"/>
          <w:szCs w:val="16"/>
        </w:rPr>
        <w:t>Consultant;Self</w:t>
      </w:r>
      <w:proofErr w:type="spellEnd"/>
      <w:r w:rsidRPr="00785579">
        <w:rPr>
          <w:sz w:val="16"/>
          <w:szCs w:val="16"/>
        </w:rPr>
        <w:t xml:space="preserve"> Employed¶ Project Manager at CH2MHill¶ IT Project Manager at Bechtel¶ see all¶ Education¶ University of Colorado Denver¶ Fairleigh Dickinson University, </w:t>
      </w:r>
      <w:r w:rsidRPr="00785579">
        <w:rPr>
          <w:sz w:val="16"/>
          <w:szCs w:val="16"/>
        </w:rPr>
        <w:t>"</w:t>
      </w:r>
      <w:r w:rsidRPr="00785579">
        <w:rPr>
          <w:sz w:val="16"/>
          <w:szCs w:val="16"/>
        </w:rPr>
        <w:t xml:space="preserve">2012 </w:t>
      </w:r>
      <w:r w:rsidRPr="00785579">
        <w:rPr>
          <w:sz w:val="16"/>
          <w:szCs w:val="16"/>
        </w:rPr>
        <w:t>~~</w:t>
      </w:r>
      <w:r w:rsidRPr="00785579">
        <w:rPr>
          <w:sz w:val="16"/>
          <w:szCs w:val="16"/>
        </w:rPr>
        <w:t xml:space="preserve"> The year that was in nuclear energy</w:t>
      </w:r>
      <w:r w:rsidRPr="00785579">
        <w:rPr>
          <w:sz w:val="16"/>
          <w:szCs w:val="16"/>
        </w:rPr>
        <w:t>"</w:t>
      </w:r>
      <w:r w:rsidRPr="00785579">
        <w:rPr>
          <w:sz w:val="16"/>
          <w:szCs w:val="16"/>
        </w:rPr>
        <w:t xml:space="preserve"> </w:t>
      </w:r>
      <w:r w:rsidRPr="00785579">
        <w:rPr>
          <w:sz w:val="16"/>
          <w:szCs w:val="16"/>
        </w:rPr>
        <w:t>[[http://ansnuclearcafe.org/category/small-modular-reactors/-http://ansnuclearcafe.org/category/small-modular-reactors/]]</w:t>
      </w:r>
      <w:r w:rsidRPr="00785579">
        <w:rPr>
          <w:sz w:val="16"/>
          <w:szCs w:val="16"/>
        </w:rPr>
        <w:t>) // JJV</w:t>
      </w:r>
    </w:p>
    <w:p w:rsidR="00785579" w:rsidRPr="00785579" w:rsidRDefault="00785579" w:rsidP="00785579">
      <w:r w:rsidRPr="00785579">
        <w:t xml:space="preserve">After a long reconsideration (following the Fukushima crisis) of its aggressive plans to </w:t>
      </w:r>
    </w:p>
    <w:p w:rsidR="00785579" w:rsidRPr="00785579" w:rsidRDefault="00785579" w:rsidP="00785579">
      <w:r w:rsidRPr="00785579">
        <w:t>AND</w:t>
      </w:r>
    </w:p>
    <w:p w:rsidR="00785579" w:rsidRPr="00785579" w:rsidRDefault="00785579" w:rsidP="00785579">
      <w:proofErr w:type="gramStart"/>
      <w:r w:rsidRPr="00785579">
        <w:t>an</w:t>
      </w:r>
      <w:proofErr w:type="gramEnd"/>
      <w:r w:rsidRPr="00785579">
        <w:t xml:space="preserve"> estimate of 80 </w:t>
      </w:r>
      <w:proofErr w:type="spellStart"/>
      <w:r w:rsidRPr="00785579">
        <w:t>GWe</w:t>
      </w:r>
      <w:proofErr w:type="spellEnd"/>
      <w:r w:rsidRPr="00785579">
        <w:t xml:space="preserve"> by 2020 to about 55–60 </w:t>
      </w:r>
      <w:proofErr w:type="spellStart"/>
      <w:r w:rsidRPr="00785579">
        <w:t>GWe</w:t>
      </w:r>
      <w:proofErr w:type="spellEnd"/>
      <w:r w:rsidRPr="00785579">
        <w:t xml:space="preserve">. </w:t>
      </w:r>
    </w:p>
    <w:p w:rsidR="00785579" w:rsidRPr="00785579" w:rsidRDefault="00785579" w:rsidP="00785579"/>
    <w:p w:rsidR="00785579" w:rsidRPr="00785579" w:rsidRDefault="00785579" w:rsidP="00785579">
      <w:r w:rsidRPr="00785579">
        <w:t>====</w:t>
      </w:r>
      <w:r w:rsidRPr="00785579">
        <w:t xml:space="preserve">Delays kill solvency – It will take too long create a safe version of SMRs and costs too much too solve warming if </w:t>
      </w:r>
      <w:proofErr w:type="spellStart"/>
      <w:r w:rsidRPr="00785579">
        <w:t>we</w:t>
      </w:r>
      <w:r w:rsidRPr="00785579">
        <w:t>~’</w:t>
      </w:r>
      <w:r w:rsidRPr="00785579">
        <w:t>re</w:t>
      </w:r>
      <w:proofErr w:type="spellEnd"/>
      <w:r w:rsidRPr="00785579">
        <w:t xml:space="preserve"> really on the brink</w:t>
      </w:r>
      <w:r w:rsidRPr="00785579">
        <w:t>====</w:t>
      </w:r>
    </w:p>
    <w:p w:rsidR="00785579" w:rsidRPr="00785579" w:rsidRDefault="00785579" w:rsidP="00785579">
      <w:r w:rsidRPr="00785579">
        <w:t>**USC 9/26 **</w:t>
      </w:r>
      <w:r w:rsidRPr="00785579">
        <w:rPr>
          <w:sz w:val="18"/>
          <w:szCs w:val="18"/>
        </w:rPr>
        <w:t xml:space="preserve">(Union of Concerned Scientists, a group of top-notch scientists that research potential threats that politics and the media </w:t>
      </w:r>
      <w:proofErr w:type="spellStart"/>
      <w:r w:rsidRPr="00785579">
        <w:rPr>
          <w:sz w:val="18"/>
          <w:szCs w:val="18"/>
        </w:rPr>
        <w:t>don</w:t>
      </w:r>
      <w:r w:rsidRPr="00785579">
        <w:rPr>
          <w:sz w:val="18"/>
          <w:szCs w:val="18"/>
        </w:rPr>
        <w:t>~’</w:t>
      </w:r>
      <w:r w:rsidRPr="00785579">
        <w:rPr>
          <w:sz w:val="18"/>
          <w:szCs w:val="18"/>
        </w:rPr>
        <w:t>t</w:t>
      </w:r>
      <w:proofErr w:type="spellEnd"/>
      <w:r w:rsidRPr="00785579">
        <w:rPr>
          <w:sz w:val="18"/>
          <w:szCs w:val="18"/>
        </w:rPr>
        <w:t xml:space="preserve"> see and reveal them to the general public. </w:t>
      </w:r>
      <w:r w:rsidRPr="00785579">
        <w:rPr>
          <w:sz w:val="18"/>
          <w:szCs w:val="18"/>
        </w:rPr>
        <w:t>"</w:t>
      </w:r>
      <w:r w:rsidRPr="00785579">
        <w:rPr>
          <w:sz w:val="18"/>
          <w:szCs w:val="18"/>
        </w:rPr>
        <w:t xml:space="preserve">Small Modular Nuclear Reactors </w:t>
      </w:r>
      <w:proofErr w:type="spellStart"/>
      <w:r w:rsidRPr="00785579">
        <w:rPr>
          <w:sz w:val="18"/>
          <w:szCs w:val="18"/>
        </w:rPr>
        <w:t>Won</w:t>
      </w:r>
      <w:r w:rsidRPr="00785579">
        <w:rPr>
          <w:sz w:val="18"/>
          <w:szCs w:val="18"/>
        </w:rPr>
        <w:t>~’</w:t>
      </w:r>
      <w:r w:rsidRPr="00785579">
        <w:rPr>
          <w:sz w:val="18"/>
          <w:szCs w:val="18"/>
        </w:rPr>
        <w:t>t</w:t>
      </w:r>
      <w:proofErr w:type="spellEnd"/>
      <w:r w:rsidRPr="00785579">
        <w:rPr>
          <w:sz w:val="18"/>
          <w:szCs w:val="18"/>
        </w:rPr>
        <w:t xml:space="preserve"> Solve Nuclear </w:t>
      </w:r>
      <w:proofErr w:type="spellStart"/>
      <w:r w:rsidRPr="00785579">
        <w:rPr>
          <w:sz w:val="18"/>
          <w:szCs w:val="18"/>
        </w:rPr>
        <w:lastRenderedPageBreak/>
        <w:t>Power</w:t>
      </w:r>
      <w:r w:rsidRPr="00785579">
        <w:rPr>
          <w:sz w:val="18"/>
          <w:szCs w:val="18"/>
        </w:rPr>
        <w:t>~’</w:t>
      </w:r>
      <w:r w:rsidRPr="00785579">
        <w:rPr>
          <w:sz w:val="18"/>
          <w:szCs w:val="18"/>
        </w:rPr>
        <w:t>s</w:t>
      </w:r>
      <w:proofErr w:type="spellEnd"/>
      <w:r w:rsidRPr="00785579">
        <w:rPr>
          <w:sz w:val="18"/>
          <w:szCs w:val="18"/>
        </w:rPr>
        <w:t xml:space="preserve"> Safety, Security and Cost Problems, New Report Finds</w:t>
      </w:r>
      <w:r w:rsidRPr="00785579">
        <w:rPr>
          <w:sz w:val="18"/>
          <w:szCs w:val="18"/>
        </w:rPr>
        <w:t>"</w:t>
      </w:r>
      <w:r w:rsidRPr="00785579">
        <w:rPr>
          <w:sz w:val="18"/>
          <w:szCs w:val="18"/>
        </w:rPr>
        <w:t xml:space="preserve"> </w:t>
      </w:r>
      <w:r w:rsidRPr="00785579">
        <w:rPr>
          <w:sz w:val="18"/>
          <w:szCs w:val="18"/>
        </w:rPr>
        <w:t>[[http://www.ucsusa.org/nuclear_power/nuclear_power_technology/small-modular-reactors.html-http://www.ucsusa.org/nuclear_power/nuclear_power_technology/small-modular-reactors.html]]</w:t>
      </w:r>
      <w:r w:rsidRPr="00785579">
        <w:rPr>
          <w:rStyle w:val="Hyperlink"/>
          <w:sz w:val="18"/>
          <w:szCs w:val="18"/>
        </w:rPr>
        <w:t>)</w:t>
      </w:r>
    </w:p>
    <w:p w:rsidR="00785579" w:rsidRPr="00785579" w:rsidRDefault="00785579" w:rsidP="00785579">
      <w:r w:rsidRPr="00785579">
        <w:t xml:space="preserve">Small reactor aficionados argue that mass-producing the reactors on an assembly line instead </w:t>
      </w:r>
    </w:p>
    <w:p w:rsidR="00785579" w:rsidRPr="00785579" w:rsidRDefault="00785579" w:rsidP="00785579">
      <w:r w:rsidRPr="00785579">
        <w:t>AND</w:t>
      </w:r>
    </w:p>
    <w:p w:rsidR="00785579" w:rsidRPr="00785579" w:rsidRDefault="00785579" w:rsidP="00785579">
      <w:proofErr w:type="gramStart"/>
      <w:r w:rsidRPr="00785579">
        <w:t>small</w:t>
      </w:r>
      <w:proofErr w:type="gramEnd"/>
      <w:r w:rsidRPr="00785579">
        <w:t xml:space="preserve"> reactor licensing and development. That would be a recipe for disaster."</w:t>
      </w:r>
    </w:p>
    <w:p w:rsidR="00785579" w:rsidRPr="00785579" w:rsidRDefault="00785579" w:rsidP="00785579"/>
    <w:p w:rsidR="00785579" w:rsidRPr="00785579" w:rsidRDefault="00785579" w:rsidP="00785579"/>
    <w:p w:rsidR="00785579" w:rsidRPr="00785579" w:rsidRDefault="00785579" w:rsidP="00785579">
      <w:r w:rsidRPr="00785579">
        <w:t>====</w:t>
      </w:r>
      <w:r w:rsidRPr="00785579">
        <w:t xml:space="preserve">No impact - There are multiple logical barriers that preclude any state from supplying terrorists with WMDs – makes nuclear terrorism IMPOSSIBLE. </w:t>
      </w:r>
      <w:r w:rsidRPr="00785579">
        <w:t>====</w:t>
      </w:r>
    </w:p>
    <w:p w:rsidR="00785579" w:rsidRPr="00785579" w:rsidRDefault="00785579" w:rsidP="00785579">
      <w:r w:rsidRPr="00785579">
        <w:t>**Walt, 7/25/13 **</w:t>
      </w:r>
      <w:r w:rsidRPr="00785579">
        <w:rPr>
          <w:sz w:val="16"/>
        </w:rPr>
        <w:t xml:space="preserve">(Stephen M. Walt is the Robert and Renée </w:t>
      </w:r>
      <w:proofErr w:type="spellStart"/>
      <w:r w:rsidRPr="00785579">
        <w:rPr>
          <w:sz w:val="16"/>
        </w:rPr>
        <w:t>Belfer</w:t>
      </w:r>
      <w:proofErr w:type="spellEnd"/>
      <w:r w:rsidRPr="00785579">
        <w:rPr>
          <w:sz w:val="16"/>
        </w:rPr>
        <w:t xml:space="preserve"> professor of international affairs at Harvard </w:t>
      </w:r>
      <w:proofErr w:type="spellStart"/>
      <w:r w:rsidRPr="00785579">
        <w:rPr>
          <w:sz w:val="16"/>
        </w:rPr>
        <w:t>University</w:t>
      </w:r>
      <w:r w:rsidRPr="00785579">
        <w:rPr>
          <w:sz w:val="16"/>
        </w:rPr>
        <w:t>~’</w:t>
      </w:r>
      <w:r w:rsidRPr="00785579">
        <w:rPr>
          <w:sz w:val="16"/>
        </w:rPr>
        <w:t>s</w:t>
      </w:r>
      <w:proofErr w:type="spellEnd"/>
      <w:r w:rsidRPr="00785579">
        <w:rPr>
          <w:sz w:val="16"/>
        </w:rPr>
        <w:t xml:space="preserve"> Kennedy School of Government, where he served as academic dean from 2002-2006, 7/25/13, </w:t>
      </w:r>
      <w:r w:rsidRPr="00785579">
        <w:rPr>
          <w:sz w:val="16"/>
        </w:rPr>
        <w:t>"</w:t>
      </w:r>
      <w:r w:rsidRPr="00785579">
        <w:rPr>
          <w:sz w:val="16"/>
        </w:rPr>
        <w:t xml:space="preserve">Why We </w:t>
      </w:r>
      <w:proofErr w:type="spellStart"/>
      <w:r w:rsidRPr="00785579">
        <w:rPr>
          <w:sz w:val="16"/>
        </w:rPr>
        <w:t>Don</w:t>
      </w:r>
      <w:r w:rsidRPr="00785579">
        <w:rPr>
          <w:sz w:val="16"/>
        </w:rPr>
        <w:t>~’</w:t>
      </w:r>
      <w:r w:rsidRPr="00785579">
        <w:rPr>
          <w:sz w:val="16"/>
        </w:rPr>
        <w:t>t</w:t>
      </w:r>
      <w:proofErr w:type="spellEnd"/>
      <w:r w:rsidRPr="00785579">
        <w:rPr>
          <w:sz w:val="16"/>
        </w:rPr>
        <w:t xml:space="preserve"> Need to Worry About a </w:t>
      </w:r>
      <w:r w:rsidRPr="00785579">
        <w:rPr>
          <w:sz w:val="16"/>
        </w:rPr>
        <w:t>~’</w:t>
      </w:r>
      <w:r w:rsidRPr="00785579">
        <w:rPr>
          <w:sz w:val="16"/>
        </w:rPr>
        <w:t>Nuclear Handoff</w:t>
      </w:r>
      <w:r w:rsidRPr="00785579">
        <w:rPr>
          <w:sz w:val="16"/>
        </w:rPr>
        <w:t>~’"</w:t>
      </w:r>
      <w:r w:rsidRPr="00785579">
        <w:rPr>
          <w:sz w:val="16"/>
        </w:rPr>
        <w:t>, Foreign Policy, http://walt.foreignpolicy.com/posts/2013/07/25/why_we_dont_need_to_worry_about_a_nuclear_handoff, Accessed 9/3/13, NC)</w:t>
      </w:r>
      <w:r w:rsidRPr="00785579">
        <w:rPr>
          <w:sz w:val="12"/>
        </w:rPr>
        <w:t>¶</w:t>
      </w:r>
      <w:r w:rsidRPr="00785579">
        <w:t xml:space="preserve"> After the 9/11 attacks, the U.S. national security establishment started focusing on the various ways that "international terrorism" might pose a threat</w:t>
      </w:r>
      <w:r w:rsidRPr="00785579">
        <w:rPr>
          <w:sz w:val="16"/>
        </w:rPr>
        <w:t xml:space="preserve"> to U.S. interests or the United States itself. </w:t>
      </w:r>
      <w:r w:rsidRPr="00785579">
        <w:t xml:space="preserve">Unsurprisingly, experts began to dream up all sorts of frightening scenarios and worry about all sorts of far-fetched scenarios. </w:t>
      </w:r>
      <w:r w:rsidRPr="00785579">
        <w:rPr>
          <w:sz w:val="16"/>
        </w:rPr>
        <w:t xml:space="preserve">I remember this period well, and I recall sitting through seminars and workshops at which lots of very smart and creative people were imagining various nasty things that groups like al Qaeda might try to do. Hijack gas trucks and blow up the Lincoln Tunnel? Take over the Mall of America and create carnage on a big shopping day? Commandeer a supertanker and smash it into the Verrazano-Narrows Bridge? Wait until summer and then set forest fires all over the American West? </w:t>
      </w:r>
      <w:r w:rsidRPr="00785579">
        <w:t>The list of conceivable dangers was infinitely long, but if you sat in enough of those seminars, you could easily become convinced that it was only a matter of time before somebody did something really nasty to you or your loved ones.</w:t>
      </w:r>
      <w:r w:rsidRPr="00785579">
        <w:rPr>
          <w:rStyle w:val="StyleBoldUnderline"/>
          <w:b w:val="0"/>
          <w:sz w:val="12"/>
          <w:u w:val="none"/>
        </w:rPr>
        <w:t>¶</w:t>
      </w:r>
      <w:r w:rsidRPr="00785579">
        <w:t xml:space="preserve"> </w:t>
      </w:r>
      <w:r w:rsidRPr="00785579">
        <w:rPr>
          <w:sz w:val="16"/>
        </w:rPr>
        <w:t xml:space="preserve">Imagination is one thing, but disciplined risk assessment is another. </w:t>
      </w:r>
      <w:proofErr w:type="spellStart"/>
      <w:r w:rsidRPr="00785579">
        <w:rPr>
          <w:sz w:val="16"/>
        </w:rPr>
        <w:t>It</w:t>
      </w:r>
      <w:r w:rsidRPr="00785579">
        <w:rPr>
          <w:sz w:val="16"/>
        </w:rPr>
        <w:t>~’</w:t>
      </w:r>
      <w:r w:rsidRPr="00785579">
        <w:rPr>
          <w:sz w:val="16"/>
        </w:rPr>
        <w:t>s</w:t>
      </w:r>
      <w:proofErr w:type="spellEnd"/>
      <w:r w:rsidRPr="00785579">
        <w:rPr>
          <w:sz w:val="16"/>
        </w:rPr>
        <w:t xml:space="preserve"> easy to dream up bad things that could conceivably happen, but </w:t>
      </w:r>
      <w:r w:rsidRPr="00785579">
        <w:t>intelligent public policy should rest on a more careful and sustained appraisal of how likely those various scary things are.</w:t>
      </w:r>
      <w:r w:rsidRPr="00785579">
        <w:rPr>
          <w:sz w:val="16"/>
        </w:rPr>
        <w:t xml:space="preserve"> And </w:t>
      </w:r>
      <w:proofErr w:type="spellStart"/>
      <w:r w:rsidRPr="00785579">
        <w:rPr>
          <w:sz w:val="16"/>
        </w:rPr>
        <w:t>that</w:t>
      </w:r>
      <w:r w:rsidRPr="00785579">
        <w:rPr>
          <w:sz w:val="16"/>
        </w:rPr>
        <w:t>~’</w:t>
      </w:r>
      <w:r w:rsidRPr="00785579">
        <w:rPr>
          <w:sz w:val="16"/>
        </w:rPr>
        <w:t>s</w:t>
      </w:r>
      <w:proofErr w:type="spellEnd"/>
      <w:r w:rsidRPr="00785579">
        <w:rPr>
          <w:sz w:val="16"/>
        </w:rPr>
        <w:t xml:space="preserve"> why I suggest you read </w:t>
      </w:r>
      <w:proofErr w:type="spellStart"/>
      <w:r w:rsidRPr="00785579">
        <w:rPr>
          <w:sz w:val="16"/>
        </w:rPr>
        <w:t>Keir</w:t>
      </w:r>
      <w:proofErr w:type="spellEnd"/>
      <w:r w:rsidRPr="00785579">
        <w:rPr>
          <w:sz w:val="16"/>
        </w:rPr>
        <w:t xml:space="preserve"> </w:t>
      </w:r>
      <w:proofErr w:type="spellStart"/>
      <w:r w:rsidRPr="00785579">
        <w:rPr>
          <w:sz w:val="16"/>
        </w:rPr>
        <w:t>Lieber</w:t>
      </w:r>
      <w:proofErr w:type="spellEnd"/>
      <w:r w:rsidRPr="00785579">
        <w:rPr>
          <w:sz w:val="16"/>
        </w:rPr>
        <w:t xml:space="preserve"> and Daryl </w:t>
      </w:r>
      <w:proofErr w:type="spellStart"/>
      <w:r w:rsidRPr="00785579">
        <w:rPr>
          <w:sz w:val="16"/>
        </w:rPr>
        <w:t>Press</w:t>
      </w:r>
      <w:r w:rsidRPr="00785579">
        <w:rPr>
          <w:sz w:val="16"/>
        </w:rPr>
        <w:t>~’</w:t>
      </w:r>
      <w:r w:rsidRPr="00785579">
        <w:rPr>
          <w:sz w:val="16"/>
        </w:rPr>
        <w:t>s</w:t>
      </w:r>
      <w:proofErr w:type="spellEnd"/>
      <w:r w:rsidRPr="00785579">
        <w:rPr>
          <w:sz w:val="16"/>
        </w:rPr>
        <w:t xml:space="preserve"> recent article in the journal International Security on "Why States </w:t>
      </w:r>
      <w:proofErr w:type="spellStart"/>
      <w:r w:rsidRPr="00785579">
        <w:rPr>
          <w:sz w:val="16"/>
        </w:rPr>
        <w:t>Won</w:t>
      </w:r>
      <w:r w:rsidRPr="00785579">
        <w:rPr>
          <w:sz w:val="16"/>
        </w:rPr>
        <w:t>~’</w:t>
      </w:r>
      <w:r w:rsidRPr="00785579">
        <w:rPr>
          <w:sz w:val="16"/>
        </w:rPr>
        <w:t>t</w:t>
      </w:r>
      <w:proofErr w:type="spellEnd"/>
      <w:r w:rsidRPr="00785579">
        <w:rPr>
          <w:sz w:val="16"/>
        </w:rPr>
        <w:t xml:space="preserve"> Give Nuclear Weapons to Terrorists."</w:t>
      </w:r>
      <w:r w:rsidRPr="00785579">
        <w:rPr>
          <w:sz w:val="12"/>
        </w:rPr>
        <w:t>¶</w:t>
      </w:r>
      <w:r w:rsidRPr="00785579">
        <w:rPr>
          <w:sz w:val="16"/>
        </w:rPr>
        <w:t xml:space="preserve"> </w:t>
      </w:r>
      <w:proofErr w:type="gramStart"/>
      <w:r w:rsidRPr="00785579">
        <w:t>The</w:t>
      </w:r>
      <w:proofErr w:type="gramEnd"/>
      <w:r w:rsidRPr="00785579">
        <w:t xml:space="preserve"> fear that nuclear-armed states would hand weapons to terrorists has been a staple of U.S. threat-mongering ever since 9/11. </w:t>
      </w:r>
      <w:r w:rsidRPr="00785579">
        <w:rPr>
          <w:sz w:val="16"/>
        </w:rPr>
        <w:t xml:space="preserve">It was a key part of the justification for invading Iraq in 2003, and it forms part of the constant drumbeat for military action against Iran. But it never made much sense for two reasons. </w:t>
      </w:r>
      <w:r w:rsidRPr="00785579">
        <w:t>First</w:t>
      </w:r>
      <w:r w:rsidRPr="00785579">
        <w:rPr>
          <w:sz w:val="16"/>
        </w:rPr>
        <w:t xml:space="preserve">, </w:t>
      </w:r>
      <w:r w:rsidRPr="00785579">
        <w:t>a nuclear-armed state has little incentive to give up control over weapons it has labored long and hard to acquire, for what could the state possibly gain from doing so?</w:t>
      </w:r>
      <w:r w:rsidRPr="00785579">
        <w:rPr>
          <w:sz w:val="16"/>
        </w:rPr>
        <w:t xml:space="preserve"> </w:t>
      </w:r>
      <w:r w:rsidRPr="00785579">
        <w:t>Second</w:t>
      </w:r>
      <w:r w:rsidRPr="00785579">
        <w:rPr>
          <w:sz w:val="16"/>
        </w:rPr>
        <w:t xml:space="preserve">, </w:t>
      </w:r>
      <w:r w:rsidRPr="00785579">
        <w:t>a state giving nuclear weapons to terrorists could never be sure that those weapons would not be traced back to it and thereby invite devastating retaliation.</w:t>
      </w:r>
      <w:r w:rsidRPr="00785579">
        <w:rPr>
          <w:rStyle w:val="StyleBoldUnderline"/>
          <w:b w:val="0"/>
          <w:sz w:val="12"/>
          <w:u w:val="none"/>
        </w:rPr>
        <w:t>¶</w:t>
      </w:r>
      <w:r w:rsidRPr="00785579">
        <w:rPr>
          <w:sz w:val="16"/>
        </w:rPr>
        <w:t xml:space="preserve"> </w:t>
      </w:r>
      <w:proofErr w:type="spellStart"/>
      <w:r w:rsidRPr="00785579">
        <w:rPr>
          <w:sz w:val="16"/>
        </w:rPr>
        <w:t>Lieber</w:t>
      </w:r>
      <w:proofErr w:type="spellEnd"/>
      <w:r w:rsidRPr="00785579">
        <w:rPr>
          <w:sz w:val="16"/>
        </w:rPr>
        <w:t xml:space="preserve"> and Press examine the historical record and show that it is almost impossible to conduct a major terrorist operation and not be blamed for it. </w:t>
      </w:r>
      <w:proofErr w:type="spellStart"/>
      <w:r w:rsidRPr="00785579">
        <w:rPr>
          <w:sz w:val="16"/>
        </w:rPr>
        <w:t>Here</w:t>
      </w:r>
      <w:r w:rsidRPr="00785579">
        <w:rPr>
          <w:sz w:val="16"/>
        </w:rPr>
        <w:t>~’</w:t>
      </w:r>
      <w:r w:rsidRPr="00785579">
        <w:rPr>
          <w:sz w:val="16"/>
        </w:rPr>
        <w:t>s</w:t>
      </w:r>
      <w:proofErr w:type="spellEnd"/>
      <w:r w:rsidRPr="00785579">
        <w:rPr>
          <w:sz w:val="16"/>
        </w:rPr>
        <w:t xml:space="preserve"> the abstract for their article</w:t>
      </w:r>
      <w:proofErr w:type="gramStart"/>
      <w:r w:rsidRPr="00785579">
        <w:rPr>
          <w:sz w:val="16"/>
        </w:rPr>
        <w:t>:</w:t>
      </w:r>
      <w:r w:rsidRPr="00785579">
        <w:rPr>
          <w:sz w:val="12"/>
        </w:rPr>
        <w:t>¶</w:t>
      </w:r>
      <w:proofErr w:type="gramEnd"/>
      <w:r w:rsidRPr="00785579">
        <w:rPr>
          <w:sz w:val="16"/>
        </w:rPr>
        <w:t xml:space="preserve"> </w:t>
      </w:r>
      <w:r w:rsidRPr="00785579">
        <w:rPr>
          <w:sz w:val="16"/>
        </w:rPr>
        <w:t>"</w:t>
      </w:r>
      <w:r w:rsidRPr="00785579">
        <w:rPr>
          <w:sz w:val="16"/>
        </w:rPr>
        <w:t xml:space="preserve">Many experts consider nuclear terrorism the single greatest threat to U.S. security. </w:t>
      </w:r>
      <w:r w:rsidRPr="00785579">
        <w:t xml:space="preserve">The fear that a state might transfer nuclear materials to terrorists was a core justification for the invasion of Iraq in 2003 and, more recently, for a strike against </w:t>
      </w:r>
      <w:proofErr w:type="spellStart"/>
      <w:r w:rsidRPr="00785579">
        <w:t>Iran~’s</w:t>
      </w:r>
      <w:proofErr w:type="spellEnd"/>
      <w:r w:rsidRPr="00785579">
        <w:t xml:space="preserve"> nuclear program.</w:t>
      </w:r>
      <w:r w:rsidRPr="00785579">
        <w:rPr>
          <w:sz w:val="16"/>
        </w:rPr>
        <w:t xml:space="preserve"> The logical basis for this concern is sound: if a state could orchestrate an anonymous nuclear terror attack, it could destroy an enemy yet avoid retaliation. But how likely is it that the perpetrators of nuclear terrorism could remain anonymous</w:t>
      </w:r>
      <w:proofErr w:type="gramStart"/>
      <w:r w:rsidRPr="00785579">
        <w:rPr>
          <w:sz w:val="16"/>
        </w:rPr>
        <w:t>?</w:t>
      </w:r>
      <w:r w:rsidRPr="00785579">
        <w:rPr>
          <w:sz w:val="12"/>
        </w:rPr>
        <w:t>¶</w:t>
      </w:r>
      <w:proofErr w:type="gramEnd"/>
      <w:r w:rsidRPr="00785579">
        <w:rPr>
          <w:sz w:val="16"/>
        </w:rPr>
        <w:t xml:space="preserve"> Data culled from a decade of terrorist incidents reveal that attribution is very likely after high-casualty terror attacks. Attribution rates are even higher for attacks on the U.S. homeland or the territory of a major U.S. ally </w:t>
      </w:r>
      <w:r w:rsidRPr="00785579">
        <w:rPr>
          <w:sz w:val="16"/>
        </w:rPr>
        <w:t>—</w:t>
      </w:r>
      <w:r w:rsidRPr="00785579">
        <w:rPr>
          <w:sz w:val="16"/>
        </w:rPr>
        <w:t xml:space="preserve"> 97 percent for incidents in which ten or more people were killed. Moreover, </w:t>
      </w:r>
      <w:r w:rsidRPr="00785579">
        <w:t>tracing a terrorist group that used a nuclear weapon to its state sponsor would not be difficult, because few countries sponsor terror; few terror groups have multiple sponsors; and only one country that sponsors terrorism, Pakistan, has nuclear weapons or enough material to manufacture them. If leaders understand these facts, they will be as reluctant to give weapons to terrorists as they are to use them directly; both actions would invite devastating retaliation."</w:t>
      </w:r>
      <w:r w:rsidRPr="00785579">
        <w:rPr>
          <w:sz w:val="12"/>
        </w:rPr>
        <w:t>¶</w:t>
      </w:r>
      <w:r w:rsidRPr="00785579">
        <w:rPr>
          <w:sz w:val="16"/>
        </w:rPr>
        <w:t xml:space="preserve"> I might add that this is the kind of important, nonpartisan, policy-relevant work that more social scientists ought to be doing. </w:t>
      </w:r>
      <w:r w:rsidRPr="00785579">
        <w:t xml:space="preserve">It is also important to disseminate these findings widely, so that 1) U.S. policymakers </w:t>
      </w:r>
      <w:proofErr w:type="spellStart"/>
      <w:r w:rsidRPr="00785579">
        <w:t>won~’t</w:t>
      </w:r>
      <w:proofErr w:type="spellEnd"/>
      <w:r w:rsidRPr="00785579">
        <w:t xml:space="preserve"> keep chasing phantom dangers, 2) the leaders of nuclear-armed states understand that their arsenals are good for deterrence and not much else, and 3) said leaders also understand the need to keep whatever weapons they might have under very reliable control.</w:t>
      </w:r>
      <w:r w:rsidRPr="00785579">
        <w:rPr>
          <w:rStyle w:val="StyleBoldUnderline"/>
          <w:b w:val="0"/>
          <w:sz w:val="12"/>
          <w:u w:val="none"/>
        </w:rPr>
        <w:t>¶</w:t>
      </w:r>
      <w:r w:rsidRPr="00785579">
        <w:t xml:space="preserve"> </w:t>
      </w:r>
    </w:p>
    <w:p w:rsidR="00785579" w:rsidRPr="00785579" w:rsidRDefault="00785579" w:rsidP="00785579"/>
    <w:p w:rsidR="00785579" w:rsidRPr="00785579" w:rsidRDefault="00785579" w:rsidP="00785579"/>
    <w:p w:rsidR="00785579" w:rsidRPr="00785579" w:rsidRDefault="00785579" w:rsidP="00785579">
      <w:r w:rsidRPr="00785579">
        <w:t>====</w:t>
      </w:r>
      <w:r w:rsidRPr="00785579">
        <w:t>4. No Impact– average death in all meltdowns is 400 deaths</w:t>
      </w:r>
      <w:r w:rsidRPr="00785579">
        <w:t>====</w:t>
      </w:r>
    </w:p>
    <w:p w:rsidR="00785579" w:rsidRPr="00785579" w:rsidRDefault="00785579" w:rsidP="00785579">
      <w:proofErr w:type="gramStart"/>
      <w:r w:rsidRPr="00785579">
        <w:lastRenderedPageBreak/>
        <w:t>Cohen, no date</w:t>
      </w:r>
      <w:r w:rsidRPr="00785579">
        <w:t xml:space="preserve"> (Bernard L, Prof at the U of Pittsburgh.</w:t>
      </w:r>
      <w:proofErr w:type="gramEnd"/>
      <w:r w:rsidRPr="00785579">
        <w:t xml:space="preserve">  </w:t>
      </w:r>
      <w:r w:rsidRPr="00785579">
        <w:t>"</w:t>
      </w:r>
      <w:r w:rsidRPr="00785579">
        <w:t>Risks of Nuclear Power</w:t>
      </w:r>
      <w:r w:rsidRPr="00785579">
        <w:t>"</w:t>
      </w:r>
      <w:r w:rsidRPr="00785579">
        <w:t xml:space="preserve"> http://physics.isu.edu/radinf/np-risk.htm) </w:t>
      </w:r>
    </w:p>
    <w:p w:rsidR="00785579" w:rsidRPr="00785579" w:rsidRDefault="00785579" w:rsidP="00785579">
      <w:r w:rsidRPr="00785579">
        <w:t xml:space="preserve">Risks from reactor accidents are estimated by the rapidly developing science of "probabilistic risk </w:t>
      </w:r>
    </w:p>
    <w:p w:rsidR="00785579" w:rsidRPr="00785579" w:rsidRDefault="00785579" w:rsidP="00785579">
      <w:r w:rsidRPr="00785579">
        <w:t>AND</w:t>
      </w:r>
    </w:p>
    <w:p w:rsidR="00785579" w:rsidRPr="00785579" w:rsidRDefault="00785579" w:rsidP="00785579">
      <w:proofErr w:type="gramStart"/>
      <w:r w:rsidRPr="00785579">
        <w:t>downs</w:t>
      </w:r>
      <w:proofErr w:type="gramEnd"/>
      <w:r w:rsidRPr="00785579">
        <w:t xml:space="preserve"> each year for nuclear power to be as dangerous as coal burning.</w:t>
      </w:r>
    </w:p>
    <w:p w:rsidR="00785579" w:rsidRPr="00785579" w:rsidRDefault="00785579" w:rsidP="00785579"/>
    <w:p w:rsidR="00785579" w:rsidRPr="00785579" w:rsidRDefault="00785579" w:rsidP="00785579"/>
    <w:p w:rsidR="00785579" w:rsidRPr="00785579" w:rsidRDefault="00785579" w:rsidP="00785579">
      <w:r w:rsidRPr="00785579">
        <w:t>====</w:t>
      </w:r>
      <w:r w:rsidRPr="00785579">
        <w:t xml:space="preserve">1. Empirically denied – diseases have been around forever and </w:t>
      </w:r>
      <w:proofErr w:type="spellStart"/>
      <w:r w:rsidRPr="00785579">
        <w:t>haven</w:t>
      </w:r>
      <w:proofErr w:type="gramStart"/>
      <w:r w:rsidRPr="00785579">
        <w:t>~’</w:t>
      </w:r>
      <w:r w:rsidRPr="00785579">
        <w:t>t</w:t>
      </w:r>
      <w:proofErr w:type="spellEnd"/>
      <w:proofErr w:type="gramEnd"/>
      <w:r w:rsidRPr="00785579">
        <w:t xml:space="preserve"> caused extinction. Plus, genetic diversity ensures that some humans will always survive</w:t>
      </w:r>
      <w:proofErr w:type="gramStart"/>
      <w:r w:rsidRPr="00785579">
        <w:t>.</w:t>
      </w:r>
      <w:r w:rsidRPr="00785579">
        <w:t>=</w:t>
      </w:r>
      <w:proofErr w:type="gramEnd"/>
      <w:r w:rsidRPr="00785579">
        <w:t>===</w:t>
      </w:r>
    </w:p>
    <w:p w:rsidR="00785579" w:rsidRPr="00785579" w:rsidRDefault="00785579" w:rsidP="00785579"/>
    <w:p w:rsidR="00785579" w:rsidRPr="00785579" w:rsidRDefault="00785579" w:rsidP="00785579"/>
    <w:p w:rsidR="00785579" w:rsidRPr="00785579" w:rsidRDefault="00785579" w:rsidP="00785579">
      <w:r w:rsidRPr="00785579">
        <w:t>====</w:t>
      </w:r>
      <w:r w:rsidRPr="00785579">
        <w:t>3. Multiple alternate causalities to disease</w:t>
      </w:r>
      <w:r w:rsidRPr="00785579">
        <w:t>====</w:t>
      </w:r>
    </w:p>
    <w:p w:rsidR="00785579" w:rsidRPr="00785579" w:rsidRDefault="00785579" w:rsidP="00785579">
      <w:r w:rsidRPr="00785579">
        <w:t xml:space="preserve">**Brower, 03** </w:t>
      </w:r>
    </w:p>
    <w:p w:rsidR="00785579" w:rsidRPr="00785579" w:rsidRDefault="00785579" w:rsidP="00785579">
      <w:pPr>
        <w:rPr>
          <w:rFonts w:asciiTheme="majorHAnsi" w:hAnsiTheme="majorHAnsi"/>
        </w:rPr>
      </w:pPr>
      <w:r w:rsidRPr="00785579">
        <w:rPr>
          <w:rFonts w:asciiTheme="majorHAnsi" w:hAnsiTheme="majorHAnsi"/>
        </w:rPr>
        <w:t xml:space="preserve">(Jennifer, science/technology policy analyst, and Peter Chalk, political scientist, Summer 2003, Rand Review, Vol. 27, No. 2, </w:t>
      </w:r>
      <w:r w:rsidRPr="00785579">
        <w:rPr>
          <w:rFonts w:asciiTheme="majorHAnsi" w:hAnsiTheme="majorHAnsi"/>
        </w:rPr>
        <w:t>"</w:t>
      </w:r>
      <w:r w:rsidRPr="00785579">
        <w:rPr>
          <w:rFonts w:asciiTheme="majorHAnsi" w:hAnsiTheme="majorHAnsi"/>
        </w:rPr>
        <w:t>Vectors Without Borders,</w:t>
      </w:r>
      <w:r w:rsidRPr="00785579">
        <w:rPr>
          <w:rFonts w:asciiTheme="majorHAnsi" w:hAnsiTheme="majorHAnsi"/>
        </w:rPr>
        <w:t>"</w:t>
      </w:r>
      <w:r w:rsidRPr="00785579">
        <w:rPr>
          <w:rFonts w:asciiTheme="majorHAnsi" w:hAnsiTheme="majorHAnsi"/>
        </w:rPr>
        <w:t xml:space="preserve">  </w:t>
      </w:r>
      <w:r w:rsidRPr="00785579">
        <w:rPr>
          <w:rFonts w:asciiTheme="majorHAnsi" w:hAnsiTheme="majorHAnsi"/>
        </w:rPr>
        <w:t>[[</w:t>
      </w:r>
      <w:r w:rsidRPr="00785579">
        <w:rPr>
          <w:rFonts w:asciiTheme="majorHAnsi" w:hAnsiTheme="majorHAnsi"/>
        </w:rPr>
        <w:t>http://www.rand.org/publications/randreview/issues/summer2003/vectors.html</w:t>
      </w:r>
      <w:r w:rsidRPr="00785579">
        <w:rPr>
          <w:rFonts w:asciiTheme="majorHAnsi" w:hAnsiTheme="majorHAnsi"/>
        </w:rPr>
        <w:t>-http://www.rand.org/publications/randreview/issues/summer2003/vectors.html]]</w:t>
      </w:r>
      <w:r w:rsidRPr="00785579">
        <w:rPr>
          <w:rFonts w:asciiTheme="majorHAnsi" w:hAnsiTheme="majorHAnsi"/>
        </w:rPr>
        <w:t>)</w:t>
      </w:r>
    </w:p>
    <w:p w:rsidR="00785579" w:rsidRPr="00785579" w:rsidRDefault="00785579" w:rsidP="00785579">
      <w:pPr>
        <w:rPr>
          <w:rFonts w:asciiTheme="majorHAnsi" w:hAnsiTheme="majorHAnsi"/>
        </w:rPr>
      </w:pPr>
    </w:p>
    <w:p w:rsidR="00785579" w:rsidRPr="00785579" w:rsidRDefault="00785579" w:rsidP="00785579">
      <w:r w:rsidRPr="00785579">
        <w:t xml:space="preserve">This </w:t>
      </w:r>
      <w:proofErr w:type="spellStart"/>
      <w:r w:rsidRPr="00785579">
        <w:t>year~’s</w:t>
      </w:r>
      <w:proofErr w:type="spellEnd"/>
      <w:r w:rsidRPr="00785579">
        <w:t xml:space="preserve"> outbreak of severe acute respiratory syndrome (SARS) in Beijing, Hong </w:t>
      </w:r>
    </w:p>
    <w:p w:rsidR="00785579" w:rsidRPr="00785579" w:rsidRDefault="00785579" w:rsidP="00785579">
      <w:r w:rsidRPr="00785579">
        <w:t>AND</w:t>
      </w:r>
    </w:p>
    <w:p w:rsidR="00785579" w:rsidRPr="00785579" w:rsidRDefault="00785579" w:rsidP="00785579">
      <w:proofErr w:type="gramStart"/>
      <w:r w:rsidRPr="00785579">
        <w:t>increase</w:t>
      </w:r>
      <w:proofErr w:type="gramEnd"/>
      <w:r w:rsidRPr="00785579">
        <w:t xml:space="preserve"> the likelihood that people will come into contact with potentially fatal diseases.</w:t>
      </w:r>
    </w:p>
    <w:p w:rsidR="00785579" w:rsidRPr="00785579" w:rsidRDefault="00785579" w:rsidP="00785579"/>
    <w:p w:rsidR="00785579" w:rsidRPr="00785579" w:rsidRDefault="00785579" w:rsidP="00785579">
      <w:r w:rsidRPr="00785579">
        <w:t>====</w:t>
      </w:r>
      <w:r w:rsidRPr="00785579">
        <w:t xml:space="preserve">4. Microbiology research solves the disease impact—humans </w:t>
      </w:r>
      <w:proofErr w:type="spellStart"/>
      <w:r w:rsidRPr="00785579">
        <w:t>won</w:t>
      </w:r>
      <w:r w:rsidRPr="00785579">
        <w:t>~’</w:t>
      </w:r>
      <w:r w:rsidRPr="00785579">
        <w:t>t</w:t>
      </w:r>
      <w:proofErr w:type="spellEnd"/>
      <w:r w:rsidRPr="00785579">
        <w:t xml:space="preserve"> be part of the extinction</w:t>
      </w:r>
      <w:r w:rsidRPr="00785579">
        <w:t>====</w:t>
      </w:r>
    </w:p>
    <w:p w:rsidR="00785579" w:rsidRPr="00785579" w:rsidRDefault="00785579" w:rsidP="00785579">
      <w:r w:rsidRPr="00785579">
        <w:t xml:space="preserve">**Health, 99** </w:t>
      </w:r>
    </w:p>
    <w:p w:rsidR="00785579" w:rsidRPr="00785579" w:rsidRDefault="00785579" w:rsidP="00785579">
      <w:pPr>
        <w:rPr>
          <w:rFonts w:asciiTheme="majorHAnsi" w:hAnsiTheme="majorHAnsi"/>
        </w:rPr>
      </w:pPr>
      <w:r w:rsidRPr="00785579">
        <w:rPr>
          <w:rFonts w:asciiTheme="majorHAnsi" w:hAnsiTheme="majorHAnsi"/>
        </w:rPr>
        <w:t>(Jim, Orchids Australia, December, http://www.orchidsaustralia.com/whysave.htm)</w:t>
      </w:r>
    </w:p>
    <w:p w:rsidR="00785579" w:rsidRPr="00785579" w:rsidRDefault="00785579" w:rsidP="00785579">
      <w:pPr>
        <w:rPr>
          <w:rFonts w:asciiTheme="majorHAnsi" w:hAnsiTheme="majorHAnsi"/>
        </w:rPr>
      </w:pPr>
    </w:p>
    <w:p w:rsidR="00785579" w:rsidRPr="00785579" w:rsidRDefault="00785579" w:rsidP="00785579">
      <w:pPr>
        <w:rPr>
          <w:rFonts w:asciiTheme="majorHAnsi" w:hAnsiTheme="majorHAnsi"/>
        </w:rPr>
      </w:pPr>
      <w:r w:rsidRPr="00785579">
        <w:rPr>
          <w:rFonts w:asciiTheme="majorHAnsi" w:hAnsiTheme="majorHAnsi"/>
        </w:rPr>
        <w:t xml:space="preserve">So maybe we do need them. Could the information in them have practical uses? A hard fact </w:t>
      </w:r>
    </w:p>
    <w:p w:rsidR="00785579" w:rsidRPr="00785579" w:rsidRDefault="00785579" w:rsidP="00785579">
      <w:pPr>
        <w:rPr>
          <w:rFonts w:asciiTheme="majorHAnsi" w:hAnsiTheme="majorHAnsi"/>
        </w:rPr>
      </w:pPr>
      <w:proofErr w:type="gramStart"/>
      <w:r w:rsidRPr="00785579">
        <w:rPr>
          <w:rFonts w:asciiTheme="majorHAnsi" w:hAnsiTheme="majorHAnsi"/>
        </w:rPr>
        <w:t>glares</w:t>
      </w:r>
      <w:proofErr w:type="gramEnd"/>
      <w:r w:rsidRPr="00785579">
        <w:rPr>
          <w:rFonts w:asciiTheme="majorHAnsi" w:hAnsiTheme="majorHAnsi"/>
        </w:rPr>
        <w:t xml:space="preserve">. </w:t>
      </w:r>
      <w:r w:rsidRPr="00785579">
        <w:t>Pharmaceutical companies can now put together their own molecules</w:t>
      </w:r>
      <w:r w:rsidRPr="00785579">
        <w:rPr>
          <w:rFonts w:asciiTheme="majorHAnsi" w:hAnsiTheme="majorHAnsi"/>
        </w:rPr>
        <w:t xml:space="preserve">. Anyway, </w:t>
      </w:r>
      <w:r w:rsidRPr="00785579">
        <w:t>the economics of searching for medicines in</w:t>
      </w:r>
      <w:r w:rsidRPr="00785579">
        <w:rPr>
          <w:rFonts w:asciiTheme="majorHAnsi" w:hAnsiTheme="majorHAnsi"/>
        </w:rPr>
        <w:t xml:space="preserve"> </w:t>
      </w:r>
      <w:r w:rsidRPr="00785579">
        <w:rPr>
          <w:rFonts w:asciiTheme="majorHAnsi" w:hAnsiTheme="majorHAnsi"/>
        </w:rPr>
        <w:t>"</w:t>
      </w:r>
      <w:r w:rsidRPr="00785579">
        <w:rPr>
          <w:rFonts w:asciiTheme="majorHAnsi" w:hAnsiTheme="majorHAnsi"/>
        </w:rPr>
        <w:t>baleful</w:t>
      </w:r>
      <w:r w:rsidRPr="00785579">
        <w:t xml:space="preserve"> weeds and </w:t>
      </w:r>
      <w:r w:rsidRPr="00785579">
        <w:rPr>
          <w:rFonts w:asciiTheme="majorHAnsi" w:hAnsiTheme="majorHAnsi"/>
        </w:rPr>
        <w:t xml:space="preserve">precious-juiced </w:t>
      </w:r>
      <w:r w:rsidRPr="00785579">
        <w:t>flowers" has always been poor. Spending the money on molecular biology gives much better odds than spending the money on saving species.</w:t>
      </w:r>
    </w:p>
    <w:p w:rsidR="00785579" w:rsidRPr="00785579" w:rsidRDefault="00785579" w:rsidP="00785579"/>
    <w:p w:rsidR="00785579" w:rsidRPr="00785579" w:rsidRDefault="00785579" w:rsidP="00785579"/>
    <w:p w:rsidR="00785579" w:rsidRPr="00785579" w:rsidRDefault="00785579" w:rsidP="00785579">
      <w:r w:rsidRPr="00785579">
        <w:t>====</w:t>
      </w:r>
      <w:r w:rsidRPr="00785579">
        <w:t>4. Intervention checks – if 50% of the population started dying, people would take precautions to prevent future outbreaks</w:t>
      </w:r>
      <w:proofErr w:type="gramStart"/>
      <w:r w:rsidRPr="00785579">
        <w:t>.</w:t>
      </w:r>
      <w:r w:rsidRPr="00785579">
        <w:t>=</w:t>
      </w:r>
      <w:proofErr w:type="gramEnd"/>
      <w:r w:rsidRPr="00785579">
        <w:t>===</w:t>
      </w:r>
    </w:p>
    <w:p w:rsidR="00785579" w:rsidRPr="00785579" w:rsidRDefault="00785579" w:rsidP="00785579"/>
    <w:p w:rsidR="00785579" w:rsidRPr="00785579" w:rsidRDefault="00785579" w:rsidP="00785579">
      <w:r w:rsidRPr="00785579">
        <w:t>====</w:t>
      </w:r>
      <w:r w:rsidRPr="00785579">
        <w:t xml:space="preserve">5. Medicine solves </w:t>
      </w:r>
      <w:r w:rsidRPr="00785579">
        <w:t>—</w:t>
      </w:r>
      <w:r w:rsidRPr="00785579">
        <w:t xml:space="preserve"> old diseases would never rise again to kill us all </w:t>
      </w:r>
      <w:r w:rsidRPr="00785579">
        <w:t>—</w:t>
      </w:r>
      <w:r w:rsidRPr="00785579">
        <w:t xml:space="preserve"> penicillin is awesome </w:t>
      </w:r>
      <w:r w:rsidRPr="00785579">
        <w:t>—</w:t>
      </w:r>
      <w:r w:rsidRPr="00785579">
        <w:t xml:space="preserve"> it solves the botanic plague, hydration solves Ebola, and small pox has pretty much been eradicated.</w:t>
      </w:r>
      <w:r w:rsidRPr="00785579">
        <w:t>====</w:t>
      </w:r>
    </w:p>
    <w:p w:rsidR="00785579" w:rsidRPr="00785579" w:rsidRDefault="00785579" w:rsidP="00785579"/>
    <w:p w:rsidR="00785579" w:rsidRPr="00785579" w:rsidRDefault="00785579" w:rsidP="00785579">
      <w:r w:rsidRPr="00785579">
        <w:t>====</w:t>
      </w:r>
      <w:r w:rsidRPr="00785579">
        <w:t xml:space="preserve">6. Most diseases are dumb </w:t>
      </w:r>
      <w:r w:rsidRPr="00785579">
        <w:t>—</w:t>
      </w:r>
      <w:r w:rsidRPr="00785579">
        <w:t xml:space="preserve"> they </w:t>
      </w:r>
      <w:proofErr w:type="spellStart"/>
      <w:r w:rsidRPr="00785579">
        <w:t>can</w:t>
      </w:r>
      <w:r w:rsidRPr="00785579">
        <w:t>~’</w:t>
      </w:r>
      <w:r w:rsidRPr="00785579">
        <w:t>t</w:t>
      </w:r>
      <w:proofErr w:type="spellEnd"/>
      <w:r w:rsidRPr="00785579">
        <w:t xml:space="preserve"> kill us all the only disease close to this is HIV but if people started releasing this or it actually became a pandemic people would probably start figuring out how to treat it.</w:t>
      </w:r>
      <w:r w:rsidRPr="00785579">
        <w:t>====</w:t>
      </w:r>
    </w:p>
    <w:p w:rsidR="00785579" w:rsidRPr="00785579" w:rsidRDefault="00785579" w:rsidP="00785579"/>
    <w:p w:rsidR="00785579" w:rsidRPr="00785579" w:rsidRDefault="00785579" w:rsidP="00785579">
      <w:r w:rsidRPr="00785579">
        <w:t>====</w:t>
      </w:r>
      <w:r w:rsidRPr="00785579">
        <w:t>Water forces cooperation, not wars</w:t>
      </w:r>
      <w:r w:rsidRPr="00785579">
        <w:t>====</w:t>
      </w:r>
    </w:p>
    <w:p w:rsidR="00785579" w:rsidRPr="00785579" w:rsidRDefault="00785579" w:rsidP="00785579">
      <w:r w:rsidRPr="00785579">
        <w:t xml:space="preserve">**Wolf et al, 06** </w:t>
      </w:r>
    </w:p>
    <w:p w:rsidR="00785579" w:rsidRPr="00785579" w:rsidRDefault="00785579" w:rsidP="00785579">
      <w:pPr>
        <w:rPr>
          <w:rFonts w:asciiTheme="minorHAnsi" w:hAnsiTheme="minorHAnsi" w:cs="DaunPenh"/>
          <w:sz w:val="16"/>
          <w:szCs w:val="16"/>
        </w:rPr>
      </w:pPr>
      <w:r w:rsidRPr="00785579">
        <w:rPr>
          <w:rFonts w:asciiTheme="minorHAnsi" w:hAnsiTheme="minorHAnsi" w:cs="DaunPenh"/>
          <w:sz w:val="16"/>
          <w:szCs w:val="16"/>
        </w:rPr>
        <w:t xml:space="preserve">(Aaron T., Ph.D. in environmental policy analysis, professor of geography in the Department of Geosciences at Oregon State  University, *AND Annika Kramer, Senior Project Manager for Adelphi, *AND Alexander </w:t>
      </w:r>
      <w:proofErr w:type="spellStart"/>
      <w:r w:rsidRPr="00785579">
        <w:rPr>
          <w:rFonts w:asciiTheme="minorHAnsi" w:hAnsiTheme="minorHAnsi" w:cs="DaunPenh"/>
          <w:sz w:val="16"/>
          <w:szCs w:val="16"/>
        </w:rPr>
        <w:t>Carius</w:t>
      </w:r>
      <w:proofErr w:type="spellEnd"/>
      <w:r w:rsidRPr="00785579">
        <w:rPr>
          <w:rFonts w:asciiTheme="minorHAnsi" w:hAnsiTheme="minorHAnsi" w:cs="DaunPenh"/>
          <w:sz w:val="16"/>
          <w:szCs w:val="16"/>
        </w:rPr>
        <w:t xml:space="preserve">, Co-Founder and Managing Director, Adelphi, *AND Geoffrey D. </w:t>
      </w:r>
      <w:proofErr w:type="spellStart"/>
      <w:r w:rsidRPr="00785579">
        <w:rPr>
          <w:rFonts w:asciiTheme="minorHAnsi" w:hAnsiTheme="minorHAnsi" w:cs="DaunPenh"/>
          <w:sz w:val="16"/>
          <w:szCs w:val="16"/>
        </w:rPr>
        <w:t>Dabelko</w:t>
      </w:r>
      <w:proofErr w:type="spellEnd"/>
      <w:r w:rsidRPr="00785579">
        <w:rPr>
          <w:rFonts w:asciiTheme="minorHAnsi" w:hAnsiTheme="minorHAnsi" w:cs="DaunPenh"/>
          <w:sz w:val="16"/>
          <w:szCs w:val="16"/>
        </w:rPr>
        <w:t xml:space="preserve">, director of the Environmental Change and Security Program, the Woodrow Wilson International Center for Scholars, July 2006, </w:t>
      </w:r>
      <w:r w:rsidRPr="00785579">
        <w:rPr>
          <w:rFonts w:asciiTheme="minorHAnsi" w:hAnsiTheme="minorHAnsi" w:cs="DaunPenh"/>
          <w:sz w:val="16"/>
          <w:szCs w:val="16"/>
        </w:rPr>
        <w:t>"</w:t>
      </w:r>
      <w:r w:rsidRPr="00785579">
        <w:rPr>
          <w:rFonts w:asciiTheme="minorHAnsi" w:hAnsiTheme="minorHAnsi" w:cs="DaunPenh"/>
          <w:sz w:val="16"/>
          <w:szCs w:val="16"/>
        </w:rPr>
        <w:t xml:space="preserve"> </w:t>
      </w:r>
      <w:r w:rsidRPr="00785579">
        <w:rPr>
          <w:rFonts w:asciiTheme="minorHAnsi" w:hAnsiTheme="minorHAnsi" w:cs="DaunPenh"/>
          <w:sz w:val="16"/>
          <w:szCs w:val="16"/>
        </w:rPr>
        <w:lastRenderedPageBreak/>
        <w:t>Water Can Be a Pathway to Peace, not War,</w:t>
      </w:r>
      <w:r w:rsidRPr="00785579">
        <w:rPr>
          <w:rFonts w:asciiTheme="minorHAnsi" w:hAnsiTheme="minorHAnsi" w:cs="DaunPenh"/>
          <w:sz w:val="16"/>
          <w:szCs w:val="16"/>
        </w:rPr>
        <w:t>"</w:t>
      </w:r>
      <w:r w:rsidRPr="00785579">
        <w:rPr>
          <w:rFonts w:asciiTheme="minorHAnsi" w:hAnsiTheme="minorHAnsi" w:cs="DaunPenh"/>
          <w:sz w:val="16"/>
          <w:szCs w:val="16"/>
        </w:rPr>
        <w:t xml:space="preserve">  Woodrow Wilson International Center for Scholars, http://www.wilsoncenter.org/sites/default/files/NavigatingPeaceIssue1.pdf, </w:t>
      </w:r>
      <w:proofErr w:type="spellStart"/>
      <w:r w:rsidRPr="00785579">
        <w:rPr>
          <w:rFonts w:asciiTheme="minorHAnsi" w:hAnsiTheme="minorHAnsi" w:cs="DaunPenh"/>
          <w:sz w:val="16"/>
          <w:szCs w:val="16"/>
        </w:rPr>
        <w:t>Hensel</w:t>
      </w:r>
      <w:proofErr w:type="spellEnd"/>
      <w:r w:rsidRPr="00785579">
        <w:rPr>
          <w:rFonts w:asciiTheme="minorHAnsi" w:hAnsiTheme="minorHAnsi" w:cs="DaunPenh"/>
          <w:sz w:val="16"/>
          <w:szCs w:val="16"/>
        </w:rPr>
        <w:t>)</w:t>
      </w:r>
    </w:p>
    <w:p w:rsidR="00785579" w:rsidRPr="00785579" w:rsidRDefault="00785579" w:rsidP="00785579">
      <w:r w:rsidRPr="00785579">
        <w:t xml:space="preserve">These apocalyptic warnings fly in the face of history: no nations have gone to </w:t>
      </w:r>
    </w:p>
    <w:p w:rsidR="00785579" w:rsidRPr="00785579" w:rsidRDefault="00785579" w:rsidP="00785579">
      <w:r w:rsidRPr="00785579">
        <w:t>AND</w:t>
      </w:r>
    </w:p>
    <w:p w:rsidR="00785579" w:rsidRPr="00785579" w:rsidRDefault="00785579" w:rsidP="00785579">
      <w:proofErr w:type="gramStart"/>
      <w:r w:rsidRPr="00785579">
        <w:t>ignore</w:t>
      </w:r>
      <w:proofErr w:type="gramEnd"/>
      <w:r w:rsidRPr="00785579">
        <w:t xml:space="preserve"> a promising way to help prevent war: cooperative water resources management. </w:t>
      </w:r>
    </w:p>
    <w:p w:rsidR="00785579" w:rsidRPr="00785579" w:rsidRDefault="00785579" w:rsidP="00785579"/>
    <w:p w:rsidR="00785579" w:rsidRPr="00785579" w:rsidRDefault="00785579" w:rsidP="00785579">
      <w:r w:rsidRPr="00785579">
        <w:t>====</w:t>
      </w:r>
      <w:proofErr w:type="gramStart"/>
      <w:r w:rsidRPr="00785579">
        <w:t>Empirically</w:t>
      </w:r>
      <w:proofErr w:type="gramEnd"/>
      <w:r w:rsidRPr="00785579">
        <w:t>, there will be no resource wars. Even if they win a risk of their impact, it stays localized</w:t>
      </w:r>
      <w:r w:rsidRPr="00785579">
        <w:t>====</w:t>
      </w:r>
    </w:p>
    <w:p w:rsidR="00785579" w:rsidRPr="00785579" w:rsidRDefault="00785579" w:rsidP="00785579">
      <w:pPr>
        <w:rPr>
          <w:rFonts w:asciiTheme="minorHAnsi" w:hAnsiTheme="minorHAnsi" w:cs="DaunPenh"/>
          <w:sz w:val="16"/>
          <w:szCs w:val="16"/>
        </w:rPr>
      </w:pPr>
      <w:r w:rsidRPr="00785579">
        <w:t>**</w:t>
      </w:r>
      <w:proofErr w:type="spellStart"/>
      <w:r w:rsidRPr="00785579">
        <w:t>Salehyan</w:t>
      </w:r>
      <w:proofErr w:type="spellEnd"/>
      <w:r w:rsidRPr="00785579">
        <w:t>, 8 (**</w:t>
      </w:r>
      <w:proofErr w:type="spellStart"/>
      <w:r w:rsidRPr="00785579">
        <w:rPr>
          <w:rFonts w:asciiTheme="minorHAnsi" w:hAnsiTheme="minorHAnsi" w:cs="DaunPenh"/>
          <w:sz w:val="16"/>
          <w:szCs w:val="16"/>
        </w:rPr>
        <w:t>Idean</w:t>
      </w:r>
      <w:proofErr w:type="spellEnd"/>
      <w:r w:rsidRPr="00785579">
        <w:rPr>
          <w:rFonts w:asciiTheme="minorHAnsi" w:hAnsiTheme="minorHAnsi" w:cs="DaunPenh"/>
          <w:sz w:val="16"/>
          <w:szCs w:val="16"/>
        </w:rPr>
        <w:t xml:space="preserve"> </w:t>
      </w:r>
      <w:proofErr w:type="spellStart"/>
      <w:r w:rsidRPr="00785579">
        <w:rPr>
          <w:rFonts w:asciiTheme="minorHAnsi" w:hAnsiTheme="minorHAnsi" w:cs="DaunPenh"/>
          <w:sz w:val="16"/>
          <w:szCs w:val="16"/>
        </w:rPr>
        <w:t>Salehyan</w:t>
      </w:r>
      <w:proofErr w:type="spellEnd"/>
      <w:r w:rsidRPr="00785579">
        <w:rPr>
          <w:rFonts w:asciiTheme="minorHAnsi" w:hAnsiTheme="minorHAnsi" w:cs="DaunPenh"/>
          <w:sz w:val="16"/>
          <w:szCs w:val="16"/>
        </w:rPr>
        <w:t xml:space="preserve"> (Professor of Political Science at the University of North Texas) May 2008 </w:t>
      </w:r>
      <w:r w:rsidRPr="00785579">
        <w:rPr>
          <w:rFonts w:asciiTheme="minorHAnsi" w:hAnsiTheme="minorHAnsi" w:cs="DaunPenh"/>
          <w:sz w:val="16"/>
          <w:szCs w:val="16"/>
        </w:rPr>
        <w:t>"</w:t>
      </w:r>
      <w:r w:rsidRPr="00785579">
        <w:rPr>
          <w:rFonts w:asciiTheme="minorHAnsi" w:hAnsiTheme="minorHAnsi" w:cs="DaunPenh"/>
          <w:sz w:val="16"/>
          <w:szCs w:val="16"/>
        </w:rPr>
        <w:t>From Climate Change to Conflict? No Consensus Yet*</w:t>
      </w:r>
      <w:r w:rsidRPr="00785579">
        <w:rPr>
          <w:rFonts w:asciiTheme="minorHAnsi" w:hAnsiTheme="minorHAnsi" w:cs="DaunPenh"/>
          <w:sz w:val="16"/>
          <w:szCs w:val="16"/>
        </w:rPr>
        <w:t>"</w:t>
      </w:r>
      <w:r w:rsidRPr="00785579">
        <w:rPr>
          <w:rFonts w:asciiTheme="minorHAnsi" w:hAnsiTheme="minorHAnsi" w:cs="DaunPenh"/>
          <w:sz w:val="16"/>
          <w:szCs w:val="16"/>
        </w:rPr>
        <w:t xml:space="preserve"> Journal of Peace Research, vol. 45, no. 3, http://emergingsustainability.org/files/resolver%20climate%20change%20and%20conflict.pdf)</w:t>
      </w:r>
    </w:p>
    <w:p w:rsidR="00785579" w:rsidRPr="00785579" w:rsidRDefault="00785579" w:rsidP="00785579">
      <w:r w:rsidRPr="00785579">
        <w:t xml:space="preserve">First, the deterministic view has poor predictive power as to where and when conflicts </w:t>
      </w:r>
    </w:p>
    <w:p w:rsidR="00785579" w:rsidRPr="00785579" w:rsidRDefault="00785579" w:rsidP="00785579">
      <w:r w:rsidRPr="00785579">
        <w:t>AND</w:t>
      </w:r>
    </w:p>
    <w:p w:rsidR="00785579" w:rsidRPr="00785579" w:rsidRDefault="00785579" w:rsidP="00785579">
      <w:proofErr w:type="gramStart"/>
      <w:r w:rsidRPr="00785579">
        <w:t>livelihoods</w:t>
      </w:r>
      <w:proofErr w:type="gramEnd"/>
      <w:r w:rsidRPr="00785579">
        <w:t>. Political sensitivity to peaceful action can immunize states from armed insurrection.</w:t>
      </w:r>
    </w:p>
    <w:p w:rsidR="00785579" w:rsidRPr="00785579" w:rsidRDefault="00785579" w:rsidP="00785579"/>
    <w:p w:rsidR="00785579" w:rsidRPr="00785579" w:rsidRDefault="00785579" w:rsidP="00785579">
      <w:r w:rsidRPr="00785579">
        <w:t>====</w:t>
      </w:r>
      <w:r w:rsidRPr="00785579">
        <w:t xml:space="preserve">2. Multiple alt causes the </w:t>
      </w:r>
      <w:proofErr w:type="spellStart"/>
      <w:r w:rsidRPr="00785579">
        <w:t>Aff</w:t>
      </w:r>
      <w:proofErr w:type="spellEnd"/>
      <w:r w:rsidRPr="00785579">
        <w:t xml:space="preserve"> </w:t>
      </w:r>
      <w:proofErr w:type="spellStart"/>
      <w:r w:rsidRPr="00785579">
        <w:t>can</w:t>
      </w:r>
      <w:r w:rsidRPr="00785579">
        <w:t>~’</w:t>
      </w:r>
      <w:r w:rsidRPr="00785579">
        <w:t>t</w:t>
      </w:r>
      <w:proofErr w:type="spellEnd"/>
      <w:r w:rsidRPr="00785579">
        <w:t xml:space="preserve"> solve</w:t>
      </w:r>
      <w:r w:rsidRPr="00785579">
        <w:t>====</w:t>
      </w:r>
    </w:p>
    <w:p w:rsidR="00785579" w:rsidRPr="00785579" w:rsidRDefault="00785579" w:rsidP="00785579">
      <w:pPr>
        <w:rPr>
          <w:rFonts w:asciiTheme="minorHAnsi" w:hAnsiTheme="minorHAnsi" w:cs="DaunPenh"/>
        </w:rPr>
      </w:pPr>
      <w:r w:rsidRPr="00785579">
        <w:t>**Journal of Commerce, 12**</w:t>
      </w:r>
      <w:r w:rsidRPr="00785579">
        <w:rPr>
          <w:rFonts w:asciiTheme="minorHAnsi" w:hAnsiTheme="minorHAnsi" w:cs="DaunPenh"/>
          <w:sz w:val="16"/>
          <w:szCs w:val="16"/>
        </w:rPr>
        <w:t xml:space="preserve"> ("Agriculture Trade a </w:t>
      </w:r>
      <w:r w:rsidRPr="00785579">
        <w:rPr>
          <w:rFonts w:asciiTheme="minorHAnsi" w:hAnsiTheme="minorHAnsi" w:cs="DaunPenh"/>
          <w:sz w:val="16"/>
          <w:szCs w:val="16"/>
        </w:rPr>
        <w:t>~’</w:t>
      </w:r>
      <w:r w:rsidRPr="00785579">
        <w:rPr>
          <w:rFonts w:asciiTheme="minorHAnsi" w:hAnsiTheme="minorHAnsi" w:cs="DaunPenh"/>
          <w:sz w:val="16"/>
          <w:szCs w:val="16"/>
        </w:rPr>
        <w:t>Risky Business</w:t>
      </w:r>
      <w:r w:rsidRPr="00785579">
        <w:rPr>
          <w:rFonts w:asciiTheme="minorHAnsi" w:hAnsiTheme="minorHAnsi" w:cs="DaunPenh"/>
          <w:sz w:val="16"/>
          <w:szCs w:val="16"/>
        </w:rPr>
        <w:t>~’</w:t>
      </w:r>
      <w:r w:rsidRPr="00785579">
        <w:rPr>
          <w:rFonts w:asciiTheme="minorHAnsi" w:hAnsiTheme="minorHAnsi" w:cs="DaunPenh"/>
          <w:sz w:val="16"/>
          <w:szCs w:val="16"/>
        </w:rPr>
        <w:t xml:space="preserve">", April 16, </w:t>
      </w:r>
      <w:proofErr w:type="spellStart"/>
      <w:r w:rsidRPr="00785579">
        <w:rPr>
          <w:rFonts w:asciiTheme="minorHAnsi" w:hAnsiTheme="minorHAnsi" w:cs="DaunPenh"/>
          <w:sz w:val="16"/>
          <w:szCs w:val="16"/>
        </w:rPr>
        <w:t>Proquest</w:t>
      </w:r>
      <w:proofErr w:type="spellEnd"/>
      <w:r w:rsidRPr="00785579">
        <w:rPr>
          <w:rFonts w:asciiTheme="minorHAnsi" w:hAnsiTheme="minorHAnsi" w:cs="DaunPenh"/>
          <w:sz w:val="16"/>
          <w:szCs w:val="16"/>
        </w:rPr>
        <w:t>) // NK</w:t>
      </w:r>
    </w:p>
    <w:p w:rsidR="00785579" w:rsidRPr="00785579" w:rsidRDefault="00785579" w:rsidP="00785579">
      <w:r w:rsidRPr="00785579">
        <w:t xml:space="preserve">Analysts and economists at the U.S. Department of Agriculture are full of </w:t>
      </w:r>
    </w:p>
    <w:p w:rsidR="00785579" w:rsidRPr="00785579" w:rsidRDefault="00785579" w:rsidP="00785579">
      <w:r w:rsidRPr="00785579">
        <w:t>AND</w:t>
      </w:r>
    </w:p>
    <w:p w:rsidR="00785579" w:rsidRPr="00785579" w:rsidRDefault="00785579" w:rsidP="00785579">
      <w:r w:rsidRPr="00785579">
        <w:t>Affected by the extreme climatic situation, and demand for imported food grew.</w:t>
      </w:r>
    </w:p>
    <w:p w:rsidR="00785579" w:rsidRPr="00785579" w:rsidRDefault="00785579" w:rsidP="00785579"/>
    <w:p w:rsidR="00785579" w:rsidRPr="00785579" w:rsidRDefault="00785579" w:rsidP="00785579">
      <w:r w:rsidRPr="00785579">
        <w:t>====</w:t>
      </w:r>
      <w:r w:rsidRPr="00785579">
        <w:t>4. Famine inevitable – economic recession</w:t>
      </w:r>
      <w:r w:rsidRPr="00785579">
        <w:t>====</w:t>
      </w:r>
    </w:p>
    <w:p w:rsidR="00785579" w:rsidRPr="00785579" w:rsidRDefault="00785579" w:rsidP="00785579">
      <w:pPr>
        <w:rPr>
          <w:rFonts w:asciiTheme="minorHAnsi" w:hAnsiTheme="minorHAnsi" w:cs="DaunPenh"/>
          <w:sz w:val="16"/>
          <w:szCs w:val="16"/>
        </w:rPr>
      </w:pPr>
      <w:r w:rsidRPr="00785579">
        <w:t>**Independent Media Institution, 8**</w:t>
      </w:r>
      <w:r w:rsidRPr="00785579">
        <w:rPr>
          <w:rFonts w:asciiTheme="minorHAnsi" w:hAnsiTheme="minorHAnsi" w:cs="DaunPenh"/>
        </w:rPr>
        <w:t xml:space="preserve"> </w:t>
      </w:r>
      <w:r w:rsidRPr="00785579">
        <w:rPr>
          <w:rFonts w:asciiTheme="minorHAnsi" w:hAnsiTheme="minorHAnsi" w:cs="DaunPenh"/>
          <w:sz w:val="16"/>
          <w:szCs w:val="16"/>
        </w:rPr>
        <w:t>(http://www.alternet.org/environment/87071/)</w:t>
      </w:r>
    </w:p>
    <w:p w:rsidR="00785579" w:rsidRPr="00785579" w:rsidRDefault="00785579" w:rsidP="00785579">
      <w:r w:rsidRPr="00785579">
        <w:t xml:space="preserve">Much of our current recessionary intrigue has been aided and abetted by market speculation, </w:t>
      </w:r>
    </w:p>
    <w:p w:rsidR="00785579" w:rsidRPr="00785579" w:rsidRDefault="00785579" w:rsidP="00785579">
      <w:r w:rsidRPr="00785579">
        <w:t>AND</w:t>
      </w:r>
    </w:p>
    <w:p w:rsidR="00785579" w:rsidRPr="00785579" w:rsidRDefault="00785579" w:rsidP="00785579">
      <w:proofErr w:type="gramStart"/>
      <w:r w:rsidRPr="00785579">
        <w:t>probably</w:t>
      </w:r>
      <w:proofErr w:type="gramEnd"/>
      <w:r w:rsidRPr="00785579">
        <w:t xml:space="preserve"> in for a famine or two before all is said and done.</w:t>
      </w:r>
    </w:p>
    <w:p w:rsidR="00785579" w:rsidRPr="00785579" w:rsidRDefault="00785579" w:rsidP="00785579"/>
    <w:p w:rsidR="00785579" w:rsidRPr="00785579" w:rsidRDefault="00785579" w:rsidP="00785579">
      <w:r w:rsidRPr="00785579">
        <w:t>====</w:t>
      </w:r>
      <w:r w:rsidRPr="00785579">
        <w:t>7. Hunger related deaths declining</w:t>
      </w:r>
      <w:r w:rsidRPr="00785579">
        <w:t>====</w:t>
      </w:r>
    </w:p>
    <w:p w:rsidR="00785579" w:rsidRPr="00785579" w:rsidRDefault="00785579" w:rsidP="00785579">
      <w:pPr>
        <w:rPr>
          <w:rFonts w:asciiTheme="minorHAnsi" w:hAnsiTheme="minorHAnsi" w:cs="DaunPenh"/>
          <w:sz w:val="16"/>
          <w:szCs w:val="16"/>
        </w:rPr>
      </w:pPr>
      <w:r w:rsidRPr="00785579">
        <w:t>**The Hunger Project, 8*</w:t>
      </w:r>
      <w:proofErr w:type="gramStart"/>
      <w:r w:rsidRPr="00785579">
        <w:t>*</w:t>
      </w:r>
      <w:r w:rsidRPr="00785579">
        <w:rPr>
          <w:rFonts w:asciiTheme="minorHAnsi" w:hAnsiTheme="minorHAnsi" w:cs="DaunPenh"/>
          <w:sz w:val="16"/>
          <w:szCs w:val="16"/>
        </w:rPr>
        <w:t>(</w:t>
      </w:r>
      <w:proofErr w:type="gramEnd"/>
      <w:r w:rsidRPr="00785579">
        <w:rPr>
          <w:rFonts w:asciiTheme="minorHAnsi" w:hAnsiTheme="minorHAnsi" w:cs="DaunPenh"/>
          <w:sz w:val="16"/>
          <w:szCs w:val="16"/>
        </w:rPr>
        <w:t>"</w:t>
      </w:r>
      <w:r w:rsidRPr="00785579">
        <w:rPr>
          <w:rFonts w:asciiTheme="minorHAnsi" w:hAnsiTheme="minorHAnsi" w:cs="DaunPenh"/>
          <w:sz w:val="16"/>
          <w:szCs w:val="16"/>
        </w:rPr>
        <w:t>Decline in the number of hunger related deaths,</w:t>
      </w:r>
      <w:r w:rsidRPr="00785579">
        <w:rPr>
          <w:rFonts w:asciiTheme="minorHAnsi" w:hAnsiTheme="minorHAnsi" w:cs="DaunPenh"/>
          <w:sz w:val="16"/>
          <w:szCs w:val="16"/>
        </w:rPr>
        <w:t>"</w:t>
      </w:r>
      <w:r w:rsidRPr="00785579">
        <w:rPr>
          <w:rFonts w:asciiTheme="minorHAnsi" w:hAnsiTheme="minorHAnsi" w:cs="DaunPenh"/>
          <w:sz w:val="16"/>
          <w:szCs w:val="16"/>
        </w:rPr>
        <w:t xml:space="preserve"> http://www.thp.org/reports/decline.htm)</w:t>
      </w:r>
    </w:p>
    <w:p w:rsidR="00785579" w:rsidRPr="00785579" w:rsidRDefault="00785579" w:rsidP="00785579">
      <w:r w:rsidRPr="00785579">
        <w:t xml:space="preserve">Recent studies indicate that 24,000 individuals die each day of hunger-related </w:t>
      </w:r>
    </w:p>
    <w:p w:rsidR="00785579" w:rsidRPr="00785579" w:rsidRDefault="00785579" w:rsidP="00785579">
      <w:r w:rsidRPr="00785579">
        <w:t>AND</w:t>
      </w:r>
    </w:p>
    <w:p w:rsidR="00785579" w:rsidRPr="00785579" w:rsidRDefault="00785579" w:rsidP="00785579">
      <w:proofErr w:type="gramStart"/>
      <w:r w:rsidRPr="00785579">
        <w:t>of</w:t>
      </w:r>
      <w:proofErr w:type="gramEnd"/>
      <w:r w:rsidRPr="00785579">
        <w:t xml:space="preserve"> population growth, indicating an overall decline in hunger-related deaths.</w:t>
      </w:r>
    </w:p>
    <w:p w:rsidR="00785579" w:rsidRPr="00785579" w:rsidRDefault="00785579" w:rsidP="00785579"/>
    <w:p w:rsidR="00785579" w:rsidRPr="00785579" w:rsidRDefault="00785579" w:rsidP="00785579">
      <w:r w:rsidRPr="00785579">
        <w:t>====</w:t>
      </w:r>
      <w:proofErr w:type="gramStart"/>
      <w:r w:rsidRPr="00785579">
        <w:t>New</w:t>
      </w:r>
      <w:proofErr w:type="gramEnd"/>
      <w:r w:rsidRPr="00785579">
        <w:t xml:space="preserve"> tech solves the impact – no famine because farmers can produce more food</w:t>
      </w:r>
      <w:r w:rsidRPr="00785579">
        <w:t>====</w:t>
      </w:r>
    </w:p>
    <w:p w:rsidR="00785579" w:rsidRPr="00785579" w:rsidRDefault="00785579" w:rsidP="00785579">
      <w:pPr>
        <w:rPr>
          <w:rFonts w:asciiTheme="minorHAnsi" w:hAnsiTheme="minorHAnsi" w:cs="DaunPenh"/>
          <w:sz w:val="16"/>
          <w:szCs w:val="16"/>
        </w:rPr>
      </w:pPr>
      <w:r w:rsidRPr="00785579">
        <w:t>**</w:t>
      </w:r>
      <w:proofErr w:type="spellStart"/>
      <w:r w:rsidRPr="00785579">
        <w:t>Zubrin</w:t>
      </w:r>
      <w:proofErr w:type="spellEnd"/>
      <w:r w:rsidRPr="00785579">
        <w:t xml:space="preserve"> 11**</w:t>
      </w:r>
      <w:r w:rsidRPr="00785579">
        <w:rPr>
          <w:rFonts w:asciiTheme="minorHAnsi" w:hAnsiTheme="minorHAnsi" w:cs="DaunPenh"/>
        </w:rPr>
        <w:t xml:space="preserve"> </w:t>
      </w:r>
      <w:r w:rsidRPr="00785579">
        <w:rPr>
          <w:rFonts w:asciiTheme="minorHAnsi" w:hAnsiTheme="minorHAnsi" w:cs="DaunPenh"/>
          <w:sz w:val="16"/>
          <w:szCs w:val="16"/>
        </w:rPr>
        <w:t xml:space="preserve">(Dr. Robert </w:t>
      </w:r>
      <w:proofErr w:type="spellStart"/>
      <w:r w:rsidRPr="00785579">
        <w:rPr>
          <w:rFonts w:asciiTheme="minorHAnsi" w:hAnsiTheme="minorHAnsi" w:cs="DaunPenh"/>
          <w:sz w:val="16"/>
          <w:szCs w:val="16"/>
        </w:rPr>
        <w:t>Zubrin</w:t>
      </w:r>
      <w:proofErr w:type="spellEnd"/>
      <w:r w:rsidRPr="00785579">
        <w:rPr>
          <w:rFonts w:asciiTheme="minorHAnsi" w:hAnsiTheme="minorHAnsi" w:cs="DaunPenh"/>
          <w:sz w:val="16"/>
          <w:szCs w:val="16"/>
        </w:rPr>
        <w:t xml:space="preserve">, president of Pioneer Astronautics, Senior Fellow with the Center for Security Policy </w:t>
      </w:r>
      <w:r w:rsidRPr="00785579">
        <w:rPr>
          <w:rFonts w:asciiTheme="minorHAnsi" w:hAnsiTheme="minorHAnsi" w:cs="DaunPenh"/>
          <w:sz w:val="16"/>
          <w:szCs w:val="16"/>
        </w:rPr>
        <w:t>"</w:t>
      </w:r>
      <w:r w:rsidRPr="00785579">
        <w:rPr>
          <w:rFonts w:asciiTheme="minorHAnsi" w:hAnsiTheme="minorHAnsi" w:cs="DaunPenh"/>
          <w:sz w:val="16"/>
          <w:szCs w:val="16"/>
        </w:rPr>
        <w:t>WHY IT</w:t>
      </w:r>
      <w:r w:rsidRPr="00785579">
        <w:rPr>
          <w:rFonts w:asciiTheme="minorHAnsi" w:hAnsiTheme="minorHAnsi" w:cs="DaunPenh"/>
          <w:sz w:val="16"/>
          <w:szCs w:val="16"/>
        </w:rPr>
        <w:t>~’</w:t>
      </w:r>
      <w:r w:rsidRPr="00785579">
        <w:rPr>
          <w:rFonts w:asciiTheme="minorHAnsi" w:hAnsiTheme="minorHAnsi" w:cs="DaunPenh"/>
          <w:sz w:val="16"/>
          <w:szCs w:val="16"/>
        </w:rPr>
        <w:t>S WRONG TO AGREE WITH THE MALTHUSIANS ABOUT ETHANOL</w:t>
      </w:r>
      <w:r w:rsidRPr="00785579">
        <w:rPr>
          <w:rFonts w:asciiTheme="minorHAnsi" w:hAnsiTheme="minorHAnsi" w:cs="DaunPenh"/>
          <w:sz w:val="16"/>
          <w:szCs w:val="16"/>
        </w:rPr>
        <w:t>"</w:t>
      </w:r>
      <w:r w:rsidRPr="00785579">
        <w:rPr>
          <w:rFonts w:asciiTheme="minorHAnsi" w:hAnsiTheme="minorHAnsi" w:cs="DaunPenh"/>
          <w:sz w:val="16"/>
          <w:szCs w:val="16"/>
        </w:rPr>
        <w:t xml:space="preserve"> May 13, 2011</w:t>
      </w:r>
      <w:r w:rsidRPr="00785579">
        <w:rPr>
          <w:rFonts w:asciiTheme="minorHAnsi" w:hAnsiTheme="minorHAnsi" w:cs="DaunPenh"/>
          <w:sz w:val="16"/>
          <w:szCs w:val="16"/>
        </w:rPr>
        <w:t>[[http://www.ilcorn.org/daily-update/182-why-it-rsquo-s-wrong-to-agree-with-the-malthusians-about-ethanol/)//-http://www.ilcorn.org/daily-update/182-why-it-rsquo-s-wrong-to-agree-with-the-malthusians-about-ethanol/)//]]</w:t>
      </w:r>
      <w:r w:rsidRPr="00785579">
        <w:rPr>
          <w:rFonts w:asciiTheme="minorHAnsi" w:hAnsiTheme="minorHAnsi" w:cs="DaunPenh"/>
          <w:sz w:val="16"/>
          <w:szCs w:val="16"/>
        </w:rPr>
        <w:t xml:space="preserve"> CG</w:t>
      </w:r>
    </w:p>
    <w:p w:rsidR="00785579" w:rsidRPr="00785579" w:rsidRDefault="00785579" w:rsidP="00785579">
      <w:r w:rsidRPr="00785579">
        <w:t xml:space="preserve">In an op-ed article printed in the Denver Post May 8, editorial </w:t>
      </w:r>
    </w:p>
    <w:p w:rsidR="00785579" w:rsidRPr="00785579" w:rsidRDefault="00785579" w:rsidP="00785579">
      <w:r w:rsidRPr="00785579">
        <w:t>AND</w:t>
      </w:r>
    </w:p>
    <w:p w:rsidR="00785579" w:rsidRPr="00785579" w:rsidRDefault="00785579" w:rsidP="00785579">
      <w:proofErr w:type="gramStart"/>
      <w:r w:rsidRPr="00785579">
        <w:t>average</w:t>
      </w:r>
      <w:proofErr w:type="gramEnd"/>
      <w:r w:rsidRPr="00785579">
        <w:t xml:space="preserve"> farms, and then go global, thereby raising crop yields everywhere. </w:t>
      </w:r>
    </w:p>
    <w:p w:rsidR="00785579" w:rsidRPr="00785579" w:rsidRDefault="00785579" w:rsidP="00785579"/>
    <w:p w:rsidR="00785579" w:rsidRPr="00785579" w:rsidRDefault="00785579" w:rsidP="00785579"/>
    <w:p w:rsidR="00785579" w:rsidRPr="00785579" w:rsidRDefault="00785579" w:rsidP="00785579">
      <w:r w:rsidRPr="00785579">
        <w:t>====</w:t>
      </w:r>
      <w:r w:rsidRPr="00785579">
        <w:t xml:space="preserve">. Utilities are transitioning to natural gas now – </w:t>
      </w:r>
      <w:proofErr w:type="spellStart"/>
      <w:r w:rsidRPr="00785579">
        <w:t>it</w:t>
      </w:r>
      <w:r w:rsidRPr="00785579">
        <w:t>~’</w:t>
      </w:r>
      <w:r w:rsidRPr="00785579">
        <w:t>s</w:t>
      </w:r>
      <w:proofErr w:type="spellEnd"/>
      <w:r w:rsidRPr="00785579">
        <w:t xml:space="preserve"> because of low prices, not regulations</w:t>
      </w:r>
      <w:r w:rsidRPr="00785579">
        <w:t>====</w:t>
      </w:r>
    </w:p>
    <w:p w:rsidR="00785579" w:rsidRPr="00785579" w:rsidRDefault="00785579" w:rsidP="00785579">
      <w:r w:rsidRPr="00785579">
        <w:t xml:space="preserve">**Bertrand 12** </w:t>
      </w:r>
    </w:p>
    <w:p w:rsidR="00785579" w:rsidRPr="00785579" w:rsidRDefault="00785579" w:rsidP="00785579">
      <w:pPr>
        <w:rPr>
          <w:rFonts w:asciiTheme="majorHAnsi" w:hAnsiTheme="majorHAnsi"/>
        </w:rPr>
      </w:pPr>
      <w:r w:rsidRPr="00785579">
        <w:rPr>
          <w:rFonts w:asciiTheme="majorHAnsi" w:hAnsiTheme="majorHAnsi"/>
        </w:rPr>
        <w:t xml:space="preserve">(Pierre, </w:t>
      </w:r>
      <w:r w:rsidRPr="00785579">
        <w:rPr>
          <w:rFonts w:asciiTheme="majorHAnsi" w:hAnsiTheme="majorHAnsi"/>
        </w:rPr>
        <w:t>"</w:t>
      </w:r>
      <w:r w:rsidRPr="00785579">
        <w:rPr>
          <w:rFonts w:asciiTheme="majorHAnsi" w:hAnsiTheme="majorHAnsi"/>
        </w:rPr>
        <w:t xml:space="preserve">Blame </w:t>
      </w:r>
      <w:proofErr w:type="spellStart"/>
      <w:r w:rsidRPr="00785579">
        <w:rPr>
          <w:rFonts w:asciiTheme="majorHAnsi" w:hAnsiTheme="majorHAnsi"/>
        </w:rPr>
        <w:t>Coal</w:t>
      </w:r>
      <w:r w:rsidRPr="00785579">
        <w:rPr>
          <w:rFonts w:asciiTheme="majorHAnsi" w:hAnsiTheme="majorHAnsi"/>
        </w:rPr>
        <w:t>~’</w:t>
      </w:r>
      <w:r w:rsidRPr="00785579">
        <w:rPr>
          <w:rFonts w:asciiTheme="majorHAnsi" w:hAnsiTheme="majorHAnsi"/>
        </w:rPr>
        <w:t>s</w:t>
      </w:r>
      <w:proofErr w:type="spellEnd"/>
      <w:r w:rsidRPr="00785579">
        <w:rPr>
          <w:rFonts w:asciiTheme="majorHAnsi" w:hAnsiTheme="majorHAnsi"/>
        </w:rPr>
        <w:t xml:space="preserve"> Hardship </w:t>
      </w:r>
      <w:proofErr w:type="gramStart"/>
      <w:r w:rsidRPr="00785579">
        <w:rPr>
          <w:rFonts w:asciiTheme="majorHAnsi" w:hAnsiTheme="majorHAnsi"/>
        </w:rPr>
        <w:t>On</w:t>
      </w:r>
      <w:proofErr w:type="gramEnd"/>
      <w:r w:rsidRPr="00785579">
        <w:rPr>
          <w:rFonts w:asciiTheme="majorHAnsi" w:hAnsiTheme="majorHAnsi"/>
        </w:rPr>
        <w:t xml:space="preserve"> Economic Factors, Not Federal Regulations, Says EPA Administrator,</w:t>
      </w:r>
      <w:r w:rsidRPr="00785579">
        <w:rPr>
          <w:rFonts w:asciiTheme="majorHAnsi" w:hAnsiTheme="majorHAnsi"/>
        </w:rPr>
        <w:t>"</w:t>
      </w:r>
      <w:r w:rsidRPr="00785579">
        <w:rPr>
          <w:rFonts w:asciiTheme="majorHAnsi" w:hAnsiTheme="majorHAnsi"/>
        </w:rPr>
        <w:t xml:space="preserve"> International Business Times, http://www.ibtimes.com/articles/350973/20120611/coal-natural-gas-epa-lisa-jackson.htm</w:t>
      </w:r>
    </w:p>
    <w:p w:rsidR="00785579" w:rsidRPr="00785579" w:rsidRDefault="00785579" w:rsidP="00785579">
      <w:pPr>
        <w:pStyle w:val="card"/>
        <w:ind w:left="0" w:right="0"/>
        <w:rPr>
          <w:rFonts w:asciiTheme="majorHAnsi" w:hAnsiTheme="majorHAnsi" w:cs="Calibri"/>
          <w:sz w:val="22"/>
          <w:szCs w:val="22"/>
        </w:rPr>
      </w:pPr>
    </w:p>
    <w:p w:rsidR="00785579" w:rsidRPr="00785579" w:rsidRDefault="00785579" w:rsidP="00785579">
      <w:r w:rsidRPr="00785579">
        <w:lastRenderedPageBreak/>
        <w:t xml:space="preserve">U.S. Environmental Protection Agency Administrator Lisa Jackson said Monday her environmental policies </w:t>
      </w:r>
    </w:p>
    <w:p w:rsidR="00785579" w:rsidRPr="00785579" w:rsidRDefault="00785579" w:rsidP="00785579">
      <w:r w:rsidRPr="00785579">
        <w:t>AND</w:t>
      </w:r>
    </w:p>
    <w:p w:rsidR="00785579" w:rsidRPr="00785579" w:rsidRDefault="00785579" w:rsidP="00785579">
      <w:proofErr w:type="gramStart"/>
      <w:r w:rsidRPr="00785579">
        <w:t>are</w:t>
      </w:r>
      <w:proofErr w:type="gramEnd"/>
      <w:r w:rsidRPr="00785579">
        <w:t xml:space="preserve"> not unmindful of that. How could you expect them to be?"</w:t>
      </w:r>
    </w:p>
    <w:p w:rsidR="00785579" w:rsidRPr="00785579" w:rsidRDefault="00785579" w:rsidP="00785579"/>
    <w:p w:rsidR="00785579" w:rsidRPr="00785579" w:rsidRDefault="00785579" w:rsidP="00785579">
      <w:r w:rsidRPr="00785579">
        <w:t>====</w:t>
      </w:r>
      <w:r w:rsidRPr="00785579">
        <w:t xml:space="preserve">1. Empirically denied and alternate causality – hundreds of thousands of species die annually </w:t>
      </w:r>
      <w:r w:rsidRPr="00785579">
        <w:t>====</w:t>
      </w:r>
    </w:p>
    <w:p w:rsidR="00785579" w:rsidRPr="00785579" w:rsidRDefault="00785579" w:rsidP="00785579">
      <w:r w:rsidRPr="00785579">
        <w:t>**</w:t>
      </w:r>
      <w:proofErr w:type="spellStart"/>
      <w:r w:rsidRPr="00785579">
        <w:t>Paltrowitz</w:t>
      </w:r>
      <w:proofErr w:type="spellEnd"/>
      <w:r w:rsidRPr="00785579">
        <w:t xml:space="preserve">, 01** </w:t>
      </w:r>
    </w:p>
    <w:p w:rsidR="00785579" w:rsidRPr="00785579" w:rsidRDefault="00785579" w:rsidP="00785579">
      <w:pPr>
        <w:rPr>
          <w:rFonts w:asciiTheme="majorHAnsi" w:hAnsiTheme="majorHAnsi"/>
        </w:rPr>
      </w:pPr>
      <w:r w:rsidRPr="00785579">
        <w:rPr>
          <w:rFonts w:asciiTheme="majorHAnsi" w:hAnsiTheme="majorHAnsi"/>
        </w:rPr>
        <w:t xml:space="preserve">(JD Brooklyn Journal of I-Law, 2001 (A Greening of the World Trade </w:t>
      </w:r>
      <w:proofErr w:type="spellStart"/>
      <w:r w:rsidRPr="00785579">
        <w:rPr>
          <w:rFonts w:asciiTheme="majorHAnsi" w:hAnsiTheme="majorHAnsi"/>
        </w:rPr>
        <w:t>Organisation</w:t>
      </w:r>
      <w:proofErr w:type="spellEnd"/>
      <w:r w:rsidRPr="00785579">
        <w:rPr>
          <w:rFonts w:asciiTheme="majorHAnsi" w:hAnsiTheme="majorHAnsi"/>
        </w:rPr>
        <w:t>"</w:t>
      </w:r>
      <w:r w:rsidRPr="00785579">
        <w:rPr>
          <w:rFonts w:asciiTheme="majorHAnsi" w:hAnsiTheme="majorHAnsi"/>
        </w:rPr>
        <w:t>)</w:t>
      </w:r>
    </w:p>
    <w:p w:rsidR="00785579" w:rsidRPr="00785579" w:rsidRDefault="00785579" w:rsidP="00785579"/>
    <w:p w:rsidR="00785579" w:rsidRPr="00785579" w:rsidRDefault="00785579" w:rsidP="00785579">
      <w:r w:rsidRPr="00785579">
        <w:t xml:space="preserve">However, the panel did not take into account the practical reality that negotiations are </w:t>
      </w:r>
    </w:p>
    <w:p w:rsidR="00785579" w:rsidRPr="00785579" w:rsidRDefault="00785579" w:rsidP="00785579">
      <w:r w:rsidRPr="00785579">
        <w:t>AND</w:t>
      </w:r>
    </w:p>
    <w:p w:rsidR="00785579" w:rsidRPr="00785579" w:rsidRDefault="00785579" w:rsidP="00785579">
      <w:proofErr w:type="gramStart"/>
      <w:r w:rsidRPr="00785579">
        <w:t>impose</w:t>
      </w:r>
      <w:proofErr w:type="gramEnd"/>
      <w:r w:rsidRPr="00785579">
        <w:t xml:space="preserve"> few constraints on a contracting </w:t>
      </w:r>
      <w:proofErr w:type="spellStart"/>
      <w:r w:rsidRPr="00785579">
        <w:t>party~’s</w:t>
      </w:r>
      <w:proofErr w:type="spellEnd"/>
      <w:r w:rsidRPr="00785579">
        <w:t xml:space="preserve"> implementation of domestic environmental policies." n108</w:t>
      </w:r>
    </w:p>
    <w:p w:rsidR="00785579" w:rsidRPr="00785579" w:rsidRDefault="00785579" w:rsidP="00785579"/>
    <w:p w:rsidR="00785579" w:rsidRPr="00785579" w:rsidRDefault="00785579" w:rsidP="00785579">
      <w:r w:rsidRPr="00785579">
        <w:t>====</w:t>
      </w:r>
      <w:r w:rsidRPr="00785579">
        <w:t xml:space="preserve">3. Collapse is common – </w:t>
      </w:r>
      <w:proofErr w:type="spellStart"/>
      <w:r w:rsidRPr="00785579">
        <w:t>won</w:t>
      </w:r>
      <w:r w:rsidRPr="00785579">
        <w:t>~’</w:t>
      </w:r>
      <w:r w:rsidRPr="00785579">
        <w:t>t</w:t>
      </w:r>
      <w:proofErr w:type="spellEnd"/>
      <w:r w:rsidRPr="00785579">
        <w:t xml:space="preserve"> spillover and adaption checks</w:t>
      </w:r>
      <w:r w:rsidRPr="00785579">
        <w:t>====</w:t>
      </w:r>
    </w:p>
    <w:p w:rsidR="00785579" w:rsidRPr="00785579" w:rsidRDefault="00785579" w:rsidP="00785579"/>
    <w:p w:rsidR="00785579" w:rsidRPr="00785579" w:rsidRDefault="00785579" w:rsidP="00785579">
      <w:r w:rsidRPr="00785579">
        <w:t>====</w:t>
      </w:r>
      <w:r w:rsidRPr="00785579">
        <w:t>4. New species fill the void</w:t>
      </w:r>
      <w:r w:rsidRPr="00785579">
        <w:t>====</w:t>
      </w:r>
    </w:p>
    <w:p w:rsidR="00785579" w:rsidRPr="00785579" w:rsidRDefault="00785579" w:rsidP="00785579">
      <w:r w:rsidRPr="00785579">
        <w:t xml:space="preserve">**Kerr, 94** </w:t>
      </w:r>
    </w:p>
    <w:p w:rsidR="00785579" w:rsidRPr="00785579" w:rsidRDefault="00785579" w:rsidP="00785579">
      <w:pPr>
        <w:rPr>
          <w:rFonts w:asciiTheme="majorHAnsi" w:hAnsiTheme="majorHAnsi"/>
        </w:rPr>
      </w:pPr>
      <w:r w:rsidRPr="00785579">
        <w:rPr>
          <w:rFonts w:asciiTheme="majorHAnsi" w:hAnsiTheme="majorHAnsi"/>
        </w:rPr>
        <w:t>(Richard, Science 28)</w:t>
      </w:r>
    </w:p>
    <w:p w:rsidR="00785579" w:rsidRPr="00785579" w:rsidRDefault="00785579" w:rsidP="00785579"/>
    <w:p w:rsidR="00785579" w:rsidRPr="00785579" w:rsidRDefault="00785579" w:rsidP="00785579">
      <w:pPr>
        <w:rPr>
          <w:rFonts w:asciiTheme="majorHAnsi" w:hAnsiTheme="majorHAnsi"/>
        </w:rPr>
      </w:pPr>
      <w:r w:rsidRPr="00785579">
        <w:t xml:space="preserve">In the immediate aftermath of </w:t>
      </w:r>
      <w:proofErr w:type="gramStart"/>
      <w:r w:rsidRPr="00785579">
        <w:t>an extinction</w:t>
      </w:r>
      <w:proofErr w:type="gramEnd"/>
      <w:r w:rsidRPr="00785579">
        <w:t>, some taxa</w:t>
      </w:r>
      <w:r w:rsidRPr="00785579">
        <w:rPr>
          <w:rFonts w:asciiTheme="majorHAnsi" w:hAnsiTheme="majorHAnsi"/>
        </w:rPr>
        <w:t xml:space="preserve"> – </w:t>
      </w:r>
      <w:r w:rsidRPr="00785579">
        <w:rPr>
          <w:rStyle w:val="smallChar"/>
          <w:rFonts w:asciiTheme="majorHAnsi" w:hAnsiTheme="majorHAnsi"/>
        </w:rPr>
        <w:t>groups of animals such as species or genera – flourish, then gradually fade. Others</w:t>
      </w:r>
      <w:r w:rsidRPr="00785579">
        <w:rPr>
          <w:rFonts w:asciiTheme="majorHAnsi" w:hAnsiTheme="majorHAnsi"/>
        </w:rPr>
        <w:t xml:space="preserve"> </w:t>
      </w:r>
      <w:r w:rsidRPr="00785579">
        <w:t>that had apparently vanished can reappear</w:t>
      </w:r>
      <w:r w:rsidRPr="00785579">
        <w:rPr>
          <w:rFonts w:asciiTheme="majorHAnsi" w:hAnsiTheme="majorHAnsi"/>
        </w:rPr>
        <w:t xml:space="preserve">, </w:t>
      </w:r>
      <w:r w:rsidRPr="00785579">
        <w:rPr>
          <w:rStyle w:val="smallChar"/>
          <w:rFonts w:asciiTheme="majorHAnsi" w:hAnsiTheme="majorHAnsi"/>
        </w:rPr>
        <w:t>Lazarus-like. In the turmoil</w:t>
      </w:r>
      <w:r w:rsidRPr="00785579">
        <w:rPr>
          <w:rFonts w:asciiTheme="majorHAnsi" w:hAnsiTheme="majorHAnsi"/>
        </w:rPr>
        <w:t xml:space="preserve">, </w:t>
      </w:r>
      <w:r w:rsidRPr="00785579">
        <w:t>new groups may gain ascendancy, filling ecological niches left empty by the extinction and displacing other survivors to create a new ecological order</w:t>
      </w:r>
      <w:r w:rsidRPr="00785579">
        <w:rPr>
          <w:rFonts w:asciiTheme="majorHAnsi" w:hAnsiTheme="majorHAnsi"/>
        </w:rPr>
        <w:t xml:space="preserve"> (See box on p.29).</w:t>
      </w:r>
    </w:p>
    <w:p w:rsidR="00785579" w:rsidRPr="00785579" w:rsidRDefault="00785579" w:rsidP="00785579"/>
    <w:p w:rsidR="00785579" w:rsidRPr="00785579" w:rsidRDefault="00785579" w:rsidP="00785579">
      <w:r w:rsidRPr="00785579">
        <w:t>====</w:t>
      </w:r>
      <w:r w:rsidRPr="00785579">
        <w:t>1. Icebergs are a negative feedback – none of their evidence takes this into account</w:t>
      </w:r>
      <w:r w:rsidRPr="00785579">
        <w:t>====</w:t>
      </w:r>
    </w:p>
    <w:p w:rsidR="00785579" w:rsidRPr="00785579" w:rsidRDefault="00785579" w:rsidP="00785579">
      <w:r w:rsidRPr="00785579">
        <w:t xml:space="preserve">**Macfarlane, 09** </w:t>
      </w:r>
    </w:p>
    <w:p w:rsidR="00785579" w:rsidRPr="00785579" w:rsidRDefault="00785579" w:rsidP="00785579">
      <w:pPr>
        <w:rPr>
          <w:rFonts w:asciiTheme="majorHAnsi" w:hAnsiTheme="majorHAnsi"/>
        </w:rPr>
      </w:pPr>
      <w:r w:rsidRPr="00785579">
        <w:rPr>
          <w:rFonts w:asciiTheme="majorHAnsi" w:hAnsiTheme="majorHAnsi"/>
        </w:rPr>
        <w:t xml:space="preserve">(Jo, </w:t>
      </w:r>
      <w:proofErr w:type="gramStart"/>
      <w:r w:rsidRPr="00785579">
        <w:rPr>
          <w:rFonts w:asciiTheme="majorHAnsi" w:hAnsiTheme="majorHAnsi"/>
        </w:rPr>
        <w:t>The</w:t>
      </w:r>
      <w:proofErr w:type="gramEnd"/>
      <w:r w:rsidRPr="00785579">
        <w:rPr>
          <w:rFonts w:asciiTheme="majorHAnsi" w:hAnsiTheme="majorHAnsi"/>
        </w:rPr>
        <w:t xml:space="preserve"> Daily Mail Online. </w:t>
      </w:r>
      <w:r w:rsidRPr="00785579">
        <w:rPr>
          <w:rFonts w:asciiTheme="majorHAnsi" w:hAnsiTheme="majorHAnsi"/>
        </w:rPr>
        <w:t>"</w:t>
      </w:r>
      <w:r w:rsidRPr="00785579">
        <w:rPr>
          <w:rFonts w:asciiTheme="majorHAnsi" w:hAnsiTheme="majorHAnsi"/>
        </w:rPr>
        <w:t>Amazing discovery of green algae which could save the world from global warming</w:t>
      </w:r>
      <w:r w:rsidRPr="00785579">
        <w:rPr>
          <w:rFonts w:asciiTheme="majorHAnsi" w:hAnsiTheme="majorHAnsi"/>
        </w:rPr>
        <w:t>"</w:t>
      </w:r>
      <w:r w:rsidRPr="00785579">
        <w:rPr>
          <w:rFonts w:asciiTheme="majorHAnsi" w:hAnsiTheme="majorHAnsi"/>
        </w:rPr>
        <w:t xml:space="preserve"> http://www.dailymail.co.uk/sciencetech/article-1104772/Amazing-discovery-green-algae-save-world-global-warming.html?ITO=1490</w:t>
      </w:r>
      <w:r w:rsidRPr="00785579">
        <w:rPr>
          <w:rFonts w:asciiTheme="majorHAnsi" w:hAnsiTheme="majorHAnsi"/>
        </w:rPr>
        <w:t>~~%23</w:t>
      </w:r>
      <w:r w:rsidRPr="00785579">
        <w:rPr>
          <w:rFonts w:asciiTheme="majorHAnsi" w:hAnsiTheme="majorHAnsi"/>
        </w:rPr>
        <w:t>)</w:t>
      </w:r>
    </w:p>
    <w:p w:rsidR="00785579" w:rsidRPr="00785579" w:rsidRDefault="00785579" w:rsidP="00785579"/>
    <w:p w:rsidR="00785579" w:rsidRPr="00785579" w:rsidRDefault="00785579" w:rsidP="00785579">
      <w:r w:rsidRPr="00785579">
        <w:t xml:space="preserve">Melting icebergs, so long the iconic image of global warming, are triggering a </w:t>
      </w:r>
    </w:p>
    <w:p w:rsidR="00785579" w:rsidRPr="00785579" w:rsidRDefault="00785579" w:rsidP="00785579">
      <w:r w:rsidRPr="00785579">
        <w:t>AND</w:t>
      </w:r>
    </w:p>
    <w:p w:rsidR="00785579" w:rsidRPr="00785579" w:rsidRDefault="00785579" w:rsidP="00785579">
      <w:proofErr w:type="gramStart"/>
      <w:r w:rsidRPr="00785579">
        <w:t>calculates</w:t>
      </w:r>
      <w:proofErr w:type="gramEnd"/>
      <w:r w:rsidRPr="00785579">
        <w:t xml:space="preserve"> that a further 26million tons of CO2 is removed from the atmosphere.</w:t>
      </w:r>
    </w:p>
    <w:p w:rsidR="00785579" w:rsidRPr="00785579" w:rsidRDefault="00785579" w:rsidP="00785579"/>
    <w:p w:rsidR="00785579" w:rsidRPr="00785579" w:rsidRDefault="00785579" w:rsidP="00785579">
      <w:r w:rsidRPr="00785579">
        <w:t>====</w:t>
      </w:r>
      <w:r w:rsidRPr="00785579">
        <w:t xml:space="preserve">2. Newest studies prove that CO2 is not anthropogenic – emissions from fossil fuels only stay in the atmosphere for five years and natural </w:t>
      </w:r>
      <w:proofErr w:type="spellStart"/>
      <w:r w:rsidRPr="00785579">
        <w:t>forcings</w:t>
      </w:r>
      <w:proofErr w:type="spellEnd"/>
      <w:r w:rsidRPr="00785579">
        <w:t xml:space="preserve"> are more important</w:t>
      </w:r>
      <w:r w:rsidRPr="00785579">
        <w:t>====</w:t>
      </w:r>
    </w:p>
    <w:p w:rsidR="00785579" w:rsidRPr="00785579" w:rsidRDefault="00785579" w:rsidP="00785579">
      <w:r w:rsidRPr="00785579">
        <w:t>**</w:t>
      </w:r>
      <w:proofErr w:type="spellStart"/>
      <w:r w:rsidRPr="00785579">
        <w:t>Marohasy</w:t>
      </w:r>
      <w:proofErr w:type="spellEnd"/>
      <w:r w:rsidRPr="00785579">
        <w:t xml:space="preserve">, 09** </w:t>
      </w:r>
    </w:p>
    <w:p w:rsidR="00785579" w:rsidRPr="00785579" w:rsidRDefault="00785579" w:rsidP="00785579">
      <w:pPr>
        <w:rPr>
          <w:rFonts w:asciiTheme="majorHAnsi" w:hAnsiTheme="majorHAnsi"/>
        </w:rPr>
      </w:pPr>
      <w:proofErr w:type="gramStart"/>
      <w:r w:rsidRPr="00785579">
        <w:rPr>
          <w:rFonts w:asciiTheme="majorHAnsi" w:hAnsiTheme="majorHAnsi"/>
        </w:rPr>
        <w:t>(Jennifer, senior fellow at the Australian think tank the Institute of Public Affairs, PhD in biology from the University of Queensland.</w:t>
      </w:r>
      <w:proofErr w:type="gramEnd"/>
      <w:r w:rsidRPr="00785579">
        <w:rPr>
          <w:rFonts w:asciiTheme="majorHAnsi" w:hAnsiTheme="majorHAnsi"/>
        </w:rPr>
        <w:t xml:space="preserve"> Cites research </w:t>
      </w:r>
      <w:proofErr w:type="gramStart"/>
      <w:r w:rsidRPr="00785579">
        <w:rPr>
          <w:rFonts w:asciiTheme="majorHAnsi" w:hAnsiTheme="majorHAnsi"/>
        </w:rPr>
        <w:t>from  Robert</w:t>
      </w:r>
      <w:proofErr w:type="gramEnd"/>
      <w:r w:rsidRPr="00785579">
        <w:rPr>
          <w:rFonts w:asciiTheme="majorHAnsi" w:hAnsiTheme="majorHAnsi"/>
        </w:rPr>
        <w:t xml:space="preserve"> H. </w:t>
      </w:r>
      <w:proofErr w:type="spellStart"/>
      <w:r w:rsidRPr="00785579">
        <w:rPr>
          <w:rFonts w:asciiTheme="majorHAnsi" w:hAnsiTheme="majorHAnsi"/>
        </w:rPr>
        <w:t>Essenhigh</w:t>
      </w:r>
      <w:proofErr w:type="spellEnd"/>
      <w:r w:rsidRPr="00785579">
        <w:rPr>
          <w:rFonts w:asciiTheme="majorHAnsi" w:hAnsiTheme="majorHAnsi"/>
        </w:rPr>
        <w:t xml:space="preserve">,  Department of Mechanical Engineering at Ohio State University, </w:t>
      </w:r>
      <w:r w:rsidRPr="00785579">
        <w:rPr>
          <w:rFonts w:asciiTheme="majorHAnsi" w:hAnsiTheme="majorHAnsi"/>
        </w:rPr>
        <w:t>"</w:t>
      </w:r>
      <w:r w:rsidRPr="00785579">
        <w:rPr>
          <w:rFonts w:asciiTheme="majorHAnsi" w:hAnsiTheme="majorHAnsi"/>
        </w:rPr>
        <w:t>Carbon Dioxide in Atmosphere 5-15 Years Only</w:t>
      </w:r>
      <w:r w:rsidRPr="00785579">
        <w:rPr>
          <w:rFonts w:asciiTheme="majorHAnsi" w:hAnsiTheme="majorHAnsi"/>
        </w:rPr>
        <w:t>"</w:t>
      </w:r>
      <w:r w:rsidRPr="00785579">
        <w:rPr>
          <w:rFonts w:asciiTheme="majorHAnsi" w:hAnsiTheme="majorHAnsi"/>
        </w:rPr>
        <w:t xml:space="preserve"> 4-17-09.  http://jennifermarohasy.com/blog/2009/04/carbon-dioxide-in-atmosphere-5-15-years-only/)</w:t>
      </w:r>
    </w:p>
    <w:p w:rsidR="00785579" w:rsidRPr="00785579" w:rsidRDefault="00785579" w:rsidP="00785579"/>
    <w:p w:rsidR="00785579" w:rsidRPr="00785579" w:rsidRDefault="00785579" w:rsidP="00785579">
      <w:r w:rsidRPr="00785579">
        <w:t>If carbon dioxide emissions from fossil fuels only stayed in the atmosphere a few years</w:t>
      </w:r>
    </w:p>
    <w:p w:rsidR="00785579" w:rsidRPr="00785579" w:rsidRDefault="00785579" w:rsidP="00785579">
      <w:r w:rsidRPr="00785579">
        <w:t>AND</w:t>
      </w:r>
    </w:p>
    <w:p w:rsidR="00785579" w:rsidRPr="00785579" w:rsidRDefault="00785579" w:rsidP="00785579">
      <w:r w:rsidRPr="00785579">
        <w:t xml:space="preserve">-accepted, rider that CO2 emissions from combustion should therefore be curbed.  </w:t>
      </w:r>
    </w:p>
    <w:p w:rsidR="00785579" w:rsidRPr="00785579" w:rsidRDefault="00785579" w:rsidP="00785579">
      <w:r w:rsidRPr="00785579">
        <w:t xml:space="preserve">However, the actual data in the text of the IPCC Report separately states a </w:t>
      </w:r>
    </w:p>
    <w:p w:rsidR="00785579" w:rsidRPr="00785579" w:rsidRDefault="00785579" w:rsidP="00785579">
      <w:r w:rsidRPr="00785579">
        <w:lastRenderedPageBreak/>
        <w:t>AND</w:t>
      </w:r>
    </w:p>
    <w:p w:rsidR="00785579" w:rsidRPr="00785579" w:rsidRDefault="00785579" w:rsidP="00785579">
      <w:r w:rsidRPr="00785579">
        <w:t>The economic and political significance of that conclusion will be self-evident.</w:t>
      </w:r>
    </w:p>
    <w:p w:rsidR="00785579" w:rsidRPr="00785579" w:rsidRDefault="00785579" w:rsidP="00785579"/>
    <w:p w:rsidR="00785579" w:rsidRPr="00785579" w:rsidRDefault="00785579" w:rsidP="00785579">
      <w:r w:rsidRPr="00785579">
        <w:t>====</w:t>
      </w:r>
      <w:r w:rsidRPr="00785579">
        <w:t>3. Growing emissions in developing countries make CO2 reduction impossible – modeling is irrelevant</w:t>
      </w:r>
      <w:r w:rsidRPr="00785579">
        <w:t>====</w:t>
      </w:r>
    </w:p>
    <w:p w:rsidR="00785579" w:rsidRPr="00785579" w:rsidRDefault="00785579" w:rsidP="00785579">
      <w:r w:rsidRPr="00785579">
        <w:t>**</w:t>
      </w:r>
      <w:proofErr w:type="spellStart"/>
      <w:r w:rsidRPr="00785579">
        <w:t>Koetzle</w:t>
      </w:r>
      <w:proofErr w:type="spellEnd"/>
      <w:r w:rsidRPr="00785579">
        <w:t>, 08**</w:t>
      </w:r>
    </w:p>
    <w:p w:rsidR="00785579" w:rsidRPr="00785579" w:rsidRDefault="00785579" w:rsidP="00785579">
      <w:pPr>
        <w:rPr>
          <w:rFonts w:asciiTheme="majorHAnsi" w:hAnsiTheme="majorHAnsi"/>
        </w:rPr>
      </w:pPr>
      <w:r w:rsidRPr="00785579">
        <w:rPr>
          <w:rFonts w:asciiTheme="majorHAnsi" w:hAnsiTheme="majorHAnsi"/>
        </w:rPr>
        <w:t xml:space="preserve">Ph.D. and Senior Vice President of Public Policy at the Institute for Energy Research (William, </w:t>
      </w:r>
      <w:r w:rsidRPr="00785579">
        <w:rPr>
          <w:rFonts w:asciiTheme="majorHAnsi" w:hAnsiTheme="majorHAnsi"/>
        </w:rPr>
        <w:t>"</w:t>
      </w:r>
      <w:r w:rsidRPr="00785579">
        <w:rPr>
          <w:rFonts w:asciiTheme="majorHAnsi" w:hAnsiTheme="majorHAnsi"/>
        </w:rPr>
        <w:t>IER Rebuttal to Boucher White Paper</w:t>
      </w:r>
      <w:r w:rsidRPr="00785579">
        <w:rPr>
          <w:rFonts w:asciiTheme="majorHAnsi" w:hAnsiTheme="majorHAnsi"/>
        </w:rPr>
        <w:t>"</w:t>
      </w:r>
      <w:r w:rsidRPr="00785579">
        <w:rPr>
          <w:rFonts w:asciiTheme="majorHAnsi" w:hAnsiTheme="majorHAnsi"/>
        </w:rPr>
        <w:t>, 4/13/2008, http://www.instituteforenergyresearch.org/2008/04/13/ier-rebuttal-to-boucher-white-paper/)</w:t>
      </w:r>
    </w:p>
    <w:p w:rsidR="00785579" w:rsidRPr="00785579" w:rsidRDefault="00785579" w:rsidP="00785579">
      <w:pPr>
        <w:rPr>
          <w:rFonts w:asciiTheme="majorHAnsi" w:hAnsiTheme="majorHAnsi"/>
        </w:rPr>
      </w:pPr>
    </w:p>
    <w:p w:rsidR="00785579" w:rsidRPr="00785579" w:rsidRDefault="00785579" w:rsidP="00785579">
      <w:r w:rsidRPr="00785579">
        <w:t xml:space="preserve">For example, if the United States were to unilaterally reduced emissions by 30% </w:t>
      </w:r>
    </w:p>
    <w:p w:rsidR="00785579" w:rsidRPr="00785579" w:rsidRDefault="00785579" w:rsidP="00785579">
      <w:r w:rsidRPr="00785579">
        <w:t>AND</w:t>
      </w:r>
    </w:p>
    <w:p w:rsidR="00785579" w:rsidRPr="00785579" w:rsidRDefault="00785579" w:rsidP="00785579">
      <w:proofErr w:type="gramStart"/>
      <w:r w:rsidRPr="00785579">
        <w:t>these</w:t>
      </w:r>
      <w:proofErr w:type="gramEnd"/>
      <w:r w:rsidRPr="00785579">
        <w:t xml:space="preserve"> reductions are to a large extent mirrored by all significant emitting nations.</w:t>
      </w:r>
    </w:p>
    <w:p w:rsidR="00785579" w:rsidRPr="00785579" w:rsidRDefault="00785579" w:rsidP="00785579"/>
    <w:p w:rsidR="00785579" w:rsidRPr="00785579" w:rsidRDefault="00785579" w:rsidP="00785579">
      <w:r w:rsidRPr="00785579">
        <w:t>====</w:t>
      </w:r>
      <w:r w:rsidRPr="00785579">
        <w:t>4. Observational data proves warming has stopped – the multi-decadal oscillation overwhelms CO2 forcing</w:t>
      </w:r>
      <w:r w:rsidRPr="00785579">
        <w:t>====</w:t>
      </w:r>
    </w:p>
    <w:p w:rsidR="00785579" w:rsidRPr="00785579" w:rsidRDefault="00785579" w:rsidP="00785579">
      <w:r w:rsidRPr="00785579">
        <w:t>**</w:t>
      </w:r>
      <w:proofErr w:type="spellStart"/>
      <w:r w:rsidRPr="00785579">
        <w:t>Akasofu</w:t>
      </w:r>
      <w:proofErr w:type="spellEnd"/>
      <w:r w:rsidRPr="00785579">
        <w:t xml:space="preserve">, 08** </w:t>
      </w:r>
    </w:p>
    <w:p w:rsidR="00785579" w:rsidRPr="00785579" w:rsidRDefault="00785579" w:rsidP="00785579">
      <w:pPr>
        <w:rPr>
          <w:rFonts w:asciiTheme="majorHAnsi" w:hAnsiTheme="majorHAnsi"/>
        </w:rPr>
      </w:pPr>
      <w:r w:rsidRPr="00785579">
        <w:rPr>
          <w:rFonts w:asciiTheme="majorHAnsi" w:hAnsiTheme="majorHAnsi"/>
        </w:rPr>
        <w:t>Former director of the Geophysical Institute and the International Arctic Research Center @ U of Alaska-Fairbanks (</w:t>
      </w:r>
      <w:proofErr w:type="spellStart"/>
      <w:r w:rsidRPr="00785579">
        <w:rPr>
          <w:rFonts w:asciiTheme="majorHAnsi" w:hAnsiTheme="majorHAnsi"/>
        </w:rPr>
        <w:t>Syun-Ichi</w:t>
      </w:r>
      <w:proofErr w:type="spellEnd"/>
      <w:r w:rsidRPr="00785579">
        <w:rPr>
          <w:rFonts w:asciiTheme="majorHAnsi" w:hAnsiTheme="majorHAnsi"/>
        </w:rPr>
        <w:t xml:space="preserve">, </w:t>
      </w:r>
      <w:r w:rsidRPr="00785579">
        <w:rPr>
          <w:rFonts w:asciiTheme="majorHAnsi" w:hAnsiTheme="majorHAnsi"/>
        </w:rPr>
        <w:t>"</w:t>
      </w:r>
      <w:r w:rsidRPr="00785579">
        <w:rPr>
          <w:rFonts w:asciiTheme="majorHAnsi" w:hAnsiTheme="majorHAnsi"/>
        </w:rPr>
        <w:t>Global warming has paused</w:t>
      </w:r>
      <w:r w:rsidRPr="00785579">
        <w:rPr>
          <w:rFonts w:asciiTheme="majorHAnsi" w:hAnsiTheme="majorHAnsi"/>
        </w:rPr>
        <w:t>"</w:t>
      </w:r>
      <w:r w:rsidRPr="00785579">
        <w:rPr>
          <w:rFonts w:asciiTheme="majorHAnsi" w:hAnsiTheme="majorHAnsi"/>
        </w:rPr>
        <w:t>, 9/27/2008, http://newsminer.com/news/2008/sep/27/global-warming-has-paused/?opinion)</w:t>
      </w:r>
    </w:p>
    <w:p w:rsidR="00785579" w:rsidRPr="00785579" w:rsidRDefault="00785579" w:rsidP="00785579"/>
    <w:p w:rsidR="00785579" w:rsidRPr="00785579" w:rsidRDefault="00785579" w:rsidP="00785579">
      <w:r w:rsidRPr="00785579">
        <w:t>Recent studies by the Hadley Climate Research Center (UK), the Japan Meteorological Agency</w:t>
      </w:r>
    </w:p>
    <w:p w:rsidR="00785579" w:rsidRPr="00785579" w:rsidRDefault="00785579" w:rsidP="00785579">
      <w:r w:rsidRPr="00785579">
        <w:t>AND</w:t>
      </w:r>
    </w:p>
    <w:p w:rsidR="00785579" w:rsidRPr="00785579" w:rsidRDefault="00785579" w:rsidP="00785579">
      <w:proofErr w:type="gramStart"/>
      <w:r w:rsidRPr="00785579">
        <w:t>the</w:t>
      </w:r>
      <w:proofErr w:type="gramEnd"/>
      <w:r w:rsidRPr="00785579">
        <w:t xml:space="preserve"> CO2 effect, as I have stated during the last several years.</w:t>
      </w:r>
    </w:p>
    <w:p w:rsidR="00785579" w:rsidRPr="00785579" w:rsidRDefault="00785579" w:rsidP="00785579">
      <w:pPr>
        <w:rPr>
          <w:rFonts w:asciiTheme="majorHAnsi" w:hAnsiTheme="majorHAnsi"/>
        </w:rPr>
      </w:pPr>
    </w:p>
    <w:p w:rsidR="00785579" w:rsidRPr="00785579" w:rsidRDefault="00785579" w:rsidP="00785579"/>
    <w:p w:rsidR="00785579" w:rsidRPr="00785579" w:rsidRDefault="00785579" w:rsidP="00785579">
      <w:r w:rsidRPr="00785579">
        <w:t>=</w:t>
      </w:r>
      <w:r w:rsidRPr="00785579">
        <w:t>Natural Gas</w:t>
      </w:r>
      <w:r w:rsidRPr="00785579">
        <w:t>=</w:t>
      </w:r>
    </w:p>
    <w:p w:rsidR="00785579" w:rsidRPr="00785579" w:rsidRDefault="00785579" w:rsidP="00785579"/>
    <w:p w:rsidR="00785579" w:rsidRPr="00785579" w:rsidRDefault="00785579" w:rsidP="00785579">
      <w:r w:rsidRPr="00785579">
        <w:t>====</w:t>
      </w:r>
      <w:proofErr w:type="gramStart"/>
      <w:r w:rsidRPr="00785579">
        <w:t>They</w:t>
      </w:r>
      <w:proofErr w:type="gramEnd"/>
      <w:r w:rsidRPr="00785579">
        <w:t xml:space="preserve"> have no internal link – SMRs actually increase waste – turn – they produce nuclear waste that builds up and causes radiation</w:t>
      </w:r>
      <w:r w:rsidRPr="00785579">
        <w:t>====</w:t>
      </w:r>
    </w:p>
    <w:p w:rsidR="00785579" w:rsidRPr="00785579" w:rsidRDefault="00785579" w:rsidP="00785579">
      <w:pPr>
        <w:rPr>
          <w:sz w:val="12"/>
        </w:rPr>
      </w:pPr>
    </w:p>
    <w:p w:rsidR="00785579" w:rsidRPr="00785579" w:rsidRDefault="00785579" w:rsidP="00785579">
      <w:pPr>
        <w:rPr>
          <w:sz w:val="12"/>
        </w:rPr>
      </w:pPr>
    </w:p>
    <w:p w:rsidR="00785579" w:rsidRPr="00785579" w:rsidRDefault="00785579" w:rsidP="00785579"/>
    <w:p w:rsidR="00785579" w:rsidRPr="00785579" w:rsidRDefault="00785579" w:rsidP="00785579">
      <w:r w:rsidRPr="00785579">
        <w:t>====</w:t>
      </w:r>
      <w:r w:rsidRPr="00785579">
        <w:t xml:space="preserve">SMRs force the NRC to lower to standards for safety – </w:t>
      </w:r>
      <w:proofErr w:type="spellStart"/>
      <w:r w:rsidRPr="00785579">
        <w:t>they</w:t>
      </w:r>
      <w:r w:rsidRPr="00785579">
        <w:t>~’</w:t>
      </w:r>
      <w:r w:rsidRPr="00785579">
        <w:t>re</w:t>
      </w:r>
      <w:proofErr w:type="spellEnd"/>
      <w:r w:rsidRPr="00785579">
        <w:t xml:space="preserve"> not properly designed, therefore ineffective and dangerous</w:t>
      </w:r>
      <w:proofErr w:type="gramStart"/>
      <w:r w:rsidRPr="00785579">
        <w:t>.</w:t>
      </w:r>
      <w:r w:rsidRPr="00785579">
        <w:t>=</w:t>
      </w:r>
      <w:proofErr w:type="gramEnd"/>
      <w:r w:rsidRPr="00785579">
        <w:t>===</w:t>
      </w:r>
    </w:p>
    <w:p w:rsidR="00785579" w:rsidRPr="00785579" w:rsidRDefault="00785579" w:rsidP="00785579">
      <w:r w:rsidRPr="00785579">
        <w:t>**USC 9/26 **</w:t>
      </w:r>
      <w:r w:rsidRPr="00785579">
        <w:rPr>
          <w:sz w:val="18"/>
          <w:szCs w:val="18"/>
        </w:rPr>
        <w:t xml:space="preserve">(Union of Concerned Scientists, a group of top-notch scientists that research potential threats that politics and the media </w:t>
      </w:r>
      <w:proofErr w:type="spellStart"/>
      <w:r w:rsidRPr="00785579">
        <w:rPr>
          <w:sz w:val="18"/>
          <w:szCs w:val="18"/>
        </w:rPr>
        <w:t>don</w:t>
      </w:r>
      <w:r w:rsidRPr="00785579">
        <w:rPr>
          <w:sz w:val="18"/>
          <w:szCs w:val="18"/>
        </w:rPr>
        <w:t>~’</w:t>
      </w:r>
      <w:r w:rsidRPr="00785579">
        <w:rPr>
          <w:sz w:val="18"/>
          <w:szCs w:val="18"/>
        </w:rPr>
        <w:t>t</w:t>
      </w:r>
      <w:proofErr w:type="spellEnd"/>
      <w:r w:rsidRPr="00785579">
        <w:rPr>
          <w:sz w:val="18"/>
          <w:szCs w:val="18"/>
        </w:rPr>
        <w:t xml:space="preserve"> see and reveal them to the general public. </w:t>
      </w:r>
      <w:r w:rsidRPr="00785579">
        <w:rPr>
          <w:sz w:val="18"/>
          <w:szCs w:val="18"/>
        </w:rPr>
        <w:t>"</w:t>
      </w:r>
      <w:r w:rsidRPr="00785579">
        <w:rPr>
          <w:sz w:val="18"/>
          <w:szCs w:val="18"/>
        </w:rPr>
        <w:t xml:space="preserve">Small Modular Nuclear Reactors </w:t>
      </w:r>
      <w:proofErr w:type="spellStart"/>
      <w:r w:rsidRPr="00785579">
        <w:rPr>
          <w:sz w:val="18"/>
          <w:szCs w:val="18"/>
        </w:rPr>
        <w:t>Won</w:t>
      </w:r>
      <w:r w:rsidRPr="00785579">
        <w:rPr>
          <w:sz w:val="18"/>
          <w:szCs w:val="18"/>
        </w:rPr>
        <w:t>~’</w:t>
      </w:r>
      <w:r w:rsidRPr="00785579">
        <w:rPr>
          <w:sz w:val="18"/>
          <w:szCs w:val="18"/>
        </w:rPr>
        <w:t>t</w:t>
      </w:r>
      <w:proofErr w:type="spellEnd"/>
      <w:r w:rsidRPr="00785579">
        <w:rPr>
          <w:sz w:val="18"/>
          <w:szCs w:val="18"/>
        </w:rPr>
        <w:t xml:space="preserve"> Solve Nuclear </w:t>
      </w:r>
      <w:proofErr w:type="spellStart"/>
      <w:r w:rsidRPr="00785579">
        <w:rPr>
          <w:sz w:val="18"/>
          <w:szCs w:val="18"/>
        </w:rPr>
        <w:t>Power</w:t>
      </w:r>
      <w:r w:rsidRPr="00785579">
        <w:rPr>
          <w:sz w:val="18"/>
          <w:szCs w:val="18"/>
        </w:rPr>
        <w:t>~’</w:t>
      </w:r>
      <w:r w:rsidRPr="00785579">
        <w:rPr>
          <w:sz w:val="18"/>
          <w:szCs w:val="18"/>
        </w:rPr>
        <w:t>s</w:t>
      </w:r>
      <w:proofErr w:type="spellEnd"/>
      <w:r w:rsidRPr="00785579">
        <w:rPr>
          <w:sz w:val="18"/>
          <w:szCs w:val="18"/>
        </w:rPr>
        <w:t xml:space="preserve"> Safety, Security and Cost Problems, New Report Finds</w:t>
      </w:r>
      <w:r w:rsidRPr="00785579">
        <w:rPr>
          <w:sz w:val="18"/>
          <w:szCs w:val="18"/>
        </w:rPr>
        <w:t>"</w:t>
      </w:r>
      <w:r w:rsidRPr="00785579">
        <w:rPr>
          <w:sz w:val="18"/>
          <w:szCs w:val="18"/>
        </w:rPr>
        <w:t xml:space="preserve"> </w:t>
      </w:r>
      <w:r w:rsidRPr="00785579">
        <w:rPr>
          <w:sz w:val="18"/>
          <w:szCs w:val="18"/>
        </w:rPr>
        <w:t>[[http://www.ucsusa.org/nuclear_power/nuclear_power_technology/small-modular-reactors.html-http://www.ucsusa.org/nuclear_power/nuclear_power_technology/small-modular-reactors.html]]</w:t>
      </w:r>
      <w:r w:rsidRPr="00785579">
        <w:rPr>
          <w:rStyle w:val="Hyperlink"/>
          <w:sz w:val="18"/>
          <w:szCs w:val="18"/>
        </w:rPr>
        <w:t>)</w:t>
      </w:r>
    </w:p>
    <w:p w:rsidR="00785579" w:rsidRPr="00785579" w:rsidRDefault="00785579" w:rsidP="00785579">
      <w:r w:rsidRPr="00785579">
        <w:t xml:space="preserve"> To cut operating costs, vendors also are pressuring the Nuclear Regulatory Commission (</w:t>
      </w:r>
    </w:p>
    <w:p w:rsidR="00785579" w:rsidRPr="00785579" w:rsidRDefault="00785579" w:rsidP="00785579">
      <w:r w:rsidRPr="00785579">
        <w:t>AND</w:t>
      </w:r>
    </w:p>
    <w:p w:rsidR="00785579" w:rsidRPr="00785579" w:rsidRDefault="00785579" w:rsidP="00785579">
      <w:proofErr w:type="gramStart"/>
      <w:r w:rsidRPr="00785579">
        <w:t>vendors</w:t>
      </w:r>
      <w:proofErr w:type="gramEnd"/>
      <w:r w:rsidRPr="00785579">
        <w:t xml:space="preserve"> are hiding their design details and asking the public to trust them."¶ </w:t>
      </w:r>
    </w:p>
    <w:p w:rsidR="00785579" w:rsidRPr="00785579" w:rsidRDefault="00785579" w:rsidP="00785579"/>
    <w:p w:rsidR="00785579" w:rsidRPr="00785579" w:rsidRDefault="00785579" w:rsidP="00785579">
      <w:r w:rsidRPr="00785579">
        <w:t>====</w:t>
      </w:r>
      <w:r w:rsidRPr="00785579">
        <w:t>1. Even a giant methane burp would have a miniscule effect</w:t>
      </w:r>
      <w:r w:rsidRPr="00785579">
        <w:t>====</w:t>
      </w:r>
    </w:p>
    <w:p w:rsidR="00785579" w:rsidRPr="00785579" w:rsidRDefault="00785579" w:rsidP="00785579">
      <w:proofErr w:type="gramStart"/>
      <w:r w:rsidRPr="00785579">
        <w:t>**</w:t>
      </w:r>
      <w:proofErr w:type="spellStart"/>
      <w:r w:rsidRPr="00785579">
        <w:t>Gao</w:t>
      </w:r>
      <w:proofErr w:type="spellEnd"/>
      <w:r w:rsidRPr="00785579">
        <w:t xml:space="preserve"> et al.</w:t>
      </w:r>
      <w:proofErr w:type="gramEnd"/>
      <w:r w:rsidRPr="00785579">
        <w:t xml:space="preserve"> 12 **</w:t>
      </w:r>
    </w:p>
    <w:p w:rsidR="00785579" w:rsidRPr="00785579" w:rsidRDefault="00785579" w:rsidP="00785579">
      <w:pPr>
        <w:rPr>
          <w:rFonts w:asciiTheme="majorHAnsi" w:hAnsiTheme="majorHAnsi"/>
        </w:rPr>
      </w:pPr>
      <w:r w:rsidRPr="00785579">
        <w:rPr>
          <w:rFonts w:asciiTheme="majorHAnsi" w:hAnsiTheme="majorHAnsi"/>
        </w:rPr>
        <w:t xml:space="preserve">(Xiang, Joint Program on the Science and Policy of Global Change, Massachusetts Institute of Technology, C. Adam Schlosser, Andrei </w:t>
      </w:r>
      <w:proofErr w:type="spellStart"/>
      <w:r w:rsidRPr="00785579">
        <w:rPr>
          <w:rFonts w:asciiTheme="majorHAnsi" w:hAnsiTheme="majorHAnsi"/>
        </w:rPr>
        <w:t>Sokolov</w:t>
      </w:r>
      <w:proofErr w:type="spellEnd"/>
      <w:r w:rsidRPr="00785579">
        <w:rPr>
          <w:rFonts w:asciiTheme="majorHAnsi" w:hAnsiTheme="majorHAnsi"/>
        </w:rPr>
        <w:t xml:space="preserve">, </w:t>
      </w:r>
      <w:proofErr w:type="spellStart"/>
      <w:r w:rsidRPr="00785579">
        <w:rPr>
          <w:rFonts w:asciiTheme="majorHAnsi" w:hAnsiTheme="majorHAnsi"/>
        </w:rPr>
        <w:t>Katey</w:t>
      </w:r>
      <w:proofErr w:type="spellEnd"/>
      <w:r w:rsidRPr="00785579">
        <w:rPr>
          <w:rFonts w:asciiTheme="majorHAnsi" w:hAnsiTheme="majorHAnsi"/>
        </w:rPr>
        <w:t xml:space="preserve"> Walter Anthony, </w:t>
      </w:r>
      <w:proofErr w:type="spellStart"/>
      <w:r w:rsidRPr="00785579">
        <w:rPr>
          <w:rFonts w:asciiTheme="majorHAnsi" w:hAnsiTheme="majorHAnsi"/>
        </w:rPr>
        <w:t>Qianlai</w:t>
      </w:r>
      <w:proofErr w:type="spellEnd"/>
      <w:r w:rsidRPr="00785579">
        <w:rPr>
          <w:rFonts w:asciiTheme="majorHAnsi" w:hAnsiTheme="majorHAnsi"/>
        </w:rPr>
        <w:t xml:space="preserve"> </w:t>
      </w:r>
      <w:proofErr w:type="spellStart"/>
      <w:r w:rsidRPr="00785579">
        <w:rPr>
          <w:rFonts w:asciiTheme="majorHAnsi" w:hAnsiTheme="majorHAnsi"/>
        </w:rPr>
        <w:t>Zhuang</w:t>
      </w:r>
      <w:proofErr w:type="spellEnd"/>
      <w:r w:rsidRPr="00785579">
        <w:rPr>
          <w:rFonts w:asciiTheme="majorHAnsi" w:hAnsiTheme="majorHAnsi"/>
        </w:rPr>
        <w:t xml:space="preserve"> and David </w:t>
      </w:r>
      <w:proofErr w:type="spellStart"/>
      <w:r w:rsidRPr="00785579">
        <w:rPr>
          <w:rFonts w:asciiTheme="majorHAnsi" w:hAnsiTheme="majorHAnsi"/>
        </w:rPr>
        <w:t>Kicklighter</w:t>
      </w:r>
      <w:proofErr w:type="spellEnd"/>
      <w:r w:rsidRPr="00785579">
        <w:rPr>
          <w:rFonts w:asciiTheme="majorHAnsi" w:hAnsiTheme="majorHAnsi"/>
        </w:rPr>
        <w:t xml:space="preserve">, </w:t>
      </w:r>
      <w:r w:rsidRPr="00785579">
        <w:rPr>
          <w:rFonts w:asciiTheme="majorHAnsi" w:hAnsiTheme="majorHAnsi"/>
        </w:rPr>
        <w:t>"</w:t>
      </w:r>
      <w:r w:rsidRPr="00785579">
        <w:rPr>
          <w:rFonts w:asciiTheme="majorHAnsi" w:hAnsiTheme="majorHAnsi"/>
        </w:rPr>
        <w:t xml:space="preserve">Permafrost, Lakes, and Climate-Warming Methane Feedback: What is the Worst We </w:t>
      </w:r>
      <w:r w:rsidRPr="00785579">
        <w:rPr>
          <w:rFonts w:asciiTheme="majorHAnsi" w:hAnsiTheme="majorHAnsi"/>
        </w:rPr>
        <w:lastRenderedPageBreak/>
        <w:t>Can Expect?,</w:t>
      </w:r>
      <w:r w:rsidRPr="00785579">
        <w:rPr>
          <w:rFonts w:asciiTheme="majorHAnsi" w:hAnsiTheme="majorHAnsi"/>
        </w:rPr>
        <w:t>"</w:t>
      </w:r>
      <w:r w:rsidRPr="00785579">
        <w:rPr>
          <w:rFonts w:asciiTheme="majorHAnsi" w:hAnsiTheme="majorHAnsi"/>
        </w:rPr>
        <w:t xml:space="preserve"> May, Report No 218, http://18.7.29.232/bitstream/handle/1721.1/70566/MITJPSPGC_Rpt218.pdf?sequence=1)</w:t>
      </w:r>
    </w:p>
    <w:p w:rsidR="00785579" w:rsidRPr="00785579" w:rsidRDefault="00785579" w:rsidP="00785579">
      <w:pPr>
        <w:rPr>
          <w:rFonts w:asciiTheme="majorHAnsi" w:hAnsiTheme="majorHAnsi"/>
          <w:sz w:val="24"/>
        </w:rPr>
      </w:pPr>
    </w:p>
    <w:p w:rsidR="00785579" w:rsidRPr="00785579" w:rsidRDefault="00785579" w:rsidP="00785579">
      <w:r w:rsidRPr="00785579">
        <w:t xml:space="preserve">Overall, these results present, for the ﬁrst time, a quantitative insight on </w:t>
      </w:r>
    </w:p>
    <w:p w:rsidR="00785579" w:rsidRPr="00785579" w:rsidRDefault="00785579" w:rsidP="00785579">
      <w:r w:rsidRPr="00785579">
        <w:t>AND</w:t>
      </w:r>
    </w:p>
    <w:p w:rsidR="00785579" w:rsidRPr="00785579" w:rsidRDefault="00785579" w:rsidP="00785579">
      <w:proofErr w:type="gramStart"/>
      <w:r w:rsidRPr="00785579">
        <w:t>is</w:t>
      </w:r>
      <w:proofErr w:type="gramEnd"/>
      <w:r w:rsidRPr="00785579">
        <w:t xml:space="preserve"> relatively small, whether or not humans choose to constrain global emissions.</w:t>
      </w:r>
    </w:p>
    <w:p w:rsidR="00785579" w:rsidRPr="00785579" w:rsidRDefault="00785579" w:rsidP="00785579"/>
    <w:p w:rsidR="00785579" w:rsidRPr="00785579" w:rsidRDefault="00785579" w:rsidP="00785579">
      <w:r w:rsidRPr="00785579">
        <w:t>====</w:t>
      </w:r>
      <w:r w:rsidRPr="00785579">
        <w:t>2. No methane leaks</w:t>
      </w:r>
      <w:r w:rsidRPr="00785579">
        <w:t>====</w:t>
      </w:r>
    </w:p>
    <w:p w:rsidR="00785579" w:rsidRPr="00785579" w:rsidRDefault="00785579" w:rsidP="00785579">
      <w:r w:rsidRPr="00785579">
        <w:t>**</w:t>
      </w:r>
      <w:proofErr w:type="spellStart"/>
      <w:r w:rsidRPr="00785579">
        <w:t>Cathles</w:t>
      </w:r>
      <w:proofErr w:type="spellEnd"/>
      <w:r w:rsidRPr="00785579">
        <w:t>, 12**</w:t>
      </w:r>
    </w:p>
    <w:p w:rsidR="00785579" w:rsidRPr="00785579" w:rsidRDefault="00785579" w:rsidP="00785579">
      <w:pPr>
        <w:rPr>
          <w:rFonts w:asciiTheme="majorHAnsi" w:hAnsiTheme="majorHAnsi"/>
        </w:rPr>
      </w:pPr>
      <w:r w:rsidRPr="00785579">
        <w:rPr>
          <w:rFonts w:asciiTheme="majorHAnsi" w:hAnsiTheme="majorHAnsi"/>
        </w:rPr>
        <w:t>Professor of Earth and Atmospheric Sciences @ Cornell University (</w:t>
      </w:r>
      <w:proofErr w:type="spellStart"/>
      <w:r w:rsidRPr="00785579">
        <w:rPr>
          <w:rFonts w:asciiTheme="majorHAnsi" w:hAnsiTheme="majorHAnsi"/>
        </w:rPr>
        <w:t>Cathles</w:t>
      </w:r>
      <w:proofErr w:type="spellEnd"/>
      <w:r w:rsidRPr="00785579">
        <w:rPr>
          <w:rFonts w:asciiTheme="majorHAnsi" w:hAnsiTheme="majorHAnsi"/>
        </w:rPr>
        <w:t xml:space="preserve">, Lawrence M., Larry D. Brown (Professor of Earth and Atmospheric Sciences @ Cornell University), Milton </w:t>
      </w:r>
      <w:proofErr w:type="spellStart"/>
      <w:r w:rsidRPr="00785579">
        <w:rPr>
          <w:rFonts w:asciiTheme="majorHAnsi" w:hAnsiTheme="majorHAnsi"/>
        </w:rPr>
        <w:t>Taam</w:t>
      </w:r>
      <w:proofErr w:type="spellEnd"/>
      <w:r w:rsidRPr="00785579">
        <w:rPr>
          <w:rFonts w:asciiTheme="majorHAnsi" w:hAnsiTheme="majorHAnsi"/>
        </w:rPr>
        <w:t xml:space="preserve"> (Electric Software, Inc.), Andrew Hunter (Professor of chemical and Biological Engineering, Cornell University) "A commentary on "The greenhouse gas footprint of natural gas in shale formations" by R.W. </w:t>
      </w:r>
      <w:proofErr w:type="spellStart"/>
      <w:r w:rsidRPr="00785579">
        <w:rPr>
          <w:rFonts w:asciiTheme="majorHAnsi" w:hAnsiTheme="majorHAnsi"/>
        </w:rPr>
        <w:t>Howarth</w:t>
      </w:r>
      <w:proofErr w:type="spellEnd"/>
      <w:r w:rsidRPr="00785579">
        <w:rPr>
          <w:rFonts w:asciiTheme="majorHAnsi" w:hAnsiTheme="majorHAnsi"/>
        </w:rPr>
        <w:t xml:space="preserve">, R. Santoro, and Anthony </w:t>
      </w:r>
      <w:proofErr w:type="spellStart"/>
      <w:r w:rsidRPr="00785579">
        <w:rPr>
          <w:rFonts w:asciiTheme="majorHAnsi" w:hAnsiTheme="majorHAnsi"/>
        </w:rPr>
        <w:t>Ingraffea</w:t>
      </w:r>
      <w:proofErr w:type="spellEnd"/>
      <w:r w:rsidRPr="00785579">
        <w:rPr>
          <w:rFonts w:asciiTheme="majorHAnsi" w:hAnsiTheme="majorHAnsi"/>
        </w:rPr>
        <w:t>." Climatic Change, 2012, pg. http://cce.cornell.edu/EnergyClimateChange/NaturalGasDev/Documents/PDFs/FINAL%20Short%20Version%2010-4-</w:t>
      </w:r>
      <w:proofErr w:type="gramStart"/>
      <w:r w:rsidRPr="00785579">
        <w:rPr>
          <w:rFonts w:asciiTheme="majorHAnsi" w:hAnsiTheme="majorHAnsi"/>
        </w:rPr>
        <w:t>11.pdf .</w:t>
      </w:r>
      <w:proofErr w:type="gramEnd"/>
    </w:p>
    <w:p w:rsidR="00785579" w:rsidRPr="00785579" w:rsidRDefault="00785579" w:rsidP="00785579">
      <w:pPr>
        <w:rPr>
          <w:rFonts w:asciiTheme="majorHAnsi" w:hAnsiTheme="majorHAnsi"/>
          <w:sz w:val="24"/>
        </w:rPr>
      </w:pPr>
    </w:p>
    <w:p w:rsidR="00785579" w:rsidRPr="00785579" w:rsidRDefault="00785579" w:rsidP="00785579">
      <w:proofErr w:type="spellStart"/>
      <w:r w:rsidRPr="00785579">
        <w:t>Howarth</w:t>
      </w:r>
      <w:proofErr w:type="spellEnd"/>
      <w:r w:rsidRPr="00785579">
        <w:t xml:space="preserve"> et al. were correct to highlight concerns that leakage of methane during production </w:t>
      </w:r>
    </w:p>
    <w:p w:rsidR="00785579" w:rsidRPr="00785579" w:rsidRDefault="00785579" w:rsidP="00785579">
      <w:r w:rsidRPr="00785579">
        <w:t>AND</w:t>
      </w:r>
    </w:p>
    <w:p w:rsidR="00785579" w:rsidRPr="00785579" w:rsidRDefault="00785579" w:rsidP="00785579">
      <w:proofErr w:type="gramStart"/>
      <w:r w:rsidRPr="00785579">
        <w:t>coal</w:t>
      </w:r>
      <w:proofErr w:type="gramEnd"/>
      <w:r w:rsidRPr="00785579">
        <w:t>, and thus remains an attractive transition fuel to low carbon alternatives.</w:t>
      </w:r>
    </w:p>
    <w:p w:rsidR="00785579" w:rsidRPr="00785579" w:rsidRDefault="00785579" w:rsidP="00785579"/>
    <w:p w:rsidR="00785579" w:rsidRPr="00785579" w:rsidRDefault="00785579" w:rsidP="00785579">
      <w:r w:rsidRPr="00785579">
        <w:t>====</w:t>
      </w:r>
      <w:r w:rsidRPr="00785579">
        <w:t xml:space="preserve">7. Methane is good – Japan proves, more profits, gas boom </w:t>
      </w:r>
      <w:r w:rsidRPr="00785579">
        <w:t>====</w:t>
      </w:r>
    </w:p>
    <w:p w:rsidR="00785579" w:rsidRPr="00785579" w:rsidRDefault="00785579" w:rsidP="00785579">
      <w:r w:rsidRPr="00785579">
        <w:t xml:space="preserve">**Blackman ~’13 (Sarah Blackman, an online reporter working across NRI </w:t>
      </w:r>
      <w:proofErr w:type="spellStart"/>
      <w:r w:rsidRPr="00785579">
        <w:t>Digital~’s</w:t>
      </w:r>
      <w:proofErr w:type="spellEnd"/>
      <w:r w:rsidRPr="00785579">
        <w:t xml:space="preserve"> websites, covering renewable energy and growth within power markets, offshore oil drilling and the market for new and sustainable hydrocarbons, as well as reporting on the transport, health and hospitality sectors. "Methane hydrates: a new gas boom?" May 9, 2013. [[**</w:t>
      </w:r>
      <w:r w:rsidRPr="00785579">
        <w:rPr>
          <w:sz w:val="26"/>
        </w:rPr>
        <w:t>http://www.offshore-technology.com/features/featuremethane-hydrates-new-gas-boom-http://www.offshore-technology.com/features/featuremethane-hydrates-new-gas-boom]]</w:t>
      </w:r>
      <w:r w:rsidRPr="00785579">
        <w:t>** ) **</w:t>
      </w:r>
    </w:p>
    <w:p w:rsidR="00785579" w:rsidRPr="00785579" w:rsidRDefault="00785579" w:rsidP="00785579">
      <w:r w:rsidRPr="00785579">
        <w:t xml:space="preserve">Methane hydrates could change the face of the energy sector, erasing price differentials and </w:t>
      </w:r>
    </w:p>
    <w:p w:rsidR="00785579" w:rsidRPr="00785579" w:rsidRDefault="00785579" w:rsidP="00785579">
      <w:r w:rsidRPr="00785579">
        <w:t>AND</w:t>
      </w:r>
    </w:p>
    <w:p w:rsidR="00785579" w:rsidRPr="00785579" w:rsidRDefault="00785579" w:rsidP="00785579">
      <w:proofErr w:type="gramStart"/>
      <w:r w:rsidRPr="00785579">
        <w:t>shale</w:t>
      </w:r>
      <w:proofErr w:type="gramEnd"/>
      <w:r w:rsidRPr="00785579">
        <w:t xml:space="preserve"> deposits around the world, could prove revolutionary to the energy industry.¶ </w:t>
      </w:r>
    </w:p>
    <w:p w:rsidR="00785579" w:rsidRPr="00785579" w:rsidRDefault="00785579" w:rsidP="00785579"/>
    <w:p w:rsidR="00785579" w:rsidRPr="00785579" w:rsidRDefault="00785579" w:rsidP="00785579">
      <w:r w:rsidRPr="00785579">
        <w:t>====</w:t>
      </w:r>
      <w:r w:rsidRPr="00785579">
        <w:t>8. The bubble burst of methane in the Gulf in 2010 should</w:t>
      </w:r>
      <w:r w:rsidRPr="00785579">
        <w:t>~’</w:t>
      </w:r>
      <w:proofErr w:type="spellStart"/>
      <w:r w:rsidRPr="00785579">
        <w:t>ve</w:t>
      </w:r>
      <w:proofErr w:type="spellEnd"/>
      <w:r w:rsidRPr="00785579">
        <w:t xml:space="preserve"> triggered the impact </w:t>
      </w:r>
      <w:r w:rsidRPr="00785579">
        <w:t>====</w:t>
      </w:r>
    </w:p>
    <w:p w:rsidR="00785579" w:rsidRPr="00785579" w:rsidRDefault="00785579" w:rsidP="00785579"/>
    <w:p w:rsidR="00785579" w:rsidRPr="00785579" w:rsidRDefault="00785579" w:rsidP="00785579"/>
    <w:p w:rsidR="00785579" w:rsidRPr="00785579" w:rsidRDefault="00785579" w:rsidP="00785579">
      <w:r w:rsidRPr="00785579">
        <w:t>=</w:t>
      </w:r>
      <w:r w:rsidRPr="00785579">
        <w:t>HEG</w:t>
      </w:r>
      <w:r w:rsidRPr="00785579">
        <w:t>=</w:t>
      </w:r>
    </w:p>
    <w:p w:rsidR="00785579" w:rsidRPr="00785579" w:rsidRDefault="00785579" w:rsidP="00785579"/>
    <w:p w:rsidR="00785579" w:rsidRPr="00785579" w:rsidRDefault="00785579" w:rsidP="00785579">
      <w:r w:rsidRPr="00785579">
        <w:t>====</w:t>
      </w:r>
      <w:r w:rsidRPr="00785579">
        <w:t xml:space="preserve">No internal link – their links are based off of cooperation the </w:t>
      </w:r>
      <w:proofErr w:type="spellStart"/>
      <w:r w:rsidRPr="00785579">
        <w:t>aff</w:t>
      </w:r>
      <w:proofErr w:type="spellEnd"/>
      <w:r w:rsidRPr="00785579">
        <w:t xml:space="preserve"> does nothing to fix the congested borders in the </w:t>
      </w:r>
      <w:proofErr w:type="spellStart"/>
      <w:r w:rsidRPr="00785579">
        <w:t>sq</w:t>
      </w:r>
      <w:proofErr w:type="spellEnd"/>
      <w:r w:rsidRPr="00785579">
        <w:t>====</w:t>
      </w:r>
    </w:p>
    <w:p w:rsidR="00785579" w:rsidRPr="00785579" w:rsidRDefault="00785579" w:rsidP="00785579"/>
    <w:p w:rsidR="00785579" w:rsidRPr="00785579" w:rsidRDefault="00785579" w:rsidP="00785579">
      <w:r w:rsidRPr="00785579">
        <w:t>====</w:t>
      </w:r>
      <w:r w:rsidRPr="00785579">
        <w:t xml:space="preserve">Local government at the borders are creating new border programs – solves the </w:t>
      </w:r>
      <w:proofErr w:type="spellStart"/>
      <w:r w:rsidRPr="00785579">
        <w:t>aff</w:t>
      </w:r>
      <w:proofErr w:type="spellEnd"/>
      <w:r w:rsidRPr="00785579">
        <w:t xml:space="preserve"> </w:t>
      </w:r>
      <w:r w:rsidRPr="00785579">
        <w:t>====</w:t>
      </w:r>
    </w:p>
    <w:p w:rsidR="00785579" w:rsidRPr="00785579" w:rsidRDefault="00785579" w:rsidP="00785579">
      <w:r w:rsidRPr="00785579">
        <w:t>**Aguilar 8-15**</w:t>
      </w:r>
      <w:r w:rsidRPr="00785579">
        <w:t xml:space="preserve"> (Julian, Reporter at Texas Tribune, </w:t>
      </w:r>
      <w:r w:rsidRPr="00785579">
        <w:t>"</w:t>
      </w:r>
      <w:r w:rsidRPr="00785579">
        <w:t>A Federal Program to Ease Congestion at Border Crossings</w:t>
      </w:r>
      <w:r w:rsidRPr="00785579">
        <w:t>"</w:t>
      </w:r>
      <w:r w:rsidRPr="00785579">
        <w:t>, The New York Times, August 15</w:t>
      </w:r>
      <w:r w:rsidRPr="00785579">
        <w:t>^^</w:t>
      </w:r>
      <w:proofErr w:type="spellStart"/>
      <w:r w:rsidRPr="00785579">
        <w:t>th</w:t>
      </w:r>
      <w:proofErr w:type="spellEnd"/>
      <w:r w:rsidRPr="00785579">
        <w:t>^^</w:t>
      </w:r>
      <w:r w:rsidRPr="00785579">
        <w:t xml:space="preserve"> 2013, </w:t>
      </w:r>
      <w:r w:rsidRPr="00785579">
        <w:t>[[http://www.nytimes.com/2013/08/16/us/a-federal-program-to-ease-congestion-at-border-crossings.html?_r=0-http://www.nytimes.com/2013/08/16/us/a-federal-program-to-ease-congestion-at-border-crossings.html?_r=0]]</w:t>
      </w:r>
      <w:r w:rsidRPr="00785579">
        <w:t>, SD)</w:t>
      </w:r>
    </w:p>
    <w:p w:rsidR="00785579" w:rsidRPr="00785579" w:rsidRDefault="00785579" w:rsidP="00785579">
      <w:r w:rsidRPr="00785579">
        <w:lastRenderedPageBreak/>
        <w:t xml:space="preserve">LAREDO — Pedestrians waited in a long line on the bridge between Nuevo Laredo, </w:t>
      </w:r>
    </w:p>
    <w:p w:rsidR="00785579" w:rsidRPr="00785579" w:rsidRDefault="00785579" w:rsidP="00785579">
      <w:r w:rsidRPr="00785579">
        <w:t>AND</w:t>
      </w:r>
    </w:p>
    <w:p w:rsidR="00785579" w:rsidRPr="00785579" w:rsidRDefault="00785579" w:rsidP="00785579">
      <w:r w:rsidRPr="00785579">
        <w:t xml:space="preserve">, Democrat of El Paso. Senator John </w:t>
      </w:r>
      <w:proofErr w:type="spellStart"/>
      <w:r w:rsidRPr="00785579">
        <w:t>Cornyn</w:t>
      </w:r>
      <w:proofErr w:type="spellEnd"/>
      <w:r w:rsidRPr="00785579">
        <w:t xml:space="preserve"> filed a companion bill.</w:t>
      </w:r>
    </w:p>
    <w:p w:rsidR="00785579" w:rsidRPr="00785579" w:rsidRDefault="00785579" w:rsidP="00785579"/>
    <w:p w:rsidR="00785579" w:rsidRPr="00785579" w:rsidRDefault="00785579" w:rsidP="00785579">
      <w:r w:rsidRPr="00785579">
        <w:t>====</w:t>
      </w:r>
      <w:r w:rsidRPr="00785579">
        <w:t xml:space="preserve">Alternate causalities to an </w:t>
      </w:r>
      <w:r w:rsidRPr="00785579">
        <w:t>effective</w:t>
      </w:r>
      <w:r w:rsidRPr="00785579">
        <w:t xml:space="preserve"> border policy — </w:t>
      </w:r>
      <w:r w:rsidRPr="00785579">
        <w:t>immigration</w:t>
      </w:r>
      <w:r w:rsidRPr="00785579">
        <w:t xml:space="preserve"> and </w:t>
      </w:r>
      <w:r w:rsidRPr="00785579">
        <w:t>law enforcement====</w:t>
      </w:r>
    </w:p>
    <w:p w:rsidR="00785579" w:rsidRPr="00785579" w:rsidRDefault="00785579" w:rsidP="00785579">
      <w:r w:rsidRPr="00785579">
        <w:t>**</w:t>
      </w:r>
      <w:proofErr w:type="spellStart"/>
      <w:r w:rsidRPr="00785579">
        <w:t>O~’Neil</w:t>
      </w:r>
      <w:proofErr w:type="spellEnd"/>
      <w:r w:rsidRPr="00785579">
        <w:t xml:space="preserve"> 13**</w:t>
      </w:r>
      <w:r w:rsidRPr="00785579">
        <w:t xml:space="preserve"> — Shannon K. </w:t>
      </w:r>
      <w:proofErr w:type="spellStart"/>
      <w:r w:rsidRPr="00785579">
        <w:t>O</w:t>
      </w:r>
      <w:r w:rsidRPr="00785579">
        <w:t>~’</w:t>
      </w:r>
      <w:r w:rsidRPr="00785579">
        <w:t>Neil</w:t>
      </w:r>
      <w:proofErr w:type="spellEnd"/>
      <w:r w:rsidRPr="00785579">
        <w:t xml:space="preserve">, Senior Fellow for Latin America Studies at the Council on Foreign Relations. She is the author of the forthcoming book Two Nations Indivisible: Mexico, the United States, and the Road Ahead (Oxford University Press, 2013), from which this essay is adapted (Shannon K. </w:t>
      </w:r>
      <w:proofErr w:type="spellStart"/>
      <w:r w:rsidRPr="00785579">
        <w:t>O</w:t>
      </w:r>
      <w:r w:rsidRPr="00785579">
        <w:t>~’</w:t>
      </w:r>
      <w:r w:rsidRPr="00785579">
        <w:t>Neil</w:t>
      </w:r>
      <w:proofErr w:type="spellEnd"/>
      <w:r w:rsidRPr="00785579">
        <w:t xml:space="preserve">, Council on Foreign Relations, March/April 2013, </w:t>
      </w:r>
      <w:r w:rsidRPr="00785579">
        <w:t>"</w:t>
      </w:r>
      <w:r w:rsidRPr="00785579">
        <w:t>Mexico Makes It</w:t>
      </w:r>
      <w:r w:rsidRPr="00785579">
        <w:t>"</w:t>
      </w:r>
      <w:r w:rsidRPr="00785579">
        <w:t xml:space="preserve">, </w:t>
      </w:r>
      <w:r w:rsidRPr="00785579">
        <w:t>[[http://www.cfr.org/mexico/mexico-makes/p30098-http://www.cfr.org/mexico/mexico-makes/p30098]]</w:t>
      </w:r>
      <w:r w:rsidRPr="00785579">
        <w:t xml:space="preserve">, Accessed 08-01-2013 </w:t>
      </w:r>
      <w:r w:rsidRPr="00785579">
        <w:t>~|</w:t>
      </w:r>
      <w:r w:rsidRPr="00785579">
        <w:t xml:space="preserve"> AK)</w:t>
      </w:r>
    </w:p>
    <w:p w:rsidR="00785579" w:rsidRPr="00785579" w:rsidRDefault="00785579" w:rsidP="00785579"/>
    <w:p w:rsidR="00785579" w:rsidRPr="00785579" w:rsidRDefault="00785579" w:rsidP="00785579">
      <w:r w:rsidRPr="00785579">
        <w:t>For all these reasons, the United States should strengthen its relationship with its neighbor</w:t>
      </w:r>
    </w:p>
    <w:p w:rsidR="00785579" w:rsidRPr="00785579" w:rsidRDefault="00785579" w:rsidP="00785579">
      <w:r w:rsidRPr="00785579">
        <w:t>AND</w:t>
      </w:r>
    </w:p>
    <w:p w:rsidR="00785579" w:rsidRPr="00785579" w:rsidRDefault="00785579" w:rsidP="00785579">
      <w:proofErr w:type="gramStart"/>
      <w:r w:rsidRPr="00785579">
        <w:t>support</w:t>
      </w:r>
      <w:proofErr w:type="gramEnd"/>
      <w:r w:rsidRPr="00785579">
        <w:t xml:space="preserve"> social and economic development in often neglected and crime-ridden areas.</w:t>
      </w:r>
    </w:p>
    <w:p w:rsidR="00785579" w:rsidRPr="00785579" w:rsidRDefault="00785579" w:rsidP="00785579"/>
    <w:p w:rsidR="00785579" w:rsidRPr="00785579" w:rsidRDefault="00785579" w:rsidP="00785579"/>
    <w:p w:rsidR="00785579" w:rsidRPr="00785579" w:rsidRDefault="00785579" w:rsidP="00785579">
      <w:r w:rsidRPr="00785579">
        <w:t>====</w:t>
      </w:r>
      <w:r w:rsidRPr="00785579">
        <w:t>No impact to off-shoring</w:t>
      </w:r>
      <w:proofErr w:type="gramStart"/>
      <w:r w:rsidRPr="00785579">
        <w:t>:</w:t>
      </w:r>
      <w:r w:rsidRPr="00785579">
        <w:t>=</w:t>
      </w:r>
      <w:proofErr w:type="gramEnd"/>
      <w:r w:rsidRPr="00785579">
        <w:t>===</w:t>
      </w:r>
    </w:p>
    <w:p w:rsidR="00785579" w:rsidRPr="00785579" w:rsidRDefault="00785579" w:rsidP="00785579"/>
    <w:p w:rsidR="00785579" w:rsidRPr="00785579" w:rsidRDefault="00785579" w:rsidP="00785579"/>
    <w:p w:rsidR="00785579" w:rsidRPr="00785579" w:rsidRDefault="00785579" w:rsidP="00785579">
      <w:r w:rsidRPr="00785579">
        <w:t>====</w:t>
      </w:r>
      <w:r w:rsidRPr="00785579">
        <w:t>1) Wage increases and selective re-shoring</w:t>
      </w:r>
      <w:r w:rsidRPr="00785579">
        <w:t>====</w:t>
      </w:r>
    </w:p>
    <w:p w:rsidR="00785579" w:rsidRPr="00785579" w:rsidRDefault="00785579" w:rsidP="00785579">
      <w:r w:rsidRPr="00785579">
        <w:t>**</w:t>
      </w:r>
      <w:proofErr w:type="spellStart"/>
      <w:r w:rsidRPr="00785579">
        <w:t>Heineman</w:t>
      </w:r>
      <w:proofErr w:type="spellEnd"/>
      <w:r w:rsidRPr="00785579">
        <w:t>, 3/26**</w:t>
      </w:r>
      <w:r w:rsidRPr="00785579">
        <w:t xml:space="preserve"> (Ben, </w:t>
      </w:r>
      <w:proofErr w:type="gramStart"/>
      <w:r w:rsidRPr="00785579">
        <w:t>The</w:t>
      </w:r>
      <w:proofErr w:type="gramEnd"/>
      <w:r w:rsidRPr="00785579">
        <w:t xml:space="preserve"> Atlantic, 3/26/13, http://www.theatlantic.com/business/archive/2013/03/why-we-can-all-stop-worrying-about-offshoring-and-outsourcing/274388/, "Why We Can All Stop Worrying About Offshoring and Outsourcing," alp)</w:t>
      </w:r>
    </w:p>
    <w:p w:rsidR="00785579" w:rsidRPr="00785579" w:rsidRDefault="00785579" w:rsidP="00785579">
      <w:pPr>
        <w:jc w:val="both"/>
      </w:pPr>
    </w:p>
    <w:p w:rsidR="00785579" w:rsidRPr="00785579" w:rsidRDefault="00785579" w:rsidP="00785579">
      <w:r w:rsidRPr="00785579">
        <w:t xml:space="preserve">Labor markets have for the past quarter century been at the center of the globalization </w:t>
      </w:r>
    </w:p>
    <w:p w:rsidR="00785579" w:rsidRPr="00785579" w:rsidRDefault="00785579" w:rsidP="00785579">
      <w:r w:rsidRPr="00785579">
        <w:t>AND</w:t>
      </w:r>
    </w:p>
    <w:p w:rsidR="00785579" w:rsidRPr="00785579" w:rsidRDefault="00785579" w:rsidP="00785579">
      <w:proofErr w:type="gramStart"/>
      <w:r w:rsidRPr="00785579">
        <w:t>more</w:t>
      </w:r>
      <w:proofErr w:type="gramEnd"/>
      <w:r w:rsidRPr="00785579">
        <w:t xml:space="preserve"> by the company and less by third parties, will remain critical.</w:t>
      </w:r>
    </w:p>
    <w:p w:rsidR="00785579" w:rsidRPr="00785579" w:rsidRDefault="00785579" w:rsidP="00785579">
      <w:pPr>
        <w:jc w:val="both"/>
      </w:pPr>
    </w:p>
    <w:p w:rsidR="00785579" w:rsidRPr="00785579" w:rsidRDefault="00785579" w:rsidP="00785579"/>
    <w:p w:rsidR="00785579" w:rsidRPr="00785579" w:rsidRDefault="00785579" w:rsidP="00785579">
      <w:r w:rsidRPr="00785579">
        <w:t>====</w:t>
      </w:r>
      <w:r w:rsidRPr="00785579">
        <w:t xml:space="preserve">3) </w:t>
      </w:r>
      <w:proofErr w:type="spellStart"/>
      <w:r w:rsidRPr="00785579">
        <w:t>Reshoring</w:t>
      </w:r>
      <w:proofErr w:type="spellEnd"/>
      <w:r w:rsidRPr="00785579">
        <w:t xml:space="preserve"> </w:t>
      </w:r>
      <w:proofErr w:type="spellStart"/>
      <w:r w:rsidRPr="00785579">
        <w:t>doesn</w:t>
      </w:r>
      <w:proofErr w:type="spellEnd"/>
      <w:r w:rsidRPr="00785579">
        <w:t>~’</w:t>
      </w:r>
      <w:r w:rsidRPr="00785579">
        <w:t>t solve competitiveness – low skill and job redistribution</w:t>
      </w:r>
      <w:r w:rsidRPr="00785579">
        <w:t>====</w:t>
      </w:r>
    </w:p>
    <w:p w:rsidR="00785579" w:rsidRPr="00785579" w:rsidRDefault="00785579" w:rsidP="00785579">
      <w:pPr>
        <w:pStyle w:val="ListParagraph"/>
        <w:numPr>
          <w:ilvl w:val="0"/>
          <w:numId w:val="2"/>
        </w:numPr>
        <w:jc w:val="both"/>
      </w:pPr>
      <w:r w:rsidRPr="00785579">
        <w:t>Offshoring creates large domestic markets abroad that benefit trade/multinationals and create an export market for expensive goods</w:t>
      </w:r>
    </w:p>
    <w:p w:rsidR="00785579" w:rsidRPr="00785579" w:rsidRDefault="00785579" w:rsidP="00785579">
      <w:pPr>
        <w:jc w:val="both"/>
      </w:pPr>
      <w:r w:rsidRPr="00785579">
        <w:t>**</w:t>
      </w:r>
      <w:proofErr w:type="spellStart"/>
      <w:r w:rsidRPr="00785579">
        <w:t>Speakman</w:t>
      </w:r>
      <w:proofErr w:type="spellEnd"/>
      <w:r w:rsidRPr="00785579">
        <w:t xml:space="preserve"> 12 (Colin, Director of China Programs at CAPA International Education, president of the Council on China Exchange, former Senior Vice President/Global Director of Partnership Programs at the American Institute for Foreign Study, </w:t>
      </w:r>
      <w:proofErr w:type="spellStart"/>
      <w:r w:rsidRPr="00785579">
        <w:t>master~’s</w:t>
      </w:r>
      <w:proofErr w:type="spellEnd"/>
      <w:r w:rsidRPr="00785579">
        <w:t xml:space="preserve"> degree from the London School of Economics and Political Science, contributing writer for China Daily, China Daily, August 15, 2012, "Outsourcing is not that bad for US," [[**http://www.chinadailyapac.com/article/outsourcing-not-bad-us-http://www.chinadailyapac.com/article/outsourcing-not-bad-us]]**, alp)**</w:t>
      </w:r>
    </w:p>
    <w:p w:rsidR="00785579" w:rsidRPr="00785579" w:rsidRDefault="00785579" w:rsidP="00785579">
      <w:pPr>
        <w:jc w:val="both"/>
      </w:pPr>
    </w:p>
    <w:p w:rsidR="00785579" w:rsidRPr="00785579" w:rsidRDefault="00785579" w:rsidP="00785579">
      <w:r w:rsidRPr="00785579">
        <w:t xml:space="preserve">Put more generally, where in a typical American multinational </w:t>
      </w:r>
      <w:proofErr w:type="spellStart"/>
      <w:r w:rsidRPr="00785579">
        <w:t>company~’s</w:t>
      </w:r>
      <w:proofErr w:type="spellEnd"/>
      <w:r w:rsidRPr="00785579">
        <w:t xml:space="preserve"> mission statement do the </w:t>
      </w:r>
    </w:p>
    <w:p w:rsidR="00785579" w:rsidRPr="00785579" w:rsidRDefault="00785579" w:rsidP="00785579">
      <w:r w:rsidRPr="00785579">
        <w:t>AND</w:t>
      </w:r>
    </w:p>
    <w:p w:rsidR="00785579" w:rsidRPr="00785579" w:rsidRDefault="00785579" w:rsidP="00785579">
      <w:proofErr w:type="gramStart"/>
      <w:r w:rsidRPr="00785579">
        <w:t>for</w:t>
      </w:r>
      <w:proofErr w:type="gramEnd"/>
      <w:r w:rsidRPr="00785579">
        <w:t xml:space="preserve"> those jobs rather than how it can reclaim the old outsourced jobs.</w:t>
      </w:r>
    </w:p>
    <w:p w:rsidR="00785579" w:rsidRPr="00785579" w:rsidRDefault="00785579" w:rsidP="00785579">
      <w:pPr>
        <w:jc w:val="both"/>
      </w:pPr>
    </w:p>
    <w:p w:rsidR="00785579" w:rsidRPr="00785579" w:rsidRDefault="00785579" w:rsidP="00785579"/>
    <w:p w:rsidR="00785579" w:rsidRPr="00785579" w:rsidRDefault="00785579" w:rsidP="00785579">
      <w:r w:rsidRPr="00785579">
        <w:t>====</w:t>
      </w:r>
      <w:r w:rsidRPr="00785579">
        <w:t xml:space="preserve">2) Proximity – predictive </w:t>
      </w:r>
      <w:proofErr w:type="spellStart"/>
      <w:proofErr w:type="gramStart"/>
      <w:r w:rsidRPr="00785579">
        <w:t>ev</w:t>
      </w:r>
      <w:proofErr w:type="spellEnd"/>
      <w:proofErr w:type="gramEnd"/>
      <w:r w:rsidRPr="00785579">
        <w:t xml:space="preserve"> that </w:t>
      </w:r>
      <w:proofErr w:type="spellStart"/>
      <w:r w:rsidRPr="00785579">
        <w:t>reshoring</w:t>
      </w:r>
      <w:proofErr w:type="spellEnd"/>
      <w:r w:rsidRPr="00785579">
        <w:t>~’</w:t>
      </w:r>
      <w:r w:rsidRPr="00785579">
        <w:t>s inevitable – unionization and regulation are alt causes</w:t>
      </w:r>
      <w:r w:rsidRPr="00785579">
        <w:t>====</w:t>
      </w:r>
    </w:p>
    <w:p w:rsidR="00785579" w:rsidRPr="00785579" w:rsidRDefault="00785579" w:rsidP="00785579">
      <w:pPr>
        <w:jc w:val="both"/>
      </w:pPr>
      <w:r w:rsidRPr="00785579">
        <w:lastRenderedPageBreak/>
        <w:t>**</w:t>
      </w:r>
      <w:proofErr w:type="spellStart"/>
      <w:r w:rsidRPr="00785579">
        <w:t>Fluser</w:t>
      </w:r>
      <w:proofErr w:type="spellEnd"/>
      <w:r w:rsidRPr="00785579">
        <w:t xml:space="preserve"> No date (</w:t>
      </w:r>
      <w:proofErr w:type="spellStart"/>
      <w:r w:rsidRPr="00785579">
        <w:t>Fluser</w:t>
      </w:r>
      <w:proofErr w:type="spellEnd"/>
      <w:r w:rsidRPr="00785579">
        <w:t>, SEO Business Directory, no date, last updated 2013, "Re-Shoring, Off-Shoring, or Right-Shoring - Global Trade and Wages in the Balance," [[**http://fluser.com/articles/re-shoring-off-shoring-or-right-shoring—global-trade-and-wages-in-the-balance-429.php-http://fluser.com/articles/re-shoring-off-shoring-or-right-shoring--global-trade-and-wages-in-the-balance-429.php]]**, alp)**</w:t>
      </w:r>
    </w:p>
    <w:p w:rsidR="00785579" w:rsidRPr="00785579" w:rsidRDefault="00785579" w:rsidP="00785579">
      <w:pPr>
        <w:jc w:val="both"/>
      </w:pPr>
    </w:p>
    <w:p w:rsidR="00785579" w:rsidRPr="00785579" w:rsidRDefault="00785579" w:rsidP="00785579">
      <w:r w:rsidRPr="00785579">
        <w:t xml:space="preserve">There sure is a lot of talk about China taking jobs away from the United </w:t>
      </w:r>
    </w:p>
    <w:p w:rsidR="00785579" w:rsidRPr="00785579" w:rsidRDefault="00785579" w:rsidP="00785579">
      <w:r w:rsidRPr="00785579">
        <w:t>AND</w:t>
      </w:r>
    </w:p>
    <w:p w:rsidR="00785579" w:rsidRPr="00785579" w:rsidRDefault="00785579" w:rsidP="00785579">
      <w:proofErr w:type="gramStart"/>
      <w:r w:rsidRPr="00785579">
        <w:t>at</w:t>
      </w:r>
      <w:proofErr w:type="gramEnd"/>
      <w:r w:rsidRPr="00785579">
        <w:t xml:space="preserve"> in the United States, and that is free-market capitalism.</w:t>
      </w:r>
    </w:p>
    <w:p w:rsidR="00785579" w:rsidRPr="00785579" w:rsidRDefault="00785579" w:rsidP="00785579">
      <w:pPr>
        <w:jc w:val="both"/>
      </w:pPr>
    </w:p>
    <w:p w:rsidR="00785579" w:rsidRPr="00785579" w:rsidRDefault="00785579" w:rsidP="00785579">
      <w:pPr>
        <w:rPr>
          <w:lang w:eastAsia="zh-CN"/>
        </w:rPr>
      </w:pPr>
    </w:p>
    <w:p w:rsidR="00785579" w:rsidRPr="00785579" w:rsidRDefault="00785579" w:rsidP="00785579">
      <w:pPr>
        <w:rPr>
          <w:lang w:eastAsia="zh-CN"/>
        </w:rPr>
      </w:pPr>
      <w:r w:rsidRPr="00785579">
        <w:rPr>
          <w:lang w:eastAsia="zh-CN"/>
        </w:rPr>
        <w:t>====</w:t>
      </w:r>
      <w:r w:rsidRPr="00785579">
        <w:rPr>
          <w:lang w:eastAsia="zh-CN"/>
        </w:rPr>
        <w:t>Manufacturing industry empirically resilient</w:t>
      </w:r>
      <w:r w:rsidRPr="00785579">
        <w:rPr>
          <w:lang w:eastAsia="zh-CN"/>
        </w:rPr>
        <w:t>====</w:t>
      </w:r>
    </w:p>
    <w:p w:rsidR="00785579" w:rsidRPr="00785579" w:rsidRDefault="00785579" w:rsidP="00785579">
      <w:r w:rsidRPr="00785579">
        <w:t xml:space="preserve">**WSJ 11 (Wall Street Journal. 2/25/11. "The Truth </w:t>
      </w:r>
      <w:proofErr w:type="gramStart"/>
      <w:r w:rsidRPr="00785579">
        <w:t>About</w:t>
      </w:r>
      <w:proofErr w:type="gramEnd"/>
      <w:r w:rsidRPr="00785579">
        <w:t xml:space="preserve"> U.S. Manufacturing."online.wsj.com/article/SB10001424052748703652104576122353274221570.html.html~~%23articleTabs%3Darticle)**</w:t>
      </w:r>
    </w:p>
    <w:p w:rsidR="00785579" w:rsidRPr="00785579" w:rsidRDefault="00785579" w:rsidP="00785579">
      <w:pPr>
        <w:rPr>
          <w:rFonts w:asciiTheme="minorHAnsi" w:eastAsia="Calibri" w:hAnsiTheme="minorHAnsi"/>
        </w:rPr>
      </w:pPr>
    </w:p>
    <w:p w:rsidR="00785579" w:rsidRPr="00785579" w:rsidRDefault="00785579" w:rsidP="00785579">
      <w:r w:rsidRPr="00785579">
        <w:t xml:space="preserve">Is American manufacturing dead? You might think so reading most of the </w:t>
      </w:r>
      <w:proofErr w:type="spellStart"/>
      <w:r w:rsidRPr="00785579">
        <w:t>nation~’s</w:t>
      </w:r>
      <w:proofErr w:type="spellEnd"/>
      <w:r w:rsidRPr="00785579">
        <w:t xml:space="preserve"> editorial </w:t>
      </w:r>
    </w:p>
    <w:p w:rsidR="00785579" w:rsidRPr="00785579" w:rsidRDefault="00785579" w:rsidP="00785579">
      <w:r w:rsidRPr="00785579">
        <w:t>AND</w:t>
      </w:r>
    </w:p>
    <w:p w:rsidR="00785579" w:rsidRPr="00785579" w:rsidRDefault="00785579" w:rsidP="00785579">
      <w:proofErr w:type="gramStart"/>
      <w:r w:rsidRPr="00785579">
        <w:t>supplies</w:t>
      </w:r>
      <w:proofErr w:type="gramEnd"/>
      <w:r w:rsidRPr="00785579">
        <w:t>, pharmaceuticals and medicine, and oil and natural-gas equipment.</w:t>
      </w:r>
    </w:p>
    <w:p w:rsidR="00785579" w:rsidRPr="00785579" w:rsidRDefault="00785579" w:rsidP="00785579"/>
    <w:p w:rsidR="00785579" w:rsidRPr="00785579" w:rsidRDefault="00785579" w:rsidP="00785579">
      <w:r w:rsidRPr="00785579">
        <w:t>====</w:t>
      </w:r>
      <w:r w:rsidRPr="00785579">
        <w:t>SQ solves</w:t>
      </w:r>
      <w:r w:rsidRPr="00785579">
        <w:t>====</w:t>
      </w:r>
    </w:p>
    <w:p w:rsidR="00785579" w:rsidRPr="00785579" w:rsidRDefault="00785579" w:rsidP="00785579">
      <w:r w:rsidRPr="00785579">
        <w:t xml:space="preserve">**Ignatius, 12** </w:t>
      </w:r>
    </w:p>
    <w:p w:rsidR="00785579" w:rsidRPr="00785579" w:rsidRDefault="00785579" w:rsidP="00785579">
      <w:r w:rsidRPr="00785579">
        <w:t xml:space="preserve">(David Ignatius writes a twice-a-week foreign affairs column and contributes </w:t>
      </w:r>
    </w:p>
    <w:p w:rsidR="00785579" w:rsidRPr="00785579" w:rsidRDefault="00785579" w:rsidP="00785579">
      <w:r w:rsidRPr="00785579">
        <w:t>AND</w:t>
      </w:r>
    </w:p>
    <w:p w:rsidR="00785579" w:rsidRPr="00785579" w:rsidRDefault="00785579" w:rsidP="00785579">
      <w:r w:rsidRPr="00785579">
        <w:t xml:space="preserve">ahead/2012/05/04/gIQAbj5K2T_story.html) </w:t>
      </w:r>
    </w:p>
    <w:p w:rsidR="00785579" w:rsidRPr="00785579" w:rsidRDefault="00785579" w:rsidP="00785579">
      <w:pPr>
        <w:rPr>
          <w:rFonts w:asciiTheme="majorHAnsi" w:hAnsiTheme="majorHAnsi"/>
        </w:rPr>
      </w:pPr>
    </w:p>
    <w:p w:rsidR="00785579" w:rsidRPr="00785579" w:rsidRDefault="00785579" w:rsidP="00785579">
      <w:r w:rsidRPr="00785579">
        <w:t xml:space="preserve">Energy security would be one building block of a new prosperity. The other would </w:t>
      </w:r>
    </w:p>
    <w:p w:rsidR="00785579" w:rsidRPr="00785579" w:rsidRDefault="00785579" w:rsidP="00785579">
      <w:r w:rsidRPr="00785579">
        <w:t>AND</w:t>
      </w:r>
    </w:p>
    <w:p w:rsidR="00785579" w:rsidRPr="00785579" w:rsidRDefault="00785579" w:rsidP="00785579">
      <w:proofErr w:type="gramStart"/>
      <w:r w:rsidRPr="00785579">
        <w:t>machinery</w:t>
      </w:r>
      <w:proofErr w:type="gramEnd"/>
      <w:r w:rsidRPr="00785579">
        <w:t xml:space="preserve">, furniture, fabricated metals, plastics and rubber, and transportation g </w:t>
      </w:r>
    </w:p>
    <w:p w:rsidR="00785579" w:rsidRPr="00785579" w:rsidRDefault="00785579" w:rsidP="00785579"/>
    <w:p w:rsidR="00785579" w:rsidRPr="00785579" w:rsidRDefault="00785579" w:rsidP="00785579">
      <w:r w:rsidRPr="00785579">
        <w:t>====</w:t>
      </w:r>
      <w:r w:rsidRPr="00785579">
        <w:t xml:space="preserve">No internal link to heg – past declines in the manufacturing industry </w:t>
      </w:r>
      <w:proofErr w:type="spellStart"/>
      <w:r w:rsidRPr="00785579">
        <w:t>didn</w:t>
      </w:r>
      <w:proofErr w:type="spellEnd"/>
      <w:r w:rsidRPr="00785579">
        <w:t>~’</w:t>
      </w:r>
      <w:r w:rsidRPr="00785579">
        <w:t>t lead to a loss of heg</w:t>
      </w:r>
      <w:r w:rsidRPr="00785579">
        <w:t>====</w:t>
      </w:r>
    </w:p>
    <w:p w:rsidR="00785579" w:rsidRPr="00785579" w:rsidRDefault="00785579" w:rsidP="00785579"/>
    <w:p w:rsidR="00785579" w:rsidRPr="00785579" w:rsidRDefault="00785579" w:rsidP="00785579">
      <w:r w:rsidRPr="00785579">
        <w:t>====</w:t>
      </w:r>
      <w:r w:rsidRPr="00785579">
        <w:t xml:space="preserve">U.S.-Mexico relations are on the upswing – transition in focus and </w:t>
      </w:r>
      <w:proofErr w:type="spellStart"/>
      <w:r w:rsidRPr="00785579">
        <w:t>Obama</w:t>
      </w:r>
      <w:r w:rsidRPr="00785579">
        <w:t>~’</w:t>
      </w:r>
      <w:r w:rsidRPr="00785579">
        <w:t>s</w:t>
      </w:r>
      <w:proofErr w:type="spellEnd"/>
      <w:r w:rsidRPr="00785579">
        <w:t xml:space="preserve"> recent visit</w:t>
      </w:r>
      <w:r w:rsidRPr="00785579">
        <w:t>====</w:t>
      </w:r>
    </w:p>
    <w:p w:rsidR="00785579" w:rsidRPr="00785579" w:rsidRDefault="00785579" w:rsidP="00785579">
      <w:r w:rsidRPr="00785579">
        <w:t>**Nelson and Nicholas, 5/2/13**</w:t>
      </w:r>
    </w:p>
    <w:p w:rsidR="00785579" w:rsidRPr="00785579" w:rsidRDefault="00785579" w:rsidP="00785579">
      <w:pPr>
        <w:rPr>
          <w:rFonts w:asciiTheme="majorHAnsi" w:hAnsiTheme="majorHAnsi"/>
        </w:rPr>
      </w:pPr>
      <w:proofErr w:type="gramStart"/>
      <w:r w:rsidRPr="00785579">
        <w:rPr>
          <w:rFonts w:asciiTheme="majorHAnsi" w:hAnsiTheme="majorHAnsi"/>
        </w:rPr>
        <w:t>senior</w:t>
      </w:r>
      <w:proofErr w:type="gramEnd"/>
      <w:r w:rsidRPr="00785579">
        <w:rPr>
          <w:rFonts w:asciiTheme="majorHAnsi" w:hAnsiTheme="majorHAnsi"/>
        </w:rPr>
        <w:t xml:space="preserve"> writers at The Wall Street Journal (Collin McCain, Peter, </w:t>
      </w:r>
      <w:r w:rsidRPr="00785579">
        <w:rPr>
          <w:rFonts w:asciiTheme="majorHAnsi" w:hAnsiTheme="majorHAnsi"/>
        </w:rPr>
        <w:t>"</w:t>
      </w:r>
      <w:r w:rsidRPr="00785579">
        <w:rPr>
          <w:rFonts w:asciiTheme="majorHAnsi" w:hAnsiTheme="majorHAnsi"/>
        </w:rPr>
        <w:t>Mexico, U.S. Leaders Try To Deepen Economic Ties</w:t>
      </w:r>
      <w:r w:rsidRPr="00785579">
        <w:rPr>
          <w:rFonts w:asciiTheme="majorHAnsi" w:hAnsiTheme="majorHAnsi"/>
        </w:rPr>
        <w:t>"</w:t>
      </w:r>
      <w:r w:rsidRPr="00785579">
        <w:rPr>
          <w:rFonts w:asciiTheme="majorHAnsi" w:hAnsiTheme="majorHAnsi"/>
        </w:rPr>
        <w:t>, 5/2/13, http://online.wsj.com/article/SB10001424127887324766604578459190363300754.html) RT</w:t>
      </w:r>
    </w:p>
    <w:p w:rsidR="00785579" w:rsidRPr="00785579" w:rsidRDefault="00785579" w:rsidP="00785579">
      <w:pPr>
        <w:rPr>
          <w:rFonts w:asciiTheme="majorHAnsi" w:eastAsia="Cambria" w:hAnsiTheme="majorHAnsi"/>
        </w:rPr>
      </w:pPr>
    </w:p>
    <w:p w:rsidR="00785579" w:rsidRPr="00785579" w:rsidRDefault="00785579" w:rsidP="00785579">
      <w:r w:rsidRPr="00785579">
        <w:t xml:space="preserve">MEXICO CITY—President Barack Obama offered his support Thursday for </w:t>
      </w:r>
      <w:proofErr w:type="spellStart"/>
      <w:r w:rsidRPr="00785579">
        <w:t>Mexico~’s</w:t>
      </w:r>
      <w:proofErr w:type="spellEnd"/>
      <w:r w:rsidRPr="00785579">
        <w:t xml:space="preserve"> shifting security strategy </w:t>
      </w:r>
    </w:p>
    <w:p w:rsidR="00785579" w:rsidRPr="00785579" w:rsidRDefault="00785579" w:rsidP="00785579">
      <w:r w:rsidRPr="00785579">
        <w:t>AND</w:t>
      </w:r>
    </w:p>
    <w:p w:rsidR="00785579" w:rsidRPr="00785579" w:rsidRDefault="00785579" w:rsidP="00785579">
      <w:r w:rsidRPr="00785579">
        <w:t>Joshua Meltzer, a global economy and development fellow at the Brookings Institution.</w:t>
      </w:r>
    </w:p>
    <w:p w:rsidR="00785579" w:rsidRPr="00785579" w:rsidRDefault="00785579" w:rsidP="00785579"/>
    <w:p w:rsidR="00785579" w:rsidRPr="00785579" w:rsidRDefault="00785579" w:rsidP="00785579"/>
    <w:p w:rsidR="00785579" w:rsidRPr="00785579" w:rsidRDefault="00785579" w:rsidP="00785579">
      <w:r w:rsidRPr="00785579">
        <w:t>====</w:t>
      </w:r>
      <w:r w:rsidRPr="00785579">
        <w:t>Hegemony is resilient – the US is way ahead of everyone else</w:t>
      </w:r>
      <w:r w:rsidRPr="00785579">
        <w:t>====</w:t>
      </w:r>
    </w:p>
    <w:p w:rsidR="00785579" w:rsidRPr="00785579" w:rsidRDefault="00785579" w:rsidP="00785579">
      <w:r w:rsidRPr="00785579">
        <w:t xml:space="preserve">**Brooks and </w:t>
      </w:r>
      <w:proofErr w:type="spellStart"/>
      <w:r w:rsidRPr="00785579">
        <w:t>Wohlforth</w:t>
      </w:r>
      <w:proofErr w:type="spellEnd"/>
      <w:r w:rsidRPr="00785579">
        <w:t xml:space="preserve">, 08** </w:t>
      </w:r>
    </w:p>
    <w:p w:rsidR="00785579" w:rsidRPr="00785579" w:rsidRDefault="00785579" w:rsidP="00785579">
      <w:pPr>
        <w:rPr>
          <w:rFonts w:asciiTheme="majorHAnsi" w:hAnsiTheme="majorHAnsi"/>
        </w:rPr>
      </w:pPr>
      <w:r w:rsidRPr="00785579">
        <w:rPr>
          <w:rFonts w:asciiTheme="majorHAnsi" w:hAnsiTheme="majorHAnsi"/>
        </w:rPr>
        <w:t xml:space="preserve">(Stephen G </w:t>
      </w:r>
      <w:proofErr w:type="gramStart"/>
      <w:r w:rsidRPr="00785579">
        <w:rPr>
          <w:rFonts w:asciiTheme="majorHAnsi" w:hAnsiTheme="majorHAnsi"/>
        </w:rPr>
        <w:t>Brooks</w:t>
      </w:r>
      <w:proofErr w:type="gramEnd"/>
      <w:r w:rsidRPr="00785579">
        <w:rPr>
          <w:rFonts w:asciiTheme="majorHAnsi" w:hAnsiTheme="majorHAnsi"/>
        </w:rPr>
        <w:t xml:space="preserve"> </w:t>
      </w:r>
      <w:r w:rsidRPr="00785579">
        <w:rPr>
          <w:rFonts w:asciiTheme="majorHAnsi" w:hAnsiTheme="majorHAnsi"/>
        </w:rPr>
        <w:t>%26</w:t>
      </w:r>
      <w:r w:rsidRPr="00785579">
        <w:rPr>
          <w:rFonts w:asciiTheme="majorHAnsi" w:hAnsiTheme="majorHAnsi"/>
        </w:rPr>
        <w:t xml:space="preserve"> William C. </w:t>
      </w:r>
      <w:proofErr w:type="spellStart"/>
      <w:r w:rsidRPr="00785579">
        <w:rPr>
          <w:rFonts w:asciiTheme="majorHAnsi" w:hAnsiTheme="majorHAnsi"/>
        </w:rPr>
        <w:t>Wohlforth</w:t>
      </w:r>
      <w:proofErr w:type="spellEnd"/>
      <w:r w:rsidRPr="00785579">
        <w:rPr>
          <w:rFonts w:asciiTheme="majorHAnsi" w:hAnsiTheme="majorHAnsi"/>
        </w:rPr>
        <w:t xml:space="preserve"> Associate Professors in the Department of Government @ Dartmouth College. World Out of Balance, p. 27-31)</w:t>
      </w:r>
    </w:p>
    <w:p w:rsidR="00785579" w:rsidRPr="00785579" w:rsidRDefault="00785579" w:rsidP="00785579">
      <w:pPr>
        <w:rPr>
          <w:rFonts w:asciiTheme="majorHAnsi" w:hAnsiTheme="majorHAnsi"/>
        </w:rPr>
      </w:pPr>
    </w:p>
    <w:p w:rsidR="00785579" w:rsidRPr="00785579" w:rsidRDefault="00785579" w:rsidP="00785579">
      <w:r w:rsidRPr="00785579">
        <w:t xml:space="preserve">"Nothing has ever existed like this disparity of power; nothing," historian Paul </w:t>
      </w:r>
    </w:p>
    <w:p w:rsidR="00785579" w:rsidRPr="00785579" w:rsidRDefault="00785579" w:rsidP="00785579">
      <w:r w:rsidRPr="00785579">
        <w:t>AND</w:t>
      </w:r>
    </w:p>
    <w:p w:rsidR="00785579" w:rsidRPr="00785579" w:rsidRDefault="00785579" w:rsidP="00785579">
      <w:proofErr w:type="gramStart"/>
      <w:r w:rsidRPr="00785579">
        <w:t>one</w:t>
      </w:r>
      <w:proofErr w:type="gramEnd"/>
      <w:r w:rsidRPr="00785579">
        <w:t xml:space="preserve"> thing; being the </w:t>
      </w:r>
      <w:proofErr w:type="spellStart"/>
      <w:r w:rsidRPr="00785579">
        <w:t>world~’s</w:t>
      </w:r>
      <w:proofErr w:type="spellEnd"/>
      <w:r w:rsidRPr="00785579">
        <w:t xml:space="preserve"> single superpower on the cheap is astonishing."</w:t>
      </w:r>
    </w:p>
    <w:p w:rsidR="00785579" w:rsidRPr="00785579" w:rsidRDefault="00785579" w:rsidP="00785579"/>
    <w:p w:rsidR="00785579" w:rsidRPr="00785579" w:rsidRDefault="00785579" w:rsidP="00785579">
      <w:r w:rsidRPr="00785579">
        <w:t>====</w:t>
      </w:r>
      <w:proofErr w:type="gramStart"/>
      <w:r w:rsidRPr="00785579">
        <w:t>Recently</w:t>
      </w:r>
      <w:proofErr w:type="gramEnd"/>
      <w:r w:rsidRPr="00785579">
        <w:t xml:space="preserve"> ratified TBA solves relations – leads to more cooperation – probably solves relations better</w:t>
      </w:r>
      <w:r w:rsidRPr="00785579">
        <w:t>====</w:t>
      </w:r>
    </w:p>
    <w:p w:rsidR="00785579" w:rsidRPr="00785579" w:rsidRDefault="00785579" w:rsidP="00785579">
      <w:r w:rsidRPr="00785579">
        <w:t>**</w:t>
      </w:r>
      <w:proofErr w:type="spellStart"/>
      <w:r w:rsidRPr="00785579">
        <w:t>Pascual</w:t>
      </w:r>
      <w:proofErr w:type="spellEnd"/>
      <w:r w:rsidRPr="00785579">
        <w:t>, 13**</w:t>
      </w:r>
    </w:p>
    <w:p w:rsidR="00785579" w:rsidRPr="00785579" w:rsidRDefault="00785579" w:rsidP="00785579">
      <w:r w:rsidRPr="00785579">
        <w:t xml:space="preserve">(Carlos </w:t>
      </w:r>
      <w:proofErr w:type="spellStart"/>
      <w:r w:rsidRPr="00785579">
        <w:t>Pascual</w:t>
      </w:r>
      <w:proofErr w:type="spellEnd"/>
      <w:r w:rsidRPr="00785579">
        <w:t xml:space="preserve">, Bureau of Energy Resources. </w:t>
      </w:r>
      <w:r w:rsidRPr="00785579">
        <w:t>"</w:t>
      </w:r>
      <w:r w:rsidRPr="00785579">
        <w:t xml:space="preserve">U.S. – Mexico </w:t>
      </w:r>
      <w:proofErr w:type="spellStart"/>
      <w:r w:rsidRPr="00785579">
        <w:t>Transboundary</w:t>
      </w:r>
      <w:proofErr w:type="spellEnd"/>
      <w:r w:rsidRPr="00785579">
        <w:t xml:space="preserve"> Hydrocarbon Agreement and Steps Needed for Implementation</w:t>
      </w:r>
      <w:r w:rsidRPr="00785579">
        <w:t>"</w:t>
      </w:r>
      <w:r w:rsidRPr="00785579">
        <w:t xml:space="preserve"> April 25, 2013. http://docs.house.gov/meetings/II/II06/20130425/100755/HHRG-113-II06-Wstate-PascualA-</w:t>
      </w:r>
      <w:proofErr w:type="gramStart"/>
      <w:r w:rsidRPr="00785579">
        <w:t>20130425.pdf )</w:t>
      </w:r>
      <w:proofErr w:type="gramEnd"/>
    </w:p>
    <w:p w:rsidR="00785579" w:rsidRPr="00785579" w:rsidRDefault="00785579" w:rsidP="00785579"/>
    <w:p w:rsidR="00785579" w:rsidRPr="00785579" w:rsidRDefault="00785579" w:rsidP="00785579">
      <w:r w:rsidRPr="00785579">
        <w:t xml:space="preserve">The </w:t>
      </w:r>
      <w:proofErr w:type="spellStart"/>
      <w:r w:rsidRPr="00785579">
        <w:t>Transboundary</w:t>
      </w:r>
      <w:proofErr w:type="spellEnd"/>
      <w:r w:rsidRPr="00785579">
        <w:t xml:space="preserve"> Agreement is an important step in our national efforts </w:t>
      </w:r>
      <w:proofErr w:type="spellStart"/>
      <w:proofErr w:type="gramStart"/>
      <w:r w:rsidRPr="00785579">
        <w:t>tobetter</w:t>
      </w:r>
      <w:proofErr w:type="spellEnd"/>
      <w:r w:rsidRPr="00785579">
        <w:t xml:space="preserve">  secure</w:t>
      </w:r>
      <w:proofErr w:type="gramEnd"/>
      <w:r w:rsidRPr="00785579">
        <w:t xml:space="preserve"> our energy </w:t>
      </w:r>
    </w:p>
    <w:p w:rsidR="00785579" w:rsidRPr="00785579" w:rsidRDefault="00785579" w:rsidP="00785579">
      <w:r w:rsidRPr="00785579">
        <w:t>AND</w:t>
      </w:r>
    </w:p>
    <w:p w:rsidR="00785579" w:rsidRPr="00785579" w:rsidRDefault="00785579" w:rsidP="00785579">
      <w:proofErr w:type="gramStart"/>
      <w:r w:rsidRPr="00785579">
        <w:t>energy</w:t>
      </w:r>
      <w:proofErr w:type="gramEnd"/>
      <w:r w:rsidRPr="00785579">
        <w:t xml:space="preserve"> market, potentially leading to deeper and more meaningful  collaboration over time.</w:t>
      </w:r>
    </w:p>
    <w:p w:rsidR="00785579" w:rsidRPr="00785579" w:rsidRDefault="00785579" w:rsidP="00785579"/>
    <w:p w:rsidR="00785579" w:rsidRPr="00785579" w:rsidRDefault="00785579" w:rsidP="00785579">
      <w:r w:rsidRPr="00785579">
        <w:t>====</w:t>
      </w:r>
      <w:r w:rsidRPr="00785579">
        <w:t xml:space="preserve">Double bind - SQ solves relations or relations are low which means impacts should have been triggered </w:t>
      </w:r>
      <w:r w:rsidRPr="00785579">
        <w:t>====</w:t>
      </w:r>
    </w:p>
    <w:p w:rsidR="00785579" w:rsidRPr="00785579" w:rsidRDefault="00785579" w:rsidP="00785579"/>
    <w:p w:rsidR="00785579" w:rsidRPr="00785579" w:rsidRDefault="00785579" w:rsidP="00785579">
      <w:r w:rsidRPr="00785579">
        <w:t>=</w:t>
      </w:r>
      <w:r w:rsidRPr="00785579">
        <w:t>Econ</w:t>
      </w:r>
      <w:r w:rsidRPr="00785579">
        <w:t>=</w:t>
      </w:r>
    </w:p>
    <w:p w:rsidR="00785579" w:rsidRPr="00785579" w:rsidRDefault="00785579" w:rsidP="00785579"/>
    <w:p w:rsidR="00785579" w:rsidRPr="00785579" w:rsidRDefault="00785579" w:rsidP="00785579"/>
    <w:p w:rsidR="00785579" w:rsidRPr="00785579" w:rsidRDefault="00785579" w:rsidP="00785579">
      <w:r w:rsidRPr="00785579">
        <w:t>====</w:t>
      </w:r>
      <w:r w:rsidRPr="00785579">
        <w:t xml:space="preserve">1. No impact because other actors check, the economy </w:t>
      </w:r>
      <w:proofErr w:type="spellStart"/>
      <w:r w:rsidRPr="00785579">
        <w:t>won</w:t>
      </w:r>
      <w:r w:rsidRPr="00785579">
        <w:t>~’</w:t>
      </w:r>
      <w:r w:rsidRPr="00785579">
        <w:t>t</w:t>
      </w:r>
      <w:proofErr w:type="spellEnd"/>
      <w:r w:rsidRPr="00785579">
        <w:t xml:space="preserve"> decline enough, past recessions prove we</w:t>
      </w:r>
      <w:r w:rsidRPr="00785579">
        <w:t>~’</w:t>
      </w:r>
      <w:proofErr w:type="spellStart"/>
      <w:r w:rsidRPr="00785579">
        <w:t>ll</w:t>
      </w:r>
      <w:proofErr w:type="spellEnd"/>
      <w:r w:rsidRPr="00785579">
        <w:t xml:space="preserve"> recover, and world war two </w:t>
      </w:r>
      <w:proofErr w:type="spellStart"/>
      <w:r w:rsidRPr="00785579">
        <w:t>wasn</w:t>
      </w:r>
      <w:proofErr w:type="spellEnd"/>
      <w:r w:rsidRPr="00785579">
        <w:t>~’</w:t>
      </w:r>
      <w:r w:rsidRPr="00785579">
        <w:t>t caused by the depression</w:t>
      </w:r>
      <w:r w:rsidRPr="00785579">
        <w:t>====</w:t>
      </w:r>
    </w:p>
    <w:p w:rsidR="00785579" w:rsidRPr="00785579" w:rsidRDefault="00785579" w:rsidP="00785579"/>
    <w:p w:rsidR="00785579" w:rsidRPr="00785579" w:rsidRDefault="00785579" w:rsidP="00785579">
      <w:r w:rsidRPr="00785579">
        <w:t>====</w:t>
      </w:r>
      <w:r w:rsidRPr="00785579">
        <w:t>2. The economy is fine now. Further investment would hurt rather than help</w:t>
      </w:r>
      <w:r w:rsidRPr="00785579">
        <w:t>====</w:t>
      </w:r>
    </w:p>
    <w:p w:rsidR="00785579" w:rsidRPr="00785579" w:rsidRDefault="00785579" w:rsidP="00785579">
      <w:r w:rsidRPr="00785579">
        <w:t xml:space="preserve">**Detroit News, 13** </w:t>
      </w:r>
    </w:p>
    <w:p w:rsidR="00785579" w:rsidRPr="00785579" w:rsidRDefault="00785579" w:rsidP="00785579">
      <w:pPr>
        <w:rPr>
          <w:rFonts w:asciiTheme="majorHAnsi" w:hAnsiTheme="majorHAnsi"/>
        </w:rPr>
      </w:pPr>
      <w:r w:rsidRPr="00785579">
        <w:rPr>
          <w:rFonts w:asciiTheme="majorHAnsi" w:hAnsiTheme="majorHAnsi"/>
        </w:rPr>
        <w:t>(</w:t>
      </w:r>
      <w:r w:rsidRPr="00785579">
        <w:rPr>
          <w:rFonts w:asciiTheme="majorHAnsi" w:hAnsiTheme="majorHAnsi"/>
        </w:rPr>
        <w:t>"</w:t>
      </w:r>
      <w:r w:rsidRPr="00785579">
        <w:rPr>
          <w:rFonts w:asciiTheme="majorHAnsi" w:hAnsiTheme="majorHAnsi"/>
        </w:rPr>
        <w:t>U.S. economy accelerates at 2.5% rate in Q1</w:t>
      </w:r>
      <w:r w:rsidRPr="00785579">
        <w:rPr>
          <w:rFonts w:asciiTheme="majorHAnsi" w:hAnsiTheme="majorHAnsi"/>
        </w:rPr>
        <w:t>"</w:t>
      </w:r>
      <w:r w:rsidRPr="00785579">
        <w:rPr>
          <w:rFonts w:asciiTheme="majorHAnsi" w:hAnsiTheme="majorHAnsi"/>
        </w:rPr>
        <w:t xml:space="preserve"> From </w:t>
      </w:r>
      <w:proofErr w:type="gramStart"/>
      <w:r w:rsidRPr="00785579">
        <w:rPr>
          <w:rFonts w:asciiTheme="majorHAnsi" w:hAnsiTheme="majorHAnsi"/>
        </w:rPr>
        <w:t>The</w:t>
      </w:r>
      <w:proofErr w:type="gramEnd"/>
      <w:r w:rsidRPr="00785579">
        <w:rPr>
          <w:rFonts w:asciiTheme="majorHAnsi" w:hAnsiTheme="majorHAnsi"/>
        </w:rPr>
        <w:t xml:space="preserve"> Detroit News: http://www.detroitnews.com/article/20130426/BIZ/304260409</w:t>
      </w:r>
      <w:r w:rsidRPr="00785579">
        <w:rPr>
          <w:rFonts w:asciiTheme="majorHAnsi" w:hAnsiTheme="majorHAnsi"/>
        </w:rPr>
        <w:t>~~%23</w:t>
      </w:r>
      <w:r w:rsidRPr="00785579">
        <w:rPr>
          <w:rFonts w:asciiTheme="majorHAnsi" w:hAnsiTheme="majorHAnsi"/>
        </w:rPr>
        <w:t>ixzz2RbEUMQAw)</w:t>
      </w:r>
    </w:p>
    <w:p w:rsidR="00785579" w:rsidRPr="00785579" w:rsidRDefault="00785579" w:rsidP="00785579">
      <w:pPr>
        <w:rPr>
          <w:rFonts w:asciiTheme="majorHAnsi" w:hAnsiTheme="majorHAnsi"/>
        </w:rPr>
      </w:pPr>
    </w:p>
    <w:p w:rsidR="00785579" w:rsidRPr="00785579" w:rsidRDefault="00785579" w:rsidP="00785579">
      <w:r w:rsidRPr="00785579">
        <w:t xml:space="preserve">Washington — U.S. economic growth accelerated from January through March, buoyed </w:t>
      </w:r>
    </w:p>
    <w:p w:rsidR="00785579" w:rsidRPr="00785579" w:rsidRDefault="00785579" w:rsidP="00785579">
      <w:r w:rsidRPr="00785579">
        <w:t>AND</w:t>
      </w:r>
    </w:p>
    <w:p w:rsidR="00785579" w:rsidRPr="00785579" w:rsidRDefault="00785579" w:rsidP="00785579">
      <w:r w:rsidRPr="00785579">
        <w:t xml:space="preserve">3.2 percent. </w:t>
      </w:r>
      <w:proofErr w:type="spellStart"/>
      <w:r w:rsidRPr="00785579">
        <w:t>That~’s</w:t>
      </w:r>
      <w:proofErr w:type="spellEnd"/>
      <w:r w:rsidRPr="00785579">
        <w:t xml:space="preserve"> the best since the end of 2010.</w:t>
      </w:r>
    </w:p>
    <w:p w:rsidR="00785579" w:rsidRPr="00785579" w:rsidRDefault="00785579" w:rsidP="00785579"/>
    <w:p w:rsidR="00785579" w:rsidRPr="00785579" w:rsidRDefault="00785579" w:rsidP="00785579">
      <w:r w:rsidRPr="00785579">
        <w:t>====</w:t>
      </w:r>
      <w:r w:rsidRPr="00785579">
        <w:t>3. No historical connection between economic collapse and conflict</w:t>
      </w:r>
      <w:r w:rsidRPr="00785579">
        <w:t>====</w:t>
      </w:r>
    </w:p>
    <w:p w:rsidR="00785579" w:rsidRPr="00785579" w:rsidRDefault="00785579" w:rsidP="00785579">
      <w:r w:rsidRPr="00785579">
        <w:t>**Ferguson, 06 **</w:t>
      </w:r>
    </w:p>
    <w:p w:rsidR="00785579" w:rsidRPr="00785579" w:rsidRDefault="00785579" w:rsidP="00785579">
      <w:pPr>
        <w:rPr>
          <w:rFonts w:asciiTheme="majorHAnsi" w:hAnsiTheme="majorHAnsi"/>
        </w:rPr>
      </w:pPr>
      <w:r w:rsidRPr="00785579">
        <w:rPr>
          <w:rFonts w:asciiTheme="majorHAnsi" w:hAnsiTheme="majorHAnsi"/>
        </w:rPr>
        <w:t xml:space="preserve">M.A., Laurence A. </w:t>
      </w:r>
      <w:proofErr w:type="spellStart"/>
      <w:r w:rsidRPr="00785579">
        <w:rPr>
          <w:rFonts w:asciiTheme="majorHAnsi" w:hAnsiTheme="majorHAnsi"/>
        </w:rPr>
        <w:t>Tisch</w:t>
      </w:r>
      <w:proofErr w:type="spellEnd"/>
      <w:r w:rsidRPr="00785579">
        <w:rPr>
          <w:rFonts w:asciiTheme="majorHAnsi" w:hAnsiTheme="majorHAnsi"/>
        </w:rPr>
        <w:t xml:space="preserve"> Professor of History at Harvard University, Resident faculty member of the </w:t>
      </w:r>
      <w:proofErr w:type="spellStart"/>
      <w:r w:rsidRPr="00785579">
        <w:rPr>
          <w:rFonts w:asciiTheme="majorHAnsi" w:hAnsiTheme="majorHAnsi"/>
        </w:rPr>
        <w:t>Minda</w:t>
      </w:r>
      <w:proofErr w:type="spellEnd"/>
      <w:r w:rsidRPr="00785579">
        <w:rPr>
          <w:rFonts w:asciiTheme="majorHAnsi" w:hAnsiTheme="majorHAnsi"/>
        </w:rPr>
        <w:t xml:space="preserve"> de </w:t>
      </w:r>
      <w:proofErr w:type="spellStart"/>
      <w:r w:rsidRPr="00785579">
        <w:rPr>
          <w:rFonts w:asciiTheme="majorHAnsi" w:hAnsiTheme="majorHAnsi"/>
        </w:rPr>
        <w:t>Gunzburg</w:t>
      </w:r>
      <w:proofErr w:type="spellEnd"/>
      <w:r w:rsidRPr="00785579">
        <w:rPr>
          <w:rFonts w:asciiTheme="majorHAnsi" w:hAnsiTheme="majorHAnsi"/>
        </w:rPr>
        <w:t xml:space="preserve"> Center for European Studies, Senior Research Fellow of Jesus College, Oxford University, and a Senior Fellow of the Hoover Institution, Stanford University (Niall, </w:t>
      </w:r>
      <w:r w:rsidRPr="00785579">
        <w:rPr>
          <w:rFonts w:asciiTheme="majorHAnsi" w:hAnsiTheme="majorHAnsi"/>
        </w:rPr>
        <w:t>"</w:t>
      </w:r>
      <w:r w:rsidRPr="00785579">
        <w:rPr>
          <w:rFonts w:asciiTheme="majorHAnsi" w:hAnsiTheme="majorHAnsi"/>
        </w:rPr>
        <w:t>The Next War of the World</w:t>
      </w:r>
      <w:r w:rsidRPr="00785579">
        <w:rPr>
          <w:rFonts w:asciiTheme="majorHAnsi" w:hAnsiTheme="majorHAnsi"/>
        </w:rPr>
        <w:t>"</w:t>
      </w:r>
      <w:r w:rsidRPr="00785579">
        <w:rPr>
          <w:rFonts w:asciiTheme="majorHAnsi" w:hAnsiTheme="majorHAnsi"/>
        </w:rPr>
        <w:t>, Foreign Affairs, September-October 2006, May 21st 2010, KONTOPOULOS)</w:t>
      </w:r>
    </w:p>
    <w:p w:rsidR="00785579" w:rsidRPr="00785579" w:rsidRDefault="00785579" w:rsidP="00785579"/>
    <w:p w:rsidR="00785579" w:rsidRPr="00785579" w:rsidRDefault="00785579" w:rsidP="00785579">
      <w:r w:rsidRPr="00785579">
        <w:t xml:space="preserve">Nor can economic crises explain the bloodshed. What may be the most familiar </w:t>
      </w:r>
      <w:proofErr w:type="gramStart"/>
      <w:r w:rsidRPr="00785579">
        <w:t>causal</w:t>
      </w:r>
      <w:proofErr w:type="gramEnd"/>
      <w:r w:rsidRPr="00785579">
        <w:t xml:space="preserve"> </w:t>
      </w:r>
    </w:p>
    <w:p w:rsidR="00785579" w:rsidRPr="00785579" w:rsidRDefault="00785579" w:rsidP="00785579">
      <w:r w:rsidRPr="00785579">
        <w:t>AND</w:t>
      </w:r>
    </w:p>
    <w:p w:rsidR="00785579" w:rsidRPr="00785579" w:rsidRDefault="00785579" w:rsidP="00785579">
      <w:proofErr w:type="gramStart"/>
      <w:r w:rsidRPr="00785579">
        <w:t>economic</w:t>
      </w:r>
      <w:proofErr w:type="gramEnd"/>
      <w:r w:rsidRPr="00785579">
        <w:t xml:space="preserve"> catastrophe, and some severe economic crises were not followed by wars.</w:t>
      </w:r>
    </w:p>
    <w:p w:rsidR="00785579" w:rsidRPr="00785579" w:rsidRDefault="00785579" w:rsidP="00785579"/>
    <w:p w:rsidR="00785579" w:rsidRPr="00785579" w:rsidRDefault="00785579" w:rsidP="00785579">
      <w:r w:rsidRPr="00785579">
        <w:t>====</w:t>
      </w:r>
      <w:r w:rsidRPr="00785579">
        <w:t xml:space="preserve">4) No internal link – border infrastructure </w:t>
      </w:r>
      <w:proofErr w:type="spellStart"/>
      <w:r w:rsidRPr="00785579">
        <w:t>won</w:t>
      </w:r>
      <w:r w:rsidRPr="00785579">
        <w:t>~’</w:t>
      </w:r>
      <w:r w:rsidRPr="00785579">
        <w:t>t</w:t>
      </w:r>
      <w:proofErr w:type="spellEnd"/>
      <w:r w:rsidRPr="00785579">
        <w:t xml:space="preserve"> stimulate the economy in the long term; infrastructure projects take too long</w:t>
      </w:r>
      <w:r w:rsidRPr="00785579">
        <w:t>====</w:t>
      </w:r>
    </w:p>
    <w:p w:rsidR="00785579" w:rsidRPr="00785579" w:rsidRDefault="00785579" w:rsidP="00785579"/>
    <w:p w:rsidR="00785579" w:rsidRPr="00785579" w:rsidRDefault="00785579" w:rsidP="00785579">
      <w:r w:rsidRPr="00785579">
        <w:t>====</w:t>
      </w:r>
      <w:r w:rsidRPr="00785579">
        <w:t xml:space="preserve">5) </w:t>
      </w:r>
      <w:proofErr w:type="gramStart"/>
      <w:r w:rsidRPr="00785579">
        <w:t>The</w:t>
      </w:r>
      <w:proofErr w:type="gramEnd"/>
      <w:r w:rsidRPr="00785579">
        <w:t xml:space="preserve"> plans stimulus is too small </w:t>
      </w:r>
      <w:r w:rsidRPr="00785579">
        <w:t>====</w:t>
      </w:r>
    </w:p>
    <w:p w:rsidR="00785579" w:rsidRPr="00785579" w:rsidRDefault="00785579" w:rsidP="00785579">
      <w:r w:rsidRPr="00785579">
        <w:t>**</w:t>
      </w:r>
      <w:proofErr w:type="spellStart"/>
      <w:r w:rsidRPr="00785579">
        <w:t>Shostak</w:t>
      </w:r>
      <w:proofErr w:type="spellEnd"/>
      <w:r w:rsidRPr="00785579">
        <w:t xml:space="preserve">, 10** </w:t>
      </w:r>
    </w:p>
    <w:p w:rsidR="00785579" w:rsidRPr="00785579" w:rsidRDefault="00785579" w:rsidP="00785579">
      <w:pPr>
        <w:rPr>
          <w:rFonts w:asciiTheme="majorHAnsi" w:hAnsiTheme="majorHAnsi"/>
        </w:rPr>
      </w:pPr>
      <w:r w:rsidRPr="00785579">
        <w:rPr>
          <w:rFonts w:asciiTheme="majorHAnsi" w:hAnsiTheme="majorHAnsi"/>
        </w:rPr>
        <w:t xml:space="preserve">Adjunct Scholar of the </w:t>
      </w:r>
      <w:proofErr w:type="spellStart"/>
      <w:r w:rsidRPr="00785579">
        <w:rPr>
          <w:rFonts w:asciiTheme="majorHAnsi" w:hAnsiTheme="majorHAnsi"/>
        </w:rPr>
        <w:t>Mises</w:t>
      </w:r>
      <w:proofErr w:type="spellEnd"/>
      <w:r w:rsidRPr="00785579">
        <w:rPr>
          <w:rFonts w:asciiTheme="majorHAnsi" w:hAnsiTheme="majorHAnsi"/>
        </w:rPr>
        <w:t xml:space="preserve"> Institute (Frank, </w:t>
      </w:r>
      <w:r w:rsidRPr="00785579">
        <w:rPr>
          <w:rFonts w:asciiTheme="majorHAnsi" w:hAnsiTheme="majorHAnsi"/>
        </w:rPr>
        <w:t>"</w:t>
      </w:r>
      <w:r w:rsidRPr="00785579">
        <w:rPr>
          <w:rFonts w:asciiTheme="majorHAnsi" w:hAnsiTheme="majorHAnsi"/>
        </w:rPr>
        <w:t>Does the US Economy Need Another Stimulus Package?</w:t>
      </w:r>
      <w:proofErr w:type="gramStart"/>
      <w:r w:rsidRPr="00785579">
        <w:rPr>
          <w:rFonts w:asciiTheme="majorHAnsi" w:hAnsiTheme="majorHAnsi"/>
        </w:rPr>
        <w:t>"</w:t>
      </w:r>
      <w:r w:rsidRPr="00785579">
        <w:rPr>
          <w:rFonts w:asciiTheme="majorHAnsi" w:hAnsiTheme="majorHAnsi"/>
        </w:rPr>
        <w:t>,</w:t>
      </w:r>
      <w:proofErr w:type="gramEnd"/>
      <w:r w:rsidRPr="00785579">
        <w:rPr>
          <w:rFonts w:asciiTheme="majorHAnsi" w:hAnsiTheme="majorHAnsi"/>
        </w:rPr>
        <w:t xml:space="preserve"> Ludwig von </w:t>
      </w:r>
      <w:proofErr w:type="spellStart"/>
      <w:r w:rsidRPr="00785579">
        <w:rPr>
          <w:rFonts w:asciiTheme="majorHAnsi" w:hAnsiTheme="majorHAnsi"/>
        </w:rPr>
        <w:t>Mises</w:t>
      </w:r>
      <w:proofErr w:type="spellEnd"/>
      <w:r w:rsidRPr="00785579">
        <w:rPr>
          <w:rFonts w:asciiTheme="majorHAnsi" w:hAnsiTheme="majorHAnsi"/>
        </w:rPr>
        <w:t xml:space="preserve"> Institute, 9/17/10, </w:t>
      </w:r>
      <w:r w:rsidRPr="00785579">
        <w:rPr>
          <w:rFonts w:asciiTheme="majorHAnsi" w:hAnsiTheme="majorHAnsi"/>
        </w:rPr>
        <w:t>[[</w:t>
      </w:r>
      <w:r w:rsidRPr="00785579">
        <w:rPr>
          <w:rFonts w:asciiTheme="majorHAnsi" w:hAnsiTheme="majorHAnsi"/>
        </w:rPr>
        <w:t>http://mises.org/daily/4711)//RM</w:t>
      </w:r>
      <w:r w:rsidRPr="00785579">
        <w:rPr>
          <w:rFonts w:asciiTheme="majorHAnsi" w:hAnsiTheme="majorHAnsi"/>
        </w:rPr>
        <w:t>-http://mises.org/daily/4711)//RM]]</w:t>
      </w:r>
    </w:p>
    <w:p w:rsidR="00785579" w:rsidRPr="00785579" w:rsidRDefault="00785579" w:rsidP="00785579">
      <w:pPr>
        <w:rPr>
          <w:rFonts w:asciiTheme="majorHAnsi" w:hAnsiTheme="majorHAnsi"/>
        </w:rPr>
      </w:pPr>
    </w:p>
    <w:p w:rsidR="00785579" w:rsidRPr="00785579" w:rsidRDefault="00785579" w:rsidP="00785579">
      <w:r w:rsidRPr="00785579">
        <w:t xml:space="preserve">But why should another stimulus program be effective given that the previous program appears to </w:t>
      </w:r>
    </w:p>
    <w:p w:rsidR="00785579" w:rsidRPr="00785579" w:rsidRDefault="00785579" w:rsidP="00785579">
      <w:r w:rsidRPr="00785579">
        <w:t>AND</w:t>
      </w:r>
    </w:p>
    <w:p w:rsidR="00785579" w:rsidRPr="00785579" w:rsidRDefault="00785579" w:rsidP="00785579">
      <w:proofErr w:type="gramStart"/>
      <w:r w:rsidRPr="00785579">
        <w:t>only</w:t>
      </w:r>
      <w:proofErr w:type="gramEnd"/>
      <w:r w:rsidRPr="00785579">
        <w:t xml:space="preserve"> a very large stimulus program is likely to produce the needed result.</w:t>
      </w:r>
    </w:p>
    <w:p w:rsidR="00785579" w:rsidRPr="00785579" w:rsidRDefault="00785579" w:rsidP="00785579"/>
    <w:p w:rsidR="00785579" w:rsidRPr="00785579" w:rsidRDefault="00785579" w:rsidP="00785579">
      <w:r w:rsidRPr="00785579">
        <w:t>====</w:t>
      </w:r>
      <w:r w:rsidRPr="00785579">
        <w:t xml:space="preserve">6) Cross-apply WSJ relations good now </w:t>
      </w:r>
      <w:r w:rsidRPr="00785579">
        <w:t>====</w:t>
      </w:r>
    </w:p>
    <w:p w:rsidR="00785579" w:rsidRPr="00785579" w:rsidRDefault="00785579" w:rsidP="00785579"/>
    <w:p w:rsidR="00785579" w:rsidRPr="00785579" w:rsidRDefault="00785579" w:rsidP="00785579">
      <w:r w:rsidRPr="00785579">
        <w:t>====</w:t>
      </w:r>
      <w:r w:rsidRPr="00785579">
        <w:t xml:space="preserve">8) US manufacturing resilient now more than ever – the plan does nothing to solve through </w:t>
      </w:r>
      <w:proofErr w:type="spellStart"/>
      <w:r w:rsidRPr="00785579">
        <w:t>cooperations</w:t>
      </w:r>
      <w:proofErr w:type="spellEnd"/>
      <w:r w:rsidRPr="00785579">
        <w:t>====</w:t>
      </w:r>
    </w:p>
    <w:p w:rsidR="00785579" w:rsidRPr="00785579" w:rsidRDefault="00785579" w:rsidP="00785579"/>
    <w:p w:rsidR="00785579" w:rsidRPr="00785579" w:rsidRDefault="00785579" w:rsidP="00785579">
      <w:r w:rsidRPr="00785579">
        <w:t>====</w:t>
      </w:r>
      <w:r w:rsidRPr="00785579">
        <w:t xml:space="preserve">No internal link to </w:t>
      </w:r>
      <w:proofErr w:type="gramStart"/>
      <w:r w:rsidRPr="00785579">
        <w:t>protectionism  -</w:t>
      </w:r>
      <w:proofErr w:type="gramEnd"/>
      <w:r w:rsidRPr="00785579">
        <w:t xml:space="preserve"> their evidence </w:t>
      </w:r>
      <w:proofErr w:type="spellStart"/>
      <w:r w:rsidRPr="00785579">
        <w:t>isn</w:t>
      </w:r>
      <w:proofErr w:type="spellEnd"/>
      <w:r w:rsidRPr="00785579">
        <w:t>~’</w:t>
      </w:r>
      <w:r w:rsidRPr="00785579">
        <w:t xml:space="preserve">t in context of stopping foreign investors or increasing trade </w:t>
      </w:r>
      <w:r w:rsidRPr="00785579">
        <w:t>====</w:t>
      </w:r>
    </w:p>
    <w:p w:rsidR="00785579" w:rsidRPr="00785579" w:rsidRDefault="00785579" w:rsidP="00785579"/>
    <w:p w:rsidR="00785579" w:rsidRPr="00785579" w:rsidRDefault="00785579" w:rsidP="00785579">
      <w:r w:rsidRPr="00785579">
        <w:t>====</w:t>
      </w:r>
      <w:r w:rsidRPr="00785579">
        <w:t xml:space="preserve">9) Protectionism </w:t>
      </w:r>
      <w:proofErr w:type="spellStart"/>
      <w:r w:rsidRPr="00785579">
        <w:t>won</w:t>
      </w:r>
      <w:r w:rsidRPr="00785579">
        <w:t>~’</w:t>
      </w:r>
      <w:r w:rsidRPr="00785579">
        <w:t>t</w:t>
      </w:r>
      <w:proofErr w:type="spellEnd"/>
      <w:r w:rsidRPr="00785579">
        <w:t xml:space="preserve"> spiral out of control – interdependence</w:t>
      </w:r>
      <w:proofErr w:type="gramStart"/>
      <w:r w:rsidRPr="00785579">
        <w:t>.</w:t>
      </w:r>
      <w:r w:rsidRPr="00785579">
        <w:t>=</w:t>
      </w:r>
      <w:proofErr w:type="gramEnd"/>
      <w:r w:rsidRPr="00785579">
        <w:t>===</w:t>
      </w:r>
    </w:p>
    <w:p w:rsidR="00785579" w:rsidRPr="00785579" w:rsidRDefault="00785579" w:rsidP="00785579">
      <w:r w:rsidRPr="00785579">
        <w:t xml:space="preserve">Marshall, 09 </w:t>
      </w:r>
    </w:p>
    <w:p w:rsidR="00785579" w:rsidRPr="00785579" w:rsidRDefault="00785579" w:rsidP="00785579">
      <w:pPr>
        <w:rPr>
          <w:rFonts w:asciiTheme="majorHAnsi" w:hAnsiTheme="majorHAnsi"/>
        </w:rPr>
      </w:pPr>
      <w:r w:rsidRPr="00785579">
        <w:rPr>
          <w:rFonts w:asciiTheme="majorHAnsi" w:hAnsiTheme="majorHAnsi"/>
        </w:rPr>
        <w:t xml:space="preserve">(Andrew – </w:t>
      </w:r>
      <w:proofErr w:type="spellStart"/>
      <w:proofErr w:type="gramStart"/>
      <w:r w:rsidRPr="00785579">
        <w:rPr>
          <w:rFonts w:asciiTheme="majorHAnsi" w:hAnsiTheme="majorHAnsi"/>
        </w:rPr>
        <w:t>asia</w:t>
      </w:r>
      <w:proofErr w:type="spellEnd"/>
      <w:proofErr w:type="gramEnd"/>
      <w:r w:rsidRPr="00785579">
        <w:rPr>
          <w:rFonts w:asciiTheme="majorHAnsi" w:hAnsiTheme="majorHAnsi"/>
        </w:rPr>
        <w:t xml:space="preserve"> political risk correspondent, Assault on free trade a key political risk, Reuters, 1/21/2009, p. lexis)</w:t>
      </w:r>
    </w:p>
    <w:p w:rsidR="00785579" w:rsidRPr="00785579" w:rsidRDefault="00785579" w:rsidP="00785579">
      <w:pPr>
        <w:rPr>
          <w:rFonts w:asciiTheme="majorHAnsi" w:hAnsiTheme="majorHAnsi"/>
        </w:rPr>
      </w:pPr>
    </w:p>
    <w:p w:rsidR="00785579" w:rsidRPr="00785579" w:rsidRDefault="00785579" w:rsidP="00785579">
      <w:r w:rsidRPr="00785579">
        <w:t xml:space="preserve">PREVENTING DISASTER Despite the risks, many analysts argue that a wholesale retreat into protectionism </w:t>
      </w:r>
    </w:p>
    <w:p w:rsidR="00785579" w:rsidRPr="00785579" w:rsidRDefault="00785579" w:rsidP="00785579">
      <w:r w:rsidRPr="00785579">
        <w:t>AND</w:t>
      </w:r>
    </w:p>
    <w:p w:rsidR="00785579" w:rsidRPr="00785579" w:rsidRDefault="00785579" w:rsidP="00785579">
      <w:proofErr w:type="gramStart"/>
      <w:r w:rsidRPr="00785579">
        <w:t>markets</w:t>
      </w:r>
      <w:proofErr w:type="gramEnd"/>
      <w:r w:rsidRPr="00785579">
        <w:t xml:space="preserve"> that are highly dependent on exports," the Economist Intelligence Unit said.</w:t>
      </w:r>
    </w:p>
    <w:p w:rsidR="00785579" w:rsidRPr="00785579" w:rsidRDefault="00785579" w:rsidP="00785579"/>
    <w:p w:rsidR="00785579" w:rsidRPr="00785579" w:rsidRDefault="00785579" w:rsidP="00785579">
      <w:r w:rsidRPr="00785579">
        <w:t>=</w:t>
      </w:r>
      <w:r w:rsidRPr="00785579">
        <w:t>Solvency</w:t>
      </w:r>
      <w:r w:rsidRPr="00785579">
        <w:t>=</w:t>
      </w:r>
    </w:p>
    <w:p w:rsidR="00785579" w:rsidRPr="00785579" w:rsidRDefault="00785579" w:rsidP="00785579"/>
    <w:p w:rsidR="00785579" w:rsidRPr="00785579" w:rsidRDefault="00785579" w:rsidP="00785579">
      <w:r w:rsidRPr="00785579">
        <w:t>====</w:t>
      </w:r>
      <w:r w:rsidRPr="00785579">
        <w:t>Mexico says no – Energy negotiations mean nothing else gets through</w:t>
      </w:r>
      <w:r w:rsidRPr="00785579">
        <w:t>====</w:t>
      </w:r>
    </w:p>
    <w:p w:rsidR="00785579" w:rsidRPr="00785579" w:rsidRDefault="00785579" w:rsidP="00785579">
      <w:pPr>
        <w:rPr>
          <w:rFonts w:asciiTheme="majorHAnsi" w:eastAsia="Cambria" w:hAnsiTheme="majorHAnsi" w:cs="Times New Roman"/>
        </w:rPr>
      </w:pPr>
      <w:r w:rsidRPr="00785579">
        <w:t>Washington Post 5-7-13</w:t>
      </w:r>
      <w:r w:rsidRPr="00785579">
        <w:rPr>
          <w:rFonts w:asciiTheme="majorHAnsi" w:eastAsia="Cambria" w:hAnsiTheme="majorHAnsi" w:cs="Times New Roman"/>
        </w:rPr>
        <w:t xml:space="preserve">, (Nick </w:t>
      </w:r>
      <w:proofErr w:type="spellStart"/>
      <w:r w:rsidRPr="00785579">
        <w:rPr>
          <w:rFonts w:asciiTheme="majorHAnsi" w:eastAsia="Cambria" w:hAnsiTheme="majorHAnsi" w:cs="Times New Roman"/>
        </w:rPr>
        <w:t>Miroff</w:t>
      </w:r>
      <w:proofErr w:type="spellEnd"/>
      <w:r w:rsidRPr="00785579">
        <w:rPr>
          <w:rFonts w:asciiTheme="majorHAnsi" w:eastAsia="Cambria" w:hAnsiTheme="majorHAnsi" w:cs="Times New Roman"/>
        </w:rPr>
        <w:t xml:space="preserve"> and William Booth, Contributors, March 7</w:t>
      </w:r>
      <w:r w:rsidRPr="00785579">
        <w:t>^^</w:t>
      </w:r>
      <w:proofErr w:type="spellStart"/>
      <w:r w:rsidRPr="00785579">
        <w:t>th</w:t>
      </w:r>
      <w:proofErr w:type="spellEnd"/>
      <w:r w:rsidRPr="00785579">
        <w:t>^^</w:t>
      </w:r>
      <w:r w:rsidRPr="00785579">
        <w:rPr>
          <w:rFonts w:asciiTheme="majorHAnsi" w:eastAsia="Cambria" w:hAnsiTheme="majorHAnsi" w:cs="Times New Roman"/>
        </w:rPr>
        <w:t xml:space="preserve">, 2013, </w:t>
      </w:r>
      <w:r w:rsidRPr="00785579">
        <w:rPr>
          <w:rFonts w:asciiTheme="majorHAnsi" w:eastAsia="Cambria" w:hAnsiTheme="majorHAnsi" w:cs="Times New Roman"/>
        </w:rPr>
        <w:t>"</w:t>
      </w:r>
      <w:r w:rsidRPr="00785579">
        <w:rPr>
          <w:rFonts w:asciiTheme="majorHAnsi" w:eastAsia="Cambria" w:hAnsiTheme="majorHAnsi" w:cs="Times New Roman"/>
        </w:rPr>
        <w:t>The Americas</w:t>
      </w:r>
      <w:r w:rsidRPr="00785579">
        <w:rPr>
          <w:rFonts w:asciiTheme="majorHAnsi" w:eastAsia="Cambria" w:hAnsiTheme="majorHAnsi" w:cs="Times New Roman"/>
        </w:rPr>
        <w:t>"</w:t>
      </w:r>
      <w:r w:rsidRPr="00785579">
        <w:rPr>
          <w:rFonts w:asciiTheme="majorHAnsi" w:eastAsia="Cambria" w:hAnsiTheme="majorHAnsi" w:cs="Times New Roman"/>
        </w:rPr>
        <w:t xml:space="preserve">, </w:t>
      </w:r>
      <w:r w:rsidRPr="00785579">
        <w:rPr>
          <w:rFonts w:asciiTheme="majorHAnsi" w:eastAsia="Cambria" w:hAnsiTheme="majorHAnsi" w:cs="Times New Roman"/>
        </w:rPr>
        <w:t>"</w:t>
      </w:r>
      <w:r w:rsidRPr="00785579">
        <w:rPr>
          <w:rFonts w:asciiTheme="majorHAnsi" w:eastAsia="Cambria" w:hAnsiTheme="majorHAnsi" w:cs="Times New Roman"/>
        </w:rPr>
        <w:t>To power Mexico forward, Peña Nieto looks to energy reform</w:t>
      </w:r>
      <w:r w:rsidRPr="00785579">
        <w:rPr>
          <w:rFonts w:asciiTheme="majorHAnsi" w:eastAsia="Cambria" w:hAnsiTheme="majorHAnsi" w:cs="Times New Roman"/>
        </w:rPr>
        <w:t>"</w:t>
      </w:r>
      <w:r w:rsidRPr="00785579">
        <w:rPr>
          <w:rFonts w:asciiTheme="majorHAnsi" w:eastAsia="Cambria" w:hAnsiTheme="majorHAnsi" w:cs="Times New Roman"/>
        </w:rPr>
        <w:t xml:space="preserve">, </w:t>
      </w:r>
      <w:r w:rsidRPr="00785579">
        <w:rPr>
          <w:rFonts w:asciiTheme="majorHAnsi" w:eastAsia="Cambria" w:hAnsiTheme="majorHAnsi" w:cs="Times New Roman"/>
        </w:rPr>
        <w:t>[[</w:t>
      </w:r>
      <w:r w:rsidRPr="00785579">
        <w:rPr>
          <w:rFonts w:asciiTheme="majorHAnsi" w:eastAsia="Cambria" w:hAnsiTheme="majorHAnsi" w:cs="Times New Roman"/>
        </w:rPr>
        <w:t>http://articles.washingtonpost.com/2013-05-07/world/39073749_1_energy-industry-foreign-oil-petroleos-de-mexico</w:t>
      </w:r>
      <w:r w:rsidRPr="00785579">
        <w:rPr>
          <w:rFonts w:asciiTheme="majorHAnsi" w:eastAsia="Cambria" w:hAnsiTheme="majorHAnsi" w:cs="Times New Roman"/>
        </w:rPr>
        <w:t>-http://articles.washingtonpost.com/2013-05-07/world/39073749_1_energy-industry-foreign-oil-petroleos-de-mexico]]</w:t>
      </w:r>
      <w:r w:rsidRPr="00785579">
        <w:rPr>
          <w:rFonts w:asciiTheme="majorHAnsi" w:eastAsia="Cambria" w:hAnsiTheme="majorHAnsi" w:cs="Times New Roman"/>
        </w:rPr>
        <w:t>, accessed 7/12/13, LLM)</w:t>
      </w:r>
    </w:p>
    <w:p w:rsidR="00785579" w:rsidRPr="00785579" w:rsidRDefault="00785579" w:rsidP="00785579">
      <w:pPr>
        <w:rPr>
          <w:rFonts w:asciiTheme="majorHAnsi" w:eastAsia="Cambria" w:hAnsiTheme="majorHAnsi" w:cs="Times New Roman"/>
        </w:rPr>
      </w:pPr>
    </w:p>
    <w:p w:rsidR="00785579" w:rsidRPr="00785579" w:rsidRDefault="00785579" w:rsidP="00785579">
      <w:r w:rsidRPr="00785579">
        <w:t xml:space="preserve">Mexico remains the third-¶ largest source of foreign oil for the United States after </w:t>
      </w:r>
    </w:p>
    <w:p w:rsidR="00785579" w:rsidRPr="00785579" w:rsidRDefault="00785579" w:rsidP="00785579">
      <w:r w:rsidRPr="00785579">
        <w:t>AND</w:t>
      </w:r>
    </w:p>
    <w:p w:rsidR="00785579" w:rsidRPr="00785579" w:rsidRDefault="00785579" w:rsidP="00785579">
      <w:proofErr w:type="spellStart"/>
      <w:r w:rsidRPr="00785579">
        <w:t>Mexico~’s</w:t>
      </w:r>
      <w:proofErr w:type="spellEnd"/>
      <w:r w:rsidRPr="00785579">
        <w:t xml:space="preserve"> development into a more modern, democratic, middle-class society.</w:t>
      </w:r>
    </w:p>
    <w:p w:rsidR="000022F2" w:rsidRPr="00785579" w:rsidRDefault="000022F2" w:rsidP="00D17C4E"/>
    <w:sectPr w:rsidR="000022F2" w:rsidRPr="0078557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F335C" w:rsidRDefault="008F335C" w:rsidP="005F5576">
      <w:r>
        <w:separator/>
      </w:r>
    </w:p>
  </w:endnote>
  <w:endnote w:type="continuationSeparator" w:id="0">
    <w:p w:rsidR="008F335C" w:rsidRDefault="008F335C"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DaunPenh">
    <w:panose1 w:val="01010101010101010101"/>
    <w:charset w:val="00"/>
    <w:family w:val="auto"/>
    <w:pitch w:val="variable"/>
    <w:sig w:usb0="00000003" w:usb1="00000000" w:usb2="0001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F335C" w:rsidRDefault="008F335C" w:rsidP="005F5576">
      <w:r>
        <w:separator/>
      </w:r>
    </w:p>
  </w:footnote>
  <w:footnote w:type="continuationSeparator" w:id="0">
    <w:p w:rsidR="008F335C" w:rsidRDefault="008F335C"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8C22CC1"/>
    <w:multiLevelType w:val="hybridMultilevel"/>
    <w:tmpl w:val="B00687B2"/>
    <w:lvl w:ilvl="0" w:tplc="7E9A7D0C">
      <w:start w:val="3"/>
      <w:numFmt w:val="bullet"/>
      <w:lvlText w:val="-"/>
      <w:lvlJc w:val="left"/>
      <w:pPr>
        <w:ind w:left="720" w:hanging="360"/>
      </w:pPr>
      <w:rPr>
        <w:rFonts w:ascii="Georgia" w:eastAsiaTheme="minorHAnsi" w:hAnsi="Georgia"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A835179"/>
    <w:multiLevelType w:val="hybridMultilevel"/>
    <w:tmpl w:val="3464537A"/>
    <w:lvl w:ilvl="0" w:tplc="7B84004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5579"/>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176DD"/>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3F5438"/>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033C"/>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37C9"/>
    <w:rsid w:val="00744F58"/>
    <w:rsid w:val="00750CED"/>
    <w:rsid w:val="00760A29"/>
    <w:rsid w:val="00771E18"/>
    <w:rsid w:val="007739F1"/>
    <w:rsid w:val="007745C6"/>
    <w:rsid w:val="007755F6"/>
    <w:rsid w:val="007761AD"/>
    <w:rsid w:val="00777387"/>
    <w:rsid w:val="007815E5"/>
    <w:rsid w:val="00785579"/>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8F335C"/>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B7C2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87161"/>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52E4"/>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no read,No Spacing12,No Spacing211,No Spacing2111,Ch,No Spacing112,No Spacing1121,Heading 2 Char2 Char,Heading 2 Char1 Char Char,TAG,Heading 21,small space,Medium Grid 21,Dont use,Tags,Card"/>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paragraph" w:styleId="Heading5">
    <w:name w:val="heading 5"/>
    <w:basedOn w:val="Normal"/>
    <w:next w:val="Normal"/>
    <w:link w:val="Heading5Char"/>
    <w:uiPriority w:val="9"/>
    <w:semiHidden/>
    <w:qFormat/>
    <w:rsid w:val="00785579"/>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Underlined,CD Card,ED - Tag,emphasis,Emphasis!!,Bold Underline,small,Qualifications,bold underline"/>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Bold,Kern at 16 pt,Intense Emphasis2,HHeading 3 + 12 pt,Cards + Font: 12 pt Char,Bold Cite Char,Citation Char Char Char,Heading 3 Char1 Char Char Char,ci,Underline Char,c,Style,Bo"/>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 Ch Char,no read Char,No Spacing12 Char,No Spacing211 Char,No Spacing2111 Char,Ch Char,No Spacing112 Char,No Spacing1121 Char,Heading 2 Char2 Char Char"/>
    <w:basedOn w:val="DefaultParagraphFont"/>
    <w:link w:val="Heading4"/>
    <w:uiPriority w:val="4"/>
    <w:rsid w:val="00D176BE"/>
    <w:rPr>
      <w:rFonts w:ascii="Calibri" w:eastAsiaTheme="majorEastAsia" w:hAnsi="Calibri" w:cstheme="majorBidi"/>
      <w:b/>
      <w:bCs/>
      <w:iCs/>
      <w:sz w:val="26"/>
    </w:rPr>
  </w:style>
  <w:style w:type="paragraph" w:styleId="ListParagraph">
    <w:name w:val="List Paragraph"/>
    <w:basedOn w:val="Normal"/>
    <w:uiPriority w:val="34"/>
    <w:rsid w:val="00785579"/>
    <w:pPr>
      <w:ind w:left="720"/>
      <w:contextualSpacing/>
    </w:pPr>
  </w:style>
  <w:style w:type="character" w:customStyle="1" w:styleId="TitleChar">
    <w:name w:val="Title Char"/>
    <w:aliases w:val="Cites and Cards Char,UNDERLINE Char,Bold Underlined Char"/>
    <w:link w:val="Title"/>
    <w:uiPriority w:val="99"/>
    <w:qFormat/>
    <w:rsid w:val="00785579"/>
    <w:rPr>
      <w:u w:val="single"/>
    </w:rPr>
  </w:style>
  <w:style w:type="paragraph" w:styleId="Title">
    <w:name w:val="Title"/>
    <w:aliases w:val="Cites and Cards,UNDERLINE,Bold Underlined"/>
    <w:basedOn w:val="Normal"/>
    <w:next w:val="Normal"/>
    <w:link w:val="TitleChar"/>
    <w:uiPriority w:val="99"/>
    <w:qFormat/>
    <w:rsid w:val="00785579"/>
    <w:pPr>
      <w:ind w:left="720"/>
      <w:outlineLvl w:val="0"/>
    </w:pPr>
    <w:rPr>
      <w:rFonts w:asciiTheme="minorHAnsi" w:hAnsiTheme="minorHAnsi" w:cstheme="minorBidi"/>
      <w:u w:val="single"/>
    </w:rPr>
  </w:style>
  <w:style w:type="character" w:customStyle="1" w:styleId="TitleChar1">
    <w:name w:val="Title Char1"/>
    <w:basedOn w:val="DefaultParagraphFont"/>
    <w:uiPriority w:val="10"/>
    <w:semiHidden/>
    <w:rsid w:val="00785579"/>
    <w:rPr>
      <w:rFonts w:asciiTheme="majorHAnsi" w:eastAsiaTheme="majorEastAsia" w:hAnsiTheme="majorHAnsi" w:cstheme="majorBidi"/>
      <w:color w:val="17365D" w:themeColor="text2" w:themeShade="BF"/>
      <w:spacing w:val="5"/>
      <w:kern w:val="28"/>
      <w:sz w:val="52"/>
      <w:szCs w:val="52"/>
    </w:rPr>
  </w:style>
  <w:style w:type="character" w:customStyle="1" w:styleId="BoldUnderline">
    <w:name w:val="BoldUnderline"/>
    <w:uiPriority w:val="1"/>
    <w:qFormat/>
    <w:rsid w:val="00785579"/>
    <w:rPr>
      <w:rFonts w:ascii="Arial" w:hAnsi="Arial"/>
      <w:b/>
      <w:sz w:val="20"/>
      <w:u w:val="single"/>
    </w:rPr>
  </w:style>
  <w:style w:type="character" w:customStyle="1" w:styleId="underlineChar">
    <w:name w:val="underline Char"/>
    <w:rsid w:val="00785579"/>
    <w:rPr>
      <w:u w:val="single"/>
    </w:rPr>
  </w:style>
  <w:style w:type="character" w:customStyle="1" w:styleId="DebateUnderline">
    <w:name w:val="Debate Underline"/>
    <w:rsid w:val="00785579"/>
    <w:rPr>
      <w:rFonts w:ascii="Times New Roman" w:hAnsi="Times New Roman"/>
      <w:sz w:val="20"/>
      <w:u w:val="thick"/>
    </w:rPr>
  </w:style>
  <w:style w:type="character" w:customStyle="1" w:styleId="Author-Date">
    <w:name w:val="Author-Date"/>
    <w:rsid w:val="00785579"/>
    <w:rPr>
      <w:b/>
      <w:sz w:val="24"/>
    </w:rPr>
  </w:style>
  <w:style w:type="character" w:customStyle="1" w:styleId="HotRouteChar">
    <w:name w:val="Hot Route Char"/>
    <w:link w:val="HotRoute"/>
    <w:locked/>
    <w:rsid w:val="00785579"/>
    <w:rPr>
      <w:rFonts w:ascii="Times New Roman" w:eastAsia="Times New Roman" w:hAnsi="Times New Roman"/>
      <w:szCs w:val="24"/>
    </w:rPr>
  </w:style>
  <w:style w:type="paragraph" w:customStyle="1" w:styleId="HotRoute">
    <w:name w:val="Hot Route"/>
    <w:basedOn w:val="Normal"/>
    <w:link w:val="HotRouteChar"/>
    <w:rsid w:val="00785579"/>
    <w:pPr>
      <w:ind w:left="144"/>
    </w:pPr>
    <w:rPr>
      <w:rFonts w:ascii="Times New Roman" w:eastAsia="Times New Roman" w:hAnsi="Times New Roman" w:cstheme="minorBidi"/>
      <w:szCs w:val="24"/>
    </w:rPr>
  </w:style>
  <w:style w:type="paragraph" w:customStyle="1" w:styleId="card">
    <w:name w:val="card"/>
    <w:basedOn w:val="Normal"/>
    <w:next w:val="Normal"/>
    <w:link w:val="cardChar"/>
    <w:qFormat/>
    <w:rsid w:val="00785579"/>
    <w:pPr>
      <w:ind w:left="288" w:right="288"/>
    </w:pPr>
    <w:rPr>
      <w:rFonts w:ascii="Times New Roman" w:eastAsia="Times New Roman" w:hAnsi="Times New Roman" w:cs="Times New Roman"/>
      <w:sz w:val="20"/>
      <w:szCs w:val="20"/>
    </w:rPr>
  </w:style>
  <w:style w:type="character" w:customStyle="1" w:styleId="cardChar">
    <w:name w:val="card Char"/>
    <w:link w:val="card"/>
    <w:rsid w:val="00785579"/>
    <w:rPr>
      <w:rFonts w:ascii="Times New Roman" w:eastAsia="Times New Roman" w:hAnsi="Times New Roman" w:cs="Times New Roman"/>
      <w:sz w:val="20"/>
      <w:szCs w:val="20"/>
    </w:rPr>
  </w:style>
  <w:style w:type="character" w:customStyle="1" w:styleId="smallChar">
    <w:name w:val="small Char"/>
    <w:rsid w:val="00785579"/>
    <w:rPr>
      <w:rFonts w:ascii="Times New Roman" w:eastAsia="MS Mincho" w:hAnsi="Times New Roman" w:cs="Times New Roman"/>
      <w:sz w:val="16"/>
      <w:szCs w:val="20"/>
    </w:rPr>
  </w:style>
  <w:style w:type="character" w:customStyle="1" w:styleId="underline">
    <w:name w:val="underline"/>
    <w:link w:val="textbold"/>
    <w:qFormat/>
    <w:rsid w:val="00785579"/>
    <w:rPr>
      <w:u w:val="single"/>
    </w:rPr>
  </w:style>
  <w:style w:type="paragraph" w:customStyle="1" w:styleId="textbold">
    <w:name w:val="text bold"/>
    <w:basedOn w:val="Normal"/>
    <w:link w:val="underline"/>
    <w:qFormat/>
    <w:rsid w:val="00785579"/>
    <w:pPr>
      <w:ind w:left="720"/>
      <w:jc w:val="both"/>
    </w:pPr>
    <w:rPr>
      <w:rFonts w:asciiTheme="minorHAnsi" w:hAnsiTheme="minorHAnsi" w:cstheme="minorBidi"/>
      <w:u w:val="single"/>
    </w:rPr>
  </w:style>
  <w:style w:type="character" w:customStyle="1" w:styleId="HighlightedUnderline">
    <w:name w:val="Highlighted Underline"/>
    <w:uiPriority w:val="1"/>
    <w:qFormat/>
    <w:rsid w:val="00785579"/>
    <w:rPr>
      <w:rFonts w:ascii="Times New Roman" w:hAnsi="Times New Roman"/>
      <w:b w:val="0"/>
      <w:bCs/>
      <w:sz w:val="22"/>
      <w:u w:val="single"/>
      <w:bdr w:val="none" w:sz="0" w:space="0" w:color="auto"/>
      <w:shd w:val="clear" w:color="auto" w:fill="B3423F"/>
    </w:rPr>
  </w:style>
  <w:style w:type="character" w:customStyle="1" w:styleId="CharChar6">
    <w:name w:val="Char Char6"/>
    <w:rsid w:val="00785579"/>
    <w:rPr>
      <w:rFonts w:cs="Arial"/>
      <w:bCs/>
      <w:sz w:val="16"/>
      <w:szCs w:val="26"/>
      <w:lang w:val="en-US" w:eastAsia="en-US" w:bidi="ar-SA"/>
    </w:rPr>
  </w:style>
  <w:style w:type="character" w:customStyle="1" w:styleId="Heading5Char">
    <w:name w:val="Heading 5 Char"/>
    <w:basedOn w:val="DefaultParagraphFont"/>
    <w:link w:val="Heading5"/>
    <w:uiPriority w:val="9"/>
    <w:semiHidden/>
    <w:rsid w:val="00785579"/>
    <w:rPr>
      <w:rFonts w:asciiTheme="majorHAnsi" w:eastAsiaTheme="majorEastAsia" w:hAnsiTheme="majorHAnsi" w:cstheme="majorBidi"/>
      <w:color w:val="243F60" w:themeColor="accent1" w:themeShade="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no read,No Spacing12,No Spacing211,No Spacing2111,Ch,No Spacing112,No Spacing1121,Heading 2 Char2 Char,Heading 2 Char1 Char Char,TAG,Heading 21,small space,Medium Grid 21,Dont use,Tags,Card"/>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paragraph" w:styleId="Heading5">
    <w:name w:val="heading 5"/>
    <w:basedOn w:val="Normal"/>
    <w:next w:val="Normal"/>
    <w:link w:val="Heading5Char"/>
    <w:uiPriority w:val="9"/>
    <w:semiHidden/>
    <w:qFormat/>
    <w:rsid w:val="00785579"/>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Underlined,CD Card,ED - Tag,emphasis,Emphasis!!,Bold Underline,small,Qualifications,bold underline"/>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Bold,Kern at 16 pt,Intense Emphasis2,HHeading 3 + 12 pt,Cards + Font: 12 pt Char,Bold Cite Char,Citation Char Char Char,Heading 3 Char1 Char Char Char,ci,Underline Char,c,Style,Bo"/>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 Ch Char,no read Char,No Spacing12 Char,No Spacing211 Char,No Spacing2111 Char,Ch Char,No Spacing112 Char,No Spacing1121 Char,Heading 2 Char2 Char Char"/>
    <w:basedOn w:val="DefaultParagraphFont"/>
    <w:link w:val="Heading4"/>
    <w:uiPriority w:val="4"/>
    <w:rsid w:val="00D176BE"/>
    <w:rPr>
      <w:rFonts w:ascii="Calibri" w:eastAsiaTheme="majorEastAsia" w:hAnsi="Calibri" w:cstheme="majorBidi"/>
      <w:b/>
      <w:bCs/>
      <w:iCs/>
      <w:sz w:val="26"/>
    </w:rPr>
  </w:style>
  <w:style w:type="paragraph" w:styleId="ListParagraph">
    <w:name w:val="List Paragraph"/>
    <w:basedOn w:val="Normal"/>
    <w:uiPriority w:val="34"/>
    <w:rsid w:val="00785579"/>
    <w:pPr>
      <w:ind w:left="720"/>
      <w:contextualSpacing/>
    </w:pPr>
  </w:style>
  <w:style w:type="character" w:customStyle="1" w:styleId="TitleChar">
    <w:name w:val="Title Char"/>
    <w:aliases w:val="Cites and Cards Char,UNDERLINE Char,Bold Underlined Char"/>
    <w:link w:val="Title"/>
    <w:uiPriority w:val="99"/>
    <w:qFormat/>
    <w:rsid w:val="00785579"/>
    <w:rPr>
      <w:u w:val="single"/>
    </w:rPr>
  </w:style>
  <w:style w:type="paragraph" w:styleId="Title">
    <w:name w:val="Title"/>
    <w:aliases w:val="Cites and Cards,UNDERLINE,Bold Underlined"/>
    <w:basedOn w:val="Normal"/>
    <w:next w:val="Normal"/>
    <w:link w:val="TitleChar"/>
    <w:uiPriority w:val="99"/>
    <w:qFormat/>
    <w:rsid w:val="00785579"/>
    <w:pPr>
      <w:ind w:left="720"/>
      <w:outlineLvl w:val="0"/>
    </w:pPr>
    <w:rPr>
      <w:rFonts w:asciiTheme="minorHAnsi" w:hAnsiTheme="minorHAnsi" w:cstheme="minorBidi"/>
      <w:u w:val="single"/>
    </w:rPr>
  </w:style>
  <w:style w:type="character" w:customStyle="1" w:styleId="TitleChar1">
    <w:name w:val="Title Char1"/>
    <w:basedOn w:val="DefaultParagraphFont"/>
    <w:uiPriority w:val="10"/>
    <w:semiHidden/>
    <w:rsid w:val="00785579"/>
    <w:rPr>
      <w:rFonts w:asciiTheme="majorHAnsi" w:eastAsiaTheme="majorEastAsia" w:hAnsiTheme="majorHAnsi" w:cstheme="majorBidi"/>
      <w:color w:val="17365D" w:themeColor="text2" w:themeShade="BF"/>
      <w:spacing w:val="5"/>
      <w:kern w:val="28"/>
      <w:sz w:val="52"/>
      <w:szCs w:val="52"/>
    </w:rPr>
  </w:style>
  <w:style w:type="character" w:customStyle="1" w:styleId="BoldUnderline">
    <w:name w:val="BoldUnderline"/>
    <w:uiPriority w:val="1"/>
    <w:qFormat/>
    <w:rsid w:val="00785579"/>
    <w:rPr>
      <w:rFonts w:ascii="Arial" w:hAnsi="Arial"/>
      <w:b/>
      <w:sz w:val="20"/>
      <w:u w:val="single"/>
    </w:rPr>
  </w:style>
  <w:style w:type="character" w:customStyle="1" w:styleId="underlineChar">
    <w:name w:val="underline Char"/>
    <w:rsid w:val="00785579"/>
    <w:rPr>
      <w:u w:val="single"/>
    </w:rPr>
  </w:style>
  <w:style w:type="character" w:customStyle="1" w:styleId="DebateUnderline">
    <w:name w:val="Debate Underline"/>
    <w:rsid w:val="00785579"/>
    <w:rPr>
      <w:rFonts w:ascii="Times New Roman" w:hAnsi="Times New Roman"/>
      <w:sz w:val="20"/>
      <w:u w:val="thick"/>
    </w:rPr>
  </w:style>
  <w:style w:type="character" w:customStyle="1" w:styleId="Author-Date">
    <w:name w:val="Author-Date"/>
    <w:rsid w:val="00785579"/>
    <w:rPr>
      <w:b/>
      <w:sz w:val="24"/>
    </w:rPr>
  </w:style>
  <w:style w:type="character" w:customStyle="1" w:styleId="HotRouteChar">
    <w:name w:val="Hot Route Char"/>
    <w:link w:val="HotRoute"/>
    <w:locked/>
    <w:rsid w:val="00785579"/>
    <w:rPr>
      <w:rFonts w:ascii="Times New Roman" w:eastAsia="Times New Roman" w:hAnsi="Times New Roman"/>
      <w:szCs w:val="24"/>
    </w:rPr>
  </w:style>
  <w:style w:type="paragraph" w:customStyle="1" w:styleId="HotRoute">
    <w:name w:val="Hot Route"/>
    <w:basedOn w:val="Normal"/>
    <w:link w:val="HotRouteChar"/>
    <w:rsid w:val="00785579"/>
    <w:pPr>
      <w:ind w:left="144"/>
    </w:pPr>
    <w:rPr>
      <w:rFonts w:ascii="Times New Roman" w:eastAsia="Times New Roman" w:hAnsi="Times New Roman" w:cstheme="minorBidi"/>
      <w:szCs w:val="24"/>
    </w:rPr>
  </w:style>
  <w:style w:type="paragraph" w:customStyle="1" w:styleId="card">
    <w:name w:val="card"/>
    <w:basedOn w:val="Normal"/>
    <w:next w:val="Normal"/>
    <w:link w:val="cardChar"/>
    <w:qFormat/>
    <w:rsid w:val="00785579"/>
    <w:pPr>
      <w:ind w:left="288" w:right="288"/>
    </w:pPr>
    <w:rPr>
      <w:rFonts w:ascii="Times New Roman" w:eastAsia="Times New Roman" w:hAnsi="Times New Roman" w:cs="Times New Roman"/>
      <w:sz w:val="20"/>
      <w:szCs w:val="20"/>
    </w:rPr>
  </w:style>
  <w:style w:type="character" w:customStyle="1" w:styleId="cardChar">
    <w:name w:val="card Char"/>
    <w:link w:val="card"/>
    <w:rsid w:val="00785579"/>
    <w:rPr>
      <w:rFonts w:ascii="Times New Roman" w:eastAsia="Times New Roman" w:hAnsi="Times New Roman" w:cs="Times New Roman"/>
      <w:sz w:val="20"/>
      <w:szCs w:val="20"/>
    </w:rPr>
  </w:style>
  <w:style w:type="character" w:customStyle="1" w:styleId="smallChar">
    <w:name w:val="small Char"/>
    <w:rsid w:val="00785579"/>
    <w:rPr>
      <w:rFonts w:ascii="Times New Roman" w:eastAsia="MS Mincho" w:hAnsi="Times New Roman" w:cs="Times New Roman"/>
      <w:sz w:val="16"/>
      <w:szCs w:val="20"/>
    </w:rPr>
  </w:style>
  <w:style w:type="character" w:customStyle="1" w:styleId="underline">
    <w:name w:val="underline"/>
    <w:link w:val="textbold"/>
    <w:qFormat/>
    <w:rsid w:val="00785579"/>
    <w:rPr>
      <w:u w:val="single"/>
    </w:rPr>
  </w:style>
  <w:style w:type="paragraph" w:customStyle="1" w:styleId="textbold">
    <w:name w:val="text bold"/>
    <w:basedOn w:val="Normal"/>
    <w:link w:val="underline"/>
    <w:qFormat/>
    <w:rsid w:val="00785579"/>
    <w:pPr>
      <w:ind w:left="720"/>
      <w:jc w:val="both"/>
    </w:pPr>
    <w:rPr>
      <w:rFonts w:asciiTheme="minorHAnsi" w:hAnsiTheme="minorHAnsi" w:cstheme="minorBidi"/>
      <w:u w:val="single"/>
    </w:rPr>
  </w:style>
  <w:style w:type="character" w:customStyle="1" w:styleId="HighlightedUnderline">
    <w:name w:val="Highlighted Underline"/>
    <w:uiPriority w:val="1"/>
    <w:qFormat/>
    <w:rsid w:val="00785579"/>
    <w:rPr>
      <w:rFonts w:ascii="Times New Roman" w:hAnsi="Times New Roman"/>
      <w:b w:val="0"/>
      <w:bCs/>
      <w:sz w:val="22"/>
      <w:u w:val="single"/>
      <w:bdr w:val="none" w:sz="0" w:space="0" w:color="auto"/>
      <w:shd w:val="clear" w:color="auto" w:fill="B3423F"/>
    </w:rPr>
  </w:style>
  <w:style w:type="character" w:customStyle="1" w:styleId="CharChar6">
    <w:name w:val="Char Char6"/>
    <w:rsid w:val="00785579"/>
    <w:rPr>
      <w:rFonts w:cs="Arial"/>
      <w:bCs/>
      <w:sz w:val="16"/>
      <w:szCs w:val="26"/>
      <w:lang w:val="en-US" w:eastAsia="en-US" w:bidi="ar-SA"/>
    </w:rPr>
  </w:style>
  <w:style w:type="character" w:customStyle="1" w:styleId="Heading5Char">
    <w:name w:val="Heading 5 Char"/>
    <w:basedOn w:val="DefaultParagraphFont"/>
    <w:link w:val="Heading5"/>
    <w:uiPriority w:val="9"/>
    <w:semiHidden/>
    <w:rsid w:val="00785579"/>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udent\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14</Pages>
  <Words>5647</Words>
  <Characters>32192</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37764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2</cp:revision>
  <dcterms:created xsi:type="dcterms:W3CDTF">2013-10-28T00:19:00Z</dcterms:created>
  <dcterms:modified xsi:type="dcterms:W3CDTF">2013-10-28T00:19:00Z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