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B6D" w:rsidRDefault="00846B6D" w:rsidP="00846B6D">
      <w:pPr>
        <w:pStyle w:val="Heading1"/>
      </w:pPr>
      <w:bookmarkStart w:id="0" w:name="_GoBack"/>
      <w:bookmarkEnd w:id="0"/>
      <w:r>
        <w:t>1NCs --- Greenhill 2013</w:t>
      </w:r>
    </w:p>
    <w:p w:rsidR="00846B6D" w:rsidRDefault="00846B6D" w:rsidP="00846B6D">
      <w:pPr>
        <w:pStyle w:val="Heading2"/>
      </w:pPr>
      <w:r>
        <w:lastRenderedPageBreak/>
        <w:t>Round 2 --- Neg vs. Bronx Law AL</w:t>
      </w:r>
    </w:p>
    <w:p w:rsidR="00846B6D" w:rsidRPr="004E4CF6" w:rsidRDefault="00846B6D" w:rsidP="00846B6D">
      <w:pPr>
        <w:pStyle w:val="Heading3"/>
      </w:pPr>
      <w:r w:rsidRPr="004E4CF6">
        <w:lastRenderedPageBreak/>
        <w:t>1</w:t>
      </w:r>
    </w:p>
    <w:p w:rsidR="00846B6D" w:rsidRDefault="00846B6D" w:rsidP="00846B6D">
      <w:pPr>
        <w:pStyle w:val="Analytic"/>
      </w:pPr>
      <w:r>
        <w:t xml:space="preserve">The affirmative’s failure to </w:t>
      </w:r>
      <w:r w:rsidRPr="00FC3147">
        <w:t>defend</w:t>
      </w:r>
      <w:r>
        <w:t xml:space="preserve"> the </w:t>
      </w:r>
      <w:r w:rsidRPr="001D77AC">
        <w:rPr>
          <w:u w:val="single"/>
        </w:rPr>
        <w:t>enactment</w:t>
      </w:r>
      <w:r>
        <w:t xml:space="preserve"> of </w:t>
      </w:r>
      <w:r w:rsidRPr="001D77AC">
        <w:rPr>
          <w:u w:val="single"/>
        </w:rPr>
        <w:t>topical policy</w:t>
      </w:r>
      <w:r>
        <w:t xml:space="preserve"> by the United States federal government </w:t>
      </w:r>
      <w:r w:rsidRPr="00FC3147">
        <w:rPr>
          <w:u w:val="single"/>
        </w:rPr>
        <w:t>undermines</w:t>
      </w:r>
      <w:r>
        <w:t xml:space="preserve"> debate’s </w:t>
      </w:r>
      <w:r w:rsidRPr="00FC3147">
        <w:rPr>
          <w:u w:val="single"/>
        </w:rPr>
        <w:t>transformative</w:t>
      </w:r>
      <w:r w:rsidRPr="00E6392F">
        <w:t xml:space="preserve"> and </w:t>
      </w:r>
      <w:r w:rsidRPr="00FC3147">
        <w:rPr>
          <w:u w:val="single"/>
        </w:rPr>
        <w:t>intellectual</w:t>
      </w:r>
      <w:r w:rsidRPr="00E6392F">
        <w:t xml:space="preserve"> potential</w:t>
      </w:r>
    </w:p>
    <w:p w:rsidR="00846B6D" w:rsidRDefault="00846B6D" w:rsidP="00846B6D">
      <w:pPr>
        <w:pStyle w:val="Heading4"/>
      </w:pPr>
      <w:r>
        <w:t xml:space="preserve">Only </w:t>
      </w:r>
      <w:r>
        <w:rPr>
          <w:u w:val="single"/>
        </w:rPr>
        <w:t>specific</w:t>
      </w:r>
      <w:r>
        <w:t xml:space="preserve"> debate over policies inculcates </w:t>
      </w:r>
      <w:r>
        <w:rPr>
          <w:u w:val="single"/>
        </w:rPr>
        <w:t>portable skills</w:t>
      </w:r>
      <w:r>
        <w:t xml:space="preserve"> --- being </w:t>
      </w:r>
      <w:r w:rsidRPr="003561F2">
        <w:rPr>
          <w:u w:val="single"/>
        </w:rPr>
        <w:t>contestable</w:t>
      </w:r>
      <w:r>
        <w:t xml:space="preserve"> is different from being </w:t>
      </w:r>
      <w:r w:rsidRPr="003561F2">
        <w:rPr>
          <w:u w:val="single"/>
        </w:rPr>
        <w:t>debatable</w:t>
      </w:r>
      <w:r>
        <w:rPr>
          <w:rStyle w:val="IntenseEmphasis"/>
          <w:b w:val="0"/>
        </w:rPr>
        <w:t xml:space="preserve"> </w:t>
      </w:r>
      <w:r>
        <w:t>--- this provides room for creativity but avoids mere statements of fact</w:t>
      </w:r>
    </w:p>
    <w:p w:rsidR="00846B6D" w:rsidRDefault="00846B6D" w:rsidP="00846B6D">
      <w:r>
        <w:rPr>
          <w:b/>
        </w:rPr>
        <w:t>Steinberg 8</w:t>
      </w:r>
      <w:r>
        <w:t xml:space="preserve"> (David L., Lecturer of Communication Studies – University of Miami, “Argumentation and Debate: Critical Thinking for Reasoned Decision Making”, pg. 45)</w:t>
      </w:r>
    </w:p>
    <w:p w:rsidR="00846B6D" w:rsidRDefault="00846B6D" w:rsidP="00846B6D"/>
    <w:p w:rsidR="00846B6D" w:rsidRDefault="00846B6D" w:rsidP="00846B6D">
      <w:r w:rsidRPr="002C2FDE">
        <w:t xml:space="preserve">Debate is a means of settling differences, so there must be a difference of </w:t>
      </w:r>
    </w:p>
    <w:p w:rsidR="00846B6D" w:rsidRDefault="00846B6D" w:rsidP="00846B6D">
      <w:r>
        <w:t>AND</w:t>
      </w:r>
    </w:p>
    <w:p w:rsidR="00846B6D" w:rsidRPr="002C2FDE" w:rsidRDefault="00846B6D" w:rsidP="00846B6D">
      <w:proofErr w:type="gramStart"/>
      <w:r w:rsidRPr="002C2FDE">
        <w:t>particular</w:t>
      </w:r>
      <w:proofErr w:type="gramEnd"/>
      <w:r w:rsidRPr="002C2FDE">
        <w:t xml:space="preserve"> point of difference, which will be outlined in the following discussion.</w:t>
      </w:r>
    </w:p>
    <w:p w:rsidR="00846B6D" w:rsidRDefault="00846B6D" w:rsidP="00846B6D">
      <w:pPr>
        <w:pStyle w:val="Heading4"/>
      </w:pPr>
      <w:r>
        <w:t xml:space="preserve">And --- only debate over </w:t>
      </w:r>
      <w:r w:rsidRPr="00F458FE">
        <w:t>specific polices</w:t>
      </w:r>
      <w:r>
        <w:t xml:space="preserve"> </w:t>
      </w:r>
      <w:r w:rsidRPr="006070F0">
        <w:rPr>
          <w:u w:val="single"/>
        </w:rPr>
        <w:t>build skills</w:t>
      </w:r>
      <w:r>
        <w:t xml:space="preserve"> while </w:t>
      </w:r>
      <w:r w:rsidRPr="00454A79">
        <w:rPr>
          <w:u w:val="single"/>
        </w:rPr>
        <w:t xml:space="preserve">overcoming </w:t>
      </w:r>
      <w:r>
        <w:rPr>
          <w:u w:val="single"/>
        </w:rPr>
        <w:t>pre-defined ideologies</w:t>
      </w:r>
    </w:p>
    <w:p w:rsidR="00846B6D" w:rsidRDefault="00846B6D" w:rsidP="00846B6D">
      <w:r>
        <w:rPr>
          <w:b/>
        </w:rPr>
        <w:t>Sagan 12</w:t>
      </w:r>
      <w:r>
        <w:t xml:space="preserve"> (Scott, Professor of Political Science – Stanford University, Director – Center for International Security and Cooperation, “NEGOTIATING NONPROLIFERATION: Scholarship, Pedagogy, and Nuclear Weapons Policy”, The Nonproliferation Review, 19:1, pg. 95-108, 2-17)</w:t>
      </w:r>
    </w:p>
    <w:p w:rsidR="00846B6D" w:rsidRDefault="00846B6D" w:rsidP="00846B6D"/>
    <w:p w:rsidR="00846B6D" w:rsidRDefault="00846B6D" w:rsidP="00846B6D">
      <w:r w:rsidRPr="002C2FDE">
        <w:t xml:space="preserve">These government or quasi-government think tank simulations often provide very similar lessons for </w:t>
      </w:r>
    </w:p>
    <w:p w:rsidR="00846B6D" w:rsidRDefault="00846B6D" w:rsidP="00846B6D">
      <w:r>
        <w:t>AND</w:t>
      </w:r>
    </w:p>
    <w:p w:rsidR="00846B6D" w:rsidRPr="002C2FDE" w:rsidRDefault="00846B6D" w:rsidP="00846B6D">
      <w:proofErr w:type="gramStart"/>
      <w:r w:rsidRPr="002C2FDE">
        <w:t>quickly</w:t>
      </w:r>
      <w:proofErr w:type="gramEnd"/>
      <w:r w:rsidRPr="002C2FDE">
        <w:t>; simulations teach students how to contextualize and act on information.14</w:t>
      </w:r>
    </w:p>
    <w:p w:rsidR="00846B6D" w:rsidRDefault="00846B6D" w:rsidP="00846B6D">
      <w:pPr>
        <w:pStyle w:val="Heading4"/>
      </w:pPr>
      <w:r>
        <w:t xml:space="preserve">Decision-making about governmental policy enables </w:t>
      </w:r>
      <w:r>
        <w:rPr>
          <w:u w:val="single"/>
        </w:rPr>
        <w:t>social improvements</w:t>
      </w:r>
      <w:r>
        <w:t xml:space="preserve"> in everyday existence</w:t>
      </w:r>
    </w:p>
    <w:p w:rsidR="00846B6D" w:rsidRDefault="00846B6D" w:rsidP="00846B6D">
      <w:r>
        <w:rPr>
          <w:b/>
        </w:rPr>
        <w:t>Steinberg 8</w:t>
      </w:r>
      <w:r>
        <w:t xml:space="preserve"> (David L., Lecturer of Communication Studies – University of Miami, “Argumentation and Debate: Critical Thinking for Reasoned Decision Making”, pg. 9-10)</w:t>
      </w:r>
    </w:p>
    <w:p w:rsidR="00846B6D" w:rsidRDefault="00846B6D" w:rsidP="00846B6D"/>
    <w:p w:rsidR="00846B6D" w:rsidRDefault="00846B6D" w:rsidP="00846B6D">
      <w:r w:rsidRPr="002C2FDE">
        <w:t xml:space="preserve">If we assume it to be possible without recourse to violence to reach agreement on </w:t>
      </w:r>
    </w:p>
    <w:p w:rsidR="00846B6D" w:rsidRDefault="00846B6D" w:rsidP="00846B6D">
      <w:r>
        <w:t>AND</w:t>
      </w:r>
    </w:p>
    <w:p w:rsidR="00846B6D" w:rsidRPr="002C2FDE" w:rsidRDefault="00846B6D" w:rsidP="00846B6D">
      <w:proofErr w:type="gramStart"/>
      <w:r w:rsidRPr="002C2FDE">
        <w:t>in</w:t>
      </w:r>
      <w:proofErr w:type="gramEnd"/>
      <w:r w:rsidRPr="002C2FDE">
        <w:t xml:space="preserve"> our intelligent self-interest to reach these decisions through reasoned debate.</w:t>
      </w:r>
    </w:p>
    <w:p w:rsidR="00846B6D" w:rsidRDefault="00846B6D" w:rsidP="00846B6D">
      <w:pPr>
        <w:pStyle w:val="Heading4"/>
      </w:pPr>
      <w:r>
        <w:t xml:space="preserve">And --- that’s the </w:t>
      </w:r>
      <w:r>
        <w:rPr>
          <w:u w:val="single"/>
        </w:rPr>
        <w:t>only portable skill</w:t>
      </w:r>
      <w:r>
        <w:t xml:space="preserve"> --- our methodology turns case</w:t>
      </w:r>
    </w:p>
    <w:p w:rsidR="00846B6D" w:rsidRDefault="00846B6D" w:rsidP="00846B6D">
      <w:r>
        <w:rPr>
          <w:b/>
        </w:rPr>
        <w:t>Steinberg 8</w:t>
      </w:r>
      <w:r>
        <w:t xml:space="preserve"> (David L., Lecturer of Communication Studies – University of Miami, “Argumentation and Debate: Critical Thinking for Reasoned Decision Making”, pg. 9-10)</w:t>
      </w:r>
    </w:p>
    <w:p w:rsidR="00846B6D" w:rsidRDefault="00846B6D" w:rsidP="00846B6D"/>
    <w:p w:rsidR="00846B6D" w:rsidRDefault="00846B6D" w:rsidP="00846B6D">
      <w:r w:rsidRPr="002C2FDE">
        <w:t xml:space="preserve">After several days of intense debate, first the United States House of Representatives and </w:t>
      </w:r>
    </w:p>
    <w:p w:rsidR="00846B6D" w:rsidRDefault="00846B6D" w:rsidP="00846B6D">
      <w:r>
        <w:t>AND</w:t>
      </w:r>
    </w:p>
    <w:p w:rsidR="00846B6D" w:rsidRPr="002C2FDE" w:rsidRDefault="00846B6D" w:rsidP="00846B6D">
      <w:proofErr w:type="gramStart"/>
      <w:r w:rsidRPr="002C2FDE">
        <w:t>customer</w:t>
      </w:r>
      <w:proofErr w:type="gramEnd"/>
      <w:r w:rsidRPr="002C2FDE">
        <w:t xml:space="preserve"> for </w:t>
      </w:r>
      <w:proofErr w:type="spellStart"/>
      <w:r w:rsidRPr="002C2FDE">
        <w:t>out</w:t>
      </w:r>
      <w:proofErr w:type="spellEnd"/>
      <w:r w:rsidRPr="002C2FDE">
        <w:t xml:space="preserve"> product, or a vote for our favored political candidate.</w:t>
      </w:r>
    </w:p>
    <w:p w:rsidR="00846B6D" w:rsidRPr="0055306E" w:rsidRDefault="00846B6D" w:rsidP="00846B6D">
      <w:pPr>
        <w:pStyle w:val="Heading4"/>
      </w:pPr>
      <w:r w:rsidRPr="0055306E">
        <w:t xml:space="preserve">Only these skills avert a litany of </w:t>
      </w:r>
      <w:r w:rsidRPr="0055306E">
        <w:rPr>
          <w:u w:val="single"/>
        </w:rPr>
        <w:t>existential threats</w:t>
      </w:r>
    </w:p>
    <w:p w:rsidR="00846B6D" w:rsidRPr="0055306E" w:rsidRDefault="00846B6D" w:rsidP="00846B6D">
      <w:pPr>
        <w:rPr>
          <w:szCs w:val="20"/>
        </w:rPr>
      </w:pPr>
      <w:r w:rsidRPr="0055306E">
        <w:rPr>
          <w:b/>
        </w:rPr>
        <w:t>Lundberg 10</w:t>
      </w:r>
      <w:r w:rsidRPr="0055306E">
        <w:rPr>
          <w:szCs w:val="20"/>
        </w:rPr>
        <w:t xml:space="preserve"> (Christian O., Professor of Communication – UNC-Chapel Hill, “The Allred Initiative and Debate </w:t>
      </w:r>
      <w:proofErr w:type="gramStart"/>
      <w:r w:rsidRPr="0055306E">
        <w:rPr>
          <w:szCs w:val="20"/>
        </w:rPr>
        <w:t>Across</w:t>
      </w:r>
      <w:proofErr w:type="gramEnd"/>
      <w:r w:rsidRPr="0055306E">
        <w:rPr>
          <w:szCs w:val="20"/>
        </w:rPr>
        <w:t xml:space="preserve"> the Curriculum”, Navigating Opportunity: Policy Debate in the </w:t>
      </w:r>
      <w:r w:rsidRPr="0055306E">
        <w:t>21st</w:t>
      </w:r>
      <w:r w:rsidRPr="0055306E">
        <w:rPr>
          <w:szCs w:val="20"/>
        </w:rPr>
        <w:t xml:space="preserve"> Century, pg. 310-313)</w:t>
      </w:r>
    </w:p>
    <w:p w:rsidR="00846B6D" w:rsidRPr="0055306E" w:rsidRDefault="00846B6D" w:rsidP="00846B6D"/>
    <w:p w:rsidR="00846B6D" w:rsidRDefault="00846B6D" w:rsidP="00846B6D">
      <w:r w:rsidRPr="002C2FDE">
        <w:t xml:space="preserve">The second major problem with the critique that identifies a naivety in articulating debate and </w:t>
      </w:r>
    </w:p>
    <w:p w:rsidR="00846B6D" w:rsidRDefault="00846B6D" w:rsidP="00846B6D">
      <w:r>
        <w:t>AND</w:t>
      </w:r>
    </w:p>
    <w:p w:rsidR="00846B6D" w:rsidRPr="002C2FDE" w:rsidRDefault="00846B6D" w:rsidP="00846B6D">
      <w:proofErr w:type="gramStart"/>
      <w:r w:rsidRPr="002C2FDE">
        <w:lastRenderedPageBreak/>
        <w:t>concrete</w:t>
      </w:r>
      <w:proofErr w:type="gramEnd"/>
      <w:r w:rsidRPr="002C2FDE">
        <w:t xml:space="preserve"> work to realize an expanded commitment to debate at colleges and universities.</w:t>
      </w:r>
    </w:p>
    <w:p w:rsidR="00846B6D" w:rsidRDefault="00846B6D" w:rsidP="00846B6D">
      <w:pPr>
        <w:pStyle w:val="Heading4"/>
      </w:pPr>
      <w:r>
        <w:t xml:space="preserve">Unbridled affirmation outside the game space makes research impossible and destroys </w:t>
      </w:r>
      <w:r>
        <w:rPr>
          <w:u w:val="single"/>
        </w:rPr>
        <w:t>dialogue</w:t>
      </w:r>
      <w:r>
        <w:t xml:space="preserve"> in debate</w:t>
      </w:r>
    </w:p>
    <w:p w:rsidR="00846B6D" w:rsidRDefault="00846B6D" w:rsidP="00846B6D">
      <w:proofErr w:type="spellStart"/>
      <w:r>
        <w:rPr>
          <w:b/>
        </w:rPr>
        <w:t>Hanghoj</w:t>
      </w:r>
      <w:proofErr w:type="spellEnd"/>
      <w:r>
        <w:rPr>
          <w:b/>
        </w:rPr>
        <w:t xml:space="preserve"> 8</w:t>
      </w:r>
      <w:r>
        <w:t xml:space="preserve"> (</w:t>
      </w:r>
      <w:proofErr w:type="spellStart"/>
      <w:r>
        <w:t>Thorkild</w:t>
      </w:r>
      <w:proofErr w:type="spellEnd"/>
      <w:r>
        <w:t>, assistant professor at the University of Aarhus, Copenhagen, http://static.sdu.dk/mediafiles/Files/Information_til/Studerende_ved_SDU/Din_uddannelse/phd_hum/afhandlinger/2009/ThorkilHanghoej.pdf)</w:t>
      </w:r>
    </w:p>
    <w:p w:rsidR="00846B6D" w:rsidRDefault="00846B6D" w:rsidP="00846B6D"/>
    <w:p w:rsidR="00846B6D" w:rsidRDefault="00846B6D" w:rsidP="00846B6D">
      <w:r w:rsidRPr="002C2FDE">
        <w:t xml:space="preserve">Debate games are often based on pre-designed scenarios that include descriptions of issues </w:t>
      </w:r>
    </w:p>
    <w:p w:rsidR="00846B6D" w:rsidRDefault="00846B6D" w:rsidP="00846B6D">
      <w:r>
        <w:t>AND</w:t>
      </w:r>
    </w:p>
    <w:p w:rsidR="00846B6D" w:rsidRPr="002C2FDE" w:rsidRDefault="00846B6D" w:rsidP="00846B6D">
      <w:proofErr w:type="gramStart"/>
      <w:r w:rsidRPr="002C2FDE">
        <w:t>dialogue</w:t>
      </w:r>
      <w:proofErr w:type="gramEnd"/>
      <w:r w:rsidRPr="002C2FDE">
        <w:t xml:space="preserve"> as an end in itself” (</w:t>
      </w:r>
      <w:proofErr w:type="spellStart"/>
      <w:r w:rsidRPr="002C2FDE">
        <w:t>Wegerif</w:t>
      </w:r>
      <w:proofErr w:type="spellEnd"/>
      <w:r w:rsidRPr="002C2FDE">
        <w:t xml:space="preserve">, 2006: 61). </w:t>
      </w:r>
    </w:p>
    <w:p w:rsidR="00846B6D" w:rsidRDefault="00846B6D" w:rsidP="00846B6D">
      <w:pPr>
        <w:pStyle w:val="Heading4"/>
      </w:pPr>
      <w:r>
        <w:t xml:space="preserve">Dialogue is critical to </w:t>
      </w:r>
      <w:r>
        <w:rPr>
          <w:u w:val="single"/>
        </w:rPr>
        <w:t>affirming any value</w:t>
      </w:r>
      <w:r>
        <w:t xml:space="preserve"> --- shutting down deliberation devolves into totalitarianism and </w:t>
      </w:r>
      <w:proofErr w:type="spellStart"/>
      <w:r>
        <w:t>reinscribes</w:t>
      </w:r>
      <w:proofErr w:type="spellEnd"/>
      <w:r>
        <w:t xml:space="preserve"> oppression</w:t>
      </w:r>
    </w:p>
    <w:p w:rsidR="00846B6D" w:rsidRDefault="00846B6D" w:rsidP="00846B6D">
      <w:proofErr w:type="spellStart"/>
      <w:r>
        <w:rPr>
          <w:b/>
        </w:rPr>
        <w:t>Morson</w:t>
      </w:r>
      <w:proofErr w:type="spellEnd"/>
      <w:r>
        <w:rPr>
          <w:b/>
        </w:rPr>
        <w:t xml:space="preserve"> 4</w:t>
      </w:r>
      <w:r>
        <w:t xml:space="preserve"> (Northwestern Professor, Prof. </w:t>
      </w:r>
      <w:proofErr w:type="spellStart"/>
      <w:r>
        <w:t>Morson's</w:t>
      </w:r>
      <w:proofErr w:type="spellEnd"/>
      <w: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846B6D" w:rsidRDefault="00846B6D" w:rsidP="00846B6D"/>
    <w:p w:rsidR="00846B6D" w:rsidRDefault="00846B6D" w:rsidP="00846B6D">
      <w:r w:rsidRPr="002C2FDE">
        <w:t xml:space="preserve"> </w:t>
      </w:r>
      <w:proofErr w:type="spellStart"/>
      <w:r w:rsidRPr="002C2FDE">
        <w:t>Bakhtin</w:t>
      </w:r>
      <w:proofErr w:type="spellEnd"/>
      <w:r w:rsidRPr="002C2FDE">
        <w:t xml:space="preserve"> viewed the whole process of “ideological” (in the sense of </w:t>
      </w:r>
    </w:p>
    <w:p w:rsidR="00846B6D" w:rsidRDefault="00846B6D" w:rsidP="00846B6D">
      <w:r>
        <w:t>AND</w:t>
      </w:r>
    </w:p>
    <w:p w:rsidR="00846B6D" w:rsidRPr="002C2FDE" w:rsidRDefault="00846B6D" w:rsidP="00846B6D">
      <w:proofErr w:type="gramStart"/>
      <w:r w:rsidRPr="002C2FDE">
        <w:t>proceed</w:t>
      </w:r>
      <w:proofErr w:type="gramEnd"/>
      <w:r w:rsidRPr="002C2FDE">
        <w:t xml:space="preserve"> in much the same way, in an ongoing spiral of intolerance.</w:t>
      </w:r>
    </w:p>
    <w:p w:rsidR="00846B6D" w:rsidRDefault="00846B6D" w:rsidP="00846B6D">
      <w:pPr>
        <w:pStyle w:val="Heading4"/>
      </w:pPr>
      <w:r>
        <w:t xml:space="preserve">Dialogue is the biggest impact --- the </w:t>
      </w:r>
      <w:r>
        <w:rPr>
          <w:u w:val="single"/>
        </w:rPr>
        <w:t>process of discussion</w:t>
      </w:r>
      <w:r>
        <w:t xml:space="preserve"> precedes any truth claim by </w:t>
      </w:r>
      <w:r>
        <w:rPr>
          <w:u w:val="single"/>
        </w:rPr>
        <w:t>magnifying</w:t>
      </w:r>
      <w:r>
        <w:t xml:space="preserve"> the benefits of </w:t>
      </w:r>
      <w:r>
        <w:rPr>
          <w:u w:val="single"/>
        </w:rPr>
        <w:t>any</w:t>
      </w:r>
      <w:r>
        <w:t xml:space="preserve"> discussion</w:t>
      </w:r>
    </w:p>
    <w:p w:rsidR="00846B6D" w:rsidRDefault="00846B6D" w:rsidP="00846B6D">
      <w:proofErr w:type="spellStart"/>
      <w:r>
        <w:rPr>
          <w:b/>
        </w:rPr>
        <w:t>Morson</w:t>
      </w:r>
      <w:proofErr w:type="spellEnd"/>
      <w:r>
        <w:rPr>
          <w:b/>
        </w:rPr>
        <w:t xml:space="preserve"> 4</w:t>
      </w:r>
      <w:r>
        <w:t xml:space="preserve"> (Northwestern Professor, Prof. </w:t>
      </w:r>
      <w:proofErr w:type="spellStart"/>
      <w:r>
        <w:t>Morson's</w:t>
      </w:r>
      <w:proofErr w:type="spellEnd"/>
      <w: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846B6D" w:rsidRDefault="00846B6D" w:rsidP="00846B6D"/>
    <w:p w:rsidR="00846B6D" w:rsidRDefault="00846B6D" w:rsidP="00846B6D">
      <w:r w:rsidRPr="002C2FDE">
        <w:t>A belief in truly dialogic ideological becoming would lead to schools that were quite different</w:t>
      </w:r>
    </w:p>
    <w:p w:rsidR="00846B6D" w:rsidRDefault="00846B6D" w:rsidP="00846B6D">
      <w:r>
        <w:t>AND</w:t>
      </w:r>
    </w:p>
    <w:p w:rsidR="00846B6D" w:rsidRPr="002C2FDE" w:rsidRDefault="00846B6D" w:rsidP="00846B6D">
      <w:proofErr w:type="gramStart"/>
      <w:r w:rsidRPr="002C2FDE">
        <w:t>most</w:t>
      </w:r>
      <w:proofErr w:type="gramEnd"/>
      <w:r w:rsidRPr="002C2FDE">
        <w:t xml:space="preserve"> important thing. What we must do is keep the conversation going.</w:t>
      </w:r>
    </w:p>
    <w:p w:rsidR="00846B6D" w:rsidRDefault="00846B6D" w:rsidP="00846B6D">
      <w:pPr>
        <w:pStyle w:val="Heading3"/>
      </w:pPr>
      <w:r>
        <w:lastRenderedPageBreak/>
        <w:t>2</w:t>
      </w:r>
    </w:p>
    <w:p w:rsidR="00846B6D" w:rsidRPr="004E4CF6" w:rsidRDefault="00846B6D" w:rsidP="00846B6D">
      <w:pPr>
        <w:rPr>
          <w:lang w:eastAsia="zh-CN"/>
        </w:rPr>
      </w:pPr>
    </w:p>
    <w:p w:rsidR="00846B6D" w:rsidRPr="00F33F7D" w:rsidRDefault="00846B6D" w:rsidP="00846B6D">
      <w:pPr>
        <w:pStyle w:val="Heading4"/>
      </w:pPr>
      <w:r w:rsidRPr="00F33F7D">
        <w:t>Any movement that promises radical change will be destroyed as soon as it becomes visible.  An invisible movement has the most subversive potential—rejecting politics is the only political act</w:t>
      </w:r>
    </w:p>
    <w:p w:rsidR="00846B6D" w:rsidRPr="00F33F7D" w:rsidRDefault="00846B6D" w:rsidP="00846B6D">
      <w:r w:rsidRPr="00F33F7D">
        <w:rPr>
          <w:b/>
        </w:rPr>
        <w:t>The Invisible Committee, 7</w:t>
      </w:r>
      <w:r w:rsidRPr="00F33F7D">
        <w:t xml:space="preserve"> [an anonymous group of French professors, </w:t>
      </w:r>
      <w:proofErr w:type="spellStart"/>
      <w:r w:rsidRPr="00F33F7D">
        <w:t>phd</w:t>
      </w:r>
      <w:proofErr w:type="spellEnd"/>
      <w:r w:rsidRPr="00F33F7D">
        <w:t xml:space="preserve"> candidates, and intellectuals, in the book “The Coming Insurrection” published by </w:t>
      </w:r>
      <w:proofErr w:type="spellStart"/>
      <w:proofErr w:type="gramStart"/>
      <w:r w:rsidRPr="00F33F7D">
        <w:t>Semiotext</w:t>
      </w:r>
      <w:proofErr w:type="spellEnd"/>
      <w:r w:rsidRPr="00F33F7D">
        <w:t>(</w:t>
      </w:r>
      <w:proofErr w:type="gramEnd"/>
      <w:r w:rsidRPr="00F33F7D">
        <w:t xml:space="preserve">e) (attributed to the </w:t>
      </w:r>
      <w:proofErr w:type="spellStart"/>
      <w:r w:rsidRPr="00F33F7D">
        <w:t>Tarnac</w:t>
      </w:r>
      <w:proofErr w:type="spellEnd"/>
      <w:r w:rsidRPr="00F33F7D">
        <w:t xml:space="preserve"> Nine by the French police), http://tarnac9.noblogs.org/gallery/5188/insurrection_english.pdf]</w:t>
      </w:r>
    </w:p>
    <w:p w:rsidR="00846B6D" w:rsidRDefault="00846B6D" w:rsidP="00846B6D">
      <w:r w:rsidRPr="002C2FDE">
        <w:t xml:space="preserve">Whatever angle you look at it from, there's no escape from the present. </w:t>
      </w:r>
    </w:p>
    <w:p w:rsidR="00846B6D" w:rsidRDefault="00846B6D" w:rsidP="00846B6D">
      <w:r>
        <w:t>AND</w:t>
      </w:r>
    </w:p>
    <w:p w:rsidR="00846B6D" w:rsidRPr="002C2FDE" w:rsidRDefault="00846B6D" w:rsidP="00846B6D">
      <w:proofErr w:type="gramStart"/>
      <w:r w:rsidRPr="002C2FDE">
        <w:t>we</w:t>
      </w:r>
      <w:proofErr w:type="gramEnd"/>
      <w:r w:rsidRPr="002C2FDE">
        <w:t xml:space="preserve"> can see and not avoid the conclusions to be drawn from it.</w:t>
      </w:r>
    </w:p>
    <w:p w:rsidR="00846B6D" w:rsidRPr="00F33F7D" w:rsidRDefault="00846B6D" w:rsidP="00846B6D">
      <w:pPr>
        <w:pStyle w:val="Heading4"/>
      </w:pPr>
      <w:r w:rsidRPr="00F33F7D">
        <w:t>Vote negative to make their movement imperceptible- allows resistance to be reframed. Visible ensures cooption</w:t>
      </w:r>
    </w:p>
    <w:p w:rsidR="00846B6D" w:rsidRPr="00F33F7D" w:rsidRDefault="00846B6D" w:rsidP="00846B6D">
      <w:proofErr w:type="spellStart"/>
      <w:r w:rsidRPr="00F33F7D">
        <w:rPr>
          <w:b/>
        </w:rPr>
        <w:t>Tsianos</w:t>
      </w:r>
      <w:proofErr w:type="spellEnd"/>
      <w:r w:rsidRPr="00F33F7D">
        <w:rPr>
          <w:b/>
        </w:rPr>
        <w:t xml:space="preserve"> et al. 8</w:t>
      </w:r>
      <w:r w:rsidRPr="00F33F7D">
        <w:t xml:space="preserve"> </w:t>
      </w:r>
      <w:proofErr w:type="spellStart"/>
      <w:r w:rsidRPr="00F33F7D">
        <w:t>Vassilis</w:t>
      </w:r>
      <w:proofErr w:type="spellEnd"/>
      <w:r w:rsidRPr="00F33F7D">
        <w:t xml:space="preserve">, teaches sociology at the University of Hamburg, Germany, </w:t>
      </w:r>
      <w:proofErr w:type="spellStart"/>
      <w:r w:rsidRPr="00F33F7D">
        <w:t>Dimitris</w:t>
      </w:r>
      <w:proofErr w:type="spellEnd"/>
      <w:r w:rsidRPr="00F33F7D">
        <w:t xml:space="preserve"> Papadopoulos teaches social theory at Cardiff University, </w:t>
      </w:r>
      <w:proofErr w:type="spellStart"/>
      <w:r w:rsidRPr="00F33F7D">
        <w:t>Niamh</w:t>
      </w:r>
      <w:proofErr w:type="spellEnd"/>
      <w:r w:rsidRPr="00F33F7D">
        <w:t xml:space="preserve"> Stephenson teaches social science at the University of New South Wales. “Escape Routes: Control and Subversion in the 21st Century” Pluto Press)</w:t>
      </w:r>
    </w:p>
    <w:p w:rsidR="00846B6D" w:rsidRPr="00F33F7D" w:rsidRDefault="00846B6D" w:rsidP="00846B6D">
      <w:pPr>
        <w:widowControl w:val="0"/>
        <w:ind w:right="20"/>
        <w:jc w:val="both"/>
        <w:rPr>
          <w:rFonts w:asciiTheme="majorHAnsi" w:hAnsiTheme="majorHAnsi" w:cs="Palatino Linotype"/>
          <w:b/>
          <w:color w:val="000000"/>
          <w:shd w:val="clear" w:color="auto" w:fill="FFFFFF"/>
        </w:rPr>
      </w:pPr>
    </w:p>
    <w:p w:rsidR="00846B6D" w:rsidRDefault="00846B6D" w:rsidP="00846B6D">
      <w:r w:rsidRPr="002C2FDE">
        <w:t xml:space="preserve">In this sense imperceptible politics does not necessarily differ from or oppose other prevalent forms </w:t>
      </w:r>
    </w:p>
    <w:p w:rsidR="00846B6D" w:rsidRDefault="00846B6D" w:rsidP="00846B6D">
      <w:r>
        <w:t>AND</w:t>
      </w:r>
    </w:p>
    <w:p w:rsidR="00846B6D" w:rsidRPr="002C2FDE" w:rsidRDefault="00846B6D" w:rsidP="00846B6D">
      <w:proofErr w:type="gramStart"/>
      <w:r w:rsidRPr="002C2FDE">
        <w:t>this</w:t>
      </w:r>
      <w:proofErr w:type="gramEnd"/>
      <w:r w:rsidRPr="002C2FDE">
        <w:t xml:space="preserve"> void into everyday politics that becomes the vital force for imperceptible politics.</w:t>
      </w:r>
    </w:p>
    <w:p w:rsidR="00846B6D" w:rsidRDefault="00846B6D" w:rsidP="00846B6D">
      <w:pPr>
        <w:pStyle w:val="Heading3"/>
      </w:pPr>
      <w:r>
        <w:lastRenderedPageBreak/>
        <w:t>3</w:t>
      </w:r>
    </w:p>
    <w:p w:rsidR="00846B6D" w:rsidRDefault="00846B6D" w:rsidP="00846B6D">
      <w:pPr>
        <w:rPr>
          <w:lang w:eastAsia="zh-CN"/>
        </w:rPr>
      </w:pPr>
    </w:p>
    <w:p w:rsidR="00846B6D" w:rsidRDefault="00846B6D" w:rsidP="00846B6D">
      <w:pPr>
        <w:rPr>
          <w:lang w:eastAsia="zh-CN"/>
        </w:rPr>
      </w:pPr>
      <w:r>
        <w:rPr>
          <w:lang w:eastAsia="zh-CN"/>
        </w:rPr>
        <w:t>Counter advocacy --- affirm the 1AC without their playing of salsa music --- read the lyrics instead</w:t>
      </w:r>
    </w:p>
    <w:p w:rsidR="00846B6D" w:rsidRPr="00F33F7D" w:rsidRDefault="00846B6D" w:rsidP="00846B6D">
      <w:pPr>
        <w:pStyle w:val="Heading4"/>
      </w:pPr>
      <w:r w:rsidRPr="00F33F7D">
        <w:t>Music causes seizures</w:t>
      </w:r>
    </w:p>
    <w:p w:rsidR="00846B6D" w:rsidRDefault="00846B6D" w:rsidP="00846B6D">
      <w:r w:rsidRPr="00F33F7D">
        <w:rPr>
          <w:b/>
        </w:rPr>
        <w:t>CBS Report 06</w:t>
      </w:r>
      <w:r w:rsidRPr="00F33F7D">
        <w:t xml:space="preserve"> (2006, “A Musical Link </w:t>
      </w:r>
      <w:proofErr w:type="gramStart"/>
      <w:r w:rsidRPr="00F33F7D">
        <w:t>To</w:t>
      </w:r>
      <w:proofErr w:type="gramEnd"/>
      <w:r w:rsidRPr="00F33F7D">
        <w:t xml:space="preserve"> Epilepsy”, CBS News, </w:t>
      </w:r>
      <w:hyperlink r:id="rId10" w:history="1">
        <w:r w:rsidRPr="00611FCF">
          <w:rPr>
            <w:rStyle w:val="Hyperlink"/>
          </w:rPr>
          <w:t>http://www.cbsnews.com/stories/2008/01/18/earlyshow/health/main3726674.shtml</w:t>
        </w:r>
      </w:hyperlink>
      <w:r w:rsidRPr="00F33F7D">
        <w:t>)</w:t>
      </w:r>
    </w:p>
    <w:p w:rsidR="00846B6D" w:rsidRPr="00F33F7D" w:rsidRDefault="00846B6D" w:rsidP="00846B6D"/>
    <w:p w:rsidR="00846B6D" w:rsidRDefault="00846B6D" w:rsidP="00846B6D">
      <w:r w:rsidRPr="002C2FDE">
        <w:t xml:space="preserve">In 2006 Sean Paul's "Temperature" was hot, rising to the top of </w:t>
      </w:r>
    </w:p>
    <w:p w:rsidR="00846B6D" w:rsidRDefault="00846B6D" w:rsidP="00846B6D">
      <w:r>
        <w:t>AND</w:t>
      </w:r>
    </w:p>
    <w:p w:rsidR="00846B6D" w:rsidRPr="002C2FDE" w:rsidRDefault="00846B6D" w:rsidP="00846B6D">
      <w:proofErr w:type="gramStart"/>
      <w:r w:rsidRPr="002C2FDE">
        <w:t>, rewritten, or redistributed.</w:t>
      </w:r>
      <w:proofErr w:type="gramEnd"/>
      <w:r w:rsidRPr="002C2FDE">
        <w:t xml:space="preserve"> The Associated Press contributed to this report.</w:t>
      </w:r>
    </w:p>
    <w:p w:rsidR="00846B6D" w:rsidRPr="00F33F7D" w:rsidRDefault="00846B6D" w:rsidP="00846B6D">
      <w:pPr>
        <w:rPr>
          <w:rFonts w:asciiTheme="majorHAnsi" w:hAnsiTheme="majorHAnsi" w:cs="Times New Roman"/>
        </w:rPr>
      </w:pPr>
    </w:p>
    <w:p w:rsidR="00846B6D" w:rsidRPr="00F33F7D" w:rsidRDefault="00846B6D" w:rsidP="00846B6D">
      <w:pPr>
        <w:pStyle w:val="Heading4"/>
      </w:pPr>
      <w:r w:rsidRPr="00F33F7D">
        <w:t xml:space="preserve">Musical epilepsy </w:t>
      </w:r>
      <w:r w:rsidRPr="00F33F7D">
        <w:rPr>
          <w:u w:val="single"/>
        </w:rPr>
        <w:t>eliminates</w:t>
      </w:r>
      <w:r w:rsidRPr="00F33F7D">
        <w:t xml:space="preserve"> audiences</w:t>
      </w:r>
      <w:r>
        <w:t xml:space="preserve"> from hearing their performance --- </w:t>
      </w:r>
      <w:r w:rsidRPr="00F33F7D">
        <w:t xml:space="preserve">it causes people like Gayle to be </w:t>
      </w:r>
      <w:r w:rsidRPr="00F33F7D">
        <w:rPr>
          <w:u w:val="single"/>
        </w:rPr>
        <w:t>locked into seclusion</w:t>
      </w:r>
      <w:r w:rsidRPr="00F33F7D">
        <w:t xml:space="preserve"> and may even lead to death</w:t>
      </w:r>
      <w:r>
        <w:t xml:space="preserve"> --- vote neg</w:t>
      </w:r>
    </w:p>
    <w:p w:rsidR="00846B6D" w:rsidRDefault="00846B6D" w:rsidP="00846B6D">
      <w:r w:rsidRPr="00F33F7D">
        <w:rPr>
          <w:b/>
        </w:rPr>
        <w:t>ABC News 08</w:t>
      </w:r>
      <w:r w:rsidRPr="00F33F7D">
        <w:t xml:space="preserve"> (March 5, 2008; </w:t>
      </w:r>
      <w:hyperlink r:id="rId11" w:history="1">
        <w:r w:rsidRPr="00611FCF">
          <w:rPr>
            <w:rStyle w:val="Hyperlink"/>
          </w:rPr>
          <w:t>http://abcnews.go.com/Health/story?id=4385588&amp;page=2</w:t>
        </w:r>
      </w:hyperlink>
      <w:r w:rsidRPr="00F33F7D">
        <w:t>)</w:t>
      </w:r>
    </w:p>
    <w:p w:rsidR="00846B6D" w:rsidRPr="00F33F7D" w:rsidRDefault="00846B6D" w:rsidP="00846B6D"/>
    <w:p w:rsidR="00846B6D" w:rsidRDefault="00846B6D" w:rsidP="00846B6D">
      <w:r w:rsidRPr="002C2FDE">
        <w:t xml:space="preserve">Gayle began to become depressed, and considered suicide. "Everything that I love </w:t>
      </w:r>
    </w:p>
    <w:p w:rsidR="00846B6D" w:rsidRDefault="00846B6D" w:rsidP="00846B6D">
      <w:r>
        <w:t>AND</w:t>
      </w:r>
    </w:p>
    <w:p w:rsidR="00846B6D" w:rsidRPr="002C2FDE" w:rsidRDefault="00846B6D" w:rsidP="00846B6D">
      <w:proofErr w:type="gramStart"/>
      <w:r w:rsidRPr="002C2FDE">
        <w:t>risk</w:t>
      </w:r>
      <w:proofErr w:type="gramEnd"/>
      <w:r w:rsidRPr="002C2FDE">
        <w:t xml:space="preserve"> of, of dying from the epilepsy," Dr. Mehta said. </w:t>
      </w:r>
    </w:p>
    <w:p w:rsidR="00846B6D" w:rsidRDefault="00846B6D" w:rsidP="00846B6D">
      <w:pPr>
        <w:pStyle w:val="Heading3"/>
        <w:rPr>
          <w:lang w:eastAsia="zh-CN"/>
        </w:rPr>
      </w:pPr>
      <w:r>
        <w:lastRenderedPageBreak/>
        <w:t>Case</w:t>
      </w:r>
    </w:p>
    <w:p w:rsidR="00846B6D" w:rsidRPr="00F33F7D" w:rsidRDefault="00846B6D" w:rsidP="00846B6D">
      <w:pPr>
        <w:pStyle w:val="Heading4"/>
      </w:pPr>
      <w:r w:rsidRPr="00F33F7D">
        <w:t>Their description of the Cuban social death is historically inaccurate</w:t>
      </w:r>
    </w:p>
    <w:p w:rsidR="00846B6D" w:rsidRPr="00F33F7D" w:rsidRDefault="00846B6D" w:rsidP="00846B6D">
      <w:pPr>
        <w:rPr>
          <w:b/>
        </w:rPr>
      </w:pPr>
      <w:proofErr w:type="gramStart"/>
      <w:r w:rsidRPr="00F33F7D">
        <w:rPr>
          <w:b/>
        </w:rPr>
        <w:t xml:space="preserve">Weiss No Date </w:t>
      </w:r>
      <w:r w:rsidRPr="00F33F7D">
        <w:t>(Cindy Weiss, University of Connecticut College of Liberal Arts and Sciences.</w:t>
      </w:r>
      <w:proofErr w:type="gramEnd"/>
      <w:r w:rsidRPr="00F33F7D">
        <w:t xml:space="preserve"> "Writing Cuba's Racial History Cuba Had its Own Path to Black Power". www.clas.uconn.edu/mp-full.php?news_id=246)</w:t>
      </w:r>
    </w:p>
    <w:p w:rsidR="00846B6D" w:rsidRDefault="00846B6D" w:rsidP="00846B6D">
      <w:r w:rsidRPr="002C2FDE">
        <w:t xml:space="preserve">But just 90 miles from the southern tip of Florida, black activism in Cuba </w:t>
      </w:r>
    </w:p>
    <w:p w:rsidR="00846B6D" w:rsidRDefault="00846B6D" w:rsidP="00846B6D">
      <w:r>
        <w:t>AND</w:t>
      </w:r>
    </w:p>
    <w:p w:rsidR="00846B6D" w:rsidRPr="002C2FDE" w:rsidRDefault="00846B6D" w:rsidP="00846B6D">
      <w:proofErr w:type="gramStart"/>
      <w:r w:rsidRPr="002C2FDE">
        <w:t>can</w:t>
      </w:r>
      <w:proofErr w:type="gramEnd"/>
      <w:r w:rsidRPr="002C2FDE">
        <w:t xml:space="preserve"> I know so that my particular needs are met," says </w:t>
      </w:r>
      <w:proofErr w:type="spellStart"/>
      <w:r w:rsidRPr="002C2FDE">
        <w:t>Pappademos</w:t>
      </w:r>
      <w:proofErr w:type="spellEnd"/>
      <w:r w:rsidRPr="002C2FDE">
        <w:t>.</w:t>
      </w:r>
    </w:p>
    <w:p w:rsidR="00846B6D" w:rsidRPr="00F33F7D" w:rsidRDefault="00846B6D" w:rsidP="00846B6D">
      <w:pPr>
        <w:pStyle w:val="Heading4"/>
      </w:pPr>
      <w:r w:rsidRPr="00F33F7D">
        <w:t>History disproves social death- the aff is reductionist and relegates an different black ontology to the margins- turns the case</w:t>
      </w:r>
    </w:p>
    <w:p w:rsidR="00846B6D" w:rsidRPr="00F33F7D" w:rsidRDefault="00846B6D" w:rsidP="00846B6D">
      <w:r w:rsidRPr="00F33F7D">
        <w:rPr>
          <w:b/>
        </w:rPr>
        <w:t xml:space="preserve">Brown 09 </w:t>
      </w:r>
      <w:r w:rsidRPr="00F33F7D">
        <w:t>(Vincent Brown, Prof. of History and African and African-American Studies @ Harvard Univ., December 2009, "Social Death and Political Life in the Study of Slavery," American Historical Review, p. 1231-1249)</w:t>
      </w:r>
    </w:p>
    <w:p w:rsidR="00846B6D" w:rsidRPr="00F33F7D" w:rsidRDefault="00846B6D" w:rsidP="00846B6D"/>
    <w:p w:rsidR="00846B6D" w:rsidRDefault="00846B6D" w:rsidP="00846B6D">
      <w:r w:rsidRPr="002C2FDE">
        <w:t xml:space="preserve">THE PREMISE OF ORLANDO PATTERSON’S MAJOR WORK, that enslaved Africans were </w:t>
      </w:r>
      <w:proofErr w:type="spellStart"/>
      <w:r w:rsidRPr="002C2FDE">
        <w:t>natally</w:t>
      </w:r>
      <w:proofErr w:type="spellEnd"/>
      <w:r w:rsidRPr="002C2FDE">
        <w:t xml:space="preserve"> alienated and </w:t>
      </w:r>
    </w:p>
    <w:p w:rsidR="00846B6D" w:rsidRDefault="00846B6D" w:rsidP="00846B6D">
      <w:r>
        <w:t>AND</w:t>
      </w:r>
    </w:p>
    <w:p w:rsidR="00846B6D" w:rsidRPr="002C2FDE" w:rsidRDefault="00846B6D" w:rsidP="00846B6D">
      <w:proofErr w:type="gramStart"/>
      <w:r w:rsidRPr="002C2FDE">
        <w:t>of</w:t>
      </w:r>
      <w:proofErr w:type="gramEnd"/>
      <w:r w:rsidRPr="002C2FDE">
        <w:t xml:space="preserve"> becoming ‘African American’ in culture, orientation, and identity.”40</w:t>
      </w:r>
    </w:p>
    <w:p w:rsidR="00846B6D" w:rsidRPr="00F33F7D" w:rsidRDefault="00846B6D" w:rsidP="00846B6D">
      <w:pPr>
        <w:pStyle w:val="Heading4"/>
      </w:pPr>
      <w:r w:rsidRPr="00F33F7D">
        <w:t>The invocation of social death as ontologically inevitable inscribes a pessimism towards politics which makes agency impossible and oversimplifies the history of resistance</w:t>
      </w:r>
    </w:p>
    <w:p w:rsidR="00846B6D" w:rsidRPr="00F33F7D" w:rsidRDefault="00846B6D" w:rsidP="00846B6D">
      <w:pPr>
        <w:rPr>
          <w:b/>
        </w:rPr>
      </w:pPr>
      <w:r w:rsidRPr="00F33F7D">
        <w:rPr>
          <w:b/>
        </w:rPr>
        <w:t xml:space="preserve">Brown 09 </w:t>
      </w:r>
      <w:r w:rsidRPr="00F33F7D">
        <w:t>(Vincent Brown, Prof. of History and African and African-American Studies @ Harvard Univ., December 2009, "Social Death and Political Life in the Study of Slavery," American Historical Review, p. 1231-1249)</w:t>
      </w:r>
    </w:p>
    <w:p w:rsidR="00846B6D" w:rsidRPr="00F33F7D" w:rsidRDefault="00846B6D" w:rsidP="00846B6D"/>
    <w:p w:rsidR="00846B6D" w:rsidRDefault="00846B6D" w:rsidP="00846B6D">
      <w:r w:rsidRPr="002C2FDE">
        <w:t xml:space="preserve">Specters of the Atlantic is a compellingly sophisticated study of the relation be- tween </w:t>
      </w:r>
    </w:p>
    <w:p w:rsidR="00846B6D" w:rsidRDefault="00846B6D" w:rsidP="00846B6D">
      <w:r>
        <w:t>AND</w:t>
      </w:r>
    </w:p>
    <w:p w:rsidR="00846B6D" w:rsidRPr="002C2FDE" w:rsidRDefault="00846B6D" w:rsidP="00846B6D">
      <w:r w:rsidRPr="002C2FDE">
        <w:t xml:space="preserve">That is precisely what the women on the </w:t>
      </w:r>
      <w:proofErr w:type="spellStart"/>
      <w:r w:rsidRPr="002C2FDE">
        <w:t>Hudibras</w:t>
      </w:r>
      <w:proofErr w:type="spellEnd"/>
      <w:r w:rsidRPr="002C2FDE">
        <w:t xml:space="preserve"> fought to accomplish.31</w:t>
      </w:r>
    </w:p>
    <w:p w:rsidR="00846B6D" w:rsidRPr="006C6384" w:rsidRDefault="00846B6D" w:rsidP="00846B6D">
      <w:pPr>
        <w:pStyle w:val="Heading4"/>
      </w:pPr>
      <w:r w:rsidRPr="006C6384">
        <w:t xml:space="preserve">Their understanding of anti-blackness is a calcified ideology that’s lost the ability to be self-reflexive about racial progress in society---voting aff only re-enforces a self-fulfilling narrative and re-enforces their investment in disenfranchisement </w:t>
      </w:r>
    </w:p>
    <w:p w:rsidR="00846B6D" w:rsidRPr="006C6384" w:rsidRDefault="00846B6D" w:rsidP="00846B6D">
      <w:r w:rsidRPr="006C6384">
        <w:rPr>
          <w:rStyle w:val="StyleStyleBold12pt1"/>
        </w:rPr>
        <w:t>Johnson 8</w:t>
      </w:r>
      <w:r w:rsidRPr="006C6384">
        <w:t xml:space="preserve">—Chaired Professor for Excellence in English at the University of Washington. Author of the National Book Award-winning novel </w:t>
      </w:r>
      <w:r w:rsidRPr="006C6384">
        <w:rPr>
          <w:i/>
        </w:rPr>
        <w:t>Middle Passage</w:t>
      </w:r>
      <w:r w:rsidRPr="006C6384">
        <w:t xml:space="preserve"> and many other works. (Charles, </w:t>
      </w:r>
      <w:proofErr w:type="gramStart"/>
      <w:r w:rsidRPr="006C6384">
        <w:t>The</w:t>
      </w:r>
      <w:proofErr w:type="gramEnd"/>
      <w:r w:rsidRPr="006C6384">
        <w:t xml:space="preserve"> End of the Black American Narrative, American Scholar, 77(3):32-42) </w:t>
      </w:r>
    </w:p>
    <w:p w:rsidR="00846B6D" w:rsidRPr="006C6384" w:rsidRDefault="00846B6D" w:rsidP="00846B6D">
      <w:pPr>
        <w:rPr>
          <w:sz w:val="10"/>
        </w:rPr>
      </w:pPr>
    </w:p>
    <w:p w:rsidR="00846B6D" w:rsidRDefault="00846B6D" w:rsidP="00846B6D">
      <w:r w:rsidRPr="002C2FDE">
        <w:t xml:space="preserve">Yet, despite being an antique, the old black American narrative of pervasive victimization </w:t>
      </w:r>
    </w:p>
    <w:p w:rsidR="00846B6D" w:rsidRDefault="00846B6D" w:rsidP="00846B6D">
      <w:r>
        <w:t>AND</w:t>
      </w:r>
    </w:p>
    <w:p w:rsidR="00846B6D" w:rsidRPr="002C2FDE" w:rsidRDefault="00846B6D" w:rsidP="00846B6D">
      <w:proofErr w:type="gramStart"/>
      <w:r w:rsidRPr="002C2FDE">
        <w:t>soon</w:t>
      </w:r>
      <w:proofErr w:type="gramEnd"/>
      <w:r w:rsidRPr="002C2FDE">
        <w:t xml:space="preserve"> fail to fit the facts and becomes an ideology, even kitsch.</w:t>
      </w:r>
    </w:p>
    <w:p w:rsidR="00846B6D" w:rsidRDefault="00846B6D" w:rsidP="00846B6D">
      <w:r w:rsidRPr="002C2FDE">
        <w:t xml:space="preserve">This point is expressed eloquently by Susan Griffin in her 1982 essay "The Way </w:t>
      </w:r>
    </w:p>
    <w:p w:rsidR="00846B6D" w:rsidRDefault="00846B6D" w:rsidP="00846B6D">
      <w:r>
        <w:t>AND</w:t>
      </w:r>
    </w:p>
    <w:p w:rsidR="00846B6D" w:rsidRPr="002C2FDE" w:rsidRDefault="00846B6D" w:rsidP="00846B6D">
      <w:proofErr w:type="gramStart"/>
      <w:r w:rsidRPr="002C2FDE">
        <w:t>to</w:t>
      </w:r>
      <w:proofErr w:type="gramEnd"/>
      <w:r w:rsidRPr="002C2FDE">
        <w:t xml:space="preserve"> discipline real people, to remake natural beings after its own image."</w:t>
      </w:r>
    </w:p>
    <w:p w:rsidR="00846B6D" w:rsidRPr="006C6384" w:rsidRDefault="00846B6D" w:rsidP="00846B6D">
      <w:pPr>
        <w:rPr>
          <w:sz w:val="12"/>
          <w:szCs w:val="12"/>
        </w:rPr>
      </w:pPr>
      <w:r w:rsidRPr="006C6384">
        <w:rPr>
          <w:sz w:val="12"/>
          <w:szCs w:val="12"/>
        </w:rPr>
        <w:t xml:space="preserve">In his superb book In My Father's House, philosopher Kwame Anthony </w:t>
      </w:r>
      <w:proofErr w:type="spellStart"/>
      <w:r w:rsidRPr="006C6384">
        <w:rPr>
          <w:sz w:val="12"/>
          <w:szCs w:val="12"/>
        </w:rPr>
        <w:t>Appiah</w:t>
      </w:r>
      <w:proofErr w:type="spellEnd"/>
      <w:r w:rsidRPr="006C6384">
        <w:rPr>
          <w:sz w:val="12"/>
          <w:szCs w:val="12"/>
        </w:rPr>
        <w:t xml:space="preserve"> writes, "There is nothing in the world that can do all we ask race to do for us." We can easily amend or revise this insight and apply it to the pre-21st-century black American narrative, which can do very little of the things we need for it to do today.</w:t>
      </w:r>
    </w:p>
    <w:p w:rsidR="00846B6D" w:rsidRDefault="00846B6D" w:rsidP="00846B6D">
      <w:r w:rsidRPr="002C2FDE">
        <w:t xml:space="preserve">But this is an enduring human problem, isn't it? As phenomenologist Edmund Husserl </w:t>
      </w:r>
    </w:p>
    <w:p w:rsidR="00846B6D" w:rsidRDefault="00846B6D" w:rsidP="00846B6D">
      <w:r>
        <w:t>AND</w:t>
      </w:r>
    </w:p>
    <w:p w:rsidR="00846B6D" w:rsidRPr="002C2FDE" w:rsidRDefault="00846B6D" w:rsidP="00846B6D">
      <w:proofErr w:type="gramStart"/>
      <w:r w:rsidRPr="002C2FDE">
        <w:t>what</w:t>
      </w:r>
      <w:proofErr w:type="gramEnd"/>
      <w:r w:rsidRPr="002C2FDE">
        <w:t xml:space="preserve"> happened to Martha and her slaves right after the death of George.</w:t>
      </w:r>
    </w:p>
    <w:p w:rsidR="00846B6D" w:rsidRDefault="00846B6D" w:rsidP="00846B6D">
      <w:r w:rsidRPr="002C2FDE">
        <w:t xml:space="preserve">What I am saying is that "official" stories and explanations and endlessly repeated </w:t>
      </w:r>
    </w:p>
    <w:p w:rsidR="00846B6D" w:rsidRDefault="00846B6D" w:rsidP="00846B6D">
      <w:r>
        <w:t>AND</w:t>
      </w:r>
    </w:p>
    <w:p w:rsidR="00846B6D" w:rsidRPr="002C2FDE" w:rsidRDefault="00846B6D" w:rsidP="00846B6D">
      <w:proofErr w:type="gramStart"/>
      <w:r w:rsidRPr="002C2FDE">
        <w:lastRenderedPageBreak/>
        <w:t>new</w:t>
      </w:r>
      <w:proofErr w:type="gramEnd"/>
      <w:r w:rsidRPr="002C2FDE">
        <w:t xml:space="preserve"> evidence, which we can be sure is just around the corner.</w:t>
      </w:r>
    </w:p>
    <w:p w:rsidR="00846B6D" w:rsidRDefault="00846B6D" w:rsidP="00846B6D">
      <w:r w:rsidRPr="002C2FDE">
        <w:t xml:space="preserve">Nevertheless, we have heavily and often uncritically invested for most of our lives in </w:t>
      </w:r>
    </w:p>
    <w:p w:rsidR="00846B6D" w:rsidRDefault="00846B6D" w:rsidP="00846B6D">
      <w:r>
        <w:t>AND</w:t>
      </w:r>
    </w:p>
    <w:p w:rsidR="00846B6D" w:rsidRPr="002C2FDE" w:rsidRDefault="00846B6D" w:rsidP="00846B6D">
      <w:proofErr w:type="gramStart"/>
      <w:r w:rsidRPr="002C2FDE">
        <w:t>but</w:t>
      </w:r>
      <w:proofErr w:type="gramEnd"/>
      <w:r w:rsidRPr="002C2FDE">
        <w:t xml:space="preserve"> you can't fight that because you want to keep your little job."</w:t>
      </w:r>
    </w:p>
    <w:p w:rsidR="00846B6D" w:rsidRDefault="00846B6D" w:rsidP="00846B6D">
      <w:r w:rsidRPr="002C2FDE">
        <w:t>I beg to differ with Farrakhan, with his misuse of language, his loose</w:t>
      </w:r>
    </w:p>
    <w:p w:rsidR="00846B6D" w:rsidRDefault="00846B6D" w:rsidP="00846B6D">
      <w:r>
        <w:t>AND</w:t>
      </w:r>
    </w:p>
    <w:p w:rsidR="00846B6D" w:rsidRPr="002C2FDE" w:rsidRDefault="00846B6D" w:rsidP="00846B6D">
      <w:proofErr w:type="gramStart"/>
      <w:r w:rsidRPr="002C2FDE">
        <w:t>uncharted</w:t>
      </w:r>
      <w:proofErr w:type="gramEnd"/>
      <w:r w:rsidRPr="002C2FDE">
        <w:t xml:space="preserve"> phenomena in the early 21st century that outstrip his concepts and language.</w:t>
      </w:r>
    </w:p>
    <w:p w:rsidR="00846B6D" w:rsidRDefault="00846B6D" w:rsidP="00846B6D">
      <w:r w:rsidRPr="002C2FDE">
        <w:t xml:space="preserve">However, it is precisely because Farrakhan cannot progress beyond an oversimplified caricature of a </w:t>
      </w:r>
    </w:p>
    <w:p w:rsidR="00846B6D" w:rsidRDefault="00846B6D" w:rsidP="00846B6D">
      <w:r>
        <w:t>AND</w:t>
      </w:r>
    </w:p>
    <w:p w:rsidR="00846B6D" w:rsidRPr="002C2FDE" w:rsidRDefault="00846B6D" w:rsidP="00846B6D">
      <w:proofErr w:type="gramStart"/>
      <w:r w:rsidRPr="002C2FDE">
        <w:t>based</w:t>
      </w:r>
      <w:proofErr w:type="gramEnd"/>
      <w:r w:rsidRPr="002C2FDE">
        <w:t xml:space="preserve"> on scripture) replaces fidelity to the empirical and painstaking logical demonstration.</w:t>
      </w:r>
    </w:p>
    <w:p w:rsidR="00846B6D" w:rsidRDefault="00846B6D" w:rsidP="00846B6D">
      <w:r w:rsidRPr="002C2FDE">
        <w:t xml:space="preserve">Furthermore, such obsolete stories can also lead to serious mistakes in scholarship. I'm </w:t>
      </w:r>
    </w:p>
    <w:p w:rsidR="00846B6D" w:rsidRDefault="00846B6D" w:rsidP="00846B6D">
      <w:r>
        <w:t>AND</w:t>
      </w:r>
    </w:p>
    <w:p w:rsidR="00846B6D" w:rsidRPr="002C2FDE" w:rsidRDefault="00846B6D" w:rsidP="00846B6D">
      <w:proofErr w:type="gramStart"/>
      <w:r w:rsidRPr="002C2FDE">
        <w:t>first</w:t>
      </w:r>
      <w:proofErr w:type="gramEnd"/>
      <w:r w:rsidRPr="002C2FDE">
        <w:t xml:space="preserve"> place so, he said, "I can read them myself."</w:t>
      </w:r>
    </w:p>
    <w:p w:rsidR="00846B6D" w:rsidRPr="006C6384" w:rsidRDefault="00846B6D" w:rsidP="00846B6D">
      <w:pPr>
        <w:rPr>
          <w:sz w:val="10"/>
          <w:szCs w:val="10"/>
        </w:rPr>
      </w:pPr>
      <w:r w:rsidRPr="006C6384">
        <w:rPr>
          <w:sz w:val="10"/>
          <w:szCs w:val="10"/>
        </w:rPr>
        <w:t>Okay, so far so good.</w:t>
      </w:r>
    </w:p>
    <w:p w:rsidR="00846B6D" w:rsidRDefault="00846B6D" w:rsidP="00846B6D">
      <w:r w:rsidRPr="002C2FDE">
        <w:t xml:space="preserve">But in 2005, Holly Jackson, then a doctoral student of English at Brandeis </w:t>
      </w:r>
    </w:p>
    <w:p w:rsidR="00846B6D" w:rsidRDefault="00846B6D" w:rsidP="00846B6D">
      <w:r>
        <w:t>AND</w:t>
      </w:r>
    </w:p>
    <w:p w:rsidR="00846B6D" w:rsidRPr="002C2FDE" w:rsidRDefault="00846B6D" w:rsidP="00846B6D">
      <w:proofErr w:type="gramStart"/>
      <w:r w:rsidRPr="002C2FDE">
        <w:t>to</w:t>
      </w:r>
      <w:proofErr w:type="gramEnd"/>
      <w:r w:rsidRPr="002C2FDE">
        <w:t xml:space="preserve"> critic Carla L. Peterson, "racial difference no longer existed."</w:t>
      </w:r>
    </w:p>
    <w:p w:rsidR="00846B6D" w:rsidRPr="006C6384" w:rsidRDefault="00846B6D" w:rsidP="00846B6D">
      <w:pPr>
        <w:rPr>
          <w:sz w:val="10"/>
          <w:szCs w:val="10"/>
        </w:rPr>
      </w:pPr>
      <w:r w:rsidRPr="006C6384">
        <w:rPr>
          <w:sz w:val="10"/>
          <w:szCs w:val="10"/>
        </w:rPr>
        <w:t>Obviously, all these explanations are hogwash. Fifty years of scholarship based on these mistakes--articles, dissertations, courses in African American women's writing that include the work of Kelley-Hawkins--turns out to be an illusion created by the blinding intentionality of those who wrote about this white author based on a tangled knot of beliefs and prejudices, their concept of her completely distorting the facts.</w:t>
      </w:r>
    </w:p>
    <w:p w:rsidR="00846B6D" w:rsidRDefault="00846B6D" w:rsidP="00846B6D">
      <w:r w:rsidRPr="002C2FDE">
        <w:t xml:space="preserve">Once Gates learned of this research by Jackson and also investigations by Katherine Flynn, </w:t>
      </w:r>
    </w:p>
    <w:p w:rsidR="00846B6D" w:rsidRDefault="00846B6D" w:rsidP="00846B6D">
      <w:r>
        <w:t>AND</w:t>
      </w:r>
    </w:p>
    <w:p w:rsidR="00846B6D" w:rsidRPr="002C2FDE" w:rsidRDefault="00846B6D" w:rsidP="00846B6D">
      <w:proofErr w:type="gramStart"/>
      <w:r w:rsidRPr="002C2FDE">
        <w:t>black</w:t>
      </w:r>
      <w:proofErr w:type="gramEnd"/>
      <w:r w:rsidRPr="002C2FDE">
        <w:t xml:space="preserve"> women have written in America to incorporate texts that do not fit."</w:t>
      </w:r>
    </w:p>
    <w:p w:rsidR="00846B6D" w:rsidRDefault="00846B6D" w:rsidP="00846B6D">
      <w:r w:rsidRPr="002C2FDE">
        <w:t xml:space="preserve">I've gone into great detail about the Kelley-Hawkins story because it is a </w:t>
      </w:r>
    </w:p>
    <w:p w:rsidR="00846B6D" w:rsidRDefault="00846B6D" w:rsidP="00846B6D">
      <w:r>
        <w:t>AND</w:t>
      </w:r>
    </w:p>
    <w:p w:rsidR="00846B6D" w:rsidRPr="002C2FDE" w:rsidRDefault="00846B6D" w:rsidP="00846B6D">
      <w:proofErr w:type="gramStart"/>
      <w:r w:rsidRPr="002C2FDE">
        <w:t>all</w:t>
      </w:r>
      <w:proofErr w:type="gramEnd"/>
      <w:r w:rsidRPr="002C2FDE">
        <w:t>. How much of total reality can such an apparatus let through?"</w:t>
      </w:r>
    </w:p>
    <w:p w:rsidR="00846B6D" w:rsidRPr="006C6384" w:rsidRDefault="00846B6D" w:rsidP="00846B6D">
      <w:proofErr w:type="gramStart"/>
      <w:r w:rsidRPr="006C6384">
        <w:t>How much, indeed.</w:t>
      </w:r>
      <w:proofErr w:type="gramEnd"/>
    </w:p>
    <w:p w:rsidR="00846B6D" w:rsidRDefault="00846B6D" w:rsidP="00846B6D">
      <w:r w:rsidRPr="002C2FDE">
        <w:t xml:space="preserve">But if the old black American narrative has outlived its usefulness as a tool of </w:t>
      </w:r>
    </w:p>
    <w:p w:rsidR="00846B6D" w:rsidRDefault="00846B6D" w:rsidP="00846B6D">
      <w:r>
        <w:t>AND</w:t>
      </w:r>
    </w:p>
    <w:p w:rsidR="00846B6D" w:rsidRPr="002C2FDE" w:rsidRDefault="00846B6D" w:rsidP="00846B6D">
      <w:proofErr w:type="gramStart"/>
      <w:r w:rsidRPr="002C2FDE">
        <w:t>by</w:t>
      </w:r>
      <w:proofErr w:type="gramEnd"/>
      <w:r w:rsidRPr="002C2FDE">
        <w:t xml:space="preserve"> their individual deeds and actions, and the content of their character?</w:t>
      </w:r>
    </w:p>
    <w:p w:rsidR="00846B6D" w:rsidRPr="006C6384" w:rsidRDefault="00846B6D" w:rsidP="00846B6D">
      <w:pPr>
        <w:pStyle w:val="Heading4"/>
      </w:pPr>
      <w:r w:rsidRPr="006C6384">
        <w:t xml:space="preserve">Black progress is undeniable---afro-pessimism requires ignoring mass amounts of evidence to the contrary </w:t>
      </w:r>
    </w:p>
    <w:p w:rsidR="00846B6D" w:rsidRPr="006C6384" w:rsidRDefault="00846B6D" w:rsidP="00846B6D">
      <w:proofErr w:type="gramStart"/>
      <w:r w:rsidRPr="006C6384">
        <w:rPr>
          <w:rStyle w:val="StyleStyleBold12pt1"/>
        </w:rPr>
        <w:t>Clark 95</w:t>
      </w:r>
      <w:r w:rsidRPr="006C6384">
        <w:t>—Professor of Law, Catholic University Law School.</w:t>
      </w:r>
      <w:proofErr w:type="gramEnd"/>
      <w:r w:rsidRPr="006C6384">
        <w:t xml:space="preserve"> (Leroy, </w:t>
      </w:r>
      <w:proofErr w:type="gramStart"/>
      <w:r w:rsidRPr="006C6384">
        <w:t>A</w:t>
      </w:r>
      <w:proofErr w:type="gramEnd"/>
      <w:r w:rsidRPr="006C6384">
        <w:t xml:space="preserve"> Critique of Professor Derrick A. Bell's Thesis of the Permanence of Racism and His Strategy of Confrontation, 73 </w:t>
      </w:r>
      <w:proofErr w:type="spellStart"/>
      <w:r w:rsidRPr="006C6384">
        <w:t>Denv</w:t>
      </w:r>
      <w:proofErr w:type="spellEnd"/>
      <w:r w:rsidRPr="006C6384">
        <w:t>. U.L. Rev. 23)</w:t>
      </w:r>
    </w:p>
    <w:p w:rsidR="00846B6D" w:rsidRPr="006C6384" w:rsidRDefault="00846B6D" w:rsidP="00846B6D"/>
    <w:p w:rsidR="00846B6D" w:rsidRDefault="00846B6D" w:rsidP="00846B6D">
      <w:r w:rsidRPr="002C2FDE">
        <w:t xml:space="preserve">Professor Bell treats the post-1960s claims of progress as an illusion: discrimination </w:t>
      </w:r>
    </w:p>
    <w:p w:rsidR="00846B6D" w:rsidRDefault="00846B6D" w:rsidP="00846B6D">
      <w:r>
        <w:t>AND</w:t>
      </w:r>
    </w:p>
    <w:p w:rsidR="00846B6D" w:rsidRPr="002C2FDE" w:rsidRDefault="00846B6D" w:rsidP="00846B6D">
      <w:proofErr w:type="gramStart"/>
      <w:r w:rsidRPr="002C2FDE">
        <w:t>is</w:t>
      </w:r>
      <w:proofErr w:type="gramEnd"/>
      <w:r w:rsidRPr="002C2FDE">
        <w:t xml:space="preserve"> an astounding improvement, by any measure, and is an even faster</w:t>
      </w:r>
    </w:p>
    <w:p w:rsidR="00846B6D" w:rsidRDefault="00846B6D" w:rsidP="00846B6D">
      <w:pPr>
        <w:rPr>
          <w:rStyle w:val="IntenseEmphasis"/>
        </w:rPr>
      </w:pPr>
    </w:p>
    <w:p w:rsidR="00846B6D" w:rsidRDefault="00846B6D" w:rsidP="00846B6D">
      <w:pPr>
        <w:rPr>
          <w:rStyle w:val="IntenseEmphasis"/>
        </w:rPr>
      </w:pPr>
    </w:p>
    <w:p w:rsidR="00846B6D" w:rsidRDefault="00846B6D" w:rsidP="00846B6D">
      <w:r w:rsidRPr="002C2FDE">
        <w:t xml:space="preserve"> </w:t>
      </w:r>
      <w:proofErr w:type="gramStart"/>
      <w:r w:rsidRPr="002C2FDE">
        <w:t>movement</w:t>
      </w:r>
      <w:proofErr w:type="gramEnd"/>
      <w:r w:rsidRPr="002C2FDE">
        <w:t xml:space="preserve"> out of poverty than that of the white public that was also suffering </w:t>
      </w:r>
    </w:p>
    <w:p w:rsidR="00846B6D" w:rsidRDefault="00846B6D" w:rsidP="00846B6D">
      <w:r>
        <w:t>AND</w:t>
      </w:r>
    </w:p>
    <w:p w:rsidR="00846B6D" w:rsidRPr="002C2FDE" w:rsidRDefault="00846B6D" w:rsidP="00846B6D">
      <w:proofErr w:type="gramStart"/>
      <w:r w:rsidRPr="002C2FDE">
        <w:t>public</w:t>
      </w:r>
      <w:proofErr w:type="gramEnd"/>
      <w:r w:rsidRPr="002C2FDE">
        <w:t xml:space="preserve"> as massively, and often incomprehensibly and stupidly, committed to racism.</w:t>
      </w:r>
    </w:p>
    <w:p w:rsidR="00846B6D" w:rsidRPr="006C6384" w:rsidRDefault="00846B6D" w:rsidP="00846B6D">
      <w:pPr>
        <w:pStyle w:val="Heading4"/>
      </w:pPr>
      <w:r w:rsidRPr="006C6384">
        <w:t xml:space="preserve">Black America is progressing---the idea that it’s impossible makes a self-fulfilling prophecy inevitable </w:t>
      </w:r>
    </w:p>
    <w:p w:rsidR="00846B6D" w:rsidRPr="006C6384" w:rsidRDefault="00846B6D" w:rsidP="00846B6D">
      <w:r w:rsidRPr="006C6384">
        <w:rPr>
          <w:rStyle w:val="StyleStyleBold12pt1"/>
        </w:rPr>
        <w:t>McWhorter 1</w:t>
      </w:r>
      <w:r w:rsidRPr="006C6384">
        <w:t>—Associate Professor in the English and Comparative Literature, Columbia (John, What’s Holding Blacks Back</w:t>
      </w:r>
      <w:proofErr w:type="gramStart"/>
      <w:r w:rsidRPr="006C6384">
        <w:t>?,</w:t>
      </w:r>
      <w:proofErr w:type="gramEnd"/>
      <w:r w:rsidRPr="006C6384">
        <w:t xml:space="preserve"> </w:t>
      </w:r>
      <w:hyperlink r:id="rId12" w:history="1">
        <w:r w:rsidRPr="006C6384">
          <w:rPr>
            <w:rStyle w:val="Hyperlink"/>
          </w:rPr>
          <w:t>www.city-journal.org/html/11_1_whats_holding_blacks.html</w:t>
        </w:r>
      </w:hyperlink>
      <w:r w:rsidRPr="006C6384">
        <w:t>)</w:t>
      </w:r>
    </w:p>
    <w:p w:rsidR="00846B6D" w:rsidRPr="006C6384" w:rsidRDefault="00846B6D" w:rsidP="00846B6D"/>
    <w:p w:rsidR="00846B6D" w:rsidRDefault="00846B6D" w:rsidP="00846B6D">
      <w:r w:rsidRPr="002C2FDE">
        <w:t xml:space="preserve">Yet during the decade I came to realize that this feeling made me odd man </w:t>
      </w:r>
    </w:p>
    <w:p w:rsidR="00846B6D" w:rsidRDefault="00846B6D" w:rsidP="00846B6D">
      <w:r>
        <w:lastRenderedPageBreak/>
        <w:t>AND</w:t>
      </w:r>
    </w:p>
    <w:p w:rsidR="00846B6D" w:rsidRPr="002C2FDE" w:rsidRDefault="00846B6D" w:rsidP="00846B6D">
      <w:proofErr w:type="gramStart"/>
      <w:r w:rsidRPr="002C2FDE">
        <w:t>the</w:t>
      </w:r>
      <w:proofErr w:type="gramEnd"/>
      <w:r w:rsidRPr="002C2FDE">
        <w:t xml:space="preserve"> country, though such cases don’t get headlines in the liberal media.</w:t>
      </w:r>
    </w:p>
    <w:p w:rsidR="00846B6D" w:rsidRPr="006C6384" w:rsidRDefault="00846B6D" w:rsidP="00846B6D">
      <w:pPr>
        <w:pStyle w:val="Heading4"/>
      </w:pPr>
      <w:r w:rsidRPr="006C6384">
        <w:t>Afro-pessimism is inaccurate and is used to justify white supremacy</w:t>
      </w:r>
    </w:p>
    <w:p w:rsidR="00846B6D" w:rsidRPr="006C6384" w:rsidRDefault="00846B6D" w:rsidP="00846B6D">
      <w:pPr>
        <w:rPr>
          <w:rStyle w:val="StyleStyleBold12pt1"/>
        </w:rPr>
      </w:pPr>
      <w:r w:rsidRPr="006C6384">
        <w:rPr>
          <w:rStyle w:val="StyleStyleBold12pt1"/>
        </w:rPr>
        <w:t>Patterson 98</w:t>
      </w:r>
    </w:p>
    <w:p w:rsidR="00846B6D" w:rsidRPr="006C6384" w:rsidRDefault="00846B6D" w:rsidP="00846B6D">
      <w:r w:rsidRPr="006C6384">
        <w:t xml:space="preserve">The Ordeal </w:t>
      </w:r>
      <w:proofErr w:type="gramStart"/>
      <w:r w:rsidRPr="006C6384">
        <w:t>Of</w:t>
      </w:r>
      <w:proofErr w:type="gramEnd"/>
      <w:r w:rsidRPr="006C6384">
        <w:t xml:space="preserve"> Integration:</w:t>
      </w:r>
    </w:p>
    <w:p w:rsidR="00846B6D" w:rsidRPr="006C6384" w:rsidRDefault="00846B6D" w:rsidP="00846B6D">
      <w:r w:rsidRPr="006C6384">
        <w:t xml:space="preserve">Progress </w:t>
      </w:r>
      <w:proofErr w:type="gramStart"/>
      <w:r w:rsidRPr="006C6384">
        <w:t>And</w:t>
      </w:r>
      <w:proofErr w:type="gramEnd"/>
      <w:r w:rsidRPr="006C6384">
        <w:t xml:space="preserve"> Resentment In America's "Racial" Crisis</w:t>
      </w:r>
    </w:p>
    <w:p w:rsidR="00846B6D" w:rsidRPr="006C6384" w:rsidRDefault="00846B6D" w:rsidP="00846B6D">
      <w:r w:rsidRPr="006C6384">
        <w:t>Orlando Patterson is a Jamaican-born American historical and cultural sociologist known for his work regarding issues of race in the United States, as well as the sociology of development</w:t>
      </w:r>
    </w:p>
    <w:p w:rsidR="00846B6D" w:rsidRDefault="00846B6D" w:rsidP="00846B6D">
      <w:r w:rsidRPr="002C2FDE">
        <w:t>In the attempt to understand and come to terms with the problems of Afro-</w:t>
      </w:r>
    </w:p>
    <w:p w:rsidR="00846B6D" w:rsidRDefault="00846B6D" w:rsidP="00846B6D">
      <w:r>
        <w:t>AND</w:t>
      </w:r>
    </w:p>
    <w:p w:rsidR="00846B6D" w:rsidRPr="002C2FDE" w:rsidRDefault="00846B6D" w:rsidP="00846B6D">
      <w:proofErr w:type="gramStart"/>
      <w:r w:rsidRPr="002C2FDE">
        <w:t>we</w:t>
      </w:r>
      <w:proofErr w:type="gramEnd"/>
      <w:r w:rsidRPr="002C2FDE">
        <w:t xml:space="preserve"> still have some way to go before approaching anything like a resolution.</w:t>
      </w:r>
    </w:p>
    <w:p w:rsidR="00846B6D" w:rsidRPr="006C6384" w:rsidRDefault="00846B6D" w:rsidP="00846B6D">
      <w:pPr>
        <w:pStyle w:val="Heading4"/>
      </w:pPr>
      <w:r w:rsidRPr="006C6384">
        <w:t>Whiteness isn’t a monolithic root cause---they shut off productive debate over solutions – means the alt fails</w:t>
      </w:r>
    </w:p>
    <w:p w:rsidR="00846B6D" w:rsidRPr="006C6384" w:rsidRDefault="00846B6D" w:rsidP="00846B6D">
      <w:r w:rsidRPr="006C6384">
        <w:rPr>
          <w:rStyle w:val="StyleStyleBold12pt1"/>
        </w:rPr>
        <w:t>Shelby 7</w:t>
      </w:r>
      <w:r w:rsidRPr="006C6384">
        <w:t xml:space="preserve"> – Tommie Shelby, Professor of African and African American Studies and of Philosophy at Harvard, 2007, We Who Are Dark: The Philosophical Foundations of Black Solidarity</w:t>
      </w:r>
    </w:p>
    <w:p w:rsidR="00846B6D" w:rsidRDefault="00846B6D" w:rsidP="00846B6D">
      <w:r w:rsidRPr="002C2FDE">
        <w:t xml:space="preserve">Others might challenge the distinction between ideological and structural causes of black disadvantage, on </w:t>
      </w:r>
    </w:p>
    <w:p w:rsidR="00846B6D" w:rsidRDefault="00846B6D" w:rsidP="00846B6D">
      <w:r>
        <w:t>AND</w:t>
      </w:r>
    </w:p>
    <w:p w:rsidR="00846B6D" w:rsidRPr="00D17C4E" w:rsidRDefault="00846B6D" w:rsidP="00846B6D">
      <w:proofErr w:type="gramStart"/>
      <w:r w:rsidRPr="002C2FDE">
        <w:t>developments</w:t>
      </w:r>
      <w:proofErr w:type="gramEnd"/>
      <w:r w:rsidRPr="002C2FDE">
        <w:t xml:space="preserve"> (such as immigration policy or reduced federal funding for higher education).</w:t>
      </w:r>
    </w:p>
    <w:p w:rsidR="00846B6D" w:rsidRDefault="00846B6D" w:rsidP="00846B6D">
      <w:pPr>
        <w:pStyle w:val="Heading2"/>
      </w:pPr>
      <w:r>
        <w:lastRenderedPageBreak/>
        <w:t>Round 3 --- Neg vs. Liberal Arts and Sciences</w:t>
      </w:r>
    </w:p>
    <w:p w:rsidR="00846B6D" w:rsidRPr="0033613F" w:rsidRDefault="00846B6D" w:rsidP="00846B6D">
      <w:pPr>
        <w:pStyle w:val="Heading3"/>
      </w:pPr>
      <w:r w:rsidRPr="0033613F">
        <w:lastRenderedPageBreak/>
        <w:t>1</w:t>
      </w:r>
    </w:p>
    <w:p w:rsidR="00846B6D" w:rsidRPr="0033613F" w:rsidRDefault="00846B6D" w:rsidP="00846B6D">
      <w:pPr>
        <w:pStyle w:val="Heading4"/>
      </w:pPr>
      <w:r w:rsidRPr="0033613F">
        <w:t>The plan is a smokescreen for neoliberal expansion</w:t>
      </w:r>
    </w:p>
    <w:p w:rsidR="00846B6D" w:rsidRPr="0033613F" w:rsidRDefault="00846B6D" w:rsidP="00846B6D">
      <w:pPr>
        <w:rPr>
          <w:rStyle w:val="StyleStyleBold12pt"/>
        </w:rPr>
      </w:pPr>
      <w:proofErr w:type="spellStart"/>
      <w:r w:rsidRPr="0033613F">
        <w:rPr>
          <w:rStyle w:val="StyleStyleBold12pt"/>
        </w:rPr>
        <w:t>Imison</w:t>
      </w:r>
      <w:proofErr w:type="spellEnd"/>
      <w:r w:rsidRPr="0033613F">
        <w:rPr>
          <w:rStyle w:val="StyleStyleBold12pt"/>
        </w:rPr>
        <w:t xml:space="preserve"> 12 </w:t>
      </w:r>
      <w:r w:rsidRPr="0033613F">
        <w:rPr>
          <w:rStyle w:val="StyleStyleBold12pt"/>
          <w:b w:val="0"/>
        </w:rPr>
        <w:t>(</w:t>
      </w:r>
      <w:proofErr w:type="spellStart"/>
      <w:r w:rsidRPr="0033613F">
        <w:rPr>
          <w:rStyle w:val="StyleStyleBold12pt"/>
          <w:b w:val="0"/>
        </w:rPr>
        <w:t>Imison</w:t>
      </w:r>
      <w:proofErr w:type="spellEnd"/>
      <w:r w:rsidRPr="0033613F">
        <w:rPr>
          <w:rStyle w:val="StyleStyleBold12pt"/>
          <w:b w:val="0"/>
        </w:rPr>
        <w:t>, a freelance journalist based in Mexico City who has written for a variety of publications, “What Now for the Mexican Left</w:t>
      </w:r>
      <w:proofErr w:type="gramStart"/>
      <w:r w:rsidRPr="0033613F">
        <w:rPr>
          <w:rStyle w:val="StyleStyleBold12pt"/>
          <w:b w:val="0"/>
        </w:rPr>
        <w:t>?,</w:t>
      </w:r>
      <w:proofErr w:type="gramEnd"/>
      <w:r w:rsidRPr="0033613F">
        <w:rPr>
          <w:rStyle w:val="StyleStyleBold12pt"/>
          <w:b w:val="0"/>
        </w:rPr>
        <w:t>” Published by Counterpunch in July 2012, http://www.counterpunch.org/2012/07/03/what-now-for-the-mexican-left/,)</w:t>
      </w:r>
    </w:p>
    <w:p w:rsidR="00846B6D" w:rsidRPr="0033613F" w:rsidRDefault="00846B6D" w:rsidP="00846B6D"/>
    <w:p w:rsidR="00846B6D" w:rsidRDefault="00846B6D" w:rsidP="00846B6D">
      <w:r w:rsidRPr="00846B6D">
        <w:t xml:space="preserve">So the Institutional Revolutionary Party (PRI), which governed Mexico as a de facto </w:t>
      </w:r>
    </w:p>
    <w:p w:rsidR="00846B6D" w:rsidRDefault="00846B6D" w:rsidP="00846B6D">
      <w:r>
        <w:t>AND</w:t>
      </w:r>
    </w:p>
    <w:p w:rsidR="00846B6D" w:rsidRPr="00846B6D" w:rsidRDefault="00846B6D" w:rsidP="00846B6D">
      <w:proofErr w:type="gramStart"/>
      <w:r w:rsidRPr="00846B6D">
        <w:t>every</w:t>
      </w:r>
      <w:proofErr w:type="gramEnd"/>
      <w:r w:rsidRPr="00846B6D">
        <w:t xml:space="preserve"> six years – if residents gave up their vote for Peña Nieto.</w:t>
      </w:r>
    </w:p>
    <w:p w:rsidR="00846B6D" w:rsidRPr="0033613F" w:rsidRDefault="00846B6D" w:rsidP="00846B6D">
      <w:pPr>
        <w:keepNext/>
        <w:keepLines/>
        <w:spacing w:before="200"/>
        <w:outlineLvl w:val="3"/>
        <w:rPr>
          <w:rFonts w:eastAsiaTheme="majorEastAsia" w:cstheme="majorBidi"/>
          <w:b/>
          <w:bCs/>
          <w:iCs/>
        </w:rPr>
      </w:pPr>
      <w:r w:rsidRPr="0033613F">
        <w:rPr>
          <w:rFonts w:eastAsiaTheme="majorEastAsia" w:cstheme="majorBidi"/>
          <w:b/>
          <w:bCs/>
          <w:iCs/>
        </w:rPr>
        <w:t xml:space="preserve">This corporate expansionism risks </w:t>
      </w:r>
      <w:r w:rsidRPr="0033613F">
        <w:rPr>
          <w:rFonts w:eastAsiaTheme="majorEastAsia" w:cstheme="majorBidi"/>
          <w:b/>
          <w:bCs/>
          <w:iCs/>
          <w:u w:val="single"/>
        </w:rPr>
        <w:t>extinction</w:t>
      </w:r>
    </w:p>
    <w:p w:rsidR="00846B6D" w:rsidRPr="0033613F" w:rsidRDefault="00846B6D" w:rsidP="00846B6D">
      <w:pPr>
        <w:spacing w:line="115" w:lineRule="atLeast"/>
        <w:rPr>
          <w:sz w:val="14"/>
        </w:rPr>
      </w:pPr>
      <w:r w:rsidRPr="0033613F">
        <w:rPr>
          <w:b/>
        </w:rPr>
        <w:t>NHANENGE 2007</w:t>
      </w:r>
      <w:r w:rsidRPr="0033613F">
        <w:t xml:space="preserve"> </w:t>
      </w:r>
      <w:r w:rsidRPr="0033613F">
        <w:rPr>
          <w:sz w:val="14"/>
        </w:rPr>
        <w:t>(</w:t>
      </w:r>
      <w:proofErr w:type="spellStart"/>
      <w:r w:rsidRPr="0033613F">
        <w:rPr>
          <w:sz w:val="14"/>
        </w:rPr>
        <w:t>Jytte</w:t>
      </w:r>
      <w:proofErr w:type="spellEnd"/>
      <w:r w:rsidRPr="0033613F">
        <w:rPr>
          <w:sz w:val="14"/>
        </w:rPr>
        <w:t xml:space="preserve"> Masters @ U South Africa, “ECOFEMINSM: TOWARDS INTEGRATING THE CONCERNS OF WOMEN, POOR PEOPLE AND NATURE INTO DEVELOPMENT)</w:t>
      </w:r>
    </w:p>
    <w:p w:rsidR="00846B6D" w:rsidRPr="0033613F" w:rsidRDefault="00846B6D" w:rsidP="00846B6D"/>
    <w:p w:rsidR="00846B6D" w:rsidRDefault="00846B6D" w:rsidP="00846B6D">
      <w:r w:rsidRPr="00846B6D">
        <w:t xml:space="preserve">There is today an increasing critique of economic development, whether it takes place in </w:t>
      </w:r>
    </w:p>
    <w:p w:rsidR="00846B6D" w:rsidRDefault="00846B6D" w:rsidP="00846B6D">
      <w:r>
        <w:t>AND</w:t>
      </w:r>
    </w:p>
    <w:p w:rsidR="00846B6D" w:rsidRPr="00846B6D" w:rsidRDefault="00846B6D" w:rsidP="00846B6D">
      <w:proofErr w:type="gramStart"/>
      <w:r w:rsidRPr="00846B6D">
        <w:t>division</w:t>
      </w:r>
      <w:proofErr w:type="gramEnd"/>
      <w:r w:rsidRPr="00846B6D">
        <w:t xml:space="preserve"> is suitable for the present purpose. </w:t>
      </w:r>
      <w:proofErr w:type="gramStart"/>
      <w:r w:rsidRPr="00846B6D">
        <w:t>(</w:t>
      </w:r>
      <w:proofErr w:type="spellStart"/>
      <w:r w:rsidRPr="00846B6D">
        <w:t>Ekins</w:t>
      </w:r>
      <w:proofErr w:type="spellEnd"/>
      <w:r w:rsidRPr="00846B6D">
        <w:t xml:space="preserve"> 1992: 1).</w:t>
      </w:r>
      <w:proofErr w:type="gramEnd"/>
      <w:r w:rsidRPr="00846B6D">
        <w:t xml:space="preserve"> </w:t>
      </w:r>
    </w:p>
    <w:p w:rsidR="00846B6D" w:rsidRPr="0033613F" w:rsidRDefault="00846B6D" w:rsidP="00846B6D">
      <w:pPr>
        <w:keepNext/>
        <w:keepLines/>
        <w:spacing w:before="200"/>
        <w:outlineLvl w:val="3"/>
        <w:rPr>
          <w:rFonts w:eastAsiaTheme="majorEastAsia" w:cstheme="majorBidi"/>
          <w:b/>
          <w:bCs/>
          <w:iCs/>
          <w:sz w:val="16"/>
        </w:rPr>
      </w:pPr>
      <w:r w:rsidRPr="0033613F">
        <w:rPr>
          <w:rFonts w:eastAsiaTheme="majorEastAsia" w:cstheme="majorBidi"/>
          <w:b/>
          <w:bCs/>
          <w:iCs/>
        </w:rPr>
        <w:t>The alternative is to vote negative to reject the neoliberal justifications behind economic engagement in the 1AC --- that solves inevitable extinction</w:t>
      </w:r>
    </w:p>
    <w:p w:rsidR="00846B6D" w:rsidRPr="0033613F" w:rsidRDefault="00846B6D" w:rsidP="00846B6D">
      <w:pPr>
        <w:rPr>
          <w:sz w:val="14"/>
        </w:rPr>
      </w:pPr>
      <w:r w:rsidRPr="0033613F">
        <w:rPr>
          <w:b/>
        </w:rPr>
        <w:t>BROILLET 2010</w:t>
      </w:r>
      <w:r w:rsidRPr="0033613F">
        <w:rPr>
          <w:sz w:val="14"/>
        </w:rPr>
        <w:t xml:space="preserve"> (</w:t>
      </w:r>
      <w:proofErr w:type="spellStart"/>
      <w:r w:rsidRPr="0033613F">
        <w:rPr>
          <w:sz w:val="14"/>
        </w:rPr>
        <w:t>Dr</w:t>
      </w:r>
      <w:proofErr w:type="spellEnd"/>
      <w:r w:rsidRPr="0033613F">
        <w:rPr>
          <w:sz w:val="14"/>
        </w:rPr>
        <w:t xml:space="preserve"> Emmanuel </w:t>
      </w:r>
      <w:proofErr w:type="spellStart"/>
      <w:r w:rsidRPr="0033613F">
        <w:rPr>
          <w:sz w:val="14"/>
        </w:rPr>
        <w:t>Broillet</w:t>
      </w:r>
      <w:proofErr w:type="spellEnd"/>
      <w:proofErr w:type="gramStart"/>
      <w:r w:rsidRPr="0033613F">
        <w:rPr>
          <w:sz w:val="14"/>
        </w:rPr>
        <w:t>*  Current</w:t>
      </w:r>
      <w:proofErr w:type="gramEnd"/>
      <w:r w:rsidRPr="0033613F">
        <w:rPr>
          <w:sz w:val="14"/>
        </w:rPr>
        <w:t xml:space="preserve"> Concerns  &gt;  2010  &gt;  No 8, May 2010  &gt;  Latin America: The Advent of an Alternative to Neo-Liberalism and Authoritarian Socialism http://www.currentconcerns.ch/index.php?id=1028)</w:t>
      </w:r>
    </w:p>
    <w:p w:rsidR="00846B6D" w:rsidRPr="0033613F" w:rsidRDefault="00846B6D" w:rsidP="00846B6D">
      <w:pPr>
        <w:rPr>
          <w:highlight w:val="red"/>
        </w:rPr>
      </w:pPr>
    </w:p>
    <w:p w:rsidR="00846B6D" w:rsidRDefault="00846B6D" w:rsidP="00846B6D">
      <w:r w:rsidRPr="00846B6D">
        <w:t xml:space="preserve">A different world is possible and not utopian Building a different world can only succeed </w:t>
      </w:r>
    </w:p>
    <w:p w:rsidR="00846B6D" w:rsidRDefault="00846B6D" w:rsidP="00846B6D">
      <w:r>
        <w:t>AND</w:t>
      </w:r>
    </w:p>
    <w:p w:rsidR="00846B6D" w:rsidRPr="00846B6D" w:rsidRDefault="00846B6D" w:rsidP="00846B6D">
      <w:r w:rsidRPr="00846B6D">
        <w:t xml:space="preserve">Those who have neither projects nor objectives do not have anything to describe. </w:t>
      </w:r>
    </w:p>
    <w:p w:rsidR="00846B6D" w:rsidRPr="0033613F" w:rsidRDefault="00846B6D" w:rsidP="00846B6D">
      <w:pPr>
        <w:pStyle w:val="Heading3"/>
      </w:pPr>
      <w:r w:rsidRPr="0033613F">
        <w:lastRenderedPageBreak/>
        <w:t>2</w:t>
      </w:r>
    </w:p>
    <w:p w:rsidR="00846B6D" w:rsidRPr="0033613F" w:rsidRDefault="00846B6D" w:rsidP="00846B6D">
      <w:pPr>
        <w:pStyle w:val="Heading4"/>
      </w:pPr>
      <w:r w:rsidRPr="0033613F">
        <w:t xml:space="preserve">PEMEX reform passing now </w:t>
      </w:r>
      <w:r w:rsidRPr="0033613F">
        <w:rPr>
          <w:u w:val="single"/>
        </w:rPr>
        <w:t>because of</w:t>
      </w:r>
      <w:r w:rsidRPr="0033613F">
        <w:t xml:space="preserve"> Nieto’s political capital --- increase oil production through expertise and tech sharing</w:t>
      </w:r>
    </w:p>
    <w:p w:rsidR="00846B6D" w:rsidRPr="0033613F" w:rsidRDefault="00846B6D" w:rsidP="00846B6D">
      <w:r w:rsidRPr="0033613F">
        <w:rPr>
          <w:b/>
        </w:rPr>
        <w:t>O’Reilly 8-7</w:t>
      </w:r>
      <w:r w:rsidRPr="0033613F">
        <w:t xml:space="preserve"> (Andrew, 2013, Writer/Producer for Fox News Latino, “Mexico's Peña Nieto Pushes Oil Reform </w:t>
      </w:r>
      <w:proofErr w:type="gramStart"/>
      <w:r w:rsidRPr="0033613F">
        <w:t>Despite</w:t>
      </w:r>
      <w:proofErr w:type="gramEnd"/>
      <w:r w:rsidRPr="0033613F">
        <w:t xml:space="preserve"> Strong Opposition”, http://latino.foxnews.com/latino/money/2013/08/07/mexico-pena-nieto-pushes-oil-reform-despite-strong-opposition/#ixzz2dNoQAuJw)</w:t>
      </w:r>
    </w:p>
    <w:p w:rsidR="00846B6D" w:rsidRPr="0033613F" w:rsidRDefault="00846B6D" w:rsidP="00846B6D"/>
    <w:p w:rsidR="00846B6D" w:rsidRDefault="00846B6D" w:rsidP="00846B6D">
      <w:r w:rsidRPr="00846B6D">
        <w:t xml:space="preserve">The battle lines in the fight over the future of Mexico’s state-run oil </w:t>
      </w:r>
    </w:p>
    <w:p w:rsidR="00846B6D" w:rsidRDefault="00846B6D" w:rsidP="00846B6D">
      <w:r>
        <w:t>AND</w:t>
      </w:r>
    </w:p>
    <w:p w:rsidR="00846B6D" w:rsidRPr="00846B6D" w:rsidRDefault="00846B6D" w:rsidP="00846B6D">
      <w:proofErr w:type="gramStart"/>
      <w:r w:rsidRPr="00846B6D">
        <w:t>has</w:t>
      </w:r>
      <w:proofErr w:type="gramEnd"/>
      <w:r w:rsidRPr="00846B6D">
        <w:t xml:space="preserve"> also given his attention to becoming involved in his country’s oil industry.</w:t>
      </w:r>
    </w:p>
    <w:p w:rsidR="00846B6D" w:rsidRPr="0033613F" w:rsidRDefault="00846B6D" w:rsidP="00846B6D">
      <w:pPr>
        <w:pStyle w:val="Heading4"/>
      </w:pPr>
      <w:r w:rsidRPr="0033613F">
        <w:t>Cooperation with the US is unpopular in Mexico</w:t>
      </w:r>
    </w:p>
    <w:p w:rsidR="00846B6D" w:rsidRPr="0033613F" w:rsidRDefault="00846B6D" w:rsidP="00846B6D">
      <w:r w:rsidRPr="0033613F">
        <w:rPr>
          <w:b/>
        </w:rPr>
        <w:t>Long 13</w:t>
      </w:r>
      <w:r w:rsidRPr="0033613F">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846B6D" w:rsidRPr="0033613F" w:rsidRDefault="00846B6D" w:rsidP="00846B6D"/>
    <w:p w:rsidR="00846B6D" w:rsidRDefault="00846B6D" w:rsidP="00846B6D">
      <w:r w:rsidRPr="00846B6D">
        <w:t xml:space="preserve">Peña Nieto’s political incentives do not point to the same, high-profile cooperation </w:t>
      </w:r>
    </w:p>
    <w:p w:rsidR="00846B6D" w:rsidRDefault="00846B6D" w:rsidP="00846B6D">
      <w:r>
        <w:t>AND</w:t>
      </w:r>
    </w:p>
    <w:p w:rsidR="00846B6D" w:rsidRPr="00846B6D" w:rsidRDefault="00846B6D" w:rsidP="00846B6D">
      <w:proofErr w:type="gramStart"/>
      <w:r w:rsidRPr="00846B6D">
        <w:t>violations</w:t>
      </w:r>
      <w:proofErr w:type="gramEnd"/>
      <w:r w:rsidRPr="00846B6D">
        <w:t xml:space="preserve"> and the slow pace of judicial reform could also grow more serious.</w:t>
      </w:r>
    </w:p>
    <w:p w:rsidR="00846B6D" w:rsidRPr="0033613F" w:rsidRDefault="00846B6D" w:rsidP="00846B6D">
      <w:pPr>
        <w:pStyle w:val="Heading4"/>
      </w:pPr>
      <w:r w:rsidRPr="0033613F">
        <w:t>Absent energy reforms, Mexico will become a failed state --- overrides resilience</w:t>
      </w:r>
    </w:p>
    <w:p w:rsidR="00846B6D" w:rsidRPr="0033613F" w:rsidRDefault="00846B6D" w:rsidP="00846B6D">
      <w:proofErr w:type="spellStart"/>
      <w:r w:rsidRPr="0033613F">
        <w:rPr>
          <w:b/>
        </w:rPr>
        <w:t>Rathborne</w:t>
      </w:r>
      <w:proofErr w:type="spellEnd"/>
      <w:r w:rsidRPr="0033613F">
        <w:rPr>
          <w:b/>
        </w:rPr>
        <w:t xml:space="preserve"> 13</w:t>
      </w:r>
      <w:r w:rsidRPr="0033613F">
        <w:t xml:space="preserve"> (John-Paul 3-20-13; Financial Times, “Mexico’s reform plan lifts hopes for greater prosperity”, http://www.ft.com/intl/cms/s/0/a959b3fe-8a4f-11e2-bf79-00144feabdc0.html#axzz2XizM05rl)</w:t>
      </w:r>
    </w:p>
    <w:p w:rsidR="00846B6D" w:rsidRPr="0033613F" w:rsidRDefault="00846B6D" w:rsidP="00846B6D"/>
    <w:p w:rsidR="00846B6D" w:rsidRDefault="00846B6D" w:rsidP="00846B6D">
      <w:r w:rsidRPr="00846B6D">
        <w:t xml:space="preserve">Economists reckon the changes – from tougher competition policy to opening up the country’s almost </w:t>
      </w:r>
    </w:p>
    <w:p w:rsidR="00846B6D" w:rsidRDefault="00846B6D" w:rsidP="00846B6D">
      <w:r>
        <w:t>AND</w:t>
      </w:r>
    </w:p>
    <w:p w:rsidR="00846B6D" w:rsidRPr="00846B6D" w:rsidRDefault="00846B6D" w:rsidP="00846B6D">
      <w:proofErr w:type="gramStart"/>
      <w:r w:rsidRPr="00846B6D">
        <w:t>on</w:t>
      </w:r>
      <w:proofErr w:type="gramEnd"/>
      <w:r w:rsidRPr="00846B6D">
        <w:t xml:space="preserve"> many ears, given that half of the country lives in poverty.</w:t>
      </w:r>
    </w:p>
    <w:p w:rsidR="00846B6D" w:rsidRPr="0033613F" w:rsidRDefault="00846B6D" w:rsidP="00846B6D">
      <w:pPr>
        <w:pStyle w:val="Heading4"/>
      </w:pPr>
      <w:r w:rsidRPr="0033613F">
        <w:t>Collapse causes WMD terrorism</w:t>
      </w:r>
    </w:p>
    <w:p w:rsidR="00846B6D" w:rsidRPr="0033613F" w:rsidRDefault="00846B6D" w:rsidP="00846B6D">
      <w:r w:rsidRPr="0033613F">
        <w:rPr>
          <w:rStyle w:val="StyleStyleBold12pt"/>
        </w:rPr>
        <w:t>Brookes 9</w:t>
      </w:r>
      <w:r w:rsidRPr="0033613F">
        <w:t xml:space="preserve"> (Peter, Senior Fellow for National Security Affairs – Davis Institute at The Heritage Foundation, “Mexican Mayhem: Narcotics Traffickers Threaten Mexico and U.S.”, Heritage Commentary, 3-4, http://www.heritage.org/research/commentary/2009/03/mexican-mayhem-narcotics-traffickers-threaten-mexico-and-us)</w:t>
      </w:r>
    </w:p>
    <w:p w:rsidR="00846B6D" w:rsidRPr="0033613F" w:rsidRDefault="00846B6D" w:rsidP="00846B6D"/>
    <w:p w:rsidR="00846B6D" w:rsidRDefault="00846B6D" w:rsidP="00846B6D">
      <w:r w:rsidRPr="00846B6D">
        <w:t xml:space="preserve">Unfortunately, we're entangled in Mexico's lurch toward instability. According to the NDIC, </w:t>
      </w:r>
    </w:p>
    <w:p w:rsidR="00846B6D" w:rsidRDefault="00846B6D" w:rsidP="00846B6D">
      <w:r>
        <w:t>AND</w:t>
      </w:r>
    </w:p>
    <w:p w:rsidR="00846B6D" w:rsidRPr="00846B6D" w:rsidRDefault="00846B6D" w:rsidP="00846B6D">
      <w:proofErr w:type="gramStart"/>
      <w:r w:rsidRPr="00846B6D">
        <w:t>proximity</w:t>
      </w:r>
      <w:proofErr w:type="gramEnd"/>
      <w:r w:rsidRPr="00846B6D">
        <w:t>, that's arguably correct. So what can or should be done?</w:t>
      </w:r>
    </w:p>
    <w:p w:rsidR="00846B6D" w:rsidRPr="0033613F" w:rsidRDefault="00846B6D" w:rsidP="00846B6D">
      <w:pPr>
        <w:pStyle w:val="Heading4"/>
        <w:rPr>
          <w:rStyle w:val="TitleChar"/>
          <w:sz w:val="28"/>
        </w:rPr>
      </w:pPr>
      <w:r w:rsidRPr="0033613F">
        <w:t xml:space="preserve">Terrorism is </w:t>
      </w:r>
      <w:r w:rsidRPr="0033613F">
        <w:rPr>
          <w:u w:val="single"/>
        </w:rPr>
        <w:t>real</w:t>
      </w:r>
      <w:r w:rsidRPr="0033613F">
        <w:t xml:space="preserve"> and </w:t>
      </w:r>
      <w:r w:rsidRPr="0033613F">
        <w:rPr>
          <w:u w:val="single"/>
        </w:rPr>
        <w:t>terrorists want nukes</w:t>
      </w:r>
      <w:r w:rsidRPr="0033613F">
        <w:t xml:space="preserve"> --- ensures </w:t>
      </w:r>
      <w:r w:rsidRPr="0033613F">
        <w:rPr>
          <w:u w:val="single"/>
        </w:rPr>
        <w:t>nuclear winter</w:t>
      </w:r>
      <w:r w:rsidRPr="0033613F">
        <w:t xml:space="preserve"> and </w:t>
      </w:r>
      <w:r w:rsidRPr="0033613F">
        <w:rPr>
          <w:u w:val="single"/>
        </w:rPr>
        <w:t>extinction</w:t>
      </w:r>
    </w:p>
    <w:p w:rsidR="00846B6D" w:rsidRPr="0033613F" w:rsidRDefault="00846B6D" w:rsidP="00846B6D">
      <w:r w:rsidRPr="0033613F">
        <w:rPr>
          <w:b/>
        </w:rPr>
        <w:t>Creamer 11</w:t>
      </w:r>
      <w:r w:rsidRPr="0033613F">
        <w:t xml:space="preserve"> (Robert, Political Organizer and Strategist – Strategic Consulting Group, “Post-Bin Laden, It's Time to End the Threat of Nuclear Terrorism for Good”, Huffington Post, 5-12, http://www.huffingtonpost.com/robert-creamer/post-bin-laden---it-is-ti_b_860954.html)</w:t>
      </w:r>
    </w:p>
    <w:p w:rsidR="00846B6D" w:rsidRPr="0033613F" w:rsidRDefault="00846B6D" w:rsidP="00846B6D"/>
    <w:p w:rsidR="00846B6D" w:rsidRDefault="00846B6D" w:rsidP="00846B6D">
      <w:r w:rsidRPr="00846B6D">
        <w:t xml:space="preserve">Worse, al Qaeda and other terrorist organizations have vowed to obtain and actually use </w:t>
      </w:r>
    </w:p>
    <w:p w:rsidR="00846B6D" w:rsidRDefault="00846B6D" w:rsidP="00846B6D">
      <w:r>
        <w:t>AND</w:t>
      </w:r>
    </w:p>
    <w:p w:rsidR="00846B6D" w:rsidRPr="00846B6D" w:rsidRDefault="00846B6D" w:rsidP="00846B6D">
      <w:r w:rsidRPr="00846B6D">
        <w:lastRenderedPageBreak/>
        <w:t>. Much of the world's surface would reach winter temperatures in the summer.</w:t>
      </w:r>
    </w:p>
    <w:p w:rsidR="00846B6D" w:rsidRPr="0033613F" w:rsidRDefault="00846B6D" w:rsidP="00846B6D">
      <w:pPr>
        <w:pStyle w:val="Heading3"/>
      </w:pPr>
      <w:r w:rsidRPr="0033613F">
        <w:lastRenderedPageBreak/>
        <w:t>3</w:t>
      </w:r>
    </w:p>
    <w:p w:rsidR="00846B6D" w:rsidRPr="0033613F" w:rsidRDefault="00846B6D" w:rsidP="00846B6D">
      <w:pPr>
        <w:pStyle w:val="Heading4"/>
      </w:pPr>
      <w:r w:rsidRPr="0033613F">
        <w:t xml:space="preserve">Mexico is an </w:t>
      </w:r>
      <w:r w:rsidRPr="0033613F">
        <w:rPr>
          <w:u w:val="single"/>
        </w:rPr>
        <w:t>egregious</w:t>
      </w:r>
      <w:r w:rsidRPr="0033613F">
        <w:t xml:space="preserve"> human rights violator --- use your ballot to </w:t>
      </w:r>
      <w:r w:rsidRPr="0033613F">
        <w:rPr>
          <w:u w:val="single"/>
        </w:rPr>
        <w:t>shun them</w:t>
      </w:r>
    </w:p>
    <w:p w:rsidR="00846B6D" w:rsidRPr="0033613F" w:rsidRDefault="00846B6D" w:rsidP="00846B6D">
      <w:pPr>
        <w:rPr>
          <w:sz w:val="14"/>
        </w:rPr>
      </w:pPr>
      <w:r w:rsidRPr="0033613F">
        <w:rPr>
          <w:b/>
        </w:rPr>
        <w:t>UNITED NATIONS 2013</w:t>
      </w:r>
      <w:r w:rsidRPr="0033613F">
        <w:rPr>
          <w:sz w:val="14"/>
        </w:rPr>
        <w:t xml:space="preserve"> (UN News Centre, “Mexico must strengthen its protection of human rights, reduce use of military – UN expert”, 5-3, http://www.un.org/apps/news/story.asp?NewsID=44817&amp;Cr=Mexico&amp;Cr1=#.Uc9VcPm1FqW)</w:t>
      </w:r>
    </w:p>
    <w:p w:rsidR="00846B6D" w:rsidRPr="0033613F" w:rsidRDefault="00846B6D" w:rsidP="00846B6D"/>
    <w:p w:rsidR="00846B6D" w:rsidRDefault="00846B6D" w:rsidP="00846B6D">
      <w:r w:rsidRPr="00846B6D">
        <w:t xml:space="preserve">A United Nations independent expert today urged the Mexican Government to strengthen the national structures </w:t>
      </w:r>
    </w:p>
    <w:p w:rsidR="00846B6D" w:rsidRDefault="00846B6D" w:rsidP="00846B6D">
      <w:r>
        <w:t>AND</w:t>
      </w:r>
    </w:p>
    <w:p w:rsidR="00846B6D" w:rsidRPr="00846B6D" w:rsidRDefault="00846B6D" w:rsidP="00846B6D">
      <w:proofErr w:type="gramStart"/>
      <w:r w:rsidRPr="00846B6D">
        <w:t>but</w:t>
      </w:r>
      <w:proofErr w:type="gramEnd"/>
      <w:r w:rsidRPr="00846B6D">
        <w:t xml:space="preserve"> to restore the value that society attaches to life,” he said.</w:t>
      </w:r>
    </w:p>
    <w:p w:rsidR="00846B6D" w:rsidRPr="0033613F" w:rsidRDefault="00846B6D" w:rsidP="00846B6D">
      <w:pPr>
        <w:pStyle w:val="Heading4"/>
        <w:rPr>
          <w:u w:val="single"/>
        </w:rPr>
      </w:pPr>
      <w:r w:rsidRPr="0033613F">
        <w:t xml:space="preserve">And --- </w:t>
      </w:r>
      <w:r w:rsidRPr="0033613F">
        <w:rPr>
          <w:u w:val="single"/>
        </w:rPr>
        <w:t>that outweighs the aff</w:t>
      </w:r>
    </w:p>
    <w:p w:rsidR="00846B6D" w:rsidRPr="0033613F" w:rsidRDefault="00846B6D" w:rsidP="00846B6D">
      <w:pPr>
        <w:rPr>
          <w:sz w:val="14"/>
        </w:rPr>
      </w:pPr>
      <w:r w:rsidRPr="0033613F">
        <w:rPr>
          <w:b/>
        </w:rPr>
        <w:t>ANDERSON 2004</w:t>
      </w:r>
      <w:r w:rsidRPr="0033613F">
        <w:rPr>
          <w:sz w:val="14"/>
        </w:rPr>
        <w:t xml:space="preserve"> (</w:t>
      </w:r>
      <w:proofErr w:type="spellStart"/>
      <w:r w:rsidRPr="0033613F">
        <w:rPr>
          <w:sz w:val="14"/>
        </w:rPr>
        <w:t>Kerby</w:t>
      </w:r>
      <w:proofErr w:type="spellEnd"/>
      <w:r w:rsidRPr="0033613F">
        <w:rPr>
          <w:sz w:val="14"/>
        </w:rPr>
        <w:t xml:space="preserve"> Anderson is the National Director of Probe Ministries International</w:t>
      </w:r>
      <w:proofErr w:type="gramStart"/>
      <w:r w:rsidRPr="0033613F">
        <w:rPr>
          <w:sz w:val="14"/>
        </w:rPr>
        <w:t>, ,</w:t>
      </w:r>
      <w:proofErr w:type="gramEnd"/>
      <w:r w:rsidRPr="0033613F">
        <w:rPr>
          <w:sz w:val="14"/>
        </w:rPr>
        <w:t xml:space="preserve"> Probe Ministries “Utilitarianism:</w:t>
      </w:r>
    </w:p>
    <w:p w:rsidR="00846B6D" w:rsidRPr="0033613F" w:rsidRDefault="00846B6D" w:rsidP="00846B6D">
      <w:pPr>
        <w:rPr>
          <w:sz w:val="14"/>
        </w:rPr>
      </w:pPr>
      <w:r w:rsidRPr="0033613F">
        <w:rPr>
          <w:sz w:val="14"/>
        </w:rPr>
        <w:t>The Greatest Good for the Greatest Number” http://www.probe.org/theology-and-philosophy/worldview--philosophy/utilitarianism-the-greatest-good-for-thegreatest-number.html)</w:t>
      </w:r>
    </w:p>
    <w:p w:rsidR="00846B6D" w:rsidRPr="0033613F" w:rsidRDefault="00846B6D" w:rsidP="00846B6D"/>
    <w:p w:rsidR="00846B6D" w:rsidRDefault="00846B6D" w:rsidP="00846B6D">
      <w:r w:rsidRPr="00846B6D">
        <w:t>One problem with utilitarianism is that it leads to an "end justifies the means</w:t>
      </w:r>
    </w:p>
    <w:p w:rsidR="00846B6D" w:rsidRDefault="00846B6D" w:rsidP="00846B6D">
      <w:r>
        <w:t>AND</w:t>
      </w:r>
    </w:p>
    <w:p w:rsidR="00846B6D" w:rsidRPr="00846B6D" w:rsidRDefault="00846B6D" w:rsidP="00846B6D">
      <w:proofErr w:type="gramStart"/>
      <w:r w:rsidRPr="00846B6D">
        <w:t>the</w:t>
      </w:r>
      <w:proofErr w:type="gramEnd"/>
      <w:r w:rsidRPr="00846B6D">
        <w:t xml:space="preserve"> mechanism used to judge the action </w:t>
      </w:r>
      <w:proofErr w:type="spellStart"/>
      <w:r w:rsidRPr="00846B6D">
        <w:t>itself.inviolability</w:t>
      </w:r>
      <w:proofErr w:type="spellEnd"/>
      <w:r w:rsidRPr="00846B6D">
        <w:t xml:space="preserve"> is intrinsically valuable.</w:t>
      </w:r>
    </w:p>
    <w:p w:rsidR="00846B6D" w:rsidRPr="0033613F" w:rsidRDefault="00846B6D" w:rsidP="00846B6D">
      <w:pPr>
        <w:pStyle w:val="Heading3"/>
      </w:pPr>
      <w:r w:rsidRPr="0033613F">
        <w:lastRenderedPageBreak/>
        <w:t>4</w:t>
      </w:r>
    </w:p>
    <w:p w:rsidR="00846B6D" w:rsidRPr="0033613F" w:rsidRDefault="00846B6D" w:rsidP="00846B6D">
      <w:pPr>
        <w:rPr>
          <w:lang w:eastAsia="zh-CN"/>
        </w:rPr>
      </w:pPr>
    </w:p>
    <w:p w:rsidR="00846B6D" w:rsidRPr="0033613F" w:rsidRDefault="00846B6D" w:rsidP="00846B6D">
      <w:pPr>
        <w:rPr>
          <w:b/>
        </w:rPr>
      </w:pPr>
      <w:r w:rsidRPr="0033613F">
        <w:rPr>
          <w:b/>
        </w:rPr>
        <w:t xml:space="preserve">Text: The United States federal government should mandate and fund the mass commercialization of thermal </w:t>
      </w:r>
      <w:proofErr w:type="spellStart"/>
      <w:r w:rsidRPr="0033613F">
        <w:rPr>
          <w:b/>
        </w:rPr>
        <w:t>depolymerization</w:t>
      </w:r>
      <w:proofErr w:type="spellEnd"/>
      <w:r w:rsidRPr="0033613F">
        <w:rPr>
          <w:b/>
        </w:rPr>
        <w:t xml:space="preserve"> as a way to eliminate oil dependence, providing incentives, subsidies, and loans for the creation of up to 1000 TDP plants, give international assistance for stainless steel desalination, fully fund and accelerate the F35 program, and pass the Global Food Security Act.</w:t>
      </w:r>
    </w:p>
    <w:p w:rsidR="00846B6D" w:rsidRPr="0033613F" w:rsidRDefault="00846B6D" w:rsidP="00846B6D"/>
    <w:p w:rsidR="00846B6D" w:rsidRPr="0033613F" w:rsidRDefault="00846B6D" w:rsidP="00846B6D">
      <w:pPr>
        <w:rPr>
          <w:b/>
        </w:rPr>
      </w:pPr>
      <w:r w:rsidRPr="0033613F">
        <w:rPr>
          <w:b/>
        </w:rPr>
        <w:t>That solves food security</w:t>
      </w:r>
    </w:p>
    <w:p w:rsidR="00846B6D" w:rsidRPr="0033613F" w:rsidRDefault="00846B6D" w:rsidP="00846B6D">
      <w:r w:rsidRPr="0033613F">
        <w:rPr>
          <w:rFonts w:eastAsia="Times New Roman"/>
          <w:b/>
          <w:bCs/>
          <w:szCs w:val="26"/>
        </w:rPr>
        <w:t>Lugar, 09</w:t>
      </w:r>
      <w:r w:rsidRPr="0033613F">
        <w:t xml:space="preserve"> – US Senator (Richard, CQ Congressional Testimony, “Alleviating Global Hunger, 3/24, lexis </w:t>
      </w:r>
    </w:p>
    <w:p w:rsidR="00846B6D" w:rsidRDefault="00846B6D" w:rsidP="00846B6D">
      <w:r w:rsidRPr="00846B6D">
        <w:t xml:space="preserve">These severe humanitarian consequences of hunger are sufficient cause for us to strengthen our approach </w:t>
      </w:r>
    </w:p>
    <w:p w:rsidR="00846B6D" w:rsidRDefault="00846B6D" w:rsidP="00846B6D">
      <w:r>
        <w:t>AND</w:t>
      </w:r>
    </w:p>
    <w:p w:rsidR="00846B6D" w:rsidRPr="00846B6D" w:rsidRDefault="00846B6D" w:rsidP="00846B6D">
      <w:proofErr w:type="gramStart"/>
      <w:r w:rsidRPr="00846B6D">
        <w:t>for</w:t>
      </w:r>
      <w:proofErr w:type="gramEnd"/>
      <w:r w:rsidRPr="00846B6D">
        <w:t xml:space="preserve"> holding this hearing and look forward to the discussion with our witnesses. </w:t>
      </w:r>
    </w:p>
    <w:p w:rsidR="00846B6D" w:rsidRPr="0033613F" w:rsidRDefault="00846B6D" w:rsidP="00846B6D">
      <w:pPr>
        <w:rPr>
          <w:b/>
        </w:rPr>
      </w:pPr>
    </w:p>
    <w:p w:rsidR="00846B6D" w:rsidRPr="0033613F" w:rsidRDefault="00846B6D" w:rsidP="00846B6D">
      <w:pPr>
        <w:rPr>
          <w:b/>
        </w:rPr>
      </w:pPr>
      <w:r w:rsidRPr="0033613F">
        <w:rPr>
          <w:b/>
        </w:rPr>
        <w:t>TDP can completely replace imported oil</w:t>
      </w:r>
    </w:p>
    <w:p w:rsidR="00846B6D" w:rsidRPr="0033613F" w:rsidRDefault="00846B6D" w:rsidP="00846B6D">
      <w:r w:rsidRPr="0033613F">
        <w:rPr>
          <w:b/>
        </w:rPr>
        <w:t>Kantor</w:t>
      </w:r>
      <w:r w:rsidRPr="0033613F">
        <w:rPr>
          <w:b/>
          <w:bCs/>
        </w:rPr>
        <w:t xml:space="preserve">, </w:t>
      </w:r>
      <w:r w:rsidRPr="0033613F">
        <w:rPr>
          <w:b/>
        </w:rPr>
        <w:t>4 –</w:t>
      </w:r>
      <w:r w:rsidRPr="0033613F">
        <w:rPr>
          <w:bCs/>
        </w:rPr>
        <w:t xml:space="preserve"> technology writer (Andrew, USA Today, 1/22/2004, http://www.usatoday.com/tech/columnist/andrewkantor/2004-01-22-kantor_x.htm)</w:t>
      </w:r>
    </w:p>
    <w:p w:rsidR="00846B6D" w:rsidRDefault="00846B6D" w:rsidP="00846B6D">
      <w:r w:rsidRPr="00846B6D">
        <w:t xml:space="preserve">At first, it was the oil angle that was TDP's selling point. In </w:t>
      </w:r>
    </w:p>
    <w:p w:rsidR="00846B6D" w:rsidRDefault="00846B6D" w:rsidP="00846B6D">
      <w:r>
        <w:t>AND</w:t>
      </w:r>
    </w:p>
    <w:p w:rsidR="00846B6D" w:rsidRPr="00846B6D" w:rsidRDefault="00846B6D" w:rsidP="00846B6D">
      <w:proofErr w:type="gramStart"/>
      <w:r w:rsidRPr="00846B6D">
        <w:t>using</w:t>
      </w:r>
      <w:proofErr w:type="gramEnd"/>
      <w:r w:rsidRPr="00846B6D">
        <w:t xml:space="preserve"> TDP, we could stop our oil imports…and then some.</w:t>
      </w:r>
    </w:p>
    <w:p w:rsidR="00846B6D" w:rsidRDefault="00846B6D" w:rsidP="00846B6D">
      <w:pPr>
        <w:rPr>
          <w:b/>
        </w:rPr>
      </w:pPr>
    </w:p>
    <w:p w:rsidR="00846B6D" w:rsidRPr="00E3368D" w:rsidRDefault="00846B6D" w:rsidP="00846B6D">
      <w:pPr>
        <w:rPr>
          <w:b/>
        </w:rPr>
      </w:pPr>
      <w:r w:rsidRPr="00E3368D">
        <w:rPr>
          <w:b/>
        </w:rPr>
        <w:t>Desalination technologies solves imminent water scarcity</w:t>
      </w:r>
    </w:p>
    <w:p w:rsidR="00846B6D" w:rsidRPr="0033613F" w:rsidRDefault="00846B6D" w:rsidP="00846B6D">
      <w:r w:rsidRPr="0033613F">
        <w:rPr>
          <w:b/>
        </w:rPr>
        <w:t>ISSF, 10</w:t>
      </w:r>
      <w:r w:rsidRPr="0033613F">
        <w:t xml:space="preserve"> (International Stainless Steel Forum, subsidiary of the World Steel Organization, the consortium of companies that produces 80% of the world’s stainless steel, compiled by the CEOs of 18 of the largest steel production and research facilities in the world, “Desalination in Stainless Steel: A sustainable solution for the purification of salt water”, World Stainless, 2010, http://www.worldstainless.org/Files/issf/non-image-files/PDF/ISSF_Desalination_in_Stainless_Steel.pdf)</w:t>
      </w:r>
    </w:p>
    <w:p w:rsidR="00846B6D" w:rsidRDefault="00846B6D" w:rsidP="00846B6D">
      <w:r w:rsidRPr="00846B6D">
        <w:t xml:space="preserve">Current efforts to make our world more sustainable are </w:t>
      </w:r>
      <w:proofErr w:type="spellStart"/>
      <w:r w:rsidRPr="00846B6D">
        <w:t>increas</w:t>
      </w:r>
      <w:proofErr w:type="spellEnd"/>
      <w:r w:rsidRPr="00846B6D">
        <w:t xml:space="preserve">- </w:t>
      </w:r>
      <w:proofErr w:type="spellStart"/>
      <w:r w:rsidRPr="00846B6D">
        <w:t>ingly</w:t>
      </w:r>
      <w:proofErr w:type="spellEnd"/>
      <w:r w:rsidRPr="00846B6D">
        <w:t xml:space="preserve"> </w:t>
      </w:r>
      <w:proofErr w:type="spellStart"/>
      <w:r w:rsidRPr="00846B6D">
        <w:t>focussed</w:t>
      </w:r>
      <w:proofErr w:type="spellEnd"/>
      <w:r w:rsidRPr="00846B6D">
        <w:t xml:space="preserve"> on the </w:t>
      </w:r>
    </w:p>
    <w:p w:rsidR="00846B6D" w:rsidRDefault="00846B6D" w:rsidP="00846B6D">
      <w:r>
        <w:t>AND</w:t>
      </w:r>
    </w:p>
    <w:p w:rsidR="00846B6D" w:rsidRPr="00846B6D" w:rsidRDefault="00846B6D" w:rsidP="00846B6D">
      <w:proofErr w:type="gramStart"/>
      <w:r w:rsidRPr="00846B6D">
        <w:t>should</w:t>
      </w:r>
      <w:proofErr w:type="gramEnd"/>
      <w:r w:rsidRPr="00846B6D">
        <w:t xml:space="preserve"> be </w:t>
      </w:r>
      <w:proofErr w:type="spellStart"/>
      <w:r w:rsidRPr="00846B6D">
        <w:t>utilised</w:t>
      </w:r>
      <w:proofErr w:type="spellEnd"/>
      <w:r w:rsidRPr="00846B6D">
        <w:t xml:space="preserve"> wherever </w:t>
      </w:r>
      <w:proofErr w:type="spellStart"/>
      <w:r w:rsidRPr="00846B6D">
        <w:t>cor</w:t>
      </w:r>
      <w:proofErr w:type="spellEnd"/>
      <w:r w:rsidRPr="00846B6D">
        <w:t xml:space="preserve">- </w:t>
      </w:r>
      <w:proofErr w:type="spellStart"/>
      <w:r w:rsidRPr="00846B6D">
        <w:t>rosion</w:t>
      </w:r>
      <w:proofErr w:type="spellEnd"/>
      <w:r w:rsidRPr="00846B6D">
        <w:t xml:space="preserve"> resistance and durability are key requirements.</w:t>
      </w:r>
    </w:p>
    <w:p w:rsidR="00846B6D" w:rsidRPr="0033613F" w:rsidRDefault="00846B6D" w:rsidP="00846B6D">
      <w:pPr>
        <w:pStyle w:val="Heading3"/>
      </w:pPr>
      <w:r w:rsidRPr="0033613F">
        <w:lastRenderedPageBreak/>
        <w:t>5</w:t>
      </w:r>
    </w:p>
    <w:p w:rsidR="00846B6D" w:rsidRPr="0033613F" w:rsidRDefault="00846B6D" w:rsidP="00846B6D">
      <w:pPr>
        <w:rPr>
          <w:b/>
        </w:rPr>
      </w:pPr>
    </w:p>
    <w:p w:rsidR="00846B6D" w:rsidRPr="00851B40" w:rsidRDefault="00846B6D" w:rsidP="00846B6D">
      <w:pPr>
        <w:rPr>
          <w:b/>
        </w:rPr>
      </w:pPr>
      <w:r w:rsidRPr="00851B40">
        <w:rPr>
          <w:b/>
        </w:rPr>
        <w:t xml:space="preserve">Text: The </w:t>
      </w:r>
      <w:r>
        <w:rPr>
          <w:b/>
        </w:rPr>
        <w:t xml:space="preserve">Export-Import Bank of the </w:t>
      </w:r>
      <w:r w:rsidRPr="00851B40">
        <w:rPr>
          <w:b/>
        </w:rPr>
        <w:t xml:space="preserve">United States should ask </w:t>
      </w:r>
      <w:r>
        <w:rPr>
          <w:b/>
        </w:rPr>
        <w:t>the Japan Bank for International Cooperation</w:t>
      </w:r>
      <w:r w:rsidRPr="00851B40">
        <w:rPr>
          <w:b/>
        </w:rPr>
        <w:t xml:space="preserve"> to</w:t>
      </w:r>
      <w:r>
        <w:rPr>
          <w:b/>
        </w:rPr>
        <w:t xml:space="preserve"> establish</w:t>
      </w:r>
      <w:r w:rsidRPr="00851B40">
        <w:rPr>
          <w:b/>
        </w:rPr>
        <w:t xml:space="preserve"> </w:t>
      </w:r>
      <w:r w:rsidRPr="00E3368D">
        <w:rPr>
          <w:b/>
        </w:rPr>
        <w:t xml:space="preserve">a </w:t>
      </w:r>
      <w:proofErr w:type="spellStart"/>
      <w:r w:rsidRPr="00E3368D">
        <w:rPr>
          <w:b/>
        </w:rPr>
        <w:t>binational</w:t>
      </w:r>
      <w:proofErr w:type="spellEnd"/>
      <w:r w:rsidRPr="00E3368D">
        <w:rPr>
          <w:b/>
        </w:rPr>
        <w:t xml:space="preserve"> water bank in the Colorado River Basin.</w:t>
      </w:r>
      <w:r>
        <w:rPr>
          <w:b/>
        </w:rPr>
        <w:t xml:space="preserve">  The Export-Import Bank of the United States should offer to provide </w:t>
      </w:r>
      <w:r w:rsidRPr="00851B40">
        <w:rPr>
          <w:b/>
        </w:rPr>
        <w:t xml:space="preserve">necessary guidance and non-financial support to </w:t>
      </w:r>
      <w:r>
        <w:rPr>
          <w:b/>
        </w:rPr>
        <w:t xml:space="preserve">aid </w:t>
      </w:r>
      <w:r w:rsidRPr="00851B40">
        <w:rPr>
          <w:b/>
        </w:rPr>
        <w:t>implementation.</w:t>
      </w:r>
    </w:p>
    <w:p w:rsidR="00846B6D" w:rsidRPr="00A25D27" w:rsidRDefault="00846B6D" w:rsidP="00846B6D"/>
    <w:p w:rsidR="00846B6D" w:rsidRPr="00851B40" w:rsidRDefault="00846B6D" w:rsidP="00846B6D">
      <w:pPr>
        <w:rPr>
          <w:b/>
        </w:rPr>
      </w:pPr>
      <w:r>
        <w:rPr>
          <w:b/>
        </w:rPr>
        <w:t xml:space="preserve">The counterplan </w:t>
      </w:r>
      <w:r w:rsidRPr="00206CE2">
        <w:rPr>
          <w:b/>
          <w:u w:val="single"/>
        </w:rPr>
        <w:t>generates funding</w:t>
      </w:r>
      <w:r>
        <w:rPr>
          <w:b/>
        </w:rPr>
        <w:t xml:space="preserve"> to </w:t>
      </w:r>
      <w:r w:rsidRPr="0013359D">
        <w:rPr>
          <w:b/>
          <w:u w:val="single"/>
        </w:rPr>
        <w:t>solv</w:t>
      </w:r>
      <w:r>
        <w:rPr>
          <w:b/>
          <w:u w:val="single"/>
        </w:rPr>
        <w:t>e</w:t>
      </w:r>
      <w:r w:rsidRPr="0013359D">
        <w:rPr>
          <w:b/>
          <w:u w:val="single"/>
        </w:rPr>
        <w:t xml:space="preserve"> the case</w:t>
      </w:r>
    </w:p>
    <w:p w:rsidR="00846B6D" w:rsidRPr="00851B40" w:rsidRDefault="00846B6D" w:rsidP="00846B6D">
      <w:proofErr w:type="spellStart"/>
      <w:r w:rsidRPr="00851B40">
        <w:rPr>
          <w:b/>
        </w:rPr>
        <w:t>Isozumi</w:t>
      </w:r>
      <w:proofErr w:type="spellEnd"/>
      <w:r w:rsidRPr="00851B40">
        <w:rPr>
          <w:b/>
        </w:rPr>
        <w:t xml:space="preserve"> 10 </w:t>
      </w:r>
      <w:r w:rsidRPr="00851B40">
        <w:t xml:space="preserve">(Tadashi, Staff Writer – Yomiuri </w:t>
      </w:r>
      <w:proofErr w:type="spellStart"/>
      <w:r w:rsidRPr="00851B40">
        <w:t>Shimbun</w:t>
      </w:r>
      <w:proofErr w:type="spellEnd"/>
      <w:r w:rsidRPr="00851B40">
        <w:t xml:space="preserve">, and Tomoko </w:t>
      </w:r>
      <w:proofErr w:type="spellStart"/>
      <w:r w:rsidRPr="00851B40">
        <w:t>Echizenya</w:t>
      </w:r>
      <w:proofErr w:type="spellEnd"/>
      <w:r w:rsidRPr="00851B40">
        <w:t xml:space="preserve">, Staff Writer – Yomiuri </w:t>
      </w:r>
      <w:proofErr w:type="spellStart"/>
      <w:r w:rsidRPr="00851B40">
        <w:t>Shimbun</w:t>
      </w:r>
      <w:proofErr w:type="spellEnd"/>
      <w:r w:rsidRPr="00851B40">
        <w:t xml:space="preserve">, “Overseas projects get push / JBIC to help Japanese firms get infrastructure projects abroad”, Yomiuri </w:t>
      </w:r>
      <w:proofErr w:type="spellStart"/>
      <w:r w:rsidRPr="00851B40">
        <w:t>Shimbun</w:t>
      </w:r>
      <w:proofErr w:type="spellEnd"/>
      <w:r w:rsidRPr="00851B40">
        <w:t>, 12-9, http://www.yomiuri.co.jp/dy/business/T101208005354.htm)</w:t>
      </w:r>
    </w:p>
    <w:p w:rsidR="00846B6D" w:rsidRPr="0088022A" w:rsidRDefault="00846B6D" w:rsidP="00846B6D"/>
    <w:p w:rsidR="00846B6D" w:rsidRDefault="00846B6D" w:rsidP="00846B6D">
      <w:r w:rsidRPr="00846B6D">
        <w:t xml:space="preserve">The government's decision to spin off the Japan Bank for International Cooperation from the Japan </w:t>
      </w:r>
    </w:p>
    <w:p w:rsidR="00846B6D" w:rsidRDefault="00846B6D" w:rsidP="00846B6D">
      <w:r>
        <w:t>AND</w:t>
      </w:r>
    </w:p>
    <w:p w:rsidR="00846B6D" w:rsidRPr="00846B6D" w:rsidRDefault="00846B6D" w:rsidP="00846B6D">
      <w:proofErr w:type="gramStart"/>
      <w:r w:rsidRPr="00846B6D">
        <w:t>funding</w:t>
      </w:r>
      <w:proofErr w:type="gramEnd"/>
      <w:r w:rsidRPr="00846B6D">
        <w:t xml:space="preserve"> projects, it will embolden private financial institutions to also provide funding.</w:t>
      </w:r>
    </w:p>
    <w:p w:rsidR="00846B6D" w:rsidRDefault="00846B6D" w:rsidP="00846B6D">
      <w:pPr>
        <w:rPr>
          <w:b/>
        </w:rPr>
      </w:pPr>
    </w:p>
    <w:p w:rsidR="00846B6D" w:rsidRPr="00D254F3" w:rsidRDefault="00846B6D" w:rsidP="00846B6D">
      <w:pPr>
        <w:rPr>
          <w:b/>
        </w:rPr>
      </w:pPr>
      <w:r>
        <w:rPr>
          <w:b/>
        </w:rPr>
        <w:t xml:space="preserve">That solidifies </w:t>
      </w:r>
      <w:r w:rsidRPr="00D254F3">
        <w:rPr>
          <w:b/>
        </w:rPr>
        <w:t xml:space="preserve">bilateral economic ties </w:t>
      </w:r>
      <w:r>
        <w:rPr>
          <w:b/>
        </w:rPr>
        <w:t>–</w:t>
      </w:r>
      <w:r w:rsidRPr="00D254F3">
        <w:rPr>
          <w:b/>
        </w:rPr>
        <w:t xml:space="preserve"> key to overall cooperation</w:t>
      </w:r>
    </w:p>
    <w:p w:rsidR="00846B6D" w:rsidRPr="00D254F3" w:rsidRDefault="00846B6D" w:rsidP="00846B6D">
      <w:r w:rsidRPr="00D254F3">
        <w:rPr>
          <w:b/>
        </w:rPr>
        <w:t>Katz 7</w:t>
      </w:r>
      <w:r w:rsidRPr="00D254F3">
        <w:t xml:space="preserve"> (Sherman, Senior Associate – Carnegie Endowment, “A Closer Japan-U.S. Economic Relationship”, Carnegie Experts Roundtable, 2-22, http://www.carnegieendowment.org/events/?fa=970)</w:t>
      </w:r>
    </w:p>
    <w:p w:rsidR="00846B6D" w:rsidRPr="00D254F3" w:rsidRDefault="00846B6D" w:rsidP="00846B6D"/>
    <w:p w:rsidR="00846B6D" w:rsidRDefault="00846B6D" w:rsidP="00846B6D">
      <w:r w:rsidRPr="00846B6D">
        <w:t xml:space="preserve">U.S.-Japan relations and the shared values on which they are founded </w:t>
      </w:r>
    </w:p>
    <w:p w:rsidR="00846B6D" w:rsidRDefault="00846B6D" w:rsidP="00846B6D">
      <w:r>
        <w:t>AND</w:t>
      </w:r>
    </w:p>
    <w:p w:rsidR="00846B6D" w:rsidRPr="00D254F3" w:rsidRDefault="00846B6D" w:rsidP="00846B6D">
      <w:proofErr w:type="gramStart"/>
      <w:r w:rsidRPr="00D254F3">
        <w:t>jobs</w:t>
      </w:r>
      <w:proofErr w:type="gramEnd"/>
      <w:r w:rsidRPr="00D254F3">
        <w:t xml:space="preserve"> for American workers.</w:t>
      </w:r>
    </w:p>
    <w:p w:rsidR="00846B6D" w:rsidRPr="00D254F3" w:rsidRDefault="00846B6D" w:rsidP="00846B6D"/>
    <w:p w:rsidR="00846B6D" w:rsidRPr="00D254F3" w:rsidRDefault="00846B6D" w:rsidP="00846B6D">
      <w:pPr>
        <w:rPr>
          <w:b/>
        </w:rPr>
      </w:pPr>
      <w:r w:rsidRPr="00D254F3">
        <w:rPr>
          <w:b/>
        </w:rPr>
        <w:t xml:space="preserve">Alliance solves multiple threats </w:t>
      </w:r>
      <w:r>
        <w:rPr>
          <w:b/>
        </w:rPr>
        <w:t>–</w:t>
      </w:r>
      <w:r w:rsidRPr="00D254F3">
        <w:rPr>
          <w:b/>
        </w:rPr>
        <w:t xml:space="preserve"> escalates to global nuclear war</w:t>
      </w:r>
    </w:p>
    <w:p w:rsidR="00846B6D" w:rsidRPr="00D254F3" w:rsidRDefault="00846B6D" w:rsidP="00846B6D">
      <w:r w:rsidRPr="00D254F3">
        <w:rPr>
          <w:b/>
        </w:rPr>
        <w:t>Gates 11</w:t>
      </w:r>
      <w:r w:rsidRPr="00D254F3">
        <w:t xml:space="preserve"> (Robert, U.S. Secretary of Defense, “</w:t>
      </w:r>
      <w:r w:rsidRPr="00D254F3">
        <w:rPr>
          <w:color w:val="000000"/>
        </w:rPr>
        <w:t>U.S.-Japan Alliance a Cornerstone of Asian Security</w:t>
      </w:r>
      <w:r w:rsidRPr="00D254F3">
        <w:t>”, Speech to Keio University, 1-14, http://www.defense.gov/speeches/speech.aspx?speechid=1529)</w:t>
      </w:r>
    </w:p>
    <w:p w:rsidR="00846B6D" w:rsidRPr="00D254F3" w:rsidRDefault="00846B6D" w:rsidP="00846B6D"/>
    <w:p w:rsidR="00846B6D" w:rsidRDefault="00846B6D" w:rsidP="00846B6D">
      <w:r w:rsidRPr="00846B6D">
        <w:t xml:space="preserve">Over the course of its history, the U.S.-Japan alliance has </w:t>
      </w:r>
    </w:p>
    <w:p w:rsidR="00846B6D" w:rsidRDefault="00846B6D" w:rsidP="00846B6D">
      <w:r>
        <w:t>AND</w:t>
      </w:r>
    </w:p>
    <w:p w:rsidR="00846B6D" w:rsidRPr="00D254F3" w:rsidRDefault="00846B6D" w:rsidP="00846B6D">
      <w:r w:rsidRPr="00D254F3">
        <w:t xml:space="preserve">Without the forward presence of U.S. forces in Japan, </w:t>
      </w:r>
      <w:r w:rsidRPr="002F339E">
        <w:rPr>
          <w:highlight w:val="yellow"/>
          <w:u w:val="single"/>
        </w:rPr>
        <w:t>there would be less info</w:t>
      </w:r>
      <w:r w:rsidRPr="00D254F3">
        <w:rPr>
          <w:u w:val="single"/>
        </w:rPr>
        <w:t xml:space="preserve">rmation </w:t>
      </w:r>
      <w:r w:rsidRPr="002F339E">
        <w:rPr>
          <w:highlight w:val="yellow"/>
          <w:u w:val="single"/>
        </w:rPr>
        <w:t>sharing and coordination, and we would know less about regional threats</w:t>
      </w:r>
      <w:r w:rsidRPr="00D254F3">
        <w:rPr>
          <w:u w:val="single"/>
        </w:rPr>
        <w:t xml:space="preserve"> and</w:t>
      </w:r>
      <w:r w:rsidRPr="00D254F3">
        <w:t xml:space="preserve"> the military </w:t>
      </w:r>
      <w:r w:rsidRPr="00D254F3">
        <w:rPr>
          <w:u w:val="single"/>
        </w:rPr>
        <w:t>capabilities of</w:t>
      </w:r>
      <w:r w:rsidRPr="00D254F3">
        <w:t xml:space="preserve"> our potential </w:t>
      </w:r>
      <w:r w:rsidRPr="00D254F3">
        <w:rPr>
          <w:u w:val="single"/>
        </w:rPr>
        <w:t>adversaries</w:t>
      </w:r>
      <w:r w:rsidRPr="00D254F3">
        <w:t>.  </w:t>
      </w:r>
    </w:p>
    <w:p w:rsidR="00846B6D" w:rsidRPr="0033613F" w:rsidRDefault="00846B6D" w:rsidP="00846B6D"/>
    <w:p w:rsidR="00846B6D" w:rsidRPr="0033613F" w:rsidRDefault="00846B6D" w:rsidP="00846B6D">
      <w:pPr>
        <w:pStyle w:val="Heading3"/>
      </w:pPr>
      <w:r w:rsidRPr="0033613F">
        <w:lastRenderedPageBreak/>
        <w:t>Water Wars – 1NC</w:t>
      </w:r>
    </w:p>
    <w:p w:rsidR="00846B6D" w:rsidRPr="0033613F" w:rsidRDefault="00846B6D" w:rsidP="00846B6D">
      <w:pPr>
        <w:pStyle w:val="Heading4"/>
      </w:pPr>
      <w:r>
        <w:t>Empirics disprove water wars</w:t>
      </w:r>
    </w:p>
    <w:p w:rsidR="00846B6D" w:rsidRPr="0033613F" w:rsidRDefault="00846B6D" w:rsidP="00846B6D">
      <w:proofErr w:type="spellStart"/>
      <w:r w:rsidRPr="0033613F">
        <w:rPr>
          <w:b/>
        </w:rPr>
        <w:t>Conca</w:t>
      </w:r>
      <w:proofErr w:type="spellEnd"/>
      <w:r w:rsidRPr="0033613F">
        <w:rPr>
          <w:b/>
        </w:rPr>
        <w:t xml:space="preserve"> 12</w:t>
      </w:r>
      <w:r w:rsidRPr="0033613F">
        <w:t xml:space="preserve"> (Ken, professor at American University's School of International Service, where he directs the Global Environmental Politics Program, "Decoupling Water and Violent Conflict," Fall, Issues in Science &amp; Technology, Vol. 29 Issue 1, Academic Search Premier)</w:t>
      </w:r>
    </w:p>
    <w:p w:rsidR="00846B6D" w:rsidRPr="0033613F" w:rsidRDefault="00846B6D" w:rsidP="00846B6D"/>
    <w:p w:rsidR="00846B6D" w:rsidRDefault="00846B6D" w:rsidP="00846B6D">
      <w:r w:rsidRPr="00846B6D">
        <w:t xml:space="preserve">The good news is that although countries may sometimes use bellicose rhetoric when discussing water </w:t>
      </w:r>
    </w:p>
    <w:p w:rsidR="00846B6D" w:rsidRDefault="00846B6D" w:rsidP="00846B6D">
      <w:r>
        <w:t>AND</w:t>
      </w:r>
    </w:p>
    <w:p w:rsidR="00846B6D" w:rsidRPr="00846B6D" w:rsidRDefault="00846B6D" w:rsidP="00846B6D">
      <w:proofErr w:type="gramStart"/>
      <w:r w:rsidRPr="00846B6D">
        <w:t>a</w:t>
      </w:r>
      <w:proofErr w:type="gramEnd"/>
      <w:r w:rsidRPr="00846B6D">
        <w:t xml:space="preserve"> long way toward managing shared rivers in a fair and peaceful manner.</w:t>
      </w:r>
    </w:p>
    <w:p w:rsidR="00846B6D" w:rsidRPr="0033613F" w:rsidRDefault="00846B6D" w:rsidP="00846B6D">
      <w:pPr>
        <w:pStyle w:val="Heading4"/>
      </w:pPr>
      <w:r w:rsidRPr="0033613F">
        <w:rPr>
          <w:u w:val="single"/>
        </w:rPr>
        <w:t>No water wars</w:t>
      </w:r>
      <w:r w:rsidRPr="0033613F">
        <w:t xml:space="preserve"> --- zero empirical or theoretical support and their authors have self-reinforcing incentives to exaggerate risk</w:t>
      </w:r>
    </w:p>
    <w:p w:rsidR="00846B6D" w:rsidRPr="0033613F" w:rsidRDefault="00846B6D" w:rsidP="00846B6D">
      <w:r w:rsidRPr="0033613F">
        <w:rPr>
          <w:b/>
        </w:rPr>
        <w:t>Katz 11</w:t>
      </w:r>
      <w:r w:rsidRPr="0033613F">
        <w:t xml:space="preserve"> (David, Director of the </w:t>
      </w:r>
      <w:proofErr w:type="spellStart"/>
      <w:r w:rsidRPr="0033613F">
        <w:t>Akirov</w:t>
      </w:r>
      <w:proofErr w:type="spellEnd"/>
      <w:r w:rsidRPr="0033613F">
        <w:t xml:space="preserve"> Institute for Business and Environment at Tel Aviv University and Adjunct Lecturer at Tel Aviv University’s </w:t>
      </w:r>
      <w:proofErr w:type="spellStart"/>
      <w:r w:rsidRPr="0033613F">
        <w:t>Recanati</w:t>
      </w:r>
      <w:proofErr w:type="spellEnd"/>
      <w:r w:rsidRPr="0033613F">
        <w:t xml:space="preserve"> School of Management and Porter School of Environmental Studies, February 2011, “Hydro-Political Hyperbole: Examining Incentives for Overemphasizing the Risks of Water Wars,” Global Environmental Politics, Vol. 11, No. 1, p. 12-33)</w:t>
      </w:r>
    </w:p>
    <w:p w:rsidR="00846B6D" w:rsidRDefault="00846B6D" w:rsidP="00846B6D">
      <w:r w:rsidRPr="00846B6D">
        <w:t xml:space="preserve">Reference to linkages between natural resource scarcity and the potential for violent conflict is now </w:t>
      </w:r>
    </w:p>
    <w:p w:rsidR="00846B6D" w:rsidRDefault="00846B6D" w:rsidP="00846B6D">
      <w:r>
        <w:t>AND</w:t>
      </w:r>
    </w:p>
    <w:p w:rsidR="00846B6D" w:rsidRPr="00846B6D" w:rsidRDefault="00846B6D" w:rsidP="00846B6D">
      <w:proofErr w:type="gramStart"/>
      <w:r w:rsidRPr="00846B6D">
        <w:t>likely</w:t>
      </w:r>
      <w:proofErr w:type="gramEnd"/>
      <w:r w:rsidRPr="00846B6D">
        <w:t xml:space="preserve"> relevant to much of the discourse in the field of environmental security.</w:t>
      </w:r>
    </w:p>
    <w:p w:rsidR="00846B6D" w:rsidRPr="0033613F" w:rsidRDefault="00846B6D" w:rsidP="00846B6D">
      <w:pPr>
        <w:pStyle w:val="Heading4"/>
      </w:pPr>
      <w:r w:rsidRPr="0033613F">
        <w:rPr>
          <w:u w:val="single"/>
        </w:rPr>
        <w:t>No water wars</w:t>
      </w:r>
      <w:r w:rsidRPr="0033613F">
        <w:t xml:space="preserve"> --- assumes and answers all their warrants and distinctions </w:t>
      </w:r>
    </w:p>
    <w:p w:rsidR="00846B6D" w:rsidRPr="0033613F" w:rsidRDefault="00846B6D" w:rsidP="00846B6D">
      <w:r w:rsidRPr="0033613F">
        <w:rPr>
          <w:b/>
        </w:rPr>
        <w:t>Katz 11</w:t>
      </w:r>
      <w:r w:rsidRPr="0033613F">
        <w:t xml:space="preserve"> (David, Director of the </w:t>
      </w:r>
      <w:proofErr w:type="spellStart"/>
      <w:r w:rsidRPr="0033613F">
        <w:t>Akirov</w:t>
      </w:r>
      <w:proofErr w:type="spellEnd"/>
      <w:r w:rsidRPr="0033613F">
        <w:t xml:space="preserve"> Institute for Business and Environment at Tel Aviv University and Adjunct Lecturer at Tel Aviv University’s </w:t>
      </w:r>
      <w:proofErr w:type="spellStart"/>
      <w:r w:rsidRPr="0033613F">
        <w:t>Recanati</w:t>
      </w:r>
      <w:proofErr w:type="spellEnd"/>
      <w:r w:rsidRPr="0033613F">
        <w:t xml:space="preserve"> School of Management and Porter School of Environmental Studies, February 2011, “Hydro-Political Hyperbole: Examining Incentives for Overemphasizing the Risks of Water Wars,” Global Environmental Politics, Vol. 11, No. 1, p. 12-33)</w:t>
      </w:r>
    </w:p>
    <w:p w:rsidR="00846B6D" w:rsidRDefault="00846B6D" w:rsidP="00846B6D">
      <w:r w:rsidRPr="00846B6D">
        <w:t xml:space="preserve">A number critiques have been leveled against both the theory and the empirical evidence behind </w:t>
      </w:r>
    </w:p>
    <w:p w:rsidR="00846B6D" w:rsidRDefault="00846B6D" w:rsidP="00846B6D">
      <w:r>
        <w:t>AND</w:t>
      </w:r>
    </w:p>
    <w:p w:rsidR="00846B6D" w:rsidRPr="00846B6D" w:rsidRDefault="00846B6D" w:rsidP="00846B6D">
      <w:r w:rsidRPr="00846B6D">
        <w:t>“</w:t>
      </w:r>
      <w:proofErr w:type="gramStart"/>
      <w:r w:rsidRPr="00846B6D">
        <w:t>support</w:t>
      </w:r>
      <w:proofErr w:type="gramEnd"/>
      <w:r w:rsidRPr="00846B6D">
        <w:t xml:space="preserve"> for a scarcity theory of water conflict is somewhat ambiguous.”42</w:t>
      </w:r>
    </w:p>
    <w:p w:rsidR="00846B6D" w:rsidRPr="0033613F" w:rsidRDefault="00846B6D" w:rsidP="00846B6D">
      <w:pPr>
        <w:pStyle w:val="Heading3"/>
      </w:pPr>
      <w:r w:rsidRPr="0033613F">
        <w:lastRenderedPageBreak/>
        <w:t>Algae – 1NC</w:t>
      </w:r>
    </w:p>
    <w:p w:rsidR="00846B6D" w:rsidRPr="0033613F" w:rsidRDefault="00846B6D" w:rsidP="00846B6D">
      <w:pPr>
        <w:pStyle w:val="Heading4"/>
      </w:pPr>
      <w:r w:rsidRPr="0033613F">
        <w:rPr>
          <w:u w:val="single"/>
        </w:rPr>
        <w:t>Air power fails</w:t>
      </w:r>
      <w:r w:rsidRPr="0033613F">
        <w:t xml:space="preserve"> --- not modernized</w:t>
      </w:r>
    </w:p>
    <w:p w:rsidR="00846B6D" w:rsidRDefault="00846B6D" w:rsidP="00846B6D">
      <w:proofErr w:type="spellStart"/>
      <w:r w:rsidRPr="00846B6D">
        <w:t>Haffa</w:t>
      </w:r>
      <w:proofErr w:type="spellEnd"/>
      <w:r w:rsidRPr="00846B6D">
        <w:t xml:space="preserve"> 12 – Robert P. </w:t>
      </w:r>
      <w:proofErr w:type="spellStart"/>
      <w:r w:rsidRPr="00846B6D">
        <w:t>Haffa</w:t>
      </w:r>
      <w:proofErr w:type="spellEnd"/>
      <w:r w:rsidRPr="00846B6D">
        <w:t xml:space="preserve"> Jr., nonresident Senior Fellow at the Center </w:t>
      </w:r>
    </w:p>
    <w:p w:rsidR="00846B6D" w:rsidRDefault="00846B6D" w:rsidP="00846B6D">
      <w:r>
        <w:t>AND</w:t>
      </w:r>
    </w:p>
    <w:p w:rsidR="00846B6D" w:rsidRPr="00846B6D" w:rsidRDefault="00846B6D" w:rsidP="00846B6D">
      <w:r w:rsidRPr="00846B6D">
        <w:t>.s3.amazonaws.com/2012/</w:t>
      </w:r>
      <w:proofErr w:type="spellStart"/>
      <w:r w:rsidRPr="00846B6D">
        <w:t>pdf</w:t>
      </w:r>
      <w:proofErr w:type="spellEnd"/>
      <w:r w:rsidRPr="00846B6D">
        <w:t>/SR122.pdf</w:t>
      </w:r>
    </w:p>
    <w:p w:rsidR="00846B6D" w:rsidRDefault="00846B6D" w:rsidP="00846B6D">
      <w:r w:rsidRPr="00846B6D">
        <w:t xml:space="preserve">The second contention is perhaps more argumentative because it raises the perennial question </w:t>
      </w:r>
      <w:proofErr w:type="gramStart"/>
      <w:r w:rsidRPr="00846B6D">
        <w:t>in</w:t>
      </w:r>
      <w:proofErr w:type="gramEnd"/>
      <w:r w:rsidRPr="00846B6D">
        <w:t xml:space="preserve"> defense </w:t>
      </w:r>
    </w:p>
    <w:p w:rsidR="00846B6D" w:rsidRDefault="00846B6D" w:rsidP="00846B6D">
      <w:r>
        <w:t>AND</w:t>
      </w:r>
    </w:p>
    <w:p w:rsidR="00846B6D" w:rsidRPr="00846B6D" w:rsidRDefault="00846B6D" w:rsidP="00846B6D">
      <w:proofErr w:type="gramStart"/>
      <w:r w:rsidRPr="00846B6D">
        <w:t>if</w:t>
      </w:r>
      <w:proofErr w:type="gramEnd"/>
      <w:r w:rsidRPr="00846B6D">
        <w:t xml:space="preserve"> the U.S. does not alter some very unfavorable trends.</w:t>
      </w:r>
    </w:p>
    <w:p w:rsidR="00846B6D" w:rsidRPr="0033613F" w:rsidRDefault="00846B6D" w:rsidP="00846B6D">
      <w:pPr>
        <w:pStyle w:val="Heading4"/>
        <w:rPr>
          <w:u w:val="single"/>
        </w:rPr>
      </w:pPr>
      <w:r w:rsidRPr="0033613F">
        <w:rPr>
          <w:u w:val="single"/>
        </w:rPr>
        <w:t>Double-bind</w:t>
      </w:r>
      <w:r w:rsidRPr="0033613F">
        <w:t xml:space="preserve"> --- </w:t>
      </w:r>
      <w:r w:rsidRPr="0033613F">
        <w:rPr>
          <w:u w:val="single"/>
        </w:rPr>
        <w:t>others will steal our tech</w:t>
      </w:r>
      <w:r w:rsidRPr="0033613F">
        <w:t xml:space="preserve"> or </w:t>
      </w:r>
      <w:r w:rsidRPr="0033613F">
        <w:rPr>
          <w:u w:val="single"/>
        </w:rPr>
        <w:t>the status quo solves</w:t>
      </w:r>
    </w:p>
    <w:p w:rsidR="00846B6D" w:rsidRPr="0033613F" w:rsidRDefault="00846B6D" w:rsidP="00846B6D">
      <w:proofErr w:type="spellStart"/>
      <w:r w:rsidRPr="0033613F">
        <w:rPr>
          <w:b/>
        </w:rPr>
        <w:t>Garamore</w:t>
      </w:r>
      <w:proofErr w:type="spellEnd"/>
      <w:r w:rsidRPr="0033613F">
        <w:rPr>
          <w:b/>
        </w:rPr>
        <w:t xml:space="preserve"> 12</w:t>
      </w:r>
      <w:r w:rsidRPr="0033613F">
        <w:t xml:space="preserve"> (Jim, Department of Homeland Security Threat Advisory Notice DHS, Commander Stresses Non-Lethal Targeting, “U.S. Air Force to Continue Legacy of Innovation, Donley Says”, Defense Professionals, 4/10/2012)</w:t>
      </w:r>
    </w:p>
    <w:p w:rsidR="00846B6D" w:rsidRDefault="00846B6D" w:rsidP="00846B6D">
      <w:r w:rsidRPr="00846B6D">
        <w:t>WASHINGTON | More than any other military service, people have viewed the U.</w:t>
      </w:r>
    </w:p>
    <w:p w:rsidR="00846B6D" w:rsidRDefault="00846B6D" w:rsidP="00846B6D">
      <w:r>
        <w:t>AND</w:t>
      </w:r>
    </w:p>
    <w:p w:rsidR="00846B6D" w:rsidRPr="00846B6D" w:rsidRDefault="00846B6D" w:rsidP="00846B6D">
      <w:proofErr w:type="gramStart"/>
      <w:r w:rsidRPr="00846B6D">
        <w:t>and</w:t>
      </w:r>
      <w:proofErr w:type="gramEnd"/>
      <w:r w:rsidRPr="00846B6D">
        <w:t xml:space="preserve"> “those are very important capabilities for the joint force moving forward.” </w:t>
      </w:r>
    </w:p>
    <w:p w:rsidR="00846B6D" w:rsidRPr="0033613F" w:rsidRDefault="00846B6D" w:rsidP="00846B6D">
      <w:pPr>
        <w:pStyle w:val="Heading4"/>
      </w:pPr>
      <w:r w:rsidRPr="0033613F">
        <w:rPr>
          <w:bCs w:val="0"/>
          <w:u w:val="single"/>
        </w:rPr>
        <w:t>No Asia war</w:t>
      </w:r>
      <w:r w:rsidRPr="0033613F">
        <w:rPr>
          <w:bCs w:val="0"/>
        </w:rPr>
        <w:t xml:space="preserve"> --- interdependence and democracy</w:t>
      </w:r>
    </w:p>
    <w:p w:rsidR="00846B6D" w:rsidRPr="0033613F" w:rsidRDefault="00846B6D" w:rsidP="00846B6D">
      <w:proofErr w:type="spellStart"/>
      <w:r w:rsidRPr="0033613F">
        <w:rPr>
          <w:b/>
        </w:rPr>
        <w:t>Vannarith</w:t>
      </w:r>
      <w:proofErr w:type="spellEnd"/>
      <w:r w:rsidRPr="0033613F">
        <w:rPr>
          <w:b/>
        </w:rPr>
        <w:t xml:space="preserve"> 10 </w:t>
      </w:r>
      <w:r w:rsidRPr="0033613F">
        <w:t xml:space="preserve">— Executive Director of the Cambodian Institute for Cooperation and Peace, PhD in Asia Pacific Studies from </w:t>
      </w:r>
      <w:proofErr w:type="spellStart"/>
      <w:r w:rsidRPr="0033613F">
        <w:t>Ritsumeikan</w:t>
      </w:r>
      <w:proofErr w:type="spellEnd"/>
      <w:r w:rsidRPr="0033613F">
        <w:t xml:space="preserve"> Asia Pacific University (</w:t>
      </w:r>
      <w:proofErr w:type="spellStart"/>
      <w:r w:rsidRPr="0033613F">
        <w:t>Cheang</w:t>
      </w:r>
      <w:proofErr w:type="spellEnd"/>
      <w:r w:rsidRPr="0033613F">
        <w:t xml:space="preserve">, “Asia Pacific Security Issues: Challenges and Adaptive Mechanism”, 2010, </w:t>
      </w:r>
      <w:r w:rsidRPr="0033613F">
        <w:rPr>
          <w:color w:val="000000"/>
        </w:rPr>
        <w:t>http://www.cicp.org.kh/download/CICP%20Policy%20brief/CICP%20Policy%20brief%20No%203.pdf</w:t>
      </w:r>
      <w:r w:rsidRPr="0033613F">
        <w:t>)</w:t>
      </w:r>
    </w:p>
    <w:p w:rsidR="00846B6D" w:rsidRPr="0033613F" w:rsidRDefault="00846B6D" w:rsidP="00846B6D"/>
    <w:p w:rsidR="00846B6D" w:rsidRDefault="00846B6D" w:rsidP="00846B6D">
      <w:r w:rsidRPr="00846B6D">
        <w:t xml:space="preserve">Some people look to China for economic and strategic interests while others still stick to </w:t>
      </w:r>
    </w:p>
    <w:p w:rsidR="00846B6D" w:rsidRDefault="00846B6D" w:rsidP="00846B6D">
      <w:r>
        <w:t>AND</w:t>
      </w:r>
    </w:p>
    <w:p w:rsidR="00846B6D" w:rsidRPr="00846B6D" w:rsidRDefault="00846B6D" w:rsidP="00846B6D">
      <w:proofErr w:type="gramStart"/>
      <w:r w:rsidRPr="00846B6D">
        <w:t>the</w:t>
      </w:r>
      <w:proofErr w:type="gramEnd"/>
      <w:r w:rsidRPr="00846B6D">
        <w:t xml:space="preserve"> region and those elements are present and being improved in this region.</w:t>
      </w:r>
    </w:p>
    <w:p w:rsidR="00846B6D" w:rsidRPr="0033613F" w:rsidRDefault="00846B6D" w:rsidP="00846B6D">
      <w:pPr>
        <w:pStyle w:val="Heading4"/>
      </w:pPr>
      <w:r w:rsidRPr="0033613F">
        <w:rPr>
          <w:bCs w:val="0"/>
          <w:u w:val="single"/>
        </w:rPr>
        <w:t>Asia is stable</w:t>
      </w:r>
      <w:r w:rsidRPr="0033613F">
        <w:rPr>
          <w:bCs w:val="0"/>
        </w:rPr>
        <w:t xml:space="preserve"> --- no major escalation --- and multilateral organizations check</w:t>
      </w:r>
    </w:p>
    <w:p w:rsidR="00846B6D" w:rsidRPr="0033613F" w:rsidRDefault="00846B6D" w:rsidP="00846B6D">
      <w:proofErr w:type="spellStart"/>
      <w:r w:rsidRPr="0033613F">
        <w:rPr>
          <w:rStyle w:val="StyleStyleBold12pt"/>
        </w:rPr>
        <w:t>Bitzinger</w:t>
      </w:r>
      <w:proofErr w:type="spellEnd"/>
      <w:r w:rsidRPr="0033613F">
        <w:rPr>
          <w:rStyle w:val="StyleStyleBold12pt"/>
        </w:rPr>
        <w:t xml:space="preserve"> 10</w:t>
      </w:r>
      <w:r w:rsidRPr="0033613F">
        <w:t xml:space="preserve"> (Richard A., Senior Fellow – S. </w:t>
      </w:r>
      <w:proofErr w:type="spellStart"/>
      <w:r w:rsidRPr="0033613F">
        <w:t>Rajaratnam</w:t>
      </w:r>
      <w:proofErr w:type="spellEnd"/>
      <w:r w:rsidRPr="0033613F">
        <w:t xml:space="preserve"> School of International Studies, Barry </w:t>
      </w:r>
      <w:proofErr w:type="spellStart"/>
      <w:r w:rsidRPr="0033613F">
        <w:t>Desker</w:t>
      </w:r>
      <w:proofErr w:type="spellEnd"/>
      <w:r w:rsidRPr="0033613F">
        <w:t xml:space="preserve">, Dean – S. </w:t>
      </w:r>
      <w:proofErr w:type="spellStart"/>
      <w:r w:rsidRPr="0033613F">
        <w:t>Rajaratnam</w:t>
      </w:r>
      <w:proofErr w:type="spellEnd"/>
      <w:r w:rsidRPr="0033613F">
        <w:t xml:space="preserve"> School of International Studies and Director – Institute of Defense and Strategic Studies at </w:t>
      </w:r>
      <w:proofErr w:type="spellStart"/>
      <w:r w:rsidRPr="0033613F">
        <w:t>Nanyang</w:t>
      </w:r>
      <w:proofErr w:type="spellEnd"/>
      <w:r w:rsidRPr="0033613F">
        <w:t xml:space="preserve"> Technological University, “Why East Asian War is Unlikely”, Survival, 50(6), December, pg. 105-128)</w:t>
      </w:r>
    </w:p>
    <w:p w:rsidR="00846B6D" w:rsidRPr="0033613F" w:rsidRDefault="00846B6D" w:rsidP="00846B6D"/>
    <w:p w:rsidR="00846B6D" w:rsidRDefault="00846B6D" w:rsidP="00846B6D">
      <w:r w:rsidRPr="00846B6D">
        <w:t xml:space="preserve">Yet despite all these potential crucibles of conflict, the Asia-Pacific, if </w:t>
      </w:r>
    </w:p>
    <w:p w:rsidR="00846B6D" w:rsidRDefault="00846B6D" w:rsidP="00846B6D">
      <w:r>
        <w:t>AND</w:t>
      </w:r>
    </w:p>
    <w:p w:rsidR="00846B6D" w:rsidRPr="00846B6D" w:rsidRDefault="00846B6D" w:rsidP="00846B6D">
      <w:proofErr w:type="gramStart"/>
      <w:r w:rsidRPr="00846B6D">
        <w:t>this</w:t>
      </w:r>
      <w:proofErr w:type="gramEnd"/>
      <w:r w:rsidRPr="00846B6D">
        <w:t xml:space="preserve"> suggests that war in Asia – while not inconceivable – is unlikely.</w:t>
      </w:r>
    </w:p>
    <w:p w:rsidR="00846B6D" w:rsidRPr="0033613F" w:rsidRDefault="00846B6D" w:rsidP="00846B6D">
      <w:pPr>
        <w:pStyle w:val="Analytic"/>
      </w:pPr>
      <w:r w:rsidRPr="0033613F">
        <w:rPr>
          <w:u w:val="single"/>
        </w:rPr>
        <w:t>No food wars</w:t>
      </w:r>
      <w:r w:rsidRPr="0033613F">
        <w:t xml:space="preserve"> --- empirically denied because of past shortages </w:t>
      </w:r>
    </w:p>
    <w:p w:rsidR="00846B6D" w:rsidRPr="0033613F" w:rsidRDefault="00846B6D" w:rsidP="00846B6D">
      <w:pPr>
        <w:pStyle w:val="Heading4"/>
      </w:pPr>
      <w:r w:rsidRPr="0033613F">
        <w:rPr>
          <w:u w:val="single"/>
        </w:rPr>
        <w:t>Food wars are a myth</w:t>
      </w:r>
      <w:r w:rsidRPr="0033613F">
        <w:t xml:space="preserve"> --- there’s zero empirical evidence</w:t>
      </w:r>
    </w:p>
    <w:p w:rsidR="00846B6D" w:rsidRPr="0033613F" w:rsidRDefault="00846B6D" w:rsidP="00846B6D">
      <w:proofErr w:type="spellStart"/>
      <w:r w:rsidRPr="0033613F">
        <w:rPr>
          <w:b/>
        </w:rPr>
        <w:t>Salehyan</w:t>
      </w:r>
      <w:proofErr w:type="spellEnd"/>
      <w:r w:rsidRPr="0033613F">
        <w:rPr>
          <w:b/>
        </w:rPr>
        <w:t xml:space="preserve"> 7</w:t>
      </w:r>
      <w:r w:rsidRPr="0033613F">
        <w:t xml:space="preserve"> (</w:t>
      </w:r>
      <w:proofErr w:type="spellStart"/>
      <w:r w:rsidRPr="0033613F">
        <w:t>Idean</w:t>
      </w:r>
      <w:proofErr w:type="spellEnd"/>
      <w:r w:rsidRPr="0033613F">
        <w:t>, Professor of Political Science – University of North Texas, “The New Myth About Climate Change”, Foreign Policy, Summer, http://www.foreignpolicy.com/story/cms.php?story_id=3922)</w:t>
      </w:r>
    </w:p>
    <w:p w:rsidR="00846B6D" w:rsidRPr="0033613F" w:rsidRDefault="00846B6D" w:rsidP="00846B6D"/>
    <w:p w:rsidR="00846B6D" w:rsidRDefault="00846B6D" w:rsidP="00846B6D">
      <w:r w:rsidRPr="00846B6D">
        <w:t xml:space="preserve">First, aside from a few anecdotes, there is little systematic empirical evidence that </w:t>
      </w:r>
    </w:p>
    <w:p w:rsidR="00846B6D" w:rsidRDefault="00846B6D" w:rsidP="00846B6D">
      <w:r>
        <w:t>AND</w:t>
      </w:r>
    </w:p>
    <w:p w:rsidR="00846B6D" w:rsidRPr="00846B6D" w:rsidRDefault="00846B6D" w:rsidP="00846B6D">
      <w:proofErr w:type="gramStart"/>
      <w:r w:rsidRPr="00846B6D">
        <w:t>there</w:t>
      </w:r>
      <w:proofErr w:type="gramEnd"/>
      <w:r w:rsidRPr="00846B6D">
        <w:t xml:space="preserve"> is much more to armed conflict than resource scarcity and natural disasters. </w:t>
      </w:r>
    </w:p>
    <w:p w:rsidR="00846B6D" w:rsidRPr="0033613F" w:rsidRDefault="00846B6D" w:rsidP="00846B6D">
      <w:pPr>
        <w:pStyle w:val="Heading4"/>
      </w:pPr>
      <w:r w:rsidRPr="0033613F">
        <w:rPr>
          <w:u w:val="single"/>
        </w:rPr>
        <w:lastRenderedPageBreak/>
        <w:t>No shortages</w:t>
      </w:r>
      <w:r w:rsidRPr="0033613F">
        <w:t xml:space="preserve"> --- food is abundant</w:t>
      </w:r>
    </w:p>
    <w:p w:rsidR="00846B6D" w:rsidRPr="0033613F" w:rsidRDefault="00846B6D" w:rsidP="00846B6D">
      <w:r w:rsidRPr="0033613F">
        <w:rPr>
          <w:b/>
        </w:rPr>
        <w:t>Poole 6</w:t>
      </w:r>
      <w:r w:rsidRPr="0033613F">
        <w:t xml:space="preserve"> (Holly </w:t>
      </w:r>
      <w:proofErr w:type="spellStart"/>
      <w:r w:rsidRPr="0033613F">
        <w:t>Kavana</w:t>
      </w:r>
      <w:proofErr w:type="spellEnd"/>
      <w:r w:rsidRPr="0033613F">
        <w:t xml:space="preserve">, Institute for Food and Development Policy, “12 Myths </w:t>
      </w:r>
      <w:proofErr w:type="gramStart"/>
      <w:r w:rsidRPr="0033613F">
        <w:t>About</w:t>
      </w:r>
      <w:proofErr w:type="gramEnd"/>
      <w:r w:rsidRPr="0033613F">
        <w:t xml:space="preserve"> Hunger”, Backgrounder, 12(2), Summer, 4-9, http://www.foodfirst.org/12myths)</w:t>
      </w:r>
    </w:p>
    <w:p w:rsidR="00846B6D" w:rsidRPr="0033613F" w:rsidRDefault="00846B6D" w:rsidP="00846B6D"/>
    <w:p w:rsidR="00846B6D" w:rsidRDefault="00846B6D" w:rsidP="00846B6D">
      <w:r w:rsidRPr="00846B6D">
        <w:t xml:space="preserve">Myth 1: Not Enough Food to Go </w:t>
      </w:r>
      <w:proofErr w:type="gramStart"/>
      <w:r w:rsidRPr="00846B6D">
        <w:t>Around</w:t>
      </w:r>
      <w:proofErr w:type="gramEnd"/>
      <w:r w:rsidRPr="00846B6D">
        <w:t xml:space="preserve"> Reality: Abundance, not scarcity</w:t>
      </w:r>
    </w:p>
    <w:p w:rsidR="00846B6D" w:rsidRDefault="00846B6D" w:rsidP="00846B6D">
      <w:r>
        <w:t>AND</w:t>
      </w:r>
    </w:p>
    <w:p w:rsidR="00846B6D" w:rsidRPr="00846B6D" w:rsidRDefault="00846B6D" w:rsidP="00846B6D">
      <w:proofErr w:type="gramStart"/>
      <w:r w:rsidRPr="00846B6D">
        <w:t>right</w:t>
      </w:r>
      <w:proofErr w:type="gramEnd"/>
      <w:r w:rsidRPr="00846B6D">
        <w:t xml:space="preserve"> now. Many are net exporters of food and other agricultural products.</w:t>
      </w:r>
    </w:p>
    <w:p w:rsidR="00846B6D" w:rsidRPr="0033613F" w:rsidRDefault="00846B6D" w:rsidP="00846B6D">
      <w:pPr>
        <w:pStyle w:val="Heading4"/>
      </w:pPr>
      <w:r w:rsidRPr="0033613F">
        <w:t>Democracy solves the impact</w:t>
      </w:r>
    </w:p>
    <w:p w:rsidR="00846B6D" w:rsidRPr="0033613F" w:rsidRDefault="00846B6D" w:rsidP="00846B6D">
      <w:proofErr w:type="spellStart"/>
      <w:r w:rsidRPr="0033613F">
        <w:rPr>
          <w:b/>
        </w:rPr>
        <w:t>Salehyan</w:t>
      </w:r>
      <w:proofErr w:type="spellEnd"/>
      <w:r w:rsidRPr="0033613F">
        <w:rPr>
          <w:b/>
        </w:rPr>
        <w:t xml:space="preserve"> 7</w:t>
      </w:r>
      <w:r w:rsidRPr="0033613F">
        <w:t xml:space="preserve"> (</w:t>
      </w:r>
      <w:proofErr w:type="spellStart"/>
      <w:r w:rsidRPr="0033613F">
        <w:t>Idean</w:t>
      </w:r>
      <w:proofErr w:type="spellEnd"/>
      <w:r w:rsidRPr="0033613F">
        <w:t>, Professor of Political Science – University of North Texas, “The New Myth About Climate Change”, Foreign Policy, Summer, http://www.foreignpolicy.com/story/cms.php?story_id=3922)</w:t>
      </w:r>
    </w:p>
    <w:p w:rsidR="00846B6D" w:rsidRDefault="00846B6D" w:rsidP="00846B6D">
      <w:r w:rsidRPr="00846B6D">
        <w:t xml:space="preserve">To be sure, resource scarcity and environmental degradation can lead to social frictions. </w:t>
      </w:r>
    </w:p>
    <w:p w:rsidR="00846B6D" w:rsidRDefault="00846B6D" w:rsidP="00846B6D">
      <w:r>
        <w:t>AND</w:t>
      </w:r>
    </w:p>
    <w:p w:rsidR="00846B6D" w:rsidRPr="00846B6D" w:rsidRDefault="00846B6D" w:rsidP="00846B6D">
      <w:proofErr w:type="gramStart"/>
      <w:r w:rsidRPr="00846B6D">
        <w:t>at</w:t>
      </w:r>
      <w:proofErr w:type="gramEnd"/>
      <w:r w:rsidRPr="00846B6D">
        <w:t xml:space="preserve"> providing public goods such as clean air and water to their citizens.</w:t>
      </w:r>
    </w:p>
    <w:p w:rsidR="00846B6D" w:rsidRPr="0033613F" w:rsidRDefault="00846B6D" w:rsidP="00846B6D">
      <w:pPr>
        <w:pStyle w:val="Heading4"/>
      </w:pPr>
      <w:r w:rsidRPr="0033613F">
        <w:t xml:space="preserve">Algae will spread --- transgenes will </w:t>
      </w:r>
      <w:r w:rsidRPr="0033613F">
        <w:rPr>
          <w:u w:val="single"/>
        </w:rPr>
        <w:t>transfer</w:t>
      </w:r>
      <w:r w:rsidRPr="0033613F">
        <w:t xml:space="preserve"> and </w:t>
      </w:r>
      <w:r w:rsidRPr="0033613F">
        <w:rPr>
          <w:u w:val="single"/>
        </w:rPr>
        <w:t>destroy ecosystems</w:t>
      </w:r>
    </w:p>
    <w:p w:rsidR="00846B6D" w:rsidRPr="0033613F" w:rsidRDefault="00846B6D" w:rsidP="00846B6D">
      <w:r w:rsidRPr="0033613F">
        <w:rPr>
          <w:rStyle w:val="StyleStyleBold12pt"/>
        </w:rPr>
        <w:t>Science Daily 12</w:t>
      </w:r>
      <w:r w:rsidRPr="0033613F">
        <w:t xml:space="preserve"> (Science Daily, citing Allison Snow, professor of evolution, ecology and organismal biology at Ohio State University, “Genetically Engineered Algae for Biofuel Pose Potential Risks,” August 20, 2012, </w:t>
      </w:r>
      <w:r w:rsidRPr="0033613F">
        <w:rPr>
          <w:color w:val="000000"/>
        </w:rPr>
        <w:t>http://www.sciencedaily.com/releases/2012/08/120820121044.htm</w:t>
      </w:r>
      <w:r w:rsidRPr="0033613F">
        <w:t>)</w:t>
      </w:r>
    </w:p>
    <w:p w:rsidR="00846B6D" w:rsidRDefault="00846B6D" w:rsidP="00846B6D">
      <w:r w:rsidRPr="00846B6D">
        <w:t xml:space="preserve">And because algae are so small and could be dispersed by rough weather or wildlife </w:t>
      </w:r>
    </w:p>
    <w:p w:rsidR="00846B6D" w:rsidRDefault="00846B6D" w:rsidP="00846B6D">
      <w:r>
        <w:t>AND</w:t>
      </w:r>
    </w:p>
    <w:p w:rsidR="00846B6D" w:rsidRPr="00846B6D" w:rsidRDefault="00846B6D" w:rsidP="00846B6D">
      <w:proofErr w:type="gramStart"/>
      <w:r w:rsidRPr="00846B6D">
        <w:t>taken</w:t>
      </w:r>
      <w:proofErr w:type="gramEnd"/>
      <w:r w:rsidRPr="00846B6D">
        <w:t xml:space="preserve"> to prevent crossing. It's a very new situation," Snow said.</w:t>
      </w:r>
    </w:p>
    <w:p w:rsidR="00846B6D" w:rsidRPr="0033613F" w:rsidRDefault="00846B6D" w:rsidP="00846B6D">
      <w:pPr>
        <w:pStyle w:val="Heading4"/>
      </w:pPr>
      <w:r w:rsidRPr="0033613F">
        <w:t xml:space="preserve">Biodiversity loss alone risks </w:t>
      </w:r>
      <w:r w:rsidRPr="0033613F">
        <w:rPr>
          <w:u w:val="single"/>
        </w:rPr>
        <w:t>extinction</w:t>
      </w:r>
    </w:p>
    <w:p w:rsidR="00846B6D" w:rsidRPr="0033613F" w:rsidRDefault="00846B6D" w:rsidP="00846B6D">
      <w:r w:rsidRPr="0033613F">
        <w:rPr>
          <w:rStyle w:val="StyleStyleBold12pt"/>
        </w:rPr>
        <w:t>Raj 12</w:t>
      </w:r>
      <w:r w:rsidRPr="0033613F">
        <w:rPr>
          <w:b/>
        </w:rPr>
        <w:t xml:space="preserve"> </w:t>
      </w:r>
      <w:r w:rsidRPr="0033613F">
        <w:t xml:space="preserve">(P. J. </w:t>
      </w:r>
      <w:proofErr w:type="spellStart"/>
      <w:r w:rsidRPr="0033613F">
        <w:t>Sanjeeva</w:t>
      </w:r>
      <w:proofErr w:type="spellEnd"/>
      <w:r w:rsidRPr="0033613F">
        <w:t xml:space="preserve"> Raj, former Head of Zoology Department, Madras Christian College, “Beware the Loss of Biodiversity,” The Hindu, September 23, 2012, http://www.thehindu.com/opinion/open-page/beware-the-loss-of-biodiversity/article3927062.ece)</w:t>
      </w:r>
    </w:p>
    <w:p w:rsidR="00846B6D" w:rsidRDefault="00846B6D" w:rsidP="00846B6D">
      <w:r w:rsidRPr="00846B6D">
        <w:t xml:space="preserve">He regrets that if such indiscriminate annihilation of all biodiversity from the face of the </w:t>
      </w:r>
    </w:p>
    <w:p w:rsidR="00846B6D" w:rsidRDefault="00846B6D" w:rsidP="00846B6D">
      <w:r>
        <w:t>AND</w:t>
      </w:r>
    </w:p>
    <w:p w:rsidR="00846B6D" w:rsidRPr="00846B6D" w:rsidRDefault="00846B6D" w:rsidP="00846B6D">
      <w:proofErr w:type="gramStart"/>
      <w:r w:rsidRPr="00846B6D">
        <w:t>and</w:t>
      </w:r>
      <w:proofErr w:type="gramEnd"/>
      <w:r w:rsidRPr="00846B6D">
        <w:t>, above all, equitably share the sustainable benefits out of it.</w:t>
      </w:r>
    </w:p>
    <w:p w:rsidR="00846B6D" w:rsidRPr="0033613F" w:rsidRDefault="00846B6D" w:rsidP="00846B6D">
      <w:pPr>
        <w:pStyle w:val="Heading4"/>
      </w:pPr>
      <w:r w:rsidRPr="0033613F">
        <w:t xml:space="preserve">Algal ethanol results in </w:t>
      </w:r>
      <w:r w:rsidRPr="0033613F">
        <w:rPr>
          <w:u w:val="single"/>
        </w:rPr>
        <w:t>massive ocean dead zones</w:t>
      </w:r>
      <w:r w:rsidRPr="0033613F">
        <w:t xml:space="preserve"> and </w:t>
      </w:r>
      <w:r w:rsidRPr="0033613F">
        <w:rPr>
          <w:u w:val="single"/>
        </w:rPr>
        <w:t>destroys</w:t>
      </w:r>
      <w:r w:rsidRPr="0033613F">
        <w:t xml:space="preserve"> marine ecosystems</w:t>
      </w:r>
    </w:p>
    <w:p w:rsidR="00846B6D" w:rsidRPr="0033613F" w:rsidRDefault="00846B6D" w:rsidP="00846B6D">
      <w:proofErr w:type="spellStart"/>
      <w:r w:rsidRPr="0033613F">
        <w:rPr>
          <w:rStyle w:val="StyleStyleBold12pt"/>
        </w:rPr>
        <w:t>Jatro</w:t>
      </w:r>
      <w:proofErr w:type="spellEnd"/>
      <w:r w:rsidRPr="0033613F">
        <w:rPr>
          <w:rStyle w:val="StyleStyleBold12pt"/>
        </w:rPr>
        <w:t xml:space="preserve"> 10</w:t>
      </w:r>
      <w:r w:rsidRPr="0033613F">
        <w:t xml:space="preserve"> (</w:t>
      </w:r>
      <w:proofErr w:type="spellStart"/>
      <w:r w:rsidRPr="0033613F">
        <w:t>Jatro</w:t>
      </w:r>
      <w:proofErr w:type="spellEnd"/>
      <w:r w:rsidRPr="0033613F">
        <w:t xml:space="preserve">, manufacturing company of </w:t>
      </w:r>
      <w:proofErr w:type="spellStart"/>
      <w:r w:rsidRPr="0033613F">
        <w:t>Jatropha</w:t>
      </w:r>
      <w:proofErr w:type="spellEnd"/>
      <w:r w:rsidRPr="0033613F">
        <w:t xml:space="preserve"> biofuel for aviation, “Friends of the Earth Denounces Algae Biofuel Development,” </w:t>
      </w:r>
      <w:proofErr w:type="spellStart"/>
      <w:r w:rsidRPr="0033613F">
        <w:t>JatroFuels</w:t>
      </w:r>
      <w:proofErr w:type="spellEnd"/>
      <w:r w:rsidRPr="0033613F">
        <w:t xml:space="preserve">, October 5, 2010, </w:t>
      </w:r>
      <w:r w:rsidRPr="0033613F">
        <w:rPr>
          <w:color w:val="000000"/>
        </w:rPr>
        <w:t>http://www.jatrofuels.com/536-0-Friends+of+the+Earth+Denounces+Algae+Biofuel+Development.html</w:t>
      </w:r>
      <w:r w:rsidRPr="0033613F">
        <w:t>)</w:t>
      </w:r>
    </w:p>
    <w:p w:rsidR="00846B6D" w:rsidRPr="0033613F" w:rsidRDefault="00846B6D" w:rsidP="00846B6D">
      <w:r w:rsidRPr="0033613F">
        <w:t>Pressure group Friends of the Earth has declared war on the development of new strains of algae and bacteria to produce biofuels.</w:t>
      </w:r>
    </w:p>
    <w:p w:rsidR="00846B6D" w:rsidRDefault="00846B6D" w:rsidP="00846B6D">
      <w:r w:rsidRPr="00846B6D">
        <w:t xml:space="preserve">The group released a report last week warning of the dangers that genetically-modified </w:t>
      </w:r>
    </w:p>
    <w:p w:rsidR="00846B6D" w:rsidRDefault="00846B6D" w:rsidP="00846B6D">
      <w:r>
        <w:t>AND</w:t>
      </w:r>
    </w:p>
    <w:p w:rsidR="00846B6D" w:rsidRPr="00846B6D" w:rsidRDefault="00846B6D" w:rsidP="00846B6D">
      <w:proofErr w:type="gramStart"/>
      <w:r w:rsidRPr="00846B6D">
        <w:t>promises</w:t>
      </w:r>
      <w:proofErr w:type="gramEnd"/>
      <w:r w:rsidRPr="00846B6D">
        <w:t xml:space="preserve"> are too illusory to be a worthy investment,” the report concludes.</w:t>
      </w:r>
    </w:p>
    <w:p w:rsidR="00846B6D" w:rsidRPr="0033613F" w:rsidRDefault="00846B6D" w:rsidP="00846B6D"/>
    <w:p w:rsidR="00846B6D" w:rsidRPr="0033613F" w:rsidRDefault="00846B6D" w:rsidP="00846B6D">
      <w:pPr>
        <w:pStyle w:val="Heading4"/>
      </w:pPr>
      <w:r w:rsidRPr="0033613F">
        <w:t xml:space="preserve">Nothing will survive --- oceans will become the </w:t>
      </w:r>
      <w:r w:rsidRPr="0033613F">
        <w:rPr>
          <w:u w:val="single"/>
        </w:rPr>
        <w:t>Dead Marshes</w:t>
      </w:r>
    </w:p>
    <w:p w:rsidR="00846B6D" w:rsidRPr="0033613F" w:rsidRDefault="00846B6D" w:rsidP="00846B6D">
      <w:proofErr w:type="spellStart"/>
      <w:r w:rsidRPr="0033613F">
        <w:rPr>
          <w:rStyle w:val="StyleStyleBold12pt"/>
        </w:rPr>
        <w:t>Santacreu</w:t>
      </w:r>
      <w:proofErr w:type="spellEnd"/>
      <w:r w:rsidRPr="0033613F">
        <w:rPr>
          <w:rStyle w:val="StyleStyleBold12pt"/>
        </w:rPr>
        <w:t xml:space="preserve"> 09</w:t>
      </w:r>
      <w:r w:rsidRPr="0033613F">
        <w:rPr>
          <w:b/>
        </w:rPr>
        <w:t> </w:t>
      </w:r>
      <w:r w:rsidRPr="0033613F">
        <w:t xml:space="preserve">(Alejandro </w:t>
      </w:r>
      <w:proofErr w:type="spellStart"/>
      <w:r w:rsidRPr="0033613F">
        <w:t>Santacreu</w:t>
      </w:r>
      <w:proofErr w:type="spellEnd"/>
      <w:r w:rsidRPr="0033613F">
        <w:t xml:space="preserve">, Recorded Future, “Algae </w:t>
      </w:r>
      <w:proofErr w:type="gramStart"/>
      <w:r w:rsidRPr="0033613F">
        <w:t>Will</w:t>
      </w:r>
      <w:proofErr w:type="gramEnd"/>
      <w:r w:rsidRPr="0033613F">
        <w:t xml:space="preserve"> Save the World…But Could Ruin it All the Same,” 2009, </w:t>
      </w:r>
      <w:r w:rsidRPr="0033613F">
        <w:rPr>
          <w:color w:val="000000"/>
        </w:rPr>
        <w:t>https://www.recordedfuture.com/algae-biofuel-investment/</w:t>
      </w:r>
      <w:r w:rsidRPr="0033613F">
        <w:t>)</w:t>
      </w:r>
    </w:p>
    <w:p w:rsidR="00846B6D" w:rsidRDefault="00846B6D" w:rsidP="00846B6D">
      <w:r w:rsidRPr="00846B6D">
        <w:t xml:space="preserve">Here is an abbreviated version of the problem: Extensive agriculture requires huge amounts of </w:t>
      </w:r>
    </w:p>
    <w:p w:rsidR="00846B6D" w:rsidRDefault="00846B6D" w:rsidP="00846B6D">
      <w:r>
        <w:t>AND</w:t>
      </w:r>
    </w:p>
    <w:p w:rsidR="00846B6D" w:rsidRPr="00846B6D" w:rsidRDefault="00846B6D" w:rsidP="00846B6D">
      <w:proofErr w:type="gramStart"/>
      <w:r w:rsidRPr="00846B6D">
        <w:t>they</w:t>
      </w:r>
      <w:proofErr w:type="gramEnd"/>
      <w:r w:rsidRPr="00846B6D">
        <w:t xml:space="preserve"> will look like a recreation of the middle-earth Dead Marshes.</w:t>
      </w:r>
    </w:p>
    <w:p w:rsidR="00846B6D" w:rsidRPr="0033613F" w:rsidRDefault="00846B6D" w:rsidP="00846B6D">
      <w:pPr>
        <w:rPr>
          <w:b/>
        </w:rPr>
      </w:pPr>
    </w:p>
    <w:p w:rsidR="00846B6D" w:rsidRPr="0033613F" w:rsidRDefault="00846B6D" w:rsidP="00846B6D">
      <w:pPr>
        <w:pStyle w:val="Heading4"/>
      </w:pPr>
      <w:r w:rsidRPr="0033613F">
        <w:t xml:space="preserve">Extinction </w:t>
      </w:r>
    </w:p>
    <w:p w:rsidR="00846B6D" w:rsidRPr="0033613F" w:rsidRDefault="00846B6D" w:rsidP="00846B6D">
      <w:r w:rsidRPr="0033613F">
        <w:rPr>
          <w:rStyle w:val="StyleStyleBold12pt"/>
        </w:rPr>
        <w:t>Craig 03</w:t>
      </w:r>
      <w:r w:rsidRPr="0033613F">
        <w:t xml:space="preserve"> — Associate Professor of Law, Indiana University School of Law (Robin </w:t>
      </w:r>
      <w:proofErr w:type="spellStart"/>
      <w:r w:rsidRPr="0033613F">
        <w:t>Kundis</w:t>
      </w:r>
      <w:proofErr w:type="spellEnd"/>
      <w:r w:rsidRPr="0033613F">
        <w:t xml:space="preserve">, 34 </w:t>
      </w:r>
      <w:proofErr w:type="spellStart"/>
      <w:r w:rsidRPr="0033613F">
        <w:t>McGeorge</w:t>
      </w:r>
      <w:proofErr w:type="spellEnd"/>
      <w:r w:rsidRPr="0033613F">
        <w:t xml:space="preserve"> L. Rev. 155)</w:t>
      </w:r>
    </w:p>
    <w:p w:rsidR="00846B6D" w:rsidRDefault="00846B6D" w:rsidP="00846B6D">
      <w:r w:rsidRPr="00846B6D">
        <w:t xml:space="preserve">Biodiversity and ecosystem function arguments for conserving marine ecosystems also exist, just as they </w:t>
      </w:r>
    </w:p>
    <w:p w:rsidR="00846B6D" w:rsidRDefault="00846B6D" w:rsidP="00846B6D">
      <w:r>
        <w:t>AND</w:t>
      </w:r>
    </w:p>
    <w:p w:rsidR="00846B6D" w:rsidRPr="00846B6D" w:rsidRDefault="00846B6D" w:rsidP="00846B6D">
      <w:r w:rsidRPr="00846B6D">
        <w:t xml:space="preserve">- </w:t>
      </w:r>
      <w:proofErr w:type="gramStart"/>
      <w:r w:rsidRPr="00846B6D">
        <w:t>even</w:t>
      </w:r>
      <w:proofErr w:type="gramEnd"/>
      <w:r w:rsidRPr="00846B6D">
        <w:t xml:space="preserve"> if a few fishers go out of business as a result.</w:t>
      </w:r>
    </w:p>
    <w:p w:rsidR="00846B6D" w:rsidRPr="0033613F" w:rsidRDefault="00846B6D" w:rsidP="00846B6D">
      <w:pPr>
        <w:pStyle w:val="Heading4"/>
      </w:pPr>
      <w:r w:rsidRPr="0033613F">
        <w:t xml:space="preserve">Algal biofuels risk </w:t>
      </w:r>
      <w:r w:rsidRPr="0033613F">
        <w:rPr>
          <w:u w:val="single"/>
        </w:rPr>
        <w:t>synthetic microbial</w:t>
      </w:r>
      <w:r w:rsidRPr="0033613F">
        <w:t xml:space="preserve"> contamination --- </w:t>
      </w:r>
      <w:r w:rsidRPr="0033613F">
        <w:rPr>
          <w:u w:val="single"/>
        </w:rPr>
        <w:t>drives</w:t>
      </w:r>
      <w:r w:rsidRPr="0033613F">
        <w:t xml:space="preserve"> </w:t>
      </w:r>
      <w:proofErr w:type="spellStart"/>
      <w:r w:rsidRPr="0033613F">
        <w:t>synthbio</w:t>
      </w:r>
      <w:proofErr w:type="spellEnd"/>
      <w:r w:rsidRPr="0033613F">
        <w:t xml:space="preserve"> advances and </w:t>
      </w:r>
      <w:r w:rsidRPr="0033613F">
        <w:rPr>
          <w:u w:val="single"/>
        </w:rPr>
        <w:t>health risks</w:t>
      </w:r>
    </w:p>
    <w:p w:rsidR="00846B6D" w:rsidRPr="0033613F" w:rsidRDefault="00846B6D" w:rsidP="00846B6D">
      <w:proofErr w:type="spellStart"/>
      <w:r w:rsidRPr="0033613F">
        <w:rPr>
          <w:rStyle w:val="StyleStyleBold12pt"/>
        </w:rPr>
        <w:t>Jatro</w:t>
      </w:r>
      <w:proofErr w:type="spellEnd"/>
      <w:r w:rsidRPr="0033613F">
        <w:rPr>
          <w:rStyle w:val="StyleStyleBold12pt"/>
        </w:rPr>
        <w:t xml:space="preserve"> 10</w:t>
      </w:r>
      <w:r w:rsidRPr="0033613F">
        <w:t xml:space="preserve"> (</w:t>
      </w:r>
      <w:proofErr w:type="spellStart"/>
      <w:r w:rsidRPr="0033613F">
        <w:t>Jatro</w:t>
      </w:r>
      <w:proofErr w:type="spellEnd"/>
      <w:r w:rsidRPr="0033613F">
        <w:t xml:space="preserve">, manufacturing company of </w:t>
      </w:r>
      <w:proofErr w:type="spellStart"/>
      <w:r w:rsidRPr="0033613F">
        <w:t>Jatropha</w:t>
      </w:r>
      <w:proofErr w:type="spellEnd"/>
      <w:r w:rsidRPr="0033613F">
        <w:t xml:space="preserve"> biofuel for aviation, “Friends of the Earth Denounces Algae Biofuel Development,” </w:t>
      </w:r>
      <w:proofErr w:type="spellStart"/>
      <w:r w:rsidRPr="0033613F">
        <w:t>JatroFuels</w:t>
      </w:r>
      <w:proofErr w:type="spellEnd"/>
      <w:r w:rsidRPr="0033613F">
        <w:t xml:space="preserve">, October 5, 2010, </w:t>
      </w:r>
      <w:r w:rsidRPr="0033613F">
        <w:rPr>
          <w:color w:val="000000"/>
        </w:rPr>
        <w:t>http://www.jatrofuels.com/536-0-Friends+of+the+Earth+Denounces+Algae+Biofuel+Development.html</w:t>
      </w:r>
      <w:r w:rsidRPr="0033613F">
        <w:t>)</w:t>
      </w:r>
    </w:p>
    <w:p w:rsidR="00846B6D" w:rsidRDefault="00846B6D" w:rsidP="00846B6D">
      <w:r w:rsidRPr="00846B6D">
        <w:t>Friends of the Earth also cast doubt on the efficiency of producing biofuels from algae</w:t>
      </w:r>
    </w:p>
    <w:p w:rsidR="00846B6D" w:rsidRDefault="00846B6D" w:rsidP="00846B6D">
      <w:r>
        <w:t>AND</w:t>
      </w:r>
    </w:p>
    <w:p w:rsidR="00846B6D" w:rsidRPr="00846B6D" w:rsidRDefault="00846B6D" w:rsidP="00846B6D">
      <w:proofErr w:type="gramStart"/>
      <w:r w:rsidRPr="00846B6D">
        <w:t>promises</w:t>
      </w:r>
      <w:proofErr w:type="gramEnd"/>
      <w:r w:rsidRPr="00846B6D">
        <w:t xml:space="preserve"> are too illusory to be a worthy investment,” the report concludes.</w:t>
      </w:r>
    </w:p>
    <w:p w:rsidR="00846B6D" w:rsidRPr="0033613F" w:rsidRDefault="00846B6D" w:rsidP="00846B6D"/>
    <w:p w:rsidR="00846B6D" w:rsidRPr="0033613F" w:rsidRDefault="00846B6D" w:rsidP="00846B6D">
      <w:pPr>
        <w:pStyle w:val="Heading4"/>
      </w:pPr>
      <w:r w:rsidRPr="0033613F">
        <w:t xml:space="preserve">These </w:t>
      </w:r>
      <w:proofErr w:type="spellStart"/>
      <w:r w:rsidRPr="0033613F">
        <w:t>synthbio</w:t>
      </w:r>
      <w:proofErr w:type="spellEnd"/>
      <w:r w:rsidRPr="0033613F">
        <w:t xml:space="preserve"> advances will result in </w:t>
      </w:r>
      <w:proofErr w:type="spellStart"/>
      <w:r w:rsidRPr="0033613F">
        <w:t>weaponized</w:t>
      </w:r>
      <w:proofErr w:type="spellEnd"/>
      <w:r w:rsidRPr="0033613F">
        <w:t xml:space="preserve"> </w:t>
      </w:r>
      <w:r w:rsidRPr="0033613F">
        <w:rPr>
          <w:u w:val="single"/>
        </w:rPr>
        <w:t>hybrid</w:t>
      </w:r>
      <w:r w:rsidRPr="0033613F">
        <w:t xml:space="preserve"> pathogens that </w:t>
      </w:r>
      <w:r w:rsidRPr="0033613F">
        <w:rPr>
          <w:u w:val="single"/>
        </w:rPr>
        <w:t>overwhelm</w:t>
      </w:r>
      <w:r w:rsidRPr="0033613F">
        <w:t xml:space="preserve"> status quo defenses </w:t>
      </w:r>
    </w:p>
    <w:p w:rsidR="00846B6D" w:rsidRPr="0033613F" w:rsidRDefault="00846B6D" w:rsidP="00846B6D">
      <w:r w:rsidRPr="0033613F">
        <w:rPr>
          <w:rStyle w:val="StyleStyleBold12pt"/>
        </w:rPr>
        <w:t>ETC 07</w:t>
      </w:r>
      <w:r w:rsidRPr="0033613F">
        <w:t xml:space="preserve"> (Action Group on Erosion Technology and Concentration, international civil society organization, “Extreme Genetic Engineering: An Introduction to Synthetic Biology,” Agriculture Defense Coalition, January 2007,</w:t>
      </w:r>
      <w:r w:rsidRPr="0033613F">
        <w:rPr>
          <w:color w:val="000000"/>
        </w:rPr>
        <w:t xml:space="preserve"> </w:t>
      </w:r>
    </w:p>
    <w:p w:rsidR="00846B6D" w:rsidRDefault="00846B6D" w:rsidP="00846B6D">
      <w:r w:rsidRPr="00846B6D">
        <w:t xml:space="preserve">But concerns about </w:t>
      </w:r>
      <w:proofErr w:type="spellStart"/>
      <w:r w:rsidRPr="00846B6D">
        <w:t>synbio’s</w:t>
      </w:r>
      <w:proofErr w:type="spellEnd"/>
      <w:r w:rsidRPr="00846B6D">
        <w:t xml:space="preserve"> </w:t>
      </w:r>
      <w:proofErr w:type="spellStart"/>
      <w:r w:rsidRPr="00846B6D">
        <w:t>bioweaponry</w:t>
      </w:r>
      <w:proofErr w:type="spellEnd"/>
      <w:r w:rsidRPr="00846B6D">
        <w:t xml:space="preserve"> potential are not limited to the construction or reconstruction of </w:t>
      </w:r>
    </w:p>
    <w:p w:rsidR="00846B6D" w:rsidRDefault="00846B6D" w:rsidP="00846B6D">
      <w:r>
        <w:t>AND</w:t>
      </w:r>
    </w:p>
    <w:p w:rsidR="00846B6D" w:rsidRPr="00846B6D" w:rsidRDefault="00846B6D" w:rsidP="00846B6D">
      <w:proofErr w:type="gramStart"/>
      <w:r w:rsidRPr="00846B6D">
        <w:t>seductive</w:t>
      </w:r>
      <w:proofErr w:type="gramEnd"/>
      <w:r w:rsidRPr="00846B6D">
        <w:t xml:space="preserve"> that the technology will win public acceptance despite its risks and dangers. </w:t>
      </w:r>
    </w:p>
    <w:p w:rsidR="00846B6D" w:rsidRPr="0033613F" w:rsidRDefault="00846B6D" w:rsidP="00846B6D">
      <w:pPr>
        <w:pStyle w:val="Heading4"/>
      </w:pPr>
      <w:r w:rsidRPr="0033613F">
        <w:t xml:space="preserve">Synthetic biology advances make bioterrorism an existential risk --- new pathogens won’t burn-out </w:t>
      </w:r>
    </w:p>
    <w:p w:rsidR="00846B6D" w:rsidRPr="0033613F" w:rsidRDefault="00846B6D" w:rsidP="00846B6D">
      <w:proofErr w:type="gramStart"/>
      <w:r w:rsidRPr="0033613F">
        <w:rPr>
          <w:rStyle w:val="StyleStyleBold12pt"/>
        </w:rPr>
        <w:t>Sandberg et al. 8</w:t>
      </w:r>
      <w:r w:rsidRPr="0033613F">
        <w:t xml:space="preserve"> – Research Fellow at the Future of Humanity Institute at Oxford University.</w:t>
      </w:r>
      <w:proofErr w:type="gramEnd"/>
      <w:r w:rsidRPr="0033613F">
        <w:t xml:space="preserve"> </w:t>
      </w:r>
      <w:proofErr w:type="gramStart"/>
      <w:r w:rsidRPr="0033613F">
        <w:t>PhD in computation neuroscience, Stockholm—AND—Jason G. Matheny—PhD candidate in Health Policy and Management at Johns Hopkins.</w:t>
      </w:r>
      <w:proofErr w:type="gramEnd"/>
      <w:r w:rsidRPr="0033613F">
        <w:t xml:space="preserve"> </w:t>
      </w:r>
      <w:proofErr w:type="gramStart"/>
      <w:r w:rsidRPr="0033613F">
        <w:t>special</w:t>
      </w:r>
      <w:proofErr w:type="gramEnd"/>
      <w:r w:rsidRPr="0033613F">
        <w:t xml:space="preserve"> consultant to the Center for Biosecurity at the University of Pittsburgh—AND—Milan M. </w:t>
      </w:r>
      <w:proofErr w:type="spellStart"/>
      <w:r w:rsidRPr="0033613F">
        <w:t>Ćirković</w:t>
      </w:r>
      <w:proofErr w:type="spellEnd"/>
      <w:r w:rsidRPr="0033613F">
        <w:t xml:space="preserve">—senior research associate at the Astronomical Observatory of Belgrade. </w:t>
      </w:r>
      <w:proofErr w:type="gramStart"/>
      <w:r w:rsidRPr="0033613F">
        <w:t>Assistant professor of physics at the University of Novi Sad.</w:t>
      </w:r>
      <w:proofErr w:type="gramEnd"/>
      <w:r w:rsidRPr="0033613F">
        <w:t xml:space="preserve"> (Anders, How can we reduce the risk of human extinction</w:t>
      </w:r>
      <w:proofErr w:type="gramStart"/>
      <w:r w:rsidRPr="0033613F">
        <w:t>?,</w:t>
      </w:r>
      <w:proofErr w:type="gramEnd"/>
      <w:r w:rsidRPr="0033613F">
        <w:t xml:space="preserve"> 9 September 2008, http://www.thebulletin.org/web-edition/features/how-can-we-reduce-the-risk-of-human-extinction)</w:t>
      </w:r>
    </w:p>
    <w:p w:rsidR="00846B6D" w:rsidRDefault="00846B6D" w:rsidP="00846B6D">
      <w:r w:rsidRPr="00846B6D">
        <w:t xml:space="preserve">The risks from anthropogenic hazards appear at present larger than those from natural ones. </w:t>
      </w:r>
    </w:p>
    <w:p w:rsidR="00846B6D" w:rsidRDefault="00846B6D" w:rsidP="00846B6D">
      <w:r>
        <w:t>AND</w:t>
      </w:r>
    </w:p>
    <w:p w:rsidR="00846B6D" w:rsidRPr="00846B6D" w:rsidRDefault="00846B6D" w:rsidP="00846B6D">
      <w:proofErr w:type="gramStart"/>
      <w:r w:rsidRPr="00846B6D">
        <w:t>may</w:t>
      </w:r>
      <w:proofErr w:type="gramEnd"/>
      <w:r w:rsidRPr="00846B6D">
        <w:t xml:space="preserve"> increase as biotechnologies continue to improve at a rate rivaling Moore's Law.</w:t>
      </w:r>
    </w:p>
    <w:p w:rsidR="00846B6D" w:rsidRPr="0033613F" w:rsidRDefault="00846B6D" w:rsidP="00846B6D">
      <w:pPr>
        <w:pStyle w:val="Heading4"/>
      </w:pPr>
      <w:r w:rsidRPr="0033613F">
        <w:t>They end sugarcane ethanol --- causes a massive increase in emissions</w:t>
      </w:r>
    </w:p>
    <w:p w:rsidR="00846B6D" w:rsidRPr="0033613F" w:rsidRDefault="00846B6D" w:rsidP="00846B6D">
      <w:r w:rsidRPr="0033613F">
        <w:rPr>
          <w:rStyle w:val="StyleStyleBold12pt"/>
        </w:rPr>
        <w:t>Wang et al. 08</w:t>
      </w:r>
      <w:r w:rsidRPr="0033613F">
        <w:t xml:space="preserve"> (Michael Wang, Center for Transportation Research, Argonne National Laboratory; May Wu, Environmental Scientist, Center for Transportation Research, Energy System Division, Argonne National Laboratory [full credentials at </w:t>
      </w:r>
      <w:r w:rsidRPr="0033613F">
        <w:rPr>
          <w:color w:val="000000"/>
        </w:rPr>
        <w:t>http://www.transportation.anl.gov/experts/resumes/wu.pdf</w:t>
      </w:r>
      <w:r w:rsidRPr="0033613F">
        <w:t xml:space="preserve">]; Hong </w:t>
      </w:r>
      <w:proofErr w:type="spellStart"/>
      <w:r w:rsidRPr="0033613F">
        <w:t>Huo</w:t>
      </w:r>
      <w:proofErr w:type="spellEnd"/>
      <w:r w:rsidRPr="0033613F">
        <w:t xml:space="preserve"> Postdoctoral research associate, Energy System Division, Argonne National Laboratory, U.S. [full credentials at </w:t>
      </w:r>
      <w:r w:rsidRPr="0033613F">
        <w:rPr>
          <w:color w:val="000000"/>
        </w:rPr>
        <w:lastRenderedPageBreak/>
        <w:t>http://www.transportation.anl.gov/experts/resumes/honghuo.pdf</w:t>
      </w:r>
      <w:r w:rsidRPr="0033613F">
        <w:t xml:space="preserve">]; and </w:t>
      </w:r>
      <w:proofErr w:type="spellStart"/>
      <w:r w:rsidRPr="0033613F">
        <w:t>Jiahong</w:t>
      </w:r>
      <w:proofErr w:type="spellEnd"/>
      <w:r w:rsidRPr="0033613F">
        <w:t xml:space="preserve"> Liu. Found on </w:t>
      </w:r>
      <w:r w:rsidRPr="0033613F">
        <w:rPr>
          <w:color w:val="000000"/>
        </w:rPr>
        <w:t>http://www.afdc.energy.gov/pdfs/529.pdf</w:t>
      </w:r>
      <w:r w:rsidRPr="0033613F">
        <w:t>)</w:t>
      </w:r>
    </w:p>
    <w:p w:rsidR="00846B6D" w:rsidRDefault="00846B6D" w:rsidP="00846B6D">
      <w:r w:rsidRPr="00846B6D">
        <w:t xml:space="preserve">By using data available in the open literature, we expanded the Greenhouse Gases, </w:t>
      </w:r>
    </w:p>
    <w:p w:rsidR="00846B6D" w:rsidRDefault="00846B6D" w:rsidP="00846B6D">
      <w:r>
        <w:t>AND</w:t>
      </w:r>
    </w:p>
    <w:p w:rsidR="00846B6D" w:rsidRPr="00846B6D" w:rsidRDefault="00846B6D" w:rsidP="00846B6D">
      <w:proofErr w:type="gramStart"/>
      <w:r w:rsidRPr="00846B6D">
        <w:t>additional</w:t>
      </w:r>
      <w:proofErr w:type="gramEnd"/>
      <w:r w:rsidRPr="00846B6D">
        <w:t xml:space="preserve"> GHG emission reductions by sugarcane ethanol of up to 9 percentage points.</w:t>
      </w:r>
    </w:p>
    <w:p w:rsidR="00846B6D" w:rsidRPr="0033613F" w:rsidRDefault="00846B6D" w:rsidP="00846B6D">
      <w:pPr>
        <w:pStyle w:val="Heading4"/>
      </w:pPr>
      <w:r w:rsidRPr="0033613F">
        <w:rPr>
          <w:bCs w:val="0"/>
        </w:rPr>
        <w:t xml:space="preserve">Emissions cause quick extinction </w:t>
      </w:r>
    </w:p>
    <w:p w:rsidR="00846B6D" w:rsidRPr="0033613F" w:rsidRDefault="00846B6D" w:rsidP="00846B6D">
      <w:r w:rsidRPr="0033613F">
        <w:rPr>
          <w:b/>
        </w:rPr>
        <w:t>Archer 8</w:t>
      </w:r>
      <w:r w:rsidRPr="0033613F">
        <w:t xml:space="preserve"> (Professor of Geophysical Sciences – University of Chicago, “Anthropogenic Climate Destabilization: A Worst-case Scenario”, Foundation for the Future, September, </w:t>
      </w:r>
      <w:r w:rsidRPr="0033613F">
        <w:rPr>
          <w:color w:val="000000"/>
        </w:rPr>
        <w:t>http://www.futurefoundation.org/documents/HUM_ExecSum_ClimateDestabilization.pdf</w:t>
      </w:r>
      <w:r w:rsidRPr="0033613F">
        <w:t>)</w:t>
      </w:r>
    </w:p>
    <w:p w:rsidR="00846B6D" w:rsidRPr="0033613F" w:rsidRDefault="00846B6D" w:rsidP="00846B6D"/>
    <w:p w:rsidR="00846B6D" w:rsidRDefault="00846B6D" w:rsidP="00846B6D">
      <w:r w:rsidRPr="00846B6D">
        <w:t xml:space="preserve">This summary intends – rather than to duplicate the existing assessments of the Intergovernmental Panel </w:t>
      </w:r>
    </w:p>
    <w:p w:rsidR="00846B6D" w:rsidRDefault="00846B6D" w:rsidP="00846B6D">
      <w:r>
        <w:t>AND</w:t>
      </w:r>
    </w:p>
    <w:p w:rsidR="00846B6D" w:rsidRPr="00846B6D" w:rsidRDefault="00846B6D" w:rsidP="00846B6D">
      <w:proofErr w:type="gramStart"/>
      <w:r w:rsidRPr="00846B6D">
        <w:t>ineffective</w:t>
      </w:r>
      <w:proofErr w:type="gramEnd"/>
      <w:r w:rsidRPr="00846B6D">
        <w:t xml:space="preserve"> mitigations in today’s human activities that affect CO2 levels in the atmosphere. </w:t>
      </w:r>
    </w:p>
    <w:p w:rsidR="000022F2" w:rsidRDefault="00846B6D" w:rsidP="00846B6D">
      <w:pPr>
        <w:pStyle w:val="Heading2"/>
      </w:pPr>
      <w:r>
        <w:lastRenderedPageBreak/>
        <w:t>Round 5 --- Neg vs. Rowland Hall KG</w:t>
      </w:r>
    </w:p>
    <w:p w:rsidR="00846B6D" w:rsidRDefault="00846B6D" w:rsidP="00846B6D">
      <w:pPr>
        <w:pStyle w:val="Heading3"/>
      </w:pPr>
      <w:r>
        <w:lastRenderedPageBreak/>
        <w:t>1</w:t>
      </w:r>
    </w:p>
    <w:p w:rsidR="00846B6D" w:rsidRPr="000248D9" w:rsidRDefault="00846B6D" w:rsidP="00846B6D">
      <w:pPr>
        <w:pStyle w:val="Heading4"/>
      </w:pPr>
      <w:r>
        <w:t xml:space="preserve">The plan </w:t>
      </w:r>
      <w:r w:rsidRPr="000248D9">
        <w:t xml:space="preserve">is a </w:t>
      </w:r>
      <w:r w:rsidRPr="005624CC">
        <w:rPr>
          <w:u w:val="single"/>
        </w:rPr>
        <w:t>tool</w:t>
      </w:r>
      <w:r w:rsidRPr="000248D9">
        <w:t xml:space="preserve"> to hide the destr</w:t>
      </w:r>
      <w:r>
        <w:t xml:space="preserve">uctiveness of fossil capitalism --- </w:t>
      </w:r>
      <w:r w:rsidRPr="000248D9">
        <w:t xml:space="preserve">market incentives also make LNG development riskier and less efficient </w:t>
      </w:r>
    </w:p>
    <w:p w:rsidR="00846B6D" w:rsidRPr="005624CC" w:rsidRDefault="00846B6D" w:rsidP="00846B6D">
      <w:pPr>
        <w:rPr>
          <w:sz w:val="14"/>
        </w:rPr>
      </w:pPr>
      <w:r>
        <w:rPr>
          <w:rStyle w:val="StyleStyleBold12pt"/>
        </w:rPr>
        <w:t>ZALIK</w:t>
      </w:r>
      <w:r w:rsidRPr="000248D9">
        <w:rPr>
          <w:rStyle w:val="StyleStyleBold12pt"/>
        </w:rPr>
        <w:t xml:space="preserve"> </w:t>
      </w:r>
      <w:r>
        <w:rPr>
          <w:rStyle w:val="StyleStyleBold12pt"/>
        </w:rPr>
        <w:t>200</w:t>
      </w:r>
      <w:r w:rsidRPr="000248D9">
        <w:rPr>
          <w:rStyle w:val="StyleStyleBold12pt"/>
        </w:rPr>
        <w:t>8</w:t>
      </w:r>
      <w:r w:rsidRPr="005624CC">
        <w:rPr>
          <w:sz w:val="14"/>
        </w:rPr>
        <w:t xml:space="preserve"> — Anna </w:t>
      </w:r>
      <w:proofErr w:type="spellStart"/>
      <w:r w:rsidRPr="005624CC">
        <w:rPr>
          <w:sz w:val="14"/>
        </w:rPr>
        <w:t>Zalik</w:t>
      </w:r>
      <w:proofErr w:type="spellEnd"/>
      <w:r w:rsidRPr="005624CC">
        <w:rPr>
          <w:sz w:val="14"/>
        </w:rPr>
        <w:t xml:space="preserve">, Associate Professor of Environmental Studies at York University, 2008 (“Liquefied Natural Gas and Fossil Capitalism,” Monthly Review, November, Available Online at </w:t>
      </w:r>
      <w:r w:rsidRPr="00897CB2">
        <w:rPr>
          <w:sz w:val="14"/>
        </w:rPr>
        <w:t>http://monthlyreview.org/2008/11/01/liquefied-natural-gas-and-fossil-capitalism</w:t>
      </w:r>
      <w:r w:rsidRPr="005624CC">
        <w:rPr>
          <w:sz w:val="14"/>
        </w:rPr>
        <w:t>)</w:t>
      </w:r>
    </w:p>
    <w:p w:rsidR="00846B6D" w:rsidRPr="000248D9" w:rsidRDefault="00846B6D" w:rsidP="00846B6D"/>
    <w:p w:rsidR="00846B6D" w:rsidRDefault="00846B6D" w:rsidP="00846B6D">
      <w:r w:rsidRPr="004531D7">
        <w:t xml:space="preserve">The contemporary ecological crisis places a new spin on the notion of the “resource </w:t>
      </w:r>
    </w:p>
    <w:p w:rsidR="00846B6D" w:rsidRDefault="00846B6D" w:rsidP="00846B6D">
      <w:r>
        <w:t>AND</w:t>
      </w:r>
    </w:p>
    <w:p w:rsidR="00846B6D" w:rsidRPr="004531D7" w:rsidRDefault="00846B6D" w:rsidP="00846B6D">
      <w:r w:rsidRPr="004531D7">
        <w:t>.S. market, servicing that country’s hydrocarbon-accumulation model.3</w:t>
      </w:r>
    </w:p>
    <w:p w:rsidR="00846B6D" w:rsidRPr="001A3C0E" w:rsidRDefault="00846B6D" w:rsidP="00846B6D">
      <w:pPr>
        <w:keepNext/>
        <w:keepLines/>
        <w:spacing w:before="200"/>
        <w:outlineLvl w:val="3"/>
        <w:rPr>
          <w:rFonts w:eastAsiaTheme="majorEastAsia" w:cstheme="majorBidi"/>
          <w:b/>
          <w:bCs/>
          <w:iCs/>
        </w:rPr>
      </w:pPr>
      <w:r>
        <w:rPr>
          <w:rFonts w:eastAsiaTheme="majorEastAsia" w:cstheme="majorBidi"/>
          <w:b/>
          <w:bCs/>
          <w:iCs/>
        </w:rPr>
        <w:t xml:space="preserve">This corporate expansionism </w:t>
      </w:r>
      <w:r w:rsidRPr="001A3C0E">
        <w:rPr>
          <w:rFonts w:eastAsiaTheme="majorEastAsia" w:cstheme="majorBidi"/>
          <w:b/>
          <w:bCs/>
          <w:iCs/>
        </w:rPr>
        <w:t xml:space="preserve">risks </w:t>
      </w:r>
      <w:r w:rsidRPr="005624CC">
        <w:rPr>
          <w:rFonts w:eastAsiaTheme="majorEastAsia" w:cstheme="majorBidi"/>
          <w:b/>
          <w:bCs/>
          <w:iCs/>
          <w:u w:val="single"/>
        </w:rPr>
        <w:t>extinction</w:t>
      </w:r>
    </w:p>
    <w:p w:rsidR="00846B6D" w:rsidRPr="001A3C0E" w:rsidRDefault="00846B6D" w:rsidP="00846B6D">
      <w:pPr>
        <w:spacing w:line="115" w:lineRule="atLeast"/>
        <w:rPr>
          <w:sz w:val="14"/>
        </w:rPr>
      </w:pPr>
      <w:r w:rsidRPr="001A3C0E">
        <w:rPr>
          <w:b/>
        </w:rPr>
        <w:t>NHANENGE 2007</w:t>
      </w:r>
      <w:r w:rsidRPr="001A3C0E">
        <w:t xml:space="preserve"> </w:t>
      </w:r>
      <w:r w:rsidRPr="001A3C0E">
        <w:rPr>
          <w:sz w:val="14"/>
        </w:rPr>
        <w:t>(</w:t>
      </w:r>
      <w:proofErr w:type="spellStart"/>
      <w:r w:rsidRPr="001A3C0E">
        <w:rPr>
          <w:sz w:val="14"/>
        </w:rPr>
        <w:t>Jytte</w:t>
      </w:r>
      <w:proofErr w:type="spellEnd"/>
      <w:r w:rsidRPr="001A3C0E">
        <w:rPr>
          <w:sz w:val="14"/>
        </w:rPr>
        <w:t xml:space="preserve"> Masters @ U South Africa, “ECOFEMINSM: TOWARDS INTEGRATING THE CONCERNS OF WOMEN, POOR PEOPLE AND NATURE INTO DEVELOPMENT)</w:t>
      </w:r>
    </w:p>
    <w:p w:rsidR="00846B6D" w:rsidRPr="001A3C0E" w:rsidRDefault="00846B6D" w:rsidP="00846B6D"/>
    <w:p w:rsidR="00846B6D" w:rsidRDefault="00846B6D" w:rsidP="00846B6D">
      <w:r w:rsidRPr="004531D7">
        <w:t xml:space="preserve">There is today an increasing critique of economic development, whether it takes place in </w:t>
      </w:r>
    </w:p>
    <w:p w:rsidR="00846B6D" w:rsidRDefault="00846B6D" w:rsidP="00846B6D">
      <w:r>
        <w:t>AND</w:t>
      </w:r>
    </w:p>
    <w:p w:rsidR="00846B6D" w:rsidRPr="004531D7" w:rsidRDefault="00846B6D" w:rsidP="00846B6D">
      <w:proofErr w:type="gramStart"/>
      <w:r w:rsidRPr="004531D7">
        <w:t>division</w:t>
      </w:r>
      <w:proofErr w:type="gramEnd"/>
      <w:r w:rsidRPr="004531D7">
        <w:t xml:space="preserve"> is suitable for the present purpose. </w:t>
      </w:r>
      <w:proofErr w:type="gramStart"/>
      <w:r w:rsidRPr="004531D7">
        <w:t>(</w:t>
      </w:r>
      <w:proofErr w:type="spellStart"/>
      <w:r w:rsidRPr="004531D7">
        <w:t>Ekins</w:t>
      </w:r>
      <w:proofErr w:type="spellEnd"/>
      <w:r w:rsidRPr="004531D7">
        <w:t xml:space="preserve"> 1992: 1).</w:t>
      </w:r>
      <w:proofErr w:type="gramEnd"/>
      <w:r w:rsidRPr="004531D7">
        <w:t xml:space="preserve"> </w:t>
      </w:r>
    </w:p>
    <w:p w:rsidR="00846B6D" w:rsidRPr="001A3C0E" w:rsidRDefault="00846B6D" w:rsidP="00846B6D">
      <w:pPr>
        <w:keepNext/>
        <w:keepLines/>
        <w:spacing w:before="200"/>
        <w:outlineLvl w:val="3"/>
        <w:rPr>
          <w:rFonts w:eastAsiaTheme="majorEastAsia" w:cstheme="majorBidi"/>
          <w:b/>
          <w:bCs/>
          <w:iCs/>
          <w:sz w:val="16"/>
        </w:rPr>
      </w:pPr>
      <w:r w:rsidRPr="001A3C0E">
        <w:rPr>
          <w:rFonts w:eastAsiaTheme="majorEastAsia" w:cstheme="majorBidi"/>
          <w:b/>
          <w:bCs/>
          <w:iCs/>
        </w:rPr>
        <w:t>The alternative is to vote negative to reject the neoliberal justifications behind economic engagement in the 1AC --- that solves inevitable extinction</w:t>
      </w:r>
    </w:p>
    <w:p w:rsidR="00846B6D" w:rsidRPr="001A3C0E" w:rsidRDefault="00846B6D" w:rsidP="00846B6D">
      <w:pPr>
        <w:rPr>
          <w:sz w:val="14"/>
        </w:rPr>
      </w:pPr>
      <w:r w:rsidRPr="001A3C0E">
        <w:rPr>
          <w:b/>
        </w:rPr>
        <w:t>BROILLET 2010</w:t>
      </w:r>
      <w:r w:rsidRPr="001A3C0E">
        <w:rPr>
          <w:sz w:val="14"/>
        </w:rPr>
        <w:t xml:space="preserve"> (</w:t>
      </w:r>
      <w:proofErr w:type="spellStart"/>
      <w:r w:rsidRPr="001A3C0E">
        <w:rPr>
          <w:sz w:val="14"/>
        </w:rPr>
        <w:t>Dr</w:t>
      </w:r>
      <w:proofErr w:type="spellEnd"/>
      <w:r w:rsidRPr="001A3C0E">
        <w:rPr>
          <w:sz w:val="14"/>
        </w:rPr>
        <w:t xml:space="preserve"> Emmanuel </w:t>
      </w:r>
      <w:proofErr w:type="spellStart"/>
      <w:r w:rsidRPr="001A3C0E">
        <w:rPr>
          <w:sz w:val="14"/>
        </w:rPr>
        <w:t>Broillet</w:t>
      </w:r>
      <w:proofErr w:type="spellEnd"/>
      <w:proofErr w:type="gramStart"/>
      <w:r w:rsidRPr="001A3C0E">
        <w:rPr>
          <w:sz w:val="14"/>
        </w:rPr>
        <w:t>*  Current</w:t>
      </w:r>
      <w:proofErr w:type="gramEnd"/>
      <w:r w:rsidRPr="001A3C0E">
        <w:rPr>
          <w:sz w:val="14"/>
        </w:rPr>
        <w:t xml:space="preserve"> Concerns  &gt;  2010  &gt;  No 8, May 2010  &gt;  Latin America: The Advent of an Alternative to Neo-Liberalism and Authoritarian Socialism http://www.currentconcerns.ch/index.php?id=1028)</w:t>
      </w:r>
    </w:p>
    <w:p w:rsidR="00846B6D" w:rsidRPr="001A3C0E" w:rsidRDefault="00846B6D" w:rsidP="00846B6D">
      <w:pPr>
        <w:rPr>
          <w:highlight w:val="red"/>
        </w:rPr>
      </w:pPr>
    </w:p>
    <w:p w:rsidR="00846B6D" w:rsidRDefault="00846B6D" w:rsidP="00846B6D">
      <w:r w:rsidRPr="004531D7">
        <w:t xml:space="preserve">A different world is possible and not utopian Building a different world can only succeed </w:t>
      </w:r>
    </w:p>
    <w:p w:rsidR="00846B6D" w:rsidRDefault="00846B6D" w:rsidP="00846B6D">
      <w:r>
        <w:t>AND</w:t>
      </w:r>
    </w:p>
    <w:p w:rsidR="00846B6D" w:rsidRPr="004531D7" w:rsidRDefault="00846B6D" w:rsidP="00846B6D">
      <w:r w:rsidRPr="004531D7">
        <w:t xml:space="preserve">Those who have neither projects nor objectives do not have anything to describe. </w:t>
      </w:r>
    </w:p>
    <w:p w:rsidR="00846B6D" w:rsidRDefault="00846B6D" w:rsidP="00846B6D">
      <w:pPr>
        <w:pStyle w:val="Heading3"/>
      </w:pPr>
      <w:r>
        <w:lastRenderedPageBreak/>
        <w:t>2</w:t>
      </w:r>
    </w:p>
    <w:p w:rsidR="00846B6D" w:rsidRPr="005624CC" w:rsidRDefault="00846B6D" w:rsidP="00846B6D">
      <w:pPr>
        <w:pStyle w:val="Heading4"/>
      </w:pPr>
      <w:r>
        <w:t xml:space="preserve">The </w:t>
      </w:r>
      <w:proofErr w:type="spellStart"/>
      <w:r>
        <w:t>aff’s</w:t>
      </w:r>
      <w:proofErr w:type="spellEnd"/>
      <w:r>
        <w:t xml:space="preserve"> not topical --- it only </w:t>
      </w:r>
      <w:r w:rsidRPr="005624CC">
        <w:rPr>
          <w:u w:val="single"/>
        </w:rPr>
        <w:t>unilaterally ratifies</w:t>
      </w:r>
      <w:r>
        <w:t xml:space="preserve"> an </w:t>
      </w:r>
      <w:r w:rsidRPr="005624CC">
        <w:rPr>
          <w:u w:val="single"/>
        </w:rPr>
        <w:t>existing agreement</w:t>
      </w:r>
      <w:r>
        <w:t xml:space="preserve"> --- engagement must involve </w:t>
      </w:r>
      <w:r w:rsidRPr="005624CC">
        <w:rPr>
          <w:u w:val="single"/>
        </w:rPr>
        <w:t>direct talks</w:t>
      </w:r>
    </w:p>
    <w:p w:rsidR="00846B6D" w:rsidRPr="00C17760" w:rsidRDefault="00846B6D" w:rsidP="00846B6D">
      <w:r w:rsidRPr="00C17760">
        <w:rPr>
          <w:rStyle w:val="StyleStyleBold12pt"/>
        </w:rPr>
        <w:t>Crocker 9</w:t>
      </w:r>
      <w:r w:rsidRPr="00C17760">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846B6D" w:rsidRPr="00C17760" w:rsidRDefault="00846B6D" w:rsidP="00846B6D"/>
    <w:p w:rsidR="00846B6D" w:rsidRDefault="00846B6D" w:rsidP="00846B6D">
      <w:pPr>
        <w:rPr>
          <w:sz w:val="16"/>
        </w:rPr>
      </w:pPr>
      <w:r w:rsidRPr="00C17760">
        <w:rPr>
          <w:sz w:val="16"/>
        </w:rPr>
        <w:t xml:space="preserve">PRESIDENT </w:t>
      </w:r>
      <w:r w:rsidRPr="00C17760">
        <w:rPr>
          <w:rStyle w:val="TitleChar"/>
        </w:rPr>
        <w:t xml:space="preserve">OBAMA will have a </w:t>
      </w:r>
      <w:r>
        <w:rPr>
          <w:rStyle w:val="TitleChar"/>
        </w:rPr>
        <w:t>……</w:t>
      </w:r>
      <w:r w:rsidRPr="00C17760">
        <w:rPr>
          <w:sz w:val="16"/>
        </w:rPr>
        <w:t>, to modify its policies and its behavior.</w:t>
      </w:r>
    </w:p>
    <w:p w:rsidR="00846B6D" w:rsidRPr="00C17760" w:rsidRDefault="00846B6D" w:rsidP="00846B6D">
      <w:pPr>
        <w:pStyle w:val="Heading4"/>
      </w:pPr>
      <w:r w:rsidRPr="00C17760">
        <w:t>Voting issue ---</w:t>
      </w:r>
    </w:p>
    <w:p w:rsidR="00846B6D" w:rsidRPr="00C17760" w:rsidRDefault="00846B6D" w:rsidP="00846B6D">
      <w:pPr>
        <w:pStyle w:val="Heading4"/>
      </w:pPr>
      <w:r w:rsidRPr="00C17760">
        <w:t>Limits --- requiring direct talks</w:t>
      </w:r>
      <w:r>
        <w:t xml:space="preserve"> between governments</w:t>
      </w:r>
      <w:r w:rsidRPr="00C17760">
        <w:t xml:space="preserve"> places a </w:t>
      </w:r>
      <w:r w:rsidRPr="00C17760">
        <w:rPr>
          <w:u w:val="single"/>
        </w:rPr>
        <w:t>functional limit</w:t>
      </w:r>
      <w:r w:rsidRPr="00C17760">
        <w:t xml:space="preserve"> on the topic because few </w:t>
      </w:r>
      <w:proofErr w:type="spellStart"/>
      <w:r w:rsidRPr="00C17760">
        <w:t>Affs</w:t>
      </w:r>
      <w:proofErr w:type="spellEnd"/>
      <w:r w:rsidRPr="00C17760">
        <w:t xml:space="preserve"> can defend the </w:t>
      </w:r>
      <w:r w:rsidRPr="00C17760">
        <w:rPr>
          <w:u w:val="single"/>
        </w:rPr>
        <w:t>process</w:t>
      </w:r>
      <w:r w:rsidRPr="00C17760">
        <w:t xml:space="preserve">. Specific import cases can’t beat the PIC out of talks, controlling the </w:t>
      </w:r>
      <w:proofErr w:type="spellStart"/>
      <w:r w:rsidRPr="00C17760">
        <w:t>Neg’s</w:t>
      </w:r>
      <w:proofErr w:type="spellEnd"/>
      <w:r w:rsidRPr="00C17760">
        <w:t xml:space="preserve"> research burden</w:t>
      </w:r>
    </w:p>
    <w:p w:rsidR="00846B6D" w:rsidRPr="00C17760" w:rsidRDefault="00846B6D" w:rsidP="00846B6D">
      <w:pPr>
        <w:pStyle w:val="Heading4"/>
      </w:pPr>
      <w:r w:rsidRPr="00C17760">
        <w:t>Ground --- talks are a stable mechanism for DA links and competition for counterplans like two-track or quiet diplomacy --- core ground is key to fairness</w:t>
      </w:r>
    </w:p>
    <w:p w:rsidR="00846B6D" w:rsidRDefault="00846B6D" w:rsidP="00846B6D">
      <w:pPr>
        <w:pStyle w:val="Heading3"/>
      </w:pPr>
      <w:r>
        <w:lastRenderedPageBreak/>
        <w:t>3</w:t>
      </w:r>
    </w:p>
    <w:p w:rsidR="00846B6D" w:rsidRPr="00D87A32" w:rsidRDefault="00846B6D" w:rsidP="00846B6D">
      <w:pPr>
        <w:pStyle w:val="Heading4"/>
      </w:pPr>
      <w:r w:rsidRPr="00D87A32">
        <w:t>Mexic</w:t>
      </w:r>
      <w:r>
        <w:t xml:space="preserve">o is an </w:t>
      </w:r>
      <w:r w:rsidRPr="00F62E46">
        <w:rPr>
          <w:u w:val="single"/>
        </w:rPr>
        <w:t>egregious</w:t>
      </w:r>
      <w:r>
        <w:t xml:space="preserve"> human rights violator --- use your ballot to </w:t>
      </w:r>
      <w:r w:rsidRPr="00F62E46">
        <w:rPr>
          <w:u w:val="single"/>
        </w:rPr>
        <w:t>shun them</w:t>
      </w:r>
    </w:p>
    <w:p w:rsidR="00846B6D" w:rsidRPr="003463D2" w:rsidRDefault="00846B6D" w:rsidP="00846B6D">
      <w:pPr>
        <w:rPr>
          <w:sz w:val="14"/>
        </w:rPr>
      </w:pPr>
      <w:r w:rsidRPr="003463D2">
        <w:rPr>
          <w:b/>
        </w:rPr>
        <w:t>U</w:t>
      </w:r>
      <w:r>
        <w:rPr>
          <w:b/>
        </w:rPr>
        <w:t xml:space="preserve">NITED </w:t>
      </w:r>
      <w:r w:rsidRPr="003463D2">
        <w:rPr>
          <w:b/>
        </w:rPr>
        <w:t>N</w:t>
      </w:r>
      <w:r>
        <w:rPr>
          <w:b/>
        </w:rPr>
        <w:t>ATIONS</w:t>
      </w:r>
      <w:r w:rsidRPr="003463D2">
        <w:rPr>
          <w:b/>
        </w:rPr>
        <w:t xml:space="preserve"> 2013</w:t>
      </w:r>
      <w:r w:rsidRPr="003463D2">
        <w:rPr>
          <w:sz w:val="14"/>
        </w:rPr>
        <w:t xml:space="preserve"> (UN News Centre, “Mexico must strengthen its protection of human rights, reduce use of military – UN expert”, 5-3, </w:t>
      </w:r>
      <w:r w:rsidRPr="00897CB2">
        <w:rPr>
          <w:sz w:val="14"/>
        </w:rPr>
        <w:t>http://www.un.org/apps/news/story.asp?NewsID=44817&amp;Cr=Mexico&amp;Cr1=#.Uc9VcPm1FqW</w:t>
      </w:r>
      <w:r w:rsidRPr="003463D2">
        <w:rPr>
          <w:sz w:val="14"/>
        </w:rPr>
        <w:t>)</w:t>
      </w:r>
    </w:p>
    <w:p w:rsidR="00846B6D" w:rsidRPr="003463D2" w:rsidRDefault="00846B6D" w:rsidP="00846B6D"/>
    <w:p w:rsidR="00846B6D" w:rsidRDefault="00846B6D" w:rsidP="00846B6D">
      <w:r w:rsidRPr="004531D7">
        <w:t xml:space="preserve">A United Nations independent expert today urged the Mexican Government to strengthen the national structures </w:t>
      </w:r>
    </w:p>
    <w:p w:rsidR="00846B6D" w:rsidRDefault="00846B6D" w:rsidP="00846B6D">
      <w:r>
        <w:t>AND</w:t>
      </w:r>
    </w:p>
    <w:p w:rsidR="00846B6D" w:rsidRPr="004531D7" w:rsidRDefault="00846B6D" w:rsidP="00846B6D">
      <w:proofErr w:type="gramStart"/>
      <w:r w:rsidRPr="004531D7">
        <w:t>but</w:t>
      </w:r>
      <w:proofErr w:type="gramEnd"/>
      <w:r w:rsidRPr="004531D7">
        <w:t xml:space="preserve"> to restore the value that society attaches to life,” he said.</w:t>
      </w:r>
    </w:p>
    <w:p w:rsidR="00846B6D" w:rsidRPr="0021366E" w:rsidRDefault="00846B6D" w:rsidP="00846B6D">
      <w:pPr>
        <w:pStyle w:val="Heading4"/>
        <w:rPr>
          <w:u w:val="single"/>
        </w:rPr>
      </w:pPr>
      <w:r>
        <w:t xml:space="preserve">And --- </w:t>
      </w:r>
      <w:r w:rsidRPr="0021366E">
        <w:rPr>
          <w:u w:val="single"/>
        </w:rPr>
        <w:t>that outweighs the aff</w:t>
      </w:r>
    </w:p>
    <w:p w:rsidR="00846B6D" w:rsidRPr="003463D2" w:rsidRDefault="00846B6D" w:rsidP="00846B6D">
      <w:pPr>
        <w:rPr>
          <w:sz w:val="14"/>
        </w:rPr>
      </w:pPr>
      <w:r w:rsidRPr="003463D2">
        <w:rPr>
          <w:b/>
        </w:rPr>
        <w:t>ANDERSON 2004</w:t>
      </w:r>
      <w:r w:rsidRPr="003463D2">
        <w:rPr>
          <w:sz w:val="14"/>
        </w:rPr>
        <w:t xml:space="preserve"> (</w:t>
      </w:r>
      <w:proofErr w:type="spellStart"/>
      <w:r w:rsidRPr="003463D2">
        <w:rPr>
          <w:sz w:val="14"/>
        </w:rPr>
        <w:t>Kerby</w:t>
      </w:r>
      <w:proofErr w:type="spellEnd"/>
      <w:r w:rsidRPr="003463D2">
        <w:rPr>
          <w:sz w:val="14"/>
        </w:rPr>
        <w:t xml:space="preserve"> Anderson is the National Director of Probe Ministries International</w:t>
      </w:r>
      <w:proofErr w:type="gramStart"/>
      <w:r w:rsidRPr="003463D2">
        <w:rPr>
          <w:sz w:val="14"/>
        </w:rPr>
        <w:t>, ,</w:t>
      </w:r>
      <w:proofErr w:type="gramEnd"/>
      <w:r w:rsidRPr="003463D2">
        <w:rPr>
          <w:sz w:val="14"/>
        </w:rPr>
        <w:t xml:space="preserve"> Probe Ministries “Utilitarianism:</w:t>
      </w:r>
    </w:p>
    <w:p w:rsidR="00846B6D" w:rsidRDefault="00846B6D" w:rsidP="00846B6D">
      <w:pPr>
        <w:rPr>
          <w:sz w:val="14"/>
        </w:rPr>
      </w:pPr>
      <w:r w:rsidRPr="003463D2">
        <w:rPr>
          <w:sz w:val="14"/>
        </w:rPr>
        <w:t>The Greatest Good for the Greatest Number” http://www.probe.org/theology-and-philosophy/worldview--philosophy/utilitarianism-the-greatest-good-for-thegreatest-number.html)</w:t>
      </w:r>
    </w:p>
    <w:p w:rsidR="00846B6D" w:rsidRPr="003463D2" w:rsidRDefault="00846B6D" w:rsidP="00846B6D"/>
    <w:p w:rsidR="00846B6D" w:rsidRDefault="00846B6D" w:rsidP="00846B6D">
      <w:r w:rsidRPr="004531D7">
        <w:t>One problem with utilitarianism is that it leads to an "end justifies the means</w:t>
      </w:r>
    </w:p>
    <w:p w:rsidR="00846B6D" w:rsidRDefault="00846B6D" w:rsidP="00846B6D">
      <w:r>
        <w:t>AND</w:t>
      </w:r>
    </w:p>
    <w:p w:rsidR="00846B6D" w:rsidRPr="004531D7" w:rsidRDefault="00846B6D" w:rsidP="00846B6D">
      <w:proofErr w:type="gramStart"/>
      <w:r w:rsidRPr="004531D7">
        <w:t>the</w:t>
      </w:r>
      <w:proofErr w:type="gramEnd"/>
      <w:r w:rsidRPr="004531D7">
        <w:t xml:space="preserve"> mechanism used to judge the action </w:t>
      </w:r>
      <w:proofErr w:type="spellStart"/>
      <w:r w:rsidRPr="004531D7">
        <w:t>itself.inviolability</w:t>
      </w:r>
      <w:proofErr w:type="spellEnd"/>
      <w:r w:rsidRPr="004531D7">
        <w:t xml:space="preserve"> is intrinsically valuable.</w:t>
      </w:r>
    </w:p>
    <w:p w:rsidR="00846B6D" w:rsidRDefault="00846B6D" w:rsidP="00846B6D">
      <w:pPr>
        <w:pStyle w:val="Heading3"/>
      </w:pPr>
      <w:r>
        <w:lastRenderedPageBreak/>
        <w:t>4</w:t>
      </w:r>
    </w:p>
    <w:p w:rsidR="00846B6D" w:rsidRPr="00F142C4" w:rsidRDefault="00846B6D" w:rsidP="00846B6D">
      <w:pPr>
        <w:rPr>
          <w:lang w:eastAsia="zh-CN"/>
        </w:rPr>
      </w:pPr>
    </w:p>
    <w:p w:rsidR="00846B6D" w:rsidRDefault="00846B6D" w:rsidP="00846B6D">
      <w:pPr>
        <w:rPr>
          <w:b/>
          <w:szCs w:val="20"/>
        </w:rPr>
      </w:pPr>
      <w:r>
        <w:rPr>
          <w:b/>
          <w:szCs w:val="20"/>
        </w:rPr>
        <w:t xml:space="preserve">Text – United States federal government should lift the moratorium on oil and natural gas drilling in the Outer Continental Shelf’s Alaska region and offer to jointly drill in the Alaska region with </w:t>
      </w:r>
      <w:proofErr w:type="spellStart"/>
      <w:r>
        <w:rPr>
          <w:b/>
          <w:szCs w:val="20"/>
        </w:rPr>
        <w:t>Petróleos</w:t>
      </w:r>
      <w:proofErr w:type="spellEnd"/>
      <w:r>
        <w:rPr>
          <w:b/>
          <w:szCs w:val="20"/>
        </w:rPr>
        <w:t xml:space="preserve"> </w:t>
      </w:r>
      <w:proofErr w:type="spellStart"/>
      <w:r>
        <w:rPr>
          <w:b/>
          <w:szCs w:val="20"/>
        </w:rPr>
        <w:t>Mexicanos</w:t>
      </w:r>
      <w:proofErr w:type="spellEnd"/>
      <w:r>
        <w:rPr>
          <w:b/>
          <w:szCs w:val="20"/>
        </w:rPr>
        <w:t>.</w:t>
      </w:r>
    </w:p>
    <w:p w:rsidR="00846B6D" w:rsidRDefault="00846B6D" w:rsidP="00846B6D">
      <w:pPr>
        <w:rPr>
          <w:szCs w:val="20"/>
        </w:rPr>
      </w:pPr>
    </w:p>
    <w:p w:rsidR="00846B6D" w:rsidRDefault="00846B6D" w:rsidP="00846B6D">
      <w:pPr>
        <w:rPr>
          <w:b/>
          <w:szCs w:val="20"/>
        </w:rPr>
      </w:pPr>
      <w:r>
        <w:rPr>
          <w:b/>
          <w:szCs w:val="20"/>
        </w:rPr>
        <w:t>Solves energy independence and the US economy – Arctic has enough energy resources</w:t>
      </w:r>
    </w:p>
    <w:p w:rsidR="00846B6D" w:rsidRDefault="00846B6D" w:rsidP="00846B6D">
      <w:pPr>
        <w:rPr>
          <w:szCs w:val="20"/>
        </w:rPr>
      </w:pPr>
      <w:r>
        <w:rPr>
          <w:rStyle w:val="StyleStyleBold12pt"/>
          <w:szCs w:val="20"/>
        </w:rPr>
        <w:t>Cunningham</w:t>
      </w:r>
      <w:r>
        <w:rPr>
          <w:szCs w:val="20"/>
        </w:rPr>
        <w:t xml:space="preserve">, Policy Analyst for Energy and Climate at the American Security Project, </w:t>
      </w:r>
      <w:r>
        <w:rPr>
          <w:rStyle w:val="StyleStyleBold12pt"/>
          <w:szCs w:val="20"/>
        </w:rPr>
        <w:t>2012</w:t>
      </w:r>
      <w:r>
        <w:rPr>
          <w:szCs w:val="20"/>
        </w:rPr>
        <w:t xml:space="preserve"> (Nicholas, August, “Offshore Oil Drilling in the Arctic” http://americansecurityproject.org/ASP%20Reports/Ref%200076%20-%20Offshore%20Oil%20Drilling%20in%20the%20Arctic.pdf)</w:t>
      </w:r>
    </w:p>
    <w:p w:rsidR="00846B6D" w:rsidRDefault="00846B6D" w:rsidP="00846B6D">
      <w:r w:rsidRPr="004531D7">
        <w:t>The Arctic region represents the next frontier for oil and gas development. The U</w:t>
      </w:r>
    </w:p>
    <w:p w:rsidR="00846B6D" w:rsidRDefault="00846B6D" w:rsidP="00846B6D">
      <w:r>
        <w:t>AND</w:t>
      </w:r>
    </w:p>
    <w:p w:rsidR="00846B6D" w:rsidRPr="004531D7" w:rsidRDefault="00846B6D" w:rsidP="00846B6D">
      <w:proofErr w:type="gramStart"/>
      <w:r w:rsidRPr="004531D7">
        <w:t>total</w:t>
      </w:r>
      <w:proofErr w:type="gramEnd"/>
      <w:r w:rsidRPr="004531D7">
        <w:t xml:space="preserve"> technically recoverable reserves on the U.S. outer continental shelf.</w:t>
      </w:r>
    </w:p>
    <w:p w:rsidR="00846B6D" w:rsidRDefault="00846B6D" w:rsidP="00846B6D">
      <w:pPr>
        <w:rPr>
          <w:szCs w:val="20"/>
        </w:rPr>
      </w:pPr>
    </w:p>
    <w:p w:rsidR="00846B6D" w:rsidRDefault="00846B6D" w:rsidP="00846B6D">
      <w:pPr>
        <w:rPr>
          <w:b/>
          <w:szCs w:val="20"/>
        </w:rPr>
      </w:pPr>
      <w:r>
        <w:rPr>
          <w:b/>
          <w:szCs w:val="20"/>
        </w:rPr>
        <w:t>PEMEX has set up a new partner company for exactly this purpose – solves expertise and tech-sharing</w:t>
      </w:r>
    </w:p>
    <w:p w:rsidR="00846B6D" w:rsidRDefault="00846B6D" w:rsidP="00846B6D">
      <w:pPr>
        <w:rPr>
          <w:szCs w:val="20"/>
        </w:rPr>
      </w:pPr>
      <w:r>
        <w:rPr>
          <w:rStyle w:val="StyleStyleBold12pt"/>
          <w:szCs w:val="20"/>
        </w:rPr>
        <w:t xml:space="preserve">De Cordoba and </w:t>
      </w:r>
      <w:proofErr w:type="spellStart"/>
      <w:r>
        <w:rPr>
          <w:rStyle w:val="StyleStyleBold12pt"/>
          <w:szCs w:val="20"/>
        </w:rPr>
        <w:t>Iliff</w:t>
      </w:r>
      <w:proofErr w:type="spellEnd"/>
      <w:r>
        <w:rPr>
          <w:szCs w:val="20"/>
        </w:rPr>
        <w:t xml:space="preserve">, Wall Street Journal, </w:t>
      </w:r>
      <w:r>
        <w:rPr>
          <w:rStyle w:val="StyleStyleBold12pt"/>
          <w:szCs w:val="20"/>
        </w:rPr>
        <w:t>8-18</w:t>
      </w:r>
      <w:r>
        <w:rPr>
          <w:szCs w:val="20"/>
        </w:rPr>
        <w:t>-’13 (Jose and Lawrence, “Mexico's Pemex Looks to Tap U.S. Shale” http://online.wsj.com/article/SB10001424127887323608504579020791384328888.html)</w:t>
      </w:r>
    </w:p>
    <w:p w:rsidR="00846B6D" w:rsidRDefault="00846B6D" w:rsidP="00846B6D">
      <w:proofErr w:type="spellStart"/>
      <w:r w:rsidRPr="004531D7">
        <w:t>Petroleos</w:t>
      </w:r>
      <w:proofErr w:type="spellEnd"/>
      <w:r w:rsidRPr="004531D7">
        <w:t xml:space="preserve"> </w:t>
      </w:r>
      <w:proofErr w:type="spellStart"/>
      <w:r w:rsidRPr="004531D7">
        <w:t>Mexicanos</w:t>
      </w:r>
      <w:proofErr w:type="spellEnd"/>
      <w:r w:rsidRPr="004531D7">
        <w:t xml:space="preserve">, Mexico's state oil </w:t>
      </w:r>
      <w:proofErr w:type="gramStart"/>
      <w:r w:rsidRPr="004531D7">
        <w:t>monopoly,</w:t>
      </w:r>
      <w:proofErr w:type="gramEnd"/>
      <w:r w:rsidRPr="004531D7">
        <w:t xml:space="preserve"> will set up a new company to </w:t>
      </w:r>
    </w:p>
    <w:p w:rsidR="00846B6D" w:rsidRDefault="00846B6D" w:rsidP="00846B6D">
      <w:r>
        <w:t>AND</w:t>
      </w:r>
    </w:p>
    <w:p w:rsidR="00846B6D" w:rsidRPr="004531D7" w:rsidRDefault="00846B6D" w:rsidP="00846B6D">
      <w:proofErr w:type="gramStart"/>
      <w:r w:rsidRPr="004531D7">
        <w:t>the</w:t>
      </w:r>
      <w:proofErr w:type="gramEnd"/>
      <w:r w:rsidRPr="004531D7">
        <w:t xml:space="preserve"> world to modernize its energy sector has its advantages," he said.</w:t>
      </w:r>
    </w:p>
    <w:p w:rsidR="00846B6D" w:rsidRDefault="00846B6D" w:rsidP="00846B6D">
      <w:pPr>
        <w:rPr>
          <w:szCs w:val="20"/>
        </w:rPr>
      </w:pPr>
    </w:p>
    <w:p w:rsidR="00846B6D" w:rsidRDefault="00846B6D" w:rsidP="00846B6D">
      <w:pPr>
        <w:rPr>
          <w:b/>
          <w:szCs w:val="20"/>
        </w:rPr>
      </w:pPr>
      <w:r>
        <w:rPr>
          <w:b/>
          <w:szCs w:val="20"/>
        </w:rPr>
        <w:t>Gulf drilling undermines naval readiness – prevents effective training</w:t>
      </w:r>
    </w:p>
    <w:p w:rsidR="00846B6D" w:rsidRDefault="00846B6D" w:rsidP="00846B6D">
      <w:pPr>
        <w:rPr>
          <w:szCs w:val="20"/>
        </w:rPr>
      </w:pPr>
      <w:r>
        <w:rPr>
          <w:rStyle w:val="StyleStyleBold12pt"/>
          <w:szCs w:val="20"/>
        </w:rPr>
        <w:t>Weiss</w:t>
      </w:r>
      <w:r>
        <w:rPr>
          <w:szCs w:val="20"/>
        </w:rPr>
        <w:t xml:space="preserve">, Senior Fellow Center for American Progress, </w:t>
      </w:r>
      <w:r>
        <w:rPr>
          <w:rStyle w:val="StyleStyleBold12pt"/>
          <w:szCs w:val="20"/>
        </w:rPr>
        <w:t>2012</w:t>
      </w:r>
      <w:r>
        <w:rPr>
          <w:szCs w:val="20"/>
        </w:rPr>
        <w:t xml:space="preserve"> (Daniel, September 13, “The American Energy Initiatives” Congressional Documents and Publications, lexis)</w:t>
      </w:r>
    </w:p>
    <w:p w:rsidR="00846B6D" w:rsidRDefault="00846B6D" w:rsidP="00846B6D">
      <w:r w:rsidRPr="004531D7">
        <w:t xml:space="preserve">There have been recent proposals to open areas off the Atlantic coast for oil and </w:t>
      </w:r>
    </w:p>
    <w:p w:rsidR="00846B6D" w:rsidRDefault="00846B6D" w:rsidP="00846B6D">
      <w:r>
        <w:t>AND</w:t>
      </w:r>
    </w:p>
    <w:p w:rsidR="00846B6D" w:rsidRPr="004531D7" w:rsidRDefault="00846B6D" w:rsidP="00846B6D">
      <w:proofErr w:type="gramStart"/>
      <w:r w:rsidRPr="004531D7">
        <w:t>and</w:t>
      </w:r>
      <w:proofErr w:type="gramEnd"/>
      <w:r w:rsidRPr="004531D7">
        <w:t xml:space="preserve"> administrative policies" according to recent analysis by the Congressional Budget Office. </w:t>
      </w:r>
    </w:p>
    <w:p w:rsidR="00846B6D" w:rsidRDefault="00846B6D" w:rsidP="00846B6D"/>
    <w:p w:rsidR="00846B6D" w:rsidRPr="00F142C4" w:rsidRDefault="00846B6D" w:rsidP="00846B6D">
      <w:pPr>
        <w:rPr>
          <w:b/>
        </w:rPr>
      </w:pPr>
      <w:r w:rsidRPr="00F142C4">
        <w:rPr>
          <w:b/>
        </w:rPr>
        <w:t>Naval power puts a cap on conflict and solves every impact</w:t>
      </w:r>
    </w:p>
    <w:p w:rsidR="00846B6D" w:rsidRDefault="00846B6D" w:rsidP="00846B6D">
      <w:r>
        <w:rPr>
          <w:b/>
        </w:rPr>
        <w:t>NLUS 12</w:t>
      </w:r>
      <w:r>
        <w:t xml:space="preserve"> (Navy League of the United States, nonprofit organization dedicated to sea power, “Maritime Primacy &amp; Economic Prosperity: Maritime Policy 2012-13”, 1-21, </w:t>
      </w:r>
      <w:r>
        <w:rPr>
          <w:color w:val="000000"/>
        </w:rPr>
        <w:t>http://www.navyleague.org/files/legislative_affairs/maritime_policy20122013.pdf</w:t>
      </w:r>
      <w:r>
        <w:t>)</w:t>
      </w:r>
    </w:p>
    <w:p w:rsidR="00846B6D" w:rsidRDefault="00846B6D" w:rsidP="00846B6D"/>
    <w:p w:rsidR="00846B6D" w:rsidRDefault="00846B6D" w:rsidP="00846B6D">
      <w:r w:rsidRPr="004531D7">
        <w:t xml:space="preserve">Global engagement is critical to the U.S. economy, world trade and </w:t>
      </w:r>
    </w:p>
    <w:p w:rsidR="00846B6D" w:rsidRDefault="00846B6D" w:rsidP="00846B6D">
      <w:r>
        <w:t>AND</w:t>
      </w:r>
    </w:p>
    <w:p w:rsidR="00846B6D" w:rsidRPr="004531D7" w:rsidRDefault="00846B6D" w:rsidP="00846B6D">
      <w:proofErr w:type="gramStart"/>
      <w:r w:rsidRPr="004531D7">
        <w:t>security</w:t>
      </w:r>
      <w:proofErr w:type="gramEnd"/>
      <w:r w:rsidRPr="004531D7">
        <w:t xml:space="preserve"> and dissuade transnational aggression in the future must be a national imperative. </w:t>
      </w:r>
    </w:p>
    <w:p w:rsidR="00846B6D" w:rsidRDefault="00846B6D" w:rsidP="00846B6D">
      <w:pPr>
        <w:pStyle w:val="Heading3"/>
      </w:pPr>
      <w:r>
        <w:lastRenderedPageBreak/>
        <w:t>5</w:t>
      </w:r>
    </w:p>
    <w:p w:rsidR="00846B6D" w:rsidRDefault="00846B6D" w:rsidP="00846B6D">
      <w:pPr>
        <w:rPr>
          <w:b/>
        </w:rPr>
      </w:pPr>
    </w:p>
    <w:p w:rsidR="00846B6D" w:rsidRPr="00317200" w:rsidRDefault="00846B6D" w:rsidP="00846B6D">
      <w:pPr>
        <w:rPr>
          <w:b/>
        </w:rPr>
      </w:pPr>
      <w:r w:rsidRPr="00FD6F83">
        <w:rPr>
          <w:b/>
        </w:rPr>
        <w:t>Text: The United States federal government should substantially lower the corporate income tax rate</w:t>
      </w:r>
      <w:r>
        <w:rPr>
          <w:b/>
        </w:rPr>
        <w:t xml:space="preserve">, </w:t>
      </w:r>
      <w:r w:rsidRPr="00FD6F83">
        <w:rPr>
          <w:b/>
        </w:rPr>
        <w:t>implement national tort reform to substanti</w:t>
      </w:r>
      <w:r>
        <w:rPr>
          <w:b/>
        </w:rPr>
        <w:t xml:space="preserve">ally lower tort liability costs, substantially increase Federal Reserve quantitative easing targeted at non-transportation-supported assets, not retaliate to WMD terrorism, not drill in the Gulf of Mexico, and </w:t>
      </w:r>
      <w:r w:rsidRPr="00317200">
        <w:rPr>
          <w:b/>
        </w:rPr>
        <w:t>ratify the International Con</w:t>
      </w:r>
      <w:r>
        <w:rPr>
          <w:b/>
        </w:rPr>
        <w:t>vention on Biological Diversity. The United States federal government should substantially decrease military presence in the Middle East.</w:t>
      </w:r>
    </w:p>
    <w:p w:rsidR="00846B6D" w:rsidRPr="00FD6F83" w:rsidRDefault="00846B6D" w:rsidP="00846B6D"/>
    <w:p w:rsidR="00846B6D" w:rsidRPr="00FD6F83" w:rsidRDefault="00846B6D" w:rsidP="00846B6D">
      <w:pPr>
        <w:rPr>
          <w:b/>
        </w:rPr>
      </w:pPr>
      <w:r>
        <w:rPr>
          <w:b/>
        </w:rPr>
        <w:t xml:space="preserve">First plank solves the economy </w:t>
      </w:r>
      <w:r w:rsidRPr="00FD6F83">
        <w:rPr>
          <w:b/>
        </w:rPr>
        <w:t xml:space="preserve">– drives up competitiveness and business flow of growth </w:t>
      </w:r>
    </w:p>
    <w:p w:rsidR="00846B6D" w:rsidRPr="00FD6F83" w:rsidRDefault="00846B6D" w:rsidP="00846B6D">
      <w:proofErr w:type="spellStart"/>
      <w:r w:rsidRPr="00FD6F83">
        <w:rPr>
          <w:b/>
        </w:rPr>
        <w:t>Kadlec</w:t>
      </w:r>
      <w:proofErr w:type="spellEnd"/>
      <w:r w:rsidRPr="00FD6F83">
        <w:rPr>
          <w:b/>
        </w:rPr>
        <w:t xml:space="preserve"> 11</w:t>
      </w:r>
      <w:r w:rsidRPr="00FD6F83">
        <w:t xml:space="preserve"> (Charles </w:t>
      </w:r>
      <w:proofErr w:type="spellStart"/>
      <w:r w:rsidRPr="00FD6F83">
        <w:t>Kadlec</w:t>
      </w:r>
      <w:proofErr w:type="spellEnd"/>
      <w:r w:rsidRPr="00FD6F83">
        <w:t>, contributor, Forbes,</w:t>
      </w:r>
      <w:r w:rsidRPr="00FD6F83">
        <w:rPr>
          <w:color w:val="3C3C3C"/>
          <w:sz w:val="20"/>
          <w:shd w:val="clear" w:color="auto" w:fill="FFFFFF"/>
        </w:rPr>
        <w:t xml:space="preserve"> </w:t>
      </w:r>
      <w:r w:rsidRPr="00FD6F83">
        <w:t>Founder</w:t>
      </w:r>
      <w:r w:rsidRPr="00FD6F83">
        <w:rPr>
          <w:rStyle w:val="apple-converted-space"/>
        </w:rPr>
        <w:t xml:space="preserve"> </w:t>
      </w:r>
      <w:r w:rsidRPr="00FD6F83">
        <w:t xml:space="preserve">of the Community of Liberty, author, “Restoring America’s Economic Future,” Forbes, February 1, 2011, </w:t>
      </w:r>
      <w:r w:rsidRPr="00FD6F83">
        <w:rPr>
          <w:color w:val="000000"/>
        </w:rPr>
        <w:t>http://www.forbes.com/sites/charleskadlec/2011/02/01/restoring-americas-economic-future/</w:t>
      </w:r>
      <w:r w:rsidRPr="00FD6F83">
        <w:t>)</w:t>
      </w:r>
    </w:p>
    <w:p w:rsidR="00846B6D" w:rsidRDefault="00846B6D" w:rsidP="00846B6D">
      <w:r w:rsidRPr="004531D7">
        <w:t xml:space="preserve">Reduce the Corporate Income Tax Rate. The United States now has one of the </w:t>
      </w:r>
    </w:p>
    <w:p w:rsidR="00846B6D" w:rsidRDefault="00846B6D" w:rsidP="00846B6D">
      <w:r>
        <w:t>AND</w:t>
      </w:r>
    </w:p>
    <w:p w:rsidR="00846B6D" w:rsidRPr="004531D7" w:rsidRDefault="00846B6D" w:rsidP="00846B6D">
      <w:proofErr w:type="gramStart"/>
      <w:r w:rsidRPr="004531D7">
        <w:t>are</w:t>
      </w:r>
      <w:proofErr w:type="gramEnd"/>
      <w:r w:rsidRPr="004531D7">
        <w:t xml:space="preserve"> in actuality a form of government spending on politically favored corporate activities.</w:t>
      </w:r>
    </w:p>
    <w:p w:rsidR="00846B6D" w:rsidRDefault="00846B6D" w:rsidP="00846B6D">
      <w:pPr>
        <w:rPr>
          <w:lang w:eastAsia="zh-CN"/>
        </w:rPr>
      </w:pPr>
    </w:p>
    <w:p w:rsidR="00846B6D" w:rsidRPr="00317200" w:rsidRDefault="00846B6D" w:rsidP="00846B6D">
      <w:pPr>
        <w:rPr>
          <w:b/>
        </w:rPr>
      </w:pPr>
      <w:r>
        <w:rPr>
          <w:b/>
        </w:rPr>
        <w:t xml:space="preserve">Solves </w:t>
      </w:r>
      <w:proofErr w:type="spellStart"/>
      <w:r>
        <w:rPr>
          <w:b/>
        </w:rPr>
        <w:t>biod</w:t>
      </w:r>
      <w:proofErr w:type="spellEnd"/>
    </w:p>
    <w:p w:rsidR="00846B6D" w:rsidRPr="00317200" w:rsidRDefault="00846B6D" w:rsidP="00846B6D">
      <w:proofErr w:type="spellStart"/>
      <w:proofErr w:type="gramStart"/>
      <w:r w:rsidRPr="00317200">
        <w:rPr>
          <w:rFonts w:eastAsia="Times New Roman"/>
          <w:b/>
          <w:bCs/>
          <w:szCs w:val="26"/>
        </w:rPr>
        <w:t>Kormos</w:t>
      </w:r>
      <w:proofErr w:type="spellEnd"/>
      <w:r w:rsidRPr="00317200">
        <w:rPr>
          <w:rFonts w:eastAsia="Times New Roman"/>
          <w:b/>
          <w:bCs/>
          <w:szCs w:val="26"/>
        </w:rPr>
        <w:t>, 9</w:t>
      </w:r>
      <w:r w:rsidRPr="00317200">
        <w:t xml:space="preserve"> [“When it comes to the Convention on Biological Diversity, the U.S. stands with…Somalia and Andorra?</w:t>
      </w:r>
      <w:proofErr w:type="gramEnd"/>
      <w:r w:rsidRPr="00317200">
        <w:t xml:space="preserve"> Maybe it’s time we join the 192 other countries.</w:t>
      </w:r>
      <w:proofErr w:type="gramStart"/>
      <w:r w:rsidRPr="00317200">
        <w:t>”,</w:t>
      </w:r>
      <w:proofErr w:type="gramEnd"/>
      <w:r w:rsidRPr="00317200">
        <w:t xml:space="preserve"> August 27</w:t>
      </w:r>
      <w:r w:rsidRPr="00317200">
        <w:rPr>
          <w:vertAlign w:val="superscript"/>
        </w:rPr>
        <w:t>th</w:t>
      </w:r>
      <w:r w:rsidRPr="00317200">
        <w:t xml:space="preserve">, Cyril,  VP, The Wild Foundation, the only international organization dedicated to protecting biodiversity, http://www.wild.org/blog/when-it-comes-to-the-convention-on-biological-diversity-the-us-stands-with%E2%80%A6somalia-and-andorra-maybe-it%E2%80%99s-time-we-join-the-192-other-countries/] </w:t>
      </w:r>
    </w:p>
    <w:p w:rsidR="00846B6D" w:rsidRDefault="00846B6D" w:rsidP="00846B6D">
      <w:r w:rsidRPr="004531D7">
        <w:t>The Convention on Biological Diversity (CBD) is the flagship international convention for protecting</w:t>
      </w:r>
    </w:p>
    <w:p w:rsidR="00846B6D" w:rsidRDefault="00846B6D" w:rsidP="00846B6D">
      <w:r>
        <w:t>AND</w:t>
      </w:r>
    </w:p>
    <w:p w:rsidR="00846B6D" w:rsidRPr="004531D7" w:rsidRDefault="00846B6D" w:rsidP="00846B6D">
      <w:proofErr w:type="gramStart"/>
      <w:r w:rsidRPr="004531D7">
        <w:t>resources</w:t>
      </w:r>
      <w:proofErr w:type="gramEnd"/>
      <w:r w:rsidRPr="004531D7">
        <w:t>. The US, Somalia and Andorra is an exclusive club – but</w:t>
      </w:r>
    </w:p>
    <w:p w:rsidR="00846B6D" w:rsidRDefault="00846B6D" w:rsidP="00846B6D">
      <w:pPr>
        <w:pStyle w:val="Heading3"/>
      </w:pPr>
      <w:r>
        <w:lastRenderedPageBreak/>
        <w:t>Mexican Politics Advantage – 1NC</w:t>
      </w:r>
    </w:p>
    <w:p w:rsidR="00846B6D" w:rsidRPr="00C07321" w:rsidRDefault="00846B6D" w:rsidP="00846B6D">
      <w:pPr>
        <w:pStyle w:val="Heading4"/>
        <w:rPr>
          <w:bCs w:val="0"/>
        </w:rPr>
      </w:pPr>
      <w:r w:rsidRPr="00C07321">
        <w:rPr>
          <w:bCs w:val="0"/>
        </w:rPr>
        <w:t xml:space="preserve">Pact for Mexico </w:t>
      </w:r>
      <w:r>
        <w:rPr>
          <w:bCs w:val="0"/>
        </w:rPr>
        <w:t>passing now</w:t>
      </w:r>
    </w:p>
    <w:p w:rsidR="00846B6D" w:rsidRPr="00C07321" w:rsidRDefault="00846B6D" w:rsidP="00846B6D">
      <w:r w:rsidRPr="00C07321">
        <w:rPr>
          <w:b/>
        </w:rPr>
        <w:t>Wood 9-10</w:t>
      </w:r>
      <w:r w:rsidRPr="00C07321">
        <w:t xml:space="preserve"> (Duncan 2013, Director of the Mexico Institute at the Woodrow Wilson International Center for Scholars, “The Expert Take: Peña Nieto’s fiscal reform and the consolidation of the Grand Bargain”)</w:t>
      </w:r>
    </w:p>
    <w:p w:rsidR="00846B6D" w:rsidRPr="00C07321" w:rsidRDefault="00846B6D" w:rsidP="00846B6D"/>
    <w:p w:rsidR="00846B6D" w:rsidRDefault="00846B6D" w:rsidP="00846B6D">
      <w:r w:rsidRPr="004531D7">
        <w:t xml:space="preserve">The political calculation may be more crucial, however. First, by refusing to </w:t>
      </w:r>
    </w:p>
    <w:p w:rsidR="00846B6D" w:rsidRDefault="00846B6D" w:rsidP="00846B6D">
      <w:r>
        <w:t>AND</w:t>
      </w:r>
    </w:p>
    <w:p w:rsidR="00846B6D" w:rsidRPr="004531D7" w:rsidRDefault="00846B6D" w:rsidP="00846B6D">
      <w:proofErr w:type="gramStart"/>
      <w:r w:rsidRPr="004531D7">
        <w:t>which</w:t>
      </w:r>
      <w:proofErr w:type="gramEnd"/>
      <w:r w:rsidRPr="004531D7">
        <w:t xml:space="preserve"> in turn increases the probability of future legislative success for the government.</w:t>
      </w:r>
    </w:p>
    <w:p w:rsidR="00846B6D" w:rsidRPr="00C07321" w:rsidRDefault="00846B6D" w:rsidP="00846B6D">
      <w:pPr>
        <w:pStyle w:val="Heading4"/>
      </w:pPr>
      <w:r w:rsidRPr="00C07321">
        <w:t xml:space="preserve">Political capital is key --- </w:t>
      </w:r>
      <w:r>
        <w:t>turns the advantage</w:t>
      </w:r>
    </w:p>
    <w:p w:rsidR="00846B6D" w:rsidRPr="00C07321" w:rsidRDefault="00846B6D" w:rsidP="00846B6D">
      <w:proofErr w:type="spellStart"/>
      <w:r w:rsidRPr="00C07321">
        <w:rPr>
          <w:b/>
        </w:rPr>
        <w:t>Corpart</w:t>
      </w:r>
      <w:proofErr w:type="spellEnd"/>
      <w:r w:rsidRPr="00C07321">
        <w:rPr>
          <w:b/>
        </w:rPr>
        <w:t xml:space="preserve"> 13</w:t>
      </w:r>
      <w:r w:rsidRPr="00C07321">
        <w:t xml:space="preserve"> (Guillaume and Georgia </w:t>
      </w:r>
      <w:proofErr w:type="spellStart"/>
      <w:r w:rsidRPr="00C07321">
        <w:t>Krivokapich</w:t>
      </w:r>
      <w:proofErr w:type="spellEnd"/>
      <w:r w:rsidRPr="00C07321">
        <w:t xml:space="preserve"> May 2013; Guillaume </w:t>
      </w:r>
      <w:proofErr w:type="spellStart"/>
      <w:r w:rsidRPr="00C07321">
        <w:t>Corpart</w:t>
      </w:r>
      <w:proofErr w:type="spellEnd"/>
      <w:r w:rsidRPr="00C07321">
        <w:t xml:space="preserve"> is the Managing Director of Americas Market Intelligence and a veteran of Latin American competitive intelligence and strategy consulting. “President Peña Nieto's Reforms and What They Mean for Business in Mexico,</w:t>
      </w:r>
      <w:proofErr w:type="gramStart"/>
      <w:r w:rsidRPr="00C07321">
        <w:t>”  http</w:t>
      </w:r>
      <w:proofErr w:type="gramEnd"/>
      <w:r w:rsidRPr="00C07321">
        <w:t>://americasmi.com/en_US/expertise/articles-trends/page/president-pena-nietos-reforms-and-what-they-mean-for-bussiness-in-mexico)</w:t>
      </w:r>
    </w:p>
    <w:p w:rsidR="00846B6D" w:rsidRPr="00C07321" w:rsidRDefault="00846B6D" w:rsidP="00846B6D"/>
    <w:p w:rsidR="00846B6D" w:rsidRDefault="00846B6D" w:rsidP="00846B6D">
      <w:r w:rsidRPr="004531D7">
        <w:t xml:space="preserve">The reforms Mexico’s new President, Enrique Peña Nieto, has introduced in the first </w:t>
      </w:r>
    </w:p>
    <w:p w:rsidR="00846B6D" w:rsidRDefault="00846B6D" w:rsidP="00846B6D">
      <w:r>
        <w:t>AND</w:t>
      </w:r>
    </w:p>
    <w:p w:rsidR="00846B6D" w:rsidRPr="004531D7" w:rsidRDefault="00846B6D" w:rsidP="00846B6D">
      <w:proofErr w:type="gramStart"/>
      <w:r w:rsidRPr="004531D7">
        <w:t>at</w:t>
      </w:r>
      <w:proofErr w:type="gramEnd"/>
      <w:r w:rsidRPr="004531D7">
        <w:t xml:space="preserve"> boosting the economic growth rate to 5-6% a year.</w:t>
      </w:r>
    </w:p>
    <w:p w:rsidR="00846B6D" w:rsidRPr="00C07321" w:rsidRDefault="00846B6D" w:rsidP="00846B6D">
      <w:pPr>
        <w:pStyle w:val="Heading4"/>
      </w:pPr>
      <w:r>
        <w:t xml:space="preserve">But </w:t>
      </w:r>
      <w:r w:rsidRPr="00C07321">
        <w:t xml:space="preserve">--- </w:t>
      </w:r>
      <w:r>
        <w:t xml:space="preserve">the plan </w:t>
      </w:r>
      <w:r w:rsidRPr="00C07321">
        <w:t>collapses Nieto’s political capital</w:t>
      </w:r>
    </w:p>
    <w:p w:rsidR="00846B6D" w:rsidRPr="00C07321" w:rsidRDefault="00846B6D" w:rsidP="00846B6D">
      <w:proofErr w:type="spellStart"/>
      <w:r w:rsidRPr="00C07321">
        <w:rPr>
          <w:b/>
        </w:rPr>
        <w:t>Melgar</w:t>
      </w:r>
      <w:proofErr w:type="spellEnd"/>
      <w:r w:rsidRPr="00C07321">
        <w:rPr>
          <w:b/>
        </w:rPr>
        <w:t xml:space="preserve"> 12</w:t>
      </w:r>
      <w:r w:rsidRPr="00C07321">
        <w:t xml:space="preserve"> (Lourdes Summer 2012; director of the Center for Sustainability and Business at EGADE Business School of the </w:t>
      </w:r>
      <w:proofErr w:type="spellStart"/>
      <w:r w:rsidRPr="00C07321">
        <w:t>Tecnológico</w:t>
      </w:r>
      <w:proofErr w:type="spellEnd"/>
      <w:r w:rsidRPr="00C07321">
        <w:t xml:space="preserve"> de Monterrey. “Will Mexico's incoming administration finally end the iconic state oil monopoly?” http://www.americasquarterly.org/node/3781)</w:t>
      </w:r>
    </w:p>
    <w:p w:rsidR="00846B6D" w:rsidRPr="00C07321" w:rsidRDefault="00846B6D" w:rsidP="00846B6D"/>
    <w:p w:rsidR="00846B6D" w:rsidRDefault="00846B6D" w:rsidP="00846B6D">
      <w:r w:rsidRPr="004531D7">
        <w:t xml:space="preserve">Conventional wisdom holds that Mexico’s energy sector will not change until the country faces a </w:t>
      </w:r>
    </w:p>
    <w:p w:rsidR="00846B6D" w:rsidRDefault="00846B6D" w:rsidP="00846B6D">
      <w:r>
        <w:t>AND</w:t>
      </w:r>
    </w:p>
    <w:p w:rsidR="00846B6D" w:rsidRPr="004531D7" w:rsidRDefault="00846B6D" w:rsidP="00846B6D">
      <w:proofErr w:type="gramStart"/>
      <w:r w:rsidRPr="004531D7">
        <w:t>to</w:t>
      </w:r>
      <w:proofErr w:type="gramEnd"/>
      <w:r w:rsidRPr="004531D7">
        <w:t xml:space="preserve"> reach the compromises and build the agreements necessary to make this happen.</w:t>
      </w:r>
    </w:p>
    <w:p w:rsidR="00846B6D" w:rsidRDefault="00846B6D" w:rsidP="00846B6D"/>
    <w:p w:rsidR="00846B6D" w:rsidRPr="00050287" w:rsidRDefault="00846B6D" w:rsidP="00846B6D">
      <w:pPr>
        <w:pStyle w:val="Heading4"/>
      </w:pPr>
      <w:r>
        <w:t xml:space="preserve">No impact to </w:t>
      </w:r>
      <w:proofErr w:type="spellStart"/>
      <w:r>
        <w:t>prolif</w:t>
      </w:r>
      <w:proofErr w:type="spellEnd"/>
      <w:r>
        <w:t xml:space="preserve"> --- it will be </w:t>
      </w:r>
      <w:r w:rsidRPr="00F166A1">
        <w:rPr>
          <w:u w:val="single"/>
        </w:rPr>
        <w:t>slow</w:t>
      </w:r>
      <w:r w:rsidRPr="00F166A1">
        <w:t xml:space="preserve"> and </w:t>
      </w:r>
      <w:r w:rsidRPr="00F166A1">
        <w:rPr>
          <w:u w:val="single"/>
        </w:rPr>
        <w:t>no arms racing</w:t>
      </w:r>
    </w:p>
    <w:p w:rsidR="00846B6D" w:rsidRPr="000E5A39" w:rsidRDefault="00846B6D" w:rsidP="00846B6D">
      <w:r w:rsidRPr="000E5A39">
        <w:rPr>
          <w:b/>
        </w:rPr>
        <w:t>Jones 13</w:t>
      </w:r>
      <w:r>
        <w:t xml:space="preserve"> (Peter, A</w:t>
      </w:r>
      <w:r w:rsidRPr="000E5A39">
        <w:t xml:space="preserve">ssociate </w:t>
      </w:r>
      <w:r>
        <w:t>P</w:t>
      </w:r>
      <w:r w:rsidRPr="000E5A39">
        <w:t xml:space="preserve">rofessor </w:t>
      </w:r>
      <w:r>
        <w:t xml:space="preserve">– </w:t>
      </w:r>
      <w:r w:rsidRPr="000E5A39">
        <w:t>University of Ottawa School of Public and International Affairs</w:t>
      </w:r>
      <w:r>
        <w:t xml:space="preserve"> and </w:t>
      </w:r>
      <w:r w:rsidRPr="000E5A39">
        <w:t xml:space="preserve">Distinguished Visiting Fellow </w:t>
      </w:r>
      <w:r>
        <w:t xml:space="preserve">– </w:t>
      </w:r>
      <w:r w:rsidRPr="000E5A39">
        <w:t>Hoover Institution</w:t>
      </w:r>
      <w:r>
        <w:t>, “</w:t>
      </w:r>
      <w:r w:rsidRPr="000E5A39">
        <w:t>Rapid nuclear proliferation simply doesn’t happen</w:t>
      </w:r>
      <w:r>
        <w:t xml:space="preserve">”, The Globe and Mail, 2-18, </w:t>
      </w:r>
      <w:r w:rsidRPr="000E5A39">
        <w:t>http://www.theglobeandmail.com/commentary/rapid-nuclear-proliferation-simpl</w:t>
      </w:r>
      <w:r>
        <w:t>y-doesnt-happen/article8729083/)</w:t>
      </w:r>
    </w:p>
    <w:p w:rsidR="00846B6D" w:rsidRDefault="00846B6D" w:rsidP="00846B6D"/>
    <w:p w:rsidR="00846B6D" w:rsidRDefault="00846B6D" w:rsidP="00846B6D">
      <w:r w:rsidRPr="004531D7">
        <w:t xml:space="preserve">There is considerable historical evidence to suggest that this would not happen. If it </w:t>
      </w:r>
    </w:p>
    <w:p w:rsidR="00846B6D" w:rsidRDefault="00846B6D" w:rsidP="00846B6D">
      <w:r>
        <w:t>AND</w:t>
      </w:r>
    </w:p>
    <w:p w:rsidR="00846B6D" w:rsidRPr="004531D7" w:rsidRDefault="00846B6D" w:rsidP="00846B6D">
      <w:proofErr w:type="gramStart"/>
      <w:r w:rsidRPr="004531D7">
        <w:t>nuclear</w:t>
      </w:r>
      <w:proofErr w:type="gramEnd"/>
      <w:r w:rsidRPr="004531D7">
        <w:t xml:space="preserve"> weapons when the Soviet Union collapsed but soon gave them up voluntarily.</w:t>
      </w:r>
    </w:p>
    <w:p w:rsidR="00846B6D" w:rsidRDefault="00846B6D" w:rsidP="00846B6D">
      <w:pPr>
        <w:pStyle w:val="Heading4"/>
      </w:pPr>
      <w:r>
        <w:t>No Latin American instability --- political institutions check</w:t>
      </w:r>
    </w:p>
    <w:p w:rsidR="00846B6D" w:rsidRDefault="00846B6D" w:rsidP="00846B6D">
      <w:proofErr w:type="spellStart"/>
      <w:r>
        <w:rPr>
          <w:b/>
        </w:rPr>
        <w:t>Coll</w:t>
      </w:r>
      <w:proofErr w:type="spellEnd"/>
      <w:r>
        <w:rPr>
          <w:b/>
        </w:rPr>
        <w:t xml:space="preserve"> 12</w:t>
      </w:r>
      <w:r>
        <w:t xml:space="preserve"> (Alberto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 </w:t>
      </w:r>
      <w:proofErr w:type="spellStart"/>
      <w:r>
        <w:t>Deech</w:t>
      </w:r>
      <w:proofErr w:type="spellEnd"/>
      <w:r>
        <w:t>)</w:t>
      </w:r>
    </w:p>
    <w:p w:rsidR="00846B6D" w:rsidRDefault="00846B6D" w:rsidP="00846B6D"/>
    <w:p w:rsidR="00846B6D" w:rsidRDefault="00846B6D" w:rsidP="00846B6D">
      <w:r w:rsidRPr="004531D7">
        <w:lastRenderedPageBreak/>
        <w:t xml:space="preserve">With the G8 gathering in Camp David and the NATO summit in Chicago, it </w:t>
      </w:r>
    </w:p>
    <w:p w:rsidR="00846B6D" w:rsidRDefault="00846B6D" w:rsidP="00846B6D">
      <w:r>
        <w:t>AND</w:t>
      </w:r>
    </w:p>
    <w:p w:rsidR="00846B6D" w:rsidRPr="004531D7" w:rsidRDefault="00846B6D" w:rsidP="00846B6D">
      <w:r w:rsidRPr="004531D7">
        <w:t xml:space="preserve">1985. </w:t>
      </w:r>
      <w:proofErr w:type="gramStart"/>
      <w:r w:rsidRPr="004531D7">
        <w:t>In</w:t>
      </w:r>
      <w:proofErr w:type="gramEnd"/>
      <w:r w:rsidRPr="004531D7">
        <w:t xml:space="preserve"> the past decade there was only one (in Honduras).</w:t>
      </w:r>
    </w:p>
    <w:p w:rsidR="00846B6D" w:rsidRPr="00AE15AB" w:rsidRDefault="00846B6D" w:rsidP="00846B6D">
      <w:pPr>
        <w:pStyle w:val="Heading4"/>
      </w:pPr>
      <w:r w:rsidRPr="00AE15AB">
        <w:rPr>
          <w:bCs w:val="0"/>
        </w:rPr>
        <w:t>Will pass – opposition fading</w:t>
      </w:r>
    </w:p>
    <w:p w:rsidR="00846B6D" w:rsidRDefault="00846B6D" w:rsidP="00846B6D">
      <w:proofErr w:type="spellStart"/>
      <w:r>
        <w:rPr>
          <w:rStyle w:val="StyleStyleBold12pt"/>
        </w:rPr>
        <w:t>Pickrell</w:t>
      </w:r>
      <w:proofErr w:type="spellEnd"/>
      <w:r>
        <w:rPr>
          <w:rStyle w:val="StyleStyleBold12pt"/>
        </w:rPr>
        <w:t xml:space="preserve"> 9/20</w:t>
      </w:r>
      <w:r>
        <w:t>, Emily, "Former Mexico president expects lawmakers to pass energy reforms" Fuel Fix fuelfix.com/blog/2013/09/20/former-mexican-president-expects-lawmakers-to-pass-energy-reforms/</w:t>
      </w:r>
    </w:p>
    <w:p w:rsidR="00846B6D" w:rsidRDefault="00846B6D" w:rsidP="00846B6D">
      <w:r w:rsidRPr="004531D7">
        <w:t xml:space="preserve">HOUSTON — Because of a changed political environment, Mexican lawmakers probably will approve proposals </w:t>
      </w:r>
    </w:p>
    <w:p w:rsidR="00846B6D" w:rsidRDefault="00846B6D" w:rsidP="00846B6D">
      <w:r>
        <w:t>AND</w:t>
      </w:r>
    </w:p>
    <w:p w:rsidR="00846B6D" w:rsidRPr="004531D7" w:rsidRDefault="00846B6D" w:rsidP="00846B6D">
      <w:proofErr w:type="gramStart"/>
      <w:r w:rsidRPr="004531D7">
        <w:t>the</w:t>
      </w:r>
      <w:proofErr w:type="gramEnd"/>
      <w:r w:rsidRPr="004531D7">
        <w:t xml:space="preserve"> political reforms are completely different to those I faced while in office.”</w:t>
      </w:r>
    </w:p>
    <w:p w:rsidR="00846B6D" w:rsidRPr="00AF3E2F" w:rsidRDefault="00846B6D" w:rsidP="00846B6D"/>
    <w:p w:rsidR="00846B6D" w:rsidRPr="00B220D2" w:rsidRDefault="00846B6D" w:rsidP="00846B6D"/>
    <w:p w:rsidR="00846B6D" w:rsidRDefault="00846B6D" w:rsidP="00846B6D">
      <w:pPr>
        <w:pStyle w:val="Heading3"/>
      </w:pPr>
      <w:r>
        <w:lastRenderedPageBreak/>
        <w:t xml:space="preserve">United States Advantage – 1NC </w:t>
      </w:r>
    </w:p>
    <w:p w:rsidR="00846B6D" w:rsidRDefault="00846B6D" w:rsidP="00846B6D"/>
    <w:p w:rsidR="00846B6D" w:rsidRPr="00B220D2" w:rsidRDefault="00846B6D" w:rsidP="00846B6D">
      <w:pPr>
        <w:rPr>
          <w:b/>
        </w:rPr>
      </w:pPr>
      <w:r>
        <w:rPr>
          <w:b/>
        </w:rPr>
        <w:t xml:space="preserve">Non-unique – No </w:t>
      </w:r>
      <w:proofErr w:type="spellStart"/>
      <w:proofErr w:type="gramStart"/>
      <w:r>
        <w:rPr>
          <w:b/>
        </w:rPr>
        <w:t>ev</w:t>
      </w:r>
      <w:proofErr w:type="spellEnd"/>
      <w:proofErr w:type="gramEnd"/>
      <w:r>
        <w:rPr>
          <w:b/>
        </w:rPr>
        <w:t xml:space="preserve"> says consumer spending will decline or that the economy will collapse</w:t>
      </w:r>
    </w:p>
    <w:p w:rsidR="00846B6D" w:rsidRPr="00543C9E" w:rsidRDefault="00846B6D" w:rsidP="00846B6D">
      <w:pPr>
        <w:pStyle w:val="Heading4"/>
      </w:pPr>
      <w:r w:rsidRPr="001614D4">
        <w:rPr>
          <w:u w:val="single"/>
        </w:rPr>
        <w:t>No impact to the economy</w:t>
      </w:r>
      <w:r w:rsidRPr="00543C9E">
        <w:t xml:space="preserve"> --- it’s empirically denied by </w:t>
      </w:r>
      <w:r w:rsidRPr="00543C9E">
        <w:rPr>
          <w:u w:val="single"/>
        </w:rPr>
        <w:t>multiple past recessions</w:t>
      </w:r>
      <w:r w:rsidRPr="00543C9E">
        <w:t xml:space="preserve"> like the 2008 </w:t>
      </w:r>
      <w:r>
        <w:t xml:space="preserve">recession </w:t>
      </w:r>
      <w:r w:rsidRPr="00543C9E">
        <w:t xml:space="preserve">--- </w:t>
      </w:r>
      <w:r w:rsidRPr="00543C9E">
        <w:rPr>
          <w:u w:val="single"/>
        </w:rPr>
        <w:t>best</w:t>
      </w:r>
      <w:r w:rsidRPr="00543C9E">
        <w:t xml:space="preserve"> and </w:t>
      </w:r>
      <w:r w:rsidRPr="00543C9E">
        <w:rPr>
          <w:u w:val="single"/>
        </w:rPr>
        <w:t>most recent</w:t>
      </w:r>
      <w:r w:rsidRPr="00543C9E">
        <w:t xml:space="preserve"> data proves</w:t>
      </w:r>
    </w:p>
    <w:p w:rsidR="00846B6D" w:rsidRDefault="00846B6D" w:rsidP="00846B6D">
      <w:proofErr w:type="spellStart"/>
      <w:r>
        <w:rPr>
          <w:b/>
        </w:rPr>
        <w:t>Drezner</w:t>
      </w:r>
      <w:proofErr w:type="spellEnd"/>
      <w:r>
        <w:rPr>
          <w:b/>
        </w:rPr>
        <w:t xml:space="preserve"> 12</w:t>
      </w:r>
      <w:r>
        <w:t xml:space="preserve"> (Daniel W., Professor of International Politics – Tufts University, S</w:t>
      </w:r>
      <w:r w:rsidRPr="00DB6CFC">
        <w:t xml:space="preserve">enior </w:t>
      </w:r>
      <w:r>
        <w:t>F</w:t>
      </w:r>
      <w:r w:rsidRPr="00DB6CFC">
        <w:t xml:space="preserve">ellow </w:t>
      </w:r>
      <w:r>
        <w:t xml:space="preserve">– </w:t>
      </w:r>
      <w:r w:rsidRPr="00DB6CFC">
        <w:t xml:space="preserve">Brookings Institution, </w:t>
      </w:r>
      <w:r>
        <w:t>C</w:t>
      </w:r>
      <w:r w:rsidRPr="00DB6CFC">
        <w:t xml:space="preserve">ontributing </w:t>
      </w:r>
      <w:r>
        <w:t>E</w:t>
      </w:r>
      <w:r w:rsidRPr="00DB6CFC">
        <w:t xml:space="preserve">ditor </w:t>
      </w:r>
      <w:r>
        <w:t xml:space="preserve">– </w:t>
      </w:r>
      <w:r w:rsidRPr="00DB6CFC">
        <w:t>Foreign Policy</w:t>
      </w:r>
      <w:r>
        <w:t xml:space="preserve">, Ph.D. – Stanford University, “The Irony of Global Economic Governance: The System Worked”, October, </w:t>
      </w:r>
      <w:r w:rsidRPr="00ED4B25">
        <w:t>http://www.globaleconomicgovernance.org/wp-content/uploads/IR-Colloquium-MT12-Week-5_The-Irony-of-Global-Economic-Governance.pdf</w:t>
      </w:r>
      <w:r>
        <w:t>)</w:t>
      </w:r>
    </w:p>
    <w:p w:rsidR="00846B6D" w:rsidRDefault="00846B6D" w:rsidP="00846B6D"/>
    <w:p w:rsidR="00846B6D" w:rsidRDefault="00846B6D" w:rsidP="00846B6D">
      <w:r w:rsidRPr="004531D7">
        <w:t xml:space="preserve">The final outcome addresses a dog that hasn’t barked: the effect of the Great </w:t>
      </w:r>
    </w:p>
    <w:p w:rsidR="00846B6D" w:rsidRDefault="00846B6D" w:rsidP="00846B6D">
      <w:r>
        <w:t>AND</w:t>
      </w:r>
    </w:p>
    <w:p w:rsidR="00846B6D" w:rsidRPr="004531D7" w:rsidRDefault="00846B6D" w:rsidP="00846B6D">
      <w:proofErr w:type="gramStart"/>
      <w:r w:rsidRPr="004531D7">
        <w:t>disruptions</w:t>
      </w:r>
      <w:proofErr w:type="gramEnd"/>
      <w:r w:rsidRPr="004531D7">
        <w:t xml:space="preserve"> of the Occupy movement fuel impressions of surge in global public disorder. </w:t>
      </w:r>
    </w:p>
    <w:p w:rsidR="00846B6D" w:rsidRDefault="00846B6D" w:rsidP="00846B6D">
      <w:r w:rsidRPr="004531D7">
        <w:t xml:space="preserve">The aggregate data suggests otherwise, however. The Institute for Economics and Peace has </w:t>
      </w:r>
    </w:p>
    <w:p w:rsidR="00846B6D" w:rsidRDefault="00846B6D" w:rsidP="00846B6D">
      <w:r>
        <w:t>AND</w:t>
      </w:r>
    </w:p>
    <w:p w:rsidR="00846B6D" w:rsidRPr="004531D7" w:rsidRDefault="00846B6D" w:rsidP="00846B6D">
      <w:proofErr w:type="gramStart"/>
      <w:r w:rsidRPr="004531D7">
        <w:t>surge</w:t>
      </w:r>
      <w:proofErr w:type="gramEnd"/>
      <w:r w:rsidRPr="004531D7">
        <w:t xml:space="preserve"> in protectionist nationalism or ethnic exclusion that might have been expected.”40</w:t>
      </w:r>
    </w:p>
    <w:p w:rsidR="00846B6D" w:rsidRDefault="00846B6D" w:rsidP="00846B6D">
      <w:r w:rsidRPr="004531D7">
        <w:t xml:space="preserve">None of these data suggest that the global economy is operating swimmingly. Growth remains </w:t>
      </w:r>
    </w:p>
    <w:p w:rsidR="00846B6D" w:rsidRDefault="00846B6D" w:rsidP="00846B6D">
      <w:r>
        <w:t>AND</w:t>
      </w:r>
    </w:p>
    <w:p w:rsidR="00846B6D" w:rsidRPr="004531D7" w:rsidRDefault="00846B6D" w:rsidP="00846B6D">
      <w:r w:rsidRPr="004531D7">
        <w:t>II – and not even worse – must be regarded as fortunate.”42</w:t>
      </w:r>
    </w:p>
    <w:p w:rsidR="00846B6D" w:rsidRDefault="00846B6D" w:rsidP="00846B6D"/>
    <w:p w:rsidR="00846B6D" w:rsidRPr="00DD4FA6" w:rsidRDefault="00846B6D" w:rsidP="00846B6D">
      <w:pPr>
        <w:pStyle w:val="Heading4"/>
      </w:pPr>
      <w:r w:rsidRPr="00DD4FA6">
        <w:t>U.S. not key to global economy</w:t>
      </w:r>
    </w:p>
    <w:p w:rsidR="00846B6D" w:rsidRDefault="00846B6D" w:rsidP="00846B6D">
      <w:r w:rsidRPr="00DD4FA6">
        <w:rPr>
          <w:b/>
        </w:rPr>
        <w:t>Keck 13</w:t>
      </w:r>
      <w:r>
        <w:t xml:space="preserve"> — </w:t>
      </w:r>
      <w:r w:rsidRPr="00DD4FA6">
        <w:t xml:space="preserve">assistant editor of The Diplomat </w:t>
      </w:r>
      <w:r>
        <w:t xml:space="preserve">(Zachary, “China Powers ‘Two World’ Economy </w:t>
      </w:r>
      <w:proofErr w:type="gramStart"/>
      <w:r>
        <w:t>By</w:t>
      </w:r>
      <w:proofErr w:type="gramEnd"/>
      <w:r>
        <w:t xml:space="preserve"> Zachary Keck”, The Diplomat, 1/12/13, </w:t>
      </w:r>
      <w:r w:rsidRPr="00DD4FA6">
        <w:t>http://thediplomat.com/pacific-money/2013/01/12/china-powers-two-world-economy/</w:t>
      </w:r>
      <w:r>
        <w:t>)</w:t>
      </w:r>
    </w:p>
    <w:p w:rsidR="00846B6D" w:rsidRDefault="00846B6D" w:rsidP="00846B6D"/>
    <w:p w:rsidR="00846B6D" w:rsidRDefault="00846B6D" w:rsidP="00846B6D">
      <w:r w:rsidRPr="004531D7">
        <w:t>“We are moving away from a U.S. – or Europe-</w:t>
      </w:r>
    </w:p>
    <w:p w:rsidR="00846B6D" w:rsidRDefault="00846B6D" w:rsidP="00846B6D">
      <w:r>
        <w:t>AND</w:t>
      </w:r>
    </w:p>
    <w:p w:rsidR="00846B6D" w:rsidRPr="004531D7" w:rsidRDefault="00846B6D" w:rsidP="00846B6D">
      <w:r w:rsidRPr="004531D7">
        <w:t xml:space="preserve">China will make </w:t>
      </w:r>
      <w:proofErr w:type="gramStart"/>
      <w:r w:rsidRPr="004531D7">
        <w:t>its</w:t>
      </w:r>
      <w:proofErr w:type="gramEnd"/>
      <w:r w:rsidRPr="004531D7">
        <w:t xml:space="preserve"> biggest-ever contribution to global growth in 2014.”</w:t>
      </w:r>
    </w:p>
    <w:p w:rsidR="00846B6D" w:rsidRDefault="00846B6D" w:rsidP="00846B6D"/>
    <w:p w:rsidR="00846B6D" w:rsidRPr="00F142C4" w:rsidRDefault="00846B6D" w:rsidP="00846B6D"/>
    <w:p w:rsidR="00846B6D" w:rsidRPr="00165138" w:rsidRDefault="00846B6D" w:rsidP="00846B6D">
      <w:pPr>
        <w:pStyle w:val="Heading4"/>
      </w:pPr>
      <w:r w:rsidRPr="00165138">
        <w:t>Pivot does nothing</w:t>
      </w:r>
    </w:p>
    <w:p w:rsidR="00846B6D" w:rsidRPr="00165138" w:rsidRDefault="00846B6D" w:rsidP="00846B6D">
      <w:r w:rsidRPr="00165138">
        <w:rPr>
          <w:b/>
        </w:rPr>
        <w:t>Friedberg 12</w:t>
      </w:r>
      <w:r w:rsidRPr="00165138">
        <w:t xml:space="preserve"> – Aaron L. Friedberg 12, Professor of Politics and International Affairs at the Woodrow Wilson School of Public and International Affairs at Princeton University and the author of A Contest for Supremacy: China, America, and the Struggle for Mastery in Asia. From 2003 to 2005, he served as a Deputy Assistant for National Security Affairs in the Office of the Vice President, “Bucking Beijing”, Foreign Affairs, September / October</w:t>
      </w:r>
    </w:p>
    <w:p w:rsidR="00846B6D" w:rsidRPr="00165138" w:rsidRDefault="00846B6D" w:rsidP="00846B6D"/>
    <w:p w:rsidR="00846B6D" w:rsidRDefault="00846B6D" w:rsidP="00846B6D">
      <w:r w:rsidRPr="004531D7">
        <w:t xml:space="preserve">The problem with the pivot is that to date it has lacked serious substance. </w:t>
      </w:r>
    </w:p>
    <w:p w:rsidR="00846B6D" w:rsidRDefault="00846B6D" w:rsidP="00846B6D">
      <w:r>
        <w:t>AND</w:t>
      </w:r>
    </w:p>
    <w:p w:rsidR="00846B6D" w:rsidRPr="004531D7" w:rsidRDefault="00846B6D" w:rsidP="00846B6D">
      <w:proofErr w:type="gramStart"/>
      <w:r w:rsidRPr="004531D7">
        <w:t>more</w:t>
      </w:r>
      <w:proofErr w:type="gramEnd"/>
      <w:r w:rsidRPr="004531D7">
        <w:t xml:space="preserve"> candid about the nature of the challenge posed by China's growing strength.</w:t>
      </w:r>
    </w:p>
    <w:p w:rsidR="00846B6D" w:rsidRPr="00165138" w:rsidRDefault="00846B6D" w:rsidP="00846B6D">
      <w:pPr>
        <w:pStyle w:val="Heading4"/>
      </w:pPr>
      <w:r w:rsidRPr="00165138">
        <w:t>Iran kills Asia pivot</w:t>
      </w:r>
    </w:p>
    <w:p w:rsidR="00846B6D" w:rsidRPr="00165138" w:rsidRDefault="00846B6D" w:rsidP="00846B6D">
      <w:pPr>
        <w:rPr>
          <w:b/>
        </w:rPr>
      </w:pPr>
      <w:proofErr w:type="spellStart"/>
      <w:r w:rsidRPr="00165138">
        <w:rPr>
          <w:b/>
        </w:rPr>
        <w:t>Haddick</w:t>
      </w:r>
      <w:proofErr w:type="spellEnd"/>
      <w:r w:rsidRPr="00165138">
        <w:rPr>
          <w:b/>
        </w:rPr>
        <w:t xml:space="preserve"> 12</w:t>
      </w:r>
      <w:r>
        <w:rPr>
          <w:b/>
        </w:rPr>
        <w:t xml:space="preserve"> </w:t>
      </w:r>
      <w:r>
        <w:t>(</w:t>
      </w:r>
      <w:r w:rsidRPr="00165138">
        <w:t>Robert, This Week at War: If You Build Up, Who Will Come</w:t>
      </w:r>
      <w:proofErr w:type="gramStart"/>
      <w:r w:rsidRPr="00165138">
        <w:t>?,</w:t>
      </w:r>
      <w:proofErr w:type="gramEnd"/>
      <w:r w:rsidRPr="00165138">
        <w:t xml:space="preserve"> 7-20-12. </w:t>
      </w:r>
      <w:proofErr w:type="gramStart"/>
      <w:r w:rsidRPr="00165138">
        <w:t>Contractor at U.S. Special Operations Command.</w:t>
      </w:r>
      <w:proofErr w:type="gramEnd"/>
      <w:r w:rsidRPr="00165138">
        <w:t xml:space="preserve"> From January 2009 to September 2012 he was Managing Editor of Small Wars Journal. During this time, he wrote the “This Week at War” column for Foreign Policy. </w:t>
      </w:r>
      <w:proofErr w:type="spellStart"/>
      <w:r w:rsidRPr="00165138">
        <w:t>Haddick</w:t>
      </w:r>
      <w:proofErr w:type="spellEnd"/>
      <w:r w:rsidRPr="00165138">
        <w:t xml:space="preserve"> was a U.S. Marine Corps officer, served in the 3rd and 23rd Marine </w:t>
      </w:r>
      <w:r w:rsidRPr="00165138">
        <w:lastRenderedPageBreak/>
        <w:t xml:space="preserve">Regiments, and deployed to Asia and Africa. He has advised the State Department, the National Intelligence Council, and U.S. Central Command. In the private sector, </w:t>
      </w:r>
      <w:proofErr w:type="spellStart"/>
      <w:r w:rsidRPr="00165138">
        <w:t>Haddick</w:t>
      </w:r>
      <w:proofErr w:type="spellEnd"/>
      <w:r w:rsidRPr="00165138">
        <w:t xml:space="preserve"> was Director of Research at the Fremont Group, a large private investment firm and an affiliate of the Bechtel Corporation. http://www.foreignpolicy.com/articles/2012/07/20/this_week_at_war_if_you_build_up_who_will_come?page=full)</w:t>
      </w:r>
    </w:p>
    <w:p w:rsidR="00846B6D" w:rsidRPr="00165138" w:rsidRDefault="00846B6D" w:rsidP="00846B6D"/>
    <w:p w:rsidR="00846B6D" w:rsidRDefault="00846B6D" w:rsidP="00846B6D">
      <w:r w:rsidRPr="004531D7">
        <w:t xml:space="preserve">Gen. James </w:t>
      </w:r>
      <w:proofErr w:type="spellStart"/>
      <w:r w:rsidRPr="004531D7">
        <w:t>Mattis</w:t>
      </w:r>
      <w:proofErr w:type="spellEnd"/>
      <w:r w:rsidRPr="004531D7">
        <w:t xml:space="preserve">, commander of U.S. Central Command, is </w:t>
      </w:r>
    </w:p>
    <w:p w:rsidR="00846B6D" w:rsidRDefault="00846B6D" w:rsidP="00846B6D">
      <w:r>
        <w:t>AND</w:t>
      </w:r>
    </w:p>
    <w:p w:rsidR="00846B6D" w:rsidRPr="004531D7" w:rsidRDefault="00846B6D" w:rsidP="00846B6D">
      <w:proofErr w:type="gramStart"/>
      <w:r w:rsidRPr="004531D7">
        <w:t>the</w:t>
      </w:r>
      <w:proofErr w:type="gramEnd"/>
      <w:r w:rsidRPr="004531D7">
        <w:t xml:space="preserve"> Navy is too small for the responsibilities policymakers are heaping on it.</w:t>
      </w:r>
    </w:p>
    <w:p w:rsidR="00846B6D" w:rsidRPr="009F01C4" w:rsidRDefault="00846B6D" w:rsidP="00846B6D"/>
    <w:p w:rsidR="00846B6D" w:rsidRPr="009F01C4" w:rsidRDefault="00846B6D" w:rsidP="00846B6D">
      <w:pPr>
        <w:rPr>
          <w:b/>
          <w:u w:val="single"/>
        </w:rPr>
      </w:pPr>
      <w:r w:rsidRPr="009F01C4">
        <w:rPr>
          <w:b/>
        </w:rPr>
        <w:t xml:space="preserve">Receding oil dependence causes </w:t>
      </w:r>
      <w:r w:rsidRPr="009F01C4">
        <w:rPr>
          <w:b/>
          <w:u w:val="single"/>
        </w:rPr>
        <w:t>global</w:t>
      </w:r>
      <w:r w:rsidRPr="009F01C4">
        <w:rPr>
          <w:b/>
        </w:rPr>
        <w:t xml:space="preserve"> collapse and creates multiple scenarios for </w:t>
      </w:r>
      <w:r w:rsidRPr="009F01C4">
        <w:rPr>
          <w:b/>
          <w:u w:val="single"/>
        </w:rPr>
        <w:t>global warfare</w:t>
      </w:r>
    </w:p>
    <w:p w:rsidR="00846B6D" w:rsidRPr="009F01C4" w:rsidRDefault="00846B6D" w:rsidP="00846B6D">
      <w:r w:rsidRPr="009F01C4">
        <w:rPr>
          <w:b/>
        </w:rPr>
        <w:t xml:space="preserve">Lawrence 08 </w:t>
      </w:r>
      <w:r w:rsidRPr="009F01C4">
        <w:t xml:space="preserve">(Andrew Lawrence, Stanford, International Relations, “‘The Most Inconvenient Truth:’ The Necessity of Good Governance in Oil-Exporters,” Stanford Journal of International Relations, Fall/Winter 2008, </w:t>
      </w:r>
      <w:r w:rsidRPr="009F01C4">
        <w:rPr>
          <w:color w:val="000000"/>
        </w:rPr>
        <w:t>http://www.stanford.edu/group/sjir/pdf/Oil_Governance_REAL_final.pdf</w:t>
      </w:r>
      <w:r w:rsidRPr="009F01C4">
        <w:t>)</w:t>
      </w:r>
    </w:p>
    <w:p w:rsidR="00846B6D" w:rsidRDefault="00846B6D" w:rsidP="00846B6D">
      <w:r w:rsidRPr="004531D7">
        <w:t xml:space="preserve">Yet because “oil wealth is robustly associated with more durable regimes” 9 that </w:t>
      </w:r>
    </w:p>
    <w:p w:rsidR="00846B6D" w:rsidRDefault="00846B6D" w:rsidP="00846B6D">
      <w:r>
        <w:t>AND</w:t>
      </w:r>
    </w:p>
    <w:p w:rsidR="00846B6D" w:rsidRPr="004531D7" w:rsidRDefault="00846B6D" w:rsidP="00846B6D">
      <w:proofErr w:type="gramStart"/>
      <w:r w:rsidRPr="004531D7">
        <w:t>devastating</w:t>
      </w:r>
      <w:proofErr w:type="gramEnd"/>
      <w:r w:rsidRPr="004531D7">
        <w:t xml:space="preserve"> effects in these countries and, by extension, throughout the world.</w:t>
      </w:r>
    </w:p>
    <w:p w:rsidR="00846B6D" w:rsidRPr="009F01C4" w:rsidRDefault="00846B6D" w:rsidP="00846B6D"/>
    <w:p w:rsidR="00846B6D" w:rsidRPr="00AF3E2F" w:rsidRDefault="00846B6D" w:rsidP="00846B6D"/>
    <w:p w:rsidR="00846B6D" w:rsidRPr="003E6342" w:rsidRDefault="00846B6D" w:rsidP="00846B6D"/>
    <w:p w:rsidR="00846B6D" w:rsidRPr="009F01C4" w:rsidRDefault="00846B6D" w:rsidP="00846B6D">
      <w:pPr>
        <w:rPr>
          <w:b/>
        </w:rPr>
      </w:pPr>
      <w:r w:rsidRPr="009F01C4">
        <w:rPr>
          <w:b/>
        </w:rPr>
        <w:t>Oil dependence fuels the Russian economy</w:t>
      </w:r>
    </w:p>
    <w:p w:rsidR="00846B6D" w:rsidRPr="009F01C4" w:rsidRDefault="00846B6D" w:rsidP="00846B6D">
      <w:r>
        <w:rPr>
          <w:b/>
        </w:rPr>
        <w:t>Miller 10</w:t>
      </w:r>
      <w:r w:rsidRPr="009F01C4">
        <w:t xml:space="preserve"> (Gregory D. Miller, assistant professor of political science at the University of Oklahoma, “The Security Costs of Energy Independence,” Center for Strategic International Studies, The Washington Quarterly, Vol. 33, No. 2, pp. 107-119, April 2010, </w:t>
      </w:r>
      <w:r w:rsidRPr="009F01C4">
        <w:rPr>
          <w:color w:val="000000"/>
        </w:rPr>
        <w:t>http://www.asiaresearch.ir/files/10apr_Miller.pdf</w:t>
      </w:r>
      <w:r w:rsidRPr="009F01C4">
        <w:t>)</w:t>
      </w:r>
    </w:p>
    <w:p w:rsidR="00846B6D" w:rsidRDefault="00846B6D" w:rsidP="00846B6D">
      <w:r w:rsidRPr="004531D7">
        <w:t xml:space="preserve">Russia is another potential danger spot because it is the only nuclear state, at </w:t>
      </w:r>
    </w:p>
    <w:p w:rsidR="00846B6D" w:rsidRDefault="00846B6D" w:rsidP="00846B6D">
      <w:r>
        <w:t>AND</w:t>
      </w:r>
    </w:p>
    <w:p w:rsidR="00846B6D" w:rsidRPr="004531D7" w:rsidRDefault="00846B6D" w:rsidP="00846B6D">
      <w:r w:rsidRPr="004531D7">
        <w:t>Russia’s neighbors can afford the risk of a nuclear Russia suffering economic instability.</w:t>
      </w:r>
    </w:p>
    <w:p w:rsidR="00846B6D" w:rsidRPr="009F01C4" w:rsidRDefault="00846B6D" w:rsidP="00846B6D">
      <w:pPr>
        <w:rPr>
          <w:b/>
        </w:rPr>
      </w:pPr>
    </w:p>
    <w:p w:rsidR="00846B6D" w:rsidRPr="0006599B" w:rsidRDefault="00846B6D" w:rsidP="00846B6D">
      <w:pPr>
        <w:rPr>
          <w:b/>
        </w:rPr>
      </w:pPr>
      <w:r w:rsidRPr="0006599B">
        <w:rPr>
          <w:b/>
        </w:rPr>
        <w:t>Russian economic decline causes nuclear war</w:t>
      </w:r>
    </w:p>
    <w:p w:rsidR="00846B6D" w:rsidRPr="0006599B" w:rsidRDefault="00846B6D" w:rsidP="00846B6D">
      <w:proofErr w:type="spellStart"/>
      <w:r w:rsidRPr="0006599B">
        <w:rPr>
          <w:b/>
        </w:rPr>
        <w:t>Filger</w:t>
      </w:r>
      <w:proofErr w:type="spellEnd"/>
      <w:r w:rsidRPr="0006599B">
        <w:rPr>
          <w:b/>
        </w:rPr>
        <w:t>, 9</w:t>
      </w:r>
      <w:r w:rsidRPr="0006599B">
        <w:t xml:space="preserve"> (Sheldon, author and blogger for the Huffington Post, “Russian Economy Faces Disastrous Free Fall Contraction”, http://www.globaleconomiccrisis.com/blog/archives/356)</w:t>
      </w:r>
    </w:p>
    <w:p w:rsidR="00846B6D" w:rsidRDefault="00846B6D" w:rsidP="00846B6D">
      <w:r w:rsidRPr="004531D7">
        <w:t xml:space="preserve">In Russia, historically, economic health and political stability are intertwined to a degree </w:t>
      </w:r>
    </w:p>
    <w:p w:rsidR="00846B6D" w:rsidRDefault="00846B6D" w:rsidP="00846B6D">
      <w:r>
        <w:t>AND</w:t>
      </w:r>
    </w:p>
    <w:p w:rsidR="00846B6D" w:rsidRPr="004531D7" w:rsidRDefault="00846B6D" w:rsidP="00846B6D">
      <w:proofErr w:type="gramStart"/>
      <w:r w:rsidRPr="004531D7">
        <w:t>the</w:t>
      </w:r>
      <w:proofErr w:type="gramEnd"/>
      <w:r w:rsidRPr="004531D7">
        <w:t xml:space="preserve"> financial impact of the Global Economic Crisis is its least dangerous consequence.</w:t>
      </w:r>
    </w:p>
    <w:p w:rsidR="00846B6D" w:rsidRDefault="00846B6D" w:rsidP="00846B6D"/>
    <w:p w:rsidR="00846B6D" w:rsidRPr="003E6342" w:rsidRDefault="00846B6D" w:rsidP="00846B6D"/>
    <w:p w:rsidR="00846B6D" w:rsidRPr="00E826C4" w:rsidRDefault="00846B6D" w:rsidP="00846B6D">
      <w:pPr>
        <w:rPr>
          <w:b/>
        </w:rPr>
      </w:pPr>
      <w:r w:rsidRPr="00E826C4">
        <w:rPr>
          <w:b/>
        </w:rPr>
        <w:t xml:space="preserve">Oil dependence is </w:t>
      </w:r>
      <w:r w:rsidRPr="00E826C4">
        <w:rPr>
          <w:b/>
          <w:u w:val="single"/>
        </w:rPr>
        <w:t>critical</w:t>
      </w:r>
      <w:r w:rsidRPr="00E826C4">
        <w:rPr>
          <w:b/>
        </w:rPr>
        <w:t xml:space="preserve"> to sustain hegemony – abdication of dependence </w:t>
      </w:r>
      <w:r w:rsidRPr="00E826C4">
        <w:rPr>
          <w:b/>
          <w:u w:val="single"/>
        </w:rPr>
        <w:t>collapses</w:t>
      </w:r>
      <w:r w:rsidRPr="00E826C4">
        <w:rPr>
          <w:b/>
        </w:rPr>
        <w:t xml:space="preserve"> </w:t>
      </w:r>
      <w:r>
        <w:rPr>
          <w:b/>
        </w:rPr>
        <w:t xml:space="preserve">global </w:t>
      </w:r>
      <w:r w:rsidRPr="00E826C4">
        <w:rPr>
          <w:b/>
        </w:rPr>
        <w:t>leadership</w:t>
      </w:r>
    </w:p>
    <w:p w:rsidR="00846B6D" w:rsidRDefault="00846B6D" w:rsidP="00846B6D">
      <w:proofErr w:type="spellStart"/>
      <w:r w:rsidRPr="00845D3D">
        <w:rPr>
          <w:b/>
        </w:rPr>
        <w:t>Drezner</w:t>
      </w:r>
      <w:proofErr w:type="spellEnd"/>
      <w:r w:rsidRPr="00845D3D">
        <w:rPr>
          <w:b/>
        </w:rPr>
        <w:t xml:space="preserve"> 08</w:t>
      </w:r>
      <w:r>
        <w:t xml:space="preserve"> – </w:t>
      </w:r>
      <w:r w:rsidRPr="004A7C86">
        <w:t>professor of international politics at the Fletcher School of Law and Diplomacy at Tufts University (Danie</w:t>
      </w:r>
      <w:r>
        <w:t>l Dresdne</w:t>
      </w:r>
      <w:r w:rsidRPr="004A7C86">
        <w:t xml:space="preserve">r, 30 November-December 2008, “Oil Dependence </w:t>
      </w:r>
      <w:proofErr w:type="gramStart"/>
      <w:r w:rsidRPr="004A7C86">
        <w:t>As</w:t>
      </w:r>
      <w:proofErr w:type="gramEnd"/>
      <w:r>
        <w:t xml:space="preserve"> Virtue,” The National Interest, </w:t>
      </w:r>
      <w:r w:rsidRPr="001D300D">
        <w:rPr>
          <w:color w:val="000000"/>
        </w:rPr>
        <w:t>http://www.relooney.info/0_New_8597.pdf</w:t>
      </w:r>
      <w:r>
        <w:t>)</w:t>
      </w:r>
    </w:p>
    <w:p w:rsidR="00846B6D" w:rsidRDefault="00846B6D" w:rsidP="00846B6D">
      <w:r w:rsidRPr="004531D7">
        <w:t xml:space="preserve">But would this really be the case? It may be that the assumptions we </w:t>
      </w:r>
    </w:p>
    <w:p w:rsidR="00846B6D" w:rsidRDefault="00846B6D" w:rsidP="00846B6D">
      <w:r>
        <w:t>AND</w:t>
      </w:r>
    </w:p>
    <w:p w:rsidR="00846B6D" w:rsidRPr="004531D7" w:rsidRDefault="00846B6D" w:rsidP="00846B6D">
      <w:proofErr w:type="gramStart"/>
      <w:r w:rsidRPr="004531D7">
        <w:t>-term implications of energy independence, only the short-term gains.</w:t>
      </w:r>
      <w:proofErr w:type="gramEnd"/>
    </w:p>
    <w:p w:rsidR="00846B6D" w:rsidRDefault="00846B6D" w:rsidP="00846B6D"/>
    <w:p w:rsidR="00846B6D" w:rsidRPr="00075E08" w:rsidRDefault="00846B6D" w:rsidP="00846B6D">
      <w:pPr>
        <w:rPr>
          <w:b/>
          <w:bCs/>
        </w:rPr>
      </w:pPr>
      <w:r>
        <w:rPr>
          <w:b/>
          <w:bCs/>
        </w:rPr>
        <w:t>Solves global nuclear war</w:t>
      </w:r>
    </w:p>
    <w:p w:rsidR="00846B6D" w:rsidRPr="0006599B" w:rsidRDefault="00846B6D" w:rsidP="00846B6D">
      <w:proofErr w:type="spellStart"/>
      <w:r w:rsidRPr="0006599B">
        <w:rPr>
          <w:b/>
        </w:rPr>
        <w:lastRenderedPageBreak/>
        <w:t>Kagan</w:t>
      </w:r>
      <w:proofErr w:type="spellEnd"/>
      <w:r w:rsidRPr="0006599B">
        <w:rPr>
          <w:b/>
        </w:rPr>
        <w:t xml:space="preserve"> 7</w:t>
      </w:r>
      <w:r w:rsidRPr="0006599B">
        <w:t xml:space="preserve"> (Robert, Senior Associate – Carnegie Endowment for International Peace, “End of Dreams, Return of History: International Rivalry and American Leadership”, Policy Review, August/September, http://www.hoover.org/publications/policyreview/8552512.html#n10)</w:t>
      </w:r>
    </w:p>
    <w:p w:rsidR="00846B6D" w:rsidRDefault="00846B6D" w:rsidP="00846B6D">
      <w:r w:rsidRPr="004531D7">
        <w:t xml:space="preserve">This is a good thing, and it should continue to be a primary goal </w:t>
      </w:r>
    </w:p>
    <w:p w:rsidR="00846B6D" w:rsidRDefault="00846B6D" w:rsidP="00846B6D">
      <w:r>
        <w:t>AND</w:t>
      </w:r>
    </w:p>
    <w:p w:rsidR="00846B6D" w:rsidRPr="004531D7" w:rsidRDefault="00846B6D" w:rsidP="00846B6D">
      <w:proofErr w:type="gramStart"/>
      <w:r w:rsidRPr="004531D7">
        <w:t>a</w:t>
      </w:r>
      <w:proofErr w:type="gramEnd"/>
      <w:r w:rsidRPr="004531D7">
        <w:t xml:space="preserve"> retraction of American influence and global involvement will provide an easier path.</w:t>
      </w:r>
    </w:p>
    <w:p w:rsidR="00846B6D" w:rsidRPr="003E6342" w:rsidRDefault="00846B6D" w:rsidP="00846B6D"/>
    <w:p w:rsidR="00846B6D" w:rsidRPr="002A7DBB" w:rsidRDefault="00846B6D" w:rsidP="00846B6D">
      <w:pPr>
        <w:rPr>
          <w:shd w:val="clear" w:color="auto" w:fill="FFFFFF"/>
        </w:rPr>
      </w:pPr>
      <w:r w:rsidRPr="002A7DBB">
        <w:rPr>
          <w:shd w:val="clear" w:color="auto" w:fill="FFFFFF"/>
        </w:rPr>
        <w:t>Energy dependence is critical to African development – that’s key to the regional economy</w:t>
      </w:r>
    </w:p>
    <w:p w:rsidR="00846B6D" w:rsidRPr="002A7DBB" w:rsidRDefault="00846B6D" w:rsidP="00846B6D">
      <w:r w:rsidRPr="002A7DBB">
        <w:t xml:space="preserve">Abraham 02 (Spencer Abraham, Secretary, US Department of Energy, “Oil Diplomacy: Facts and Myths Behind Foreign Oil Dependency,” Committee on International Relations, House of Representatives, One Hundred Seventh Congress, Second Session, June 20, 2002, </w:t>
      </w:r>
      <w:r w:rsidRPr="002A7DBB">
        <w:rPr>
          <w:color w:val="000000"/>
        </w:rPr>
        <w:t>http://commdocs.house.gov/committees/intlrel/hfa80291.000/hfa80291_0.htm</w:t>
      </w:r>
      <w:r w:rsidRPr="002A7DBB">
        <w:t>)</w:t>
      </w:r>
    </w:p>
    <w:p w:rsidR="00846B6D" w:rsidRDefault="00846B6D" w:rsidP="00846B6D">
      <w:r w:rsidRPr="004531D7">
        <w:t xml:space="preserve">I have just returned from co-hosting the U.S.-African Energy </w:t>
      </w:r>
    </w:p>
    <w:p w:rsidR="00846B6D" w:rsidRDefault="00846B6D" w:rsidP="00846B6D">
      <w:r>
        <w:t>AND</w:t>
      </w:r>
    </w:p>
    <w:p w:rsidR="00846B6D" w:rsidRPr="004531D7" w:rsidRDefault="00846B6D" w:rsidP="00846B6D">
      <w:proofErr w:type="gramStart"/>
      <w:r w:rsidRPr="004531D7">
        <w:t>structures</w:t>
      </w:r>
      <w:proofErr w:type="gramEnd"/>
      <w:r w:rsidRPr="004531D7">
        <w:t xml:space="preserve"> and discussed additional steps to encourage private investment in the energy sector.</w:t>
      </w:r>
    </w:p>
    <w:p w:rsidR="00846B6D" w:rsidRPr="002A7DBB" w:rsidRDefault="00846B6D" w:rsidP="00846B6D"/>
    <w:p w:rsidR="00846B6D" w:rsidRPr="002A7DBB" w:rsidRDefault="00846B6D" w:rsidP="00846B6D">
      <w:r w:rsidRPr="002A7DBB">
        <w:t>Solves regional stability</w:t>
      </w:r>
    </w:p>
    <w:p w:rsidR="00846B6D" w:rsidRPr="002A7DBB" w:rsidRDefault="00846B6D" w:rsidP="00846B6D">
      <w:r w:rsidRPr="002A7DBB">
        <w:t xml:space="preserve">Swiss Confederation 09 (Swiss Confederation, Federal Department of Economic Affairs FDEA, Swiss Economic Development Cooperation, “South Africa: Country Strategy 2009–2012,” July 2009, </w:t>
      </w:r>
      <w:proofErr w:type="spellStart"/>
      <w:r w:rsidRPr="002A7DBB">
        <w:t>pdf</w:t>
      </w:r>
      <w:proofErr w:type="spellEnd"/>
      <w:r w:rsidRPr="002A7DBB">
        <w:t>)</w:t>
      </w:r>
    </w:p>
    <w:p w:rsidR="00846B6D" w:rsidRDefault="00846B6D" w:rsidP="00846B6D">
      <w:r w:rsidRPr="004531D7">
        <w:t xml:space="preserve">The reduction in economic disparities can be addressed by solutions that create bridges between the </w:t>
      </w:r>
    </w:p>
    <w:p w:rsidR="00846B6D" w:rsidRDefault="00846B6D" w:rsidP="00846B6D">
      <w:r>
        <w:t>AND</w:t>
      </w:r>
    </w:p>
    <w:p w:rsidR="00846B6D" w:rsidRPr="004531D7" w:rsidRDefault="00846B6D" w:rsidP="00846B6D">
      <w:proofErr w:type="gramStart"/>
      <w:r w:rsidRPr="004531D7">
        <w:t>offers</w:t>
      </w:r>
      <w:proofErr w:type="gramEnd"/>
      <w:r w:rsidRPr="004531D7">
        <w:t xml:space="preserve"> substantial potential for strengthening economic and commercial relations between the two countries.</w:t>
      </w:r>
    </w:p>
    <w:p w:rsidR="00846B6D" w:rsidRPr="002A7DBB" w:rsidRDefault="00846B6D" w:rsidP="00846B6D"/>
    <w:p w:rsidR="00846B6D" w:rsidRPr="002A7DBB" w:rsidRDefault="00846B6D" w:rsidP="00846B6D">
      <w:r w:rsidRPr="002A7DBB">
        <w:t>Nuclear war</w:t>
      </w:r>
    </w:p>
    <w:p w:rsidR="00846B6D" w:rsidRPr="002A7DBB" w:rsidRDefault="00846B6D" w:rsidP="00846B6D">
      <w:pPr>
        <w:rPr>
          <w:szCs w:val="18"/>
        </w:rPr>
      </w:pPr>
      <w:r w:rsidRPr="002A7DBB">
        <w:t>Lancaster, 2k</w:t>
      </w:r>
      <w:r w:rsidRPr="002A7DBB">
        <w:rPr>
          <w:szCs w:val="18"/>
        </w:rPr>
        <w:t xml:space="preserve"> — </w:t>
      </w:r>
      <w:r w:rsidRPr="002A7DBB">
        <w:t xml:space="preserve">associate professor and director of the </w:t>
      </w:r>
      <w:proofErr w:type="spellStart"/>
      <w:r w:rsidRPr="002A7DBB">
        <w:t>Master’s</w:t>
      </w:r>
      <w:proofErr w:type="spellEnd"/>
      <w:r w:rsidRPr="002A7DBB">
        <w:t xml:space="preserve"> of Science in Foreign Service program at Georgetown University (Carol, Redesigning Foreign Aid, October 2000)</w:t>
      </w:r>
      <w:r w:rsidRPr="002A7DBB">
        <w:rPr>
          <w:szCs w:val="18"/>
        </w:rPr>
        <w:t xml:space="preserve"> </w:t>
      </w:r>
    </w:p>
    <w:p w:rsidR="00846B6D" w:rsidRDefault="00846B6D" w:rsidP="00846B6D">
      <w:r w:rsidRPr="004531D7">
        <w:t xml:space="preserve">The most basic challenge facing the United States today is helping to preserve peace. </w:t>
      </w:r>
    </w:p>
    <w:p w:rsidR="00846B6D" w:rsidRDefault="00846B6D" w:rsidP="00846B6D">
      <w:r>
        <w:t>AND</w:t>
      </w:r>
    </w:p>
    <w:p w:rsidR="00846B6D" w:rsidRPr="004531D7" w:rsidRDefault="00846B6D" w:rsidP="00846B6D">
      <w:proofErr w:type="gramStart"/>
      <w:r w:rsidRPr="004531D7">
        <w:t>weapons</w:t>
      </w:r>
      <w:proofErr w:type="gramEnd"/>
      <w:r w:rsidRPr="004531D7">
        <w:t xml:space="preserve"> of mass destruction, these wars could prove more dangerous than ever.</w:t>
      </w:r>
    </w:p>
    <w:p w:rsidR="00846B6D" w:rsidRDefault="00846B6D" w:rsidP="00846B6D"/>
    <w:p w:rsidR="00846B6D" w:rsidRPr="003E6342" w:rsidRDefault="00846B6D" w:rsidP="00846B6D"/>
    <w:p w:rsidR="00846B6D" w:rsidRDefault="00846B6D" w:rsidP="00846B6D">
      <w:pPr>
        <w:pStyle w:val="Heading3"/>
      </w:pPr>
      <w:r>
        <w:lastRenderedPageBreak/>
        <w:t>Mexican Relations Advantage – 1NC</w:t>
      </w:r>
    </w:p>
    <w:p w:rsidR="00846B6D" w:rsidRPr="005E7480" w:rsidRDefault="00846B6D" w:rsidP="00846B6D">
      <w:pPr>
        <w:pStyle w:val="Heading4"/>
      </w:pPr>
      <w:r w:rsidRPr="001544B9">
        <w:rPr>
          <w:u w:val="single"/>
        </w:rPr>
        <w:t>Oceans are resilient</w:t>
      </w:r>
      <w:r w:rsidRPr="005E7480">
        <w:t xml:space="preserve"> </w:t>
      </w:r>
      <w:r>
        <w:t>---</w:t>
      </w:r>
      <w:r w:rsidRPr="005E7480">
        <w:t xml:space="preserve"> alarmist predictions empirically denied </w:t>
      </w:r>
    </w:p>
    <w:p w:rsidR="00846B6D" w:rsidRDefault="00846B6D" w:rsidP="00846B6D">
      <w:r w:rsidRPr="005E7480">
        <w:rPr>
          <w:rStyle w:val="StyleStyleBold12pt"/>
        </w:rPr>
        <w:t>Taylor 10</w:t>
      </w:r>
      <w:r w:rsidRPr="005E7480">
        <w:t xml:space="preserve"> </w:t>
      </w:r>
      <w:r>
        <w:t>(</w:t>
      </w:r>
      <w:r w:rsidRPr="005E7480">
        <w:t>James M. Taylor is a senior fellow of The Heartland Institute and managing editor of Environment &amp; Climate News., “Ocean Acidification Scare Pushed at Copenhagen,” Feb 10 http://www.heartland.org/publications/environment%20climate/article/26815/Ocean_Acidification_</w:t>
      </w:r>
      <w:r>
        <w:t>Scare_Pushed_at_Copenhagen.html)</w:t>
      </w:r>
    </w:p>
    <w:p w:rsidR="00846B6D" w:rsidRPr="005E7480" w:rsidRDefault="00846B6D" w:rsidP="00846B6D"/>
    <w:p w:rsidR="00846B6D" w:rsidRDefault="00846B6D" w:rsidP="00846B6D">
      <w:r w:rsidRPr="004531D7">
        <w:t xml:space="preserve">With global temperatures continuing their decade-long decline and United Nations-sponsored global </w:t>
      </w:r>
    </w:p>
    <w:p w:rsidR="00846B6D" w:rsidRDefault="00846B6D" w:rsidP="00846B6D">
      <w:r>
        <w:t>AND</w:t>
      </w:r>
    </w:p>
    <w:p w:rsidR="00846B6D" w:rsidRPr="004531D7" w:rsidRDefault="00846B6D" w:rsidP="00846B6D">
      <w:r w:rsidRPr="004531D7">
        <w:t>The phenomenon of CO2-induced ocean acidification appears to be no different.</w:t>
      </w:r>
    </w:p>
    <w:p w:rsidR="00846B6D" w:rsidRPr="00615A5E" w:rsidRDefault="00846B6D" w:rsidP="00846B6D">
      <w:pPr>
        <w:pStyle w:val="Heading4"/>
      </w:pPr>
      <w:r w:rsidRPr="003314DB">
        <w:rPr>
          <w:u w:val="single"/>
        </w:rPr>
        <w:t>Their evidence is alarmism</w:t>
      </w:r>
      <w:r>
        <w:t xml:space="preserve"> --- overstates strength of terrorists</w:t>
      </w:r>
    </w:p>
    <w:p w:rsidR="00846B6D" w:rsidRDefault="00846B6D" w:rsidP="00846B6D">
      <w:r>
        <w:rPr>
          <w:b/>
        </w:rPr>
        <w:t>Mueller and Stewart</w:t>
      </w:r>
      <w:r w:rsidRPr="00615A5E">
        <w:rPr>
          <w:b/>
        </w:rPr>
        <w:t xml:space="preserve"> 12</w:t>
      </w:r>
      <w:r w:rsidRPr="00615A5E">
        <w:t xml:space="preserve"> (John, Senior Research Scientist at the </w:t>
      </w:r>
      <w:proofErr w:type="spellStart"/>
      <w:r w:rsidRPr="00615A5E">
        <w:t>Mershon</w:t>
      </w:r>
      <w:proofErr w:type="spellEnd"/>
      <w:r w:rsidRPr="00615A5E">
        <w:t xml:space="preserve">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w:t>
      </w:r>
      <w:r>
        <w:t>, pg. 81-110, Project Muse</w:t>
      </w:r>
      <w:r w:rsidRPr="00615A5E">
        <w:t>)</w:t>
      </w:r>
    </w:p>
    <w:p w:rsidR="00846B6D" w:rsidRPr="00615A5E" w:rsidRDefault="00846B6D" w:rsidP="00846B6D"/>
    <w:p w:rsidR="00846B6D" w:rsidRDefault="00846B6D" w:rsidP="00846B6D">
      <w:r w:rsidRPr="004531D7">
        <w:t xml:space="preserve">People such as Giuliani and a whole raft of “security experts” have massively </w:t>
      </w:r>
    </w:p>
    <w:p w:rsidR="00846B6D" w:rsidRDefault="00846B6D" w:rsidP="00846B6D">
      <w:r>
        <w:t>AND</w:t>
      </w:r>
    </w:p>
    <w:p w:rsidR="00846B6D" w:rsidRPr="004531D7" w:rsidRDefault="00846B6D" w:rsidP="00846B6D">
      <w:proofErr w:type="gramStart"/>
      <w:r w:rsidRPr="004531D7">
        <w:t>could</w:t>
      </w:r>
      <w:proofErr w:type="gramEnd"/>
      <w:r w:rsidRPr="004531D7">
        <w:t xml:space="preserve"> eventually have committed some serious, if small-scale, damage.</w:t>
      </w:r>
    </w:p>
    <w:p w:rsidR="00846B6D" w:rsidRPr="00853434" w:rsidRDefault="00846B6D" w:rsidP="00846B6D">
      <w:pPr>
        <w:pStyle w:val="Heading4"/>
      </w:pPr>
      <w:r w:rsidRPr="003314DB">
        <w:rPr>
          <w:u w:val="single"/>
        </w:rPr>
        <w:t>No retaliation</w:t>
      </w:r>
      <w:r>
        <w:t xml:space="preserve"> --- it’s </w:t>
      </w:r>
      <w:r w:rsidRPr="007A169B">
        <w:rPr>
          <w:u w:val="single"/>
        </w:rPr>
        <w:t>empirically denied</w:t>
      </w:r>
      <w:r>
        <w:t xml:space="preserve"> by 9/11 --- conventional retaliation is more likely</w:t>
      </w:r>
    </w:p>
    <w:p w:rsidR="00846B6D" w:rsidRDefault="00846B6D" w:rsidP="00846B6D">
      <w:r>
        <w:rPr>
          <w:b/>
        </w:rPr>
        <w:t>Neely 13</w:t>
      </w:r>
      <w:r>
        <w:t xml:space="preserve"> (</w:t>
      </w:r>
      <w:proofErr w:type="spellStart"/>
      <w:r>
        <w:t>Meggaen</w:t>
      </w:r>
      <w:proofErr w:type="spellEnd"/>
      <w:r>
        <w:t xml:space="preserve">, Research Intern for the Project on Nuclear Issues — CSIS, “Doubting Deterrence of Nuclear Terrorism”, CSIS, 3-21, http://csis.org/blog/doubting-deterrence-nuclear-terrorism, </w:t>
      </w:r>
      <w:proofErr w:type="spellStart"/>
      <w:r>
        <w:t>Deech</w:t>
      </w:r>
      <w:proofErr w:type="spellEnd"/>
      <w:r>
        <w:t>)</w:t>
      </w:r>
    </w:p>
    <w:p w:rsidR="00846B6D" w:rsidRDefault="00846B6D" w:rsidP="00846B6D"/>
    <w:p w:rsidR="00846B6D" w:rsidRDefault="00846B6D" w:rsidP="00846B6D">
      <w:r w:rsidRPr="004531D7">
        <w:t xml:space="preserve">Yet, let’s think about the series of events that would play out if a </w:t>
      </w:r>
    </w:p>
    <w:p w:rsidR="00846B6D" w:rsidRDefault="00846B6D" w:rsidP="00846B6D">
      <w:r>
        <w:t>AND</w:t>
      </w:r>
    </w:p>
    <w:p w:rsidR="00846B6D" w:rsidRDefault="00846B6D" w:rsidP="00846B6D">
      <w:proofErr w:type="gramStart"/>
      <w:r w:rsidRPr="004531D7">
        <w:t>called</w:t>
      </w:r>
      <w:proofErr w:type="gramEnd"/>
      <w:r w:rsidRPr="004531D7">
        <w:t xml:space="preserve"> for by deterrence models, even more so by the American public.</w:t>
      </w:r>
    </w:p>
    <w:p w:rsidR="00846B6D" w:rsidRDefault="00846B6D" w:rsidP="00846B6D">
      <w:pPr>
        <w:pStyle w:val="Heading2"/>
      </w:pPr>
      <w:proofErr w:type="spellStart"/>
      <w:r>
        <w:lastRenderedPageBreak/>
        <w:t>Octos</w:t>
      </w:r>
      <w:proofErr w:type="spellEnd"/>
      <w:r>
        <w:t xml:space="preserve"> --- Neg vs. Bishop </w:t>
      </w:r>
      <w:proofErr w:type="spellStart"/>
      <w:r>
        <w:t>Guertin</w:t>
      </w:r>
      <w:proofErr w:type="spellEnd"/>
      <w:r>
        <w:t xml:space="preserve"> BI</w:t>
      </w:r>
    </w:p>
    <w:p w:rsidR="00846B6D" w:rsidRDefault="00846B6D" w:rsidP="00846B6D">
      <w:pPr>
        <w:pStyle w:val="Heading3"/>
      </w:pPr>
      <w:r>
        <w:lastRenderedPageBreak/>
        <w:t>1</w:t>
      </w:r>
    </w:p>
    <w:p w:rsidR="00846B6D" w:rsidRDefault="00846B6D" w:rsidP="00846B6D">
      <w:pPr>
        <w:pStyle w:val="Analytic"/>
      </w:pPr>
      <w:r>
        <w:t xml:space="preserve">The affirmative’s failure to have an advocacy statement </w:t>
      </w:r>
      <w:r w:rsidRPr="00FC3147">
        <w:rPr>
          <w:u w:val="single"/>
        </w:rPr>
        <w:t>undermines</w:t>
      </w:r>
      <w:r>
        <w:t xml:space="preserve"> debate’s </w:t>
      </w:r>
      <w:r w:rsidRPr="00FC3147">
        <w:rPr>
          <w:u w:val="single"/>
        </w:rPr>
        <w:t>transformative</w:t>
      </w:r>
      <w:r w:rsidRPr="00E6392F">
        <w:t xml:space="preserve"> and </w:t>
      </w:r>
      <w:r w:rsidRPr="00FC3147">
        <w:rPr>
          <w:u w:val="single"/>
        </w:rPr>
        <w:t>intellectual</w:t>
      </w:r>
      <w:r w:rsidRPr="00E6392F">
        <w:t xml:space="preserve"> potential</w:t>
      </w:r>
    </w:p>
    <w:p w:rsidR="00846B6D" w:rsidRDefault="00846B6D" w:rsidP="00846B6D">
      <w:pPr>
        <w:pStyle w:val="Heading4"/>
      </w:pPr>
      <w:r>
        <w:t xml:space="preserve">Only </w:t>
      </w:r>
      <w:r>
        <w:rPr>
          <w:u w:val="single"/>
        </w:rPr>
        <w:t>specific</w:t>
      </w:r>
      <w:r>
        <w:t xml:space="preserve"> debate over policies inculcates </w:t>
      </w:r>
      <w:r>
        <w:rPr>
          <w:u w:val="single"/>
        </w:rPr>
        <w:t>portable skills</w:t>
      </w:r>
      <w:r>
        <w:t xml:space="preserve"> --- being </w:t>
      </w:r>
      <w:r w:rsidRPr="003561F2">
        <w:rPr>
          <w:u w:val="single"/>
        </w:rPr>
        <w:t>contestable</w:t>
      </w:r>
      <w:r>
        <w:t xml:space="preserve"> is different from being </w:t>
      </w:r>
      <w:r w:rsidRPr="003561F2">
        <w:rPr>
          <w:u w:val="single"/>
        </w:rPr>
        <w:t>debatable</w:t>
      </w:r>
      <w:r>
        <w:rPr>
          <w:rStyle w:val="IntenseEmphasis"/>
          <w:b w:val="0"/>
        </w:rPr>
        <w:t xml:space="preserve"> </w:t>
      </w:r>
      <w:r>
        <w:t>--- this provides room for creativity but avoids mere statements of fact</w:t>
      </w:r>
    </w:p>
    <w:p w:rsidR="00846B6D" w:rsidRDefault="00846B6D" w:rsidP="00846B6D">
      <w:r>
        <w:rPr>
          <w:b/>
        </w:rPr>
        <w:t>Steinberg 8</w:t>
      </w:r>
      <w:r>
        <w:t xml:space="preserve"> (David L., Lecturer of Communication Studies – University of Miami, “Argumentation and Debate: Critical Thinking for Reasoned Decision Making”, pg. 45)</w:t>
      </w:r>
    </w:p>
    <w:p w:rsidR="00846B6D" w:rsidRDefault="00846B6D" w:rsidP="00846B6D"/>
    <w:p w:rsidR="00846B6D" w:rsidRDefault="00846B6D" w:rsidP="00846B6D">
      <w:r w:rsidRPr="00FC34E2">
        <w:t xml:space="preserve">Debate is a means of settling differences, so there must be a difference of </w:t>
      </w:r>
    </w:p>
    <w:p w:rsidR="00846B6D" w:rsidRDefault="00846B6D" w:rsidP="00846B6D">
      <w:r>
        <w:t>AND</w:t>
      </w:r>
    </w:p>
    <w:p w:rsidR="00846B6D" w:rsidRPr="00FC34E2" w:rsidRDefault="00846B6D" w:rsidP="00846B6D">
      <w:proofErr w:type="gramStart"/>
      <w:r w:rsidRPr="00FC34E2">
        <w:t>particular</w:t>
      </w:r>
      <w:proofErr w:type="gramEnd"/>
      <w:r w:rsidRPr="00FC34E2">
        <w:t xml:space="preserve"> point of difference, which will be outlined in the following discussion.</w:t>
      </w:r>
    </w:p>
    <w:p w:rsidR="00846B6D" w:rsidRDefault="00846B6D" w:rsidP="00846B6D">
      <w:pPr>
        <w:pStyle w:val="Heading4"/>
      </w:pPr>
      <w:r>
        <w:t xml:space="preserve">And --- only debate over </w:t>
      </w:r>
      <w:r w:rsidRPr="00F458FE">
        <w:t>specific polices</w:t>
      </w:r>
      <w:r>
        <w:t xml:space="preserve"> </w:t>
      </w:r>
      <w:r w:rsidRPr="006070F0">
        <w:rPr>
          <w:u w:val="single"/>
        </w:rPr>
        <w:t>build skills</w:t>
      </w:r>
      <w:r>
        <w:t xml:space="preserve"> while </w:t>
      </w:r>
      <w:r w:rsidRPr="00454A79">
        <w:rPr>
          <w:u w:val="single"/>
        </w:rPr>
        <w:t xml:space="preserve">overcoming </w:t>
      </w:r>
      <w:r>
        <w:rPr>
          <w:u w:val="single"/>
        </w:rPr>
        <w:t>pre-defined ideologies</w:t>
      </w:r>
    </w:p>
    <w:p w:rsidR="00846B6D" w:rsidRDefault="00846B6D" w:rsidP="00846B6D">
      <w:r>
        <w:rPr>
          <w:b/>
        </w:rPr>
        <w:t>Sagan 12</w:t>
      </w:r>
      <w:r>
        <w:t xml:space="preserve"> (Scott, Professor of Political Science – Stanford University, Director – Center for International Security and Cooperation, “NEGOTIATING NONPROLIFERATION: Scholarship, Pedagogy, and Nuclear Weapons Policy”, The Nonproliferation Review, 19:1, pg. 95-108, 2-17)</w:t>
      </w:r>
    </w:p>
    <w:p w:rsidR="00846B6D" w:rsidRDefault="00846B6D" w:rsidP="00846B6D"/>
    <w:p w:rsidR="00846B6D" w:rsidRDefault="00846B6D" w:rsidP="00846B6D">
      <w:r w:rsidRPr="00FC34E2">
        <w:t xml:space="preserve">These government or quasi-government think tank simulations often provide very similar lessons for </w:t>
      </w:r>
    </w:p>
    <w:p w:rsidR="00846B6D" w:rsidRDefault="00846B6D" w:rsidP="00846B6D">
      <w:r>
        <w:t>AND</w:t>
      </w:r>
    </w:p>
    <w:p w:rsidR="00846B6D" w:rsidRPr="00FC34E2" w:rsidRDefault="00846B6D" w:rsidP="00846B6D">
      <w:proofErr w:type="gramStart"/>
      <w:r w:rsidRPr="00FC34E2">
        <w:t>quickly</w:t>
      </w:r>
      <w:proofErr w:type="gramEnd"/>
      <w:r w:rsidRPr="00FC34E2">
        <w:t>; simulations teach students how to contextualize and act on information.14</w:t>
      </w:r>
    </w:p>
    <w:p w:rsidR="00846B6D" w:rsidRDefault="00846B6D" w:rsidP="00846B6D">
      <w:pPr>
        <w:pStyle w:val="Heading4"/>
      </w:pPr>
      <w:r>
        <w:t xml:space="preserve">Decision-making about governmental policy enables </w:t>
      </w:r>
      <w:r>
        <w:rPr>
          <w:u w:val="single"/>
        </w:rPr>
        <w:t>social improvements</w:t>
      </w:r>
      <w:r>
        <w:t xml:space="preserve"> in everyday existence</w:t>
      </w:r>
    </w:p>
    <w:p w:rsidR="00846B6D" w:rsidRDefault="00846B6D" w:rsidP="00846B6D">
      <w:r>
        <w:rPr>
          <w:b/>
        </w:rPr>
        <w:t>Steinberg 8</w:t>
      </w:r>
      <w:r>
        <w:t xml:space="preserve"> (David L., Lecturer of Communication Studies – University of Miami, “Argumentation and Debate: Critical Thinking for Reasoned Decision Making”, pg. 9-10)</w:t>
      </w:r>
    </w:p>
    <w:p w:rsidR="00846B6D" w:rsidRDefault="00846B6D" w:rsidP="00846B6D"/>
    <w:p w:rsidR="00846B6D" w:rsidRDefault="00846B6D" w:rsidP="00846B6D">
      <w:r w:rsidRPr="00FC34E2">
        <w:t xml:space="preserve">If we assume it to be possible without recourse to violence to reach agreement on </w:t>
      </w:r>
    </w:p>
    <w:p w:rsidR="00846B6D" w:rsidRDefault="00846B6D" w:rsidP="00846B6D">
      <w:r>
        <w:t>AND</w:t>
      </w:r>
    </w:p>
    <w:p w:rsidR="00846B6D" w:rsidRPr="00FC34E2" w:rsidRDefault="00846B6D" w:rsidP="00846B6D">
      <w:proofErr w:type="gramStart"/>
      <w:r w:rsidRPr="00FC34E2">
        <w:t>in</w:t>
      </w:r>
      <w:proofErr w:type="gramEnd"/>
      <w:r w:rsidRPr="00FC34E2">
        <w:t xml:space="preserve"> our intelligent self-interest to reach these decisions through reasoned debate.</w:t>
      </w:r>
    </w:p>
    <w:p w:rsidR="00846B6D" w:rsidRDefault="00846B6D" w:rsidP="00846B6D">
      <w:pPr>
        <w:pStyle w:val="Heading4"/>
      </w:pPr>
      <w:r>
        <w:t xml:space="preserve">And --- that’s the </w:t>
      </w:r>
      <w:r>
        <w:rPr>
          <w:u w:val="single"/>
        </w:rPr>
        <w:t>only portable skill</w:t>
      </w:r>
      <w:r>
        <w:t xml:space="preserve"> --- our methodology turns case</w:t>
      </w:r>
    </w:p>
    <w:p w:rsidR="00846B6D" w:rsidRDefault="00846B6D" w:rsidP="00846B6D">
      <w:r>
        <w:rPr>
          <w:b/>
        </w:rPr>
        <w:t>Steinberg 8</w:t>
      </w:r>
      <w:r>
        <w:t xml:space="preserve"> (David L., Lecturer of Communication Studies – University of Miami, “Argumentation and Debate: Critical Thinking for Reasoned Decision Making”, pg. 9-10)</w:t>
      </w:r>
    </w:p>
    <w:p w:rsidR="00846B6D" w:rsidRDefault="00846B6D" w:rsidP="00846B6D"/>
    <w:p w:rsidR="00846B6D" w:rsidRDefault="00846B6D" w:rsidP="00846B6D">
      <w:r w:rsidRPr="00FC34E2">
        <w:t xml:space="preserve">After several days of intense debate, first the United States House of Representatives and </w:t>
      </w:r>
    </w:p>
    <w:p w:rsidR="00846B6D" w:rsidRDefault="00846B6D" w:rsidP="00846B6D">
      <w:r>
        <w:t>AND</w:t>
      </w:r>
    </w:p>
    <w:p w:rsidR="00846B6D" w:rsidRPr="00FC34E2" w:rsidRDefault="00846B6D" w:rsidP="00846B6D">
      <w:proofErr w:type="gramStart"/>
      <w:r w:rsidRPr="00FC34E2">
        <w:t>customer</w:t>
      </w:r>
      <w:proofErr w:type="gramEnd"/>
      <w:r w:rsidRPr="00FC34E2">
        <w:t xml:space="preserve"> for </w:t>
      </w:r>
      <w:proofErr w:type="spellStart"/>
      <w:r w:rsidRPr="00FC34E2">
        <w:t>out</w:t>
      </w:r>
      <w:proofErr w:type="spellEnd"/>
      <w:r w:rsidRPr="00FC34E2">
        <w:t xml:space="preserve"> product, or a vote for our favored political candidate.</w:t>
      </w:r>
    </w:p>
    <w:p w:rsidR="00846B6D" w:rsidRPr="0055306E" w:rsidRDefault="00846B6D" w:rsidP="00846B6D">
      <w:pPr>
        <w:pStyle w:val="Heading4"/>
      </w:pPr>
      <w:r w:rsidRPr="0055306E">
        <w:t xml:space="preserve">Only these skills avert a litany of </w:t>
      </w:r>
      <w:r w:rsidRPr="0055306E">
        <w:rPr>
          <w:u w:val="single"/>
        </w:rPr>
        <w:t>existential threats</w:t>
      </w:r>
    </w:p>
    <w:p w:rsidR="00846B6D" w:rsidRPr="0055306E" w:rsidRDefault="00846B6D" w:rsidP="00846B6D">
      <w:pPr>
        <w:rPr>
          <w:szCs w:val="20"/>
        </w:rPr>
      </w:pPr>
      <w:r w:rsidRPr="0055306E">
        <w:rPr>
          <w:b/>
        </w:rPr>
        <w:t>Lundberg 10</w:t>
      </w:r>
      <w:r w:rsidRPr="0055306E">
        <w:rPr>
          <w:szCs w:val="20"/>
        </w:rPr>
        <w:t xml:space="preserve"> (Christian O., Professor of Communication – UNC-Chapel Hill, “The Allred Initiative and Debate </w:t>
      </w:r>
      <w:proofErr w:type="gramStart"/>
      <w:r w:rsidRPr="0055306E">
        <w:rPr>
          <w:szCs w:val="20"/>
        </w:rPr>
        <w:t>Across</w:t>
      </w:r>
      <w:proofErr w:type="gramEnd"/>
      <w:r w:rsidRPr="0055306E">
        <w:rPr>
          <w:szCs w:val="20"/>
        </w:rPr>
        <w:t xml:space="preserve"> the Curriculum”, Navigating Opportunity: Policy Debate in the </w:t>
      </w:r>
      <w:r w:rsidRPr="0055306E">
        <w:t>21st</w:t>
      </w:r>
      <w:r w:rsidRPr="0055306E">
        <w:rPr>
          <w:szCs w:val="20"/>
        </w:rPr>
        <w:t xml:space="preserve"> Century, pg. 310-313)</w:t>
      </w:r>
    </w:p>
    <w:p w:rsidR="00846B6D" w:rsidRPr="0055306E" w:rsidRDefault="00846B6D" w:rsidP="00846B6D"/>
    <w:p w:rsidR="00846B6D" w:rsidRDefault="00846B6D" w:rsidP="00846B6D">
      <w:r w:rsidRPr="00FC34E2">
        <w:t xml:space="preserve">The second major problem with the critique that identifies a naivety in articulating debate and </w:t>
      </w:r>
    </w:p>
    <w:p w:rsidR="00846B6D" w:rsidRDefault="00846B6D" w:rsidP="00846B6D">
      <w:r>
        <w:t>AND</w:t>
      </w:r>
    </w:p>
    <w:p w:rsidR="00846B6D" w:rsidRPr="00FC34E2" w:rsidRDefault="00846B6D" w:rsidP="00846B6D">
      <w:proofErr w:type="gramStart"/>
      <w:r w:rsidRPr="00FC34E2">
        <w:t>concrete</w:t>
      </w:r>
      <w:proofErr w:type="gramEnd"/>
      <w:r w:rsidRPr="00FC34E2">
        <w:t xml:space="preserve"> work to realize an expanded commitment to debate at colleges and universities.</w:t>
      </w:r>
    </w:p>
    <w:p w:rsidR="00846B6D" w:rsidRDefault="00846B6D" w:rsidP="00846B6D">
      <w:pPr>
        <w:pStyle w:val="Heading4"/>
      </w:pPr>
      <w:r>
        <w:lastRenderedPageBreak/>
        <w:t xml:space="preserve">Unbridled affirmation outside the game space makes research impossible and destroys </w:t>
      </w:r>
      <w:r>
        <w:rPr>
          <w:u w:val="single"/>
        </w:rPr>
        <w:t>dialogue</w:t>
      </w:r>
      <w:r>
        <w:t xml:space="preserve"> in debate</w:t>
      </w:r>
    </w:p>
    <w:p w:rsidR="00846B6D" w:rsidRDefault="00846B6D" w:rsidP="00846B6D">
      <w:proofErr w:type="spellStart"/>
      <w:r>
        <w:rPr>
          <w:b/>
        </w:rPr>
        <w:t>Hanghoj</w:t>
      </w:r>
      <w:proofErr w:type="spellEnd"/>
      <w:r>
        <w:rPr>
          <w:b/>
        </w:rPr>
        <w:t xml:space="preserve"> 8</w:t>
      </w:r>
      <w:r>
        <w:t xml:space="preserve"> (</w:t>
      </w:r>
      <w:proofErr w:type="spellStart"/>
      <w:r>
        <w:t>Thorkild</w:t>
      </w:r>
      <w:proofErr w:type="spellEnd"/>
      <w:r>
        <w:t>, assistant professor at the University of Aarhus, Copenhagen, http://static.sdu.dk/mediafiles/Files/Information_til/Studerende_ved_SDU/Din_uddannelse/phd_hum/afhandlinger/2009/ThorkilHanghoej.pdf)</w:t>
      </w:r>
    </w:p>
    <w:p w:rsidR="00846B6D" w:rsidRDefault="00846B6D" w:rsidP="00846B6D"/>
    <w:p w:rsidR="00846B6D" w:rsidRDefault="00846B6D" w:rsidP="00846B6D">
      <w:r w:rsidRPr="00FC34E2">
        <w:t xml:space="preserve">Debate games are often based on pre-designed scenarios that include descriptions of issues </w:t>
      </w:r>
    </w:p>
    <w:p w:rsidR="00846B6D" w:rsidRDefault="00846B6D" w:rsidP="00846B6D">
      <w:r>
        <w:t>AND</w:t>
      </w:r>
    </w:p>
    <w:p w:rsidR="00846B6D" w:rsidRPr="00FC34E2" w:rsidRDefault="00846B6D" w:rsidP="00846B6D">
      <w:proofErr w:type="gramStart"/>
      <w:r w:rsidRPr="00FC34E2">
        <w:t>dialogue</w:t>
      </w:r>
      <w:proofErr w:type="gramEnd"/>
      <w:r w:rsidRPr="00FC34E2">
        <w:t xml:space="preserve"> as an end in itself” (</w:t>
      </w:r>
      <w:proofErr w:type="spellStart"/>
      <w:r w:rsidRPr="00FC34E2">
        <w:t>Wegerif</w:t>
      </w:r>
      <w:proofErr w:type="spellEnd"/>
      <w:r w:rsidRPr="00FC34E2">
        <w:t xml:space="preserve">, 2006: 61). </w:t>
      </w:r>
    </w:p>
    <w:p w:rsidR="00846B6D" w:rsidRDefault="00846B6D" w:rsidP="00846B6D">
      <w:pPr>
        <w:pStyle w:val="Heading4"/>
      </w:pPr>
      <w:r>
        <w:t xml:space="preserve">Dialogue is critical to </w:t>
      </w:r>
      <w:r>
        <w:rPr>
          <w:u w:val="single"/>
        </w:rPr>
        <w:t>affirming any value</w:t>
      </w:r>
      <w:r>
        <w:t xml:space="preserve"> --- shutting down deliberation devolves into totalitarianism and </w:t>
      </w:r>
      <w:proofErr w:type="spellStart"/>
      <w:r>
        <w:t>reinscribes</w:t>
      </w:r>
      <w:proofErr w:type="spellEnd"/>
      <w:r>
        <w:t xml:space="preserve"> oppression</w:t>
      </w:r>
    </w:p>
    <w:p w:rsidR="00846B6D" w:rsidRDefault="00846B6D" w:rsidP="00846B6D">
      <w:proofErr w:type="spellStart"/>
      <w:r>
        <w:rPr>
          <w:b/>
        </w:rPr>
        <w:t>Morson</w:t>
      </w:r>
      <w:proofErr w:type="spellEnd"/>
      <w:r>
        <w:rPr>
          <w:b/>
        </w:rPr>
        <w:t xml:space="preserve"> 4</w:t>
      </w:r>
      <w:r>
        <w:t xml:space="preserve"> (Northwestern Professor, Prof. </w:t>
      </w:r>
      <w:proofErr w:type="spellStart"/>
      <w:r>
        <w:t>Morson's</w:t>
      </w:r>
      <w:proofErr w:type="spellEnd"/>
      <w: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846B6D" w:rsidRDefault="00846B6D" w:rsidP="00846B6D"/>
    <w:p w:rsidR="00846B6D" w:rsidRDefault="00846B6D" w:rsidP="00846B6D">
      <w:r w:rsidRPr="00FC34E2">
        <w:t xml:space="preserve"> </w:t>
      </w:r>
      <w:proofErr w:type="spellStart"/>
      <w:r w:rsidRPr="00FC34E2">
        <w:t>Bakhtin</w:t>
      </w:r>
      <w:proofErr w:type="spellEnd"/>
      <w:r w:rsidRPr="00FC34E2">
        <w:t xml:space="preserve"> viewed the whole process of “ideological” (in the sense of </w:t>
      </w:r>
    </w:p>
    <w:p w:rsidR="00846B6D" w:rsidRDefault="00846B6D" w:rsidP="00846B6D">
      <w:r>
        <w:t>AND</w:t>
      </w:r>
    </w:p>
    <w:p w:rsidR="00846B6D" w:rsidRPr="00FC34E2" w:rsidRDefault="00846B6D" w:rsidP="00846B6D">
      <w:proofErr w:type="gramStart"/>
      <w:r w:rsidRPr="00FC34E2">
        <w:t>proceed</w:t>
      </w:r>
      <w:proofErr w:type="gramEnd"/>
      <w:r w:rsidRPr="00FC34E2">
        <w:t xml:space="preserve"> in much the same way, in an ongoing spiral of intolerance.</w:t>
      </w:r>
    </w:p>
    <w:p w:rsidR="00846B6D" w:rsidRDefault="00846B6D" w:rsidP="00846B6D">
      <w:pPr>
        <w:pStyle w:val="Heading4"/>
      </w:pPr>
      <w:r>
        <w:t xml:space="preserve">Dialogue is the biggest impact --- the </w:t>
      </w:r>
      <w:r>
        <w:rPr>
          <w:u w:val="single"/>
        </w:rPr>
        <w:t>process of discussion</w:t>
      </w:r>
      <w:r>
        <w:t xml:space="preserve"> precedes any truth claim by </w:t>
      </w:r>
      <w:r>
        <w:rPr>
          <w:u w:val="single"/>
        </w:rPr>
        <w:t>magnifying</w:t>
      </w:r>
      <w:r>
        <w:t xml:space="preserve"> the benefits of </w:t>
      </w:r>
      <w:r>
        <w:rPr>
          <w:u w:val="single"/>
        </w:rPr>
        <w:t>any</w:t>
      </w:r>
      <w:r>
        <w:t xml:space="preserve"> discussion</w:t>
      </w:r>
    </w:p>
    <w:p w:rsidR="00846B6D" w:rsidRDefault="00846B6D" w:rsidP="00846B6D">
      <w:proofErr w:type="spellStart"/>
      <w:r>
        <w:rPr>
          <w:b/>
        </w:rPr>
        <w:t>Morson</w:t>
      </w:r>
      <w:proofErr w:type="spellEnd"/>
      <w:r>
        <w:rPr>
          <w:b/>
        </w:rPr>
        <w:t xml:space="preserve"> 4</w:t>
      </w:r>
      <w:r>
        <w:t xml:space="preserve"> (Northwestern Professor, Prof. </w:t>
      </w:r>
      <w:proofErr w:type="spellStart"/>
      <w:r>
        <w:t>Morson's</w:t>
      </w:r>
      <w:proofErr w:type="spellEnd"/>
      <w: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846B6D" w:rsidRDefault="00846B6D" w:rsidP="00846B6D"/>
    <w:p w:rsidR="00846B6D" w:rsidRDefault="00846B6D" w:rsidP="00846B6D">
      <w:r w:rsidRPr="00FC34E2">
        <w:t>A belief in truly dialogic ideological becoming would lead to schools that were quite different</w:t>
      </w:r>
    </w:p>
    <w:p w:rsidR="00846B6D" w:rsidRDefault="00846B6D" w:rsidP="00846B6D">
      <w:r>
        <w:t>AND</w:t>
      </w:r>
    </w:p>
    <w:p w:rsidR="00846B6D" w:rsidRPr="00FC34E2" w:rsidRDefault="00846B6D" w:rsidP="00846B6D">
      <w:proofErr w:type="gramStart"/>
      <w:r w:rsidRPr="00FC34E2">
        <w:t>most</w:t>
      </w:r>
      <w:proofErr w:type="gramEnd"/>
      <w:r w:rsidRPr="00FC34E2">
        <w:t xml:space="preserve"> important thing. What we must do is keep the conversation going.</w:t>
      </w:r>
    </w:p>
    <w:p w:rsidR="00846B6D" w:rsidRDefault="00846B6D" w:rsidP="00846B6D"/>
    <w:p w:rsidR="00846B6D" w:rsidRDefault="00846B6D" w:rsidP="00846B6D">
      <w:r>
        <w:t>*</w:t>
      </w:r>
    </w:p>
    <w:p w:rsidR="00846B6D" w:rsidRDefault="00846B6D" w:rsidP="00846B6D">
      <w:pPr>
        <w:pStyle w:val="Heading3"/>
      </w:pPr>
      <w:r>
        <w:lastRenderedPageBreak/>
        <w:t>3</w:t>
      </w:r>
    </w:p>
    <w:p w:rsidR="00846B6D" w:rsidRPr="00676B36" w:rsidRDefault="00846B6D" w:rsidP="00846B6D">
      <w:pPr>
        <w:pStyle w:val="Heading4"/>
      </w:pPr>
      <w:r w:rsidRPr="00676B36">
        <w:t xml:space="preserve">Even if the </w:t>
      </w:r>
      <w:proofErr w:type="gramStart"/>
      <w:r w:rsidRPr="00676B36">
        <w:t>Other</w:t>
      </w:r>
      <w:proofErr w:type="gramEnd"/>
      <w:r w:rsidRPr="00676B36">
        <w:t xml:space="preserve"> supposedly wants to be spoken for, it is still an act of representing the Other which ignores the imbalance of power between the speaker and Other</w:t>
      </w:r>
    </w:p>
    <w:p w:rsidR="00846B6D" w:rsidRDefault="00846B6D" w:rsidP="00846B6D">
      <w:proofErr w:type="spellStart"/>
      <w:r w:rsidRPr="00676B36">
        <w:rPr>
          <w:b/>
        </w:rPr>
        <w:t>Alcoff</w:t>
      </w:r>
      <w:proofErr w:type="spellEnd"/>
      <w:r w:rsidRPr="00676B36">
        <w:rPr>
          <w:b/>
        </w:rPr>
        <w:t xml:space="preserve"> 92</w:t>
      </w:r>
      <w:r>
        <w:t xml:space="preserve"> (</w:t>
      </w:r>
      <w:r w:rsidRPr="00676B36">
        <w:t>Linda, Associate Professor of Philosophy and Women's Studies and the Meredith Professor for Teaching Excellence at Syracuse University, “The Problem of Speaking for Others,” Cultural Critique, No. 20, Winter 1991-92</w:t>
      </w:r>
      <w:r>
        <w:t>, p. 5-32)</w:t>
      </w:r>
    </w:p>
    <w:p w:rsidR="00846B6D" w:rsidRPr="00676B36" w:rsidRDefault="00846B6D" w:rsidP="00846B6D"/>
    <w:p w:rsidR="00846B6D" w:rsidRDefault="00846B6D" w:rsidP="00846B6D">
      <w:r w:rsidRPr="00FC34E2">
        <w:t xml:space="preserve">There is another sense of representation that may seem also vitally connected here: political </w:t>
      </w:r>
    </w:p>
    <w:p w:rsidR="00846B6D" w:rsidRDefault="00846B6D" w:rsidP="00846B6D">
      <w:r>
        <w:t>AND</w:t>
      </w:r>
    </w:p>
    <w:p w:rsidR="00846B6D" w:rsidRPr="00FC34E2" w:rsidRDefault="00846B6D" w:rsidP="00846B6D">
      <w:proofErr w:type="gramStart"/>
      <w:r w:rsidRPr="00FC34E2">
        <w:t>it</w:t>
      </w:r>
      <w:proofErr w:type="gramEnd"/>
      <w:r w:rsidRPr="00FC34E2">
        <w:t xml:space="preserve"> may prove instructive when we attempt to formulate responses to the problem.</w:t>
      </w:r>
    </w:p>
    <w:p w:rsidR="00846B6D" w:rsidRPr="00676B36" w:rsidRDefault="00846B6D" w:rsidP="00846B6D">
      <w:pPr>
        <w:pStyle w:val="Heading4"/>
      </w:pPr>
      <w:r w:rsidRPr="00676B36">
        <w:t xml:space="preserve">Vote Neg to </w:t>
      </w:r>
      <w:proofErr w:type="spellStart"/>
      <w:r w:rsidRPr="00676B36">
        <w:t>reconceptualize</w:t>
      </w:r>
      <w:proofErr w:type="spellEnd"/>
      <w:r w:rsidRPr="00676B36">
        <w:t xml:space="preserve"> the </w:t>
      </w:r>
      <w:proofErr w:type="spellStart"/>
      <w:r w:rsidRPr="00676B36">
        <w:t>aff’s</w:t>
      </w:r>
      <w:proofErr w:type="spellEnd"/>
      <w:r w:rsidRPr="00676B36">
        <w:t xml:space="preserve"> discourse, which allows the effective </w:t>
      </w:r>
      <w:r w:rsidRPr="00676B36">
        <w:rPr>
          <w:u w:val="single"/>
        </w:rPr>
        <w:t>inclusion of voices</w:t>
      </w:r>
      <w:r w:rsidRPr="00676B36">
        <w:t xml:space="preserve"> </w:t>
      </w:r>
    </w:p>
    <w:p w:rsidR="00846B6D" w:rsidRDefault="00846B6D" w:rsidP="00846B6D">
      <w:proofErr w:type="spellStart"/>
      <w:r w:rsidRPr="00676B36">
        <w:rPr>
          <w:b/>
        </w:rPr>
        <w:t>Alcoff</w:t>
      </w:r>
      <w:proofErr w:type="spellEnd"/>
      <w:r w:rsidRPr="00676B36">
        <w:rPr>
          <w:b/>
        </w:rPr>
        <w:t xml:space="preserve"> 92</w:t>
      </w:r>
      <w:r>
        <w:t xml:space="preserve"> (</w:t>
      </w:r>
      <w:r w:rsidRPr="00676B36">
        <w:t>Linda, Associate Professor of Philosophy and Women's Studies and the Meredith Professor for Teaching Excellence at Syracuse University, “The Problem of Speaking for Others,” Cultural Critique, No. 20, Winter 1991-92</w:t>
      </w:r>
      <w:r>
        <w:t>, p. 5-32)</w:t>
      </w:r>
    </w:p>
    <w:p w:rsidR="00846B6D" w:rsidRPr="00676B36" w:rsidRDefault="00846B6D" w:rsidP="00846B6D"/>
    <w:p w:rsidR="00846B6D" w:rsidRDefault="00846B6D" w:rsidP="00846B6D">
      <w:r w:rsidRPr="00FC34E2">
        <w:t xml:space="preserve">4. Here is my central point. In order to evaluate attempts to speak </w:t>
      </w:r>
    </w:p>
    <w:p w:rsidR="00846B6D" w:rsidRDefault="00846B6D" w:rsidP="00846B6D">
      <w:r>
        <w:t>AND</w:t>
      </w:r>
    </w:p>
    <w:p w:rsidR="00846B6D" w:rsidRPr="00FC34E2" w:rsidRDefault="00846B6D" w:rsidP="00846B6D">
      <w:proofErr w:type="gramStart"/>
      <w:r w:rsidRPr="00FC34E2">
        <w:t>must</w:t>
      </w:r>
      <w:proofErr w:type="gramEnd"/>
      <w:r w:rsidRPr="00FC34E2">
        <w:t xml:space="preserve"> also look at where the speech goes and what it does there.</w:t>
      </w:r>
    </w:p>
    <w:p w:rsidR="00846B6D" w:rsidRDefault="00846B6D" w:rsidP="00846B6D">
      <w:r w:rsidRPr="00FC34E2">
        <w:t xml:space="preserve">Looking merely at the content of a set of claims without looking at effects of </w:t>
      </w:r>
    </w:p>
    <w:p w:rsidR="00846B6D" w:rsidRDefault="00846B6D" w:rsidP="00846B6D">
      <w:r>
        <w:t>AND</w:t>
      </w:r>
    </w:p>
    <w:p w:rsidR="00846B6D" w:rsidRPr="00FC34E2" w:rsidRDefault="00846B6D" w:rsidP="00846B6D">
      <w:proofErr w:type="gramStart"/>
      <w:r w:rsidRPr="00FC34E2">
        <w:t>speaker</w:t>
      </w:r>
      <w:proofErr w:type="gramEnd"/>
      <w:r w:rsidRPr="00FC34E2">
        <w:t>, words, hearers, location, language, and so on.</w:t>
      </w:r>
    </w:p>
    <w:p w:rsidR="00846B6D" w:rsidRDefault="00846B6D" w:rsidP="00846B6D">
      <w:pPr>
        <w:pStyle w:val="Heading3"/>
      </w:pPr>
      <w:r>
        <w:lastRenderedPageBreak/>
        <w:t>4</w:t>
      </w:r>
    </w:p>
    <w:p w:rsidR="00846B6D" w:rsidRPr="00C07321" w:rsidRDefault="00846B6D" w:rsidP="00846B6D">
      <w:pPr>
        <w:pStyle w:val="Heading4"/>
      </w:pPr>
      <w:r w:rsidRPr="00C07321">
        <w:t xml:space="preserve">PEMEX reform passing now </w:t>
      </w:r>
      <w:r w:rsidRPr="00C07321">
        <w:rPr>
          <w:u w:val="single"/>
        </w:rPr>
        <w:t>because of</w:t>
      </w:r>
      <w:r w:rsidRPr="00C07321">
        <w:t xml:space="preserve"> Nieto’s political capital --- increase oil production through expertise and tech sharing</w:t>
      </w:r>
    </w:p>
    <w:p w:rsidR="00846B6D" w:rsidRPr="00C07321" w:rsidRDefault="00846B6D" w:rsidP="00846B6D">
      <w:r w:rsidRPr="00C07321">
        <w:rPr>
          <w:b/>
        </w:rPr>
        <w:t>O’Reilly 8-7</w:t>
      </w:r>
      <w:r w:rsidRPr="00C07321">
        <w:t xml:space="preserve"> (Andrew, 2013, Writer/Producer for Fox News Latino, “Mexico's Peña Nieto Pushes Oil Reform </w:t>
      </w:r>
      <w:proofErr w:type="gramStart"/>
      <w:r w:rsidRPr="00C07321">
        <w:t>Despite</w:t>
      </w:r>
      <w:proofErr w:type="gramEnd"/>
      <w:r w:rsidRPr="00C07321">
        <w:t xml:space="preserve"> Strong Opposition”, http://latino.foxnews.com/latino/money/2013/08/07/mexico-pena-nieto-pushes-oil-reform-despite-strong-opposition/#ixzz2dNoQAuJw)</w:t>
      </w:r>
    </w:p>
    <w:p w:rsidR="00846B6D" w:rsidRPr="00C07321" w:rsidRDefault="00846B6D" w:rsidP="00846B6D"/>
    <w:p w:rsidR="00846B6D" w:rsidRDefault="00846B6D" w:rsidP="00846B6D">
      <w:r w:rsidRPr="00FC34E2">
        <w:t xml:space="preserve">The battle lines in the fight over the future of Mexico’s state-run oil </w:t>
      </w:r>
    </w:p>
    <w:p w:rsidR="00846B6D" w:rsidRDefault="00846B6D" w:rsidP="00846B6D">
      <w:r>
        <w:t>AND</w:t>
      </w:r>
    </w:p>
    <w:p w:rsidR="00846B6D" w:rsidRPr="00FC34E2" w:rsidRDefault="00846B6D" w:rsidP="00846B6D">
      <w:proofErr w:type="gramStart"/>
      <w:r w:rsidRPr="00FC34E2">
        <w:t>has</w:t>
      </w:r>
      <w:proofErr w:type="gramEnd"/>
      <w:r w:rsidRPr="00FC34E2">
        <w:t xml:space="preserve"> also given his attention to becoming involved in his country’s oil industry.</w:t>
      </w:r>
    </w:p>
    <w:p w:rsidR="00846B6D" w:rsidRPr="00C07321" w:rsidRDefault="00846B6D" w:rsidP="00846B6D">
      <w:pPr>
        <w:pStyle w:val="Heading4"/>
      </w:pPr>
      <w:r w:rsidRPr="00C07321">
        <w:t>Cooperation with the US is unpopular --- particularly with the PRI</w:t>
      </w:r>
    </w:p>
    <w:p w:rsidR="00846B6D" w:rsidRPr="00C07321" w:rsidRDefault="00846B6D" w:rsidP="00846B6D">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846B6D" w:rsidRPr="00C07321" w:rsidRDefault="00846B6D" w:rsidP="00846B6D"/>
    <w:p w:rsidR="00846B6D" w:rsidRDefault="00846B6D" w:rsidP="00846B6D">
      <w:r w:rsidRPr="00FC34E2">
        <w:t xml:space="preserve">Peña Nieto’s political incentives do not point to the same, high-profile cooperation </w:t>
      </w:r>
    </w:p>
    <w:p w:rsidR="00846B6D" w:rsidRDefault="00846B6D" w:rsidP="00846B6D">
      <w:r>
        <w:t>AND</w:t>
      </w:r>
    </w:p>
    <w:p w:rsidR="00846B6D" w:rsidRPr="00FC34E2" w:rsidRDefault="00846B6D" w:rsidP="00846B6D">
      <w:proofErr w:type="gramStart"/>
      <w:r w:rsidRPr="00FC34E2">
        <w:t>violations</w:t>
      </w:r>
      <w:proofErr w:type="gramEnd"/>
      <w:r w:rsidRPr="00FC34E2">
        <w:t xml:space="preserve"> and the slow pace of judicial reform could also grow more serious.</w:t>
      </w:r>
    </w:p>
    <w:p w:rsidR="00846B6D" w:rsidRPr="00C07321" w:rsidRDefault="00846B6D" w:rsidP="00846B6D">
      <w:pPr>
        <w:pStyle w:val="Heading4"/>
      </w:pPr>
      <w:r w:rsidRPr="00C07321">
        <w:t>Absent energy reforms, Mexico</w:t>
      </w:r>
      <w:r>
        <w:t xml:space="preserve">’s economy will collapse --- that creates </w:t>
      </w:r>
      <w:r w:rsidRPr="00AD01EA">
        <w:rPr>
          <w:u w:val="single"/>
        </w:rPr>
        <w:t>massive poverty</w:t>
      </w:r>
      <w:r>
        <w:t xml:space="preserve"> and </w:t>
      </w:r>
      <w:r w:rsidRPr="00AD01EA">
        <w:rPr>
          <w:u w:val="single"/>
        </w:rPr>
        <w:t>suffering</w:t>
      </w:r>
    </w:p>
    <w:p w:rsidR="00846B6D" w:rsidRPr="00C07321" w:rsidRDefault="00846B6D" w:rsidP="00846B6D">
      <w:proofErr w:type="spellStart"/>
      <w:r w:rsidRPr="00C07321">
        <w:rPr>
          <w:b/>
        </w:rPr>
        <w:t>Rathborne</w:t>
      </w:r>
      <w:proofErr w:type="spellEnd"/>
      <w:r w:rsidRPr="00C07321">
        <w:rPr>
          <w:b/>
        </w:rPr>
        <w:t xml:space="preserve"> 13</w:t>
      </w:r>
      <w:r w:rsidRPr="00C07321">
        <w:t xml:space="preserve"> (John-Paul 3-20-13; Financial Times, “Mexico’s reform plan lifts hopes for greater prosperity”, http://www.ft.com/intl/cms/s/0/a959b3fe-8a4f-11e2-bf79-00144feabdc0.html#axzz2XizM05rl)</w:t>
      </w:r>
    </w:p>
    <w:p w:rsidR="00846B6D" w:rsidRPr="00C07321" w:rsidRDefault="00846B6D" w:rsidP="00846B6D"/>
    <w:p w:rsidR="00846B6D" w:rsidRDefault="00846B6D" w:rsidP="00846B6D">
      <w:r w:rsidRPr="00FC34E2">
        <w:t xml:space="preserve">Economists reckon the changes – from tougher competition policy to opening up the country’s almost </w:t>
      </w:r>
    </w:p>
    <w:p w:rsidR="00846B6D" w:rsidRDefault="00846B6D" w:rsidP="00846B6D">
      <w:r>
        <w:t>AND</w:t>
      </w:r>
    </w:p>
    <w:p w:rsidR="00846B6D" w:rsidRPr="00FC34E2" w:rsidRDefault="00846B6D" w:rsidP="00846B6D">
      <w:proofErr w:type="gramStart"/>
      <w:r w:rsidRPr="00FC34E2">
        <w:t>on</w:t>
      </w:r>
      <w:proofErr w:type="gramEnd"/>
      <w:r w:rsidRPr="00FC34E2">
        <w:t xml:space="preserve"> many ears, given that half of the country lives in poverty.</w:t>
      </w:r>
    </w:p>
    <w:p w:rsidR="00846B6D" w:rsidRDefault="00846B6D" w:rsidP="00846B6D">
      <w:pPr>
        <w:pStyle w:val="Heading3"/>
      </w:pPr>
      <w:r>
        <w:lastRenderedPageBreak/>
        <w:t>Case</w:t>
      </w:r>
    </w:p>
    <w:p w:rsidR="00846B6D" w:rsidRDefault="00846B6D" w:rsidP="00846B6D">
      <w:pPr>
        <w:pStyle w:val="Heading4"/>
      </w:pPr>
      <w:r>
        <w:t>Predictions are effective</w:t>
      </w:r>
    </w:p>
    <w:p w:rsidR="00846B6D" w:rsidRDefault="00846B6D" w:rsidP="00846B6D">
      <w:proofErr w:type="spellStart"/>
      <w:r w:rsidRPr="00950E44">
        <w:rPr>
          <w:b/>
        </w:rPr>
        <w:t>Kurasawa</w:t>
      </w:r>
      <w:proofErr w:type="spellEnd"/>
      <w:r w:rsidRPr="00950E44">
        <w:rPr>
          <w:b/>
        </w:rPr>
        <w:t xml:space="preserve"> 4</w:t>
      </w:r>
      <w:r w:rsidRPr="00950E44">
        <w:t xml:space="preserve"> – associate professor of sociology at York University</w:t>
      </w:r>
      <w:r>
        <w:t xml:space="preserve"> (Fuyuki </w:t>
      </w:r>
      <w:proofErr w:type="spellStart"/>
      <w:r>
        <w:t>Kurasawa</w:t>
      </w:r>
      <w:proofErr w:type="spellEnd"/>
      <w:r>
        <w:t>, “Cautionary Tales: The Global Culture of Prevention and the Work of Foresight,” Constellations, Vol. 11, issue 4, 11/19/2004, accessed through Wiley Online Library)</w:t>
      </w:r>
    </w:p>
    <w:p w:rsidR="00846B6D" w:rsidRDefault="00846B6D" w:rsidP="00846B6D"/>
    <w:p w:rsidR="00846B6D" w:rsidRDefault="00846B6D" w:rsidP="00846B6D">
      <w:r w:rsidRPr="00FC34E2">
        <w:t xml:space="preserve">When engaging in the labor of preventive foresight, the first obstacle that one is </w:t>
      </w:r>
    </w:p>
    <w:p w:rsidR="00846B6D" w:rsidRDefault="00846B6D" w:rsidP="00846B6D">
      <w:r>
        <w:t>AND</w:t>
      </w:r>
    </w:p>
    <w:p w:rsidR="00846B6D" w:rsidRPr="00FC34E2" w:rsidRDefault="00846B6D" w:rsidP="00846B6D">
      <w:proofErr w:type="gramStart"/>
      <w:r w:rsidRPr="00FC34E2">
        <w:t>anticipate</w:t>
      </w:r>
      <w:proofErr w:type="gramEnd"/>
      <w:r w:rsidRPr="00FC34E2">
        <w:t xml:space="preserve"> and prepare for possible and avoidable sources of harm to our successors.</w:t>
      </w:r>
    </w:p>
    <w:p w:rsidR="00846B6D" w:rsidRPr="00387E85" w:rsidRDefault="00846B6D" w:rsidP="00846B6D">
      <w:pPr>
        <w:pStyle w:val="Heading4"/>
      </w:pPr>
      <w:r w:rsidRPr="00387E85">
        <w:t>Extinction outweighs</w:t>
      </w:r>
    </w:p>
    <w:p w:rsidR="00846B6D" w:rsidRPr="00387E85" w:rsidRDefault="00846B6D" w:rsidP="00846B6D">
      <w:proofErr w:type="spellStart"/>
      <w:r w:rsidRPr="00387E85">
        <w:rPr>
          <w:b/>
        </w:rPr>
        <w:t>Bostrom</w:t>
      </w:r>
      <w:proofErr w:type="spellEnd"/>
      <w:r w:rsidRPr="00387E85">
        <w:rPr>
          <w:b/>
        </w:rPr>
        <w:t xml:space="preserve"> 12</w:t>
      </w:r>
      <w:r w:rsidRPr="00387E85">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846B6D" w:rsidRPr="00387E85" w:rsidRDefault="00846B6D" w:rsidP="00846B6D"/>
    <w:p w:rsidR="00846B6D" w:rsidRDefault="00846B6D" w:rsidP="00846B6D">
      <w:proofErr w:type="spellStart"/>
      <w:r w:rsidRPr="00FC34E2">
        <w:t>Bostrom</w:t>
      </w:r>
      <w:proofErr w:type="spellEnd"/>
      <w:r w:rsidRPr="00FC34E2">
        <w:t xml:space="preserve">, who directs Oxford's Future of Humanity Institute, has argued over the course </w:t>
      </w:r>
    </w:p>
    <w:p w:rsidR="00846B6D" w:rsidRDefault="00846B6D" w:rsidP="00846B6D">
      <w:r>
        <w:t>AND</w:t>
      </w:r>
    </w:p>
    <w:p w:rsidR="00846B6D" w:rsidRPr="00FC34E2" w:rsidRDefault="00846B6D" w:rsidP="00846B6D">
      <w:proofErr w:type="gramStart"/>
      <w:r w:rsidRPr="00FC34E2">
        <w:t>eliminating</w:t>
      </w:r>
      <w:proofErr w:type="gramEnd"/>
      <w:r w:rsidRPr="00FC34E2">
        <w:t xml:space="preserve"> poverty or curing malaria, which would be tremendous under ordinary standards.</w:t>
      </w:r>
    </w:p>
    <w:p w:rsidR="00846B6D" w:rsidRDefault="00846B6D" w:rsidP="00846B6D">
      <w:pPr>
        <w:pStyle w:val="Heading4"/>
      </w:pPr>
      <w:r>
        <w:t>Representations don’t shape reality</w:t>
      </w:r>
    </w:p>
    <w:p w:rsidR="00846B6D" w:rsidRDefault="00846B6D" w:rsidP="00846B6D">
      <w:proofErr w:type="spellStart"/>
      <w:r>
        <w:rPr>
          <w:b/>
        </w:rPr>
        <w:t>Valbjørn</w:t>
      </w:r>
      <w:proofErr w:type="spellEnd"/>
      <w:r>
        <w:rPr>
          <w:b/>
        </w:rPr>
        <w:t xml:space="preserve"> 4</w:t>
      </w:r>
      <w:r>
        <w:t xml:space="preserve"> (Morten, PhD in the Department of Political Science at Aarhus, “The Middle East and Palestine: Global Politics and Regional Conflict,” pg. 67-68)</w:t>
      </w:r>
    </w:p>
    <w:p w:rsidR="00846B6D" w:rsidRDefault="00846B6D" w:rsidP="00846B6D"/>
    <w:p w:rsidR="00846B6D" w:rsidRDefault="00846B6D" w:rsidP="00846B6D">
      <w:r w:rsidRPr="00FC34E2">
        <w:t xml:space="preserve">As mentioned before, the relational perspective is a critique of both the neglect of </w:t>
      </w:r>
    </w:p>
    <w:p w:rsidR="00846B6D" w:rsidRDefault="00846B6D" w:rsidP="00846B6D">
      <w:r>
        <w:t>AND</w:t>
      </w:r>
    </w:p>
    <w:p w:rsidR="00846B6D" w:rsidRPr="00FC34E2" w:rsidRDefault="00846B6D" w:rsidP="00846B6D">
      <w:proofErr w:type="gramStart"/>
      <w:r w:rsidRPr="00FC34E2">
        <w:t>be</w:t>
      </w:r>
      <w:proofErr w:type="gramEnd"/>
      <w:r w:rsidRPr="00FC34E2">
        <w:t xml:space="preserve"> better at asking important and critical questions than at offering attractive answers.</w:t>
      </w:r>
    </w:p>
    <w:p w:rsidR="00846B6D" w:rsidRDefault="00846B6D" w:rsidP="00846B6D">
      <w:pPr>
        <w:pStyle w:val="Heading4"/>
      </w:pPr>
      <w:r>
        <w:t>No root cause of war</w:t>
      </w:r>
    </w:p>
    <w:p w:rsidR="00846B6D" w:rsidRDefault="00846B6D" w:rsidP="00846B6D">
      <w:proofErr w:type="spellStart"/>
      <w:r>
        <w:rPr>
          <w:b/>
        </w:rPr>
        <w:t>Cashman</w:t>
      </w:r>
      <w:proofErr w:type="spellEnd"/>
      <w:r>
        <w:rPr>
          <w:b/>
        </w:rPr>
        <w:t xml:space="preserve"> 2k</w:t>
      </w:r>
      <w:r>
        <w:t xml:space="preserve"> (Greg, Professor of Political Science at Salisbury State University “What Causes war</w:t>
      </w:r>
      <w:proofErr w:type="gramStart"/>
      <w:r>
        <w:t>?:</w:t>
      </w:r>
      <w:proofErr w:type="gramEnd"/>
      <w:r>
        <w:t xml:space="preserve"> An introduction to theories of international conflict,” pg. 9)</w:t>
      </w:r>
    </w:p>
    <w:p w:rsidR="00846B6D" w:rsidRDefault="00846B6D" w:rsidP="00846B6D"/>
    <w:p w:rsidR="00846B6D" w:rsidRDefault="00846B6D" w:rsidP="00846B6D">
      <w:r w:rsidRPr="00FC34E2">
        <w:t xml:space="preserve">Two warnings need to be issued at this point. First, while we have </w:t>
      </w:r>
    </w:p>
    <w:p w:rsidR="00846B6D" w:rsidRDefault="00846B6D" w:rsidP="00846B6D">
      <w:r>
        <w:t>AND</w:t>
      </w:r>
    </w:p>
    <w:p w:rsidR="00846B6D" w:rsidRPr="00FC34E2" w:rsidRDefault="00846B6D" w:rsidP="00846B6D">
      <w:proofErr w:type="gramStart"/>
      <w:r w:rsidRPr="00FC34E2">
        <w:t>, but also a certain element of randomness or chance in their occurrence.</w:t>
      </w:r>
      <w:proofErr w:type="gramEnd"/>
    </w:p>
    <w:p w:rsidR="00846B6D" w:rsidRPr="00FD6315" w:rsidRDefault="00846B6D" w:rsidP="00846B6D">
      <w:pPr>
        <w:pStyle w:val="Heading4"/>
      </w:pPr>
      <w:r w:rsidRPr="00FD6315">
        <w:t>No impact to VTL</w:t>
      </w:r>
    </w:p>
    <w:p w:rsidR="00846B6D" w:rsidRDefault="00846B6D" w:rsidP="00846B6D">
      <w:proofErr w:type="spellStart"/>
      <w:r>
        <w:rPr>
          <w:b/>
        </w:rPr>
        <w:t>Kacou</w:t>
      </w:r>
      <w:proofErr w:type="spellEnd"/>
      <w:r>
        <w:rPr>
          <w:b/>
        </w:rPr>
        <w:t xml:space="preserve"> 8</w:t>
      </w:r>
      <w:r>
        <w:t xml:space="preserve"> (</w:t>
      </w:r>
      <w:proofErr w:type="spellStart"/>
      <w:r>
        <w:t>Amien</w:t>
      </w:r>
      <w:proofErr w:type="spellEnd"/>
      <w:r>
        <w:t xml:space="preserve">, “WHY EVEN MIND? On The </w:t>
      </w:r>
      <w:proofErr w:type="gramStart"/>
      <w:r>
        <w:t>A</w:t>
      </w:r>
      <w:proofErr w:type="gramEnd"/>
      <w:r>
        <w:t xml:space="preserve"> Priori Value Of ‘Life’,” Cosmos and History: The Journal of Natural and Social Philosophy, Volume 4, Issue 1-2, </w:t>
      </w:r>
      <w:r>
        <w:rPr>
          <w:color w:val="000000"/>
        </w:rPr>
        <w:t>http://cosmosandhistory.org/index.php/journal/article/view/92/184</w:t>
      </w:r>
      <w:r>
        <w:t>)</w:t>
      </w:r>
    </w:p>
    <w:p w:rsidR="00846B6D" w:rsidRDefault="00846B6D" w:rsidP="00846B6D"/>
    <w:p w:rsidR="00846B6D" w:rsidRDefault="00846B6D" w:rsidP="00846B6D">
      <w:r w:rsidRPr="00FC34E2">
        <w:t xml:space="preserve">Furthermore, that manner of finding things good that is in pleasure can certainly not </w:t>
      </w:r>
    </w:p>
    <w:p w:rsidR="00846B6D" w:rsidRDefault="00846B6D" w:rsidP="00846B6D">
      <w:r>
        <w:t>AND</w:t>
      </w:r>
    </w:p>
    <w:p w:rsidR="00846B6D" w:rsidRPr="00FC34E2" w:rsidRDefault="00846B6D" w:rsidP="00846B6D">
      <w:proofErr w:type="gramStart"/>
      <w:r w:rsidRPr="00FC34E2">
        <w:t>priori</w:t>
      </w:r>
      <w:proofErr w:type="gramEnd"/>
      <w:r w:rsidRPr="00FC34E2">
        <w:t xml:space="preserve"> value—what gives us pleasure is a matter for empirical investigation.</w:t>
      </w:r>
    </w:p>
    <w:p w:rsidR="00846B6D" w:rsidRDefault="00846B6D" w:rsidP="00846B6D">
      <w:r w:rsidRPr="00FC34E2">
        <w:t xml:space="preserve">Thus, we can see now that, in general, something primitively valuable is </w:t>
      </w:r>
    </w:p>
    <w:p w:rsidR="00846B6D" w:rsidRDefault="00846B6D" w:rsidP="00846B6D">
      <w:r>
        <w:t>AND</w:t>
      </w:r>
    </w:p>
    <w:p w:rsidR="00846B6D" w:rsidRPr="00FC34E2" w:rsidRDefault="00846B6D" w:rsidP="00846B6D">
      <w:proofErr w:type="gramStart"/>
      <w:r w:rsidRPr="00FC34E2">
        <w:t>at</w:t>
      </w:r>
      <w:proofErr w:type="gramEnd"/>
      <w:r w:rsidRPr="00FC34E2">
        <w:t xml:space="preserve"> least for the sake of preserving the possibility of finding that good.</w:t>
      </w:r>
    </w:p>
    <w:p w:rsidR="00846B6D" w:rsidRDefault="00846B6D" w:rsidP="00846B6D">
      <w:r w:rsidRPr="00FC34E2">
        <w:t xml:space="preserve">However, this platitude about the value that can be found in life turns out </w:t>
      </w:r>
    </w:p>
    <w:p w:rsidR="00846B6D" w:rsidRDefault="00846B6D" w:rsidP="00846B6D">
      <w:r>
        <w:t>AND</w:t>
      </w:r>
    </w:p>
    <w:p w:rsidR="00846B6D" w:rsidRPr="00FC34E2" w:rsidRDefault="00846B6D" w:rsidP="00846B6D">
      <w:proofErr w:type="gramStart"/>
      <w:r w:rsidRPr="00FC34E2">
        <w:lastRenderedPageBreak/>
        <w:t>and</w:t>
      </w:r>
      <w:proofErr w:type="gramEnd"/>
      <w:r w:rsidRPr="00FC34E2">
        <w:t xml:space="preserve"> desire. Perhaps, our inquiry should be a bit more complex.</w:t>
      </w:r>
    </w:p>
    <w:p w:rsidR="00846B6D" w:rsidRPr="00D97296" w:rsidRDefault="00846B6D" w:rsidP="00846B6D">
      <w:pPr>
        <w:pStyle w:val="Heading4"/>
      </w:pPr>
      <w:r>
        <w:t>Ontology isn’t first</w:t>
      </w:r>
    </w:p>
    <w:p w:rsidR="00846B6D" w:rsidRPr="00BA281F" w:rsidRDefault="00846B6D" w:rsidP="00846B6D">
      <w:pPr>
        <w:rPr>
          <w:b/>
        </w:rPr>
      </w:pPr>
      <w:r w:rsidRPr="00BA281F">
        <w:rPr>
          <w:b/>
        </w:rPr>
        <w:t xml:space="preserve">Hellmann, Prof of </w:t>
      </w:r>
      <w:proofErr w:type="spellStart"/>
      <w:r w:rsidRPr="00BA281F">
        <w:rPr>
          <w:b/>
        </w:rPr>
        <w:t>Poli</w:t>
      </w:r>
      <w:proofErr w:type="spellEnd"/>
      <w:r w:rsidRPr="00BA281F">
        <w:rPr>
          <w:b/>
        </w:rPr>
        <w:t xml:space="preserve"> </w:t>
      </w:r>
      <w:proofErr w:type="spellStart"/>
      <w:r w:rsidRPr="00BA281F">
        <w:rPr>
          <w:b/>
        </w:rPr>
        <w:t>Sci</w:t>
      </w:r>
      <w:proofErr w:type="spellEnd"/>
      <w:r w:rsidRPr="00BA281F">
        <w:rPr>
          <w:b/>
        </w:rPr>
        <w:t>, 9</w:t>
      </w:r>
      <w:r w:rsidRPr="00BA281F">
        <w:t xml:space="preserve"> [Gunther Hellmann is a Senior Non-Resident Fellow at AICGS and a professor of political science at Goethe University, “Beliefs as Rules for Action: Pragmatism as a Theory of Thought and Action” </w:t>
      </w:r>
      <w:r w:rsidRPr="00BA281F">
        <w:rPr>
          <w:u w:val="single"/>
        </w:rPr>
        <w:t>International Studies Review</w:t>
      </w:r>
      <w:r w:rsidRPr="00BA281F">
        <w:t>, Volume 11, Issue 3, Pages 638-662]</w:t>
      </w:r>
    </w:p>
    <w:p w:rsidR="00846B6D" w:rsidRDefault="00846B6D" w:rsidP="00846B6D">
      <w:r w:rsidRPr="00FC34E2">
        <w:t xml:space="preserve">While this is not the place for an in-depth analysis of the possible </w:t>
      </w:r>
    </w:p>
    <w:p w:rsidR="00846B6D" w:rsidRDefault="00846B6D" w:rsidP="00846B6D">
      <w:r>
        <w:t>AND</w:t>
      </w:r>
    </w:p>
    <w:p w:rsidR="00846B6D" w:rsidRPr="00FC34E2" w:rsidRDefault="00846B6D" w:rsidP="00846B6D">
      <w:proofErr w:type="gramStart"/>
      <w:r w:rsidRPr="00FC34E2">
        <w:t>useless</w:t>
      </w:r>
      <w:proofErr w:type="gramEnd"/>
      <w:r w:rsidRPr="00FC34E2">
        <w:t xml:space="preserve"> structure of bad abstractions about thought" (</w:t>
      </w:r>
      <w:proofErr w:type="spellStart"/>
      <w:r w:rsidRPr="00FC34E2">
        <w:t>Menand</w:t>
      </w:r>
      <w:proofErr w:type="spellEnd"/>
      <w:r w:rsidRPr="00FC34E2">
        <w:t xml:space="preserve"> 1997:xi).</w:t>
      </w:r>
    </w:p>
    <w:p w:rsidR="00846B6D" w:rsidRPr="00BA281F" w:rsidRDefault="00846B6D" w:rsidP="00846B6D">
      <w:pPr>
        <w:pStyle w:val="Heading4"/>
        <w:rPr>
          <w:u w:val="single"/>
        </w:rPr>
      </w:pPr>
      <w:r w:rsidRPr="00BA281F">
        <w:t xml:space="preserve">The alt’s portrayal of </w:t>
      </w:r>
      <w:proofErr w:type="spellStart"/>
      <w:r w:rsidRPr="00BA281F">
        <w:t>biopolitics</w:t>
      </w:r>
      <w:proofErr w:type="spellEnd"/>
      <w:r w:rsidRPr="00BA281F">
        <w:t xml:space="preserve"> is </w:t>
      </w:r>
      <w:r w:rsidRPr="00BA281F">
        <w:rPr>
          <w:u w:val="single"/>
        </w:rPr>
        <w:t>pessimistic</w:t>
      </w:r>
      <w:r w:rsidRPr="00BA281F">
        <w:t xml:space="preserve"> and </w:t>
      </w:r>
      <w:r w:rsidRPr="00BA281F">
        <w:rPr>
          <w:u w:val="single"/>
        </w:rPr>
        <w:t>ignores the benefits</w:t>
      </w:r>
    </w:p>
    <w:p w:rsidR="00846B6D" w:rsidRDefault="00846B6D" w:rsidP="00846B6D">
      <w:r w:rsidRPr="00BA281F">
        <w:rPr>
          <w:b/>
        </w:rPr>
        <w:t>Dickinson,</w:t>
      </w:r>
      <w:r>
        <w:rPr>
          <w:b/>
        </w:rPr>
        <w:t xml:space="preserve"> </w:t>
      </w:r>
      <w:r w:rsidRPr="00BA281F">
        <w:rPr>
          <w:b/>
        </w:rPr>
        <w:t>4</w:t>
      </w:r>
      <w:r w:rsidRPr="00BA281F">
        <w:t xml:space="preserve"> (Edward Ross, Associate Professor of History, University of Cincinnati, “</w:t>
      </w:r>
      <w:proofErr w:type="spellStart"/>
      <w:r w:rsidRPr="00BA281F">
        <w:t>Biopolitics</w:t>
      </w:r>
      <w:proofErr w:type="spellEnd"/>
      <w:r w:rsidRPr="00BA281F">
        <w:t xml:space="preserve">, Fascism, Democracy: Some Reflections on Our Discourse </w:t>
      </w:r>
      <w:proofErr w:type="gramStart"/>
      <w:r w:rsidRPr="00BA281F">
        <w:t>About</w:t>
      </w:r>
      <w:proofErr w:type="gramEnd"/>
      <w:r w:rsidRPr="00BA281F">
        <w:t xml:space="preserve"> “Modernity,” Central European</w:t>
      </w:r>
      <w:r>
        <w:t xml:space="preserve"> History, vol. 37, no. 1, 1–48)</w:t>
      </w:r>
    </w:p>
    <w:p w:rsidR="00846B6D" w:rsidRPr="00BA281F" w:rsidRDefault="00846B6D" w:rsidP="00846B6D"/>
    <w:p w:rsidR="00846B6D" w:rsidRDefault="00846B6D" w:rsidP="00846B6D">
      <w:r w:rsidRPr="00FC34E2">
        <w:t xml:space="preserve">&lt;This understanding of the democratic and totalitarian potentials of </w:t>
      </w:r>
      <w:proofErr w:type="spellStart"/>
      <w:r w:rsidRPr="00FC34E2">
        <w:t>biopolitics</w:t>
      </w:r>
      <w:proofErr w:type="spellEnd"/>
      <w:r w:rsidRPr="00FC34E2">
        <w:t xml:space="preserve"> at the level of </w:t>
      </w:r>
    </w:p>
    <w:p w:rsidR="00846B6D" w:rsidRDefault="00846B6D" w:rsidP="00846B6D">
      <w:r>
        <w:t>AND</w:t>
      </w:r>
    </w:p>
    <w:p w:rsidR="00846B6D" w:rsidRPr="00FC34E2" w:rsidRDefault="00846B6D" w:rsidP="00846B6D">
      <w:proofErr w:type="gramStart"/>
      <w:r w:rsidRPr="00FC34E2">
        <w:t>of</w:t>
      </w:r>
      <w:proofErr w:type="gramEnd"/>
      <w:r w:rsidRPr="00FC34E2">
        <w:t xml:space="preserve"> modernity very systematically, least of all in German history.97&gt;</w:t>
      </w:r>
    </w:p>
    <w:p w:rsidR="00846B6D" w:rsidRPr="00D97296" w:rsidRDefault="00846B6D" w:rsidP="00846B6D">
      <w:pPr>
        <w:pStyle w:val="Heading4"/>
      </w:pPr>
      <w:r w:rsidRPr="00D97296">
        <w:t xml:space="preserve">There’s no impact – democratic structures </w:t>
      </w:r>
    </w:p>
    <w:p w:rsidR="00846B6D" w:rsidRDefault="00846B6D" w:rsidP="00846B6D">
      <w:r w:rsidRPr="00BA281F">
        <w:rPr>
          <w:b/>
        </w:rPr>
        <w:t>Dickinson, 4</w:t>
      </w:r>
      <w:r w:rsidRPr="00BA281F">
        <w:t xml:space="preserve"> (Edward Ross, Associate Professor of History, University of Cincinnati, “</w:t>
      </w:r>
      <w:proofErr w:type="spellStart"/>
      <w:r w:rsidRPr="00BA281F">
        <w:t>Biopolitics</w:t>
      </w:r>
      <w:proofErr w:type="spellEnd"/>
      <w:r w:rsidRPr="00BA281F">
        <w:t xml:space="preserve">, Fascism, Democracy: Some Reflections on Our Discourse </w:t>
      </w:r>
      <w:proofErr w:type="gramStart"/>
      <w:r w:rsidRPr="00BA281F">
        <w:t>About</w:t>
      </w:r>
      <w:proofErr w:type="gramEnd"/>
      <w:r w:rsidRPr="00BA281F">
        <w:t xml:space="preserve"> “Modernity,” Central European History, vol. 37, no. 1, 1–48)</w:t>
      </w:r>
    </w:p>
    <w:p w:rsidR="00846B6D" w:rsidRPr="00BA281F" w:rsidRDefault="00846B6D" w:rsidP="00846B6D"/>
    <w:p w:rsidR="00846B6D" w:rsidRDefault="00846B6D" w:rsidP="00846B6D">
      <w:r w:rsidRPr="00FC34E2">
        <w:t xml:space="preserve">In short, the continuities between early twentieth-century </w:t>
      </w:r>
      <w:proofErr w:type="spellStart"/>
      <w:r w:rsidRPr="00FC34E2">
        <w:t>biopolitical</w:t>
      </w:r>
      <w:proofErr w:type="spellEnd"/>
      <w:r w:rsidRPr="00FC34E2">
        <w:t xml:space="preserve"> discourse and the practices </w:t>
      </w:r>
    </w:p>
    <w:p w:rsidR="00846B6D" w:rsidRDefault="00846B6D" w:rsidP="00846B6D">
      <w:r>
        <w:t>AND</w:t>
      </w:r>
    </w:p>
    <w:p w:rsidR="00846B6D" w:rsidRPr="00FC34E2" w:rsidRDefault="00846B6D" w:rsidP="00846B6D">
      <w:proofErr w:type="gramStart"/>
      <w:r w:rsidRPr="00FC34E2">
        <w:t>of</w:t>
      </w:r>
      <w:proofErr w:type="gramEnd"/>
      <w:r w:rsidRPr="00FC34E2">
        <w:t xml:space="preserve"> </w:t>
      </w:r>
      <w:proofErr w:type="spellStart"/>
      <w:r w:rsidRPr="00FC34E2">
        <w:t>biopolitics</w:t>
      </w:r>
      <w:proofErr w:type="spellEnd"/>
      <w:r w:rsidRPr="00FC34E2">
        <w:t>, the only end point of the logic of social engineering.</w:t>
      </w:r>
    </w:p>
    <w:p w:rsidR="00846B6D" w:rsidRPr="00BA281F" w:rsidRDefault="00846B6D" w:rsidP="00846B6D">
      <w:pPr>
        <w:pStyle w:val="Heading4"/>
      </w:pPr>
      <w:r w:rsidRPr="00BA281F">
        <w:t>Resistance strengthens the system – it leads to more exclusion</w:t>
      </w:r>
    </w:p>
    <w:p w:rsidR="00846B6D" w:rsidRPr="00BA281F" w:rsidRDefault="00846B6D" w:rsidP="00846B6D">
      <w:r w:rsidRPr="00BA281F">
        <w:rPr>
          <w:b/>
        </w:rPr>
        <w:t>Deacon 2003</w:t>
      </w:r>
      <w:r w:rsidRPr="00BA281F">
        <w:t xml:space="preserve"> (Roger is a professor at the University of Natal- Durban, Fabricating Foucault: </w:t>
      </w:r>
      <w:proofErr w:type="spellStart"/>
      <w:r w:rsidRPr="00BA281F">
        <w:t>Rationalising</w:t>
      </w:r>
      <w:proofErr w:type="spellEnd"/>
      <w:r w:rsidRPr="00BA281F">
        <w:t xml:space="preserve"> the Management of Individuals, page 180-181)</w:t>
      </w:r>
    </w:p>
    <w:p w:rsidR="00846B6D" w:rsidRDefault="00846B6D" w:rsidP="00846B6D">
      <w:r w:rsidRPr="00FC34E2">
        <w:t xml:space="preserve">The very presence of an adversary has often “supplied the necessary legitimation of the </w:t>
      </w:r>
    </w:p>
    <w:p w:rsidR="00846B6D" w:rsidRDefault="00846B6D" w:rsidP="00846B6D">
      <w:r>
        <w:t>AND</w:t>
      </w:r>
    </w:p>
    <w:p w:rsidR="00846B6D" w:rsidRPr="00FC34E2" w:rsidRDefault="00846B6D" w:rsidP="00846B6D">
      <w:proofErr w:type="gramStart"/>
      <w:r w:rsidRPr="00FC34E2">
        <w:t>repression</w:t>
      </w:r>
      <w:proofErr w:type="gramEnd"/>
      <w:r w:rsidRPr="00FC34E2">
        <w:t xml:space="preserve"> and gave legitimacy to this repression) (Foucault 1974b: 161).</w:t>
      </w:r>
    </w:p>
    <w:p w:rsidR="00846B6D" w:rsidRDefault="00846B6D" w:rsidP="00846B6D">
      <w:pPr>
        <w:pStyle w:val="Heading4"/>
      </w:pPr>
      <w:r>
        <w:t>Won’t escalate to killing</w:t>
      </w:r>
    </w:p>
    <w:p w:rsidR="00846B6D" w:rsidRDefault="00846B6D" w:rsidP="00846B6D">
      <w:proofErr w:type="spellStart"/>
      <w:r w:rsidRPr="00F14B49">
        <w:rPr>
          <w:rStyle w:val="StyleStyleBold12pt"/>
        </w:rPr>
        <w:t>Ojakangus</w:t>
      </w:r>
      <w:proofErr w:type="spellEnd"/>
      <w:r w:rsidRPr="00F14B49">
        <w:rPr>
          <w:rStyle w:val="StyleStyleBold12pt"/>
        </w:rPr>
        <w:t xml:space="preserve"> 5</w:t>
      </w:r>
      <w:r>
        <w:t xml:space="preserve"> (Mike, Ph.D. and Research Fellow – Helsinki Collegium for Advanced Studies, “Impossible Dialogue on Bio-Power”, 2, </w:t>
      </w:r>
      <w:r w:rsidRPr="00F46831">
        <w:t xml:space="preserve">http://www.foucault-studies.com/no2/ojakangas1.pdf) </w:t>
      </w:r>
    </w:p>
    <w:p w:rsidR="00846B6D" w:rsidRPr="00F46831" w:rsidRDefault="00846B6D" w:rsidP="00846B6D"/>
    <w:p w:rsidR="00846B6D" w:rsidRDefault="00846B6D" w:rsidP="00846B6D">
      <w:r w:rsidRPr="00FC34E2">
        <w:t xml:space="preserve">In fact, the history of modern Western societies would be quite incomprehensible without taking </w:t>
      </w:r>
    </w:p>
    <w:p w:rsidR="00846B6D" w:rsidRDefault="00846B6D" w:rsidP="00846B6D">
      <w:r>
        <w:t>AND</w:t>
      </w:r>
    </w:p>
    <w:p w:rsidR="00846B6D" w:rsidRPr="00FC34E2" w:rsidRDefault="00846B6D" w:rsidP="00846B6D">
      <w:proofErr w:type="gramStart"/>
      <w:r w:rsidRPr="00FC34E2">
        <w:t>collective</w:t>
      </w:r>
      <w:proofErr w:type="gramEnd"/>
      <w:r w:rsidRPr="00FC34E2">
        <w:t xml:space="preserve"> – that is the measure of the success of bio-power.   </w:t>
      </w:r>
    </w:p>
    <w:p w:rsidR="00846B6D" w:rsidRDefault="00846B6D" w:rsidP="00846B6D">
      <w:pPr>
        <w:pStyle w:val="Heading4"/>
      </w:pPr>
      <w:r>
        <w:t>They dissolve all politics into questions of power – this makes social critique impossible and causes elites to fill the gap</w:t>
      </w:r>
    </w:p>
    <w:p w:rsidR="00846B6D" w:rsidRPr="00CE01D4" w:rsidRDefault="00846B6D" w:rsidP="00846B6D">
      <w:r w:rsidRPr="000C593D">
        <w:rPr>
          <w:rStyle w:val="StyleStyleBold12pt"/>
        </w:rPr>
        <w:t xml:space="preserve">Best and </w:t>
      </w:r>
      <w:proofErr w:type="spellStart"/>
      <w:r w:rsidRPr="000C593D">
        <w:rPr>
          <w:rStyle w:val="StyleStyleBold12pt"/>
        </w:rPr>
        <w:t>Kellner</w:t>
      </w:r>
      <w:proofErr w:type="spellEnd"/>
      <w:r w:rsidRPr="000C593D">
        <w:rPr>
          <w:rStyle w:val="StyleStyleBold12pt"/>
        </w:rPr>
        <w:t xml:space="preserve"> 2</w:t>
      </w:r>
      <w:r>
        <w:t xml:space="preserve"> (Steven, Associate Professor of Philosophy and Humanities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w:t>
      </w:r>
      <w:r w:rsidRPr="00FE66B3">
        <w:t>and</w:t>
      </w:r>
      <w:r>
        <w:t xml:space="preserve"> Douglas, Philosophy of Education Chair – UCLA,</w:t>
      </w:r>
      <w:r w:rsidRPr="00CE01D4">
        <w:t xml:space="preserve"> “The Postmodern Turn in Philosophy: Theoretical Provocations and Normative Deficits”, http://www.gseis.ucla.edu/faculty/kellner/papers/postmodernturn.htm</w:t>
      </w:r>
      <w:r>
        <w:t>)</w:t>
      </w:r>
    </w:p>
    <w:p w:rsidR="00846B6D" w:rsidRDefault="00846B6D" w:rsidP="00846B6D">
      <w:pPr>
        <w:rPr>
          <w:rStyle w:val="Style11ptUnderline"/>
        </w:rPr>
      </w:pPr>
    </w:p>
    <w:p w:rsidR="00846B6D" w:rsidRDefault="00846B6D" w:rsidP="00846B6D">
      <w:r w:rsidRPr="00FC34E2">
        <w:t xml:space="preserve">Foucault denies there can be any basis for objective descriptive statements of social reality or </w:t>
      </w:r>
    </w:p>
    <w:p w:rsidR="00846B6D" w:rsidRDefault="00846B6D" w:rsidP="00846B6D">
      <w:r>
        <w:lastRenderedPageBreak/>
        <w:t>AND</w:t>
      </w:r>
    </w:p>
    <w:p w:rsidR="00846B6D" w:rsidRPr="00FC34E2" w:rsidRDefault="00846B6D" w:rsidP="00846B6D">
      <w:proofErr w:type="gramStart"/>
      <w:r w:rsidRPr="00FC34E2">
        <w:t>and</w:t>
      </w:r>
      <w:proofErr w:type="gramEnd"/>
      <w:r w:rsidRPr="00FC34E2">
        <w:t xml:space="preserve"> domination as freedom, Foucault's position unwittingly supports the mystifications of Orwellian doublespeak</w:t>
      </w:r>
    </w:p>
    <w:p w:rsidR="00846B6D" w:rsidRDefault="00846B6D" w:rsidP="00846B6D">
      <w:pPr>
        <w:widowControl w:val="0"/>
        <w:rPr>
          <w:rStyle w:val="Style11ptBoldUnderline"/>
        </w:rPr>
      </w:pPr>
    </w:p>
    <w:p w:rsidR="00846B6D" w:rsidRDefault="00846B6D" w:rsidP="00846B6D">
      <w:pPr>
        <w:widowControl w:val="0"/>
        <w:rPr>
          <w:rStyle w:val="Style11ptBoldUnderline"/>
        </w:rPr>
      </w:pPr>
    </w:p>
    <w:p w:rsidR="00846B6D" w:rsidRDefault="00846B6D" w:rsidP="00846B6D">
      <w:r w:rsidRPr="00FC34E2">
        <w:t xml:space="preserve">, now more rife than ever (see </w:t>
      </w:r>
      <w:proofErr w:type="spellStart"/>
      <w:r w:rsidRPr="00FC34E2">
        <w:t>Kellner</w:t>
      </w:r>
      <w:proofErr w:type="spellEnd"/>
      <w:r w:rsidRPr="00FC34E2">
        <w:t xml:space="preserve"> 2001), and blocks the discriminations </w:t>
      </w:r>
    </w:p>
    <w:p w:rsidR="00846B6D" w:rsidRDefault="00846B6D" w:rsidP="00846B6D">
      <w:r>
        <w:t>AND</w:t>
      </w:r>
    </w:p>
    <w:p w:rsidR="00846B6D" w:rsidRPr="00846B6D" w:rsidRDefault="00846B6D" w:rsidP="00846B6D">
      <w:proofErr w:type="gramStart"/>
      <w:r w:rsidRPr="00FC34E2">
        <w:t>anti-normative</w:t>
      </w:r>
      <w:proofErr w:type="gramEnd"/>
      <w:r w:rsidRPr="00FC34E2">
        <w:t xml:space="preserve"> stance therefore forces him into self-defeating value neutrality.</w:t>
      </w:r>
    </w:p>
    <w:sectPr w:rsidR="00846B6D" w:rsidRPr="00846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07" w:rsidRDefault="00BC7E07" w:rsidP="005F5576">
      <w:r>
        <w:separator/>
      </w:r>
    </w:p>
  </w:endnote>
  <w:endnote w:type="continuationSeparator" w:id="0">
    <w:p w:rsidR="00BC7E07" w:rsidRDefault="00BC7E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07" w:rsidRDefault="00BC7E07" w:rsidP="005F5576">
      <w:r>
        <w:separator/>
      </w:r>
    </w:p>
  </w:footnote>
  <w:footnote w:type="continuationSeparator" w:id="0">
    <w:p w:rsidR="00BC7E07" w:rsidRDefault="00BC7E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B6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C1F"/>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B6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E0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no read,No Spacing2111,small text,Heading 2 Char2 Char,Heading 2 Char1 Char Char,Ch,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heading 2 Char, Ch Char,no read Char,No Spacing2111 Char,small text Char,Heading 2 Char2 Char Char,Heading 2 Char1 Char Char Char,Ch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846B6D"/>
    <w:rPr>
      <w:bCs/>
      <w:u w:val="single"/>
    </w:rPr>
  </w:style>
  <w:style w:type="paragraph" w:customStyle="1" w:styleId="Analytic">
    <w:name w:val="Analytic"/>
    <w:basedOn w:val="Heading4"/>
    <w:qFormat/>
    <w:rsid w:val="00846B6D"/>
  </w:style>
  <w:style w:type="paragraph" w:styleId="Title">
    <w:name w:val="Title"/>
    <w:basedOn w:val="Normal"/>
    <w:next w:val="Normal"/>
    <w:link w:val="TitleChar"/>
    <w:uiPriority w:val="6"/>
    <w:qFormat/>
    <w:rsid w:val="00846B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6B6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
    <w:uiPriority w:val="6"/>
    <w:qFormat/>
    <w:rsid w:val="00846B6D"/>
    <w:rPr>
      <w:b w:val="0"/>
      <w:bCs/>
      <w:sz w:val="22"/>
      <w:u w:val="single"/>
    </w:rPr>
  </w:style>
  <w:style w:type="character" w:customStyle="1" w:styleId="StyleStyleBold12pt1">
    <w:name w:val="Style Style Bold + 12 pt1"/>
    <w:aliases w:val="Cite1,Style Style Bold1,Style Style Bold + 12pt1,Style Style + 12 pt1,Style Style Bo... +1,Old Cite1,Style Style Bold + 10 pt1"/>
    <w:uiPriority w:val="5"/>
    <w:qFormat/>
    <w:rsid w:val="00846B6D"/>
    <w:rPr>
      <w:b/>
      <w:bCs/>
      <w:strike w:val="0"/>
      <w:dstrike w:val="0"/>
      <w:sz w:val="22"/>
      <w:u w:val="none"/>
      <w:effect w:val="none"/>
    </w:rPr>
  </w:style>
  <w:style w:type="character" w:customStyle="1" w:styleId="apple-converted-space">
    <w:name w:val="apple-converted-space"/>
    <w:rsid w:val="00846B6D"/>
  </w:style>
  <w:style w:type="character" w:customStyle="1" w:styleId="Style11ptUnderline">
    <w:name w:val="Style 11 pt Underline"/>
    <w:rsid w:val="00846B6D"/>
    <w:rPr>
      <w:sz w:val="20"/>
      <w:u w:val="single"/>
    </w:rPr>
  </w:style>
  <w:style w:type="character" w:customStyle="1" w:styleId="Style11ptBoldUnderline">
    <w:name w:val="Style 11 pt Bold Underline"/>
    <w:rsid w:val="00846B6D"/>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no read,No Spacing2111,small text,Heading 2 Char2 Char,Heading 2 Char1 Char Char,Ch,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heading 2 Char, Ch Char,no read Char,No Spacing2111 Char,small text Char,Heading 2 Char2 Char Char,Heading 2 Char1 Char Char Char,Ch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846B6D"/>
    <w:rPr>
      <w:bCs/>
      <w:u w:val="single"/>
    </w:rPr>
  </w:style>
  <w:style w:type="paragraph" w:customStyle="1" w:styleId="Analytic">
    <w:name w:val="Analytic"/>
    <w:basedOn w:val="Heading4"/>
    <w:qFormat/>
    <w:rsid w:val="00846B6D"/>
  </w:style>
  <w:style w:type="paragraph" w:styleId="Title">
    <w:name w:val="Title"/>
    <w:basedOn w:val="Normal"/>
    <w:next w:val="Normal"/>
    <w:link w:val="TitleChar"/>
    <w:uiPriority w:val="6"/>
    <w:qFormat/>
    <w:rsid w:val="00846B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6B6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
    <w:uiPriority w:val="6"/>
    <w:qFormat/>
    <w:rsid w:val="00846B6D"/>
    <w:rPr>
      <w:b w:val="0"/>
      <w:bCs/>
      <w:sz w:val="22"/>
      <w:u w:val="single"/>
    </w:rPr>
  </w:style>
  <w:style w:type="character" w:customStyle="1" w:styleId="StyleStyleBold12pt1">
    <w:name w:val="Style Style Bold + 12 pt1"/>
    <w:aliases w:val="Cite1,Style Style Bold1,Style Style Bold + 12pt1,Style Style + 12 pt1,Style Style Bo... +1,Old Cite1,Style Style Bold + 10 pt1"/>
    <w:uiPriority w:val="5"/>
    <w:qFormat/>
    <w:rsid w:val="00846B6D"/>
    <w:rPr>
      <w:b/>
      <w:bCs/>
      <w:strike w:val="0"/>
      <w:dstrike w:val="0"/>
      <w:sz w:val="22"/>
      <w:u w:val="none"/>
      <w:effect w:val="none"/>
    </w:rPr>
  </w:style>
  <w:style w:type="character" w:customStyle="1" w:styleId="apple-converted-space">
    <w:name w:val="apple-converted-space"/>
    <w:rsid w:val="00846B6D"/>
  </w:style>
  <w:style w:type="character" w:customStyle="1" w:styleId="Style11ptUnderline">
    <w:name w:val="Style 11 pt Underline"/>
    <w:rsid w:val="00846B6D"/>
    <w:rPr>
      <w:sz w:val="20"/>
      <w:u w:val="single"/>
    </w:rPr>
  </w:style>
  <w:style w:type="character" w:customStyle="1" w:styleId="Style11ptBoldUnderline">
    <w:name w:val="Style 11 pt Bold Underline"/>
    <w:rsid w:val="00846B6D"/>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ty-journal.org/html/11_1_whats_holding_black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bcnews.go.com/Health/story?id=4385588&amp;page=2" TargetMode="External"/><Relationship Id="rId5" Type="http://schemas.microsoft.com/office/2007/relationships/stylesWithEffects" Target="stylesWithEffects.xml"/><Relationship Id="rId10" Type="http://schemas.openxmlformats.org/officeDocument/2006/relationships/hyperlink" Target="http://www.cbsnews.com/stories/2008/01/18/earlyshow/health/main3726674.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Ch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9575</Words>
  <Characters>54579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2013-09-27T17:23:00Z</dcterms:created>
  <dcterms:modified xsi:type="dcterms:W3CDTF">2013-09-27T17:26:00Z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