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44D" w:rsidRPr="008F044D" w:rsidRDefault="008F044D" w:rsidP="008F044D">
      <w:bookmarkStart w:id="0" w:name="_GoBack"/>
      <w:bookmarkEnd w:id="0"/>
      <w:r w:rsidRPr="008F044D">
        <w:t>Steel Advantage – 1AC</w:t>
      </w:r>
    </w:p>
    <w:p w:rsidR="008F044D" w:rsidRPr="008F044D" w:rsidRDefault="008F044D" w:rsidP="008F044D">
      <w:r w:rsidRPr="008F044D">
        <w:t xml:space="preserve">Contention one is steel --- </w:t>
      </w:r>
    </w:p>
    <w:p w:rsidR="008F044D" w:rsidRPr="008F044D" w:rsidRDefault="008F044D" w:rsidP="008F044D">
      <w:r w:rsidRPr="008F044D">
        <w:t>The embargo is ineffective now --- but only lifting it over nickel saves US metals producers from Chinese competition</w:t>
      </w:r>
    </w:p>
    <w:p w:rsidR="008F044D" w:rsidRPr="008F044D" w:rsidRDefault="008F044D" w:rsidP="008F044D">
      <w:r w:rsidRPr="008F044D">
        <w:t>CS 10 (Cuba Standard, “U.S. steel group uses embargo to hammer China”, 5-14, http://www.cubastandard.com/2010/05/14/u-s-steel-group-uses-embargo-to-hammer-china/)</w:t>
      </w:r>
    </w:p>
    <w:p w:rsidR="008F044D" w:rsidRPr="008F044D" w:rsidRDefault="008F044D" w:rsidP="008F044D"/>
    <w:p w:rsidR="008F044D" w:rsidRPr="008F044D" w:rsidRDefault="008F044D" w:rsidP="008F044D">
      <w:r w:rsidRPr="008F044D">
        <w:t>In written testimony during a House Ways and Means Committee hearing Thursday, a U</w:t>
      </w:r>
    </w:p>
    <w:p w:rsidR="008F044D" w:rsidRPr="008F044D" w:rsidRDefault="008F044D" w:rsidP="008F044D">
      <w:r w:rsidRPr="008F044D">
        <w:t>AND</w:t>
      </w:r>
    </w:p>
    <w:p w:rsidR="008F044D" w:rsidRPr="008F044D" w:rsidRDefault="008F044D" w:rsidP="008F044D">
      <w:r w:rsidRPr="008F044D">
        <w:t>, something SSINA’s doesn’t even whisper as a possible solution to its issues.”</w:t>
      </w:r>
    </w:p>
    <w:p w:rsidR="008F044D" w:rsidRPr="008F044D" w:rsidRDefault="008F044D" w:rsidP="008F044D">
      <w:r w:rsidRPr="008F044D">
        <w:t>The embargo is key --- devastates US steel producers</w:t>
      </w:r>
    </w:p>
    <w:p w:rsidR="008F044D" w:rsidRPr="008F044D" w:rsidRDefault="008F044D" w:rsidP="008F044D">
      <w:r w:rsidRPr="008F044D">
        <w:t>Cuba News 10 (“SSINA: Chinese steel tests embargo”, September, http://www.luxner.com/cgi-bin/view_article.cgi?articleID=1924)</w:t>
      </w:r>
    </w:p>
    <w:p w:rsidR="008F044D" w:rsidRPr="008F044D" w:rsidRDefault="008F044D" w:rsidP="008F044D"/>
    <w:p w:rsidR="008F044D" w:rsidRPr="008F044D" w:rsidRDefault="008F044D" w:rsidP="008F044D">
      <w:r w:rsidRPr="008F044D">
        <w:t xml:space="preserve">U.S. stainless steel producers say they’re getting shafted by an embargo that </w:t>
      </w:r>
    </w:p>
    <w:p w:rsidR="008F044D" w:rsidRPr="008F044D" w:rsidRDefault="008F044D" w:rsidP="008F044D">
      <w:r w:rsidRPr="008F044D">
        <w:t>AND</w:t>
      </w:r>
    </w:p>
    <w:p w:rsidR="008F044D" w:rsidRPr="008F044D" w:rsidRDefault="008F044D" w:rsidP="008F044D">
      <w:proofErr w:type="gramStart"/>
      <w:r w:rsidRPr="008F044D">
        <w:t>alloy</w:t>
      </w:r>
      <w:proofErr w:type="gramEnd"/>
      <w:r w:rsidRPr="008F044D">
        <w:t xml:space="preserve"> market, which has a number of applications in aerospace and defense.</w:t>
      </w:r>
    </w:p>
    <w:p w:rsidR="008F044D" w:rsidRPr="008F044D" w:rsidRDefault="008F044D" w:rsidP="008F044D">
      <w:r w:rsidRPr="008F044D">
        <w:t>And--- independently, the plan collapses Chinese manufacturing</w:t>
      </w:r>
    </w:p>
    <w:p w:rsidR="008F044D" w:rsidRPr="008F044D" w:rsidRDefault="008F044D" w:rsidP="008F044D">
      <w:r w:rsidRPr="008F044D">
        <w:t>Murray 4 (Mary Murray, Journalist – NBC News, “China Gives Boost to Cuba's Economy”, 11-23, www.nbcnews.com/id/6566988/ns/world_news/t/china-gives-boost-cubas-economy/#.UfBiRI1QEn4)</w:t>
      </w:r>
    </w:p>
    <w:p w:rsidR="008F044D" w:rsidRPr="008F044D" w:rsidRDefault="008F044D" w:rsidP="008F044D"/>
    <w:p w:rsidR="008F044D" w:rsidRPr="008F044D" w:rsidRDefault="008F044D" w:rsidP="008F044D">
      <w:r w:rsidRPr="008F044D">
        <w:t xml:space="preserve">During a 48-hour visit to the island, Chinese President Hu Jintao signed </w:t>
      </w:r>
    </w:p>
    <w:p w:rsidR="008F044D" w:rsidRPr="008F044D" w:rsidRDefault="008F044D" w:rsidP="008F044D">
      <w:r w:rsidRPr="008F044D">
        <w:t>AND</w:t>
      </w:r>
    </w:p>
    <w:p w:rsidR="008F044D" w:rsidRPr="008F044D" w:rsidRDefault="008F044D" w:rsidP="008F044D">
      <w:r w:rsidRPr="008F044D">
        <w:t xml:space="preserve">Cuba’s chief export, expected to generate some $800 million this year. </w:t>
      </w:r>
    </w:p>
    <w:p w:rsidR="008F044D" w:rsidRPr="008F044D" w:rsidRDefault="008F044D" w:rsidP="008F044D">
      <w:r w:rsidRPr="008F044D">
        <w:t xml:space="preserve">A strong domestic steel industry is the lynchpin of economic competitiveness </w:t>
      </w:r>
    </w:p>
    <w:p w:rsidR="008F044D" w:rsidRPr="008F044D" w:rsidRDefault="008F044D" w:rsidP="008F044D">
      <w:r w:rsidRPr="008F044D">
        <w:t>Goodman 11 (Peter S., Business Editor – Huffington Post, “American Steel Blames China for Sagging Fortunes”, Huffington Post, 1-10, http://www.huffingtonpost.com/2011/01/10/american-steel-blames-china_n_806112.html)</w:t>
      </w:r>
    </w:p>
    <w:p w:rsidR="008F044D" w:rsidRPr="008F044D" w:rsidRDefault="008F044D" w:rsidP="008F044D"/>
    <w:p w:rsidR="008F044D" w:rsidRPr="008F044D" w:rsidRDefault="008F044D" w:rsidP="008F044D">
      <w:r w:rsidRPr="008F044D">
        <w:t>THE CASE FOR AMERICAN STEEL</w:t>
      </w:r>
    </w:p>
    <w:p w:rsidR="008F044D" w:rsidRPr="008F044D" w:rsidRDefault="008F044D" w:rsidP="008F044D">
      <w:r w:rsidRPr="008F044D">
        <w:t>At first blush, steel seems a different proposition. It is capital intensive--</w:t>
      </w:r>
    </w:p>
    <w:p w:rsidR="008F044D" w:rsidRPr="008F044D" w:rsidRDefault="008F044D" w:rsidP="008F044D">
      <w:r w:rsidRPr="008F044D">
        <w:t>AND</w:t>
      </w:r>
    </w:p>
    <w:p w:rsidR="008F044D" w:rsidRPr="008F044D" w:rsidRDefault="008F044D" w:rsidP="008F044D">
      <w:proofErr w:type="gramStart"/>
      <w:r w:rsidRPr="008F044D">
        <w:t>raw</w:t>
      </w:r>
      <w:proofErr w:type="gramEnd"/>
      <w:r w:rsidRPr="008F044D">
        <w:t xml:space="preserve"> materials, such as iron ore and energy, at subsidized prices.</w:t>
      </w:r>
    </w:p>
    <w:p w:rsidR="008F044D" w:rsidRPr="008F044D" w:rsidRDefault="008F044D" w:rsidP="008F044D">
      <w:r w:rsidRPr="008F044D">
        <w:t>Only the plan averts a steel industry collapse --- China’s displacing it now</w:t>
      </w:r>
    </w:p>
    <w:p w:rsidR="008F044D" w:rsidRPr="008F044D" w:rsidRDefault="008F044D" w:rsidP="008F044D">
      <w:r w:rsidRPr="008F044D">
        <w:t>Miller 13 (John W., Mining and Metals Correspondent – Wall Street Journal, and Chuin-Wei Yap, Resources Correspondent – Wall Street Journal and Dow Jones Newswires, “U.S. Icons Now Made Of Chinese Steel --- Imports Surge While U.S. Mills Idle; Lacking Bridge Expertise at Home”, Wall Street Journal, 6-20, Proquest)</w:t>
      </w:r>
    </w:p>
    <w:p w:rsidR="008F044D" w:rsidRPr="008F044D" w:rsidRDefault="008F044D" w:rsidP="008F044D"/>
    <w:p w:rsidR="008F044D" w:rsidRPr="008F044D" w:rsidRDefault="008F044D" w:rsidP="008F044D">
      <w:r w:rsidRPr="008F044D">
        <w:t xml:space="preserve">The reason is partly because Chinese-made steel is cheaper. In fact, </w:t>
      </w:r>
    </w:p>
    <w:p w:rsidR="008F044D" w:rsidRPr="008F044D" w:rsidRDefault="008F044D" w:rsidP="008F044D">
      <w:r w:rsidRPr="008F044D">
        <w:t>AND</w:t>
      </w:r>
    </w:p>
    <w:p w:rsidR="008F044D" w:rsidRPr="008F044D" w:rsidRDefault="008F044D" w:rsidP="008F044D">
      <w:proofErr w:type="gramStart"/>
      <w:r w:rsidRPr="008F044D">
        <w:t>and</w:t>
      </w:r>
      <w:proofErr w:type="gramEnd"/>
      <w:r w:rsidRPr="008F044D">
        <w:t xml:space="preserve"> found that prices for Chinese-made steel were 25% lower.</w:t>
      </w:r>
    </w:p>
    <w:p w:rsidR="008F044D" w:rsidRPr="008F044D" w:rsidRDefault="008F044D" w:rsidP="008F044D">
      <w:r w:rsidRPr="008F044D">
        <w:t>US economic decline causes perceptual weakness that leads to nuclear war</w:t>
      </w:r>
    </w:p>
    <w:p w:rsidR="008F044D" w:rsidRPr="008F044D" w:rsidRDefault="008F044D" w:rsidP="008F044D">
      <w:r w:rsidRPr="008F044D">
        <w:t>O’Hanlon 12 (Michael, Director of Research and Senior Fellow – Brookings Institution, “The Real National Security Threat: America’s Debt”, Los Angeles Times, 7-3, http://articles.latimes.com/2012/jul/03/opinion/la-oe-ohanlon-fiscal-reform-20120703)</w:t>
      </w:r>
    </w:p>
    <w:p w:rsidR="008F044D" w:rsidRPr="008F044D" w:rsidRDefault="008F044D" w:rsidP="008F044D"/>
    <w:p w:rsidR="008F044D" w:rsidRPr="008F044D" w:rsidRDefault="008F044D" w:rsidP="008F044D">
      <w:r w:rsidRPr="008F044D">
        <w:t xml:space="preserve">Lastly, American economic weakness undercuts U.S. leadership abroad. Other countries </w:t>
      </w:r>
    </w:p>
    <w:p w:rsidR="008F044D" w:rsidRPr="008F044D" w:rsidRDefault="008F044D" w:rsidP="008F044D">
      <w:r w:rsidRPr="008F044D">
        <w:t>AND</w:t>
      </w:r>
    </w:p>
    <w:p w:rsidR="008F044D" w:rsidRPr="008F044D" w:rsidRDefault="008F044D" w:rsidP="008F044D">
      <w:proofErr w:type="gramStart"/>
      <w:r w:rsidRPr="008F044D">
        <w:t>regions</w:t>
      </w:r>
      <w:proofErr w:type="gramEnd"/>
      <w:r w:rsidRPr="008F044D">
        <w:t xml:space="preserve"> will likely become less stable. Major war will become more likely.</w:t>
      </w:r>
    </w:p>
    <w:p w:rsidR="008F044D" w:rsidRPr="008F044D" w:rsidRDefault="008F044D" w:rsidP="008F044D"/>
    <w:p w:rsidR="008F044D" w:rsidRPr="008F044D" w:rsidRDefault="008F044D" w:rsidP="008F044D">
      <w:r w:rsidRPr="008F044D">
        <w:t>The manufacturing industry is on the brink of collapse</w:t>
      </w:r>
    </w:p>
    <w:p w:rsidR="008F044D" w:rsidRPr="008F044D" w:rsidRDefault="008F044D" w:rsidP="008F044D">
      <w:r w:rsidRPr="008F044D">
        <w:t xml:space="preserve">Zacks 9-20 (Zack's Equity Research, "Machinery Industry Stock Outlook -- Sept 2013", 2013, </w:t>
      </w:r>
      <w:hyperlink r:id="rId11" w:history="1">
        <w:r w:rsidRPr="008F044D">
          <w:rPr>
            <w:rStyle w:val="Hyperlink"/>
          </w:rPr>
          <w:t>www.zacks.com/commentary/29088/machinery-industry-stock-outlook-sept-2013</w:t>
        </w:r>
      </w:hyperlink>
      <w:r w:rsidRPr="008F044D">
        <w:t>)</w:t>
      </w:r>
    </w:p>
    <w:p w:rsidR="008F044D" w:rsidRPr="008F044D" w:rsidRDefault="008F044D" w:rsidP="008F044D"/>
    <w:p w:rsidR="008F044D" w:rsidRPr="008F044D" w:rsidRDefault="008F044D" w:rsidP="008F044D">
      <w:r w:rsidRPr="008F044D">
        <w:t xml:space="preserve">Recovery – or the extent of recovery – from the 2008 global crisis is still </w:t>
      </w:r>
    </w:p>
    <w:p w:rsidR="008F044D" w:rsidRPr="008F044D" w:rsidRDefault="008F044D" w:rsidP="008F044D">
      <w:r w:rsidRPr="008F044D">
        <w:t>AND</w:t>
      </w:r>
    </w:p>
    <w:p w:rsidR="008F044D" w:rsidRPr="008F044D" w:rsidRDefault="008F044D" w:rsidP="008F044D">
      <w:proofErr w:type="gramStart"/>
      <w:r w:rsidRPr="008F044D">
        <w:t>ago</w:t>
      </w:r>
      <w:proofErr w:type="gramEnd"/>
      <w:r w:rsidRPr="008F044D">
        <w:t xml:space="preserve"> period. Manufacturing output decreased 0.2% in the quarter.</w:t>
      </w:r>
    </w:p>
    <w:p w:rsidR="008F044D" w:rsidRPr="008F044D" w:rsidRDefault="008F044D" w:rsidP="008F044D">
      <w:r w:rsidRPr="008F044D">
        <w:t>And --- the steel sector accesses a key multiplier effect --- solves manufacturing</w:t>
      </w:r>
    </w:p>
    <w:p w:rsidR="008F044D" w:rsidRPr="008F044D" w:rsidRDefault="008F044D" w:rsidP="008F044D">
      <w:r w:rsidRPr="008F044D">
        <w:t>Reuters 12 (Citing Timothy J. Considine, Professor of Energy Economics – University of Wyoming, “America's Steel Industry is Leading Manufacturing Out of the Recession”, 3-20, http://www.reuters.com/article/2012/03/20/idUS181243+20-Mar-2012+PRN20120320)</w:t>
      </w:r>
    </w:p>
    <w:p w:rsidR="008F044D" w:rsidRPr="008F044D" w:rsidRDefault="008F044D" w:rsidP="008F044D"/>
    <w:p w:rsidR="008F044D" w:rsidRPr="008F044D" w:rsidRDefault="008F044D" w:rsidP="008F044D">
      <w:r w:rsidRPr="008F044D">
        <w:t>WASHINGTON, March 20, 2012 /PRNewswire-USNewswire/ -- A just-</w:t>
      </w:r>
    </w:p>
    <w:p w:rsidR="008F044D" w:rsidRPr="008F044D" w:rsidRDefault="008F044D" w:rsidP="008F044D">
      <w:r w:rsidRPr="008F044D">
        <w:t>AND</w:t>
      </w:r>
    </w:p>
    <w:p w:rsidR="008F044D" w:rsidRPr="008F044D" w:rsidRDefault="008F044D" w:rsidP="008F044D">
      <w:proofErr w:type="gramStart"/>
      <w:r w:rsidRPr="008F044D">
        <w:t>services</w:t>
      </w:r>
      <w:proofErr w:type="gramEnd"/>
      <w:r w:rsidRPr="008F044D">
        <w:t xml:space="preserve">. It also generated $12.4 billion in labor income. </w:t>
      </w:r>
    </w:p>
    <w:p w:rsidR="008F044D" w:rsidRPr="008F044D" w:rsidRDefault="008F044D" w:rsidP="008F044D">
      <w:r w:rsidRPr="008F044D">
        <w:t>The steel industry is the lynchpin</w:t>
      </w:r>
    </w:p>
    <w:p w:rsidR="008F044D" w:rsidRPr="008F044D" w:rsidRDefault="008F044D" w:rsidP="008F044D">
      <w:r w:rsidRPr="008F044D">
        <w:t>Ayres and van der Lugt, 11 (Robert Ayres, Professor Emeritus, INSEAD</w:t>
      </w:r>
    </w:p>
    <w:p w:rsidR="008F044D" w:rsidRPr="008F044D" w:rsidRDefault="008F044D" w:rsidP="008F044D">
      <w:r w:rsidRPr="008F044D">
        <w:t>AND</w:t>
      </w:r>
    </w:p>
    <w:p w:rsidR="008F044D" w:rsidRPr="008F044D" w:rsidRDefault="008F044D" w:rsidP="008F044D">
      <w:r w:rsidRPr="008F044D">
        <w:t>)</w:t>
      </w:r>
    </w:p>
    <w:p w:rsidR="008F044D" w:rsidRPr="008F044D" w:rsidRDefault="008F044D" w:rsidP="008F044D"/>
    <w:p w:rsidR="008F044D" w:rsidRPr="008F044D" w:rsidRDefault="008F044D" w:rsidP="008F044D">
      <w:r w:rsidRPr="008F044D">
        <w:t xml:space="preserve">If anything, the recent financial crisis highlighted a broader shift in the location of </w:t>
      </w:r>
    </w:p>
    <w:p w:rsidR="008F044D" w:rsidRPr="008F044D" w:rsidRDefault="008F044D" w:rsidP="008F044D">
      <w:r w:rsidRPr="008F044D">
        <w:t>AND</w:t>
      </w:r>
    </w:p>
    <w:p w:rsidR="008F044D" w:rsidRPr="008F044D" w:rsidRDefault="008F044D" w:rsidP="008F044D">
      <w:r w:rsidRPr="008F044D">
        <w:t>20-25 per cent of global employment in manufacturing (ILO 2010)</w:t>
      </w:r>
    </w:p>
    <w:p w:rsidR="008F044D" w:rsidRPr="008F044D" w:rsidRDefault="008F044D" w:rsidP="008F044D">
      <w:r w:rsidRPr="008F044D">
        <w:t xml:space="preserve">Several scenarios for manufacturing --- </w:t>
      </w:r>
    </w:p>
    <w:p w:rsidR="008F044D" w:rsidRPr="008F044D" w:rsidRDefault="008F044D" w:rsidP="008F044D">
      <w:r w:rsidRPr="008F044D">
        <w:t xml:space="preserve">First --- chemical industry is on the brink now --- manufacturing is </w:t>
      </w:r>
      <w:proofErr w:type="gramStart"/>
      <w:r w:rsidRPr="008F044D">
        <w:t>key</w:t>
      </w:r>
      <w:proofErr w:type="gramEnd"/>
      <w:r w:rsidRPr="008F044D">
        <w:t xml:space="preserve"> to restore it</w:t>
      </w:r>
    </w:p>
    <w:p w:rsidR="008F044D" w:rsidRPr="008F044D" w:rsidRDefault="008F044D" w:rsidP="008F044D">
      <w:r w:rsidRPr="008F044D">
        <w:t>ZER 12 (Zacks Equity Research, “Chemical Industry Stock Outlook – May 2012,” May 10, 2012, http://www.zacks.com/stock/news/74899/chemical-industry-stock-outlook-may-2012)</w:t>
      </w:r>
    </w:p>
    <w:p w:rsidR="008F044D" w:rsidRPr="008F044D" w:rsidRDefault="008F044D" w:rsidP="008F044D">
      <w:r w:rsidRPr="008F044D">
        <w:t xml:space="preserve">The U.S. chemical industry represents roughly 19% of the global chemicals </w:t>
      </w:r>
    </w:p>
    <w:p w:rsidR="008F044D" w:rsidRPr="008F044D" w:rsidRDefault="008F044D" w:rsidP="008F044D">
      <w:r w:rsidRPr="008F044D">
        <w:t>AND</w:t>
      </w:r>
    </w:p>
    <w:p w:rsidR="008F044D" w:rsidRPr="008F044D" w:rsidRDefault="008F044D" w:rsidP="008F044D">
      <w:proofErr w:type="gramStart"/>
      <w:r w:rsidRPr="008F044D">
        <w:t>products</w:t>
      </w:r>
      <w:proofErr w:type="gramEnd"/>
      <w:r w:rsidRPr="008F044D">
        <w:t>, computers, motor vehicles, aerospace, machinery and construction supplies.</w:t>
      </w:r>
    </w:p>
    <w:p w:rsidR="008F044D" w:rsidRPr="008F044D" w:rsidRDefault="008F044D" w:rsidP="008F044D">
      <w:r w:rsidRPr="008F044D">
        <w:t>Extinction</w:t>
      </w:r>
    </w:p>
    <w:p w:rsidR="008F044D" w:rsidRPr="008F044D" w:rsidRDefault="008F044D" w:rsidP="008F044D">
      <w:r w:rsidRPr="008F044D">
        <w:t>Baum 99 (Rudy M., C&amp;EN Washington, Chemical and Engineering News, Millennium Special Report, 12-6, http://pubs.acs.org/hotartcl/cenear/991206/7749spintro2.html)</w:t>
      </w:r>
    </w:p>
    <w:p w:rsidR="008F044D" w:rsidRPr="008F044D" w:rsidRDefault="008F044D" w:rsidP="008F044D"/>
    <w:p w:rsidR="008F044D" w:rsidRPr="008F044D" w:rsidRDefault="008F044D" w:rsidP="008F044D">
      <w:r w:rsidRPr="008F044D">
        <w:t xml:space="preserve">Here is the fundamental challenge we face: The world's growing and aging population must </w:t>
      </w:r>
    </w:p>
    <w:p w:rsidR="008F044D" w:rsidRPr="008F044D" w:rsidRDefault="008F044D" w:rsidP="008F044D">
      <w:r w:rsidRPr="008F044D">
        <w:t>AND</w:t>
      </w:r>
    </w:p>
    <w:p w:rsidR="008F044D" w:rsidRPr="008F044D" w:rsidRDefault="008F044D" w:rsidP="008F044D">
      <w:proofErr w:type="gramStart"/>
      <w:r w:rsidRPr="008F044D">
        <w:t>mysteries</w:t>
      </w:r>
      <w:proofErr w:type="gramEnd"/>
      <w:r w:rsidRPr="008F044D">
        <w:t xml:space="preserve"> and provide for humanity's basic and not-so-basic needs.</w:t>
      </w:r>
    </w:p>
    <w:p w:rsidR="008F044D" w:rsidRPr="008F044D" w:rsidRDefault="008F044D" w:rsidP="008F044D">
      <w:r w:rsidRPr="008F044D">
        <w:t xml:space="preserve">Second --- manufacturing industry is </w:t>
      </w:r>
      <w:proofErr w:type="gramStart"/>
      <w:r w:rsidRPr="008F044D">
        <w:t>key</w:t>
      </w:r>
      <w:proofErr w:type="gramEnd"/>
      <w:r w:rsidRPr="008F044D">
        <w:t xml:space="preserve"> to agricultural technology advances and precision farming</w:t>
      </w:r>
    </w:p>
    <w:p w:rsidR="008F044D" w:rsidRPr="008F044D" w:rsidRDefault="008F044D" w:rsidP="008F044D">
      <w:r w:rsidRPr="008F044D">
        <w:t xml:space="preserve">Lind and Freeman 12 (Michael Lind, policy director of New America’s Economic Growth Program and a co-founder of the New America Foundation, Joshua Freedman, program associate in New America’s Economic Growth Program, “Value Added: America’s Manufacturing Future,” New America Foundation, April 2012, </w:t>
      </w:r>
      <w:hyperlink r:id="rId12" w:history="1">
        <w:r w:rsidRPr="008F044D">
          <w:rPr>
            <w:rStyle w:val="Hyperlink"/>
          </w:rPr>
          <w:t>http://growth.newamerica.net/sites/newamerica.net/files/policydocs/Lind,%20Michael%20and%20Freedman,%20Joshua%20-%20NAF%20-%20Value%20Added%20America%27s%20Manufacturing%20Future.pdf</w:t>
        </w:r>
      </w:hyperlink>
      <w:r w:rsidRPr="008F044D">
        <w:t>)</w:t>
      </w:r>
    </w:p>
    <w:p w:rsidR="008F044D" w:rsidRPr="008F044D" w:rsidRDefault="008F044D" w:rsidP="008F044D"/>
    <w:p w:rsidR="008F044D" w:rsidRPr="008F044D" w:rsidRDefault="008F044D" w:rsidP="008F044D">
      <w:r w:rsidRPr="008F044D">
        <w:t xml:space="preserve">Advanced manufacturing is not limited to new, emerging sectors; even manufacturing tied to </w:t>
      </w:r>
    </w:p>
    <w:p w:rsidR="008F044D" w:rsidRPr="008F044D" w:rsidRDefault="008F044D" w:rsidP="008F044D">
      <w:r w:rsidRPr="008F044D">
        <w:t>AND</w:t>
      </w:r>
    </w:p>
    <w:p w:rsidR="008F044D" w:rsidRPr="008F044D" w:rsidRDefault="008F044D" w:rsidP="008F044D">
      <w:proofErr w:type="gramStart"/>
      <w:r w:rsidRPr="008F044D">
        <w:t>systems</w:t>
      </w:r>
      <w:proofErr w:type="gramEnd"/>
      <w:r w:rsidRPr="008F044D">
        <w:t>, a modern farm equipment brochure looks like a consumer electronics guide.</w:t>
      </w:r>
    </w:p>
    <w:p w:rsidR="008F044D" w:rsidRPr="008F044D" w:rsidRDefault="008F044D" w:rsidP="008F044D">
      <w:r w:rsidRPr="008F044D">
        <w:lastRenderedPageBreak/>
        <w:t>Agricultural technology advances solve extinction</w:t>
      </w:r>
    </w:p>
    <w:p w:rsidR="008F044D" w:rsidRPr="008F044D" w:rsidRDefault="008F044D" w:rsidP="008F044D">
      <w:r w:rsidRPr="008F044D">
        <w:t xml:space="preserve">Trewavas 2k (Anthony, Professor at the Institute of Cell and Molecular Biology at the University of Edinburgh, “GM IS the Best Option We Have”, </w:t>
      </w:r>
      <w:hyperlink r:id="rId13" w:history="1">
        <w:r w:rsidRPr="008F044D">
          <w:rPr>
            <w:rStyle w:val="Hyperlink"/>
          </w:rPr>
          <w:t>http://www.agbioworld.org/biotech-info/articles/biotech-art/best_option.html</w:t>
        </w:r>
      </w:hyperlink>
      <w:r w:rsidRPr="008F044D">
        <w:t>)</w:t>
      </w:r>
    </w:p>
    <w:p w:rsidR="008F044D" w:rsidRPr="008F044D" w:rsidRDefault="008F044D" w:rsidP="008F044D"/>
    <w:p w:rsidR="008F044D" w:rsidRPr="008F044D" w:rsidRDefault="008F044D" w:rsidP="008F044D">
      <w:r w:rsidRPr="008F044D">
        <w:t xml:space="preserve">In 535A.D. a volcano near the present Krakatoa exploded with the force </w:t>
      </w:r>
    </w:p>
    <w:p w:rsidR="008F044D" w:rsidRPr="008F044D" w:rsidRDefault="008F044D" w:rsidP="008F044D">
      <w:r w:rsidRPr="008F044D">
        <w:t>AND</w:t>
      </w:r>
    </w:p>
    <w:p w:rsidR="008F044D" w:rsidRPr="008F044D" w:rsidRDefault="008F044D" w:rsidP="008F044D">
      <w:proofErr w:type="gramStart"/>
      <w:r w:rsidRPr="008F044D">
        <w:t>accepting</w:t>
      </w:r>
      <w:proofErr w:type="gramEnd"/>
      <w:r w:rsidRPr="008F044D">
        <w:t xml:space="preserve"> that technological advance may be the only buffer between us and annihilation.</w:t>
      </w:r>
    </w:p>
    <w:p w:rsidR="008F044D" w:rsidRPr="008F044D" w:rsidRDefault="008F044D" w:rsidP="008F044D">
      <w:r w:rsidRPr="008F044D">
        <w:t>And --- efficient and precise farming solves extinction</w:t>
      </w:r>
    </w:p>
    <w:p w:rsidR="008F044D" w:rsidRPr="008F044D" w:rsidRDefault="008F044D" w:rsidP="008F044D">
      <w:r w:rsidRPr="008F044D">
        <w:t xml:space="preserve">Lugar 2k (Richard, a US Senator from Indiana, is Chairman of the Senate Foreign Relations Committee, and a member and former chairman of the Senate Agriculture Committee, “calls for a new green revolution to combat global warming and reduce world instability,” pg online @ http://www.unep.org/OurPlanet/imgversn/143/lugar.html) </w:t>
      </w:r>
    </w:p>
    <w:p w:rsidR="008F044D" w:rsidRPr="008F044D" w:rsidRDefault="008F044D" w:rsidP="008F044D"/>
    <w:p w:rsidR="008F044D" w:rsidRPr="008F044D" w:rsidRDefault="008F044D" w:rsidP="008F044D">
      <w:r w:rsidRPr="008F044D">
        <w:t xml:space="preserve">In a world confronted by global terrorism, turmoil in the Middle East, burgeoning </w:t>
      </w:r>
    </w:p>
    <w:p w:rsidR="008F044D" w:rsidRPr="008F044D" w:rsidRDefault="008F044D" w:rsidP="008F044D">
      <w:r w:rsidRPr="008F044D">
        <w:t>AND</w:t>
      </w:r>
    </w:p>
    <w:p w:rsidR="008F044D" w:rsidRPr="008F044D" w:rsidRDefault="008F044D" w:rsidP="008F044D">
      <w:proofErr w:type="gramStart"/>
      <w:r w:rsidRPr="008F044D">
        <w:t>in</w:t>
      </w:r>
      <w:proofErr w:type="gramEnd"/>
      <w:r w:rsidRPr="008F044D">
        <w:t xml:space="preserve"> the survival of billions of people and the health of our planet. </w:t>
      </w:r>
    </w:p>
    <w:p w:rsidR="008F044D" w:rsidRPr="008F044D" w:rsidRDefault="008F044D" w:rsidP="008F044D"/>
    <w:p w:rsidR="008F044D" w:rsidRPr="008F044D" w:rsidRDefault="008F044D" w:rsidP="008F044D">
      <w:r w:rsidRPr="008F044D">
        <w:t>Chinese manufacturing growth forces it to stockpile rare earth metals --- this means China won’t sell to satiate demand but will hoard with protectionist policies</w:t>
      </w:r>
    </w:p>
    <w:p w:rsidR="008F044D" w:rsidRPr="008F044D" w:rsidRDefault="008F044D" w:rsidP="008F044D">
      <w:r w:rsidRPr="008F044D">
        <w:t>OECD 10 (Organisation for Economic Co-operation and Development Trade Policy Studies, “The Economic Impact of Export Restrictions on Raw Materials,” OECD Publishing, December 8, 2010, pg. 117)</w:t>
      </w:r>
    </w:p>
    <w:p w:rsidR="008F044D" w:rsidRPr="008F044D" w:rsidRDefault="008F044D" w:rsidP="008F044D">
      <w:r w:rsidRPr="008F044D">
        <w:t xml:space="preserve">There are limited commercially viable rare earth resources and reserves. The largest proportion of </w:t>
      </w:r>
    </w:p>
    <w:p w:rsidR="008F044D" w:rsidRPr="008F044D" w:rsidRDefault="008F044D" w:rsidP="008F044D">
      <w:r w:rsidRPr="008F044D">
        <w:t>AND</w:t>
      </w:r>
    </w:p>
    <w:p w:rsidR="008F044D" w:rsidRPr="008F044D" w:rsidRDefault="008F044D" w:rsidP="008F044D">
      <w:proofErr w:type="gramStart"/>
      <w:r w:rsidRPr="008F044D">
        <w:t>Production quotas.</w:t>
      </w:r>
      <w:proofErr w:type="gramEnd"/>
      <w:r w:rsidRPr="008F044D">
        <w:t xml:space="preserve"> Foreign investment in rare earth resources/mines is prohibited.</w:t>
      </w:r>
    </w:p>
    <w:p w:rsidR="008F044D" w:rsidRPr="008F044D" w:rsidRDefault="008F044D" w:rsidP="008F044D"/>
    <w:p w:rsidR="008F044D" w:rsidRPr="008F044D" w:rsidRDefault="008F044D" w:rsidP="008F044D">
      <w:r w:rsidRPr="008F044D">
        <w:t>These protectionist policies risk resource wars between the US and China --- the US will lash-out and destroy relations</w:t>
      </w:r>
    </w:p>
    <w:p w:rsidR="008F044D" w:rsidRPr="008F044D" w:rsidRDefault="008F044D" w:rsidP="008F044D">
      <w:r w:rsidRPr="008F044D">
        <w:t xml:space="preserve">Commiso 10 (Katharine Comisso, contributing writer for </w:t>
      </w:r>
      <w:proofErr w:type="gramStart"/>
      <w:r w:rsidRPr="008F044D">
        <w:t>New</w:t>
      </w:r>
      <w:proofErr w:type="gramEnd"/>
      <w:r w:rsidRPr="008F044D">
        <w:t xml:space="preserve"> Scientist, “Is This the Start of Element Wars?” September 2010, http://www.newscientist.com/blogs/shortsharpscience/2010/09/is-this-the-start-of-the-eleme.html)</w:t>
      </w:r>
    </w:p>
    <w:p w:rsidR="008F044D" w:rsidRPr="008F044D" w:rsidRDefault="008F044D" w:rsidP="008F044D">
      <w:r w:rsidRPr="008F044D">
        <w:t>China has just 37 percent of the world's estimated reserves of rare Earth elements (</w:t>
      </w:r>
    </w:p>
    <w:p w:rsidR="008F044D" w:rsidRPr="008F044D" w:rsidRDefault="008F044D" w:rsidP="008F044D">
      <w:r w:rsidRPr="008F044D">
        <w:t>AND</w:t>
      </w:r>
    </w:p>
    <w:p w:rsidR="008F044D" w:rsidRPr="008F044D" w:rsidRDefault="008F044D" w:rsidP="008F044D">
      <w:proofErr w:type="gramStart"/>
      <w:r w:rsidRPr="008F044D">
        <w:t>the</w:t>
      </w:r>
      <w:proofErr w:type="gramEnd"/>
      <w:r w:rsidRPr="008F044D">
        <w:t xml:space="preserve"> U.K.’s Royal Society of Chemistry, Richard Pike. </w:t>
      </w:r>
    </w:p>
    <w:p w:rsidR="008F044D" w:rsidRPr="008F044D" w:rsidRDefault="008F044D" w:rsidP="008F044D"/>
    <w:p w:rsidR="008F044D" w:rsidRPr="008F044D" w:rsidRDefault="008F044D" w:rsidP="008F044D">
      <w:r w:rsidRPr="008F044D">
        <w:t>Countries are likely to miscalculate because of past precedent --- they’ll assume China will cut off supply even if they won’t --- risks conflict</w:t>
      </w:r>
    </w:p>
    <w:p w:rsidR="008F044D" w:rsidRPr="008F044D" w:rsidRDefault="008F044D" w:rsidP="008F044D">
      <w:r w:rsidRPr="008F044D">
        <w:t>Schwartz 10 (Ariel Schwartz, “The New Resource Wars: What if China Stops Exporting Rare Elements?” Sept. 23, fastcompany)</w:t>
      </w:r>
    </w:p>
    <w:p w:rsidR="008F044D" w:rsidRPr="008F044D" w:rsidRDefault="008F044D" w:rsidP="008F044D">
      <w:r w:rsidRPr="008F044D">
        <w:t xml:space="preserve">Earlier this week, China halted all shipments of rare earth metals to Japan after </w:t>
      </w:r>
    </w:p>
    <w:p w:rsidR="008F044D" w:rsidRPr="008F044D" w:rsidRDefault="008F044D" w:rsidP="008F044D">
      <w:r w:rsidRPr="008F044D">
        <w:t>AND</w:t>
      </w:r>
    </w:p>
    <w:p w:rsidR="008F044D" w:rsidRPr="008F044D" w:rsidRDefault="008F044D" w:rsidP="008F044D">
      <w:proofErr w:type="gramStart"/>
      <w:r w:rsidRPr="008F044D">
        <w:t>that</w:t>
      </w:r>
      <w:proofErr w:type="gramEnd"/>
      <w:r w:rsidRPr="008F044D">
        <w:t xml:space="preserve"> were supposed to help us transition away from reliance on unstable regimes. </w:t>
      </w:r>
    </w:p>
    <w:p w:rsidR="008F044D" w:rsidRPr="008F044D" w:rsidRDefault="008F044D" w:rsidP="008F044D"/>
    <w:p w:rsidR="008F044D" w:rsidRPr="008F044D" w:rsidRDefault="008F044D" w:rsidP="008F044D">
      <w:r w:rsidRPr="008F044D">
        <w:t>China war causes great power nuclear war</w:t>
      </w:r>
    </w:p>
    <w:p w:rsidR="008F044D" w:rsidRPr="008F044D" w:rsidRDefault="008F044D" w:rsidP="008F044D">
      <w:r w:rsidRPr="008F044D">
        <w:t>White, 12 — professor of strategic studies at ANU and a visiting fellow at the Lowy Institute (Hugh, “The China Choice: A Bold Vision for U.S.-China Relations”, 8/17/12, http://thediplomat.com/2012/08/17/the-china-choice-a-bold-vision-for-u-s-china-relations/, Deech)</w:t>
      </w:r>
    </w:p>
    <w:p w:rsidR="008F044D" w:rsidRPr="008F044D" w:rsidRDefault="008F044D" w:rsidP="008F044D">
      <w:r w:rsidRPr="008F044D">
        <w:lastRenderedPageBreak/>
        <w:t xml:space="preserve">Even if China may not become strong enough to dominate Asia itself, it is </w:t>
      </w:r>
    </w:p>
    <w:p w:rsidR="008F044D" w:rsidRPr="008F044D" w:rsidRDefault="008F044D" w:rsidP="008F044D">
      <w:r w:rsidRPr="008F044D">
        <w:t>AND</w:t>
      </w:r>
    </w:p>
    <w:p w:rsidR="008F044D" w:rsidRPr="008F044D" w:rsidRDefault="008F044D" w:rsidP="008F044D">
      <w:proofErr w:type="gramStart"/>
      <w:r w:rsidRPr="008F044D">
        <w:t>they</w:t>
      </w:r>
      <w:proofErr w:type="gramEnd"/>
      <w:r w:rsidRPr="008F044D">
        <w:t xml:space="preserve"> do not justify at least exploring the possibility of accommodation with China. </w:t>
      </w:r>
    </w:p>
    <w:p w:rsidR="008F044D" w:rsidRPr="008F044D" w:rsidRDefault="008F044D" w:rsidP="008F044D"/>
    <w:p w:rsidR="008F044D" w:rsidRPr="008F044D" w:rsidRDefault="008F044D" w:rsidP="008F044D">
      <w:r w:rsidRPr="008F044D">
        <w:t>Resource wars cause extinction</w:t>
      </w:r>
    </w:p>
    <w:p w:rsidR="008F044D" w:rsidRPr="008F044D" w:rsidRDefault="008F044D" w:rsidP="008F044D">
      <w:r w:rsidRPr="008F044D">
        <w:t xml:space="preserve">Woolridge, 9 — Former Officer in the US Army Medical Service Corps (Frosty, “America Galloping </w:t>
      </w:r>
      <w:proofErr w:type="gramStart"/>
      <w:r w:rsidRPr="008F044D">
        <w:t>Toward</w:t>
      </w:r>
      <w:proofErr w:type="gramEnd"/>
      <w:r w:rsidRPr="008F044D">
        <w:t xml:space="preserve"> Its Greatest Crisis in the 21st Century”, The Examiner, 5/22/2009, http://www.examiner.com/examiner/x-3515-Denver-Political-Issues-Examiner~y2009m5d22-America-galloping-toward-its-greatest-crisis-in-the-21st-century)</w:t>
      </w:r>
    </w:p>
    <w:p w:rsidR="008F044D" w:rsidRPr="008F044D" w:rsidRDefault="008F044D" w:rsidP="008F044D">
      <w:r w:rsidRPr="008F044D">
        <w:t xml:space="preserve">“It is clear that most politicians and most citizens do not recognize that returning </w:t>
      </w:r>
    </w:p>
    <w:p w:rsidR="008F044D" w:rsidRPr="008F044D" w:rsidRDefault="008F044D" w:rsidP="008F044D">
      <w:r w:rsidRPr="008F044D">
        <w:t>AND</w:t>
      </w:r>
    </w:p>
    <w:p w:rsidR="008F044D" w:rsidRPr="008F044D" w:rsidRDefault="008F044D" w:rsidP="008F044D">
      <w:proofErr w:type="gramStart"/>
      <w:r w:rsidRPr="008F044D">
        <w:t>worst</w:t>
      </w:r>
      <w:proofErr w:type="gramEnd"/>
      <w:r w:rsidRPr="008F044D">
        <w:t xml:space="preserve"> (and not unlikely) case, a nuclear war ending civilization.</w:t>
      </w:r>
    </w:p>
    <w:p w:rsidR="008F044D" w:rsidRPr="008F044D" w:rsidRDefault="008F044D" w:rsidP="008F044D">
      <w:r w:rsidRPr="008F044D">
        <w:t>Alloys Advantage – 1AC</w:t>
      </w:r>
    </w:p>
    <w:p w:rsidR="008F044D" w:rsidRPr="008F044D" w:rsidRDefault="008F044D" w:rsidP="008F044D">
      <w:r w:rsidRPr="008F044D">
        <w:t xml:space="preserve">Contention two is alloys --- </w:t>
      </w:r>
    </w:p>
    <w:p w:rsidR="008F044D" w:rsidRPr="008F044D" w:rsidRDefault="008F044D" w:rsidP="008F044D">
      <w:r w:rsidRPr="008F044D">
        <w:t>Alloy prices up now</w:t>
      </w:r>
    </w:p>
    <w:p w:rsidR="008F044D" w:rsidRPr="008F044D" w:rsidRDefault="008F044D" w:rsidP="008F044D">
      <w:r w:rsidRPr="008F044D">
        <w:t>McLeod 8-29 - major in English and Humanities and Staff Writer for Resource Investing News (Charlotte, “Upcoming Indonesian Nickel Ore Ban May Boost Prices,” Resource Investing News, 8/29/13, http://resourceinvestingnews.com/60401-upcoming-indonesian-nickel-ore-ban-may-boost-prices.html)</w:t>
      </w:r>
    </w:p>
    <w:p w:rsidR="008F044D" w:rsidRPr="008F044D" w:rsidRDefault="008F044D" w:rsidP="008F044D"/>
    <w:p w:rsidR="008F044D" w:rsidRPr="008F044D" w:rsidRDefault="008F044D" w:rsidP="008F044D">
      <w:r w:rsidRPr="008F044D">
        <w:t xml:space="preserve">Indonesian ban may spur demand¶ Much of that positivity stems from the expectation that </w:t>
      </w:r>
    </w:p>
    <w:p w:rsidR="008F044D" w:rsidRPr="008F044D" w:rsidRDefault="008F044D" w:rsidP="008F044D">
      <w:r w:rsidRPr="008F044D">
        <w:t>AND</w:t>
      </w:r>
    </w:p>
    <w:p w:rsidR="008F044D" w:rsidRPr="008F044D" w:rsidRDefault="008F044D" w:rsidP="008F044D">
      <w:r w:rsidRPr="008F044D">
        <w:t>Metal Exchange nickel is currently selling for $14,320 per MT.</w:t>
      </w:r>
    </w:p>
    <w:p w:rsidR="008F044D" w:rsidRPr="008F044D" w:rsidRDefault="008F044D" w:rsidP="008F044D">
      <w:r w:rsidRPr="008F044D">
        <w:t xml:space="preserve">The plan decreases domestic nickel alloy prices --- several internal links --- </w:t>
      </w:r>
    </w:p>
    <w:p w:rsidR="008F044D" w:rsidRPr="008F044D" w:rsidRDefault="008F044D" w:rsidP="008F044D">
      <w:r w:rsidRPr="008F044D">
        <w:t>First --- transportation costs</w:t>
      </w:r>
    </w:p>
    <w:p w:rsidR="008F044D" w:rsidRPr="008F044D" w:rsidRDefault="008F044D" w:rsidP="008F044D">
      <w:r w:rsidRPr="008F044D">
        <w:t>Coleman 1 (Jonathan R., Project Leader and Presenter – Association for the Study of the Cuban Economy, “THE ECONOMIC IMPACT OF U.S. SANCTIONS WITH RESPECT TO CUBA”, Association for the Study of the Cuban Economy, http://www.ascecuba.org/publications/proceedings/volume11/pdfs/coleman.pdf)</w:t>
      </w:r>
    </w:p>
    <w:p w:rsidR="008F044D" w:rsidRPr="008F044D" w:rsidRDefault="008F044D" w:rsidP="008F044D"/>
    <w:p w:rsidR="008F044D" w:rsidRPr="008F044D" w:rsidRDefault="008F044D" w:rsidP="008F044D">
      <w:proofErr w:type="gramStart"/>
      <w:r w:rsidRPr="008F044D">
        <w:t>Nickel and cobalt.</w:t>
      </w:r>
      <w:proofErr w:type="gramEnd"/>
      <w:r w:rsidRPr="008F044D">
        <w:t xml:space="preserve"> The United States produces no primary nickel and cobalt, while </w:t>
      </w:r>
    </w:p>
    <w:p w:rsidR="008F044D" w:rsidRPr="008F044D" w:rsidRDefault="008F044D" w:rsidP="008F044D">
      <w:r w:rsidRPr="008F044D">
        <w:t>AND</w:t>
      </w:r>
    </w:p>
    <w:p w:rsidR="008F044D" w:rsidRPr="008F044D" w:rsidRDefault="008F044D" w:rsidP="008F044D">
      <w:r w:rsidRPr="008F044D">
        <w:t>Canada (valued at between $55 million and $71 million annually).</w:t>
      </w:r>
    </w:p>
    <w:p w:rsidR="008F044D" w:rsidRPr="008F044D" w:rsidRDefault="008F044D" w:rsidP="008F044D">
      <w:r w:rsidRPr="008F044D">
        <w:t xml:space="preserve">Second --- Cuban mining expansion --- the plan’s signal is </w:t>
      </w:r>
      <w:proofErr w:type="gramStart"/>
      <w:r w:rsidRPr="008F044D">
        <w:t>key</w:t>
      </w:r>
      <w:proofErr w:type="gramEnd"/>
    </w:p>
    <w:p w:rsidR="008F044D" w:rsidRPr="008F044D" w:rsidRDefault="008F044D" w:rsidP="008F044D">
      <w:r w:rsidRPr="008F044D">
        <w:t>USITC 1 (U.S. International Trade Commission, “THE ECONOMIC IMPACT OF U.S. SANCTIONS WITH RESPECT TO CUBA”, USITC Publication 3398, Investigation No. 332-413, February, http://www.usitc.gov/publications/332/PUB3398.pdf)</w:t>
      </w:r>
    </w:p>
    <w:p w:rsidR="008F044D" w:rsidRPr="008F044D" w:rsidRDefault="008F044D" w:rsidP="008F044D"/>
    <w:p w:rsidR="008F044D" w:rsidRPr="008F044D" w:rsidRDefault="008F044D" w:rsidP="008F044D">
      <w:r w:rsidRPr="008F044D">
        <w:t xml:space="preserve">The current impact of sanctions is to discourage foreign investment in Cuba by raising the </w:t>
      </w:r>
    </w:p>
    <w:p w:rsidR="008F044D" w:rsidRPr="008F044D" w:rsidRDefault="008F044D" w:rsidP="008F044D">
      <w:r w:rsidRPr="008F044D">
        <w:t>AND</w:t>
      </w:r>
    </w:p>
    <w:p w:rsidR="008F044D" w:rsidRPr="008F044D" w:rsidRDefault="008F044D" w:rsidP="008F044D">
      <w:proofErr w:type="gramStart"/>
      <w:r w:rsidRPr="008F044D">
        <w:t>projects</w:t>
      </w:r>
      <w:proofErr w:type="gramEnd"/>
      <w:r w:rsidRPr="008F044D">
        <w:t xml:space="preserve"> that would result from access to the U.S. market.</w:t>
      </w:r>
    </w:p>
    <w:p w:rsidR="008F044D" w:rsidRPr="008F044D" w:rsidRDefault="008F044D" w:rsidP="008F044D">
      <w:r w:rsidRPr="008F044D">
        <w:t>Third --- price shocks --- only expanding trade with Cuba buffers them</w:t>
      </w:r>
    </w:p>
    <w:p w:rsidR="008F044D" w:rsidRPr="008F044D" w:rsidRDefault="008F044D" w:rsidP="008F044D">
      <w:r w:rsidRPr="008F044D">
        <w:t>USITC 1 (U.S. International Trade Commission, “THE ECONOMIC IMPACT OF U.S. SANCTIONS WITH RESPECT TO CUBA”, USITC Publication 3398, Investigation No. 332-413, February, http://www.usitc.gov/publications/332/PUB3398.pdf)</w:t>
      </w:r>
    </w:p>
    <w:p w:rsidR="008F044D" w:rsidRPr="008F044D" w:rsidRDefault="008F044D" w:rsidP="008F044D"/>
    <w:p w:rsidR="008F044D" w:rsidRPr="008F044D" w:rsidRDefault="008F044D" w:rsidP="008F044D">
      <w:r w:rsidRPr="008F044D">
        <w:t xml:space="preserve">In the absence of sanctions, there is likely to be a partial reorientation of </w:t>
      </w:r>
    </w:p>
    <w:p w:rsidR="008F044D" w:rsidRPr="008F044D" w:rsidRDefault="008F044D" w:rsidP="008F044D">
      <w:r w:rsidRPr="008F044D">
        <w:t>AND</w:t>
      </w:r>
    </w:p>
    <w:p w:rsidR="008F044D" w:rsidRPr="008F044D" w:rsidRDefault="008F044D" w:rsidP="008F044D">
      <w:proofErr w:type="gramStart"/>
      <w:r w:rsidRPr="008F044D">
        <w:t>additional</w:t>
      </w:r>
      <w:proofErr w:type="gramEnd"/>
      <w:r w:rsidRPr="008F044D">
        <w:t xml:space="preserve"> supply source would be welcomed by U.S. buyers.86</w:t>
      </w:r>
    </w:p>
    <w:p w:rsidR="008F044D" w:rsidRPr="008F044D" w:rsidRDefault="008F044D" w:rsidP="008F044D"/>
    <w:p w:rsidR="008F044D" w:rsidRPr="008F044D" w:rsidRDefault="008F044D" w:rsidP="008F044D"/>
    <w:p w:rsidR="008F044D" w:rsidRPr="008F044D" w:rsidRDefault="008F044D" w:rsidP="008F044D"/>
    <w:p w:rsidR="008F044D" w:rsidRPr="008F044D" w:rsidRDefault="008F044D" w:rsidP="008F044D">
      <w:r w:rsidRPr="008F044D">
        <w:t>Nickel replaces REM’s by becoming supermagnets --- low prices key</w:t>
      </w:r>
    </w:p>
    <w:p w:rsidR="008F044D" w:rsidRPr="008F044D" w:rsidRDefault="008F044D" w:rsidP="008F044D">
      <w:r w:rsidRPr="008F044D">
        <w:t>Piesing 13 – Journalist and Professor at Oxford (Mark, “Rare-earth mineral substitutes could defeat Chinese stranglehold,” Wired, 7/31/13, http://www.wired.co.uk/news/archive/2013-07/31/race-for-rare-earth-minerals)</w:t>
      </w:r>
    </w:p>
    <w:p w:rsidR="008F044D" w:rsidRPr="008F044D" w:rsidRDefault="008F044D" w:rsidP="008F044D">
      <w:r w:rsidRPr="008F044D">
        <w:t xml:space="preserve">"Our results are highly preliminary but we have found signatures of layering in the </w:t>
      </w:r>
    </w:p>
    <w:p w:rsidR="008F044D" w:rsidRPr="008F044D" w:rsidRDefault="008F044D" w:rsidP="008F044D">
      <w:r w:rsidRPr="008F044D">
        <w:t>AND</w:t>
      </w:r>
    </w:p>
    <w:p w:rsidR="008F044D" w:rsidRPr="008F044D" w:rsidRDefault="008F044D" w:rsidP="008F044D">
      <w:proofErr w:type="gramStart"/>
      <w:r w:rsidRPr="008F044D">
        <w:t>as</w:t>
      </w:r>
      <w:proofErr w:type="gramEnd"/>
      <w:r w:rsidRPr="008F044D">
        <w:t xml:space="preserve"> substitute comes down to the usual trade off between price and performance.</w:t>
      </w:r>
    </w:p>
    <w:p w:rsidR="008F044D" w:rsidRPr="008F044D" w:rsidRDefault="008F044D" w:rsidP="008F044D">
      <w:r w:rsidRPr="008F044D">
        <w:t xml:space="preserve">Supermagnets are </w:t>
      </w:r>
      <w:proofErr w:type="gramStart"/>
      <w:r w:rsidRPr="008F044D">
        <w:t>key</w:t>
      </w:r>
      <w:proofErr w:type="gramEnd"/>
      <w:r w:rsidRPr="008F044D">
        <w:t xml:space="preserve"> to maintaining effective particle accelerators --- there are no alternatives</w:t>
      </w:r>
    </w:p>
    <w:p w:rsidR="008F044D" w:rsidRPr="008F044D" w:rsidRDefault="008F044D" w:rsidP="008F044D">
      <w:r w:rsidRPr="008F044D">
        <w:t>Izlar 13 - B.S. in applied physics (Kelly, “Future LHC super-magnets pass muster,” Symmetry Magazine, 7/11/13, http://www.symmetrymagazine.org/article/july-2013/future-lhc-super-magnets-pass-muster)</w:t>
      </w:r>
    </w:p>
    <w:p w:rsidR="008F044D" w:rsidRPr="008F044D" w:rsidRDefault="008F044D" w:rsidP="008F044D"/>
    <w:p w:rsidR="008F044D" w:rsidRPr="008F044D" w:rsidRDefault="008F044D" w:rsidP="008F044D">
      <w:r w:rsidRPr="008F044D">
        <w:t xml:space="preserve">In the past four years, scientists at the Large Hadron Collider have accomplished unprecedented </w:t>
      </w:r>
    </w:p>
    <w:p w:rsidR="008F044D" w:rsidRPr="008F044D" w:rsidRDefault="008F044D" w:rsidP="008F044D">
      <w:r w:rsidRPr="008F044D">
        <w:t>AND</w:t>
      </w:r>
    </w:p>
    <w:p w:rsidR="008F044D" w:rsidRPr="008F044D" w:rsidRDefault="008F044D" w:rsidP="008F044D">
      <w:proofErr w:type="gramStart"/>
      <w:r w:rsidRPr="008F044D">
        <w:t>accelerator</w:t>
      </w:r>
      <w:proofErr w:type="gramEnd"/>
      <w:r w:rsidRPr="008F044D">
        <w:t xml:space="preserve"> coil. If scientists took these steps, niobium tin would shatter.¶ </w:t>
      </w:r>
    </w:p>
    <w:p w:rsidR="008F044D" w:rsidRPr="008F044D" w:rsidRDefault="008F044D" w:rsidP="008F044D">
      <w:r w:rsidRPr="008F044D">
        <w:t>Accelerators stop nuclear testing</w:t>
      </w:r>
    </w:p>
    <w:p w:rsidR="008F044D" w:rsidRPr="008F044D" w:rsidRDefault="008F044D" w:rsidP="008F044D">
      <w:r w:rsidRPr="008F044D">
        <w:t>Henning 10 (Walter, Senior Physicist – Argonne National Laboratory and Member – American Association for the Advancement of Science, “Accelerators for America’s Future”, June, http://www.acceleratorsamerica.org/files/Rep ort.pdf)</w:t>
      </w:r>
    </w:p>
    <w:p w:rsidR="008F044D" w:rsidRPr="008F044D" w:rsidRDefault="008F044D" w:rsidP="008F044D"/>
    <w:p w:rsidR="008F044D" w:rsidRPr="008F044D" w:rsidRDefault="008F044D" w:rsidP="008F044D">
      <w:r w:rsidRPr="008F044D">
        <w:t xml:space="preserve">From the earliest days of their development, accelerators have made critical contributions to the </w:t>
      </w:r>
    </w:p>
    <w:p w:rsidR="008F044D" w:rsidRPr="008F044D" w:rsidRDefault="008F044D" w:rsidP="008F044D">
      <w:r w:rsidRPr="008F044D">
        <w:t>AND</w:t>
      </w:r>
    </w:p>
    <w:p w:rsidR="008F044D" w:rsidRPr="008F044D" w:rsidRDefault="008F044D" w:rsidP="008F044D">
      <w:proofErr w:type="gramStart"/>
      <w:r w:rsidRPr="008F044D">
        <w:t>eliminate</w:t>
      </w:r>
      <w:proofErr w:type="gramEnd"/>
      <w:r w:rsidRPr="008F044D">
        <w:t xml:space="preserve"> the need for highly enriched uranium and nuclear reactor facilities for production.</w:t>
      </w:r>
    </w:p>
    <w:p w:rsidR="008F044D" w:rsidRPr="008F044D" w:rsidRDefault="008F044D" w:rsidP="008F044D">
      <w:r w:rsidRPr="008F044D">
        <w:t>Global nuclear war --- and causes space militarization and bioweapons use</w:t>
      </w:r>
    </w:p>
    <w:p w:rsidR="008F044D" w:rsidRPr="008F044D" w:rsidRDefault="008F044D" w:rsidP="008F044D">
      <w:r w:rsidRPr="008F044D">
        <w:t xml:space="preserve">Johnson 1 (Rebecca, Executive Director – Acronym Institute for Disarmament Diplomacy, </w:t>
      </w:r>
      <w:proofErr w:type="gramStart"/>
      <w:r w:rsidRPr="008F044D">
        <w:t>The</w:t>
      </w:r>
      <w:proofErr w:type="gramEnd"/>
      <w:r w:rsidRPr="008F044D">
        <w:t xml:space="preserve"> Guardian, 7-17, Lexis)</w:t>
      </w:r>
    </w:p>
    <w:p w:rsidR="008F044D" w:rsidRPr="008F044D" w:rsidRDefault="008F044D" w:rsidP="008F044D"/>
    <w:p w:rsidR="008F044D" w:rsidRPr="008F044D" w:rsidRDefault="008F044D" w:rsidP="008F044D">
      <w:r w:rsidRPr="008F044D">
        <w:t xml:space="preserve">Then the international arms control and non- proliferation regimes collapsed. Americans weren't bothered </w:t>
      </w:r>
    </w:p>
    <w:p w:rsidR="008F044D" w:rsidRPr="008F044D" w:rsidRDefault="008F044D" w:rsidP="008F044D">
      <w:r w:rsidRPr="008F044D">
        <w:t>AND</w:t>
      </w:r>
    </w:p>
    <w:p w:rsidR="008F044D" w:rsidRPr="008F044D" w:rsidRDefault="008F044D" w:rsidP="008F044D">
      <w:proofErr w:type="gramStart"/>
      <w:r w:rsidRPr="008F044D">
        <w:t>and</w:t>
      </w:r>
      <w:proofErr w:type="gramEnd"/>
      <w:r w:rsidRPr="008F044D">
        <w:t xml:space="preserve"> grumbling won't keep us safe. It is time to speak out.</w:t>
      </w:r>
    </w:p>
    <w:p w:rsidR="008F044D" w:rsidRPr="008F044D" w:rsidRDefault="008F044D" w:rsidP="008F044D"/>
    <w:p w:rsidR="008F044D" w:rsidRPr="008F044D" w:rsidRDefault="008F044D" w:rsidP="008F044D">
      <w:r w:rsidRPr="008F044D">
        <w:t xml:space="preserve">The impact is miscalculation, accidents, first strikes, and global nuclear war – multilateralism is </w:t>
      </w:r>
      <w:proofErr w:type="gramStart"/>
      <w:r w:rsidRPr="008F044D">
        <w:t>key</w:t>
      </w:r>
      <w:proofErr w:type="gramEnd"/>
      <w:r w:rsidRPr="008F044D">
        <w:t xml:space="preserve"> </w:t>
      </w:r>
    </w:p>
    <w:p w:rsidR="008F044D" w:rsidRPr="008F044D" w:rsidRDefault="008F044D" w:rsidP="008F044D">
      <w:r w:rsidRPr="008F044D">
        <w:t>Hitchens 08 – president of the Center for Defense Information (Theresa, “Space Wars - Coming to the Sky Near You?</w:t>
      </w:r>
      <w:proofErr w:type="gramStart"/>
      <w:r w:rsidRPr="008F044D">
        <w:t>”,</w:t>
      </w:r>
      <w:proofErr w:type="gramEnd"/>
      <w:r w:rsidRPr="008F044D">
        <w:t xml:space="preserve"> Scientific American, February, </w:t>
      </w:r>
      <w:hyperlink r:id="rId14" w:history="1">
        <w:r w:rsidRPr="008F044D">
          <w:rPr>
            <w:rStyle w:val="Hyperlink"/>
          </w:rPr>
          <w:t>http://www.sciam.com/article.cfm?id=space-wars-coming-to-the-sky-near-you</w:t>
        </w:r>
      </w:hyperlink>
      <w:r w:rsidRPr="008F044D">
        <w:t>)</w:t>
      </w:r>
    </w:p>
    <w:p w:rsidR="008F044D" w:rsidRPr="008F044D" w:rsidRDefault="008F044D" w:rsidP="008F044D">
      <w:r w:rsidRPr="008F044D">
        <w:t xml:space="preserve">Given the proliferation of spacefaring entities, proponents of a robust space warfare strategy believe </w:t>
      </w:r>
    </w:p>
    <w:p w:rsidR="008F044D" w:rsidRPr="008F044D" w:rsidRDefault="008F044D" w:rsidP="008F044D">
      <w:r w:rsidRPr="008F044D">
        <w:t>AND</w:t>
      </w:r>
    </w:p>
    <w:p w:rsidR="008F044D" w:rsidRPr="008F044D" w:rsidRDefault="008F044D" w:rsidP="008F044D">
      <w:proofErr w:type="gramStart"/>
      <w:r w:rsidRPr="008F044D">
        <w:t>would</w:t>
      </w:r>
      <w:proofErr w:type="gramEnd"/>
      <w:r w:rsidRPr="008F044D">
        <w:t xml:space="preserve"> ensue from such overt treaty violations could deter would-be violators.</w:t>
      </w:r>
    </w:p>
    <w:p w:rsidR="008F044D" w:rsidRPr="008F044D" w:rsidRDefault="008F044D" w:rsidP="008F044D"/>
    <w:p w:rsidR="008F044D" w:rsidRPr="008F044D" w:rsidRDefault="008F044D" w:rsidP="008F044D">
      <w:r w:rsidRPr="008F044D">
        <w:t xml:space="preserve">Countermeasures override deterrence and risk nuclear escalation making space control impossible – turns the case </w:t>
      </w:r>
    </w:p>
    <w:p w:rsidR="008F044D" w:rsidRPr="008F044D" w:rsidRDefault="008F044D" w:rsidP="008F044D">
      <w:r w:rsidRPr="008F044D">
        <w:t xml:space="preserve">Krepon et al, 11 – President of the Henry L. Stimson Center, also Theresa Hitchens, Director of the United Nations Institute for Disarmament Research and Michael Katz-Hyman, Research Associate at the Henry L. Stimson Center on the Space Security and South Asia Projects (Michael, Toward a Theory of Space Power: Selected Essays, February, </w:t>
      </w:r>
      <w:hyperlink r:id="rId15" w:history="1">
        <w:r w:rsidRPr="008F044D">
          <w:rPr>
            <w:rStyle w:val="Hyperlink"/>
          </w:rPr>
          <w:t>http://www.ndu.edu/press/lib/pdf/spacepower/spacepower.pdf</w:t>
        </w:r>
      </w:hyperlink>
      <w:r w:rsidRPr="008F044D">
        <w:t>)</w:t>
      </w:r>
    </w:p>
    <w:p w:rsidR="008F044D" w:rsidRPr="008F044D" w:rsidRDefault="008F044D" w:rsidP="008F044D">
      <w:r w:rsidRPr="008F044D">
        <w:t xml:space="preserve">While some have compared space to another "global commons," the high seas, </w:t>
      </w:r>
    </w:p>
    <w:p w:rsidR="008F044D" w:rsidRPr="008F044D" w:rsidRDefault="008F044D" w:rsidP="008F044D">
      <w:r w:rsidRPr="008F044D">
        <w:lastRenderedPageBreak/>
        <w:t>AND</w:t>
      </w:r>
    </w:p>
    <w:p w:rsidR="008F044D" w:rsidRPr="008F044D" w:rsidRDefault="008F044D" w:rsidP="008F044D">
      <w:r w:rsidRPr="008F044D">
        <w:t>S. spacepower will be undercut by the use of force in space.</w:t>
      </w:r>
    </w:p>
    <w:p w:rsidR="008F044D" w:rsidRPr="008F044D" w:rsidRDefault="008F044D" w:rsidP="008F044D"/>
    <w:p w:rsidR="008F044D" w:rsidRPr="008F044D" w:rsidRDefault="008F044D" w:rsidP="008F044D">
      <w:r w:rsidRPr="008F044D">
        <w:t xml:space="preserve">The terminal impact is extinction </w:t>
      </w:r>
    </w:p>
    <w:p w:rsidR="008F044D" w:rsidRPr="008F044D" w:rsidRDefault="008F044D" w:rsidP="008F044D">
      <w:r w:rsidRPr="008F044D">
        <w:t xml:space="preserve">Mitchell, et al. 01 – Associate Professor of Communication and Director of Debate at the University of Pittsburgh (Dr. Gordon, ISIS Briefing on Ballistic Missile Defence, “Missile Defence: Trans-Atlantic Diplomacy at a Crossroads”, No. 6 July, </w:t>
      </w:r>
      <w:hyperlink r:id="rId16" w:history="1">
        <w:r w:rsidRPr="008F044D">
          <w:rPr>
            <w:rStyle w:val="Hyperlink"/>
          </w:rPr>
          <w:t>http://www.isisuk.demon.co.uk/0811/isis/uk/bmd/no6.html</w:t>
        </w:r>
      </w:hyperlink>
      <w:r w:rsidRPr="008F044D">
        <w:t>)</w:t>
      </w:r>
    </w:p>
    <w:p w:rsidR="008F044D" w:rsidRPr="008F044D" w:rsidRDefault="008F044D" w:rsidP="008F044D">
      <w:r w:rsidRPr="008F044D">
        <w:t>A buildup of space weapons might begin with noble intentions of 'peace through strength' deterrence</w:t>
      </w:r>
    </w:p>
    <w:p w:rsidR="008F044D" w:rsidRPr="008F044D" w:rsidRDefault="008F044D" w:rsidP="008F044D">
      <w:r w:rsidRPr="008F044D">
        <w:t>AND</w:t>
      </w:r>
    </w:p>
    <w:p w:rsidR="008F044D" w:rsidRPr="008F044D" w:rsidRDefault="008F044D" w:rsidP="008F044D">
      <w:proofErr w:type="gramStart"/>
      <w:r w:rsidRPr="008F044D">
        <w:t>space</w:t>
      </w:r>
      <w:proofErr w:type="gramEnd"/>
      <w:r w:rsidRPr="008F044D">
        <w:t xml:space="preserve"> could plunge the world into the most destructive military conflict ever seen.</w:t>
      </w:r>
    </w:p>
    <w:p w:rsidR="008F044D" w:rsidRPr="008F044D" w:rsidRDefault="008F044D" w:rsidP="008F044D"/>
    <w:p w:rsidR="008F044D" w:rsidRPr="008F044D" w:rsidRDefault="008F044D" w:rsidP="008F044D">
      <w:r w:rsidRPr="008F044D">
        <w:t>Plan Text – 1AC</w:t>
      </w:r>
    </w:p>
    <w:p w:rsidR="008F044D" w:rsidRPr="008F044D" w:rsidRDefault="008F044D" w:rsidP="008F044D">
      <w:r w:rsidRPr="008F044D">
        <w:t>The United States federal government should offer Cuba the option to export Cuban nickel to the United States. </w:t>
      </w:r>
    </w:p>
    <w:p w:rsidR="008F044D" w:rsidRPr="008F044D" w:rsidRDefault="008F044D" w:rsidP="008F044D"/>
    <w:p w:rsidR="008F044D" w:rsidRPr="008F044D" w:rsidRDefault="008F044D" w:rsidP="008F044D">
      <w:r w:rsidRPr="008F044D">
        <w:t>Solvency – 1AC</w:t>
      </w:r>
    </w:p>
    <w:p w:rsidR="008F044D" w:rsidRPr="008F044D" w:rsidRDefault="008F044D" w:rsidP="008F044D">
      <w:r w:rsidRPr="008F044D">
        <w:t xml:space="preserve">Pervasive US engagement in Latin America now </w:t>
      </w:r>
    </w:p>
    <w:p w:rsidR="008F044D" w:rsidRPr="008F044D" w:rsidRDefault="008F044D" w:rsidP="008F044D">
      <w:r w:rsidRPr="008F044D">
        <w:t>Duddy, 13 (Patrick, U.S. ambassador to Venezuela from 2007 until 2010 and is currently visiting senior lecturer at Duke University, and Frank O. Mora, incoming director of the Latin American and Caribbean Center, Florida International University, and former deputy assistant secretary of Defense, Western Hemisphere, “Latin America: Is U.S. influence waning?; WESTERN HEMISPHERE,” The Miami Herald, 5/1/13, lexis,)</w:t>
      </w:r>
    </w:p>
    <w:p w:rsidR="008F044D" w:rsidRPr="008F044D" w:rsidRDefault="008F044D" w:rsidP="008F044D">
      <w:r w:rsidRPr="008F044D">
        <w:t xml:space="preserve">As President Obama travels to Mexico and Costa Rica, it’s likely the pundits will </w:t>
      </w:r>
    </w:p>
    <w:p w:rsidR="008F044D" w:rsidRPr="008F044D" w:rsidRDefault="008F044D" w:rsidP="008F044D">
      <w:r w:rsidRPr="008F044D">
        <w:t>AND</w:t>
      </w:r>
    </w:p>
    <w:p w:rsidR="008F044D" w:rsidRPr="008F044D" w:rsidRDefault="008F044D" w:rsidP="008F044D">
      <w:r w:rsidRPr="008F044D">
        <w:t>S. nonimmigrant visas every year, including many thousands of Chávez loyalists.</w:t>
      </w:r>
    </w:p>
    <w:p w:rsidR="008F044D" w:rsidRPr="008F044D" w:rsidRDefault="008F044D" w:rsidP="008F044D"/>
    <w:p w:rsidR="008F044D" w:rsidRPr="008F044D" w:rsidRDefault="008F044D" w:rsidP="008F044D">
      <w:r w:rsidRPr="008F044D">
        <w:t>There’s engagement in Cuba now</w:t>
      </w:r>
    </w:p>
    <w:p w:rsidR="008F044D" w:rsidRPr="008F044D" w:rsidRDefault="008F044D" w:rsidP="008F044D">
      <w:r w:rsidRPr="008F044D">
        <w:t xml:space="preserve">Herald-Tribune 6/21/13 </w:t>
      </w:r>
      <w:hyperlink r:id="rId17" w:history="1">
        <w:r w:rsidRPr="008F044D">
          <w:rPr>
            <w:rStyle w:val="Hyperlink"/>
          </w:rPr>
          <w:t>http://www.heraldtribune.com/article/20130621/WIRE/130629941?tc=ar</w:t>
        </w:r>
      </w:hyperlink>
    </w:p>
    <w:p w:rsidR="008F044D" w:rsidRPr="008F044D" w:rsidRDefault="008F044D" w:rsidP="008F044D">
      <w:r w:rsidRPr="008F044D">
        <w:t xml:space="preserve">They've hardly become allies, but Cuba and the U.S. have taken </w:t>
      </w:r>
    </w:p>
    <w:p w:rsidR="008F044D" w:rsidRPr="008F044D" w:rsidRDefault="008F044D" w:rsidP="008F044D">
      <w:r w:rsidRPr="008F044D">
        <w:t>AND</w:t>
      </w:r>
    </w:p>
    <w:p w:rsidR="000022F2" w:rsidRPr="008F044D" w:rsidRDefault="008F044D" w:rsidP="008F044D">
      <w:proofErr w:type="gramStart"/>
      <w:r w:rsidRPr="008F044D">
        <w:t>and</w:t>
      </w:r>
      <w:proofErr w:type="gramEnd"/>
      <w:r w:rsidRPr="008F044D">
        <w:t xml:space="preserve"> also may have lessened Havana's worries about the threat posed by dissidents.</w:t>
      </w:r>
    </w:p>
    <w:sectPr w:rsidR="000022F2" w:rsidRPr="008F04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44D" w:rsidRDefault="008F044D" w:rsidP="005F5576">
      <w:r>
        <w:separator/>
      </w:r>
    </w:p>
  </w:endnote>
  <w:endnote w:type="continuationSeparator" w:id="0">
    <w:p w:rsidR="008F044D" w:rsidRDefault="008F044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44D" w:rsidRDefault="008F044D" w:rsidP="005F5576">
      <w:r>
        <w:separator/>
      </w:r>
    </w:p>
  </w:footnote>
  <w:footnote w:type="continuationSeparator" w:id="0">
    <w:p w:rsidR="008F044D" w:rsidRDefault="008F044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37260"/>
    <w:multiLevelType w:val="hybridMultilevel"/>
    <w:tmpl w:val="37DEA7A0"/>
    <w:lvl w:ilvl="0" w:tplc="56C66EC6">
      <w:start w:val="859"/>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44D"/>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044D"/>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10CB"/>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711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Char, Char Char Char Char Char Char Char,Tag Char Char,Bold Cite,Cite 1,Read Char,Heading 3 Char1 Char Char,Heading 3 Char Char1 Char Char,Read Char Ch,Text 7,3: Cite,CardStyl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Char Char, Char Char Char Char Char Char Char Char,Tag Char Char Char,Bold Cite Char,Cite 1 Char,Read Char Char,Heading 3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cite,B"/>
    <w:basedOn w:val="DefaultParagraphFont"/>
    <w:uiPriority w:val="1"/>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4"/>
    <w:rsid w:val="00D176BE"/>
    <w:rPr>
      <w:rFonts w:ascii="Georgia" w:eastAsiaTheme="majorEastAsia" w:hAnsi="Georgia" w:cstheme="majorBidi"/>
      <w:b/>
      <w:bCs/>
      <w:iCs/>
    </w:rPr>
  </w:style>
  <w:style w:type="paragraph" w:styleId="ListParagraph">
    <w:name w:val="List Paragraph"/>
    <w:basedOn w:val="Normal"/>
    <w:uiPriority w:val="34"/>
    <w:qFormat/>
    <w:rsid w:val="008F044D"/>
    <w:pPr>
      <w:ind w:left="720"/>
      <w:contextualSpacing/>
    </w:pPr>
    <w:rPr>
      <w:rFonts w:ascii="Times New Roman" w:eastAsia="Calibri" w:hAnsi="Times New Roman" w:cs="Times New Roman"/>
      <w:sz w:val="20"/>
    </w:rPr>
  </w:style>
  <w:style w:type="paragraph" w:customStyle="1" w:styleId="Analytic">
    <w:name w:val="Analytic"/>
    <w:basedOn w:val="Heading4"/>
    <w:qFormat/>
    <w:rsid w:val="008F044D"/>
  </w:style>
  <w:style w:type="character" w:customStyle="1" w:styleId="apple-converted-space">
    <w:name w:val="apple-converted-space"/>
    <w:basedOn w:val="DefaultParagraphFont"/>
    <w:rsid w:val="008F044D"/>
  </w:style>
  <w:style w:type="character" w:customStyle="1" w:styleId="il">
    <w:name w:val="il"/>
    <w:basedOn w:val="DefaultParagraphFont"/>
    <w:rsid w:val="008F044D"/>
  </w:style>
  <w:style w:type="paragraph" w:customStyle="1" w:styleId="card">
    <w:name w:val="card"/>
    <w:basedOn w:val="Normal"/>
    <w:next w:val="Normal"/>
    <w:link w:val="cardChar"/>
    <w:uiPriority w:val="1"/>
    <w:qFormat/>
    <w:rsid w:val="008F044D"/>
    <w:pPr>
      <w:ind w:left="288" w:right="288"/>
    </w:pPr>
    <w:rPr>
      <w:rFonts w:eastAsia="Times New Roman"/>
    </w:rPr>
  </w:style>
  <w:style w:type="character" w:customStyle="1" w:styleId="cardChar">
    <w:name w:val="card Char"/>
    <w:link w:val="card"/>
    <w:uiPriority w:val="1"/>
    <w:rsid w:val="008F044D"/>
    <w:rPr>
      <w:rFonts w:ascii="Georgia" w:eastAsia="Times New Roman" w:hAnsi="Georgia" w:cs="Calibri"/>
    </w:rPr>
  </w:style>
  <w:style w:type="character" w:customStyle="1" w:styleId="underline">
    <w:name w:val="underline"/>
    <w:link w:val="textbold"/>
    <w:qFormat/>
    <w:rsid w:val="008F044D"/>
  </w:style>
  <w:style w:type="paragraph" w:customStyle="1" w:styleId="textbold">
    <w:name w:val="text bold"/>
    <w:basedOn w:val="Normal"/>
    <w:link w:val="underline"/>
    <w:qFormat/>
    <w:rsid w:val="008F044D"/>
    <w:pPr>
      <w:ind w:left="720"/>
      <w:jc w:val="both"/>
    </w:pPr>
    <w:rPr>
      <w:rFonts w:asciiTheme="minorHAnsi" w:hAnsiTheme="minorHAnsi" w:cstheme="minorBidi"/>
    </w:rPr>
  </w:style>
  <w:style w:type="character" w:styleId="IntenseEmphasis">
    <w:name w:val="Intense Emphasis"/>
    <w:aliases w:val="Intense Emphasis5,9.5 pt"/>
    <w:uiPriority w:val="6"/>
    <w:qFormat/>
    <w:rsid w:val="008F044D"/>
    <w:rPr>
      <w:b/>
      <w:bCs/>
      <w:u w:val="single"/>
    </w:rPr>
  </w:style>
  <w:style w:type="character" w:customStyle="1" w:styleId="StyleStyle411ptChar">
    <w:name w:val="Style Style4 + 11 pt Char"/>
    <w:link w:val="StyleStyle411pt"/>
    <w:locked/>
    <w:rsid w:val="008F044D"/>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rsid w:val="008F044D"/>
    <w:rPr>
      <w:rFonts w:ascii="Times New Roman" w:eastAsia="Times New Roman" w:hAnsi="Times New Roman" w:cs="Times New Roman"/>
      <w:szCs w:val="24"/>
      <w:u w:val="single"/>
    </w:rPr>
  </w:style>
  <w:style w:type="character" w:customStyle="1" w:styleId="Style11pt">
    <w:name w:val="Style 11 pt"/>
    <w:rsid w:val="008F044D"/>
    <w:rPr>
      <w:sz w:val="20"/>
    </w:rPr>
  </w:style>
  <w:style w:type="character" w:styleId="Strong">
    <w:name w:val="Strong"/>
    <w:basedOn w:val="DefaultParagraphFont"/>
    <w:uiPriority w:val="22"/>
    <w:qFormat/>
    <w:rsid w:val="008F044D"/>
    <w:rPr>
      <w:b/>
      <w:bCs/>
    </w:rPr>
  </w:style>
  <w:style w:type="paragraph" w:styleId="Title">
    <w:name w:val="Title"/>
    <w:aliases w:val="UNDERLINE"/>
    <w:basedOn w:val="Normal"/>
    <w:next w:val="Normal"/>
    <w:link w:val="TitleChar"/>
    <w:uiPriority w:val="10"/>
    <w:qFormat/>
    <w:rsid w:val="008F044D"/>
    <w:pPr>
      <w:pBdr>
        <w:bottom w:val="single" w:sz="8" w:space="4" w:color="4F81BD"/>
      </w:pBdr>
      <w:spacing w:after="300"/>
      <w:contextualSpacing/>
    </w:pPr>
    <w:rPr>
      <w:rFonts w:ascii="Calibri" w:eastAsia="Calibri" w:hAnsi="Calibri" w:cs="Times New Roman"/>
      <w:sz w:val="20"/>
      <w:szCs w:val="20"/>
      <w:u w:val="single"/>
    </w:rPr>
  </w:style>
  <w:style w:type="character" w:customStyle="1" w:styleId="TitleChar">
    <w:name w:val="Title Char"/>
    <w:aliases w:val="UNDERLINE Char"/>
    <w:basedOn w:val="DefaultParagraphFont"/>
    <w:link w:val="Title"/>
    <w:uiPriority w:val="10"/>
    <w:qFormat/>
    <w:rsid w:val="008F044D"/>
    <w:rPr>
      <w:rFonts w:ascii="Calibri" w:eastAsia="Calibri" w:hAnsi="Calibri" w:cs="Times New Roman"/>
      <w:sz w:val="20"/>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Char, Char Char Char Char Char Char Char,Tag Char Char,Bold Cite,Cite 1,Read Char,Heading 3 Char1 Char Char,Heading 3 Char Char1 Char Char,Read Char Ch,Text 7,3: Cite,CardStyl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Char Char, Char Char Char Char Char Char Char Char,Tag Char Char Char,Bold Cite Char,Cite 1 Char,Read Char Char,Heading 3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cite,B"/>
    <w:basedOn w:val="DefaultParagraphFont"/>
    <w:uiPriority w:val="1"/>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4"/>
    <w:rsid w:val="00D176BE"/>
    <w:rPr>
      <w:rFonts w:ascii="Georgia" w:eastAsiaTheme="majorEastAsia" w:hAnsi="Georgia" w:cstheme="majorBidi"/>
      <w:b/>
      <w:bCs/>
      <w:iCs/>
    </w:rPr>
  </w:style>
  <w:style w:type="paragraph" w:styleId="ListParagraph">
    <w:name w:val="List Paragraph"/>
    <w:basedOn w:val="Normal"/>
    <w:uiPriority w:val="34"/>
    <w:qFormat/>
    <w:rsid w:val="008F044D"/>
    <w:pPr>
      <w:ind w:left="720"/>
      <w:contextualSpacing/>
    </w:pPr>
    <w:rPr>
      <w:rFonts w:ascii="Times New Roman" w:eastAsia="Calibri" w:hAnsi="Times New Roman" w:cs="Times New Roman"/>
      <w:sz w:val="20"/>
    </w:rPr>
  </w:style>
  <w:style w:type="paragraph" w:customStyle="1" w:styleId="Analytic">
    <w:name w:val="Analytic"/>
    <w:basedOn w:val="Heading4"/>
    <w:qFormat/>
    <w:rsid w:val="008F044D"/>
  </w:style>
  <w:style w:type="character" w:customStyle="1" w:styleId="apple-converted-space">
    <w:name w:val="apple-converted-space"/>
    <w:basedOn w:val="DefaultParagraphFont"/>
    <w:rsid w:val="008F044D"/>
  </w:style>
  <w:style w:type="character" w:customStyle="1" w:styleId="il">
    <w:name w:val="il"/>
    <w:basedOn w:val="DefaultParagraphFont"/>
    <w:rsid w:val="008F044D"/>
  </w:style>
  <w:style w:type="paragraph" w:customStyle="1" w:styleId="card">
    <w:name w:val="card"/>
    <w:basedOn w:val="Normal"/>
    <w:next w:val="Normal"/>
    <w:link w:val="cardChar"/>
    <w:uiPriority w:val="1"/>
    <w:qFormat/>
    <w:rsid w:val="008F044D"/>
    <w:pPr>
      <w:ind w:left="288" w:right="288"/>
    </w:pPr>
    <w:rPr>
      <w:rFonts w:eastAsia="Times New Roman"/>
    </w:rPr>
  </w:style>
  <w:style w:type="character" w:customStyle="1" w:styleId="cardChar">
    <w:name w:val="card Char"/>
    <w:link w:val="card"/>
    <w:uiPriority w:val="1"/>
    <w:rsid w:val="008F044D"/>
    <w:rPr>
      <w:rFonts w:ascii="Georgia" w:eastAsia="Times New Roman" w:hAnsi="Georgia" w:cs="Calibri"/>
    </w:rPr>
  </w:style>
  <w:style w:type="character" w:customStyle="1" w:styleId="underline">
    <w:name w:val="underline"/>
    <w:link w:val="textbold"/>
    <w:qFormat/>
    <w:rsid w:val="008F044D"/>
  </w:style>
  <w:style w:type="paragraph" w:customStyle="1" w:styleId="textbold">
    <w:name w:val="text bold"/>
    <w:basedOn w:val="Normal"/>
    <w:link w:val="underline"/>
    <w:qFormat/>
    <w:rsid w:val="008F044D"/>
    <w:pPr>
      <w:ind w:left="720"/>
      <w:jc w:val="both"/>
    </w:pPr>
    <w:rPr>
      <w:rFonts w:asciiTheme="minorHAnsi" w:hAnsiTheme="minorHAnsi" w:cstheme="minorBidi"/>
    </w:rPr>
  </w:style>
  <w:style w:type="character" w:styleId="IntenseEmphasis">
    <w:name w:val="Intense Emphasis"/>
    <w:aliases w:val="Intense Emphasis5,9.5 pt"/>
    <w:uiPriority w:val="6"/>
    <w:qFormat/>
    <w:rsid w:val="008F044D"/>
    <w:rPr>
      <w:b/>
      <w:bCs/>
      <w:u w:val="single"/>
    </w:rPr>
  </w:style>
  <w:style w:type="character" w:customStyle="1" w:styleId="StyleStyle411ptChar">
    <w:name w:val="Style Style4 + 11 pt Char"/>
    <w:link w:val="StyleStyle411pt"/>
    <w:locked/>
    <w:rsid w:val="008F044D"/>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rsid w:val="008F044D"/>
    <w:rPr>
      <w:rFonts w:ascii="Times New Roman" w:eastAsia="Times New Roman" w:hAnsi="Times New Roman" w:cs="Times New Roman"/>
      <w:szCs w:val="24"/>
      <w:u w:val="single"/>
    </w:rPr>
  </w:style>
  <w:style w:type="character" w:customStyle="1" w:styleId="Style11pt">
    <w:name w:val="Style 11 pt"/>
    <w:rsid w:val="008F044D"/>
    <w:rPr>
      <w:sz w:val="20"/>
    </w:rPr>
  </w:style>
  <w:style w:type="character" w:styleId="Strong">
    <w:name w:val="Strong"/>
    <w:basedOn w:val="DefaultParagraphFont"/>
    <w:uiPriority w:val="22"/>
    <w:qFormat/>
    <w:rsid w:val="008F044D"/>
    <w:rPr>
      <w:b/>
      <w:bCs/>
    </w:rPr>
  </w:style>
  <w:style w:type="paragraph" w:styleId="Title">
    <w:name w:val="Title"/>
    <w:aliases w:val="UNDERLINE"/>
    <w:basedOn w:val="Normal"/>
    <w:next w:val="Normal"/>
    <w:link w:val="TitleChar"/>
    <w:uiPriority w:val="10"/>
    <w:qFormat/>
    <w:rsid w:val="008F044D"/>
    <w:pPr>
      <w:pBdr>
        <w:bottom w:val="single" w:sz="8" w:space="4" w:color="4F81BD"/>
      </w:pBdr>
      <w:spacing w:after="300"/>
      <w:contextualSpacing/>
    </w:pPr>
    <w:rPr>
      <w:rFonts w:ascii="Calibri" w:eastAsia="Calibri" w:hAnsi="Calibri" w:cs="Times New Roman"/>
      <w:sz w:val="20"/>
      <w:szCs w:val="20"/>
      <w:u w:val="single"/>
    </w:rPr>
  </w:style>
  <w:style w:type="character" w:customStyle="1" w:styleId="TitleChar">
    <w:name w:val="Title Char"/>
    <w:aliases w:val="UNDERLINE Char"/>
    <w:basedOn w:val="DefaultParagraphFont"/>
    <w:link w:val="Title"/>
    <w:uiPriority w:val="10"/>
    <w:qFormat/>
    <w:rsid w:val="008F044D"/>
    <w:rPr>
      <w:rFonts w:ascii="Calibri" w:eastAsia="Calibri" w:hAnsi="Calibri" w:cs="Times New Roman"/>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gbioworld.org/biotech-info/articles/biotech-art/best_option.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growth.newamerica.net/sites/newamerica.net/files/policydocs/Lind,%20Michael%20and%20Freedman,%20Joshua%20-%20NAF%20-%20Value%20Added%20America%27s%20Manufacturing%20Future.pdf" TargetMode="External"/><Relationship Id="rId17" Type="http://schemas.openxmlformats.org/officeDocument/2006/relationships/hyperlink" Target="http://www.heraldtribune.com/article/20130621/WIRE/130629941?tc=ar" TargetMode="External"/><Relationship Id="rId2" Type="http://schemas.openxmlformats.org/officeDocument/2006/relationships/customXml" Target="../customXml/item2.xml"/><Relationship Id="rId16" Type="http://schemas.openxmlformats.org/officeDocument/2006/relationships/hyperlink" Target="http://www.isisuk.demon.co.uk/0811/isis/uk/bmd/no6.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zacks.com/commentary/29088/machinery-industry-stock-outlook-sept-2013" TargetMode="External"/><Relationship Id="rId5" Type="http://schemas.openxmlformats.org/officeDocument/2006/relationships/styles" Target="styles.xml"/><Relationship Id="rId15" Type="http://schemas.openxmlformats.org/officeDocument/2006/relationships/hyperlink" Target="http://www.ndu.edu/press/lib/pdf/spacepower/spacepower.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ciam.com/article.cfm?id=space-wars-coming-to-the-sky-near-yo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rek%20Cho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Pages>
  <Words>1999</Words>
  <Characters>13956</Characters>
  <Application>Microsoft Office Word</Application>
  <DocSecurity>0</DocSecurity>
  <Lines>116</Lines>
  <Paragraphs>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Choi</dc:creator>
  <cp:lastModifiedBy>Derek Choi</cp:lastModifiedBy>
  <cp:revision>1</cp:revision>
  <dcterms:created xsi:type="dcterms:W3CDTF">2013-10-21T03:53:00Z</dcterms:created>
  <dcterms:modified xsi:type="dcterms:W3CDTF">2013-10-21T03:54:00Z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