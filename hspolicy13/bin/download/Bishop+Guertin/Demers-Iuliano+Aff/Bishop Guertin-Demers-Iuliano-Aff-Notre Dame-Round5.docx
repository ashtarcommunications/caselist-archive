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945424" w:rsidRPr="00945424" w:rsidRDefault="00945424" w:rsidP="00945424">
      <w:pPr>
        <w:pStyle w:val="Heading3"/>
      </w:pPr>
      <w:r>
        <w:lastRenderedPageBreak/>
        <w:t>1AC</w:t>
      </w:r>
    </w:p>
    <w:p w:rsidR="00945424" w:rsidRPr="00581BB2" w:rsidRDefault="00945424" w:rsidP="00945424">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945424" w:rsidRPr="00581BB2" w:rsidRDefault="00945424" w:rsidP="00945424">
      <w:pPr>
        <w:pStyle w:val="Analytic"/>
        <w:spacing w:before="0"/>
      </w:pPr>
      <w:proofErr w:type="spellStart"/>
      <w:r w:rsidRPr="00581BB2">
        <w:t>Certifican</w:t>
      </w:r>
      <w:proofErr w:type="spellEnd"/>
      <w:r w:rsidRPr="00581BB2">
        <w:t xml:space="preserve"> los gringos</w:t>
      </w:r>
    </w:p>
    <w:p w:rsidR="00945424" w:rsidRPr="00581BB2" w:rsidRDefault="00945424" w:rsidP="00945424">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945424" w:rsidRPr="00581BB2" w:rsidRDefault="00945424" w:rsidP="00945424">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945424" w:rsidRPr="00581BB2" w:rsidRDefault="00945424" w:rsidP="00945424">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945424" w:rsidRPr="00581BB2" w:rsidRDefault="00945424" w:rsidP="00945424">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945424" w:rsidRPr="00581BB2" w:rsidRDefault="00945424" w:rsidP="00945424">
      <w:pPr>
        <w:pStyle w:val="Analytic"/>
        <w:spacing w:before="0"/>
      </w:pPr>
    </w:p>
    <w:p w:rsidR="00945424" w:rsidRPr="00581BB2" w:rsidRDefault="00945424" w:rsidP="00945424">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945424" w:rsidRPr="00581BB2" w:rsidRDefault="00945424" w:rsidP="00945424">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945424" w:rsidRPr="00581BB2" w:rsidRDefault="00945424" w:rsidP="00945424">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945424" w:rsidRPr="00581BB2" w:rsidRDefault="00945424" w:rsidP="00945424">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945424" w:rsidRPr="00581BB2" w:rsidRDefault="00945424" w:rsidP="00945424">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945424" w:rsidRPr="00581BB2" w:rsidRDefault="00945424" w:rsidP="00945424">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945424" w:rsidRPr="00581BB2" w:rsidRDefault="00945424" w:rsidP="00945424">
      <w:pPr>
        <w:pStyle w:val="Analytic"/>
        <w:spacing w:before="0"/>
      </w:pPr>
    </w:p>
    <w:p w:rsidR="00945424" w:rsidRPr="00581BB2" w:rsidRDefault="00945424" w:rsidP="00945424">
      <w:pPr>
        <w:pStyle w:val="Analytic"/>
        <w:spacing w:before="0"/>
      </w:pPr>
      <w:r w:rsidRPr="00581BB2">
        <w:t>Different countries are</w:t>
      </w:r>
    </w:p>
    <w:p w:rsidR="00945424" w:rsidRPr="00581BB2" w:rsidRDefault="00945424" w:rsidP="00945424">
      <w:pPr>
        <w:pStyle w:val="Analytic"/>
        <w:spacing w:before="0"/>
      </w:pPr>
      <w:r w:rsidRPr="00581BB2">
        <w:t>Certified by the gringos</w:t>
      </w:r>
    </w:p>
    <w:p w:rsidR="00945424" w:rsidRPr="00581BB2" w:rsidRDefault="00945424" w:rsidP="00945424">
      <w:pPr>
        <w:pStyle w:val="Analytic"/>
        <w:spacing w:before="0"/>
      </w:pPr>
      <w:r w:rsidRPr="00581BB2">
        <w:t>They do not want drugs there</w:t>
      </w:r>
    </w:p>
    <w:p w:rsidR="00945424" w:rsidRPr="00581BB2" w:rsidRDefault="00945424" w:rsidP="00945424">
      <w:pPr>
        <w:pStyle w:val="Analytic"/>
        <w:spacing w:before="0"/>
      </w:pPr>
      <w:r w:rsidRPr="00581BB2">
        <w:t>For they say that is a danger</w:t>
      </w:r>
    </w:p>
    <w:p w:rsidR="00945424" w:rsidRPr="00581BB2" w:rsidRDefault="00945424" w:rsidP="00945424">
      <w:pPr>
        <w:pStyle w:val="Analytic"/>
        <w:spacing w:before="0"/>
      </w:pPr>
      <w:r w:rsidRPr="00581BB2">
        <w:t>Tell me who certifies</w:t>
      </w:r>
    </w:p>
    <w:p w:rsidR="00945424" w:rsidRPr="00581BB2" w:rsidRDefault="00945424" w:rsidP="00945424">
      <w:pPr>
        <w:pStyle w:val="Analytic"/>
        <w:spacing w:before="0"/>
      </w:pPr>
      <w:proofErr w:type="gramStart"/>
      <w:r w:rsidRPr="00581BB2">
        <w:t>The United States?</w:t>
      </w:r>
      <w:proofErr w:type="gramEnd"/>
    </w:p>
    <w:p w:rsidR="00945424" w:rsidRPr="00581BB2" w:rsidRDefault="00945424" w:rsidP="00945424">
      <w:pPr>
        <w:pStyle w:val="Analytic"/>
        <w:spacing w:before="0"/>
      </w:pPr>
    </w:p>
    <w:p w:rsidR="00945424" w:rsidRPr="00581BB2" w:rsidRDefault="00945424" w:rsidP="00945424">
      <w:pPr>
        <w:pStyle w:val="Analytic"/>
        <w:spacing w:before="0"/>
      </w:pPr>
      <w:r w:rsidRPr="00581BB2">
        <w:t xml:space="preserve">To catch the </w:t>
      </w:r>
      <w:proofErr w:type="spellStart"/>
      <w:r w:rsidRPr="00581BB2">
        <w:t>narcos</w:t>
      </w:r>
      <w:proofErr w:type="spellEnd"/>
    </w:p>
    <w:p w:rsidR="00945424" w:rsidRPr="00581BB2" w:rsidRDefault="00945424" w:rsidP="00945424">
      <w:pPr>
        <w:pStyle w:val="Analytic"/>
        <w:spacing w:before="0"/>
      </w:pPr>
      <w:r w:rsidRPr="00581BB2">
        <w:t>Mexico has been straight.</w:t>
      </w:r>
    </w:p>
    <w:p w:rsidR="00945424" w:rsidRPr="00581BB2" w:rsidRDefault="00945424" w:rsidP="00945424">
      <w:pPr>
        <w:pStyle w:val="Analytic"/>
        <w:spacing w:before="0"/>
      </w:pPr>
      <w:r w:rsidRPr="00581BB2">
        <w:t>The Americans buy coke</w:t>
      </w:r>
    </w:p>
    <w:p w:rsidR="00945424" w:rsidRPr="00581BB2" w:rsidRDefault="00945424" w:rsidP="00945424">
      <w:pPr>
        <w:pStyle w:val="Analytic"/>
        <w:spacing w:before="0"/>
      </w:pPr>
      <w:r w:rsidRPr="00581BB2">
        <w:t>They pay it at any price.</w:t>
      </w:r>
    </w:p>
    <w:p w:rsidR="00945424" w:rsidRPr="00581BB2" w:rsidRDefault="00945424" w:rsidP="00945424">
      <w:pPr>
        <w:pStyle w:val="Analytic"/>
        <w:spacing w:before="0"/>
      </w:pPr>
      <w:r w:rsidRPr="00581BB2">
        <w:t>They do not want drugs to exist</w:t>
      </w:r>
    </w:p>
    <w:p w:rsidR="00945424" w:rsidRDefault="00945424" w:rsidP="00945424">
      <w:pPr>
        <w:pStyle w:val="Analytic"/>
        <w:spacing w:before="0"/>
      </w:pPr>
      <w:r>
        <w:t xml:space="preserve">But give </w:t>
      </w:r>
      <w:proofErr w:type="gramStart"/>
      <w:r>
        <w:t>themselves</w:t>
      </w:r>
      <w:proofErr w:type="gramEnd"/>
      <w:r>
        <w:t xml:space="preserve"> privilege</w:t>
      </w:r>
    </w:p>
    <w:p w:rsidR="00945424" w:rsidRDefault="00945424" w:rsidP="00945424"/>
    <w:p w:rsidR="00DB009F" w:rsidRPr="00945424" w:rsidRDefault="00DB009F" w:rsidP="00945424">
      <w:r w:rsidRPr="00945424">
        <w:t>(</w:t>
      </w:r>
      <w:proofErr w:type="gramStart"/>
      <w:r w:rsidRPr="00945424">
        <w:t>from</w:t>
      </w:r>
      <w:proofErr w:type="gramEnd"/>
      <w:r w:rsidRPr="00945424">
        <w:t xml:space="preserve"> “El General” by Los </w:t>
      </w:r>
      <w:proofErr w:type="spellStart"/>
      <w:r w:rsidRPr="00945424">
        <w:t>Tigres</w:t>
      </w:r>
      <w:proofErr w:type="spellEnd"/>
      <w:r w:rsidRPr="00945424">
        <w:t xml:space="preserve"> del Norte, translation in “Criminals and enemies? The Mexican drug trafficker in official discourse and in </w:t>
      </w:r>
      <w:proofErr w:type="spellStart"/>
      <w:r w:rsidRPr="00945424">
        <w:t>narcocorridos</w:t>
      </w:r>
      <w:proofErr w:type="spellEnd"/>
      <w:r w:rsidRPr="00945424">
        <w:t xml:space="preserve">” by Alejandro </w:t>
      </w:r>
      <w:proofErr w:type="spellStart"/>
      <w:r w:rsidRPr="00945424">
        <w:t>Lajous</w:t>
      </w:r>
      <w:proofErr w:type="spellEnd"/>
      <w:r w:rsidRPr="00945424">
        <w:t>)</w:t>
      </w:r>
    </w:p>
    <w:p w:rsidR="00DB009F" w:rsidRPr="00581BB2" w:rsidRDefault="00DB009F" w:rsidP="00DB009F">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proofErr w:type="spellStart"/>
      <w:r w:rsidRPr="00581BB2">
        <w:rPr>
          <w:rStyle w:val="Cite"/>
        </w:rPr>
        <w:t>Freidersdorf</w:t>
      </w:r>
      <w:proofErr w:type="spellEnd"/>
      <w:r w:rsidRPr="00581BB2">
        <w:rPr>
          <w:rStyle w:val="Cite"/>
        </w:rPr>
        <w:t>, 13</w:t>
      </w:r>
    </w:p>
    <w:p w:rsidR="00DB009F" w:rsidRPr="00581BB2" w:rsidRDefault="00DB009F" w:rsidP="00DB009F">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3D66E0">
        <w:rPr>
          <w:sz w:val="22"/>
          <w:highlight w:val="red"/>
          <w:u w:val="single"/>
        </w:rPr>
        <w:t>the U.S. has been operating surveillance drones in Mexico, providing air support for the</w:t>
      </w:r>
      <w:r w:rsidRPr="00581BB2">
        <w:t xml:space="preserve"> Mexican </w:t>
      </w:r>
      <w:r w:rsidRPr="003D66E0">
        <w:rPr>
          <w:sz w:val="22"/>
          <w:highlight w:val="red"/>
          <w:u w:val="single"/>
        </w:rPr>
        <w:t>military, tracking</w:t>
      </w:r>
      <w:r w:rsidRPr="00581BB2">
        <w:rPr>
          <w:sz w:val="22"/>
          <w:u w:val="single"/>
        </w:rPr>
        <w:t xml:space="preserve"> the movements of Mexican </w:t>
      </w:r>
      <w:r w:rsidRPr="003D66E0">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w:t>
      </w:r>
      <w:r w:rsidRPr="00581BB2">
        <w:rPr>
          <w:sz w:val="22"/>
          <w:u w:val="single"/>
        </w:rPr>
        <w:lastRenderedPageBreak/>
        <w:t xml:space="preserve">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3D66E0">
        <w:rPr>
          <w:sz w:val="22"/>
          <w:highlight w:val="red"/>
          <w:u w:val="single"/>
        </w:rPr>
        <w:t>For the past seven years, Mexico and the U</w:t>
      </w:r>
      <w:r w:rsidRPr="00581BB2">
        <w:t xml:space="preserve">nited </w:t>
      </w:r>
      <w:r w:rsidRPr="003D66E0">
        <w:rPr>
          <w:sz w:val="22"/>
          <w:highlight w:val="red"/>
          <w:u w:val="single"/>
        </w:rPr>
        <w:t>S</w:t>
      </w:r>
      <w:r w:rsidRPr="00581BB2">
        <w:t xml:space="preserve">tates have put aside their tension-filled history on security matters to </w:t>
      </w:r>
      <w:r w:rsidRPr="003D66E0">
        <w:rPr>
          <w:sz w:val="22"/>
          <w:highlight w:val="red"/>
          <w:u w:val="single"/>
        </w:rPr>
        <w:t>forge an unparalleled alliance against</w:t>
      </w:r>
      <w:r w:rsidRPr="00581BB2">
        <w:rPr>
          <w:sz w:val="22"/>
          <w:u w:val="single"/>
        </w:rPr>
        <w:t xml:space="preserve"> Mexico's </w:t>
      </w:r>
      <w:r w:rsidRPr="003D66E0">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3D66E0">
        <w:rPr>
          <w:sz w:val="22"/>
          <w:highlight w:val="red"/>
          <w:u w:val="single"/>
        </w:rPr>
        <w:t>fighting cartel leaders has</w:t>
      </w:r>
      <w:r w:rsidRPr="00581BB2">
        <w:t xml:space="preserve"> also </w:t>
      </w:r>
      <w:r w:rsidRPr="003D66E0">
        <w:rPr>
          <w:sz w:val="22"/>
          <w:highlight w:val="red"/>
          <w:u w:val="single"/>
        </w:rPr>
        <w:t>helped</w:t>
      </w:r>
      <w:r w:rsidRPr="00581BB2">
        <w:rPr>
          <w:sz w:val="22"/>
          <w:u w:val="single"/>
        </w:rPr>
        <w:t xml:space="preserve"> to </w:t>
      </w:r>
      <w:r w:rsidRPr="003D66E0">
        <w:rPr>
          <w:sz w:val="22"/>
          <w:highlight w:val="red"/>
          <w:u w:val="single"/>
        </w:rPr>
        <w:t>incite "more violence than anyone</w:t>
      </w:r>
      <w:r w:rsidRPr="00581BB2">
        <w:rPr>
          <w:sz w:val="22"/>
          <w:u w:val="single"/>
        </w:rPr>
        <w:t xml:space="preserve"> had </w:t>
      </w:r>
      <w:r w:rsidRPr="003D66E0">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3D66E0">
        <w:rPr>
          <w:sz w:val="22"/>
          <w:highlight w:val="red"/>
          <w:u w:val="single"/>
        </w:rPr>
        <w:t>the U</w:t>
      </w:r>
      <w:r w:rsidRPr="00581BB2">
        <w:t xml:space="preserve">nited </w:t>
      </w:r>
      <w:r w:rsidRPr="003D66E0">
        <w:rPr>
          <w:sz w:val="22"/>
          <w:highlight w:val="red"/>
          <w:u w:val="single"/>
        </w:rPr>
        <w:t>S</w:t>
      </w:r>
      <w:r w:rsidRPr="00581BB2">
        <w:t xml:space="preserve">tates </w:t>
      </w:r>
      <w:r w:rsidRPr="003D66E0">
        <w:rPr>
          <w:sz w:val="22"/>
          <w:highlight w:val="red"/>
          <w:u w:val="single"/>
        </w:rPr>
        <w:t>government</w:t>
      </w:r>
      <w:r w:rsidRPr="00581BB2">
        <w:rPr>
          <w:sz w:val="22"/>
          <w:u w:val="single"/>
        </w:rPr>
        <w:t xml:space="preserve"> apparently </w:t>
      </w:r>
      <w:r w:rsidRPr="003D66E0">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3D66E0">
        <w:rPr>
          <w:rStyle w:val="Underline"/>
          <w:highlight w:val="red"/>
        </w:rPr>
        <w:t>No one had come up with</w:t>
      </w:r>
      <w:r w:rsidRPr="00581BB2">
        <w:t xml:space="preserve"> a quick, realistic </w:t>
      </w:r>
      <w:r w:rsidRPr="003D66E0">
        <w:rPr>
          <w:sz w:val="22"/>
          <w:highlight w:val="red"/>
          <w:u w:val="single"/>
        </w:rPr>
        <w:t xml:space="preserve">alternative </w:t>
      </w:r>
      <w:r w:rsidRPr="003D66E0">
        <w:rPr>
          <w:rStyle w:val="Underline"/>
          <w:highlight w:val="red"/>
        </w:rPr>
        <w:t>to Calderon's</w:t>
      </w:r>
      <w:r w:rsidRPr="00581BB2">
        <w:t xml:space="preserve"> novel </w:t>
      </w:r>
      <w:r w:rsidRPr="003D66E0">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3D66E0">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3D66E0">
        <w:rPr>
          <w:rStyle w:val="Underline"/>
          <w:highlight w:val="red"/>
        </w:rPr>
        <w:t>The “war on drugs” was introduced into the American lexicon by</w:t>
      </w:r>
      <w:r w:rsidRPr="00581BB2">
        <w:t xml:space="preserve"> Richard </w:t>
      </w:r>
      <w:r w:rsidRPr="003D66E0">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3D66E0">
        <w:rPr>
          <w:sz w:val="22"/>
          <w:highlight w:val="red"/>
          <w:u w:val="single"/>
        </w:rPr>
        <w:t>simultaneously enforced with</w:t>
      </w:r>
      <w:r w:rsidRPr="00581BB2">
        <w:rPr>
          <w:sz w:val="22"/>
          <w:u w:val="single"/>
        </w:rPr>
        <w:t xml:space="preserve"> Nixon’s “</w:t>
      </w:r>
      <w:r w:rsidRPr="003D66E0">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lastRenderedPageBreak/>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3D66E0">
        <w:rPr>
          <w:rStyle w:val="Underline"/>
          <w:highlight w:val="red"/>
        </w:rPr>
        <w:t>response nationally and internationally</w:t>
      </w:r>
      <w:r w:rsidRPr="00581BB2">
        <w:rPr>
          <w:rStyle w:val="Underline"/>
        </w:rPr>
        <w:t xml:space="preserve"> from civilians, lawyers, medical professionals, academics, and police enforcement alike </w:t>
      </w:r>
      <w:r w:rsidRPr="003D66E0">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3D66E0">
        <w:rPr>
          <w:rStyle w:val="Underline"/>
          <w:highlight w:val="red"/>
        </w:rPr>
        <w:t>passing of NAFTA</w:t>
      </w:r>
      <w:r w:rsidRPr="00581BB2">
        <w:rPr>
          <w:rStyle w:val="Underline"/>
        </w:rPr>
        <w:t xml:space="preserve"> in 1994 </w:t>
      </w:r>
      <w:r w:rsidRPr="003D66E0">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3D66E0">
        <w:rPr>
          <w:rStyle w:val="Underline"/>
          <w:highlight w:val="red"/>
        </w:rPr>
        <w:t>the American border</w:t>
      </w:r>
      <w:r w:rsidRPr="00581BB2">
        <w:t xml:space="preserve">. This strategic location </w:t>
      </w:r>
      <w:r w:rsidRPr="003D66E0">
        <w:rPr>
          <w:rStyle w:val="Underline"/>
          <w:highlight w:val="red"/>
        </w:rPr>
        <w:t>is crucial because of</w:t>
      </w:r>
      <w:r w:rsidRPr="00581BB2">
        <w:rPr>
          <w:rStyle w:val="Underline"/>
        </w:rPr>
        <w:t xml:space="preserve"> the United States’ </w:t>
      </w:r>
      <w:r w:rsidRPr="003D66E0">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3D66E0">
        <w:rPr>
          <w:rStyle w:val="Underline"/>
          <w:highlight w:val="red"/>
        </w:rPr>
        <w:t>The war on drugs</w:t>
      </w:r>
      <w:r w:rsidRPr="00581BB2">
        <w:t xml:space="preserve"> and resulting turf war in Juarez </w:t>
      </w:r>
      <w:r w:rsidRPr="003D66E0">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3D66E0">
        <w:rPr>
          <w:rStyle w:val="Underline"/>
          <w:highlight w:val="red"/>
        </w:rPr>
        <w:t xml:space="preserve">a key theme to </w:t>
      </w:r>
      <w:proofErr w:type="spellStart"/>
      <w:r w:rsidRPr="003D66E0">
        <w:rPr>
          <w:rStyle w:val="Underline"/>
          <w:highlight w:val="red"/>
        </w:rPr>
        <w:t>Agamben</w:t>
      </w:r>
      <w:r w:rsidRPr="003D66E0">
        <w:rPr>
          <w:sz w:val="22"/>
          <w:highlight w:val="red"/>
          <w:u w:val="single"/>
        </w:rPr>
        <w:t>’s</w:t>
      </w:r>
      <w:proofErr w:type="spellEnd"/>
      <w:r w:rsidRPr="003D66E0">
        <w:rPr>
          <w:sz w:val="22"/>
          <w:highlight w:val="red"/>
          <w:u w:val="single"/>
        </w:rPr>
        <w:t xml:space="preserve"> Homo </w:t>
      </w:r>
      <w:proofErr w:type="spellStart"/>
      <w:r w:rsidRPr="003D66E0">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3D66E0">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3D66E0">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3D66E0">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3D66E0">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3D66E0">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lastRenderedPageBreak/>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3D66E0">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3D66E0">
        <w:rPr>
          <w:rStyle w:val="Underline"/>
          <w:highlight w:val="red"/>
        </w:rPr>
        <w:t>defined his crime fighting strategy as a wa</w:t>
      </w:r>
      <w:r w:rsidRPr="003D66E0">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3D66E0">
        <w:rPr>
          <w:rStyle w:val="Underline"/>
          <w:highlight w:val="red"/>
        </w:rPr>
        <w:t>use of war metaphors</w:t>
      </w:r>
      <w:r w:rsidRPr="00581BB2">
        <w:rPr>
          <w:rStyle w:val="Underline"/>
        </w:rPr>
        <w:t xml:space="preserve"> </w:t>
      </w:r>
      <w:r w:rsidRPr="003D66E0">
        <w:rPr>
          <w:rStyle w:val="Underline"/>
          <w:highlight w:val="red"/>
        </w:rPr>
        <w:t>marked the official narrative surrounding</w:t>
      </w:r>
      <w:r w:rsidRPr="00581BB2">
        <w:rPr>
          <w:rStyle w:val="Underline"/>
        </w:rPr>
        <w:t xml:space="preserve"> crime and </w:t>
      </w:r>
      <w:r w:rsidRPr="003D66E0">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3D66E0">
        <w:rPr>
          <w:rStyle w:val="Underline"/>
          <w:highlight w:val="red"/>
        </w:rPr>
        <w:t>the government does not pursue common criminals in the fulfillment of</w:t>
      </w:r>
      <w:r w:rsidRPr="00581BB2">
        <w:rPr>
          <w:rStyle w:val="Underline"/>
        </w:rPr>
        <w:t xml:space="preserve"> police functions or </w:t>
      </w:r>
      <w:r w:rsidRPr="003D66E0">
        <w:rPr>
          <w:rStyle w:val="Underline"/>
          <w:highlight w:val="red"/>
        </w:rPr>
        <w:t>law enforcement, but</w:t>
      </w:r>
      <w:r w:rsidRPr="00581BB2">
        <w:rPr>
          <w:rStyle w:val="Underline"/>
        </w:rPr>
        <w:t xml:space="preserve"> instead </w:t>
      </w:r>
      <w:r w:rsidRPr="003D66E0">
        <w:rPr>
          <w:rStyle w:val="Underline"/>
          <w:highlight w:val="red"/>
        </w:rPr>
        <w:t>confronts them in a war</w:t>
      </w:r>
      <w:r w:rsidRPr="00581BB2">
        <w:rPr>
          <w:rStyle w:val="Underline"/>
        </w:rPr>
        <w:t xml:space="preserve">, for which there will be no truce </w:t>
      </w:r>
      <w:r w:rsidRPr="003D66E0">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3D66E0">
        <w:rPr>
          <w:rStyle w:val="Underline"/>
          <w:highlight w:val="red"/>
        </w:rPr>
        <w:t>it is applied to keep justifying</w:t>
      </w:r>
      <w:r w:rsidRPr="00581BB2">
        <w:rPr>
          <w:rStyle w:val="Underline"/>
        </w:rPr>
        <w:t xml:space="preserve"> the </w:t>
      </w:r>
      <w:r w:rsidRPr="003D66E0">
        <w:rPr>
          <w:rStyle w:val="Underline"/>
          <w:highlight w:val="red"/>
        </w:rPr>
        <w:t>use of</w:t>
      </w:r>
      <w:r w:rsidRPr="00581BB2">
        <w:rPr>
          <w:rStyle w:val="Underline"/>
        </w:rPr>
        <w:t xml:space="preserve"> the </w:t>
      </w:r>
      <w:r w:rsidRPr="003D66E0">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3D66E0">
        <w:rPr>
          <w:rStyle w:val="Underline"/>
          <w:highlight w:val="red"/>
        </w:rPr>
        <w:t>However, it</w:t>
      </w:r>
      <w:r w:rsidRPr="00581BB2">
        <w:t xml:space="preserve"> also </w:t>
      </w:r>
      <w:r w:rsidRPr="003D66E0">
        <w:rPr>
          <w:rStyle w:val="Underline"/>
          <w:highlight w:val="red"/>
        </w:rPr>
        <w:t>has consequences</w:t>
      </w:r>
      <w:r w:rsidRPr="00581BB2">
        <w:rPr>
          <w:rStyle w:val="Underline"/>
        </w:rPr>
        <w:t xml:space="preserve"> that go beyond those that it seemingly seeks</w:t>
      </w:r>
      <w:r w:rsidRPr="00581BB2">
        <w:t xml:space="preserve">. On the one hand, </w:t>
      </w:r>
      <w:r w:rsidRPr="003D66E0">
        <w:rPr>
          <w:rStyle w:val="Underline"/>
          <w:highlight w:val="red"/>
        </w:rPr>
        <w:t>it builds up crime and</w:t>
      </w:r>
      <w:r w:rsidRPr="00581BB2">
        <w:t xml:space="preserve"> on the other it </w:t>
      </w:r>
      <w:r w:rsidRPr="003D66E0">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3D66E0">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3D66E0">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3D66E0">
        <w:rPr>
          <w:rStyle w:val="Underline"/>
          <w:highlight w:val="red"/>
        </w:rPr>
        <w:t>In the modern political imaginary, the criminal and</w:t>
      </w:r>
      <w:r w:rsidRPr="00581BB2">
        <w:rPr>
          <w:rStyle w:val="Underline"/>
        </w:rPr>
        <w:t xml:space="preserve"> the </w:t>
      </w:r>
      <w:r w:rsidRPr="003D66E0">
        <w:rPr>
          <w:rStyle w:val="Underline"/>
          <w:highlight w:val="red"/>
        </w:rPr>
        <w:t>enemy occupy different spaces</w:t>
      </w:r>
      <w:r w:rsidRPr="00581BB2">
        <w:rPr>
          <w:rStyle w:val="Underline"/>
        </w:rPr>
        <w:t xml:space="preserve">: </w:t>
      </w:r>
      <w:r w:rsidRPr="003D66E0">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3D66E0">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3D66E0">
        <w:rPr>
          <w:rStyle w:val="Underline"/>
          <w:highlight w:val="red"/>
        </w:rPr>
        <w:t xml:space="preserve">The enemy can </w:t>
      </w:r>
      <w:r w:rsidRPr="003D66E0">
        <w:rPr>
          <w:rStyle w:val="Underline"/>
          <w:highlight w:val="red"/>
        </w:rPr>
        <w:lastRenderedPageBreak/>
        <w:t>be killed but not punished</w:t>
      </w:r>
      <w:r w:rsidRPr="00581BB2">
        <w:t xml:space="preserve">. (…) On the other hand, </w:t>
      </w:r>
      <w:r w:rsidRPr="003D66E0">
        <w:rPr>
          <w:rStyle w:val="Underline"/>
          <w:highlight w:val="red"/>
        </w:rPr>
        <w:t>the criminal can be punished but</w:t>
      </w:r>
      <w:r w:rsidRPr="00581BB2">
        <w:t xml:space="preserve">, in most of the West, </w:t>
      </w:r>
      <w:r w:rsidRPr="00581BB2">
        <w:rPr>
          <w:rStyle w:val="Underline"/>
        </w:rPr>
        <w:t>he can</w:t>
      </w:r>
      <w:r w:rsidRPr="003D66E0">
        <w:rPr>
          <w:rStyle w:val="Underline"/>
          <w:highlight w:val="red"/>
        </w:rPr>
        <w:t>not</w:t>
      </w:r>
      <w:r w:rsidRPr="00581BB2">
        <w:rPr>
          <w:rStyle w:val="Underline"/>
        </w:rPr>
        <w:t xml:space="preserve"> be </w:t>
      </w:r>
      <w:r w:rsidRPr="003D66E0">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3D66E0">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3D66E0">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3D66E0">
        <w:rPr>
          <w:rStyle w:val="Underline"/>
          <w:highlight w:val="red"/>
        </w:rPr>
        <w:t>Against the enemy, the state may</w:t>
      </w:r>
      <w:r w:rsidRPr="00581BB2">
        <w:rPr>
          <w:rStyle w:val="Underline"/>
        </w:rPr>
        <w:t xml:space="preserve"> legitimately </w:t>
      </w:r>
      <w:r w:rsidRPr="003D66E0">
        <w:rPr>
          <w:rStyle w:val="Underline"/>
          <w:highlight w:val="red"/>
        </w:rPr>
        <w:t>require sacrifices from us –including our lives</w:t>
      </w:r>
      <w:r w:rsidRPr="00581BB2">
        <w:rPr>
          <w:rStyle w:val="Underline"/>
        </w:rPr>
        <w:t xml:space="preserve">— so as </w:t>
      </w:r>
      <w:r w:rsidRPr="003D66E0">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3D66E0">
        <w:rPr>
          <w:rStyle w:val="Underline"/>
          <w:highlight w:val="red"/>
        </w:rPr>
        <w:t>When the criminal is politicized</w:t>
      </w:r>
      <w:r w:rsidRPr="00581BB2">
        <w:rPr>
          <w:rStyle w:val="Underline"/>
        </w:rPr>
        <w:t xml:space="preserve">, he is mistaken for the enemy; </w:t>
      </w:r>
      <w:r w:rsidRPr="003D66E0">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3D66E0">
        <w:rPr>
          <w:highlight w:val="red"/>
        </w:rPr>
        <w:t xml:space="preserve">which </w:t>
      </w:r>
      <w:r w:rsidRPr="003D66E0">
        <w:rPr>
          <w:rStyle w:val="Underline"/>
          <w:highlight w:val="red"/>
        </w:rPr>
        <w:t>the law disappears</w:t>
      </w:r>
      <w:r w:rsidRPr="00581BB2">
        <w:rPr>
          <w:rStyle w:val="Underline"/>
        </w:rPr>
        <w:t xml:space="preserve"> and </w:t>
      </w:r>
      <w:r w:rsidRPr="003D66E0">
        <w:rPr>
          <w:rStyle w:val="Underline"/>
          <w:highlight w:val="red"/>
        </w:rPr>
        <w:t>all that remains is the contrast of two competing wills in the field of sovereignty</w:t>
      </w:r>
      <w:r w:rsidRPr="00581BB2">
        <w:rPr>
          <w:rStyle w:val="Underline"/>
        </w:rPr>
        <w:t xml:space="preserve">. That is, in </w:t>
      </w:r>
      <w:r w:rsidRPr="003D66E0">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lastRenderedPageBreak/>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3D66E0">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3D66E0">
        <w:rPr>
          <w:rFonts w:ascii="Arial" w:hAnsi="Arial" w:cs="Arial"/>
          <w:sz w:val="22"/>
          <w:highlight w:val="red"/>
          <w:u w:val="single"/>
        </w:rPr>
        <w:t>has its immediate counterpart in</w:t>
      </w:r>
      <w:r w:rsidRPr="00581BB2">
        <w:rPr>
          <w:rFonts w:ascii="Arial" w:hAnsi="Arial" w:cs="Arial"/>
          <w:sz w:val="22"/>
          <w:u w:val="single"/>
        </w:rPr>
        <w:t xml:space="preserve"> the </w:t>
      </w:r>
      <w:r w:rsidRPr="003D66E0">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3D66E0">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3D66E0">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3D66E0">
        <w:rPr>
          <w:rFonts w:ascii="Arial" w:hAnsi="Arial" w:cs="Arial"/>
          <w:sz w:val="22"/>
          <w:highlight w:val="red"/>
          <w:u w:val="single"/>
        </w:rPr>
        <w:t>corre</w:t>
      </w:r>
      <w:r w:rsidRPr="003D66E0">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3D66E0">
        <w:rPr>
          <w:rFonts w:ascii="Arial" w:hAnsi="Arial" w:cs="Arial"/>
          <w:sz w:val="22"/>
          <w:highlight w:val="red"/>
          <w:u w:val="single"/>
        </w:rPr>
        <w:t xml:space="preserve">to the bare life of homo </w:t>
      </w:r>
      <w:proofErr w:type="spellStart"/>
      <w:r w:rsidRPr="003D66E0">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3D66E0">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3D66E0">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3D66E0">
        <w:rPr>
          <w:rFonts w:ascii="Arial" w:hAnsi="Arial" w:cs="Arial"/>
          <w:sz w:val="22"/>
          <w:highlight w:val="red"/>
          <w:u w:val="single"/>
        </w:rPr>
        <w:t>and can</w:t>
      </w:r>
      <w:r w:rsidRPr="00581BB2">
        <w:rPr>
          <w:rFonts w:ascii="Arial" w:hAnsi="Arial" w:cs="Arial"/>
          <w:sz w:val="22"/>
          <w:u w:val="single"/>
        </w:rPr>
        <w:t xml:space="preserve"> as such </w:t>
      </w:r>
      <w:r w:rsidRPr="003D66E0">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3D66E0">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3D66E0">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3D66E0">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3D66E0">
        <w:rPr>
          <w:rStyle w:val="Underline"/>
          <w:highlight w:val="red"/>
        </w:rPr>
        <w:t xml:space="preserve">what characterizes </w:t>
      </w:r>
      <w:proofErr w:type="spellStart"/>
      <w:r w:rsidRPr="003D66E0">
        <w:rPr>
          <w:rStyle w:val="Underline"/>
          <w:highlight w:val="red"/>
        </w:rPr>
        <w:t>biopolitics</w:t>
      </w:r>
      <w:proofErr w:type="spellEnd"/>
      <w:r w:rsidRPr="003D66E0">
        <w:rPr>
          <w:rStyle w:val="Underline"/>
          <w:highlight w:val="red"/>
        </w:rPr>
        <w:t xml:space="preserve"> is</w:t>
      </w:r>
      <w:r w:rsidRPr="00581BB2">
        <w:rPr>
          <w:rStyle w:val="Underline"/>
        </w:rPr>
        <w:t xml:space="preserve"> a dynamic of</w:t>
      </w:r>
      <w:r w:rsidRPr="00581BB2">
        <w:t xml:space="preserve"> both </w:t>
      </w:r>
      <w:r w:rsidRPr="003D66E0">
        <w:rPr>
          <w:rStyle w:val="Underline"/>
          <w:highlight w:val="red"/>
        </w:rPr>
        <w:t>protecting and abandoning life through its inclusion and exclusion from the political</w:t>
      </w:r>
      <w:r w:rsidRPr="00581BB2">
        <w:rPr>
          <w:rStyle w:val="Underline"/>
        </w:rPr>
        <w:t xml:space="preserve"> and economic </w:t>
      </w:r>
      <w:r w:rsidRPr="003D66E0">
        <w:rPr>
          <w:rStyle w:val="Underline"/>
          <w:highlight w:val="red"/>
        </w:rPr>
        <w:t>community</w:t>
      </w:r>
      <w:r w:rsidRPr="00581BB2">
        <w:t xml:space="preserve">. In </w:t>
      </w:r>
      <w:proofErr w:type="spellStart"/>
      <w:r w:rsidRPr="00581BB2">
        <w:t>Arendtian</w:t>
      </w:r>
      <w:proofErr w:type="spellEnd"/>
      <w:r w:rsidRPr="00581BB2">
        <w:t xml:space="preserve"> terms, </w:t>
      </w:r>
      <w:r w:rsidRPr="003D66E0">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3D66E0">
        <w:rPr>
          <w:rStyle w:val="Underline"/>
          <w:highlight w:val="red"/>
        </w:rPr>
        <w:t>anger</w:t>
      </w:r>
      <w:r w:rsidRPr="00581BB2">
        <w:rPr>
          <w:rStyle w:val="Underline"/>
        </w:rPr>
        <w:t xml:space="preserve"> </w:t>
      </w:r>
      <w:r w:rsidRPr="003D66E0">
        <w:rPr>
          <w:rStyle w:val="Underline"/>
          <w:highlight w:val="red"/>
        </w:rPr>
        <w:t>is</w:t>
      </w:r>
      <w:r w:rsidRPr="00581BB2">
        <w:rPr>
          <w:rStyle w:val="Underline"/>
        </w:rPr>
        <w:t xml:space="preserve"> best described as </w:t>
      </w:r>
      <w:r w:rsidRPr="003D66E0">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3D66E0">
        <w:rPr>
          <w:rStyle w:val="Underline"/>
          <w:highlight w:val="red"/>
        </w:rPr>
        <w:t xml:space="preserve">into </w:t>
      </w:r>
      <w:proofErr w:type="spellStart"/>
      <w:r w:rsidRPr="003D66E0">
        <w:rPr>
          <w:rStyle w:val="Underline"/>
          <w:highlight w:val="red"/>
        </w:rPr>
        <w:t>Agamben’s</w:t>
      </w:r>
      <w:proofErr w:type="spellEnd"/>
      <w:r w:rsidRPr="003D66E0">
        <w:rPr>
          <w:rStyle w:val="Underline"/>
          <w:highlight w:val="red"/>
        </w:rPr>
        <w:t xml:space="preserve"> homo </w:t>
      </w:r>
      <w:proofErr w:type="spellStart"/>
      <w:r w:rsidRPr="003D66E0">
        <w:rPr>
          <w:rStyle w:val="Underline"/>
          <w:highlight w:val="red"/>
        </w:rPr>
        <w:t>sacer</w:t>
      </w:r>
      <w:proofErr w:type="spellEnd"/>
      <w:r w:rsidRPr="003D66E0">
        <w:rPr>
          <w:rStyle w:val="Underline"/>
          <w:highlight w:val="red"/>
        </w:rPr>
        <w:t>, the human being who can be put to death</w:t>
      </w:r>
      <w:r w:rsidRPr="00581BB2">
        <w:rPr>
          <w:rStyle w:val="Underline"/>
        </w:rPr>
        <w:t xml:space="preserve"> by anyone </w:t>
      </w:r>
      <w:r w:rsidRPr="003D66E0">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3D66E0">
        <w:rPr>
          <w:rStyle w:val="Underline"/>
          <w:highlight w:val="red"/>
        </w:rPr>
        <w:t>the nation-state becomes</w:t>
      </w:r>
      <w:r w:rsidRPr="00581BB2">
        <w:rPr>
          <w:rStyle w:val="Underline"/>
        </w:rPr>
        <w:t xml:space="preserve"> ever more </w:t>
      </w:r>
      <w:r w:rsidRPr="003D66E0">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3D66E0">
        <w:rPr>
          <w:rStyle w:val="Underline"/>
          <w:highlight w:val="red"/>
        </w:rPr>
        <w:t>extermination camps as the most refined experiments in annihilating</w:t>
      </w:r>
      <w:r w:rsidRPr="00581BB2">
        <w:rPr>
          <w:rStyle w:val="Underline"/>
        </w:rPr>
        <w:t xml:space="preserve"> the “</w:t>
      </w:r>
      <w:r w:rsidRPr="003D66E0">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w:t>
      </w:r>
      <w:r w:rsidRPr="00581BB2">
        <w:lastRenderedPageBreak/>
        <w:t xml:space="preserve">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3D66E0">
        <w:rPr>
          <w:rStyle w:val="Underline"/>
          <w:highlight w:val="red"/>
        </w:rPr>
        <w:t>simultaneous protection and destruction of life was</w:t>
      </w:r>
      <w:r w:rsidRPr="00581BB2">
        <w:rPr>
          <w:rStyle w:val="Underline"/>
        </w:rPr>
        <w:t xml:space="preserve"> also </w:t>
      </w:r>
      <w:r w:rsidRPr="003D66E0">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3D66E0">
        <w:rPr>
          <w:rStyle w:val="Underline"/>
          <w:highlight w:val="red"/>
        </w:rPr>
        <w:t>logic of promoting and annihilating life persists</w:t>
      </w:r>
      <w:r w:rsidRPr="00581BB2">
        <w:t xml:space="preserve"> both in post-industrial and in underdeveloped countries, inasmuch as </w:t>
      </w:r>
      <w:r w:rsidRPr="003D66E0">
        <w:rPr>
          <w:rStyle w:val="Underline"/>
          <w:highlight w:val="red"/>
        </w:rPr>
        <w:t>economic growth depends on</w:t>
      </w:r>
      <w:r w:rsidRPr="00581BB2">
        <w:rPr>
          <w:rStyle w:val="Underline"/>
        </w:rPr>
        <w:t xml:space="preserve"> the increase of unemployment and on many forms of </w:t>
      </w:r>
      <w:r w:rsidRPr="003D66E0">
        <w:rPr>
          <w:rStyle w:val="Underline"/>
          <w:highlight w:val="red"/>
        </w:rPr>
        <w:t>political exclusion. When politics is reduced to the tasks of administering</w:t>
      </w:r>
      <w:r w:rsidRPr="00581BB2">
        <w:rPr>
          <w:rStyle w:val="Underline"/>
        </w:rPr>
        <w:t xml:space="preserve">, preserving and promoting the </w:t>
      </w:r>
      <w:r w:rsidRPr="003D66E0">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3D66E0">
        <w:rPr>
          <w:rStyle w:val="Underline"/>
          <w:highlight w:val="red"/>
        </w:rPr>
        <w:t>it ceases to matter that</w:t>
      </w:r>
      <w:r w:rsidRPr="00581BB2">
        <w:rPr>
          <w:rStyle w:val="Underline"/>
        </w:rPr>
        <w:t xml:space="preserve"> those </w:t>
      </w:r>
      <w:r w:rsidRPr="003D66E0">
        <w:rPr>
          <w:rStyle w:val="Underline"/>
          <w:highlight w:val="red"/>
        </w:rPr>
        <w:t>objectives require</w:t>
      </w:r>
      <w:r w:rsidRPr="00581BB2">
        <w:rPr>
          <w:rStyle w:val="Underline"/>
        </w:rPr>
        <w:t xml:space="preserve"> increasingly </w:t>
      </w:r>
      <w:r w:rsidRPr="003D66E0">
        <w:rPr>
          <w:rStyle w:val="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3D66E0">
        <w:rPr>
          <w:rStyle w:val="Underline"/>
          <w:highlight w:val="red"/>
        </w:rPr>
        <w:t>states</w:t>
      </w:r>
      <w:r w:rsidRPr="00581BB2">
        <w:rPr>
          <w:rStyle w:val="Underline"/>
        </w:rPr>
        <w:t xml:space="preserve"> permit themselves to </w:t>
      </w:r>
      <w:r w:rsidRPr="003D66E0">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3D66E0">
        <w:rPr>
          <w:rStyle w:val="Underline"/>
          <w:highlight w:val="red"/>
        </w:rPr>
        <w:t>that supposedly interfere with the security and growth of their national ‘life process</w:t>
      </w:r>
      <w:r w:rsidRPr="003D66E0">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3D66E0">
        <w:rPr>
          <w:rStyle w:val="Underline"/>
          <w:highlight w:val="red"/>
        </w:rPr>
        <w:t>it is</w:t>
      </w:r>
      <w:r w:rsidRPr="00581BB2">
        <w:rPr>
          <w:rStyle w:val="Underline"/>
        </w:rPr>
        <w:t xml:space="preserve"> not only possible, but also </w:t>
      </w:r>
      <w:r w:rsidRPr="003D66E0">
        <w:rPr>
          <w:rStyle w:val="Underline"/>
          <w:highlight w:val="red"/>
        </w:rPr>
        <w:t>necessary, that people</w:t>
      </w:r>
      <w:r w:rsidRPr="00581BB2">
        <w:rPr>
          <w:rStyle w:val="Underline"/>
        </w:rPr>
        <w:t xml:space="preserve"> themselves </w:t>
      </w:r>
      <w:r w:rsidRPr="003D66E0">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 xml:space="preserve">claimed that the difference between war and peace had </w:t>
      </w:r>
      <w:r w:rsidRPr="00581BB2">
        <w:rPr>
          <w:rStyle w:val="Underline"/>
        </w:rPr>
        <w:lastRenderedPageBreak/>
        <w:t>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3D66E0">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3D66E0">
        <w:rPr>
          <w:rStyle w:val="Underline"/>
          <w:highlight w:val="red"/>
        </w:rPr>
        <w:t xml:space="preserve">homo </w:t>
      </w:r>
      <w:proofErr w:type="spellStart"/>
      <w:r w:rsidRPr="003D66E0">
        <w:rPr>
          <w:rStyle w:val="Underline"/>
          <w:highlight w:val="red"/>
        </w:rPr>
        <w:t>sacer</w:t>
      </w:r>
      <w:proofErr w:type="spellEnd"/>
      <w:r w:rsidRPr="00581BB2">
        <w:t xml:space="preserve"> (Agamben), as an ‘item of the reserve fund’ (Heidegger) – all </w:t>
      </w:r>
      <w:r w:rsidRPr="003D66E0">
        <w:rPr>
          <w:rStyle w:val="Underline"/>
          <w:highlight w:val="red"/>
        </w:rPr>
        <w:t>describe the</w:t>
      </w:r>
      <w:r w:rsidRPr="00581BB2">
        <w:t xml:space="preserve"> same </w:t>
      </w:r>
      <w:r w:rsidRPr="003D66E0">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3D66E0">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3D66E0">
        <w:rPr>
          <w:rStyle w:val="Underline"/>
          <w:highlight w:val="red"/>
        </w:rPr>
        <w:t>when the Sovereign’s prerogative</w:t>
      </w:r>
      <w:r w:rsidRPr="00581BB2">
        <w:rPr>
          <w:rStyle w:val="Underline"/>
        </w:rPr>
        <w:t xml:space="preserve"> ceased to be simply that of imposing violent death, and </w:t>
      </w:r>
      <w:r w:rsidRPr="003D66E0">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3D66E0">
        <w:rPr>
          <w:rStyle w:val="Underline"/>
          <w:highlight w:val="red"/>
        </w:rPr>
        <w:t>it is not enough to defeat the enemy; it must be exterminated as a danger to the</w:t>
      </w:r>
      <w:r w:rsidRPr="00581BB2">
        <w:rPr>
          <w:rStyle w:val="Underline"/>
        </w:rPr>
        <w:t xml:space="preserve"> health of the race, people or </w:t>
      </w:r>
      <w:r w:rsidRPr="003D66E0">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3D66E0">
        <w:rPr>
          <w:rStyle w:val="Underline"/>
          <w:highlight w:val="red"/>
        </w:rPr>
        <w:t>Wars</w:t>
      </w:r>
      <w:r w:rsidRPr="00581BB2">
        <w:rPr>
          <w:rStyle w:val="Underline"/>
        </w:rPr>
        <w:t xml:space="preserve"> are no longer waged in the name of a sovereign who must be defended; they </w:t>
      </w:r>
      <w:r w:rsidRPr="003D66E0">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3D66E0">
        <w:rPr>
          <w:rStyle w:val="Underline"/>
          <w:highlight w:val="red"/>
        </w:rPr>
        <w:t>The atomic situation is now at the end of point</w:t>
      </w:r>
      <w:r w:rsidRPr="00581BB2">
        <w:rPr>
          <w:rStyle w:val="Underline"/>
        </w:rPr>
        <w:t xml:space="preserve"> of this process: </w:t>
      </w:r>
      <w:r w:rsidRPr="003D66E0">
        <w:rPr>
          <w:rStyle w:val="Underline"/>
          <w:highlight w:val="red"/>
        </w:rPr>
        <w:t>the power to expose a whole population to death is the underside of</w:t>
      </w:r>
      <w:r w:rsidRPr="00581BB2">
        <w:rPr>
          <w:rStyle w:val="Underline"/>
        </w:rPr>
        <w:t xml:space="preserve"> the </w:t>
      </w:r>
      <w:r w:rsidRPr="003D66E0">
        <w:rPr>
          <w:rStyle w:val="Underline"/>
          <w:highlight w:val="red"/>
        </w:rPr>
        <w:t>power to guarantee</w:t>
      </w:r>
      <w:r w:rsidRPr="00581BB2">
        <w:rPr>
          <w:rStyle w:val="Underline"/>
        </w:rPr>
        <w:t xml:space="preserve"> an individual’s </w:t>
      </w:r>
      <w:r w:rsidRPr="003D66E0">
        <w:rPr>
          <w:rStyle w:val="Underline"/>
          <w:highlight w:val="red"/>
        </w:rPr>
        <w:t>continued existence</w:t>
      </w:r>
      <w:r w:rsidRPr="00581BB2">
        <w:rPr>
          <w:rStyle w:val="Underline"/>
        </w:rPr>
        <w:t xml:space="preserve">. The principle underlying the tactics of battle – that one has to be capable of killing in order to go on living – has become the principle that defines the strategy </w:t>
      </w:r>
      <w:r w:rsidRPr="00581BB2">
        <w:rPr>
          <w:rStyle w:val="Underline"/>
        </w:rPr>
        <w:lastRenderedPageBreak/>
        <w:t>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3D66E0">
        <w:rPr>
          <w:rStyle w:val="Underline"/>
          <w:highlight w:val="red"/>
        </w:rPr>
        <w:t>we must think and act</w:t>
      </w:r>
      <w:r w:rsidRPr="00581BB2">
        <w:rPr>
          <w:rStyle w:val="Underline"/>
        </w:rPr>
        <w:t xml:space="preserve"> politically </w:t>
      </w:r>
      <w:r w:rsidRPr="003D66E0">
        <w:rPr>
          <w:rStyle w:val="Underline"/>
          <w:highlight w:val="red"/>
        </w:rPr>
        <w:t>without constraining</w:t>
      </w:r>
      <w:r w:rsidRPr="00581BB2">
        <w:rPr>
          <w:rStyle w:val="Underline"/>
        </w:rPr>
        <w:t xml:space="preserve"> our thinking and acting </w:t>
      </w:r>
      <w:r w:rsidRPr="003D66E0">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3D66E0">
        <w:rPr>
          <w:rStyle w:val="Underline"/>
          <w:highlight w:val="red"/>
        </w:rPr>
        <w:t>there are</w:t>
      </w:r>
      <w:r w:rsidRPr="00581BB2">
        <w:t xml:space="preserve"> also </w:t>
      </w:r>
      <w:r w:rsidRPr="003D66E0">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3D66E0">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3D66E0">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3D66E0">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3D66E0">
        <w:rPr>
          <w:rStyle w:val="Underline"/>
          <w:highlight w:val="red"/>
        </w:rPr>
        <w:t xml:space="preserve">The </w:t>
      </w:r>
      <w:proofErr w:type="spellStart"/>
      <w:r w:rsidRPr="003D66E0">
        <w:rPr>
          <w:rStyle w:val="Underline"/>
          <w:highlight w:val="red"/>
        </w:rPr>
        <w:t>narcocorrido</w:t>
      </w:r>
      <w:proofErr w:type="spellEnd"/>
      <w:r w:rsidRPr="00581BB2">
        <w:t xml:space="preserve"> is of interest here because it </w:t>
      </w:r>
      <w:r w:rsidRPr="003D66E0">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3D66E0">
        <w:rPr>
          <w:rStyle w:val="Underline"/>
          <w:highlight w:val="red"/>
        </w:rPr>
        <w:t>on drug trafficking</w:t>
      </w:r>
      <w:r w:rsidRPr="00581BB2">
        <w:t xml:space="preserve"> in our country. </w:t>
      </w:r>
      <w:r w:rsidRPr="003D66E0">
        <w:rPr>
          <w:rStyle w:val="Underline"/>
          <w:highlight w:val="red"/>
        </w:rPr>
        <w:t>Faced with a hegemonic official discourse</w:t>
      </w:r>
      <w:r w:rsidRPr="00581BB2">
        <w:t xml:space="preserve"> on drug trafficking, </w:t>
      </w:r>
      <w:r w:rsidRPr="003D66E0">
        <w:rPr>
          <w:rStyle w:val="Underline"/>
          <w:highlight w:val="red"/>
        </w:rPr>
        <w:t>popular culture, and</w:t>
      </w:r>
      <w:r w:rsidRPr="00581BB2">
        <w:t xml:space="preserve"> on occasions the </w:t>
      </w:r>
      <w:r w:rsidRPr="003D66E0">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3D66E0">
        <w:rPr>
          <w:rStyle w:val="Underline"/>
          <w:highlight w:val="red"/>
        </w:rPr>
        <w:t>offer their vision of the phenomenon</w:t>
      </w:r>
      <w:r w:rsidRPr="003D66E0">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3D66E0">
        <w:rPr>
          <w:rStyle w:val="Underline"/>
          <w:highlight w:val="red"/>
        </w:rPr>
        <w:t>The</w:t>
      </w:r>
      <w:r w:rsidRPr="00581BB2">
        <w:rPr>
          <w:rStyle w:val="Underline"/>
        </w:rPr>
        <w:t xml:space="preserve"> two </w:t>
      </w:r>
      <w:r w:rsidRPr="003D66E0">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3D66E0">
        <w:rPr>
          <w:rStyle w:val="Underline"/>
          <w:highlight w:val="red"/>
        </w:rPr>
        <w:t xml:space="preserve">stories reflected in the </w:t>
      </w:r>
      <w:proofErr w:type="spellStart"/>
      <w:r w:rsidRPr="003D66E0">
        <w:rPr>
          <w:rStyle w:val="Underline"/>
          <w:highlight w:val="red"/>
        </w:rPr>
        <w:t>narcocorridos</w:t>
      </w:r>
      <w:proofErr w:type="spellEnd"/>
      <w:r w:rsidRPr="003D66E0">
        <w:rPr>
          <w:rStyle w:val="Underline"/>
          <w:highlight w:val="red"/>
        </w:rPr>
        <w:t xml:space="preserve"> are</w:t>
      </w:r>
      <w:r w:rsidRPr="00581BB2">
        <w:rPr>
          <w:rStyle w:val="Underline"/>
        </w:rPr>
        <w:t xml:space="preserve"> in fact </w:t>
      </w:r>
      <w:r w:rsidRPr="003D66E0">
        <w:rPr>
          <w:rStyle w:val="Underline"/>
          <w:highlight w:val="red"/>
        </w:rPr>
        <w:t>ambivalent: torn between telling the facts and</w:t>
      </w:r>
      <w:r w:rsidRPr="00581BB2">
        <w:rPr>
          <w:rStyle w:val="Underline"/>
        </w:rPr>
        <w:t xml:space="preserve"> even </w:t>
      </w:r>
      <w:r w:rsidRPr="003D66E0">
        <w:rPr>
          <w:rStyle w:val="Underline"/>
          <w:highlight w:val="red"/>
        </w:rPr>
        <w:t>criticizing them, or praising and vindicating</w:t>
      </w:r>
      <w:r w:rsidRPr="00581BB2">
        <w:rPr>
          <w:rStyle w:val="Underline"/>
        </w:rPr>
        <w:t xml:space="preserve"> the </w:t>
      </w:r>
      <w:r w:rsidRPr="003D66E0">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w:t>
      </w:r>
      <w:r w:rsidRPr="00581BB2">
        <w:lastRenderedPageBreak/>
        <w:t xml:space="preserve">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3D66E0">
        <w:rPr>
          <w:rStyle w:val="Underline"/>
          <w:highlight w:val="red"/>
        </w:rPr>
        <w:t>the epic</w:t>
      </w:r>
      <w:r w:rsidRPr="00581BB2">
        <w:rPr>
          <w:rStyle w:val="Underline"/>
        </w:rPr>
        <w:t xml:space="preserve"> that is </w:t>
      </w:r>
      <w:r w:rsidRPr="003D66E0">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3D66E0">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3D66E0">
        <w:rPr>
          <w:rStyle w:val="Underline"/>
          <w:highlight w:val="red"/>
        </w:rPr>
        <w:t xml:space="preserve">the smuggler’s </w:t>
      </w:r>
      <w:proofErr w:type="spellStart"/>
      <w:r w:rsidRPr="003D66E0">
        <w:rPr>
          <w:rStyle w:val="Underline"/>
          <w:highlight w:val="red"/>
        </w:rPr>
        <w:t>corrido</w:t>
      </w:r>
      <w:proofErr w:type="spellEnd"/>
      <w:r w:rsidRPr="003D66E0">
        <w:rPr>
          <w:rStyle w:val="Underline"/>
          <w:highlight w:val="red"/>
        </w:rPr>
        <w:t xml:space="preserve"> identifies</w:t>
      </w:r>
      <w:r w:rsidRPr="00581BB2">
        <w:rPr>
          <w:rStyle w:val="Underline"/>
        </w:rPr>
        <w:t xml:space="preserve"> the </w:t>
      </w:r>
      <w:r w:rsidRPr="003D66E0">
        <w:rPr>
          <w:rStyle w:val="Underline"/>
          <w:highlight w:val="red"/>
        </w:rPr>
        <w:t>foreign U.S. authority</w:t>
      </w:r>
      <w:r w:rsidRPr="00581BB2">
        <w:rPr>
          <w:rStyle w:val="Underline"/>
        </w:rPr>
        <w:t xml:space="preserve">, or the national authority subdued to it, </w:t>
      </w:r>
      <w:r w:rsidRPr="003D66E0">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3D66E0">
        <w:rPr>
          <w:rStyle w:val="Underline"/>
          <w:highlight w:val="red"/>
        </w:rPr>
        <w:t xml:space="preserve">the smuggler’s </w:t>
      </w:r>
      <w:proofErr w:type="spellStart"/>
      <w:r w:rsidRPr="003D66E0">
        <w:rPr>
          <w:rStyle w:val="Underline"/>
          <w:highlight w:val="red"/>
        </w:rPr>
        <w:t>corrido</w:t>
      </w:r>
      <w:proofErr w:type="spellEnd"/>
      <w:r w:rsidRPr="003D66E0">
        <w:rPr>
          <w:rStyle w:val="Underline"/>
          <w:highlight w:val="red"/>
        </w:rPr>
        <w:t xml:space="preserve"> outlines a</w:t>
      </w:r>
      <w:r w:rsidRPr="00581BB2">
        <w:rPr>
          <w:rStyle w:val="Underline"/>
        </w:rPr>
        <w:t xml:space="preserve">nother </w:t>
      </w:r>
      <w:r w:rsidRPr="003D66E0">
        <w:rPr>
          <w:rStyle w:val="Underline"/>
          <w:highlight w:val="red"/>
        </w:rPr>
        <w:t>feature imputed to authority figures</w:t>
      </w:r>
      <w:r w:rsidRPr="00581BB2">
        <w:rPr>
          <w:rStyle w:val="Underline"/>
        </w:rPr>
        <w:t xml:space="preserve">: their </w:t>
      </w:r>
      <w:r w:rsidRPr="003D66E0">
        <w:rPr>
          <w:rStyle w:val="Underline"/>
          <w:highlight w:val="red"/>
        </w:rPr>
        <w:t>corruption and</w:t>
      </w:r>
      <w:r w:rsidRPr="00581BB2">
        <w:rPr>
          <w:rStyle w:val="Underline"/>
        </w:rPr>
        <w:t xml:space="preserve">, consequently, their </w:t>
      </w:r>
      <w:r w:rsidRPr="003D66E0">
        <w:rPr>
          <w:rStyle w:val="Underline"/>
          <w:highlight w:val="red"/>
        </w:rPr>
        <w:t>participation</w:t>
      </w:r>
      <w:r w:rsidRPr="00581BB2">
        <w:rPr>
          <w:rStyle w:val="Underline"/>
        </w:rPr>
        <w:t xml:space="preserve"> (usually subordinate) </w:t>
      </w:r>
      <w:r w:rsidRPr="003D66E0">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3D66E0">
        <w:rPr>
          <w:rStyle w:val="Underline"/>
          <w:highlight w:val="red"/>
        </w:rPr>
        <w:t>either through</w:t>
      </w:r>
      <w:r w:rsidRPr="00581BB2">
        <w:rPr>
          <w:rStyle w:val="Underline"/>
        </w:rPr>
        <w:t xml:space="preserve"> the </w:t>
      </w:r>
      <w:r w:rsidRPr="003D66E0">
        <w:rPr>
          <w:rStyle w:val="Underline"/>
          <w:highlight w:val="red"/>
        </w:rPr>
        <w:t>common language or</w:t>
      </w:r>
      <w:r w:rsidRPr="00581BB2">
        <w:rPr>
          <w:rStyle w:val="Underline"/>
        </w:rPr>
        <w:t xml:space="preserve"> through </w:t>
      </w:r>
      <w:r w:rsidRPr="003D66E0">
        <w:rPr>
          <w:rStyle w:val="Underline"/>
          <w:highlight w:val="red"/>
        </w:rPr>
        <w:t>key words and phrases, a</w:t>
      </w:r>
      <w:r w:rsidRPr="00581BB2">
        <w:rPr>
          <w:rStyle w:val="Underline"/>
        </w:rPr>
        <w:t xml:space="preserve"> partial, but </w:t>
      </w:r>
      <w:r w:rsidRPr="003D66E0">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3D66E0">
        <w:rPr>
          <w:sz w:val="22"/>
          <w:highlight w:val="red"/>
          <w:u w:val="single"/>
        </w:rPr>
        <w:t>corridos</w:t>
      </w:r>
      <w:proofErr w:type="spellEnd"/>
      <w:r w:rsidRPr="00581BB2">
        <w:t xml:space="preserve"> deal with the origins of the drug dealer, and others </w:t>
      </w:r>
      <w:r w:rsidRPr="003D66E0">
        <w:rPr>
          <w:rStyle w:val="Underline"/>
          <w:highlight w:val="red"/>
        </w:rPr>
        <w:t>express</w:t>
      </w:r>
      <w:r w:rsidRPr="00581BB2">
        <w:t xml:space="preserve"> the </w:t>
      </w:r>
      <w:r w:rsidRPr="003D66E0">
        <w:rPr>
          <w:rStyle w:val="Underline"/>
          <w:highlight w:val="red"/>
        </w:rPr>
        <w:lastRenderedPageBreak/>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3D66E0">
        <w:rPr>
          <w:rStyle w:val="Underline"/>
          <w:highlight w:val="red"/>
        </w:rPr>
        <w:t>In speaking of criminals, of the poverty from which they escape</w:t>
      </w:r>
      <w:r w:rsidRPr="003D66E0">
        <w:rPr>
          <w:highlight w:val="red"/>
        </w:rPr>
        <w:t>,</w:t>
      </w:r>
      <w:r w:rsidRPr="00581BB2">
        <w:t xml:space="preserve"> of the crimes and acts corruption</w:t>
      </w:r>
      <w:r w:rsidRPr="00581BB2">
        <w:rPr>
          <w:rStyle w:val="Underline"/>
        </w:rPr>
        <w:t xml:space="preserve">, </w:t>
      </w:r>
      <w:r w:rsidRPr="003D66E0">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3D66E0">
        <w:rPr>
          <w:rStyle w:val="Underline"/>
          <w:highlight w:val="red"/>
        </w:rPr>
        <w:t>narcocorridos</w:t>
      </w:r>
      <w:proofErr w:type="spellEnd"/>
      <w:r w:rsidRPr="003D66E0">
        <w:rPr>
          <w:rStyle w:val="Underline"/>
          <w:highlight w:val="red"/>
        </w:rPr>
        <w:t xml:space="preserve"> represent</w:t>
      </w:r>
      <w:r w:rsidRPr="00581BB2">
        <w:rPr>
          <w:rStyle w:val="Underline"/>
        </w:rPr>
        <w:t xml:space="preserve"> a sample of the </w:t>
      </w:r>
      <w:r w:rsidRPr="003D66E0">
        <w:rPr>
          <w:rStyle w:val="Underline"/>
          <w:highlight w:val="red"/>
        </w:rPr>
        <w:t>rebellion against a political system that</w:t>
      </w:r>
      <w:r w:rsidRPr="00581BB2">
        <w:rPr>
          <w:rStyle w:val="Underline"/>
        </w:rPr>
        <w:t xml:space="preserve"> not only fails to provides outputs, but </w:t>
      </w:r>
      <w:r w:rsidRPr="003D66E0">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3D66E0">
        <w:rPr>
          <w:rFonts w:ascii="Arial" w:hAnsi="Arial" w:cs="Arial"/>
          <w:sz w:val="22"/>
          <w:highlight w:val="red"/>
          <w:u w:val="single"/>
        </w:rPr>
        <w:t>Human beings</w:t>
      </w:r>
      <w:r w:rsidRPr="00581BB2">
        <w:rPr>
          <w:rFonts w:ascii="Arial" w:hAnsi="Arial" w:cs="Arial"/>
          <w:sz w:val="22"/>
          <w:u w:val="single"/>
        </w:rPr>
        <w:t xml:space="preserve">, on the other hand, </w:t>
      </w:r>
      <w:r w:rsidRPr="003D66E0">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3D66E0">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3D66E0">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3D66E0">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3D66E0">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3D66E0">
        <w:rPr>
          <w:rFonts w:ascii="Arial" w:hAnsi="Arial" w:cs="Arial"/>
          <w:sz w:val="22"/>
          <w:highlight w:val="red"/>
          <w:u w:val="single"/>
        </w:rPr>
        <w:t xml:space="preserve">their condition is the </w:t>
      </w:r>
      <w:proofErr w:type="gramStart"/>
      <w:r w:rsidRPr="003D66E0">
        <w:rPr>
          <w:rFonts w:ascii="Arial" w:hAnsi="Arial" w:cs="Arial"/>
          <w:sz w:val="22"/>
          <w:highlight w:val="red"/>
          <w:u w:val="single"/>
        </w:rPr>
        <w:t>most empty</w:t>
      </w:r>
      <w:proofErr w:type="gramEnd"/>
      <w:r w:rsidRPr="003D66E0">
        <w:rPr>
          <w:rFonts w:ascii="Arial" w:hAnsi="Arial" w:cs="Arial"/>
          <w:sz w:val="22"/>
          <w:highlight w:val="red"/>
          <w:u w:val="single"/>
        </w:rPr>
        <w:t xml:space="preserve"> and</w:t>
      </w:r>
      <w:r w:rsidRPr="00581BB2">
        <w:rPr>
          <w:rFonts w:ascii="Arial" w:hAnsi="Arial" w:cs="Arial"/>
          <w:sz w:val="22"/>
          <w:u w:val="single"/>
        </w:rPr>
        <w:t xml:space="preserve"> the most </w:t>
      </w:r>
      <w:r w:rsidRPr="003D66E0">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3D66E0">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3D66E0">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w:t>
      </w:r>
      <w:r w:rsidRPr="00581BB2">
        <w:rPr>
          <w:rFonts w:ascii="Arial" w:hAnsi="Arial" w:cs="Arial"/>
        </w:rPr>
        <w:lastRenderedPageBreak/>
        <w:t xml:space="preserve">face and of the community it opens up, and thus they transform it into a miserable secret that they must make sure to control at all costs. </w:t>
      </w:r>
      <w:r w:rsidRPr="003D66E0">
        <w:rPr>
          <w:rFonts w:ascii="Arial" w:hAnsi="Arial" w:cs="Arial"/>
          <w:sz w:val="22"/>
          <w:highlight w:val="red"/>
          <w:u w:val="single"/>
        </w:rPr>
        <w:t>State power</w:t>
      </w:r>
      <w:r w:rsidRPr="00581BB2">
        <w:rPr>
          <w:rFonts w:ascii="Arial" w:hAnsi="Arial" w:cs="Arial"/>
          <w:sz w:val="22"/>
          <w:u w:val="single"/>
        </w:rPr>
        <w:t xml:space="preserve"> today </w:t>
      </w:r>
      <w:r w:rsidRPr="003D66E0">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3D66E0">
        <w:rPr>
          <w:rFonts w:ascii="Arial" w:hAnsi="Arial" w:cs="Arial"/>
          <w:sz w:val="22"/>
          <w:highlight w:val="red"/>
          <w:u w:val="single"/>
        </w:rPr>
        <w:t>it is founded</w:t>
      </w:r>
      <w:r w:rsidRPr="00581BB2">
        <w:rPr>
          <w:rFonts w:ascii="Arial" w:hAnsi="Arial" w:cs="Arial"/>
          <w:sz w:val="22"/>
          <w:u w:val="single"/>
        </w:rPr>
        <w:t xml:space="preserve"> above all </w:t>
      </w:r>
      <w:r w:rsidRPr="003D66E0">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3D66E0">
        <w:rPr>
          <w:rFonts w:ascii="Arial" w:hAnsi="Arial" w:cs="Arial"/>
          <w:sz w:val="22"/>
          <w:highlight w:val="red"/>
          <w:u w:val="single"/>
        </w:rPr>
        <w:t>Exposition</w:t>
      </w:r>
      <w:r w:rsidRPr="00581BB2">
        <w:rPr>
          <w:rFonts w:ascii="Arial" w:hAnsi="Arial" w:cs="Arial"/>
          <w:sz w:val="22"/>
          <w:u w:val="single"/>
        </w:rPr>
        <w:t xml:space="preserve"> thus </w:t>
      </w:r>
      <w:r w:rsidRPr="003D66E0">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3D66E0">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3D66E0">
        <w:rPr>
          <w:rFonts w:ascii="Arial" w:hAnsi="Arial" w:cs="Arial"/>
          <w:sz w:val="22"/>
          <w:highlight w:val="red"/>
          <w:u w:val="single"/>
        </w:rPr>
        <w:t>watches over its management.</w:t>
      </w:r>
    </w:p>
    <w:p w:rsidR="00DB009F" w:rsidRPr="00581BB2" w:rsidRDefault="00DB009F" w:rsidP="00DB009F">
      <w:pPr>
        <w:pStyle w:val="Heading4"/>
        <w:rPr>
          <w:rStyle w:val="Cite"/>
          <w:rFonts w:cs="Arial"/>
          <w:b/>
        </w:rPr>
      </w:pPr>
      <w:r w:rsidRPr="00581BB2">
        <w:rPr>
          <w:rStyle w:val="Cite"/>
          <w:rFonts w:cs="Arial"/>
          <w:b/>
        </w:rPr>
        <w:t>Our affirmation is a form of play that liberates debate from rigid rules and detaches humanity from the sacred</w:t>
      </w:r>
    </w:p>
    <w:p w:rsidR="00DB009F" w:rsidRPr="00581BB2" w:rsidRDefault="00DB009F" w:rsidP="00DB009F">
      <w:r w:rsidRPr="00581BB2">
        <w:rPr>
          <w:rStyle w:val="Cite"/>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DB009F" w:rsidRPr="00581BB2" w:rsidRDefault="00DB009F" w:rsidP="00DB009F">
      <w:r w:rsidRPr="00581BB2">
        <w:t xml:space="preserve">Giorgio </w:t>
      </w:r>
      <w:r w:rsidRPr="003D66E0">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3D66E0">
        <w:rPr>
          <w:rStyle w:val="Underline"/>
          <w:highlight w:val="red"/>
        </w:rPr>
        <w:t>the only one that can profane what is</w:t>
      </w:r>
      <w:r w:rsidRPr="00581BB2">
        <w:rPr>
          <w:rStyle w:val="Underline"/>
        </w:rPr>
        <w:t xml:space="preserve"> considered </w:t>
      </w:r>
      <w:r w:rsidRPr="003D66E0">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3D66E0">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3D66E0">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3D66E0">
        <w:rPr>
          <w:rStyle w:val="Underline"/>
          <w:highlight w:val="red"/>
        </w:rPr>
        <w:t>Western European thought</w:t>
      </w:r>
      <w:r w:rsidRPr="00581BB2">
        <w:rPr>
          <w:rStyle w:val="Underline"/>
        </w:rPr>
        <w:t xml:space="preserve"> mostly </w:t>
      </w:r>
      <w:r w:rsidRPr="003D66E0">
        <w:rPr>
          <w:rStyle w:val="Underline"/>
          <w:highlight w:val="red"/>
        </w:rPr>
        <w:t>followed</w:t>
      </w:r>
      <w:r w:rsidRPr="00581BB2">
        <w:rPr>
          <w:rStyle w:val="Underline"/>
        </w:rPr>
        <w:t xml:space="preserve"> the </w:t>
      </w:r>
      <w:r w:rsidRPr="003D66E0">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w:t>
      </w:r>
      <w:r w:rsidRPr="00581BB2">
        <w:lastRenderedPageBreak/>
        <w:t xml:space="preserve">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3D66E0">
        <w:rPr>
          <w:rStyle w:val="Underline"/>
          <w:highlight w:val="red"/>
        </w:rPr>
        <w:t>life itself has taken the form</w:t>
      </w:r>
      <w:r w:rsidRPr="00581BB2">
        <w:t xml:space="preserve"> of a game; </w:t>
      </w:r>
      <w:r w:rsidRPr="003D66E0">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3D66E0">
        <w:rPr>
          <w:rStyle w:val="Underline"/>
          <w:highlight w:val="red"/>
        </w:rPr>
        <w:t>highest risk for play today is found in the exploitation</w:t>
      </w:r>
      <w:r w:rsidRPr="00581BB2">
        <w:rPr>
          <w:rStyle w:val="Underline"/>
        </w:rPr>
        <w:t xml:space="preserve"> of play being made </w:t>
      </w:r>
      <w:r w:rsidRPr="003D66E0">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3D66E0">
        <w:rPr>
          <w:rStyle w:val="Underline"/>
          <w:highlight w:val="red"/>
        </w:rPr>
        <w:t>Creating falsifying images of super-clean pure war</w:t>
      </w:r>
      <w:r w:rsidRPr="00581BB2">
        <w:t xml:space="preserve">, as seen on the screens, the </w:t>
      </w:r>
      <w:r w:rsidRPr="003D66E0">
        <w:rPr>
          <w:rStyle w:val="Underline"/>
          <w:highlight w:val="red"/>
        </w:rPr>
        <w:t>games succeed in “using</w:t>
      </w:r>
      <w:r w:rsidRPr="00581BB2">
        <w:rPr>
          <w:rStyle w:val="Underline"/>
        </w:rPr>
        <w:t xml:space="preserve"> sweet </w:t>
      </w:r>
      <w:r w:rsidRPr="003D66E0">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3D66E0">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3D66E0">
        <w:rPr>
          <w:rStyle w:val="Underline"/>
          <w:highlight w:val="red"/>
        </w:rPr>
        <w:lastRenderedPageBreak/>
        <w:t xml:space="preserve">Contemporary play is purposely </w:t>
      </w:r>
      <w:proofErr w:type="spellStart"/>
      <w:r w:rsidRPr="003D66E0">
        <w:rPr>
          <w:rStyle w:val="Underline"/>
          <w:highlight w:val="red"/>
        </w:rPr>
        <w:t>sacralised</w:t>
      </w:r>
      <w:proofErr w:type="spellEnd"/>
      <w:r w:rsidRPr="003D66E0">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3D66E0">
        <w:rPr>
          <w:rStyle w:val="Underline"/>
          <w:highlight w:val="red"/>
        </w:rPr>
        <w:t>To transcend rigid and crystallized forms, rules need to be broken</w:t>
      </w:r>
      <w:r w:rsidRPr="00581BB2">
        <w:t xml:space="preserve">. One can play by rules, or play with the rules. </w:t>
      </w:r>
      <w:r w:rsidRPr="003D66E0">
        <w:rPr>
          <w:rStyle w:val="Underline"/>
          <w:highlight w:val="red"/>
        </w:rPr>
        <w:t>Freedom can be regained by those who can play with today’s forms of play, who</w:t>
      </w:r>
      <w:r w:rsidRPr="00581BB2">
        <w:rPr>
          <w:rStyle w:val="Underline"/>
        </w:rPr>
        <w:t xml:space="preserve"> can appropriate them, </w:t>
      </w:r>
      <w:r w:rsidRPr="003D66E0">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w:t>
      </w:r>
      <w:r w:rsidRPr="00581BB2">
        <w:lastRenderedPageBreak/>
        <w:t xml:space="preserve">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3D66E0">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3D66E0">
        <w:rPr>
          <w:rStyle w:val="Underline"/>
          <w:highlight w:val="red"/>
        </w:rPr>
        <w:t xml:space="preserve">play’s significance lies on the fact that it can detach humanity from the “sacred”, play would need to liberate </w:t>
      </w:r>
      <w:proofErr w:type="gramStart"/>
      <w:r w:rsidRPr="003D66E0">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3D66E0">
        <w:rPr>
          <w:rStyle w:val="Underline"/>
          <w:highlight w:val="red"/>
        </w:rPr>
        <w:t>one should not deny play</w:t>
      </w:r>
      <w:r w:rsidRPr="00581BB2">
        <w:t xml:space="preserve">; because </w:t>
      </w:r>
      <w:r w:rsidRPr="003D66E0">
        <w:rPr>
          <w:rStyle w:val="Underline"/>
          <w:highlight w:val="red"/>
        </w:rPr>
        <w:t>this would lead to its cancellation.</w:t>
      </w:r>
      <w:r w:rsidRPr="00581BB2">
        <w:rPr>
          <w:rStyle w:val="Underline"/>
        </w:rPr>
        <w:t xml:space="preserve"> What </w:t>
      </w:r>
      <w:r w:rsidRPr="003D66E0">
        <w:rPr>
          <w:rStyle w:val="Underline"/>
          <w:highlight w:val="red"/>
        </w:rPr>
        <w:t>one should</w:t>
      </w:r>
      <w:r w:rsidRPr="00581BB2">
        <w:rPr>
          <w:rStyle w:val="Underline"/>
        </w:rPr>
        <w:t xml:space="preserve"> do is to </w:t>
      </w:r>
      <w:r w:rsidRPr="003D66E0">
        <w:rPr>
          <w:rStyle w:val="Underline"/>
          <w:highlight w:val="red"/>
        </w:rPr>
        <w:t>profane</w:t>
      </w:r>
      <w:r w:rsidRPr="00581BB2">
        <w:rPr>
          <w:rStyle w:val="Underline"/>
        </w:rPr>
        <w:t xml:space="preserve">, to </w:t>
      </w:r>
      <w:r w:rsidRPr="003D66E0">
        <w:rPr>
          <w:rStyle w:val="Underline"/>
          <w:highlight w:val="red"/>
        </w:rPr>
        <w:t>neglect</w:t>
      </w:r>
      <w:r w:rsidRPr="00581BB2">
        <w:rPr>
          <w:rStyle w:val="Underline"/>
        </w:rPr>
        <w:t xml:space="preserve">, to </w:t>
      </w:r>
      <w:r w:rsidRPr="003D66E0">
        <w:rPr>
          <w:rStyle w:val="Underline"/>
          <w:highlight w:val="red"/>
        </w:rPr>
        <w:t>surpass the constraints and break the rules</w:t>
      </w:r>
      <w:r w:rsidRPr="00581BB2">
        <w:rPr>
          <w:rStyle w:val="Underline"/>
        </w:rPr>
        <w:t xml:space="preserve">. And </w:t>
      </w:r>
      <w:r w:rsidRPr="003D66E0">
        <w:rPr>
          <w:rStyle w:val="Underline"/>
          <w:highlight w:val="red"/>
        </w:rPr>
        <w:t xml:space="preserve">this again can happen only through play itself, through its anarchic and vivid features that are today being </w:t>
      </w:r>
      <w:proofErr w:type="spellStart"/>
      <w:r w:rsidRPr="003D66E0">
        <w:rPr>
          <w:rStyle w:val="Underline"/>
          <w:highlight w:val="red"/>
        </w:rPr>
        <w:t>wept</w:t>
      </w:r>
      <w:proofErr w:type="spellEnd"/>
      <w:r w:rsidRPr="003D66E0">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3D66E0">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3D66E0">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r w:rsidRPr="00581BB2">
        <w:rPr>
          <w:b/>
          <w:sz w:val="24"/>
          <w:szCs w:val="24"/>
          <w:u w:val="single"/>
        </w:rPr>
        <w:t>L</w:t>
      </w:r>
      <w:r>
        <w:rPr>
          <w:b/>
          <w:sz w:val="24"/>
          <w:szCs w:val="24"/>
          <w:u w:val="single"/>
        </w:rPr>
        <w:t xml:space="preserve">otringer,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t>
      </w:r>
      <w:r w:rsidRPr="00261118">
        <w:lastRenderedPageBreak/>
        <w:t xml:space="preserve">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3D66E0">
        <w:rPr>
          <w:rStyle w:val="Underline"/>
          <w:highlight w:val="red"/>
        </w:rPr>
        <w:t>illusion of truth. Although "nihilistic" at heart</w:t>
      </w:r>
      <w:r w:rsidRPr="00581BB2">
        <w:rPr>
          <w:rStyle w:val="Underline"/>
        </w:rPr>
        <w:t xml:space="preserve">, such a perspective </w:t>
      </w:r>
      <w:r w:rsidRPr="003D66E0">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3D66E0">
        <w:rPr>
          <w:rStyle w:val="Underline"/>
          <w:highlight w:val="red"/>
        </w:rPr>
        <w:t>To destroy</w:t>
      </w:r>
      <w:r w:rsidRPr="00581BB2">
        <w:rPr>
          <w:rStyle w:val="Underline"/>
        </w:rPr>
        <w:t xml:space="preserve"> the </w:t>
      </w:r>
      <w:r w:rsidRPr="003D66E0">
        <w:rPr>
          <w:rStyle w:val="Underline"/>
          <w:highlight w:val="red"/>
        </w:rPr>
        <w:t>belief in the law, to dissipate the fiction of predictability, to reject</w:t>
      </w:r>
      <w:r w:rsidRPr="00581BB2">
        <w:rPr>
          <w:rStyle w:val="Underline"/>
        </w:rPr>
        <w:t xml:space="preserve"> the sage </w:t>
      </w:r>
      <w:r w:rsidRPr="003D66E0">
        <w:rPr>
          <w:rStyle w:val="Underline"/>
          <w:highlight w:val="red"/>
        </w:rPr>
        <w:t>recurrence of the "same,"</w:t>
      </w:r>
      <w:r w:rsidRPr="00581BB2">
        <w:rPr>
          <w:rStyle w:val="Underline"/>
        </w:rPr>
        <w:t xml:space="preserve"> this is not just a "critical" stand. It </w:t>
      </w:r>
      <w:r w:rsidRPr="003D66E0">
        <w:rPr>
          <w:rStyle w:val="Underline"/>
          <w:highlight w:val="red"/>
        </w:rPr>
        <w:t>is an act of force</w:t>
      </w:r>
      <w:r w:rsidRPr="00581BB2">
        <w:rPr>
          <w:rStyle w:val="Underline"/>
        </w:rPr>
        <w:t xml:space="preserve">. But </w:t>
      </w:r>
      <w:r w:rsidRPr="003D66E0">
        <w:rPr>
          <w:rStyle w:val="Underline"/>
          <w:highlight w:val="red"/>
        </w:rPr>
        <w:t>destruction</w:t>
      </w:r>
      <w:r w:rsidRPr="00581BB2">
        <w:rPr>
          <w:rStyle w:val="Underline"/>
        </w:rPr>
        <w:t xml:space="preserve"> must not open onto an absence of values, worthless or meaninglessness. It </w:t>
      </w:r>
      <w:r w:rsidRPr="003D66E0">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3D66E0">
        <w:rPr>
          <w:rStyle w:val="Underline"/>
          <w:highlight w:val="red"/>
        </w:rPr>
        <w:t>To</w:t>
      </w:r>
      <w:r w:rsidRPr="00581BB2">
        <w:rPr>
          <w:rStyle w:val="Underline"/>
        </w:rPr>
        <w:t xml:space="preserve"> </w:t>
      </w:r>
      <w:r w:rsidRPr="003D66E0">
        <w:rPr>
          <w:rStyle w:val="Underline"/>
          <w:highlight w:val="red"/>
        </w:rPr>
        <w:t>read</w:t>
      </w:r>
      <w:r w:rsidRPr="00581BB2">
        <w:rPr>
          <w:rStyle w:val="Underline"/>
        </w:rPr>
        <w:t xml:space="preserve"> off </w:t>
      </w:r>
      <w:r w:rsidRPr="003D66E0">
        <w:rPr>
          <w:rStyle w:val="Underline"/>
          <w:highlight w:val="red"/>
        </w:rPr>
        <w:t>a text without interposing</w:t>
      </w:r>
      <w:r w:rsidRPr="00581BB2">
        <w:rPr>
          <w:rStyle w:val="Underline"/>
        </w:rPr>
        <w:t xml:space="preserve"> an </w:t>
      </w:r>
      <w:r w:rsidRPr="003D66E0">
        <w:rPr>
          <w:rStyle w:val="Underline"/>
          <w:highlight w:val="red"/>
        </w:rPr>
        <w:t>interpretation</w:t>
      </w:r>
      <w:r w:rsidRPr="00581BB2">
        <w:rPr>
          <w:rStyle w:val="Underline"/>
        </w:rPr>
        <w:t xml:space="preserve">" therefore </w:t>
      </w:r>
      <w:r w:rsidRPr="003D66E0">
        <w:rPr>
          <w:rStyle w:val="Underline"/>
          <w:highlight w:val="red"/>
        </w:rPr>
        <w:t>is "hardly possible"</w:t>
      </w:r>
      <w:r w:rsidRPr="00261118">
        <w:t xml:space="preserve"> (The Will to Power, 479</w:t>
      </w:r>
      <w:r w:rsidRPr="003D66E0">
        <w:rPr>
          <w:highlight w:val="red"/>
        </w:rPr>
        <w:t xml:space="preserve">). </w:t>
      </w:r>
      <w:r w:rsidRPr="003D66E0">
        <w:rPr>
          <w:rStyle w:val="Underline"/>
          <w:highlight w:val="red"/>
        </w:rPr>
        <w:t>I must use</w:t>
      </w:r>
      <w:r w:rsidRPr="00581BB2">
        <w:rPr>
          <w:rStyle w:val="Underline"/>
        </w:rPr>
        <w:t xml:space="preserve"> my </w:t>
      </w:r>
      <w:r w:rsidRPr="003D66E0">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3D66E0">
        <w:rPr>
          <w:rStyle w:val="Underline"/>
          <w:highlight w:val="red"/>
        </w:rPr>
        <w:t>The greater the impulse toward unity, the more</w:t>
      </w:r>
      <w:r w:rsidRPr="00581BB2">
        <w:rPr>
          <w:rStyle w:val="Underline"/>
        </w:rPr>
        <w:t xml:space="preserve"> firmly may one conclude that </w:t>
      </w:r>
      <w:r w:rsidRPr="003D66E0">
        <w:rPr>
          <w:rStyle w:val="Underline"/>
          <w:highlight w:val="red"/>
        </w:rPr>
        <w:t>weakness is present; the greater the impulse toward</w:t>
      </w:r>
      <w:r w:rsidRPr="00581BB2">
        <w:rPr>
          <w:rStyle w:val="Underline"/>
        </w:rPr>
        <w:t xml:space="preserve"> variety, </w:t>
      </w:r>
      <w:r w:rsidRPr="003D66E0">
        <w:rPr>
          <w:rStyle w:val="Underline"/>
          <w:highlight w:val="red"/>
        </w:rPr>
        <w:t>differentiation</w:t>
      </w:r>
      <w:r w:rsidRPr="00581BB2">
        <w:rPr>
          <w:rStyle w:val="Underline"/>
        </w:rPr>
        <w:t xml:space="preserve">, inner decay, </w:t>
      </w:r>
      <w:r w:rsidRPr="003D66E0">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3D66E0">
        <w:rPr>
          <w:rStyle w:val="Underline"/>
          <w:highlight w:val="red"/>
        </w:rPr>
        <w:t>resist</w:t>
      </w:r>
      <w:r w:rsidRPr="00581BB2">
        <w:rPr>
          <w:rStyle w:val="Underline"/>
        </w:rPr>
        <w:t xml:space="preserve">s </w:t>
      </w:r>
      <w:r w:rsidRPr="003D66E0">
        <w:rPr>
          <w:rStyle w:val="Underline"/>
          <w:highlight w:val="red"/>
        </w:rPr>
        <w:t>the false neutrality of science.</w:t>
      </w:r>
      <w:r w:rsidRPr="003D66E0">
        <w:rPr>
          <w:highlight w:val="red"/>
        </w:rPr>
        <w:t xml:space="preserve"> It only shows </w:t>
      </w:r>
      <w:r w:rsidRPr="003D66E0">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3D66E0">
        <w:rPr>
          <w:rStyle w:val="Underline"/>
          <w:highlight w:val="red"/>
        </w:rPr>
        <w:t>A reactive interpretation, it assumes</w:t>
      </w:r>
      <w:r w:rsidRPr="00581BB2">
        <w:rPr>
          <w:rStyle w:val="Underline"/>
        </w:rPr>
        <w:t xml:space="preserve"> powerful, but </w:t>
      </w:r>
      <w:r w:rsidRPr="003D66E0">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3D66E0">
        <w:rPr>
          <w:rStyle w:val="Underline"/>
          <w:highlight w:val="red"/>
        </w:rPr>
        <w:t>It is</w:t>
      </w:r>
      <w:r w:rsidRPr="00581BB2">
        <w:rPr>
          <w:rStyle w:val="Underline"/>
        </w:rPr>
        <w:t xml:space="preserve"> high </w:t>
      </w:r>
      <w:r w:rsidRPr="003D66E0">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3D66E0">
        <w:rPr>
          <w:rStyle w:val="Underline"/>
          <w:highlight w:val="red"/>
        </w:rPr>
        <w:t>I will forget what I know</w:t>
      </w:r>
      <w:r w:rsidRPr="00581BB2">
        <w:rPr>
          <w:rStyle w:val="Underline"/>
        </w:rPr>
        <w:t xml:space="preserve"> feebly, </w:t>
      </w:r>
      <w:r w:rsidRPr="003D66E0">
        <w:rPr>
          <w:rStyle w:val="Underline"/>
          <w:highlight w:val="red"/>
        </w:rPr>
        <w:t>in advance</w:t>
      </w:r>
      <w:r w:rsidRPr="00581BB2">
        <w:rPr>
          <w:rStyle w:val="Underline"/>
        </w:rPr>
        <w:t xml:space="preserve">, in order </w:t>
      </w:r>
      <w:r w:rsidRPr="003D66E0">
        <w:rPr>
          <w:rStyle w:val="Underline"/>
          <w:highlight w:val="red"/>
        </w:rPr>
        <w:t>to gather the</w:t>
      </w:r>
      <w:r w:rsidRPr="00581BB2">
        <w:rPr>
          <w:rStyle w:val="Underline"/>
        </w:rPr>
        <w:t xml:space="preserve"> whole </w:t>
      </w:r>
      <w:r w:rsidRPr="003D66E0">
        <w:rPr>
          <w:rStyle w:val="Underline"/>
          <w:highlight w:val="red"/>
        </w:rPr>
        <w:t>complexity of forces at play in a text. I will</w:t>
      </w:r>
      <w:r w:rsidRPr="00581BB2">
        <w:rPr>
          <w:rStyle w:val="Underline"/>
        </w:rPr>
        <w:t xml:space="preserve"> learn to </w:t>
      </w:r>
      <w:r w:rsidRPr="003D66E0">
        <w:rPr>
          <w:rStyle w:val="Underline"/>
          <w:highlight w:val="red"/>
        </w:rPr>
        <w:t>resist</w:t>
      </w:r>
      <w:r w:rsidRPr="00581BB2">
        <w:rPr>
          <w:rStyle w:val="Underline"/>
        </w:rPr>
        <w:t xml:space="preserve"> the melody of casual relations and </w:t>
      </w:r>
      <w:r w:rsidRPr="003D66E0">
        <w:rPr>
          <w:rStyle w:val="Underline"/>
          <w:highlight w:val="red"/>
        </w:rPr>
        <w:t>the torpor of narrative accumulations</w:t>
      </w:r>
      <w:r w:rsidRPr="00581BB2">
        <w:rPr>
          <w:rStyle w:val="Underline"/>
        </w:rPr>
        <w:t xml:space="preserve"> in order </w:t>
      </w:r>
      <w:r w:rsidRPr="003D66E0">
        <w:rPr>
          <w:rStyle w:val="Underline"/>
          <w:highlight w:val="red"/>
        </w:rPr>
        <w:t>to reinvent the intensity of risks</w:t>
      </w:r>
      <w:r w:rsidRPr="00581BB2">
        <w:rPr>
          <w:rStyle w:val="Underline"/>
        </w:rPr>
        <w:t>, ceaselessly menacing and forever being reborn.</w:t>
      </w:r>
    </w:p>
    <w:p w:rsidR="00945424" w:rsidRDefault="00945424" w:rsidP="00DB009F">
      <w:pPr>
        <w:rPr>
          <w:rStyle w:val="Underline"/>
        </w:rPr>
      </w:pPr>
    </w:p>
    <w:p w:rsidR="00945424" w:rsidRDefault="00945424" w:rsidP="00945424">
      <w:pPr>
        <w:pStyle w:val="Heading2"/>
      </w:pPr>
      <w:r>
        <w:lastRenderedPageBreak/>
        <w:t>2AC</w:t>
      </w:r>
    </w:p>
    <w:p w:rsidR="00945424" w:rsidRDefault="00945424" w:rsidP="00945424">
      <w:pPr>
        <w:pStyle w:val="Heading3"/>
      </w:pPr>
      <w:r>
        <w:lastRenderedPageBreak/>
        <w:t>2AC – CP</w:t>
      </w:r>
    </w:p>
    <w:p w:rsidR="00945424" w:rsidRPr="00C24876" w:rsidRDefault="00945424" w:rsidP="00945424">
      <w:pPr>
        <w:pStyle w:val="Heading4"/>
        <w:rPr>
          <w:rFonts w:cs="Arial"/>
        </w:rPr>
      </w:pPr>
      <w:r w:rsidRPr="00C24876">
        <w:rPr>
          <w:rFonts w:cs="Arial"/>
        </w:rPr>
        <w:t>State-based policies to combat drugs structurally fail</w:t>
      </w:r>
    </w:p>
    <w:p w:rsidR="00945424" w:rsidRPr="00C24876" w:rsidRDefault="00945424" w:rsidP="00945424">
      <w:r w:rsidRPr="00C24876">
        <w:rPr>
          <w:rStyle w:val="Cite"/>
        </w:rPr>
        <w:t>Freeman and Luis Sierra, 5</w:t>
      </w:r>
      <w:r w:rsidRPr="00C24876">
        <w:t xml:space="preserve"> (*Laurie, Director for Yemen at the National Security Council, former State Department Official, fellow at the Washington Office on Latin America, writer for the Washington Post Mexico Bureau, M.A. in International Politics from Princeton University, degree from Duke in Latin American Studies, **Jorge, Knight International Journalism Fellow, degree in International Journalism from the University of Southern California, defense policy and economics fellow at the Center for Hemispheric Defense Studies, National Defense University, “Mexico: The Militarization </w:t>
      </w:r>
      <w:proofErr w:type="spellStart"/>
      <w:r w:rsidRPr="00C24876">
        <w:t>Traip</w:t>
      </w:r>
      <w:proofErr w:type="spellEnd"/>
      <w:r w:rsidRPr="00C24876">
        <w:t xml:space="preserve">”, 2005, part of “Drugs and Democracy in Latin America: The impact of U.S. Policy”, </w:t>
      </w:r>
      <w:proofErr w:type="spellStart"/>
      <w:r w:rsidRPr="00C24876">
        <w:t>Rienner</w:t>
      </w:r>
      <w:proofErr w:type="spellEnd"/>
      <w:r w:rsidRPr="00C24876">
        <w:t>, Google Books)</w:t>
      </w:r>
    </w:p>
    <w:p w:rsidR="00945424" w:rsidRPr="00C24876" w:rsidRDefault="00945424" w:rsidP="00945424">
      <w:r w:rsidRPr="003D66E0">
        <w:rPr>
          <w:sz w:val="22"/>
          <w:highlight w:val="red"/>
          <w:u w:val="single"/>
        </w:rPr>
        <w:t>U.S. drug control policy</w:t>
      </w:r>
      <w:r w:rsidRPr="00C24876">
        <w:t xml:space="preserve"> toward the Caribbean </w:t>
      </w:r>
      <w:r w:rsidRPr="003D66E0">
        <w:rPr>
          <w:sz w:val="22"/>
          <w:highlight w:val="red"/>
          <w:u w:val="single"/>
        </w:rPr>
        <w:t>has failed to achieve even minimal objectives.  Not only is the drug trade</w:t>
      </w:r>
      <w:r w:rsidRPr="00C24876">
        <w:rPr>
          <w:sz w:val="22"/>
          <w:u w:val="single"/>
        </w:rPr>
        <w:t xml:space="preserve"> as </w:t>
      </w:r>
      <w:r w:rsidRPr="003D66E0">
        <w:rPr>
          <w:sz w:val="22"/>
          <w:highlight w:val="red"/>
          <w:u w:val="single"/>
        </w:rPr>
        <w:t>deeply rooted as ever</w:t>
      </w:r>
      <w:r w:rsidRPr="00C24876">
        <w:rPr>
          <w:sz w:val="22"/>
          <w:u w:val="single"/>
        </w:rPr>
        <w:t xml:space="preserve"> in the area</w:t>
      </w:r>
      <w:r w:rsidRPr="00C24876">
        <w:t xml:space="preserve">; related </w:t>
      </w:r>
      <w:r w:rsidRPr="003D66E0">
        <w:rPr>
          <w:sz w:val="22"/>
          <w:highlight w:val="red"/>
          <w:u w:val="single"/>
        </w:rPr>
        <w:t>violence and</w:t>
      </w:r>
      <w:r w:rsidRPr="00C24876">
        <w:t xml:space="preserve"> illicit </w:t>
      </w:r>
      <w:r w:rsidRPr="00C24876">
        <w:rPr>
          <w:sz w:val="22"/>
          <w:u w:val="single"/>
        </w:rPr>
        <w:t xml:space="preserve">drug </w:t>
      </w:r>
      <w:r w:rsidRPr="003D66E0">
        <w:rPr>
          <w:sz w:val="22"/>
          <w:highlight w:val="red"/>
          <w:u w:val="single"/>
        </w:rPr>
        <w:t>consumption are on the rise</w:t>
      </w:r>
      <w:r w:rsidRPr="00C24876">
        <w:t xml:space="preserve">.  Changing U.S. priorities could, however, provide an opportunity for new policy approaches across the region.  </w:t>
      </w:r>
      <w:r w:rsidRPr="00C24876">
        <w:rPr>
          <w:sz w:val="22"/>
          <w:u w:val="single"/>
        </w:rPr>
        <w:t>As the United States turns its attention elsewhere</w:t>
      </w:r>
      <w:r w:rsidRPr="00C24876">
        <w:t xml:space="preserve">, the Caribbean and </w:t>
      </w:r>
      <w:r w:rsidRPr="00C24876">
        <w:rPr>
          <w:sz w:val="22"/>
          <w:u w:val="single"/>
        </w:rPr>
        <w:t>other countries may be given the flexibility they need to develop integrated alternative policies</w:t>
      </w:r>
      <w:r w:rsidRPr="00C24876">
        <w:t xml:space="preserve"> that take into account the complex socioeconomic challenges they face.  It is vital that the spectrum of public debate be broadened, that is, democratized. </w:t>
      </w:r>
      <w:r w:rsidRPr="003D66E0">
        <w:rPr>
          <w:sz w:val="22"/>
          <w:highlight w:val="red"/>
          <w:u w:val="single"/>
        </w:rPr>
        <w:t>Government resources should not be used to delegitimize alternative to critical positions</w:t>
      </w:r>
      <w:r w:rsidRPr="003D66E0">
        <w:rPr>
          <w:highlight w:val="red"/>
        </w:rPr>
        <w:t>,</w:t>
      </w:r>
      <w:r w:rsidRPr="00C24876">
        <w:t xml:space="preserve"> as has been the practice of the U.S. drug control bureaucracy.</w:t>
      </w:r>
    </w:p>
    <w:p w:rsidR="00945424" w:rsidRPr="00C24876" w:rsidRDefault="00945424" w:rsidP="00945424">
      <w:pPr>
        <w:pStyle w:val="Heading4"/>
        <w:rPr>
          <w:rFonts w:cs="Arial"/>
        </w:rPr>
      </w:pPr>
      <w:r w:rsidRPr="00C24876">
        <w:rPr>
          <w:rFonts w:cs="Arial"/>
        </w:rPr>
        <w:t>Policymaking absolves individual responsibility for violence – ensures violence will be inevitable – independent reason to vote aff</w:t>
      </w:r>
    </w:p>
    <w:p w:rsidR="00945424" w:rsidRPr="00C24876" w:rsidRDefault="00945424" w:rsidP="00945424">
      <w:r w:rsidRPr="00C24876">
        <w:rPr>
          <w:b/>
          <w:sz w:val="24"/>
          <w:u w:val="single"/>
        </w:rPr>
        <w:t>Kappeler 95</w:t>
      </w:r>
      <w:r w:rsidRPr="00C24876">
        <w:t xml:space="preserve"> (</w:t>
      </w:r>
      <w:r w:rsidRPr="00C24876">
        <w:rPr>
          <w:szCs w:val="20"/>
          <w:lang w:bidi="en-US"/>
        </w:rPr>
        <w:t>Susanne, The Will to Violence</w:t>
      </w:r>
      <w:r w:rsidRPr="00C24876">
        <w:t xml:space="preserve">, </w:t>
      </w:r>
      <w:proofErr w:type="spellStart"/>
      <w:r w:rsidRPr="00C24876">
        <w:t>pgs</w:t>
      </w:r>
      <w:proofErr w:type="spellEnd"/>
      <w:r w:rsidRPr="00C24876">
        <w:t xml:space="preserve"> 9-11)</w:t>
      </w:r>
    </w:p>
    <w:p w:rsidR="00945424" w:rsidRPr="00397752" w:rsidRDefault="00945424" w:rsidP="00945424">
      <w:pPr>
        <w:rPr>
          <w:bCs/>
          <w:sz w:val="24"/>
          <w:u w:val="single"/>
        </w:rPr>
      </w:pPr>
      <w:r w:rsidRPr="00C24876">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 of racist attacks, of murder and destruction possible at all.</w:t>
      </w:r>
      <w:r w:rsidRPr="00C24876">
        <w:rPr>
          <w:sz w:val="22"/>
          <w:u w:val="single"/>
        </w:rPr>
        <w:t xml:space="preserve"> </w:t>
      </w:r>
      <w:r w:rsidRPr="003D66E0">
        <w:rPr>
          <w:sz w:val="22"/>
          <w:highlight w:val="red"/>
          <w:u w:val="single"/>
        </w:rPr>
        <w:t>'We are the war</w:t>
      </w:r>
      <w:r w:rsidRPr="00C24876">
        <w:rPr>
          <w:sz w:val="22"/>
          <w:u w:val="single"/>
        </w:rPr>
        <w:t>,</w:t>
      </w:r>
      <w:r w:rsidRPr="00C24876">
        <w:t xml:space="preserve">' writes </w:t>
      </w:r>
      <w:proofErr w:type="spellStart"/>
      <w:r w:rsidRPr="00C24876">
        <w:t>Slavenka</w:t>
      </w:r>
      <w:proofErr w:type="spellEnd"/>
      <w:r w:rsidRPr="00C24876">
        <w:t xml:space="preserve"> </w:t>
      </w:r>
      <w:proofErr w:type="spellStart"/>
      <w:r w:rsidRPr="00C24876">
        <w:t>Drakulic</w:t>
      </w:r>
      <w:proofErr w:type="spellEnd"/>
      <w:r w:rsidRPr="00C24876">
        <w:t xml:space="preserve"> at the end of her existential analysis of the question, 'what is war?</w:t>
      </w:r>
      <w:proofErr w:type="gramStart"/>
      <w:r w:rsidRPr="00C24876">
        <w:t>':</w:t>
      </w:r>
      <w:proofErr w:type="gramEnd"/>
      <w:r w:rsidRPr="00C24876">
        <w:t xml:space="preserve">  </w:t>
      </w:r>
      <w:r w:rsidRPr="00C24876">
        <w:rPr>
          <w:sz w:val="22"/>
          <w:u w:val="single"/>
        </w:rPr>
        <w:t>I do not know what war is</w:t>
      </w:r>
      <w:r w:rsidRPr="00C24876">
        <w:t xml:space="preserve">, I want to tell my friend, </w:t>
      </w:r>
      <w:r w:rsidRPr="00C24876">
        <w:rPr>
          <w:sz w:val="22"/>
          <w:u w:val="single"/>
        </w:rPr>
        <w:t xml:space="preserve">but I see it everywhere . </w:t>
      </w:r>
      <w:r w:rsidRPr="00C24876">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C24876">
        <w:t>, ,</w:t>
      </w:r>
      <w:proofErr w:type="gramEnd"/>
      <w:r w:rsidRPr="00C24876">
        <w:t xml:space="preserve"> And </w:t>
      </w:r>
      <w:r w:rsidRPr="00C24876">
        <w:rPr>
          <w:sz w:val="22"/>
          <w:u w:val="single"/>
        </w:rPr>
        <w:t xml:space="preserve">I am afraid that </w:t>
      </w:r>
      <w:r w:rsidRPr="003D66E0">
        <w:rPr>
          <w:sz w:val="22"/>
          <w:highlight w:val="red"/>
          <w:u w:val="single"/>
        </w:rPr>
        <w:t>we cannot hold anyone else responsible. We make</w:t>
      </w:r>
      <w:r w:rsidRPr="00C24876">
        <w:rPr>
          <w:sz w:val="22"/>
          <w:u w:val="single"/>
        </w:rPr>
        <w:t xml:space="preserve"> this war </w:t>
      </w:r>
      <w:proofErr w:type="gramStart"/>
      <w:r w:rsidRPr="003D66E0">
        <w:rPr>
          <w:sz w:val="22"/>
          <w:highlight w:val="red"/>
          <w:u w:val="single"/>
        </w:rPr>
        <w:t>possible</w:t>
      </w:r>
      <w:r w:rsidRPr="00C24876">
        <w:rPr>
          <w:sz w:val="22"/>
          <w:u w:val="single"/>
        </w:rPr>
        <w:t xml:space="preserve"> ,</w:t>
      </w:r>
      <w:proofErr w:type="gramEnd"/>
      <w:r w:rsidRPr="00C24876">
        <w:rPr>
          <w:sz w:val="22"/>
          <w:u w:val="single"/>
        </w:rPr>
        <w:t xml:space="preserve"> we permit it to happen</w:t>
      </w:r>
      <w:r w:rsidRPr="00C24876">
        <w:t xml:space="preserve">.  </w:t>
      </w:r>
      <w:r w:rsidRPr="00C24876">
        <w:rPr>
          <w:sz w:val="22"/>
          <w:u w:val="single"/>
        </w:rPr>
        <w:t>'We are</w:t>
      </w:r>
      <w:r w:rsidRPr="00C24876">
        <w:t xml:space="preserve"> the war' - and we also are' the sexual </w:t>
      </w:r>
      <w:proofErr w:type="gramStart"/>
      <w:r w:rsidRPr="00C24876">
        <w:t>violence ,</w:t>
      </w:r>
      <w:proofErr w:type="gramEnd"/>
      <w:r w:rsidRPr="00C24876">
        <w:t xml:space="preserve"> </w:t>
      </w:r>
      <w:r w:rsidRPr="003D66E0">
        <w:rPr>
          <w:sz w:val="22"/>
          <w:highlight w:val="red"/>
          <w:u w:val="single"/>
        </w:rPr>
        <w:t>the racist violence</w:t>
      </w:r>
      <w:r w:rsidRPr="003D66E0">
        <w:rPr>
          <w:highlight w:val="red"/>
        </w:rPr>
        <w:t xml:space="preserve"> </w:t>
      </w:r>
      <w:r w:rsidRPr="00C24876">
        <w:t>, the exploitation and the will to violence in all its manifestations in a society in so-called 'peacetime", for we make them possible and we permit them to happen. '</w:t>
      </w:r>
      <w:r w:rsidRPr="00C24876">
        <w:rPr>
          <w:sz w:val="22"/>
          <w:u w:val="single"/>
        </w:rPr>
        <w:t xml:space="preserve">We are the war' does not mean that the responsibility for a war is shared collectively and diffusely by an entire society - which would be equivalent to exonerating warlords </w:t>
      </w:r>
      <w:r w:rsidRPr="00C24876">
        <w:t>and politicians and profiteers</w:t>
      </w:r>
      <w:r w:rsidRPr="00C24876">
        <w:rPr>
          <w:sz w:val="22"/>
          <w:u w:val="single"/>
        </w:rPr>
        <w:t xml:space="preserve"> or</w:t>
      </w:r>
      <w:r w:rsidRPr="00C24876">
        <w:t xml:space="preserve">, as Ulrich Beck says, </w:t>
      </w:r>
      <w:r w:rsidRPr="00C24876">
        <w:rPr>
          <w:sz w:val="22"/>
          <w:u w:val="single"/>
        </w:rPr>
        <w:t>upholding the notion of 'collective irresponsibility', where people are no longer held responsible for their actions, and</w:t>
      </w:r>
      <w:r w:rsidRPr="00C24876">
        <w:t xml:space="preserve"> where the conception of</w:t>
      </w:r>
      <w:r w:rsidRPr="00C24876">
        <w:rPr>
          <w:sz w:val="22"/>
          <w:u w:val="single"/>
        </w:rPr>
        <w:t xml:space="preserve"> </w:t>
      </w:r>
      <w:r w:rsidRPr="003D66E0">
        <w:rPr>
          <w:sz w:val="22"/>
          <w:highlight w:val="red"/>
          <w:u w:val="single"/>
        </w:rPr>
        <w:t>universal responsibility becomes</w:t>
      </w:r>
      <w:r w:rsidRPr="00C24876">
        <w:rPr>
          <w:sz w:val="22"/>
          <w:u w:val="single"/>
        </w:rPr>
        <w:t xml:space="preserve"> the equivalent of a </w:t>
      </w:r>
      <w:r w:rsidRPr="003D66E0">
        <w:rPr>
          <w:sz w:val="22"/>
          <w:highlight w:val="red"/>
          <w:u w:val="single"/>
        </w:rPr>
        <w:t>universal acquittal</w:t>
      </w:r>
      <w:r w:rsidRPr="00C24876">
        <w:t xml:space="preserve">. 6 On the contrary, the object is precisely to </w:t>
      </w:r>
      <w:proofErr w:type="spellStart"/>
      <w:r w:rsidRPr="00C24876">
        <w:t>analyse</w:t>
      </w:r>
      <w:proofErr w:type="spellEnd"/>
      <w:r w:rsidRPr="00C24876">
        <w:t xml:space="preserve"> the specific and differential responsibility of everyone in their diverse situations.</w:t>
      </w:r>
      <w:r w:rsidRPr="00C24876">
        <w:rPr>
          <w:sz w:val="22"/>
          <w:u w:val="single"/>
        </w:rPr>
        <w:t xml:space="preserve"> </w:t>
      </w:r>
      <w:r w:rsidRPr="003D66E0">
        <w:rPr>
          <w:sz w:val="22"/>
          <w:highlight w:val="red"/>
          <w:u w:val="single"/>
        </w:rPr>
        <w:t>Decisions to unleash</w:t>
      </w:r>
      <w:r w:rsidRPr="00C24876">
        <w:rPr>
          <w:sz w:val="22"/>
          <w:u w:val="single"/>
        </w:rPr>
        <w:t xml:space="preserve"> a </w:t>
      </w:r>
      <w:r w:rsidRPr="003D66E0">
        <w:rPr>
          <w:sz w:val="22"/>
          <w:highlight w:val="red"/>
          <w:u w:val="single"/>
        </w:rPr>
        <w:t>war are</w:t>
      </w:r>
      <w:r w:rsidRPr="00C24876">
        <w:rPr>
          <w:sz w:val="22"/>
          <w:u w:val="single"/>
        </w:rPr>
        <w:t xml:space="preserve"> indeed </w:t>
      </w:r>
      <w:r w:rsidRPr="003D66E0">
        <w:rPr>
          <w:sz w:val="22"/>
          <w:highlight w:val="red"/>
          <w:u w:val="single"/>
        </w:rPr>
        <w:t>taken at particular levels of power</w:t>
      </w:r>
      <w:r w:rsidRPr="00C24876">
        <w:rPr>
          <w:sz w:val="22"/>
          <w:u w:val="single"/>
        </w:rPr>
        <w:t xml:space="preserve"> by those in a position to make them </w:t>
      </w:r>
      <w:r w:rsidRPr="00C24876">
        <w:t xml:space="preserve">and to command such collective action. </w:t>
      </w:r>
      <w:r w:rsidRPr="00C24876">
        <w:rPr>
          <w:sz w:val="22"/>
          <w:u w:val="single"/>
        </w:rPr>
        <w:t xml:space="preserve">We need to hold them clearly responsible for their decisions and actions without lessening theirs by any collective 'assumption' of responsibility. Yet </w:t>
      </w:r>
      <w:r w:rsidRPr="003D66E0">
        <w:rPr>
          <w:sz w:val="22"/>
          <w:highlight w:val="red"/>
          <w:u w:val="single"/>
        </w:rPr>
        <w:t>our habit of focusing on the stage where</w:t>
      </w:r>
      <w:r w:rsidRPr="00C24876">
        <w:rPr>
          <w:sz w:val="22"/>
          <w:u w:val="single"/>
        </w:rPr>
        <w:t xml:space="preserve"> the </w:t>
      </w:r>
      <w:r w:rsidRPr="003D66E0">
        <w:rPr>
          <w:sz w:val="22"/>
          <w:highlight w:val="red"/>
          <w:u w:val="single"/>
        </w:rPr>
        <w:t>major dramas of power take place</w:t>
      </w:r>
      <w:r w:rsidRPr="00C24876">
        <w:rPr>
          <w:sz w:val="22"/>
          <w:u w:val="single"/>
        </w:rPr>
        <w:t xml:space="preserve"> </w:t>
      </w:r>
      <w:r w:rsidRPr="003D66E0">
        <w:rPr>
          <w:sz w:val="22"/>
          <w:highlight w:val="red"/>
          <w:u w:val="single"/>
        </w:rPr>
        <w:t>tends to obscure our</w:t>
      </w:r>
      <w:r w:rsidRPr="00C24876">
        <w:rPr>
          <w:sz w:val="22"/>
          <w:u w:val="single"/>
        </w:rPr>
        <w:t xml:space="preserve"> sight in relation to our </w:t>
      </w:r>
      <w:r w:rsidRPr="003D66E0">
        <w:rPr>
          <w:sz w:val="22"/>
          <w:highlight w:val="red"/>
          <w:u w:val="single"/>
        </w:rPr>
        <w:t>own</w:t>
      </w:r>
      <w:r w:rsidRPr="00C24876">
        <w:rPr>
          <w:sz w:val="22"/>
          <w:u w:val="single"/>
        </w:rPr>
        <w:t xml:space="preserve"> sphere of </w:t>
      </w:r>
      <w:r w:rsidRPr="003D66E0">
        <w:rPr>
          <w:sz w:val="22"/>
          <w:highlight w:val="red"/>
          <w:u w:val="single"/>
        </w:rPr>
        <w:t>competence</w:t>
      </w:r>
      <w:r w:rsidRPr="00C24876">
        <w:rPr>
          <w:sz w:val="22"/>
          <w:u w:val="single"/>
        </w:rPr>
        <w:t xml:space="preserve">, our own power and our own responsibility - </w:t>
      </w:r>
      <w:r w:rsidRPr="003D66E0">
        <w:rPr>
          <w:sz w:val="22"/>
          <w:highlight w:val="red"/>
          <w:u w:val="single"/>
        </w:rPr>
        <w:t>leading to</w:t>
      </w:r>
      <w:r w:rsidRPr="00C24876">
        <w:rPr>
          <w:sz w:val="22"/>
          <w:u w:val="single"/>
        </w:rPr>
        <w:t xml:space="preserve"> the </w:t>
      </w:r>
      <w:r w:rsidRPr="00C24876">
        <w:t>well- known</w:t>
      </w:r>
      <w:r w:rsidRPr="00C24876">
        <w:rPr>
          <w:sz w:val="22"/>
          <w:u w:val="single"/>
        </w:rPr>
        <w:t xml:space="preserve"> illusion of our </w:t>
      </w:r>
      <w:r w:rsidRPr="00C24876">
        <w:t>apparent</w:t>
      </w:r>
      <w:r w:rsidRPr="00C24876">
        <w:rPr>
          <w:sz w:val="22"/>
          <w:u w:val="single"/>
        </w:rPr>
        <w:t xml:space="preserve"> </w:t>
      </w:r>
      <w:r w:rsidRPr="003D66E0">
        <w:rPr>
          <w:sz w:val="22"/>
          <w:highlight w:val="red"/>
          <w:u w:val="single"/>
        </w:rPr>
        <w:t>'powerlessness' and</w:t>
      </w:r>
      <w:r w:rsidRPr="00C24876">
        <w:rPr>
          <w:sz w:val="22"/>
          <w:u w:val="single"/>
        </w:rPr>
        <w:t xml:space="preserve"> its accompanying phenomenon </w:t>
      </w:r>
      <w:r w:rsidRPr="00C24876">
        <w:t>- our so-called</w:t>
      </w:r>
      <w:r w:rsidRPr="00C24876">
        <w:rPr>
          <w:sz w:val="22"/>
          <w:u w:val="single"/>
        </w:rPr>
        <w:t xml:space="preserve"> political </w:t>
      </w:r>
      <w:r w:rsidRPr="003D66E0">
        <w:rPr>
          <w:sz w:val="22"/>
          <w:highlight w:val="red"/>
          <w:u w:val="single"/>
        </w:rPr>
        <w:t>disillusionment.</w:t>
      </w:r>
      <w:r w:rsidRPr="00C24876">
        <w:rPr>
          <w:sz w:val="22"/>
          <w:u w:val="single"/>
        </w:rPr>
        <w:t xml:space="preserve"> </w:t>
      </w:r>
      <w:proofErr w:type="gramStart"/>
      <w:r w:rsidRPr="00C24876">
        <w:lastRenderedPageBreak/>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C24876">
        <w:t xml:space="preserve"> Yet</w:t>
      </w:r>
      <w:r w:rsidRPr="00C24876">
        <w:rPr>
          <w:sz w:val="22"/>
          <w:u w:val="single"/>
        </w:rPr>
        <w:t xml:space="preserve"> our insight that indeed we are not responsible</w:t>
      </w:r>
      <w:r w:rsidRPr="00C24876">
        <w:t xml:space="preserve"> for the decisions of a Serbian general or a Croatian president </w:t>
      </w:r>
      <w:r w:rsidRPr="00C24876">
        <w:rPr>
          <w:sz w:val="22"/>
          <w:u w:val="single"/>
        </w:rPr>
        <w:t>tends to mislead us in to thinking that therefore we have no responsibility at all, not even for forming our own judgment, and thus into underrating the responsibility we do have within our own sphere of action</w:t>
      </w:r>
      <w:r w:rsidRPr="00C24876">
        <w:t xml:space="preserve">. In particular, </w:t>
      </w:r>
      <w:r w:rsidRPr="003D66E0">
        <w:rPr>
          <w:sz w:val="22"/>
          <w:highlight w:val="red"/>
          <w:u w:val="single"/>
        </w:rPr>
        <w:t>it seems to absolve us from having to</w:t>
      </w:r>
      <w:r w:rsidRPr="00C24876">
        <w:rPr>
          <w:sz w:val="22"/>
          <w:u w:val="single"/>
        </w:rPr>
        <w:t xml:space="preserve"> try to </w:t>
      </w:r>
      <w:r w:rsidRPr="003D66E0">
        <w:rPr>
          <w:sz w:val="22"/>
          <w:highlight w:val="red"/>
          <w:u w:val="single"/>
        </w:rPr>
        <w:t>see any relation between our</w:t>
      </w:r>
      <w:r w:rsidRPr="00C24876">
        <w:rPr>
          <w:sz w:val="22"/>
          <w:u w:val="single"/>
        </w:rPr>
        <w:t xml:space="preserve"> own </w:t>
      </w:r>
      <w:r w:rsidRPr="003D66E0">
        <w:rPr>
          <w:sz w:val="22"/>
          <w:highlight w:val="red"/>
          <w:u w:val="single"/>
        </w:rPr>
        <w:t>actions and</w:t>
      </w:r>
      <w:r w:rsidRPr="00C24876">
        <w:rPr>
          <w:sz w:val="22"/>
          <w:u w:val="single"/>
        </w:rPr>
        <w:t xml:space="preserve"> those </w:t>
      </w:r>
      <w:r w:rsidRPr="003D66E0">
        <w:rPr>
          <w:sz w:val="22"/>
          <w:highlight w:val="red"/>
          <w:u w:val="single"/>
        </w:rPr>
        <w:t>events</w:t>
      </w:r>
      <w:r w:rsidRPr="00C24876">
        <w:rPr>
          <w:sz w:val="22"/>
          <w:u w:val="single"/>
        </w:rPr>
        <w:t>, or to recognize the connections between those political decisions and our own personal decisions</w:t>
      </w:r>
      <w:r w:rsidRPr="00C24876">
        <w:t xml:space="preserve">. It not only shows that </w:t>
      </w:r>
      <w:r w:rsidRPr="00C24876">
        <w:rPr>
          <w:sz w:val="22"/>
          <w:u w:val="single"/>
        </w:rPr>
        <w:t>we participate in</w:t>
      </w:r>
      <w:r w:rsidRPr="00C24876">
        <w:t xml:space="preserve"> what Beck calls </w:t>
      </w:r>
      <w:r w:rsidRPr="00C24876">
        <w:rPr>
          <w:sz w:val="22"/>
          <w:u w:val="single"/>
        </w:rPr>
        <w:t>'organized irresponsibility'</w:t>
      </w:r>
      <w:r w:rsidRPr="00C24876">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C24876">
        <w:rPr>
          <w:sz w:val="22"/>
          <w:u w:val="single"/>
        </w:rPr>
        <w:t xml:space="preserve"> we tend to think that we cannot 'do' </w:t>
      </w:r>
      <w:proofErr w:type="gramStart"/>
      <w:r w:rsidRPr="00C24876">
        <w:rPr>
          <w:sz w:val="22"/>
          <w:u w:val="single"/>
        </w:rPr>
        <w:t>anything</w:t>
      </w:r>
      <w:r w:rsidRPr="00C24876">
        <w:t xml:space="preserve"> ,</w:t>
      </w:r>
      <w:proofErr w:type="gramEnd"/>
      <w:r w:rsidRPr="00C24876">
        <w:t xml:space="preserve"> say, </w:t>
      </w:r>
      <w:r w:rsidRPr="00C24876">
        <w:rPr>
          <w:sz w:val="22"/>
          <w:u w:val="single"/>
        </w:rPr>
        <w:t xml:space="preserve">about a war, because we deem ourselves to be in the wrong situation; because </w:t>
      </w:r>
      <w:r w:rsidRPr="003D66E0">
        <w:rPr>
          <w:sz w:val="22"/>
          <w:highlight w:val="red"/>
          <w:u w:val="single"/>
        </w:rPr>
        <w:t>we are not where the major decisions are made. Which is why</w:t>
      </w:r>
      <w:r w:rsidRPr="00C24876">
        <w:rPr>
          <w:sz w:val="22"/>
          <w:u w:val="single"/>
        </w:rPr>
        <w:t xml:space="preserve"> many of </w:t>
      </w:r>
      <w:r w:rsidRPr="003D66E0">
        <w:rPr>
          <w:sz w:val="22"/>
          <w:highlight w:val="red"/>
          <w:u w:val="single"/>
        </w:rPr>
        <w:t>those not yet</w:t>
      </w:r>
      <w:r w:rsidRPr="00C24876">
        <w:rPr>
          <w:sz w:val="22"/>
          <w:u w:val="single"/>
        </w:rPr>
        <w:t xml:space="preserve"> entirely </w:t>
      </w:r>
      <w:r w:rsidRPr="003D66E0">
        <w:rPr>
          <w:sz w:val="22"/>
          <w:highlight w:val="red"/>
          <w:u w:val="single"/>
        </w:rPr>
        <w:t xml:space="preserve">disillusioned </w:t>
      </w:r>
      <w:proofErr w:type="gramStart"/>
      <w:r w:rsidRPr="003D66E0">
        <w:rPr>
          <w:sz w:val="22"/>
          <w:highlight w:val="red"/>
          <w:u w:val="single"/>
        </w:rPr>
        <w:t>with  politics</w:t>
      </w:r>
      <w:proofErr w:type="gramEnd"/>
      <w:r w:rsidRPr="00C24876">
        <w:rPr>
          <w:sz w:val="22"/>
          <w:u w:val="single"/>
        </w:rPr>
        <w:t xml:space="preserve"> tend to </w:t>
      </w:r>
      <w:r w:rsidRPr="003D66E0">
        <w:rPr>
          <w:sz w:val="22"/>
          <w:highlight w:val="red"/>
          <w:u w:val="single"/>
        </w:rPr>
        <w:t>engage in</w:t>
      </w:r>
      <w:r w:rsidRPr="00C24876">
        <w:rPr>
          <w:sz w:val="22"/>
          <w:u w:val="single"/>
        </w:rPr>
        <w:t xml:space="preserve"> a form of </w:t>
      </w:r>
      <w:r w:rsidRPr="003D66E0">
        <w:rPr>
          <w:sz w:val="22"/>
          <w:highlight w:val="red"/>
          <w:u w:val="single"/>
        </w:rPr>
        <w:t>mental deputy politics,</w:t>
      </w:r>
      <w:r w:rsidRPr="00C24876">
        <w:rPr>
          <w:sz w:val="22"/>
          <w:u w:val="single"/>
        </w:rPr>
        <w:t xml:space="preserve"> in the style of </w:t>
      </w:r>
      <w:r w:rsidRPr="003D66E0">
        <w:rPr>
          <w:sz w:val="22"/>
          <w:highlight w:val="red"/>
          <w:u w:val="single"/>
        </w:rPr>
        <w:t>'What would I do if I were the</w:t>
      </w:r>
      <w:r w:rsidRPr="00C24876">
        <w:rPr>
          <w:sz w:val="22"/>
          <w:u w:val="single"/>
        </w:rPr>
        <w:t xml:space="preserve"> general, </w:t>
      </w:r>
      <w:r w:rsidRPr="00C24876">
        <w:t>the prime minister,</w:t>
      </w:r>
      <w:r w:rsidRPr="00C24876">
        <w:rPr>
          <w:sz w:val="22"/>
          <w:u w:val="single"/>
        </w:rPr>
        <w:t xml:space="preserve"> the </w:t>
      </w:r>
      <w:r w:rsidRPr="003D66E0">
        <w:rPr>
          <w:sz w:val="22"/>
          <w:highlight w:val="red"/>
          <w:u w:val="single"/>
        </w:rPr>
        <w:t>president</w:t>
      </w:r>
      <w:r w:rsidRPr="00C24876">
        <w:rPr>
          <w:sz w:val="22"/>
          <w:u w:val="single"/>
        </w:rPr>
        <w:t xml:space="preserve">, </w:t>
      </w:r>
      <w:r w:rsidRPr="00C24876">
        <w:t>the foreign minister or</w:t>
      </w:r>
      <w:r w:rsidRPr="00C24876">
        <w:rPr>
          <w:sz w:val="22"/>
          <w:u w:val="single"/>
        </w:rPr>
        <w:t xml:space="preserve"> the minister of </w:t>
      </w:r>
      <w:proofErr w:type="spellStart"/>
      <w:r w:rsidRPr="00C24876">
        <w:rPr>
          <w:sz w:val="22"/>
          <w:u w:val="single"/>
        </w:rPr>
        <w:t>defence</w:t>
      </w:r>
      <w:proofErr w:type="spellEnd"/>
      <w:r w:rsidRPr="00C24876">
        <w:rPr>
          <w:sz w:val="22"/>
          <w:u w:val="single"/>
        </w:rPr>
        <w:t xml:space="preserve">?' Since </w:t>
      </w:r>
      <w:r w:rsidRPr="003D66E0">
        <w:rPr>
          <w:sz w:val="22"/>
          <w:highlight w:val="red"/>
          <w:u w:val="single"/>
        </w:rPr>
        <w:t>we</w:t>
      </w:r>
      <w:r w:rsidRPr="00C24876">
        <w:rPr>
          <w:sz w:val="22"/>
          <w:u w:val="single"/>
        </w:rPr>
        <w:t xml:space="preserve"> seem to </w:t>
      </w:r>
      <w:r w:rsidRPr="003D66E0">
        <w:rPr>
          <w:sz w:val="22"/>
          <w:highlight w:val="red"/>
          <w:u w:val="single"/>
        </w:rPr>
        <w:t>regard</w:t>
      </w:r>
      <w:r w:rsidRPr="00C24876">
        <w:rPr>
          <w:sz w:val="22"/>
          <w:u w:val="single"/>
        </w:rPr>
        <w:t xml:space="preserve"> their </w:t>
      </w:r>
      <w:r w:rsidRPr="003D66E0">
        <w:rPr>
          <w:sz w:val="22"/>
          <w:highlight w:val="red"/>
          <w:u w:val="single"/>
        </w:rPr>
        <w:t>mega spheres</w:t>
      </w:r>
      <w:r w:rsidRPr="00C24876">
        <w:rPr>
          <w:sz w:val="22"/>
          <w:u w:val="single"/>
        </w:rPr>
        <w:t xml:space="preserve"> of action </w:t>
      </w:r>
      <w:r w:rsidRPr="003D66E0">
        <w:rPr>
          <w:sz w:val="22"/>
          <w:highlight w:val="red"/>
          <w:u w:val="single"/>
        </w:rPr>
        <w:t>as the only worthwhile</w:t>
      </w:r>
      <w:r w:rsidRPr="00C24876">
        <w:rPr>
          <w:sz w:val="22"/>
          <w:u w:val="single"/>
        </w:rPr>
        <w:t xml:space="preserve"> and truly effective </w:t>
      </w:r>
      <w:r w:rsidRPr="003D66E0">
        <w:rPr>
          <w:sz w:val="22"/>
          <w:highlight w:val="red"/>
          <w:u w:val="single"/>
        </w:rPr>
        <w:t>ones</w:t>
      </w:r>
      <w:r w:rsidRPr="00C24876">
        <w:rPr>
          <w:sz w:val="22"/>
          <w:u w:val="single"/>
        </w:rPr>
        <w:t xml:space="preserve">, </w:t>
      </w:r>
      <w:r w:rsidRPr="00C24876">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C24876">
        <w:t>Drakulic</w:t>
      </w:r>
      <w:proofErr w:type="spellEnd"/>
      <w:r w:rsidRPr="00C24876">
        <w:t xml:space="preserve"> says, in our 'non- </w:t>
      </w:r>
      <w:proofErr w:type="gramStart"/>
      <w:r w:rsidRPr="00C24876">
        <w:t>comprehension' :</w:t>
      </w:r>
      <w:proofErr w:type="gramEnd"/>
      <w:r w:rsidRPr="00C24876">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3D66E0">
        <w:rPr>
          <w:sz w:val="22"/>
          <w:highlight w:val="red"/>
          <w:u w:val="single"/>
        </w:rPr>
        <w:t xml:space="preserve">We share in </w:t>
      </w:r>
      <w:r w:rsidRPr="00C24876">
        <w:rPr>
          <w:sz w:val="22"/>
          <w:u w:val="single"/>
        </w:rPr>
        <w:t xml:space="preserve">the </w:t>
      </w:r>
      <w:r w:rsidRPr="003D66E0">
        <w:rPr>
          <w:sz w:val="22"/>
          <w:highlight w:val="red"/>
          <w:u w:val="single"/>
        </w:rPr>
        <w:t xml:space="preserve">responsibility for </w:t>
      </w:r>
      <w:r w:rsidRPr="00C24876">
        <w:rPr>
          <w:sz w:val="22"/>
          <w:u w:val="single"/>
        </w:rPr>
        <w:t xml:space="preserve">this war and its </w:t>
      </w:r>
      <w:r w:rsidRPr="003D66E0">
        <w:rPr>
          <w:sz w:val="22"/>
          <w:highlight w:val="red"/>
          <w:u w:val="single"/>
        </w:rPr>
        <w:t xml:space="preserve">violence </w:t>
      </w:r>
      <w:r w:rsidRPr="00C24876">
        <w:rPr>
          <w:sz w:val="22"/>
          <w:u w:val="single"/>
        </w:rPr>
        <w:t xml:space="preserve">in the way we let them grow inside us, that is, </w:t>
      </w:r>
      <w:r w:rsidRPr="003D66E0">
        <w:rPr>
          <w:sz w:val="22"/>
          <w:highlight w:val="red"/>
          <w:u w:val="single"/>
        </w:rPr>
        <w:t>in the way we shape 'our</w:t>
      </w:r>
      <w:r w:rsidRPr="00C24876">
        <w:rPr>
          <w:sz w:val="22"/>
          <w:u w:val="single"/>
        </w:rPr>
        <w:t xml:space="preserve"> feelings, our relationships, our </w:t>
      </w:r>
      <w:r w:rsidRPr="003D66E0">
        <w:rPr>
          <w:sz w:val="22"/>
          <w:highlight w:val="red"/>
          <w:u w:val="single"/>
        </w:rPr>
        <w:t>values' according</w:t>
      </w:r>
      <w:r w:rsidRPr="00C24876">
        <w:rPr>
          <w:sz w:val="22"/>
          <w:u w:val="single"/>
        </w:rPr>
        <w:t xml:space="preserve"> to the structures and the values of </w:t>
      </w:r>
      <w:r w:rsidRPr="003D66E0">
        <w:rPr>
          <w:sz w:val="22"/>
          <w:highlight w:val="red"/>
          <w:u w:val="single"/>
        </w:rPr>
        <w:t>war and violence</w:t>
      </w:r>
      <w:r w:rsidRPr="00C24876">
        <w:t>.</w:t>
      </w:r>
    </w:p>
    <w:p w:rsidR="00945424" w:rsidRPr="00945424" w:rsidRDefault="00945424" w:rsidP="00945424">
      <w:pPr>
        <w:pStyle w:val="Heading4"/>
        <w:rPr>
          <w:rStyle w:val="TagGreg0"/>
          <w:b/>
        </w:rPr>
      </w:pPr>
      <w:r w:rsidRPr="00945424">
        <w:rPr>
          <w:rStyle w:val="TagGreg0"/>
          <w:b/>
        </w:rPr>
        <w:t>Discourse of “failed states” legitimizes an interventionist epistemology that effaces difference, makes north-south inequality inevitable, and is self-fulfilling</w:t>
      </w:r>
    </w:p>
    <w:p w:rsidR="00945424" w:rsidRPr="00397752" w:rsidRDefault="00945424" w:rsidP="00945424">
      <w:proofErr w:type="spellStart"/>
      <w:r w:rsidRPr="00CF0EF8">
        <w:rPr>
          <w:rStyle w:val="Cite"/>
        </w:rPr>
        <w:t>Eisenträger</w:t>
      </w:r>
      <w:proofErr w:type="spellEnd"/>
      <w:r w:rsidRPr="00CF0EF8">
        <w:rPr>
          <w:rStyle w:val="Cite"/>
        </w:rPr>
        <w:t xml:space="preserve"> 12</w:t>
      </w:r>
      <w:r w:rsidRPr="00CF0EF8">
        <w:t xml:space="preserve"> (</w:t>
      </w:r>
      <w:proofErr w:type="spellStart"/>
      <w:r w:rsidRPr="00CF0EF8">
        <w:t>Stian</w:t>
      </w:r>
      <w:proofErr w:type="spellEnd"/>
      <w:r w:rsidRPr="00CF0EF8">
        <w:t xml:space="preserve"> </w:t>
      </w:r>
      <w:proofErr w:type="spellStart"/>
      <w:r w:rsidRPr="00CF0EF8">
        <w:t>Eisenträger</w:t>
      </w:r>
      <w:proofErr w:type="spellEnd"/>
      <w:r w:rsidRPr="00CF0EF8">
        <w:t xml:space="preserve">, MA student in IR, board member at International Reporter, a Norwegian NGO, 3-27-12, “Failed State or Failed Label?: The Concealing Concept and the Case of Somalia,” </w:t>
      </w:r>
      <w:hyperlink r:id="rId11" w:history="1">
        <w:r w:rsidRPr="00CF0EF8">
          <w:rPr>
            <w:rStyle w:val="Hyperlink"/>
          </w:rPr>
          <w:t>http://www.e-ir.info/2012/03/27/failed-state-or-failed-label-the-concealing-concept-and-the-case-of-somalia/</w:t>
        </w:r>
      </w:hyperlink>
      <w:r w:rsidRPr="00CF0EF8">
        <w:t xml:space="preserve">) </w:t>
      </w:r>
      <w:proofErr w:type="spellStart"/>
      <w:r w:rsidRPr="00CF0EF8">
        <w:t>gz</w:t>
      </w:r>
      <w:proofErr w:type="spellEnd"/>
    </w:p>
    <w:p w:rsidR="00945424" w:rsidRDefault="00945424" w:rsidP="00945424">
      <w:r w:rsidRPr="002A425F">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Pr>
          <w:color w:val="222222"/>
          <w:szCs w:val="26"/>
        </w:rPr>
        <w:t xml:space="preserve"> </w:t>
      </w:r>
      <w:r w:rsidRPr="002A425F">
        <w:rPr>
          <w:i/>
          <w:color w:val="222222"/>
          <w:szCs w:val="26"/>
        </w:rPr>
        <w:t>the absence of effective government</w:t>
      </w:r>
      <w:r>
        <w:rPr>
          <w:color w:val="222222"/>
          <w:szCs w:val="26"/>
        </w:rPr>
        <w:t xml:space="preserve"> </w:t>
      </w:r>
      <w:r w:rsidRPr="002A425F">
        <w:t>emerged on the world political agenda together with the concept of the “failed state” (</w:t>
      </w:r>
      <w:proofErr w:type="spellStart"/>
      <w:r w:rsidRPr="002A425F">
        <w:rPr>
          <w:bCs/>
          <w:color w:val="000000"/>
        </w:rPr>
        <w:t>Akpinarli</w:t>
      </w:r>
      <w:proofErr w:type="spellEnd"/>
      <w:r w:rsidRPr="002A425F">
        <w:rPr>
          <w:bCs/>
          <w:color w:val="000000"/>
        </w:rPr>
        <w:t xml:space="preserve"> 2009</w:t>
      </w:r>
      <w:r w:rsidRPr="002A425F">
        <w:t>).</w:t>
      </w:r>
      <w:r>
        <w:t xml:space="preserve"> </w:t>
      </w:r>
      <w:r w:rsidRPr="002A425F">
        <w:t>Boutros Boutros-</w:t>
      </w:r>
      <w:proofErr w:type="spellStart"/>
      <w:r w:rsidRPr="002A425F">
        <w:t>Gali</w:t>
      </w:r>
      <w:proofErr w:type="spellEnd"/>
      <w:r w:rsidRPr="002A425F">
        <w:t xml:space="preserve">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proofErr w:type="spellStart"/>
      <w:r w:rsidRPr="002A425F">
        <w:rPr>
          <w:bCs/>
          <w:color w:val="000000"/>
        </w:rPr>
        <w:t>Helman</w:t>
      </w:r>
      <w:proofErr w:type="spellEnd"/>
      <w:r w:rsidRPr="002A425F">
        <w:rPr>
          <w:bCs/>
          <w:color w:val="000000"/>
        </w:rPr>
        <w:t xml:space="preserve"> &amp; Ratner</w:t>
      </w:r>
      <w:r w:rsidRPr="002A425F">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AA299A">
        <w:rPr>
          <w:rStyle w:val="Underline"/>
        </w:rPr>
        <w:t xml:space="preserve">Although some have tried to incorporate </w:t>
      </w:r>
      <w:r w:rsidRPr="003D66E0">
        <w:rPr>
          <w:rStyle w:val="Underline"/>
          <w:highlight w:val="red"/>
        </w:rPr>
        <w:t>“failed states”</w:t>
      </w:r>
      <w:r w:rsidRPr="00AA299A">
        <w:rPr>
          <w:rStyle w:val="Underline"/>
        </w:rPr>
        <w:t xml:space="preserve"> in international </w:t>
      </w:r>
      <w:r w:rsidRPr="00AA299A">
        <w:rPr>
          <w:rStyle w:val="Underline"/>
        </w:rPr>
        <w:lastRenderedPageBreak/>
        <w:t xml:space="preserve">law, </w:t>
      </w:r>
      <w:r w:rsidRPr="003D66E0">
        <w:rPr>
          <w:rStyle w:val="Underline"/>
          <w:highlight w:val="red"/>
        </w:rPr>
        <w:t xml:space="preserve">the term is </w:t>
      </w:r>
      <w:r w:rsidRPr="00AA299A">
        <w:rPr>
          <w:rStyle w:val="Underline"/>
        </w:rPr>
        <w:t xml:space="preserve">highly debated because of the </w:t>
      </w:r>
      <w:r w:rsidRPr="003D66E0">
        <w:rPr>
          <w:rStyle w:val="Underline"/>
          <w:highlight w:val="red"/>
        </w:rPr>
        <w:t xml:space="preserve">neo-colonial notion </w:t>
      </w:r>
      <w:r w:rsidRPr="00AA299A">
        <w:rPr>
          <w:rStyle w:val="Underline"/>
        </w:rPr>
        <w:t>attached to it</w:t>
      </w:r>
      <w:r w:rsidRPr="002A425F">
        <w:t xml:space="preserve"> (</w:t>
      </w:r>
      <w:proofErr w:type="spellStart"/>
      <w:r w:rsidRPr="002A425F">
        <w:rPr>
          <w:bCs/>
          <w:color w:val="000000"/>
        </w:rPr>
        <w:t>Akpinarli</w:t>
      </w:r>
      <w:proofErr w:type="spellEnd"/>
      <w:r w:rsidRPr="002A425F">
        <w:rPr>
          <w:bCs/>
          <w:color w:val="000000"/>
        </w:rPr>
        <w:t xml:space="preserve"> 2009, 87-89</w:t>
      </w:r>
      <w:r w:rsidRPr="002A425F">
        <w:t>).</w:t>
      </w:r>
      <w:r>
        <w:t xml:space="preserve"> </w:t>
      </w:r>
      <w:r w:rsidRPr="002A425F">
        <w:t xml:space="preserve">According to the Merriam-Webster dictionary, </w:t>
      </w:r>
      <w:r w:rsidRPr="003D66E0">
        <w:rPr>
          <w:rStyle w:val="Underline"/>
          <w:highlight w:val="red"/>
        </w:rPr>
        <w:t xml:space="preserve">the word “fail” </w:t>
      </w:r>
      <w:r w:rsidRPr="00AA299A">
        <w:rPr>
          <w:rStyle w:val="Underline"/>
        </w:rPr>
        <w:t>can have a range of different meanings: “to lose strength”, “to fade or die away”, “to stop functioning normally”, “to fall short”, “to be or become absent or inadequate”, “to be unsuccessful” and “to become bankrupt or insolvent”</w:t>
      </w:r>
      <w:r w:rsidRPr="002A425F">
        <w:t xml:space="preserve"> (</w:t>
      </w:r>
      <w:r w:rsidRPr="002A425F">
        <w:rPr>
          <w:bCs/>
          <w:color w:val="000000"/>
        </w:rPr>
        <w:t>Merriam-Webster 2011</w:t>
      </w:r>
      <w:r w:rsidRPr="002A425F">
        <w:t xml:space="preserve">). Thus, I would argue that </w:t>
      </w:r>
      <w:r w:rsidRPr="00AA299A">
        <w:rPr>
          <w:rStyle w:val="Underline"/>
        </w:rPr>
        <w:t xml:space="preserve">the word </w:t>
      </w:r>
      <w:r w:rsidRPr="003D66E0">
        <w:rPr>
          <w:rStyle w:val="Underline"/>
          <w:highlight w:val="red"/>
        </w:rPr>
        <w:t xml:space="preserve">is too imprecise </w:t>
      </w:r>
      <w:r w:rsidRPr="00AA299A">
        <w:rPr>
          <w:rStyle w:val="Underline"/>
        </w:rPr>
        <w:t>to be meaningful in our attempt to broaden our understanding of the world. In addition, the word is heavily value-laden and has loads of negative connotations attached to it, and therefore I find it unsuitable to use in science.</w:t>
      </w:r>
      <w:r w:rsidRPr="002A425F">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2A425F">
        <w:rPr>
          <w:bCs/>
          <w:color w:val="000000"/>
        </w:rPr>
        <w:t>Bates 2008</w:t>
      </w:r>
      <w:r w:rsidRPr="002A425F">
        <w:t>;</w:t>
      </w:r>
      <w:r>
        <w:rPr>
          <w:color w:val="222222"/>
          <w:szCs w:val="26"/>
        </w:rPr>
        <w:t xml:space="preserve"> </w:t>
      </w:r>
      <w:proofErr w:type="spellStart"/>
      <w:r w:rsidRPr="002A425F">
        <w:rPr>
          <w:bCs/>
          <w:color w:val="000000"/>
        </w:rPr>
        <w:t>Ghani</w:t>
      </w:r>
      <w:proofErr w:type="spellEnd"/>
      <w:r w:rsidRPr="002A425F">
        <w:rPr>
          <w:bCs/>
          <w:color w:val="000000"/>
        </w:rPr>
        <w:t xml:space="preserve"> &amp; Lockhart 2008</w:t>
      </w:r>
      <w:r w:rsidRPr="002A425F">
        <w:t>;</w:t>
      </w:r>
      <w:r>
        <w:rPr>
          <w:color w:val="222222"/>
          <w:szCs w:val="26"/>
        </w:rPr>
        <w:t xml:space="preserve"> </w:t>
      </w:r>
      <w:proofErr w:type="spellStart"/>
      <w:r w:rsidRPr="002A425F">
        <w:rPr>
          <w:bCs/>
          <w:color w:val="000000"/>
        </w:rPr>
        <w:t>Holzgrefe</w:t>
      </w:r>
      <w:proofErr w:type="spellEnd"/>
      <w:r w:rsidRPr="002A425F">
        <w:rPr>
          <w:bCs/>
          <w:color w:val="000000"/>
        </w:rPr>
        <w:t xml:space="preserve"> &amp; </w:t>
      </w:r>
      <w:proofErr w:type="spellStart"/>
      <w:r w:rsidRPr="002A425F">
        <w:rPr>
          <w:bCs/>
          <w:color w:val="000000"/>
        </w:rPr>
        <w:t>Keohane</w:t>
      </w:r>
      <w:proofErr w:type="spellEnd"/>
      <w:r w:rsidRPr="002A425F">
        <w:rPr>
          <w:bCs/>
          <w:color w:val="000000"/>
        </w:rPr>
        <w:t xml:space="preserve"> 2003, just to mention a few</w:t>
      </w:r>
      <w:r w:rsidRPr="002A425F">
        <w:t>).</w:t>
      </w:r>
      <w:r>
        <w:t xml:space="preserve"> </w:t>
      </w:r>
      <w:r w:rsidRPr="002A425F">
        <w:rPr>
          <w:color w:val="222222"/>
          <w:szCs w:val="26"/>
        </w:rPr>
        <w:t>The urge to “fix”: Securitization and intervention</w:t>
      </w:r>
      <w:r>
        <w:t xml:space="preserve"> </w:t>
      </w:r>
      <w:proofErr w:type="gramStart"/>
      <w:r w:rsidRPr="003D66E0">
        <w:rPr>
          <w:rStyle w:val="Underline"/>
          <w:highlight w:val="red"/>
        </w:rPr>
        <w:t>The</w:t>
      </w:r>
      <w:proofErr w:type="gramEnd"/>
      <w:r w:rsidRPr="003D66E0">
        <w:rPr>
          <w:rStyle w:val="Underline"/>
          <w:highlight w:val="red"/>
        </w:rPr>
        <w:t xml:space="preserve"> failed state paradigm implies that there is something </w:t>
      </w:r>
      <w:r w:rsidRPr="00AA299A">
        <w:rPr>
          <w:rStyle w:val="Underline"/>
        </w:rPr>
        <w:t xml:space="preserve">that needs </w:t>
      </w:r>
      <w:r w:rsidRPr="003D66E0">
        <w:rPr>
          <w:rStyle w:val="Underline"/>
          <w:highlight w:val="red"/>
        </w:rPr>
        <w:t>to be “fixed”</w:t>
      </w:r>
      <w:r w:rsidRPr="00AA299A">
        <w:rPr>
          <w:rStyle w:val="Underline"/>
        </w:rPr>
        <w:t xml:space="preserve"> or “saved” – </w:t>
      </w:r>
      <w:r w:rsidRPr="003D66E0">
        <w:rPr>
          <w:rStyle w:val="Underline"/>
          <w:highlight w:val="red"/>
        </w:rPr>
        <w:t>of course by “good” liberal democratic</w:t>
      </w:r>
      <w:r w:rsidRPr="00AA299A">
        <w:rPr>
          <w:rStyle w:val="Underline"/>
        </w:rPr>
        <w:t xml:space="preserve"> external </w:t>
      </w:r>
      <w:r w:rsidRPr="003D66E0">
        <w:rPr>
          <w:rStyle w:val="Underline"/>
          <w:highlight w:val="red"/>
        </w:rPr>
        <w:t>forces</w:t>
      </w:r>
      <w:r w:rsidRPr="00AA299A">
        <w:rPr>
          <w:rStyle w:val="Underline"/>
        </w:rPr>
        <w:t>.</w:t>
      </w:r>
      <w:r>
        <w:t xml:space="preserve"> </w:t>
      </w:r>
      <w:r w:rsidRPr="002A425F">
        <w:t xml:space="preserve">“Preventing states from failing, and rescuing those that do fail, are (…) strategic and moral imperatives”, Robert I. </w:t>
      </w:r>
      <w:proofErr w:type="spellStart"/>
      <w:r w:rsidRPr="002A425F">
        <w:t>Rotberg</w:t>
      </w:r>
      <w:proofErr w:type="spellEnd"/>
      <w:r w:rsidRPr="002A425F">
        <w:t xml:space="preserve"> (</w:t>
      </w:r>
      <w:r w:rsidRPr="002A425F">
        <w:rPr>
          <w:bCs/>
          <w:color w:val="000000"/>
        </w:rPr>
        <w:t>2002</w:t>
      </w:r>
      <w:r w:rsidRPr="002A425F">
        <w:t xml:space="preserve">) proclaims in an article with the dramatic title “Failed States in a World of Terror” (the argument is elaborated in his book, bearing the same title). One can feel the notion of “the white </w:t>
      </w:r>
      <w:proofErr w:type="spellStart"/>
      <w:r w:rsidRPr="002A425F">
        <w:t>mans</w:t>
      </w:r>
      <w:proofErr w:type="spellEnd"/>
      <w:r w:rsidRPr="002A425F">
        <w:t xml:space="preserve"> burden”.</w:t>
      </w:r>
      <w:r>
        <w:t xml:space="preserve"> </w:t>
      </w:r>
      <w:r w:rsidRPr="00AA299A">
        <w:rPr>
          <w:rStyle w:val="Underline"/>
        </w:rPr>
        <w:t xml:space="preserve">One of the most neoliberal contributions in the failed states debate is probably that of Ashraf </w:t>
      </w:r>
      <w:proofErr w:type="spellStart"/>
      <w:r w:rsidRPr="00AA299A">
        <w:rPr>
          <w:rStyle w:val="Underline"/>
        </w:rPr>
        <w:t>Ghani</w:t>
      </w:r>
      <w:proofErr w:type="spellEnd"/>
      <w:r w:rsidRPr="00AA299A">
        <w:rPr>
          <w:rStyle w:val="Underline"/>
        </w:rPr>
        <w:t xml:space="preserve"> &amp; Clare Lockhart (</w:t>
      </w:r>
      <w:r w:rsidRPr="00A32279">
        <w:rPr>
          <w:bCs/>
          <w:color w:val="000000"/>
          <w:u w:val="single"/>
        </w:rPr>
        <w:t>2008, 124</w:t>
      </w:r>
      <w:r w:rsidRPr="00AA299A">
        <w:rPr>
          <w:rStyle w:val="Underline"/>
        </w:rPr>
        <w:t>) who in their book “Fixing failed states” boldly declare that “today states must fulfil their citizens’ aspirations for inclusion and development and also carry out a constellation of interrelated functions”.</w:t>
      </w:r>
      <w:r w:rsidRPr="002A425F">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w:t>
      </w:r>
      <w:r>
        <w:t xml:space="preserve"> </w:t>
      </w:r>
      <w:r w:rsidRPr="00AA299A">
        <w:rPr>
          <w:rStyle w:val="Underline"/>
        </w:rPr>
        <w:t xml:space="preserve">Fixing “failed states” is a dangerous exercise: For many policymakers </w:t>
      </w:r>
      <w:r w:rsidRPr="003D66E0">
        <w:rPr>
          <w:rStyle w:val="Underline"/>
          <w:highlight w:val="red"/>
        </w:rPr>
        <w:t xml:space="preserve">the </w:t>
      </w:r>
      <w:r w:rsidRPr="00AA299A">
        <w:rPr>
          <w:rStyle w:val="Underline"/>
        </w:rPr>
        <w:t xml:space="preserve">failed state </w:t>
      </w:r>
      <w:r w:rsidRPr="003D66E0">
        <w:rPr>
          <w:rStyle w:val="Underline"/>
          <w:highlight w:val="red"/>
        </w:rPr>
        <w:t>label contributes to</w:t>
      </w:r>
      <w:r w:rsidRPr="00AA299A">
        <w:rPr>
          <w:rStyle w:val="Underline"/>
        </w:rPr>
        <w:t xml:space="preserve"> open up for and make a </w:t>
      </w:r>
      <w:r w:rsidRPr="003D66E0">
        <w:rPr>
          <w:rStyle w:val="Underline"/>
          <w:highlight w:val="red"/>
        </w:rPr>
        <w:t>good excuse for military</w:t>
      </w:r>
      <w:r w:rsidRPr="00AA299A">
        <w:rPr>
          <w:rStyle w:val="Underline"/>
        </w:rPr>
        <w:t xml:space="preserve"> and other </w:t>
      </w:r>
      <w:r w:rsidRPr="003D66E0">
        <w:rPr>
          <w:rStyle w:val="Underline"/>
          <w:highlight w:val="red"/>
        </w:rPr>
        <w:t>interventions</w:t>
      </w:r>
      <w:r w:rsidRPr="00AA299A">
        <w:rPr>
          <w:rStyle w:val="Underline"/>
        </w:rPr>
        <w:t>.</w:t>
      </w:r>
      <w:r w:rsidRPr="002A425F">
        <w:t xml:space="preserve"> Petra </w:t>
      </w:r>
      <w:proofErr w:type="spellStart"/>
      <w:r w:rsidRPr="002A425F">
        <w:t>Minnerop</w:t>
      </w:r>
      <w:proofErr w:type="spellEnd"/>
      <w:r w:rsidRPr="002A425F">
        <w:t xml:space="preserve"> shows how the US throughout the second half of the 20</w:t>
      </w:r>
      <w:r w:rsidRPr="002A425F">
        <w:rPr>
          <w:vertAlign w:val="superscript"/>
        </w:rPr>
        <w:t>th</w:t>
      </w:r>
      <w:r>
        <w:rPr>
          <w:color w:val="222222"/>
          <w:szCs w:val="26"/>
        </w:rPr>
        <w:t xml:space="preserve"> </w:t>
      </w:r>
      <w:r w:rsidRPr="002A425F">
        <w:t>century developed several terms, for example “rogue states”, for “states to which it ascribed a high threat potential as regards the United States and international security” (</w:t>
      </w:r>
      <w:r w:rsidRPr="002A425F">
        <w:rPr>
          <w:bCs/>
          <w:color w:val="000000"/>
        </w:rPr>
        <w:t>2003</w:t>
      </w:r>
      <w:r w:rsidRPr="002A425F">
        <w:t xml:space="preserve">). </w:t>
      </w:r>
      <w:r w:rsidRPr="003D66E0">
        <w:rPr>
          <w:rStyle w:val="Underline"/>
          <w:highlight w:val="red"/>
        </w:rPr>
        <w:t xml:space="preserve">In the years </w:t>
      </w:r>
      <w:r w:rsidRPr="00AA299A">
        <w:rPr>
          <w:rStyle w:val="Underline"/>
        </w:rPr>
        <w:t xml:space="preserve">to follow </w:t>
      </w:r>
      <w:r w:rsidRPr="003D66E0">
        <w:rPr>
          <w:rStyle w:val="Underline"/>
          <w:highlight w:val="red"/>
        </w:rPr>
        <w:t xml:space="preserve">after the </w:t>
      </w:r>
      <w:r w:rsidRPr="00AA299A">
        <w:rPr>
          <w:rStyle w:val="Underline"/>
        </w:rPr>
        <w:t xml:space="preserve">1992 article </w:t>
      </w:r>
      <w:r w:rsidRPr="003D66E0">
        <w:rPr>
          <w:rStyle w:val="Underline"/>
          <w:highlight w:val="red"/>
        </w:rPr>
        <w:t>in Foreign Policy</w:t>
      </w:r>
      <w:r w:rsidRPr="00AA299A">
        <w:rPr>
          <w:rStyle w:val="Underline"/>
        </w:rPr>
        <w:t xml:space="preserve"> Magazine </w:t>
      </w:r>
      <w:r w:rsidRPr="003D66E0">
        <w:rPr>
          <w:rStyle w:val="Underline"/>
          <w:highlight w:val="red"/>
        </w:rPr>
        <w:t xml:space="preserve">the </w:t>
      </w:r>
      <w:r w:rsidRPr="00AA299A">
        <w:rPr>
          <w:rStyle w:val="Underline"/>
        </w:rPr>
        <w:t xml:space="preserve">international community, with the </w:t>
      </w:r>
      <w:r w:rsidRPr="003D66E0">
        <w:rPr>
          <w:rStyle w:val="Underline"/>
          <w:highlight w:val="red"/>
        </w:rPr>
        <w:t>US</w:t>
      </w:r>
      <w:r w:rsidRPr="00AA299A">
        <w:rPr>
          <w:rStyle w:val="Underline"/>
        </w:rPr>
        <w:t xml:space="preserve"> in the leading role, </w:t>
      </w:r>
      <w:r w:rsidRPr="003D66E0">
        <w:rPr>
          <w:rStyle w:val="Underline"/>
          <w:highlight w:val="red"/>
        </w:rPr>
        <w:t xml:space="preserve">carried out </w:t>
      </w:r>
      <w:r w:rsidRPr="00AA299A">
        <w:rPr>
          <w:rStyle w:val="Underline"/>
        </w:rPr>
        <w:t xml:space="preserve">military </w:t>
      </w:r>
      <w:r w:rsidRPr="003D66E0">
        <w:rPr>
          <w:rStyle w:val="Underline"/>
          <w:highlight w:val="red"/>
        </w:rPr>
        <w:t>interventions in Somalia, Afghanistan and Iraq on the basis that the chaotic situation</w:t>
      </w:r>
      <w:r w:rsidRPr="00AA299A">
        <w:rPr>
          <w:rStyle w:val="Underline"/>
        </w:rPr>
        <w:t xml:space="preserve"> in these states </w:t>
      </w:r>
      <w:r w:rsidRPr="003D66E0">
        <w:rPr>
          <w:rStyle w:val="Underline"/>
          <w:highlight w:val="red"/>
        </w:rPr>
        <w:t>poses a threat to</w:t>
      </w:r>
      <w:r w:rsidRPr="00AA299A">
        <w:rPr>
          <w:rStyle w:val="Underline"/>
        </w:rPr>
        <w:t xml:space="preserve"> the US and international </w:t>
      </w:r>
      <w:r w:rsidRPr="003D66E0">
        <w:rPr>
          <w:rStyle w:val="Underline"/>
          <w:highlight w:val="red"/>
        </w:rPr>
        <w:t>security</w:t>
      </w:r>
      <w:r w:rsidRPr="00AA299A">
        <w:rPr>
          <w:rStyle w:val="Underline"/>
        </w:rPr>
        <w:t xml:space="preserve"> in general.</w:t>
      </w:r>
      <w:r w:rsidRPr="002A425F">
        <w:t xml:space="preserve"> The terms “failed state”, “rogue state” and “war on terror” have all been given prominent roles in the public debate. As </w:t>
      </w:r>
      <w:proofErr w:type="spellStart"/>
      <w:r w:rsidRPr="002A425F">
        <w:t>Akpinarli</w:t>
      </w:r>
      <w:proofErr w:type="spellEnd"/>
      <w:r w:rsidRPr="002A425F">
        <w:t xml:space="preserve"> also remarks, </w:t>
      </w:r>
      <w:r w:rsidRPr="003D66E0">
        <w:rPr>
          <w:rStyle w:val="Underline"/>
          <w:highlight w:val="red"/>
        </w:rPr>
        <w:t>these concepts have been invented by the North to “solve” problems in the South</w:t>
      </w:r>
      <w:r w:rsidRPr="00AA299A">
        <w:rPr>
          <w:rStyle w:val="Underline"/>
        </w:rPr>
        <w:t>, as well as to advocate for and justify military interventions to protect international peace and security</w:t>
      </w:r>
      <w:r w:rsidRPr="002A425F">
        <w:t xml:space="preserve"> (</w:t>
      </w:r>
      <w:proofErr w:type="spellStart"/>
      <w:r w:rsidRPr="002A425F">
        <w:rPr>
          <w:bCs/>
          <w:color w:val="000000"/>
        </w:rPr>
        <w:t>Akpinarli</w:t>
      </w:r>
      <w:proofErr w:type="spellEnd"/>
      <w:r w:rsidRPr="002A425F">
        <w:rPr>
          <w:bCs/>
          <w:color w:val="000000"/>
        </w:rPr>
        <w:t xml:space="preserve"> 2009</w:t>
      </w:r>
      <w:r w:rsidRPr="002A425F">
        <w:t>). I would argue that the concept rather causes more trouble than it solves – not only in terms of military intervention, but also by keeping “failed” states in the margins of international relations.</w:t>
      </w:r>
      <w:r>
        <w:t xml:space="preserve"> </w:t>
      </w:r>
      <w:r w:rsidRPr="002A425F">
        <w:t xml:space="preserve">It would not be an exaggeration to claim that </w:t>
      </w:r>
      <w:r w:rsidRPr="00AA299A">
        <w:rPr>
          <w:rStyle w:val="Underline"/>
        </w:rPr>
        <w:t xml:space="preserve">the </w:t>
      </w:r>
      <w:r w:rsidRPr="008328FE">
        <w:rPr>
          <w:rStyle w:val="Underline"/>
        </w:rPr>
        <w:t>labelling of “failed states” is a prime example of what the Copenhagen School of Security has dubbed</w:t>
      </w:r>
      <w:r w:rsidRPr="008328FE">
        <w:rPr>
          <w:color w:val="222222"/>
          <w:szCs w:val="26"/>
          <w:u w:val="single"/>
        </w:rPr>
        <w:t xml:space="preserve"> </w:t>
      </w:r>
      <w:r w:rsidRPr="008328FE">
        <w:rPr>
          <w:i/>
          <w:color w:val="222222"/>
          <w:szCs w:val="26"/>
          <w:u w:val="single"/>
        </w:rPr>
        <w:t>securitization</w:t>
      </w:r>
      <w:r w:rsidRPr="008328FE">
        <w:rPr>
          <w:rStyle w:val="Underline"/>
        </w:rPr>
        <w:t>.</w:t>
      </w:r>
      <w:r w:rsidRPr="008328FE">
        <w:t xml:space="preserve"> The founding fathers of this concept point out that “a discourse that takes form of presenting something to an existential threat to the referent object does not by itself create securitization – this is a</w:t>
      </w:r>
      <w:r w:rsidRPr="008328FE">
        <w:rPr>
          <w:color w:val="222222"/>
          <w:szCs w:val="26"/>
        </w:rPr>
        <w:t xml:space="preserve"> </w:t>
      </w:r>
      <w:r w:rsidRPr="008328FE">
        <w:rPr>
          <w:i/>
          <w:color w:val="222222"/>
          <w:szCs w:val="26"/>
        </w:rPr>
        <w:t>securitizing move</w:t>
      </w:r>
      <w:r w:rsidRPr="008328FE">
        <w:t xml:space="preserve">, but the issue is securitized only if and when the audience accepts it as such.” </w:t>
      </w:r>
      <w:proofErr w:type="gramStart"/>
      <w:r w:rsidRPr="008328FE">
        <w:t>(</w:t>
      </w:r>
      <w:proofErr w:type="spellStart"/>
      <w:r w:rsidRPr="008328FE">
        <w:rPr>
          <w:bCs/>
          <w:color w:val="000000"/>
        </w:rPr>
        <w:t>Buzan</w:t>
      </w:r>
      <w:proofErr w:type="spellEnd"/>
      <w:r w:rsidRPr="008328FE">
        <w:rPr>
          <w:bCs/>
          <w:color w:val="000000"/>
        </w:rPr>
        <w:t xml:space="preserve"> et al. 1998, 25</w:t>
      </w:r>
      <w:r w:rsidRPr="008328FE">
        <w:t>).</w:t>
      </w:r>
      <w:proofErr w:type="gramEnd"/>
      <w:r w:rsidRPr="008328FE">
        <w:t xml:space="preserve">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w:t>
      </w:r>
      <w:proofErr w:type="spellStart"/>
      <w:r w:rsidRPr="008328FE">
        <w:t>honour</w:t>
      </w:r>
      <w:proofErr w:type="spellEnd"/>
      <w:r w:rsidRPr="008328FE">
        <w:t xml:space="preserve">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w:t>
      </w:r>
      <w:proofErr w:type="spellStart"/>
      <w:r w:rsidRPr="008328FE">
        <w:t>delegitimization</w:t>
      </w:r>
      <w:proofErr w:type="spellEnd"/>
      <w:r w:rsidRPr="008328FE">
        <w:t xml:space="preserve"> of the state, public services, human rights, security apparatus, </w:t>
      </w:r>
      <w:r w:rsidRPr="008328FE">
        <w:lastRenderedPageBreak/>
        <w:t>factionalized elites and external intervention (</w:t>
      </w:r>
      <w:r w:rsidRPr="008328FE">
        <w:rPr>
          <w:bCs/>
          <w:color w:val="000000"/>
        </w:rPr>
        <w:t>Fund for Peace 2011</w:t>
      </w:r>
      <w:r w:rsidRPr="008328FE">
        <w:t xml:space="preserve">). No doubt that all these measurements may give a good indicator of how the situation is in a number of countries. However, my point and critique is that </w:t>
      </w:r>
      <w:r w:rsidRPr="008328FE">
        <w:rPr>
          <w:rStyle w:val="Underline"/>
        </w:rPr>
        <w:t>the index fails in grasping the vast empirical variations within the research object itself</w:t>
      </w:r>
      <w:r w:rsidRPr="008328FE">
        <w:t xml:space="preserve"> in the case of Somalia. Using the juridical state of Somalia as the object of analysis without looking under the surface becomes a serious hindrance of capturing the full picture. </w:t>
      </w:r>
      <w:r w:rsidRPr="008328FE">
        <w:rPr>
          <w:color w:val="222222"/>
          <w:szCs w:val="26"/>
        </w:rPr>
        <w:t>Somalia’s image problem</w:t>
      </w:r>
      <w:r w:rsidRPr="008328FE">
        <w:t xml:space="preserve"> As Michael C. Williams (</w:t>
      </w:r>
      <w:r w:rsidRPr="008328FE">
        <w:rPr>
          <w:bCs/>
          <w:color w:val="000000"/>
        </w:rPr>
        <w:t>2003, 527</w:t>
      </w:r>
      <w:r w:rsidRPr="008328FE">
        <w:t>) excellently points out, “</w:t>
      </w:r>
      <w:r w:rsidRPr="008328FE">
        <w:rPr>
          <w:rStyle w:val="Underline"/>
        </w:rPr>
        <w:t>Security policies today are constructed not only with the question of their linguistic legitimation in mind; they now are increasingly decided upon in relation to acceptable image-</w:t>
      </w:r>
      <w:proofErr w:type="spellStart"/>
      <w:r w:rsidRPr="008328FE">
        <w:rPr>
          <w:rStyle w:val="Underline"/>
        </w:rPr>
        <w:t>rhetorics</w:t>
      </w:r>
      <w:proofErr w:type="spellEnd"/>
      <w:r w:rsidRPr="008328FE">
        <w:rPr>
          <w:rStyle w:val="Underline"/>
        </w:rPr>
        <w:t>”. In this context we can identify the visualization of the verbal rhetoric of the failed state paradigm. The presentation of ”failed states” is often accompanied with depictions of a war-torn hell</w:t>
      </w:r>
      <w:r w:rsidRPr="00AA299A">
        <w:rPr>
          <w:rStyle w:val="Underline"/>
        </w:rPr>
        <w:t>-hole, and the Foreign Policy Magazine takes the lead by presenting the Failed States Index together with a collection of photos appearing under the splash heading: “Postcards from Hell”</w:t>
      </w:r>
      <w:r w:rsidRPr="002A425F">
        <w:t xml:space="preserve"> (</w:t>
      </w:r>
      <w:r w:rsidRPr="002A425F">
        <w:rPr>
          <w:bCs/>
          <w:color w:val="000000"/>
        </w:rPr>
        <w:t>Foreign Policy Magazine 2011</w:t>
      </w:r>
      <w:r w:rsidRPr="002A425F">
        <w:t>). When the Failed States Index is referred to by other news outlets, this kind of presentation is reproduced (</w:t>
      </w:r>
      <w:r w:rsidRPr="002A425F">
        <w:rPr>
          <w:bCs/>
          <w:color w:val="000000"/>
        </w:rPr>
        <w:t>for a recent example, see: BBC 2011a</w:t>
      </w:r>
      <w:r w:rsidRPr="002A425F">
        <w:t>). I have yet to see an example of any media organization to examine the Index more closely.</w:t>
      </w:r>
      <w:r>
        <w:t xml:space="preserve"> </w:t>
      </w:r>
      <w:r w:rsidRPr="002A425F">
        <w:t xml:space="preserve">Only telling one side of the story is a serious problem. We can compare the use of the “failed state” label with how Somalia is depicted in the daily media coverage. </w:t>
      </w:r>
      <w:r w:rsidRPr="00AA299A">
        <w:rPr>
          <w:rStyle w:val="Underline"/>
        </w:rPr>
        <w:t>How many times can you remember to have seen the pictures from Somalia, the disaster zone, with starving children, heavily armed Islamist fighters and dead people being dragged through the streets by a cheering mob?</w:t>
      </w:r>
      <w:r w:rsidRPr="002A425F">
        <w:t xml:space="preserve"> Quite a few times, I suppose. On the other hand, how many times have you seen pictures from Somalia showing farmers working in their fields, smiling and playful children, or the beach in Mogadishu crowded with </w:t>
      </w:r>
      <w:proofErr w:type="gramStart"/>
      <w:r w:rsidRPr="002A425F">
        <w:t>both men</w:t>
      </w:r>
      <w:proofErr w:type="gramEnd"/>
      <w:r w:rsidRPr="002A425F">
        <w:t xml:space="preserve">, women and children? </w:t>
      </w:r>
      <w:proofErr w:type="gramStart"/>
      <w:r w:rsidRPr="002A425F">
        <w:t>Probably not at all.</w:t>
      </w:r>
      <w:proofErr w:type="gramEnd"/>
      <w:r w:rsidRPr="002A425F">
        <w:t xml:space="preserve">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3D66E0">
        <w:rPr>
          <w:rStyle w:val="Underline"/>
          <w:highlight w:val="red"/>
        </w:rPr>
        <w:t>This misrepresentation</w:t>
      </w:r>
      <w:r w:rsidRPr="00AA299A">
        <w:rPr>
          <w:rStyle w:val="Underline"/>
        </w:rPr>
        <w:t xml:space="preserve"> in the media </w:t>
      </w:r>
      <w:r w:rsidRPr="003D66E0">
        <w:rPr>
          <w:rStyle w:val="Underline"/>
          <w:highlight w:val="red"/>
        </w:rPr>
        <w:t>can</w:t>
      </w:r>
      <w:r w:rsidRPr="00AA299A">
        <w:rPr>
          <w:rStyle w:val="Underline"/>
        </w:rPr>
        <w:t xml:space="preserve"> for a large part </w:t>
      </w:r>
      <w:proofErr w:type="gramStart"/>
      <w:r w:rsidRPr="003D66E0">
        <w:rPr>
          <w:rStyle w:val="Underline"/>
          <w:highlight w:val="red"/>
        </w:rPr>
        <w:t>be</w:t>
      </w:r>
      <w:proofErr w:type="gramEnd"/>
      <w:r w:rsidRPr="003D66E0">
        <w:rPr>
          <w:rStyle w:val="Underline"/>
          <w:highlight w:val="red"/>
        </w:rPr>
        <w:t xml:space="preserve"> attributed to the</w:t>
      </w:r>
      <w:r w:rsidRPr="00AA299A">
        <w:rPr>
          <w:rStyle w:val="Underline"/>
        </w:rPr>
        <w:t xml:space="preserve"> “failed state” </w:t>
      </w:r>
      <w:r w:rsidRPr="003D66E0">
        <w:rPr>
          <w:rStyle w:val="Underline"/>
          <w:highlight w:val="red"/>
        </w:rPr>
        <w:t>label</w:t>
      </w:r>
      <w:r w:rsidRPr="00AA299A">
        <w:rPr>
          <w:rStyle w:val="Underline"/>
        </w:rPr>
        <w:t xml:space="preserve"> that is burn-marked on the country, and which pay so little attention to the variations within the geographical area that makes up the state of Somalia. </w:t>
      </w:r>
      <w:r w:rsidRPr="003D66E0">
        <w:rPr>
          <w:rStyle w:val="Underline"/>
          <w:highlight w:val="red"/>
        </w:rPr>
        <w:t>When a statement is repeated enough times, it becomes a “truth”.</w:t>
      </w:r>
      <w:r w:rsidRPr="002A425F">
        <w:t xml:space="preserve"> Politicians and scholars, as well as the media itself are responsible for this brand marking, and the process is self-reinforcing. The situation has reached the point where members of the Somali diaspora community in Norway has established an organization with one of its main goals to adjust the picture that has been made of Somalia and the Somali people (</w:t>
      </w:r>
      <w:proofErr w:type="spellStart"/>
      <w:r w:rsidRPr="002A425F">
        <w:rPr>
          <w:bCs/>
          <w:color w:val="000000"/>
        </w:rPr>
        <w:t>Iftiin</w:t>
      </w:r>
      <w:proofErr w:type="spellEnd"/>
      <w:r w:rsidRPr="002A425F">
        <w:rPr>
          <w:bCs/>
          <w:color w:val="000000"/>
        </w:rPr>
        <w:t xml:space="preserve"> – </w:t>
      </w:r>
      <w:proofErr w:type="spellStart"/>
      <w:r w:rsidRPr="002A425F">
        <w:rPr>
          <w:bCs/>
          <w:color w:val="000000"/>
        </w:rPr>
        <w:t>somalisk-norsk</w:t>
      </w:r>
      <w:proofErr w:type="spellEnd"/>
      <w:r w:rsidRPr="002A425F">
        <w:rPr>
          <w:bCs/>
          <w:color w:val="000000"/>
        </w:rPr>
        <w:t xml:space="preserve"> </w:t>
      </w:r>
      <w:proofErr w:type="spellStart"/>
      <w:r w:rsidRPr="002A425F">
        <w:rPr>
          <w:bCs/>
          <w:color w:val="000000"/>
        </w:rPr>
        <w:t>kunnskapssenter</w:t>
      </w:r>
      <w:proofErr w:type="spellEnd"/>
      <w:r w:rsidRPr="002A425F">
        <w:rPr>
          <w:bCs/>
          <w:color w:val="000000"/>
        </w:rPr>
        <w:t xml:space="preserve"> 2011</w:t>
      </w:r>
      <w:r w:rsidRPr="002A425F">
        <w:t>).</w:t>
      </w:r>
      <w:r>
        <w:t xml:space="preserve"> </w:t>
      </w:r>
      <w:r w:rsidRPr="002A425F">
        <w:t xml:space="preserve">Somalia has a serious image-problem – literally. </w:t>
      </w:r>
      <w:r w:rsidRPr="00AA299A">
        <w:rPr>
          <w:rStyle w:val="Underline"/>
        </w:rPr>
        <w:t xml:space="preserve">Not only does </w:t>
      </w:r>
      <w:r w:rsidRPr="003D66E0">
        <w:rPr>
          <w:rStyle w:val="Underline"/>
          <w:highlight w:val="red"/>
        </w:rPr>
        <w:t xml:space="preserve">this </w:t>
      </w:r>
      <w:r w:rsidRPr="00AA299A">
        <w:rPr>
          <w:rStyle w:val="Underline"/>
        </w:rPr>
        <w:t xml:space="preserve">put the country in risk of external intervention, it also </w:t>
      </w:r>
      <w:r w:rsidRPr="003D66E0">
        <w:rPr>
          <w:rStyle w:val="Underline"/>
          <w:highlight w:val="red"/>
        </w:rPr>
        <w:t>contributes to keep Somalia</w:t>
      </w:r>
      <w:r w:rsidRPr="00AA299A">
        <w:rPr>
          <w:rStyle w:val="Underline"/>
        </w:rPr>
        <w:t xml:space="preserve"> and much of its population </w:t>
      </w:r>
      <w:r w:rsidRPr="003D66E0">
        <w:rPr>
          <w:rStyle w:val="Underline"/>
          <w:highlight w:val="red"/>
        </w:rPr>
        <w:t xml:space="preserve">in the margins </w:t>
      </w:r>
      <w:r w:rsidRPr="00AA299A">
        <w:rPr>
          <w:rStyle w:val="Underline"/>
        </w:rPr>
        <w:t>of international relations</w:t>
      </w:r>
      <w:r w:rsidRPr="00C44F01">
        <w:t>.</w:t>
      </w:r>
      <w:r w:rsidRPr="002A425F">
        <w:t xml:space="preserve"> There is a lack of representation of the people inhabiting the territory of the Somali Republic, both because the TFG lacks authority, but also because of the non-recognition of the de facto states of Somaliland and </w:t>
      </w:r>
      <w:proofErr w:type="spellStart"/>
      <w:r w:rsidRPr="002A425F">
        <w:t>Puntland</w:t>
      </w:r>
      <w:proofErr w:type="spellEnd"/>
      <w:r w:rsidRPr="002A425F">
        <w:t xml:space="preserve">. Here we have to functional geopolitical entities that are not represented in the UN </w:t>
      </w:r>
      <w:proofErr w:type="gramStart"/>
      <w:r w:rsidRPr="002A425F">
        <w:t>nor</w:t>
      </w:r>
      <w:proofErr w:type="gramEnd"/>
      <w:r w:rsidRPr="002A425F">
        <w:t xml:space="preserve"> in other global or regional institutions. Furthermore </w:t>
      </w:r>
      <w:r w:rsidRPr="00AA299A">
        <w:rPr>
          <w:rStyle w:val="Underline"/>
        </w:rPr>
        <w:t xml:space="preserve">foreign </w:t>
      </w:r>
      <w:r w:rsidRPr="003D66E0">
        <w:rPr>
          <w:rStyle w:val="Underline"/>
          <w:highlight w:val="red"/>
        </w:rPr>
        <w:t>investors and tourists stay away</w:t>
      </w:r>
      <w:r w:rsidRPr="00AA299A">
        <w:rPr>
          <w:rStyle w:val="Underline"/>
        </w:rPr>
        <w:t xml:space="preserve"> because of the perception and understanding of the whole of Somalia being </w:t>
      </w:r>
      <w:proofErr w:type="gramStart"/>
      <w:r w:rsidRPr="00AA299A">
        <w:rPr>
          <w:rStyle w:val="Underline"/>
        </w:rPr>
        <w:t>a ”</w:t>
      </w:r>
      <w:proofErr w:type="gramEnd"/>
      <w:r w:rsidRPr="00AA299A">
        <w:rPr>
          <w:rStyle w:val="Underline"/>
        </w:rPr>
        <w:t>failed state”.</w:t>
      </w:r>
      <w:r>
        <w:t xml:space="preserve"> </w:t>
      </w:r>
      <w:r w:rsidRPr="002A425F">
        <w:rPr>
          <w:color w:val="222222"/>
          <w:szCs w:val="26"/>
        </w:rPr>
        <w:t>Africa</w:t>
      </w:r>
      <w:r>
        <w:rPr>
          <w:b/>
          <w:bCs/>
          <w:color w:val="222222"/>
          <w:szCs w:val="26"/>
        </w:rPr>
        <w:t xml:space="preserve"> </w:t>
      </w:r>
      <w:r w:rsidRPr="002A425F">
        <w:rPr>
          <w:color w:val="222222"/>
          <w:szCs w:val="26"/>
        </w:rPr>
        <w:t>and the Knowledge of Non-Being</w:t>
      </w:r>
      <w:r>
        <w:t xml:space="preserve"> </w:t>
      </w:r>
      <w:r w:rsidRPr="002A425F">
        <w:t>In his classic work Orientalism, Edward Said (</w:t>
      </w:r>
      <w:r w:rsidRPr="002A425F">
        <w:rPr>
          <w:bCs/>
          <w:color w:val="000000"/>
        </w:rPr>
        <w:t>2003 [1978]</w:t>
      </w:r>
      <w:r w:rsidRPr="002A425F">
        <w:t xml:space="preserve">) scrutinize the history and nature of Western attitudes towards the East. He argues that </w:t>
      </w:r>
      <w:r w:rsidRPr="003D66E0">
        <w:rPr>
          <w:rStyle w:val="Underline"/>
          <w:highlight w:val="red"/>
        </w:rPr>
        <w:t xml:space="preserve">orientalism is a </w:t>
      </w:r>
      <w:r w:rsidRPr="00AA299A">
        <w:rPr>
          <w:rStyle w:val="Underline"/>
        </w:rPr>
        <w:t xml:space="preserve">powerful European ideological </w:t>
      </w:r>
      <w:r w:rsidRPr="003D66E0">
        <w:rPr>
          <w:rStyle w:val="Underline"/>
          <w:highlight w:val="red"/>
        </w:rPr>
        <w:t>creation</w:t>
      </w:r>
      <w:r w:rsidRPr="00AA299A">
        <w:rPr>
          <w:rStyle w:val="Underline"/>
        </w:rPr>
        <w:t xml:space="preserve"> and a way </w:t>
      </w:r>
      <w:r w:rsidRPr="003D66E0">
        <w:rPr>
          <w:rStyle w:val="Underline"/>
          <w:highlight w:val="red"/>
        </w:rPr>
        <w:t>for dealing with</w:t>
      </w:r>
      <w:r w:rsidRPr="00AA299A">
        <w:rPr>
          <w:rStyle w:val="Underline"/>
        </w:rPr>
        <w:t xml:space="preserve"> the </w:t>
      </w:r>
      <w:r w:rsidRPr="003D66E0">
        <w:rPr>
          <w:rStyle w:val="Underline"/>
          <w:highlight w:val="red"/>
        </w:rPr>
        <w:t>“otherness”</w:t>
      </w:r>
      <w:r w:rsidRPr="00AA299A">
        <w:rPr>
          <w:rStyle w:val="Underline"/>
        </w:rPr>
        <w:t xml:space="preserve"> of Eastern culture, customs and beliefs</w:t>
      </w:r>
      <w:r w:rsidRPr="002A425F">
        <w:t xml:space="preserve">. </w:t>
      </w:r>
      <w:proofErr w:type="spellStart"/>
      <w:r w:rsidRPr="002A425F">
        <w:t>Achille</w:t>
      </w:r>
      <w:proofErr w:type="spellEnd"/>
      <w:r w:rsidRPr="002A425F">
        <w:t xml:space="preserve"> </w:t>
      </w:r>
      <w:proofErr w:type="spellStart"/>
      <w:r w:rsidRPr="002A425F">
        <w:t>Mbembe</w:t>
      </w:r>
      <w:proofErr w:type="spellEnd"/>
      <w:r w:rsidRPr="002A425F">
        <w:t xml:space="preserve"> applies much of the same argumentation in his critique of Africanism. He says that historically, </w:t>
      </w:r>
      <w:r w:rsidRPr="003D66E0">
        <w:rPr>
          <w:rStyle w:val="Underline"/>
          <w:highlight w:val="red"/>
        </w:rPr>
        <w:t xml:space="preserve">the West </w:t>
      </w:r>
      <w:r w:rsidRPr="00AA299A">
        <w:rPr>
          <w:rStyle w:val="Underline"/>
        </w:rPr>
        <w:t xml:space="preserve">has </w:t>
      </w:r>
      <w:r w:rsidRPr="003D66E0">
        <w:rPr>
          <w:rStyle w:val="Underline"/>
          <w:highlight w:val="red"/>
        </w:rPr>
        <w:t>constructed its</w:t>
      </w:r>
      <w:r w:rsidRPr="00AA299A">
        <w:rPr>
          <w:rStyle w:val="Underline"/>
        </w:rPr>
        <w:t xml:space="preserve"> own </w:t>
      </w:r>
      <w:r w:rsidRPr="003D66E0">
        <w:rPr>
          <w:rStyle w:val="Underline"/>
          <w:highlight w:val="red"/>
        </w:rPr>
        <w:t>civilization</w:t>
      </w:r>
      <w:r w:rsidRPr="00AA299A">
        <w:rPr>
          <w:rStyle w:val="Underline"/>
        </w:rPr>
        <w:t xml:space="preserve">, enlightenment and progress </w:t>
      </w:r>
      <w:r w:rsidRPr="003D66E0">
        <w:rPr>
          <w:rStyle w:val="Underline"/>
          <w:highlight w:val="red"/>
        </w:rPr>
        <w:t xml:space="preserve">through </w:t>
      </w:r>
      <w:r w:rsidRPr="00AA299A">
        <w:rPr>
          <w:rStyle w:val="Underline"/>
        </w:rPr>
        <w:t xml:space="preserve">the </w:t>
      </w:r>
      <w:r w:rsidRPr="003D66E0">
        <w:rPr>
          <w:rStyle w:val="Underline"/>
          <w:highlight w:val="red"/>
        </w:rPr>
        <w:t>“others</w:t>
      </w:r>
      <w:r w:rsidRPr="002A425F">
        <w:t xml:space="preserve">”, thus non-Western cultures, and especially Africa. </w:t>
      </w:r>
      <w:proofErr w:type="spellStart"/>
      <w:r w:rsidRPr="002A425F">
        <w:t>Mbembe</w:t>
      </w:r>
      <w:proofErr w:type="spellEnd"/>
      <w:r w:rsidRPr="002A425F">
        <w:t xml:space="preserve"> argues that: “Africa as an idea, a concept, has historically served, and still continues to serve, as a polemical argument for the West’s desperate desire to assert its difference from the rest of the world” (</w:t>
      </w:r>
      <w:proofErr w:type="spellStart"/>
      <w:r w:rsidRPr="002A425F">
        <w:rPr>
          <w:bCs/>
          <w:color w:val="000000"/>
        </w:rPr>
        <w:t>Mbembe</w:t>
      </w:r>
      <w:proofErr w:type="spellEnd"/>
      <w:r w:rsidRPr="002A425F">
        <w:rPr>
          <w:bCs/>
          <w:color w:val="000000"/>
        </w:rPr>
        <w:t xml:space="preserve"> 2001, 2</w:t>
      </w:r>
      <w:r w:rsidRPr="002A425F">
        <w:t>).</w:t>
      </w:r>
      <w:r>
        <w:t xml:space="preserve"> </w:t>
      </w:r>
      <w:r w:rsidRPr="002A425F">
        <w:t xml:space="preserve">One of the challenges in grasping how things work outside the Western world is that many, </w:t>
      </w:r>
      <w:r w:rsidRPr="00AA299A">
        <w:rPr>
          <w:rStyle w:val="Underline"/>
        </w:rPr>
        <w:t>if not even all, of the concepts we use when describing the universe of International Relations is based in Western history and thinking</w:t>
      </w:r>
      <w:r w:rsidRPr="002A425F">
        <w:t xml:space="preserve">. </w:t>
      </w:r>
      <w:proofErr w:type="gramStart"/>
      <w:r w:rsidRPr="002A425F">
        <w:t>Max Weber’s famous definition of the state as “a human community that (successfully) claims the monopoly of the legitimate use of physical force within a given territory (</w:t>
      </w:r>
      <w:r w:rsidRPr="002A425F">
        <w:rPr>
          <w:bCs/>
          <w:color w:val="000000"/>
        </w:rPr>
        <w:t>Weber et al. 1991, 78</w:t>
      </w:r>
      <w:r w:rsidRPr="002A425F">
        <w:t>).</w:t>
      </w:r>
      <w:proofErr w:type="gramEnd"/>
      <w:r w:rsidRPr="002A425F">
        <w:t xml:space="preserve"> In Western thinking, </w:t>
      </w:r>
      <w:r w:rsidRPr="003D66E0">
        <w:rPr>
          <w:rStyle w:val="Underline"/>
          <w:highlight w:val="red"/>
        </w:rPr>
        <w:t>Weber’s definition represents the</w:t>
      </w:r>
      <w:r w:rsidRPr="003D66E0">
        <w:rPr>
          <w:color w:val="222222"/>
          <w:szCs w:val="26"/>
          <w:highlight w:val="red"/>
          <w:u w:val="single"/>
        </w:rPr>
        <w:t xml:space="preserve"> </w:t>
      </w:r>
      <w:r w:rsidRPr="0034325F">
        <w:rPr>
          <w:i/>
          <w:color w:val="222222"/>
          <w:szCs w:val="26"/>
          <w:u w:val="single"/>
        </w:rPr>
        <w:t>idea</w:t>
      </w:r>
      <w:r w:rsidRPr="0034325F">
        <w:rPr>
          <w:color w:val="222222"/>
          <w:szCs w:val="26"/>
          <w:u w:val="single"/>
        </w:rPr>
        <w:t xml:space="preserve"> </w:t>
      </w:r>
      <w:r w:rsidRPr="00AA299A">
        <w:rPr>
          <w:rStyle w:val="Underline"/>
        </w:rPr>
        <w:t xml:space="preserve">of an </w:t>
      </w:r>
      <w:r w:rsidRPr="003D66E0">
        <w:rPr>
          <w:rStyle w:val="Underline"/>
          <w:highlight w:val="red"/>
        </w:rPr>
        <w:t>“ideal state”,</w:t>
      </w:r>
      <w:r w:rsidRPr="00AA299A">
        <w:rPr>
          <w:rStyle w:val="Underline"/>
        </w:rPr>
        <w:t xml:space="preserve"> and it seems like many have the perception that Western states fit into this idea or </w:t>
      </w:r>
      <w:r w:rsidRPr="00AA299A">
        <w:rPr>
          <w:rStyle w:val="Underline"/>
        </w:rPr>
        <w:lastRenderedPageBreak/>
        <w:t>norm</w:t>
      </w:r>
      <w:r w:rsidRPr="002A425F">
        <w:t>.</w:t>
      </w:r>
      <w:r>
        <w:t xml:space="preserve"> </w:t>
      </w:r>
      <w:r w:rsidRPr="002A425F">
        <w:t>When analyzing states in Africa, this is revealed when African states are compared with the</w:t>
      </w:r>
      <w:r>
        <w:rPr>
          <w:color w:val="222222"/>
          <w:szCs w:val="26"/>
        </w:rPr>
        <w:t xml:space="preserve"> </w:t>
      </w:r>
      <w:r w:rsidRPr="002A425F">
        <w:rPr>
          <w:i/>
          <w:color w:val="222222"/>
          <w:szCs w:val="26"/>
        </w:rPr>
        <w:t>idea</w:t>
      </w:r>
      <w:r>
        <w:rPr>
          <w:color w:val="222222"/>
          <w:szCs w:val="26"/>
        </w:rPr>
        <w:t xml:space="preserve"> </w:t>
      </w:r>
      <w:r w:rsidRPr="002A425F">
        <w:t xml:space="preserve">of an “ideal state”, which is believed to be a prototype of a Western state – leading to the focus on African states’ absences, lacks and incompleteness, as weak or failed. In this way </w:t>
      </w:r>
      <w:proofErr w:type="spellStart"/>
      <w:r w:rsidRPr="002A425F">
        <w:t>Mbembe’s</w:t>
      </w:r>
      <w:proofErr w:type="spellEnd"/>
      <w:r w:rsidRPr="002A425F">
        <w:t xml:space="preserve"> analysis is straight to the point when he states that “while we feel we know nearly everything that African states, societies, and economies</w:t>
      </w:r>
      <w:r>
        <w:rPr>
          <w:color w:val="222222"/>
          <w:szCs w:val="26"/>
        </w:rPr>
        <w:t xml:space="preserve"> </w:t>
      </w:r>
      <w:r w:rsidRPr="002A425F">
        <w:rPr>
          <w:i/>
          <w:color w:val="222222"/>
          <w:szCs w:val="26"/>
        </w:rPr>
        <w:t>are not</w:t>
      </w:r>
      <w:r w:rsidRPr="002A425F">
        <w:t>, we still know absolutely nothing about</w:t>
      </w:r>
      <w:r>
        <w:rPr>
          <w:color w:val="222222"/>
          <w:szCs w:val="26"/>
        </w:rPr>
        <w:t xml:space="preserve"> </w:t>
      </w:r>
      <w:r w:rsidRPr="002A425F">
        <w:rPr>
          <w:i/>
          <w:color w:val="222222"/>
          <w:szCs w:val="26"/>
        </w:rPr>
        <w:t>what they actually are</w:t>
      </w:r>
      <w:r w:rsidRPr="002A425F">
        <w:t xml:space="preserve">”. </w:t>
      </w:r>
      <w:r w:rsidRPr="00AA299A">
        <w:rPr>
          <w:rStyle w:val="Underline"/>
        </w:rPr>
        <w:t xml:space="preserve">Our </w:t>
      </w:r>
      <w:r w:rsidRPr="003D66E0">
        <w:rPr>
          <w:rStyle w:val="Underline"/>
          <w:highlight w:val="red"/>
        </w:rPr>
        <w:t>knowledge of Africa is</w:t>
      </w:r>
      <w:r w:rsidRPr="00AA299A">
        <w:rPr>
          <w:rStyle w:val="Underline"/>
        </w:rPr>
        <w:t xml:space="preserve"> to a large degree </w:t>
      </w:r>
      <w:r w:rsidRPr="003D66E0">
        <w:rPr>
          <w:rStyle w:val="Underline"/>
          <w:highlight w:val="red"/>
        </w:rPr>
        <w:t>based on</w:t>
      </w:r>
      <w:r w:rsidRPr="00AA299A">
        <w:rPr>
          <w:rStyle w:val="Underline"/>
        </w:rPr>
        <w:t xml:space="preserve"> the knowledge of </w:t>
      </w:r>
      <w:r w:rsidRPr="003D66E0">
        <w:rPr>
          <w:rStyle w:val="Underline"/>
          <w:highlight w:val="red"/>
        </w:rPr>
        <w:t>non-being</w:t>
      </w:r>
      <w:r w:rsidRPr="002A425F">
        <w:t xml:space="preserve"> (</w:t>
      </w:r>
      <w:proofErr w:type="spellStart"/>
      <w:r w:rsidRPr="002A425F">
        <w:rPr>
          <w:bCs/>
          <w:color w:val="000000"/>
        </w:rPr>
        <w:t>Mbembe</w:t>
      </w:r>
      <w:proofErr w:type="spellEnd"/>
      <w:r w:rsidRPr="002A425F">
        <w:rPr>
          <w:bCs/>
          <w:color w:val="000000"/>
        </w:rPr>
        <w:t xml:space="preserve"> 2001, 9</w:t>
      </w:r>
      <w:r w:rsidRPr="002A425F">
        <w:t>).</w:t>
      </w:r>
      <w:r>
        <w:t xml:space="preserve"> </w:t>
      </w:r>
      <w:proofErr w:type="gramStart"/>
      <w:r w:rsidRPr="002A425F">
        <w:t xml:space="preserve">But claiming that the “Western state” resembles the </w:t>
      </w:r>
      <w:proofErr w:type="spellStart"/>
      <w:r w:rsidRPr="002A425F">
        <w:t>Weberian</w:t>
      </w:r>
      <w:proofErr w:type="spellEnd"/>
      <w:r w:rsidRPr="002A425F">
        <w:t xml:space="preserve"> state, or even that the “Western state” is the norm, is highly problematic.</w:t>
      </w:r>
      <w:proofErr w:type="gramEnd"/>
      <w:r w:rsidRPr="002A425F">
        <w:t xml:space="preserve"> First of all, every state has its own specific </w:t>
      </w:r>
      <w:proofErr w:type="gramStart"/>
      <w:r w:rsidRPr="002A425F">
        <w:t>features,</w:t>
      </w:r>
      <w:proofErr w:type="gramEnd"/>
      <w:r w:rsidRPr="002A425F">
        <w:t xml:space="preserve"> and the higher the degree of generalization, the more problematic it is. Secondly, </w:t>
      </w:r>
      <w:r w:rsidRPr="003D66E0">
        <w:rPr>
          <w:rStyle w:val="Underline"/>
          <w:highlight w:val="red"/>
        </w:rPr>
        <w:t>Weber’s state</w:t>
      </w:r>
      <w:r w:rsidRPr="00AA299A">
        <w:rPr>
          <w:rStyle w:val="Underline"/>
        </w:rPr>
        <w:t xml:space="preserve"> is an idea of a state that </w:t>
      </w:r>
      <w:r w:rsidRPr="003D66E0">
        <w:rPr>
          <w:rStyle w:val="Underline"/>
          <w:highlight w:val="red"/>
        </w:rPr>
        <w:t xml:space="preserve">has never existed </w:t>
      </w:r>
      <w:r w:rsidRPr="00AA299A">
        <w:rPr>
          <w:rStyle w:val="Underline"/>
        </w:rPr>
        <w:t>in practice – even not in Europe or North America – for example when we take into account the important fact that private violence and private security has existed through modern history, and even today.</w:t>
      </w:r>
      <w:r w:rsidRPr="002A425F">
        <w:t xml:space="preserve"> Abrahamsen &amp; Williams (</w:t>
      </w:r>
      <w:r w:rsidRPr="002A425F">
        <w:rPr>
          <w:bCs/>
          <w:color w:val="000000"/>
        </w:rPr>
        <w:t>2010</w:t>
      </w:r>
      <w:r w:rsidRPr="002A425F">
        <w:t xml:space="preserve">), </w:t>
      </w:r>
      <w:proofErr w:type="spellStart"/>
      <w:r w:rsidRPr="002A425F">
        <w:t>Colás</w:t>
      </w:r>
      <w:proofErr w:type="spellEnd"/>
      <w:r w:rsidRPr="002A425F">
        <w:t xml:space="preserve"> &amp; </w:t>
      </w:r>
      <w:proofErr w:type="spellStart"/>
      <w:r w:rsidRPr="002A425F">
        <w:t>Mabee</w:t>
      </w:r>
      <w:proofErr w:type="spellEnd"/>
      <w:r w:rsidRPr="002A425F">
        <w:t xml:space="preserve"> (</w:t>
      </w:r>
      <w:r w:rsidRPr="002A425F">
        <w:rPr>
          <w:bCs/>
          <w:color w:val="000000"/>
        </w:rPr>
        <w:t>2010</w:t>
      </w:r>
      <w:r w:rsidRPr="002A425F">
        <w:t>) and Thomson (</w:t>
      </w:r>
      <w:r w:rsidRPr="002A425F">
        <w:rPr>
          <w:bCs/>
          <w:color w:val="000000"/>
        </w:rPr>
        <w:t>1994</w:t>
      </w:r>
      <w:r w:rsidRPr="002A425F">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2A425F">
        <w:rPr>
          <w:bCs/>
          <w:color w:val="000000"/>
        </w:rPr>
        <w:t>2007</w:t>
      </w:r>
      <w:r w:rsidRPr="002A425F">
        <w:t xml:space="preserve">). But </w:t>
      </w:r>
      <w:r w:rsidRPr="00AA299A">
        <w:rPr>
          <w:rStyle w:val="Underline"/>
        </w:rPr>
        <w:t xml:space="preserve">does the “failed state” label provide us with more and better insight into how different states work; does it enlighten us in any way? </w:t>
      </w:r>
      <w:proofErr w:type="gramStart"/>
      <w:r w:rsidRPr="00AA299A">
        <w:rPr>
          <w:rStyle w:val="Underline"/>
        </w:rPr>
        <w:t>Definitely not.</w:t>
      </w:r>
      <w:proofErr w:type="gramEnd"/>
      <w:r w:rsidRPr="00AA299A">
        <w:rPr>
          <w:rStyle w:val="Underline"/>
        </w:rPr>
        <w:t xml:space="preserve"> The label conceals more than it enlightens</w:t>
      </w:r>
      <w:r w:rsidRPr="002A425F">
        <w:t>. Abrahamsen &amp; Williams (</w:t>
      </w:r>
      <w:r w:rsidRPr="002A425F">
        <w:rPr>
          <w:bCs/>
          <w:color w:val="000000"/>
        </w:rPr>
        <w:t>2010</w:t>
      </w:r>
      <w:r w:rsidRPr="002A425F">
        <w:t xml:space="preserve">) argues that we must look beyond the state when </w:t>
      </w:r>
      <w:proofErr w:type="spellStart"/>
      <w:r w:rsidRPr="002A425F">
        <w:t>analysing</w:t>
      </w:r>
      <w:proofErr w:type="spellEnd"/>
      <w:r w:rsidRPr="002A425F">
        <w:t xml:space="preserve"> security issues in Africa. I would argue that we must look both beyond and within the state also when we want to </w:t>
      </w:r>
      <w:proofErr w:type="spellStart"/>
      <w:r w:rsidRPr="002A425F">
        <w:t>analyse</w:t>
      </w:r>
      <w:proofErr w:type="spellEnd"/>
      <w:r w:rsidRPr="002A425F">
        <w:t xml:space="preserve"> states in Africa, and especially Somalia.</w:t>
      </w:r>
      <w:r>
        <w:t xml:space="preserve"> </w:t>
      </w:r>
    </w:p>
    <w:p w:rsidR="00945424" w:rsidRPr="00BB3CA1" w:rsidRDefault="00945424" w:rsidP="00945424">
      <w:pPr>
        <w:pStyle w:val="Heading4"/>
        <w:rPr>
          <w:u w:val="single"/>
        </w:rPr>
      </w:pPr>
      <w:r w:rsidRPr="00BB3CA1">
        <w:t>Economic threat predictions will cause the US to manipulate regime</w:t>
      </w:r>
      <w:r w:rsidR="003D66E0">
        <w:t xml:space="preserve">s in a non-democratic fashion – </w:t>
      </w:r>
      <w:r w:rsidRPr="00BB3CA1">
        <w:t xml:space="preserve">link turns the whole case and empirically kills </w:t>
      </w:r>
      <w:r w:rsidRPr="00BB3CA1">
        <w:rPr>
          <w:u w:val="single"/>
        </w:rPr>
        <w:t>millions</w:t>
      </w:r>
    </w:p>
    <w:p w:rsidR="00945424" w:rsidRPr="00BB3CA1" w:rsidRDefault="00945424" w:rsidP="00945424">
      <w:pPr>
        <w:rPr>
          <w:szCs w:val="20"/>
        </w:rPr>
      </w:pPr>
      <w:proofErr w:type="spellStart"/>
      <w:r w:rsidRPr="003D66E0">
        <w:rPr>
          <w:b/>
          <w:sz w:val="24"/>
          <w:szCs w:val="20"/>
          <w:u w:val="single"/>
        </w:rPr>
        <w:t>Neocleous</w:t>
      </w:r>
      <w:proofErr w:type="spellEnd"/>
      <w:r w:rsidR="003D66E0">
        <w:rPr>
          <w:b/>
          <w:sz w:val="24"/>
          <w:szCs w:val="20"/>
          <w:u w:val="single"/>
        </w:rPr>
        <w:t>, 8</w:t>
      </w:r>
      <w:r w:rsidR="003D66E0">
        <w:rPr>
          <w:szCs w:val="20"/>
        </w:rPr>
        <w:t xml:space="preserve">, Prof of </w:t>
      </w:r>
      <w:proofErr w:type="spellStart"/>
      <w:r w:rsidR="003D66E0">
        <w:rPr>
          <w:szCs w:val="20"/>
        </w:rPr>
        <w:t>Gov</w:t>
      </w:r>
      <w:proofErr w:type="spellEnd"/>
      <w:r w:rsidR="003D66E0">
        <w:rPr>
          <w:szCs w:val="20"/>
        </w:rPr>
        <w:t xml:space="preserve"> (</w:t>
      </w:r>
      <w:r w:rsidRPr="003D66E0">
        <w:rPr>
          <w:szCs w:val="20"/>
        </w:rPr>
        <w:t>Mark</w:t>
      </w:r>
      <w:r w:rsidRPr="00BB3CA1">
        <w:rPr>
          <w:szCs w:val="20"/>
        </w:rPr>
        <w:t xml:space="preserve"> </w:t>
      </w:r>
      <w:proofErr w:type="spellStart"/>
      <w:r w:rsidRPr="00BB3CA1">
        <w:rPr>
          <w:szCs w:val="20"/>
        </w:rPr>
        <w:t>Neocleous</w:t>
      </w:r>
      <w:proofErr w:type="spellEnd"/>
      <w:r w:rsidRPr="00BB3CA1">
        <w:rPr>
          <w:szCs w:val="20"/>
        </w:rPr>
        <w:t xml:space="preserve">, Prof. of Government @ Brunel, </w:t>
      </w:r>
      <w:r w:rsidRPr="00BB3CA1">
        <w:rPr>
          <w:i/>
          <w:szCs w:val="20"/>
        </w:rPr>
        <w:t>Critique of Security</w:t>
      </w:r>
      <w:r w:rsidR="003D66E0">
        <w:rPr>
          <w:szCs w:val="20"/>
        </w:rPr>
        <w:t>, p95)</w:t>
      </w:r>
    </w:p>
    <w:p w:rsidR="00945424" w:rsidRPr="00BB3CA1" w:rsidRDefault="00945424" w:rsidP="00945424">
      <w:pPr>
        <w:rPr>
          <w:szCs w:val="20"/>
          <w:u w:val="single"/>
        </w:rPr>
      </w:pPr>
      <w:r w:rsidRPr="00BB3CA1">
        <w:rPr>
          <w:szCs w:val="20"/>
        </w:rPr>
        <w:t xml:space="preserve">In other words, </w:t>
      </w:r>
      <w:r w:rsidRPr="003D66E0">
        <w:rPr>
          <w:szCs w:val="20"/>
          <w:highlight w:val="red"/>
          <w:u w:val="single"/>
        </w:rPr>
        <w:t xml:space="preserve">the new </w:t>
      </w:r>
      <w:r w:rsidRPr="00BB3CA1">
        <w:rPr>
          <w:szCs w:val="20"/>
          <w:u w:val="single"/>
        </w:rPr>
        <w:t xml:space="preserve">international </w:t>
      </w:r>
      <w:r w:rsidRPr="003D66E0">
        <w:rPr>
          <w:szCs w:val="20"/>
          <w:highlight w:val="red"/>
          <w:u w:val="single"/>
        </w:rPr>
        <w:t xml:space="preserve">order moved </w:t>
      </w:r>
      <w:r w:rsidRPr="00BB3CA1">
        <w:rPr>
          <w:szCs w:val="20"/>
          <w:u w:val="single"/>
        </w:rPr>
        <w:t xml:space="preserve">very quickly </w:t>
      </w:r>
      <w:proofErr w:type="gramStart"/>
      <w:r w:rsidRPr="003D66E0">
        <w:rPr>
          <w:szCs w:val="20"/>
          <w:highlight w:val="red"/>
          <w:u w:val="single"/>
        </w:rPr>
        <w:t>to  reassert</w:t>
      </w:r>
      <w:proofErr w:type="gramEnd"/>
      <w:r w:rsidRPr="003D66E0">
        <w:rPr>
          <w:szCs w:val="20"/>
          <w:highlight w:val="red"/>
          <w:u w:val="single"/>
        </w:rPr>
        <w:t xml:space="preserve"> </w:t>
      </w:r>
      <w:r w:rsidRPr="00BB3CA1">
        <w:rPr>
          <w:szCs w:val="20"/>
          <w:u w:val="single"/>
        </w:rPr>
        <w:t>the connection between</w:t>
      </w:r>
      <w:r w:rsidRPr="003D66E0">
        <w:rPr>
          <w:szCs w:val="20"/>
          <w:highlight w:val="red"/>
          <w:u w:val="single"/>
        </w:rPr>
        <w:t xml:space="preserve"> economic and national security</w:t>
      </w:r>
      <w:r w:rsidRPr="00BB3CA1">
        <w:rPr>
          <w:szCs w:val="20"/>
        </w:rPr>
        <w:t xml:space="preserve">: the  commitment to the former was simultaneously a commitment to the  latter, and vice versa. As the doctrine of national security was </w:t>
      </w:r>
      <w:proofErr w:type="gramStart"/>
      <w:r w:rsidRPr="00BB3CA1">
        <w:rPr>
          <w:szCs w:val="20"/>
        </w:rPr>
        <w:t>being  born</w:t>
      </w:r>
      <w:proofErr w:type="gramEnd"/>
      <w:r w:rsidRPr="00BB3CA1">
        <w:rPr>
          <w:szCs w:val="20"/>
        </w:rPr>
        <w:t xml:space="preserve">, </w:t>
      </w:r>
      <w:r w:rsidRPr="003D66E0">
        <w:rPr>
          <w:szCs w:val="20"/>
          <w:highlight w:val="red"/>
          <w:u w:val="single"/>
        </w:rPr>
        <w:t xml:space="preserve">the major player </w:t>
      </w:r>
      <w:r w:rsidRPr="00BB3CA1">
        <w:rPr>
          <w:szCs w:val="20"/>
          <w:u w:val="single"/>
        </w:rPr>
        <w:t xml:space="preserve">on the international stage </w:t>
      </w:r>
      <w:r w:rsidRPr="003D66E0">
        <w:rPr>
          <w:szCs w:val="20"/>
          <w:highlight w:val="red"/>
          <w:u w:val="single"/>
        </w:rPr>
        <w:t xml:space="preserve">would aim to </w:t>
      </w:r>
      <w:r w:rsidRPr="00BB3CA1">
        <w:rPr>
          <w:szCs w:val="20"/>
          <w:u w:val="single"/>
        </w:rPr>
        <w:t xml:space="preserve">use  perhaps its most important power of all – its </w:t>
      </w:r>
    </w:p>
    <w:p w:rsidR="00945424" w:rsidRPr="00BB3CA1" w:rsidRDefault="00945424" w:rsidP="00945424">
      <w:pPr>
        <w:rPr>
          <w:szCs w:val="20"/>
        </w:rPr>
      </w:pPr>
      <w:proofErr w:type="gramStart"/>
      <w:r w:rsidRPr="00BB3CA1">
        <w:rPr>
          <w:szCs w:val="20"/>
          <w:u w:val="single"/>
        </w:rPr>
        <w:t>economic</w:t>
      </w:r>
      <w:proofErr w:type="gramEnd"/>
      <w:r w:rsidRPr="00BB3CA1">
        <w:rPr>
          <w:szCs w:val="20"/>
          <w:u w:val="single"/>
        </w:rPr>
        <w:t xml:space="preserve"> strength – in  order to </w:t>
      </w:r>
      <w:r w:rsidRPr="003D66E0">
        <w:rPr>
          <w:szCs w:val="20"/>
          <w:highlight w:val="red"/>
          <w:u w:val="single"/>
        </w:rPr>
        <w:t>re-order the world</w:t>
      </w:r>
      <w:r w:rsidRPr="00BB3CA1">
        <w:rPr>
          <w:szCs w:val="20"/>
          <w:u w:val="single"/>
        </w:rPr>
        <w:t>. And this re-ordering was conducted  through the idea of ‘economic security’.9</w:t>
      </w:r>
      <w:r w:rsidRPr="00BB3CA1">
        <w:rPr>
          <w:szCs w:val="20"/>
        </w:rPr>
        <w:t xml:space="preserve">9 Despite the fact that ‘econ </w:t>
      </w:r>
      <w:proofErr w:type="spellStart"/>
      <w:r w:rsidRPr="00BB3CA1">
        <w:rPr>
          <w:szCs w:val="20"/>
        </w:rPr>
        <w:t>omic</w:t>
      </w:r>
      <w:proofErr w:type="spellEnd"/>
      <w:r w:rsidRPr="00BB3CA1">
        <w:rPr>
          <w:szCs w:val="20"/>
        </w:rPr>
        <w:t xml:space="preserve"> security’ would never be formally deﬁned beyond ‘economic  order’ or ‘economic well-being’,100 the signiﬁcant conceptual con </w:t>
      </w:r>
      <w:proofErr w:type="spellStart"/>
      <w:r w:rsidRPr="00BB3CA1">
        <w:rPr>
          <w:szCs w:val="20"/>
        </w:rPr>
        <w:t>sistency</w:t>
      </w:r>
      <w:proofErr w:type="spellEnd"/>
      <w:r w:rsidRPr="00BB3CA1">
        <w:rPr>
          <w:szCs w:val="20"/>
        </w:rPr>
        <w:t xml:space="preserve"> between economic security and liberal order-building also  had a strategic ideological role. By playing on notions of </w:t>
      </w:r>
      <w:proofErr w:type="gramStart"/>
      <w:r w:rsidRPr="00BB3CA1">
        <w:rPr>
          <w:szCs w:val="20"/>
        </w:rPr>
        <w:t>‘economic  well</w:t>
      </w:r>
      <w:proofErr w:type="gramEnd"/>
      <w:r w:rsidRPr="00BB3CA1">
        <w:rPr>
          <w:szCs w:val="20"/>
        </w:rPr>
        <w:t xml:space="preserve">-being’, economic security seemed to </w:t>
      </w:r>
      <w:proofErr w:type="spellStart"/>
      <w:r w:rsidRPr="00BB3CA1">
        <w:rPr>
          <w:szCs w:val="20"/>
        </w:rPr>
        <w:t>emphasise</w:t>
      </w:r>
      <w:proofErr w:type="spellEnd"/>
      <w:r w:rsidRPr="00BB3CA1">
        <w:rPr>
          <w:szCs w:val="20"/>
        </w:rPr>
        <w:t xml:space="preserve"> economic and  </w:t>
      </w:r>
      <w:proofErr w:type="spellStart"/>
      <w:r w:rsidRPr="00BB3CA1">
        <w:rPr>
          <w:szCs w:val="20"/>
        </w:rPr>
        <w:t>thus‘human</w:t>
      </w:r>
      <w:proofErr w:type="spellEnd"/>
      <w:r w:rsidRPr="00BB3CA1">
        <w:rPr>
          <w:szCs w:val="20"/>
        </w:rPr>
        <w:t xml:space="preserve">’ needs over military ones. </w:t>
      </w:r>
      <w:r w:rsidRPr="003D66E0">
        <w:rPr>
          <w:szCs w:val="20"/>
          <w:highlight w:val="red"/>
          <w:u w:val="single"/>
        </w:rPr>
        <w:t>The reshaping of global capital</w:t>
      </w:r>
      <w:proofErr w:type="gramStart"/>
      <w:r w:rsidRPr="00BB3CA1">
        <w:rPr>
          <w:szCs w:val="20"/>
          <w:u w:val="single"/>
        </w:rPr>
        <w:t>,  international</w:t>
      </w:r>
      <w:proofErr w:type="gramEnd"/>
      <w:r w:rsidRPr="00BB3CA1">
        <w:rPr>
          <w:szCs w:val="20"/>
          <w:u w:val="single"/>
        </w:rPr>
        <w:t xml:space="preserve"> order and the exercise of state power </w:t>
      </w:r>
      <w:r w:rsidRPr="003D66E0">
        <w:rPr>
          <w:szCs w:val="20"/>
          <w:highlight w:val="red"/>
          <w:u w:val="single"/>
        </w:rPr>
        <w:t xml:space="preserve">could </w:t>
      </w:r>
      <w:r w:rsidRPr="00BB3CA1">
        <w:rPr>
          <w:szCs w:val="20"/>
          <w:u w:val="single"/>
        </w:rPr>
        <w:t xml:space="preserve">thus </w:t>
      </w:r>
      <w:r w:rsidRPr="003D66E0">
        <w:rPr>
          <w:szCs w:val="20"/>
          <w:highlight w:val="red"/>
          <w:u w:val="single"/>
        </w:rPr>
        <w:t xml:space="preserve">look  </w:t>
      </w:r>
      <w:r w:rsidRPr="00BB3CA1">
        <w:rPr>
          <w:szCs w:val="20"/>
          <w:u w:val="single"/>
        </w:rPr>
        <w:t xml:space="preserve">decidedly liberal and </w:t>
      </w:r>
      <w:r w:rsidRPr="003D66E0">
        <w:rPr>
          <w:szCs w:val="20"/>
          <w:highlight w:val="red"/>
          <w:u w:val="single"/>
        </w:rPr>
        <w:t>‘humanitarian’</w:t>
      </w:r>
      <w:r w:rsidRPr="00BB3CA1">
        <w:rPr>
          <w:szCs w:val="20"/>
          <w:u w:val="single"/>
        </w:rPr>
        <w:t xml:space="preserve">. </w:t>
      </w:r>
      <w:r w:rsidRPr="003D66E0">
        <w:rPr>
          <w:szCs w:val="20"/>
          <w:highlight w:val="red"/>
          <w:u w:val="single"/>
        </w:rPr>
        <w:t xml:space="preserve">This </w:t>
      </w:r>
      <w:r w:rsidRPr="00BB3CA1">
        <w:rPr>
          <w:szCs w:val="20"/>
          <w:u w:val="single"/>
        </w:rPr>
        <w:t xml:space="preserve">appearance </w:t>
      </w:r>
      <w:r w:rsidRPr="003D66E0">
        <w:rPr>
          <w:szCs w:val="20"/>
          <w:highlight w:val="red"/>
          <w:u w:val="single"/>
        </w:rPr>
        <w:t>helped co-opt  the liberal Left into the process</w:t>
      </w:r>
      <w:r w:rsidRPr="00BB3CA1">
        <w:rPr>
          <w:szCs w:val="20"/>
          <w:u w:val="single"/>
        </w:rPr>
        <w:t xml:space="preserve"> </w:t>
      </w:r>
      <w:r w:rsidRPr="00BB3CA1">
        <w:rPr>
          <w:szCs w:val="20"/>
        </w:rPr>
        <w:t xml:space="preserve">and, of course, played on individual  desire for personal security by using notions such as ‘personal  freedom’ </w:t>
      </w:r>
      <w:proofErr w:type="spellStart"/>
      <w:r w:rsidRPr="00BB3CA1">
        <w:rPr>
          <w:szCs w:val="20"/>
        </w:rPr>
        <w:t>and‘social</w:t>
      </w:r>
      <w:proofErr w:type="spellEnd"/>
      <w:r w:rsidRPr="00BB3CA1">
        <w:rPr>
          <w:szCs w:val="20"/>
        </w:rPr>
        <w:t xml:space="preserve"> equality’.101 </w:t>
      </w:r>
    </w:p>
    <w:p w:rsidR="00945424" w:rsidRPr="00BB3CA1" w:rsidRDefault="00945424" w:rsidP="00945424">
      <w:pPr>
        <w:rPr>
          <w:szCs w:val="20"/>
        </w:rPr>
      </w:pPr>
      <w:r w:rsidRPr="00BB3CA1">
        <w:rPr>
          <w:szCs w:val="20"/>
        </w:rPr>
        <w:t xml:space="preserve">Marx and Engels once highlighted the historical role of the </w:t>
      </w:r>
      <w:proofErr w:type="spellStart"/>
      <w:r w:rsidRPr="00BB3CA1">
        <w:rPr>
          <w:szCs w:val="20"/>
        </w:rPr>
        <w:t>bour</w:t>
      </w:r>
      <w:proofErr w:type="spellEnd"/>
      <w:r w:rsidRPr="00BB3CA1">
        <w:rPr>
          <w:szCs w:val="20"/>
        </w:rPr>
        <w:t xml:space="preserve"> </w:t>
      </w:r>
      <w:proofErr w:type="spellStart"/>
      <w:r w:rsidRPr="00BB3CA1">
        <w:rPr>
          <w:szCs w:val="20"/>
        </w:rPr>
        <w:t>geoisie</w:t>
      </w:r>
      <w:proofErr w:type="spellEnd"/>
      <w:r w:rsidRPr="00BB3CA1">
        <w:rPr>
          <w:szCs w:val="20"/>
        </w:rPr>
        <w:t xml:space="preserve"> in shaping the world according to its own interests.  The need of a constantly expanding market for its </w:t>
      </w:r>
      <w:proofErr w:type="gramStart"/>
      <w:r w:rsidRPr="00BB3CA1">
        <w:rPr>
          <w:szCs w:val="20"/>
        </w:rPr>
        <w:t>products  chases</w:t>
      </w:r>
      <w:proofErr w:type="gramEnd"/>
      <w:r w:rsidRPr="00BB3CA1">
        <w:rPr>
          <w:szCs w:val="20"/>
        </w:rPr>
        <w:t xml:space="preserve"> the bourgeoisie over the whole surface of the globe. </w:t>
      </w:r>
      <w:proofErr w:type="gramStart"/>
      <w:r w:rsidRPr="00BB3CA1">
        <w:rPr>
          <w:szCs w:val="20"/>
        </w:rPr>
        <w:t>It  must</w:t>
      </w:r>
      <w:proofErr w:type="gramEnd"/>
      <w:r w:rsidRPr="00BB3CA1">
        <w:rPr>
          <w:szCs w:val="20"/>
        </w:rPr>
        <w:t xml:space="preserve"> nestle everywhere, settle everywhere, establish connections  everywhere . . . It compels all nations, on pain of extinction, to  adopt the bourgeois mode of production; it compels them . . . to  become bourgeois in themselves. In one word, it creates a </w:t>
      </w:r>
      <w:proofErr w:type="gramStart"/>
      <w:r w:rsidRPr="00BB3CA1">
        <w:rPr>
          <w:szCs w:val="20"/>
        </w:rPr>
        <w:t>world  after</w:t>
      </w:r>
      <w:proofErr w:type="gramEnd"/>
      <w:r w:rsidRPr="00BB3CA1">
        <w:rPr>
          <w:szCs w:val="20"/>
        </w:rPr>
        <w:t xml:space="preserve"> its own image.102 </w:t>
      </w:r>
    </w:p>
    <w:p w:rsidR="00945424" w:rsidRPr="00BB3CA1" w:rsidRDefault="00945424" w:rsidP="00945424">
      <w:pPr>
        <w:rPr>
          <w:szCs w:val="20"/>
        </w:rPr>
      </w:pPr>
      <w:r w:rsidRPr="00BB3CA1">
        <w:rPr>
          <w:szCs w:val="20"/>
        </w:rPr>
        <w:t>In the second half of the twentieth century</w:t>
      </w:r>
      <w:r w:rsidRPr="00BB3CA1">
        <w:rPr>
          <w:szCs w:val="20"/>
          <w:u w:val="single"/>
        </w:rPr>
        <w:t xml:space="preserve"> this ability to ‘batter down  all Chinese walls’ would still rest heavily on the logic of capital, but  would also come about in part under the guise of security. The </w:t>
      </w:r>
      <w:proofErr w:type="gramStart"/>
      <w:r w:rsidRPr="00BB3CA1">
        <w:rPr>
          <w:szCs w:val="20"/>
          <w:u w:val="single"/>
        </w:rPr>
        <w:t xml:space="preserve">whole  </w:t>
      </w:r>
      <w:proofErr w:type="spellStart"/>
      <w:r w:rsidRPr="00BB3CA1">
        <w:rPr>
          <w:szCs w:val="20"/>
          <w:u w:val="single"/>
        </w:rPr>
        <w:t>worldbecame</w:t>
      </w:r>
      <w:proofErr w:type="spellEnd"/>
      <w:proofErr w:type="gramEnd"/>
      <w:r w:rsidRPr="00BB3CA1">
        <w:rPr>
          <w:szCs w:val="20"/>
          <w:u w:val="single"/>
        </w:rPr>
        <w:t xml:space="preserve"> a garden to be cultivated – to be recast according to the  logic of security</w:t>
      </w:r>
      <w:r w:rsidRPr="00BB3CA1">
        <w:rPr>
          <w:szCs w:val="20"/>
        </w:rPr>
        <w:t xml:space="preserve">. In the space of ﬁfteen years the concept </w:t>
      </w:r>
      <w:proofErr w:type="gramStart"/>
      <w:r w:rsidRPr="00BB3CA1">
        <w:rPr>
          <w:szCs w:val="20"/>
        </w:rPr>
        <w:t>‘</w:t>
      </w:r>
      <w:r w:rsidRPr="003D66E0">
        <w:rPr>
          <w:szCs w:val="20"/>
          <w:highlight w:val="red"/>
          <w:u w:val="single"/>
        </w:rPr>
        <w:t>economic  security’</w:t>
      </w:r>
      <w:proofErr w:type="gramEnd"/>
      <w:r w:rsidRPr="003D66E0">
        <w:rPr>
          <w:szCs w:val="20"/>
          <w:highlight w:val="red"/>
        </w:rPr>
        <w:t xml:space="preserve"> </w:t>
      </w:r>
      <w:r w:rsidRPr="00BB3CA1">
        <w:rPr>
          <w:szCs w:val="20"/>
        </w:rPr>
        <w:t xml:space="preserve">had </w:t>
      </w:r>
      <w:r w:rsidRPr="003D66E0">
        <w:rPr>
          <w:szCs w:val="20"/>
          <w:highlight w:val="red"/>
          <w:u w:val="single"/>
        </w:rPr>
        <w:t>moved</w:t>
      </w:r>
      <w:r w:rsidRPr="003D66E0">
        <w:rPr>
          <w:szCs w:val="20"/>
          <w:highlight w:val="red"/>
        </w:rPr>
        <w:t xml:space="preserve"> </w:t>
      </w:r>
      <w:r w:rsidRPr="00BB3CA1">
        <w:rPr>
          <w:szCs w:val="20"/>
        </w:rPr>
        <w:t xml:space="preserve">from connoting insurance policies for working  people </w:t>
      </w:r>
      <w:r w:rsidRPr="003D66E0">
        <w:rPr>
          <w:szCs w:val="20"/>
          <w:highlight w:val="red"/>
          <w:u w:val="single"/>
        </w:rPr>
        <w:t>to</w:t>
      </w:r>
      <w:r w:rsidRPr="003D66E0">
        <w:rPr>
          <w:szCs w:val="20"/>
          <w:highlight w:val="red"/>
        </w:rPr>
        <w:t xml:space="preserve"> </w:t>
      </w:r>
      <w:r w:rsidRPr="00BB3CA1">
        <w:rPr>
          <w:szCs w:val="20"/>
        </w:rPr>
        <w:t xml:space="preserve">the desire to shape the world in a capitalist fashion – and  back again. In fact, it has constantly shifted between these registers  ever since, </w:t>
      </w:r>
      <w:r w:rsidRPr="003D66E0">
        <w:rPr>
          <w:szCs w:val="20"/>
          <w:highlight w:val="red"/>
          <w:u w:val="single"/>
        </w:rPr>
        <w:t>being used for</w:t>
      </w:r>
      <w:r w:rsidRPr="00BB3CA1">
        <w:rPr>
          <w:szCs w:val="20"/>
          <w:u w:val="single"/>
        </w:rPr>
        <w:t xml:space="preserve"> the constant reshaping of world order and  resulting in a comprehensive level of </w:t>
      </w:r>
      <w:r w:rsidRPr="003D66E0">
        <w:rPr>
          <w:szCs w:val="20"/>
          <w:highlight w:val="red"/>
          <w:u w:val="single"/>
        </w:rPr>
        <w:t xml:space="preserve">intervention </w:t>
      </w:r>
      <w:r w:rsidRPr="00476DE4">
        <w:rPr>
          <w:szCs w:val="20"/>
          <w:u w:val="single"/>
        </w:rPr>
        <w:t xml:space="preserve">and policing </w:t>
      </w:r>
      <w:r w:rsidRPr="003D66E0">
        <w:rPr>
          <w:szCs w:val="20"/>
          <w:highlight w:val="red"/>
          <w:u w:val="single"/>
        </w:rPr>
        <w:t>all over  the globe</w:t>
      </w:r>
      <w:r w:rsidRPr="00BB3CA1">
        <w:rPr>
          <w:szCs w:val="20"/>
        </w:rPr>
        <w:t xml:space="preserve">. Global order has come to be fabricated and </w:t>
      </w:r>
      <w:proofErr w:type="gramStart"/>
      <w:r w:rsidRPr="00BB3CA1">
        <w:rPr>
          <w:szCs w:val="20"/>
        </w:rPr>
        <w:t>administered  according</w:t>
      </w:r>
      <w:proofErr w:type="gramEnd"/>
      <w:r w:rsidRPr="00BB3CA1">
        <w:rPr>
          <w:szCs w:val="20"/>
        </w:rPr>
        <w:t xml:space="preserve"> to a security doctrine underpinned by the logic of </w:t>
      </w:r>
      <w:proofErr w:type="spellStart"/>
      <w:r w:rsidRPr="00BB3CA1">
        <w:rPr>
          <w:szCs w:val="20"/>
        </w:rPr>
        <w:t>capitalaccumulation</w:t>
      </w:r>
      <w:proofErr w:type="spellEnd"/>
      <w:r w:rsidRPr="00BB3CA1">
        <w:rPr>
          <w:szCs w:val="20"/>
        </w:rPr>
        <w:t xml:space="preserve"> and a bourgeois conception of order. By incorporating  within it a particular vision of </w:t>
      </w:r>
      <w:r w:rsidRPr="00BB3CA1">
        <w:rPr>
          <w:szCs w:val="20"/>
        </w:rPr>
        <w:lastRenderedPageBreak/>
        <w:t xml:space="preserve">economic order, the concept of national  security implies the interrelatedness of so many different social, econ </w:t>
      </w:r>
      <w:proofErr w:type="spellStart"/>
      <w:r w:rsidRPr="00BB3CA1">
        <w:rPr>
          <w:szCs w:val="20"/>
        </w:rPr>
        <w:t>omic</w:t>
      </w:r>
      <w:proofErr w:type="spellEnd"/>
      <w:r w:rsidRPr="00BB3CA1">
        <w:rPr>
          <w:szCs w:val="20"/>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BB3CA1">
        <w:rPr>
          <w:szCs w:val="20"/>
        </w:rPr>
        <w:t>also‘secured</w:t>
      </w:r>
      <w:proofErr w:type="spellEnd"/>
      <w:r w:rsidRPr="00BB3CA1">
        <w:rPr>
          <w:szCs w:val="20"/>
        </w:rPr>
        <w:t xml:space="preserve">’ everywhere. </w:t>
      </w:r>
    </w:p>
    <w:p w:rsidR="00945424" w:rsidRPr="00BB3CA1" w:rsidRDefault="00945424" w:rsidP="00945424">
      <w:pPr>
        <w:rPr>
          <w:szCs w:val="20"/>
        </w:rPr>
      </w:pPr>
      <w:r w:rsidRPr="003D66E0">
        <w:rPr>
          <w:szCs w:val="20"/>
          <w:highlight w:val="red"/>
          <w:u w:val="single"/>
        </w:rPr>
        <w:t xml:space="preserve">Security </w:t>
      </w:r>
      <w:r w:rsidRPr="00BB3CA1">
        <w:rPr>
          <w:szCs w:val="20"/>
          <w:u w:val="single"/>
        </w:rPr>
        <w:t xml:space="preserve">politics thereby </w:t>
      </w:r>
      <w:r w:rsidRPr="003D66E0">
        <w:rPr>
          <w:szCs w:val="20"/>
          <w:highlight w:val="red"/>
          <w:u w:val="single"/>
        </w:rPr>
        <w:t xml:space="preserve">became the basis of </w:t>
      </w:r>
      <w:r w:rsidRPr="00BB3CA1">
        <w:rPr>
          <w:szCs w:val="20"/>
          <w:u w:val="single"/>
        </w:rPr>
        <w:t xml:space="preserve">a distinctly </w:t>
      </w:r>
      <w:proofErr w:type="gramStart"/>
      <w:r w:rsidRPr="00BB3CA1">
        <w:rPr>
          <w:szCs w:val="20"/>
          <w:u w:val="single"/>
        </w:rPr>
        <w:t>liberal  philosophy</w:t>
      </w:r>
      <w:proofErr w:type="gramEnd"/>
      <w:r w:rsidRPr="00BB3CA1">
        <w:rPr>
          <w:szCs w:val="20"/>
          <w:u w:val="single"/>
        </w:rPr>
        <w:t xml:space="preserve"> of global ‘</w:t>
      </w:r>
      <w:r w:rsidRPr="003D66E0">
        <w:rPr>
          <w:szCs w:val="20"/>
          <w:highlight w:val="red"/>
          <w:u w:val="single"/>
        </w:rPr>
        <w:t xml:space="preserve">intervention’, fusing </w:t>
      </w:r>
      <w:r w:rsidRPr="00BB3CA1">
        <w:rPr>
          <w:szCs w:val="20"/>
          <w:u w:val="single"/>
        </w:rPr>
        <w:t xml:space="preserve">global issues of </w:t>
      </w:r>
      <w:r w:rsidRPr="003D66E0">
        <w:rPr>
          <w:szCs w:val="20"/>
          <w:highlight w:val="red"/>
          <w:u w:val="single"/>
        </w:rPr>
        <w:t xml:space="preserve">economic  management with domestic policy </w:t>
      </w:r>
      <w:r w:rsidRPr="00BB3CA1">
        <w:rPr>
          <w:szCs w:val="20"/>
          <w:u w:val="single"/>
        </w:rPr>
        <w:t xml:space="preserve">formations </w:t>
      </w:r>
      <w:r w:rsidRPr="003D66E0">
        <w:rPr>
          <w:szCs w:val="20"/>
          <w:highlight w:val="red"/>
          <w:u w:val="single"/>
        </w:rPr>
        <w:t xml:space="preserve">in an ambitious and  </w:t>
      </w:r>
      <w:r w:rsidRPr="00476DE4">
        <w:rPr>
          <w:szCs w:val="20"/>
          <w:u w:val="single"/>
        </w:rPr>
        <w:t xml:space="preserve">frequently </w:t>
      </w:r>
      <w:r w:rsidRPr="003D66E0">
        <w:rPr>
          <w:szCs w:val="20"/>
          <w:highlight w:val="red"/>
          <w:u w:val="single"/>
        </w:rPr>
        <w:t>violent strategy</w:t>
      </w:r>
      <w:r w:rsidRPr="00476DE4">
        <w:rPr>
          <w:szCs w:val="20"/>
          <w:u w:val="single"/>
        </w:rPr>
        <w:t>.</w:t>
      </w:r>
      <w:r w:rsidRPr="00BB3CA1">
        <w:rPr>
          <w:szCs w:val="20"/>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w:t>
      </w:r>
      <w:proofErr w:type="gramStart"/>
      <w:r w:rsidRPr="00BB3CA1">
        <w:rPr>
          <w:szCs w:val="20"/>
        </w:rPr>
        <w:t>these  nations</w:t>
      </w:r>
      <w:proofErr w:type="gramEnd"/>
      <w:r w:rsidRPr="00BB3CA1">
        <w:rPr>
          <w:szCs w:val="20"/>
        </w:rPr>
        <w:t xml:space="preserve">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w:t>
      </w:r>
      <w:r w:rsidRPr="00BB3CA1">
        <w:rPr>
          <w:szCs w:val="20"/>
          <w:u w:val="single"/>
        </w:rPr>
        <w:t xml:space="preserve"> </w:t>
      </w:r>
      <w:r w:rsidRPr="003D66E0">
        <w:rPr>
          <w:szCs w:val="20"/>
          <w:highlight w:val="red"/>
          <w:u w:val="single"/>
          <w:bdr w:val="single" w:sz="4" w:space="0" w:color="auto"/>
        </w:rPr>
        <w:t xml:space="preserve">the </w:t>
      </w:r>
      <w:r w:rsidRPr="003D66E0">
        <w:rPr>
          <w:szCs w:val="20"/>
          <w:highlight w:val="red"/>
          <w:u w:val="single"/>
        </w:rPr>
        <w:t xml:space="preserve">‘liberal moment’ becomes </w:t>
      </w:r>
      <w:r w:rsidRPr="00476DE4">
        <w:rPr>
          <w:szCs w:val="20"/>
          <w:u w:val="single"/>
        </w:rPr>
        <w:t xml:space="preserve">the moment  of </w:t>
      </w:r>
      <w:r w:rsidRPr="003D66E0">
        <w:rPr>
          <w:szCs w:val="20"/>
          <w:highlight w:val="red"/>
          <w:u w:val="single"/>
        </w:rPr>
        <w:t>violence</w:t>
      </w:r>
      <w:r w:rsidRPr="00BB3CA1">
        <w:rPr>
          <w:szCs w:val="20"/>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w:t>
      </w:r>
    </w:p>
    <w:p w:rsidR="00945424" w:rsidRPr="00BB3CA1" w:rsidRDefault="00945424" w:rsidP="00945424">
      <w:pPr>
        <w:rPr>
          <w:szCs w:val="20"/>
          <w:u w:val="single"/>
        </w:rPr>
      </w:pPr>
      <w:r w:rsidRPr="00BB3CA1">
        <w:rPr>
          <w:szCs w:val="20"/>
        </w:rPr>
        <w:t xml:space="preserve">‘Extrapolating the ﬁgures as </w:t>
      </w:r>
      <w:r>
        <w:rPr>
          <w:szCs w:val="20"/>
        </w:rPr>
        <w:t>best we can’, one CIA agent com</w:t>
      </w:r>
      <w:r w:rsidRPr="00BB3CA1">
        <w:rPr>
          <w:szCs w:val="20"/>
        </w:rPr>
        <w:t>mented in 1991,‘</w:t>
      </w:r>
      <w:r w:rsidRPr="003D66E0">
        <w:rPr>
          <w:szCs w:val="20"/>
          <w:highlight w:val="red"/>
          <w:u w:val="single"/>
        </w:rPr>
        <w:t xml:space="preserve">there have </w:t>
      </w:r>
      <w:r w:rsidRPr="00BB3CA1">
        <w:rPr>
          <w:szCs w:val="20"/>
          <w:u w:val="single"/>
        </w:rPr>
        <w:t xml:space="preserve">been about 3,000 major covert operations  and over </w:t>
      </w:r>
      <w:r w:rsidRPr="003D66E0">
        <w:rPr>
          <w:szCs w:val="20"/>
          <w:highlight w:val="red"/>
          <w:u w:val="single"/>
        </w:rPr>
        <w:t xml:space="preserve">10,000 </w:t>
      </w:r>
      <w:r w:rsidRPr="00BB3CA1">
        <w:rPr>
          <w:szCs w:val="20"/>
          <w:u w:val="single"/>
        </w:rPr>
        <w:t xml:space="preserve">minor </w:t>
      </w:r>
      <w:r w:rsidRPr="003D66E0">
        <w:rPr>
          <w:szCs w:val="20"/>
          <w:highlight w:val="red"/>
          <w:u w:val="single"/>
        </w:rPr>
        <w:t>operations</w:t>
      </w:r>
      <w:r w:rsidRPr="003D66E0">
        <w:rPr>
          <w:szCs w:val="20"/>
          <w:highlight w:val="red"/>
        </w:rPr>
        <w:t xml:space="preserve"> </w:t>
      </w:r>
      <w:r w:rsidRPr="00BB3CA1">
        <w:rPr>
          <w:szCs w:val="20"/>
        </w:rPr>
        <w:t xml:space="preserve">– all illegal, and all </w:t>
      </w:r>
      <w:r w:rsidRPr="00BB3CA1">
        <w:rPr>
          <w:szCs w:val="20"/>
          <w:u w:val="single"/>
        </w:rPr>
        <w:t xml:space="preserve">designed </w:t>
      </w:r>
      <w:r w:rsidRPr="003D66E0">
        <w:rPr>
          <w:szCs w:val="20"/>
          <w:highlight w:val="red"/>
          <w:u w:val="single"/>
        </w:rPr>
        <w:t xml:space="preserve">to  </w:t>
      </w:r>
      <w:r w:rsidRPr="00BB3CA1">
        <w:rPr>
          <w:szCs w:val="20"/>
          <w:u w:val="single"/>
        </w:rPr>
        <w:t xml:space="preserve">disrupt, destabilize, or </w:t>
      </w:r>
      <w:r w:rsidRPr="003D66E0">
        <w:rPr>
          <w:szCs w:val="20"/>
          <w:highlight w:val="red"/>
          <w:u w:val="single"/>
        </w:rPr>
        <w:t>modify the activities of other countries’</w:t>
      </w:r>
      <w:r w:rsidRPr="00BB3CA1">
        <w:rPr>
          <w:szCs w:val="20"/>
        </w:rPr>
        <w:t>, adding  that ‘</w:t>
      </w:r>
      <w:r w:rsidRPr="00BB3CA1">
        <w:rPr>
          <w:szCs w:val="20"/>
          <w:u w:val="single"/>
        </w:rPr>
        <w:t xml:space="preserve">every covert operation has been </w:t>
      </w:r>
      <w:r w:rsidRPr="003D66E0">
        <w:rPr>
          <w:szCs w:val="20"/>
          <w:highlight w:val="red"/>
          <w:u w:val="single"/>
        </w:rPr>
        <w:t xml:space="preserve">rationalized in </w:t>
      </w:r>
      <w:r w:rsidRPr="00BB3CA1">
        <w:rPr>
          <w:szCs w:val="20"/>
          <w:u w:val="single"/>
        </w:rPr>
        <w:t xml:space="preserve">terms of </w:t>
      </w:r>
      <w:r w:rsidRPr="003D66E0">
        <w:rPr>
          <w:szCs w:val="20"/>
          <w:highlight w:val="red"/>
          <w:u w:val="single"/>
        </w:rPr>
        <w:t xml:space="preserve">U.S.  </w:t>
      </w:r>
      <w:r w:rsidRPr="00BB3CA1">
        <w:rPr>
          <w:szCs w:val="20"/>
          <w:u w:val="single"/>
        </w:rPr>
        <w:t xml:space="preserve">national </w:t>
      </w:r>
      <w:r w:rsidRPr="003D66E0">
        <w:rPr>
          <w:szCs w:val="20"/>
          <w:highlight w:val="red"/>
          <w:u w:val="single"/>
        </w:rPr>
        <w:t>security’</w:t>
      </w:r>
      <w:r w:rsidRPr="00BB3CA1">
        <w:rPr>
          <w:szCs w:val="20"/>
          <w:u w:val="single"/>
        </w:rPr>
        <w:t>.</w:t>
      </w:r>
      <w:r w:rsidRPr="00BB3CA1">
        <w:rPr>
          <w:szCs w:val="20"/>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w:t>
      </w:r>
      <w:proofErr w:type="gramStart"/>
      <w:r w:rsidRPr="00BB3CA1">
        <w:rPr>
          <w:szCs w:val="20"/>
        </w:rPr>
        <w:t>identiﬁed  as</w:t>
      </w:r>
      <w:proofErr w:type="gramEnd"/>
      <w:r w:rsidRPr="00BB3CA1">
        <w:rPr>
          <w:szCs w:val="20"/>
        </w:rPr>
        <w:t xml:space="preserve"> the bases of ‘terror cells’ by Bush in a speech on 1 June 2002.106  </w:t>
      </w:r>
      <w:r w:rsidRPr="003D66E0">
        <w:rPr>
          <w:szCs w:val="20"/>
          <w:highlight w:val="red"/>
          <w:u w:val="single"/>
        </w:rPr>
        <w:t xml:space="preserve">The methods </w:t>
      </w:r>
      <w:r w:rsidRPr="00BB3CA1">
        <w:rPr>
          <w:szCs w:val="20"/>
          <w:u w:val="single"/>
        </w:rPr>
        <w:t xml:space="preserve">used have </w:t>
      </w:r>
      <w:r w:rsidRPr="003D66E0">
        <w:rPr>
          <w:szCs w:val="20"/>
          <w:highlight w:val="red"/>
          <w:u w:val="single"/>
        </w:rPr>
        <w:t>varied</w:t>
      </w:r>
      <w:r w:rsidRPr="00BB3CA1">
        <w:rPr>
          <w:szCs w:val="20"/>
          <w:u w:val="single"/>
        </w:rPr>
        <w:t xml:space="preserve">: most popular has been the </w:t>
      </w:r>
      <w:proofErr w:type="spellStart"/>
      <w:r w:rsidRPr="00BB3CA1">
        <w:rPr>
          <w:szCs w:val="20"/>
          <w:u w:val="single"/>
        </w:rPr>
        <w:t>favoured</w:t>
      </w:r>
      <w:proofErr w:type="spellEnd"/>
      <w:r w:rsidRPr="00BB3CA1">
        <w:rPr>
          <w:szCs w:val="20"/>
          <w:u w:val="single"/>
        </w:rPr>
        <w:t xml:space="preserve">  technique of liberal security – ‘making the economy scream’ via  controls, interventions and the imposition of neo-liberal regulations.  But a wide range of other techniques have </w:t>
      </w:r>
    </w:p>
    <w:p w:rsidR="00945424" w:rsidRPr="00BB3CA1" w:rsidRDefault="00945424" w:rsidP="00945424">
      <w:pPr>
        <w:rPr>
          <w:szCs w:val="20"/>
          <w:u w:val="single"/>
        </w:rPr>
      </w:pPr>
      <w:proofErr w:type="gramStart"/>
      <w:r w:rsidRPr="00BB3CA1">
        <w:rPr>
          <w:szCs w:val="20"/>
          <w:u w:val="single"/>
        </w:rPr>
        <w:t>been</w:t>
      </w:r>
      <w:proofErr w:type="gramEnd"/>
      <w:r w:rsidRPr="00BB3CA1">
        <w:rPr>
          <w:szCs w:val="20"/>
          <w:u w:val="single"/>
        </w:rPr>
        <w:t xml:space="preserve"> used: </w:t>
      </w:r>
      <w:r w:rsidRPr="003D66E0">
        <w:rPr>
          <w:szCs w:val="20"/>
          <w:highlight w:val="red"/>
          <w:u w:val="single"/>
        </w:rPr>
        <w:t>terror bombing</w:t>
      </w:r>
      <w:r w:rsidRPr="00BB3CA1">
        <w:rPr>
          <w:szCs w:val="20"/>
          <w:u w:val="single"/>
        </w:rPr>
        <w:t xml:space="preserve">; subversion; rigging elections; </w:t>
      </w:r>
      <w:r w:rsidRPr="003D66E0">
        <w:rPr>
          <w:szCs w:val="20"/>
          <w:highlight w:val="red"/>
          <w:u w:val="single"/>
        </w:rPr>
        <w:t>the use of the CIA</w:t>
      </w:r>
      <w:r w:rsidRPr="00BB3CA1">
        <w:rPr>
          <w:szCs w:val="20"/>
          <w:u w:val="single"/>
        </w:rPr>
        <w:t xml:space="preserve">’s ‘Health Alteration  Committee’ whose mandate was </w:t>
      </w:r>
      <w:r w:rsidRPr="003D66E0">
        <w:rPr>
          <w:szCs w:val="20"/>
          <w:highlight w:val="red"/>
          <w:u w:val="single"/>
        </w:rPr>
        <w:t>to ‘incapacitate’ foreign ofﬁcials</w:t>
      </w:r>
      <w:r w:rsidRPr="00BB3CA1">
        <w:rPr>
          <w:szCs w:val="20"/>
          <w:u w:val="single"/>
        </w:rPr>
        <w:t xml:space="preserve">;  drug-trafﬁcking;107 and </w:t>
      </w:r>
      <w:r w:rsidRPr="003D66E0">
        <w:rPr>
          <w:szCs w:val="20"/>
          <w:highlight w:val="red"/>
          <w:u w:val="single"/>
        </w:rPr>
        <w:t>the sponsorship of terror groups</w:t>
      </w:r>
      <w:r w:rsidRPr="00BB3CA1">
        <w:rPr>
          <w:szCs w:val="20"/>
          <w:u w:val="single"/>
        </w:rPr>
        <w:t xml:space="preserve">, counterinsurgency agencies, </w:t>
      </w:r>
      <w:r w:rsidRPr="003D66E0">
        <w:rPr>
          <w:szCs w:val="20"/>
          <w:highlight w:val="red"/>
          <w:u w:val="single"/>
        </w:rPr>
        <w:t>death squads</w:t>
      </w:r>
      <w:r w:rsidRPr="00BB3CA1">
        <w:rPr>
          <w:szCs w:val="20"/>
          <w:u w:val="single"/>
        </w:rPr>
        <w:t xml:space="preserve">. Unsurprisingly, some plain </w:t>
      </w:r>
      <w:proofErr w:type="gramStart"/>
      <w:r w:rsidRPr="00BB3CA1">
        <w:rPr>
          <w:szCs w:val="20"/>
          <w:u w:val="single"/>
        </w:rPr>
        <w:t>old  fascist</w:t>
      </w:r>
      <w:proofErr w:type="gramEnd"/>
      <w:r w:rsidRPr="00BB3CA1">
        <w:rPr>
          <w:szCs w:val="20"/>
          <w:u w:val="single"/>
        </w:rPr>
        <w:t xml:space="preserve"> groups </w:t>
      </w:r>
      <w:r w:rsidRPr="003D66E0">
        <w:rPr>
          <w:szCs w:val="20"/>
          <w:highlight w:val="red"/>
          <w:u w:val="single"/>
        </w:rPr>
        <w:t xml:space="preserve">and </w:t>
      </w:r>
      <w:r w:rsidRPr="00BB3CA1">
        <w:rPr>
          <w:szCs w:val="20"/>
          <w:u w:val="single"/>
        </w:rPr>
        <w:t>parties have been co-</w:t>
      </w:r>
    </w:p>
    <w:p w:rsidR="00945424" w:rsidRPr="00BB3CA1" w:rsidRDefault="00945424" w:rsidP="00945424">
      <w:pPr>
        <w:rPr>
          <w:szCs w:val="20"/>
        </w:rPr>
      </w:pPr>
      <w:r w:rsidRPr="00BB3CA1">
        <w:rPr>
          <w:szCs w:val="20"/>
          <w:u w:val="single"/>
        </w:rPr>
        <w:t xml:space="preserve">opted into the project, from  the attempt at </w:t>
      </w:r>
      <w:r w:rsidRPr="003D66E0">
        <w:rPr>
          <w:szCs w:val="20"/>
          <w:highlight w:val="red"/>
          <w:u w:val="single"/>
        </w:rPr>
        <w:t>reviving</w:t>
      </w:r>
      <w:r w:rsidRPr="00BB3CA1">
        <w:rPr>
          <w:szCs w:val="20"/>
          <w:u w:val="single"/>
        </w:rPr>
        <w:t xml:space="preserve"> the remnants of </w:t>
      </w:r>
      <w:r w:rsidRPr="003D66E0">
        <w:rPr>
          <w:szCs w:val="20"/>
          <w:highlight w:val="red"/>
          <w:u w:val="single"/>
        </w:rPr>
        <w:t xml:space="preserve">the Nazi collaborationist  </w:t>
      </w:r>
      <w:proofErr w:type="spellStart"/>
      <w:r w:rsidRPr="003D66E0">
        <w:rPr>
          <w:szCs w:val="20"/>
          <w:highlight w:val="red"/>
          <w:u w:val="single"/>
        </w:rPr>
        <w:t>Vlasov</w:t>
      </w:r>
      <w:proofErr w:type="spellEnd"/>
      <w:r w:rsidRPr="003D66E0">
        <w:rPr>
          <w:szCs w:val="20"/>
          <w:highlight w:val="red"/>
          <w:u w:val="single"/>
        </w:rPr>
        <w:t xml:space="preserve"> Army </w:t>
      </w:r>
      <w:r w:rsidRPr="00BB3CA1">
        <w:rPr>
          <w:szCs w:val="20"/>
          <w:u w:val="single"/>
        </w:rPr>
        <w:t>for use against the USSR to the use of fascist forces to  undermine democratically elected governments, such as in Chile</w:t>
      </w:r>
      <w:r w:rsidRPr="00BB3CA1">
        <w:rPr>
          <w:szCs w:val="20"/>
        </w:rPr>
        <w:t xml:space="preserve">;  indeed, one of the </w:t>
      </w:r>
    </w:p>
    <w:p w:rsidR="00945424" w:rsidRPr="00BB3CA1" w:rsidRDefault="00945424" w:rsidP="00945424">
      <w:pPr>
        <w:rPr>
          <w:szCs w:val="20"/>
        </w:rPr>
      </w:pPr>
      <w:proofErr w:type="gramStart"/>
      <w:r w:rsidRPr="00BB3CA1">
        <w:rPr>
          <w:szCs w:val="20"/>
        </w:rPr>
        <w:t>reasons</w:t>
      </w:r>
      <w:proofErr w:type="gramEnd"/>
      <w:r w:rsidRPr="00BB3CA1">
        <w:rPr>
          <w:szCs w:val="20"/>
        </w:rPr>
        <w:t xml:space="preserve"> </w:t>
      </w:r>
      <w:r w:rsidRPr="00BB3CA1">
        <w:rPr>
          <w:szCs w:val="20"/>
          <w:u w:val="single"/>
        </w:rPr>
        <w:t xml:space="preserve">fascism ﬂowed into Latin America </w:t>
      </w:r>
      <w:r w:rsidRPr="00BB3CA1">
        <w:rPr>
          <w:szCs w:val="20"/>
        </w:rPr>
        <w:t xml:space="preserve">was  </w:t>
      </w:r>
      <w:r w:rsidRPr="00BB3CA1">
        <w:rPr>
          <w:szCs w:val="20"/>
          <w:u w:val="single"/>
        </w:rPr>
        <w:t>because of the ideology of national security</w:t>
      </w:r>
      <w:r w:rsidRPr="00BB3CA1">
        <w:rPr>
          <w:szCs w:val="20"/>
        </w:rPr>
        <w:t xml:space="preserve">.108 </w:t>
      </w:r>
    </w:p>
    <w:p w:rsidR="00945424" w:rsidRPr="003D66E0" w:rsidRDefault="00945424" w:rsidP="00945424">
      <w:pPr>
        <w:rPr>
          <w:szCs w:val="20"/>
          <w:highlight w:val="red"/>
        </w:rPr>
      </w:pPr>
      <w:r w:rsidRPr="00BB3CA1">
        <w:rPr>
          <w:szCs w:val="20"/>
        </w:rPr>
        <w:t xml:space="preserve">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BB3CA1">
        <w:rPr>
          <w:szCs w:val="20"/>
          <w:u w:val="single"/>
        </w:rPr>
        <w:t xml:space="preserve">Either way, the whole </w:t>
      </w:r>
      <w:proofErr w:type="gramStart"/>
      <w:r w:rsidRPr="00BB3CA1">
        <w:rPr>
          <w:szCs w:val="20"/>
          <w:u w:val="single"/>
        </w:rPr>
        <w:t>world  was</w:t>
      </w:r>
      <w:proofErr w:type="gramEnd"/>
      <w:r w:rsidRPr="00BB3CA1">
        <w:rPr>
          <w:szCs w:val="20"/>
          <w:u w:val="single"/>
        </w:rPr>
        <w:t xml:space="preserve"> to be included in the </w:t>
      </w:r>
      <w:proofErr w:type="spellStart"/>
      <w:r w:rsidRPr="00BB3CA1">
        <w:rPr>
          <w:szCs w:val="20"/>
          <w:u w:val="single"/>
        </w:rPr>
        <w:t>new‘secure</w:t>
      </w:r>
      <w:proofErr w:type="spellEnd"/>
      <w:r w:rsidRPr="00BB3CA1">
        <w:rPr>
          <w:szCs w:val="20"/>
          <w:u w:val="single"/>
        </w:rPr>
        <w:t>’ global liberal order</w:t>
      </w:r>
      <w:r w:rsidRPr="00BB3CA1">
        <w:rPr>
          <w:szCs w:val="20"/>
        </w:rPr>
        <w:t xml:space="preserve">. </w:t>
      </w:r>
    </w:p>
    <w:p w:rsidR="00945424" w:rsidRPr="00BB3CA1" w:rsidRDefault="00945424" w:rsidP="00945424">
      <w:pPr>
        <w:rPr>
          <w:szCs w:val="20"/>
        </w:rPr>
      </w:pPr>
      <w:r w:rsidRPr="003D66E0">
        <w:rPr>
          <w:szCs w:val="20"/>
          <w:highlight w:val="red"/>
          <w:u w:val="single"/>
        </w:rPr>
        <w:t>The result has been the slaughter of untold numbers</w:t>
      </w:r>
      <w:r w:rsidRPr="00BB3CA1">
        <w:rPr>
          <w:szCs w:val="20"/>
        </w:rPr>
        <w:t xml:space="preserve">. John Stock well, who was part of a CIA project in Angola which led to the </w:t>
      </w:r>
      <w:proofErr w:type="gramStart"/>
      <w:r w:rsidRPr="00BB3CA1">
        <w:rPr>
          <w:szCs w:val="20"/>
        </w:rPr>
        <w:t>deaths  of</w:t>
      </w:r>
      <w:proofErr w:type="gramEnd"/>
      <w:r w:rsidRPr="00BB3CA1">
        <w:rPr>
          <w:szCs w:val="20"/>
        </w:rPr>
        <w:t xml:space="preserve"> over 20,000 people, puts it like this: </w:t>
      </w:r>
    </w:p>
    <w:p w:rsidR="00945424" w:rsidRPr="00BB3CA1" w:rsidRDefault="00945424" w:rsidP="00945424">
      <w:pPr>
        <w:rPr>
          <w:szCs w:val="20"/>
        </w:rPr>
      </w:pPr>
      <w:r w:rsidRPr="00BB3CA1">
        <w:rPr>
          <w:szCs w:val="20"/>
        </w:rPr>
        <w:t>Coming to grips with these U.S</w:t>
      </w:r>
      <w:proofErr w:type="gramStart"/>
      <w:r w:rsidRPr="00BB3CA1">
        <w:rPr>
          <w:szCs w:val="20"/>
        </w:rPr>
        <w:t>./</w:t>
      </w:r>
      <w:proofErr w:type="gramEnd"/>
      <w:r w:rsidRPr="00BB3CA1">
        <w:rPr>
          <w:szCs w:val="20"/>
        </w:rPr>
        <w:t>CIA activities in broad numbers  and ﬁguring out how many people have been killed in the  jungles of Laos or the hills of Nicaragua is very difﬁcult. But</w:t>
      </w:r>
      <w:proofErr w:type="gramStart"/>
      <w:r w:rsidRPr="00BB3CA1">
        <w:rPr>
          <w:szCs w:val="20"/>
        </w:rPr>
        <w:t>,  adding</w:t>
      </w:r>
      <w:proofErr w:type="gramEnd"/>
      <w:r w:rsidRPr="00BB3CA1">
        <w:rPr>
          <w:szCs w:val="20"/>
        </w:rPr>
        <w:t xml:space="preserve"> them up as best we can, </w:t>
      </w:r>
      <w:r w:rsidRPr="003D66E0">
        <w:rPr>
          <w:szCs w:val="20"/>
          <w:highlight w:val="red"/>
          <w:u w:val="single"/>
        </w:rPr>
        <w:t>we come up with</w:t>
      </w:r>
      <w:r w:rsidRPr="00BB3CA1">
        <w:rPr>
          <w:szCs w:val="20"/>
          <w:u w:val="single"/>
        </w:rPr>
        <w:t xml:space="preserve"> a ﬁgure of </w:t>
      </w:r>
      <w:r w:rsidRPr="003D66E0">
        <w:rPr>
          <w:szCs w:val="20"/>
          <w:highlight w:val="red"/>
          <w:u w:val="single"/>
        </w:rPr>
        <w:t xml:space="preserve">six  million </w:t>
      </w:r>
      <w:r w:rsidRPr="00476DE4">
        <w:rPr>
          <w:szCs w:val="20"/>
          <w:u w:val="single"/>
        </w:rPr>
        <w:t xml:space="preserve">people killed </w:t>
      </w:r>
      <w:r w:rsidRPr="003D66E0">
        <w:rPr>
          <w:szCs w:val="20"/>
          <w:highlight w:val="red"/>
          <w:u w:val="single"/>
        </w:rPr>
        <w:t xml:space="preserve">– and this is a minimum </w:t>
      </w:r>
      <w:r w:rsidRPr="00BB3CA1">
        <w:rPr>
          <w:szCs w:val="20"/>
          <w:u w:val="single"/>
        </w:rPr>
        <w:t>ﬁgure</w:t>
      </w:r>
      <w:r w:rsidRPr="00BB3CA1">
        <w:rPr>
          <w:szCs w:val="20"/>
        </w:rPr>
        <w:t xml:space="preserve">. </w:t>
      </w:r>
      <w:proofErr w:type="gramStart"/>
      <w:r w:rsidRPr="00BB3CA1">
        <w:rPr>
          <w:szCs w:val="20"/>
        </w:rPr>
        <w:t>Included  are</w:t>
      </w:r>
      <w:proofErr w:type="gramEnd"/>
      <w:r w:rsidRPr="00BB3CA1">
        <w:rPr>
          <w:szCs w:val="20"/>
        </w:rPr>
        <w:t xml:space="preserve">: one million killed in the Korean War, two million killed in  the Vietnam War, 800,000 killed in Indonesia, one million in  Cambodia, 20,000 killed in Angola – the operation I was part of –  and 22,000 killed in Nicaragua.109 </w:t>
      </w:r>
    </w:p>
    <w:p w:rsidR="00945424" w:rsidRPr="00BB3CA1" w:rsidRDefault="00945424" w:rsidP="00945424">
      <w:pPr>
        <w:rPr>
          <w:szCs w:val="20"/>
        </w:rPr>
      </w:pPr>
      <w:r w:rsidRPr="00BB3CA1">
        <w:rPr>
          <w:szCs w:val="20"/>
          <w:u w:val="single"/>
        </w:rPr>
        <w:t xml:space="preserve">Note that the six million is a minimum ﬁgure, that he omits </w:t>
      </w:r>
      <w:proofErr w:type="gramStart"/>
      <w:r w:rsidRPr="00BB3CA1">
        <w:rPr>
          <w:szCs w:val="20"/>
          <w:u w:val="single"/>
        </w:rPr>
        <w:t>to  mention</w:t>
      </w:r>
      <w:proofErr w:type="gramEnd"/>
      <w:r w:rsidRPr="00BB3CA1">
        <w:rPr>
          <w:szCs w:val="20"/>
          <w:u w:val="single"/>
        </w:rPr>
        <w:t xml:space="preserve"> rather a lot of other interventions, and that he was writing  in 1991. This is security as the slaughter bench of history</w:t>
      </w:r>
      <w:r w:rsidRPr="00BB3CA1">
        <w:rPr>
          <w:szCs w:val="20"/>
        </w:rPr>
        <w:t xml:space="preserve">.  All of this has been more than conﬁrmed by events in the </w:t>
      </w:r>
      <w:proofErr w:type="spellStart"/>
      <w:r w:rsidRPr="00BB3CA1">
        <w:rPr>
          <w:szCs w:val="20"/>
        </w:rPr>
        <w:t>twentyﬁrst</w:t>
      </w:r>
      <w:proofErr w:type="spellEnd"/>
      <w:r w:rsidRPr="00BB3CA1">
        <w:rPr>
          <w:szCs w:val="20"/>
        </w:rPr>
        <w:t xml:space="preserve"> century: in a speech on 1 June 2002, which became the basis </w:t>
      </w:r>
      <w:proofErr w:type="gramStart"/>
      <w:r w:rsidRPr="00BB3CA1">
        <w:rPr>
          <w:szCs w:val="20"/>
        </w:rPr>
        <w:t>of  the</w:t>
      </w:r>
      <w:proofErr w:type="gramEnd"/>
      <w:r w:rsidRPr="00BB3CA1">
        <w:rPr>
          <w:szCs w:val="20"/>
        </w:rPr>
        <w:t xml:space="preserve"> ofﬁcial National Security Strategy of the United </w:t>
      </w:r>
      <w:proofErr w:type="spellStart"/>
      <w:r w:rsidRPr="00BB3CA1">
        <w:rPr>
          <w:szCs w:val="20"/>
        </w:rPr>
        <w:t>Statesin</w:t>
      </w:r>
      <w:proofErr w:type="spellEnd"/>
      <w:r w:rsidRPr="00BB3CA1">
        <w:rPr>
          <w:szCs w:val="20"/>
        </w:rPr>
        <w:t xml:space="preserve"> September  of that year, President </w:t>
      </w:r>
      <w:r w:rsidRPr="003D66E0">
        <w:rPr>
          <w:szCs w:val="20"/>
          <w:highlight w:val="red"/>
          <w:u w:val="single"/>
        </w:rPr>
        <w:lastRenderedPageBreak/>
        <w:t xml:space="preserve">Bush </w:t>
      </w:r>
      <w:r w:rsidRPr="00BB3CA1">
        <w:rPr>
          <w:szCs w:val="20"/>
          <w:u w:val="single"/>
        </w:rPr>
        <w:t xml:space="preserve">reiterated that the US has a unilateral  right to overthrow any government in the world, and </w:t>
      </w:r>
      <w:r w:rsidRPr="003D66E0">
        <w:rPr>
          <w:szCs w:val="20"/>
          <w:highlight w:val="red"/>
          <w:u w:val="single"/>
        </w:rPr>
        <w:t xml:space="preserve">launched a </w:t>
      </w:r>
      <w:r w:rsidRPr="00BB3CA1">
        <w:rPr>
          <w:szCs w:val="20"/>
          <w:u w:val="single"/>
        </w:rPr>
        <w:t xml:space="preserve">new  </w:t>
      </w:r>
      <w:r w:rsidRPr="003D66E0">
        <w:rPr>
          <w:szCs w:val="20"/>
          <w:highlight w:val="red"/>
          <w:u w:val="single"/>
        </w:rPr>
        <w:t xml:space="preserve">round of slaughtering </w:t>
      </w:r>
      <w:r w:rsidRPr="00BB3CA1">
        <w:rPr>
          <w:szCs w:val="20"/>
          <w:u w:val="single"/>
        </w:rPr>
        <w:t>to prove it.</w:t>
      </w:r>
      <w:r w:rsidRPr="00BB3CA1">
        <w:rPr>
          <w:szCs w:val="20"/>
        </w:rPr>
        <w:t xml:space="preserve"> </w:t>
      </w:r>
    </w:p>
    <w:p w:rsidR="00945424" w:rsidRPr="00BB3CA1" w:rsidRDefault="00945424" w:rsidP="00945424">
      <w:pPr>
        <w:rPr>
          <w:szCs w:val="20"/>
        </w:rPr>
      </w:pPr>
      <w:r w:rsidRPr="00BB3CA1">
        <w:rPr>
          <w:szCs w:val="20"/>
        </w:rPr>
        <w:t xml:space="preserve">While much has been made about the supposedly ‘new’ doctrine </w:t>
      </w:r>
      <w:proofErr w:type="gramStart"/>
      <w:r w:rsidRPr="00BB3CA1">
        <w:rPr>
          <w:szCs w:val="20"/>
        </w:rPr>
        <w:t>of  preemption</w:t>
      </w:r>
      <w:proofErr w:type="gramEnd"/>
      <w:r w:rsidRPr="00BB3CA1">
        <w:rPr>
          <w:szCs w:val="20"/>
        </w:rPr>
        <w:t xml:space="preserve"> in the early twenty-ﬁrst century, the policy of preemption  has a long history as part of national security doctrine.  </w:t>
      </w:r>
      <w:r w:rsidRPr="00BB3CA1">
        <w:rPr>
          <w:szCs w:val="20"/>
          <w:u w:val="single"/>
        </w:rPr>
        <w:t>The United States has long maintained the option of pre-</w:t>
      </w:r>
      <w:proofErr w:type="gramStart"/>
      <w:r w:rsidRPr="00BB3CA1">
        <w:rPr>
          <w:szCs w:val="20"/>
          <w:u w:val="single"/>
        </w:rPr>
        <w:t>emptive  actions</w:t>
      </w:r>
      <w:proofErr w:type="gramEnd"/>
      <w:r w:rsidRPr="00BB3CA1">
        <w:rPr>
          <w:szCs w:val="20"/>
          <w:u w:val="single"/>
        </w:rPr>
        <w:t xml:space="preserve"> to counter a sufﬁcient threat to our national security. The  greater the threat, the greater is the risk of inaction</w:t>
      </w:r>
      <w:r w:rsidRPr="00BB3CA1">
        <w:rPr>
          <w:szCs w:val="20"/>
        </w:rPr>
        <w:t xml:space="preserve"> – and the  more compelling the case for taking anticipatory action to defend  ourselves . . . To forestall or prevent such hostile acts by our  </w:t>
      </w:r>
      <w:proofErr w:type="spellStart"/>
      <w:r w:rsidRPr="00BB3CA1">
        <w:rPr>
          <w:szCs w:val="20"/>
        </w:rPr>
        <w:t>adver</w:t>
      </w:r>
      <w:proofErr w:type="spellEnd"/>
      <w:r w:rsidRPr="00BB3CA1">
        <w:rPr>
          <w:szCs w:val="20"/>
        </w:rPr>
        <w:t xml:space="preserve"> </w:t>
      </w:r>
      <w:proofErr w:type="spellStart"/>
      <w:r w:rsidRPr="00BB3CA1">
        <w:rPr>
          <w:szCs w:val="20"/>
        </w:rPr>
        <w:t>saries</w:t>
      </w:r>
      <w:proofErr w:type="spellEnd"/>
      <w:r w:rsidRPr="00BB3CA1">
        <w:rPr>
          <w:szCs w:val="20"/>
        </w:rPr>
        <w:t xml:space="preserve">, the United States will, if necessary, act pre  emptively.110 </w:t>
      </w:r>
    </w:p>
    <w:p w:rsidR="00945424" w:rsidRPr="00397752" w:rsidRDefault="00945424" w:rsidP="00945424">
      <w:pPr>
        <w:rPr>
          <w:szCs w:val="20"/>
        </w:rPr>
      </w:pPr>
      <w:r w:rsidRPr="00BB3CA1">
        <w:rPr>
          <w:szCs w:val="20"/>
          <w:u w:val="single"/>
        </w:rPr>
        <w:t xml:space="preserve">In other words, the security policy of the world’s only superpower </w:t>
      </w:r>
      <w:proofErr w:type="gramStart"/>
      <w:r w:rsidRPr="00BB3CA1">
        <w:rPr>
          <w:szCs w:val="20"/>
          <w:u w:val="single"/>
        </w:rPr>
        <w:t xml:space="preserve">in  </w:t>
      </w:r>
      <w:r w:rsidRPr="003D66E0">
        <w:rPr>
          <w:szCs w:val="20"/>
          <w:highlight w:val="red"/>
          <w:u w:val="single"/>
        </w:rPr>
        <w:t>its</w:t>
      </w:r>
      <w:proofErr w:type="gramEnd"/>
      <w:r w:rsidRPr="003D66E0">
        <w:rPr>
          <w:szCs w:val="20"/>
          <w:highlight w:val="red"/>
          <w:u w:val="single"/>
        </w:rPr>
        <w:t xml:space="preserve"> current ‘war on terror’ is still underpinned by a notion of liberal  order-building based on </w:t>
      </w:r>
      <w:r w:rsidRPr="00BB3CA1">
        <w:rPr>
          <w:szCs w:val="20"/>
          <w:u w:val="single"/>
        </w:rPr>
        <w:t>a certain vision of ‘</w:t>
      </w:r>
      <w:r w:rsidRPr="003D66E0">
        <w:rPr>
          <w:szCs w:val="20"/>
          <w:highlight w:val="red"/>
          <w:u w:val="single"/>
        </w:rPr>
        <w:t>economic order’</w:t>
      </w:r>
      <w:r w:rsidRPr="00BB3CA1">
        <w:rPr>
          <w:szCs w:val="20"/>
        </w:rPr>
        <w:t xml:space="preserve">. The  National Security Strategy concerns itself with a ‘single sustainable  model for national success’ based on ‘political and economic liberty’,  with whole sections devoted to the security beneﬁts of ‘economic  liberty’, and the beneﬁts to liberty of the </w:t>
      </w:r>
      <w:r>
        <w:rPr>
          <w:szCs w:val="20"/>
        </w:rPr>
        <w:t xml:space="preserve">security strategy proposed.111 </w:t>
      </w:r>
    </w:p>
    <w:p w:rsidR="00945424" w:rsidRPr="00C24876" w:rsidRDefault="00945424" w:rsidP="00945424">
      <w:pPr>
        <w:pStyle w:val="Heading3"/>
        <w:rPr>
          <w:rFonts w:cs="Arial"/>
        </w:rPr>
      </w:pPr>
      <w:r w:rsidRPr="00C24876">
        <w:rPr>
          <w:rFonts w:cs="Arial"/>
        </w:rPr>
        <w:lastRenderedPageBreak/>
        <w:t>2AC – T: Economic Engagement</w:t>
      </w:r>
    </w:p>
    <w:p w:rsidR="00945424" w:rsidRPr="00C24876" w:rsidRDefault="00945424" w:rsidP="00945424">
      <w:pPr>
        <w:pStyle w:val="Heading4"/>
        <w:rPr>
          <w:rFonts w:cs="Arial"/>
        </w:rPr>
      </w:pPr>
      <w:r w:rsidRPr="00C24876">
        <w:rPr>
          <w:rFonts w:cs="Arial"/>
        </w:rPr>
        <w:t>Topicality should be evaluated through the lens of revealing and concealing</w:t>
      </w:r>
    </w:p>
    <w:p w:rsidR="00945424" w:rsidRPr="00C24876" w:rsidRDefault="00945424" w:rsidP="00945424">
      <w:proofErr w:type="spellStart"/>
      <w:r w:rsidRPr="00C24876">
        <w:rPr>
          <w:rStyle w:val="Cite"/>
        </w:rPr>
        <w:t>Bleiker</w:t>
      </w:r>
      <w:proofErr w:type="spellEnd"/>
      <w:r w:rsidRPr="00C24876">
        <w:rPr>
          <w:rStyle w:val="Cite"/>
        </w:rPr>
        <w:t xml:space="preserve"> 2k</w:t>
      </w:r>
      <w:r w:rsidRPr="00C24876">
        <w:t xml:space="preserve"> (Roland </w:t>
      </w:r>
      <w:proofErr w:type="spellStart"/>
      <w:r w:rsidRPr="00C24876">
        <w:t>Bleiker</w:t>
      </w:r>
      <w:proofErr w:type="spellEnd"/>
      <w:r w:rsidRPr="00C24876">
        <w:t>, professor of international relations at the University of Queensland, 2000, “Popular Dissent, Human Agency and Global Politics,” pp 281-2)</w:t>
      </w:r>
    </w:p>
    <w:p w:rsidR="00945424" w:rsidRPr="00C24876" w:rsidRDefault="00945424" w:rsidP="00945424">
      <w:r w:rsidRPr="003D66E0">
        <w:rPr>
          <w:rStyle w:val="Underline"/>
          <w:highlight w:val="red"/>
        </w:rPr>
        <w:t>A discursive notion of human agency is grounded</w:t>
      </w:r>
      <w:r w:rsidRPr="00C24876">
        <w:rPr>
          <w:rStyle w:val="Underline"/>
        </w:rPr>
        <w:t xml:space="preserve"> precisely </w:t>
      </w:r>
      <w:r w:rsidRPr="003D66E0">
        <w:rPr>
          <w:rStyle w:val="Underline"/>
          <w:highlight w:val="red"/>
        </w:rPr>
        <w:t>in</w:t>
      </w:r>
      <w:r w:rsidRPr="00C24876">
        <w:rPr>
          <w:rStyle w:val="Underline"/>
        </w:rPr>
        <w:t xml:space="preserve"> this </w:t>
      </w:r>
      <w:r w:rsidRPr="003D66E0">
        <w:rPr>
          <w:rStyle w:val="Underline"/>
          <w:highlight w:val="red"/>
        </w:rPr>
        <w:t>recognition that there is no end to circles of revealing and concealing</w:t>
      </w:r>
      <w:r w:rsidRPr="00C24876">
        <w:rPr>
          <w:rStyle w:val="Underline"/>
        </w:rPr>
        <w:t xml:space="preserve">, of opening and closing spaces to think and act. </w:t>
      </w:r>
      <w:r w:rsidRPr="003D66E0">
        <w:rPr>
          <w:rStyle w:val="Underline"/>
          <w:highlight w:val="red"/>
        </w:rPr>
        <w:t>Revealing is</w:t>
      </w:r>
      <w:r w:rsidRPr="00C24876">
        <w:rPr>
          <w:rStyle w:val="Underline"/>
        </w:rPr>
        <w:t xml:space="preserve"> always an act, </w:t>
      </w:r>
      <w:r w:rsidRPr="003D66E0">
        <w:rPr>
          <w:rStyle w:val="Underline"/>
          <w:highlight w:val="red"/>
        </w:rPr>
        <w:t>not</w:t>
      </w:r>
      <w:r w:rsidRPr="00C24876">
        <w:rPr>
          <w:rStyle w:val="Underline"/>
        </w:rPr>
        <w:t xml:space="preserve"> something that remains </w:t>
      </w:r>
      <w:r w:rsidRPr="003D66E0">
        <w:rPr>
          <w:rStyle w:val="Underline"/>
          <w:highlight w:val="red"/>
        </w:rPr>
        <w:t>stable. Anything else would be to suggest a static view</w:t>
      </w:r>
      <w:r w:rsidRPr="00C24876">
        <w:rPr>
          <w:rStyle w:val="Underline"/>
        </w:rPr>
        <w:t xml:space="preserve"> of the world, one </w:t>
      </w:r>
      <w:r w:rsidRPr="003D66E0">
        <w:rPr>
          <w:rStyle w:val="Underline"/>
          <w:highlight w:val="red"/>
        </w:rPr>
        <w:t>in which human agency is annihilated</w:t>
      </w:r>
      <w:r w:rsidRPr="00C24876">
        <w:rPr>
          <w:rStyle w:val="Underline"/>
        </w:rPr>
        <w:t>, one in which the future can never tear down the boundaries of the present</w:t>
      </w:r>
      <w:r w:rsidRPr="00C24876">
        <w:t xml:space="preserve">. Just as the interaction of domination and resistance has no end, efforts at coming to terms with them will never arrive at a stage of ultimate insight. </w:t>
      </w:r>
      <w:r w:rsidRPr="003D66E0">
        <w:rPr>
          <w:rStyle w:val="Underline"/>
          <w:highlight w:val="red"/>
        </w:rPr>
        <w:t>Because discursive dissent operates through</w:t>
      </w:r>
      <w:r w:rsidRPr="00C24876">
        <w:rPr>
          <w:rStyle w:val="Underline"/>
        </w:rPr>
        <w:t xml:space="preserve"> a constant process of </w:t>
      </w:r>
      <w:r w:rsidRPr="003D66E0">
        <w:rPr>
          <w:rStyle w:val="Underline"/>
          <w:highlight w:val="red"/>
        </w:rPr>
        <w:t>becoming</w:t>
      </w:r>
      <w:r w:rsidRPr="00C24876">
        <w:rPr>
          <w:rStyle w:val="Underline"/>
        </w:rPr>
        <w:t xml:space="preserve"> something else than what </w:t>
      </w:r>
      <w:r w:rsidRPr="003D66E0">
        <w:rPr>
          <w:rStyle w:val="Underline"/>
          <w:highlight w:val="red"/>
        </w:rPr>
        <w:t>it</w:t>
      </w:r>
      <w:r w:rsidRPr="00C24876">
        <w:rPr>
          <w:rStyle w:val="Underline"/>
        </w:rPr>
        <w:t xml:space="preserve"> is, a theoretical engagement with its dynamics </w:t>
      </w:r>
      <w:r w:rsidRPr="003D66E0">
        <w:rPr>
          <w:rStyle w:val="Underline"/>
          <w:highlight w:val="red"/>
        </w:rPr>
        <w:t>can never be exhaustive</w:t>
      </w:r>
      <w:r w:rsidRPr="00C24876">
        <w:rPr>
          <w:rStyle w:val="Underline"/>
        </w:rPr>
        <w:t xml:space="preserve">. It can never be more than a set of open-ended meditations. </w:t>
      </w:r>
      <w:r w:rsidRPr="003D66E0">
        <w:rPr>
          <w:rStyle w:val="Underline"/>
          <w:highlight w:val="red"/>
        </w:rPr>
        <w:t>An approach</w:t>
      </w:r>
      <w:r w:rsidRPr="00C24876">
        <w:rPr>
          <w:rStyle w:val="Underline"/>
        </w:rPr>
        <w:t xml:space="preserve"> to understanding dissent and human agency thus </w:t>
      </w:r>
      <w:r w:rsidRPr="003D66E0">
        <w:rPr>
          <w:rStyle w:val="Underline"/>
          <w:highlight w:val="red"/>
        </w:rPr>
        <w:t>remains useful only as it resists</w:t>
      </w:r>
      <w:r w:rsidRPr="00C24876">
        <w:rPr>
          <w:rStyle w:val="Underline"/>
        </w:rPr>
        <w:t xml:space="preserve"> the temptation of digging deeper by </w:t>
      </w:r>
      <w:r w:rsidRPr="003D66E0">
        <w:rPr>
          <w:rStyle w:val="Underline"/>
          <w:highlight w:val="red"/>
        </w:rPr>
        <w:t>anchoring itself in</w:t>
      </w:r>
      <w:r w:rsidRPr="00C24876">
        <w:rPr>
          <w:rStyle w:val="Underline"/>
        </w:rPr>
        <w:t xml:space="preserve"> newly discovered </w:t>
      </w:r>
      <w:r w:rsidRPr="003D66E0">
        <w:rPr>
          <w:rStyle w:val="Underline"/>
          <w:highlight w:val="red"/>
        </w:rPr>
        <w:t>essence</w:t>
      </w:r>
      <w:r w:rsidRPr="00C24876">
        <w:rPr>
          <w:rStyle w:val="Underline"/>
        </w:rPr>
        <w:t>, a stable foundation that could bring the illusion of order and certainty to the increasingly transversal domain of global politics</w:t>
      </w:r>
      <w:r w:rsidRPr="00C24876">
        <w:t>.</w:t>
      </w:r>
    </w:p>
    <w:p w:rsidR="00945424" w:rsidRPr="00C24876" w:rsidRDefault="00945424" w:rsidP="00945424">
      <w:pPr>
        <w:pStyle w:val="Heading4"/>
        <w:rPr>
          <w:rFonts w:cs="Arial"/>
        </w:rPr>
      </w:pPr>
      <w:r w:rsidRPr="00C24876">
        <w:rPr>
          <w:rFonts w:cs="Arial"/>
        </w:rPr>
        <w:t>Economic engagement is academic analysis of economic areas</w:t>
      </w:r>
    </w:p>
    <w:p w:rsidR="00945424" w:rsidRPr="00C24876" w:rsidRDefault="00945424" w:rsidP="00945424">
      <w:r w:rsidRPr="00C24876">
        <w:rPr>
          <w:rStyle w:val="Cite"/>
        </w:rPr>
        <w:t>Bond and Paterson, 5</w:t>
      </w:r>
      <w:r w:rsidRPr="00C24876">
        <w:t xml:space="preserve"> – *lecturer in Sociology in the School of Social and Political Studies,</w:t>
      </w:r>
      <w:r w:rsidRPr="00C24876">
        <w:rPr>
          <w:sz w:val="6"/>
        </w:rPr>
        <w:t xml:space="preserve"> </w:t>
      </w:r>
      <w:r w:rsidRPr="00C24876">
        <w:t>University of Edinburgh AND **professor of educational policy at the University of Edinburgh (Ross and Lindsay, “Coming down from the ivory tower? Academics’ civic and economic engagement with the community”; September 2005)</w:t>
      </w:r>
    </w:p>
    <w:p w:rsidR="00945424" w:rsidRPr="00C24876" w:rsidRDefault="00945424" w:rsidP="00945424">
      <w:r w:rsidRPr="00C24876">
        <w:t xml:space="preserve">We now turn our attention to </w:t>
      </w:r>
      <w:r w:rsidRPr="00C24876">
        <w:rPr>
          <w:sz w:val="22"/>
          <w:u w:val="single"/>
        </w:rPr>
        <w:t>a more specific form of interaction with the nonacademic community: economic engagement</w:t>
      </w:r>
      <w:r w:rsidRPr="00C24876">
        <w:t xml:space="preserve">. As stated earlier, </w:t>
      </w:r>
      <w:r w:rsidRPr="00C24876">
        <w:rPr>
          <w:sz w:val="22"/>
          <w:u w:val="single"/>
        </w:rPr>
        <w:t>this should not be</w:t>
      </w:r>
      <w:r w:rsidRPr="00C24876">
        <w:rPr>
          <w:sz w:val="12"/>
          <w:u w:val="single"/>
        </w:rPr>
        <w:t xml:space="preserve"> </w:t>
      </w:r>
      <w:r w:rsidRPr="00C24876">
        <w:rPr>
          <w:sz w:val="22"/>
          <w:u w:val="single"/>
        </w:rPr>
        <w:t>thought of as completely distinct from civic engagement</w:t>
      </w:r>
      <w:r w:rsidRPr="00C24876">
        <w:t xml:space="preserve">. </w:t>
      </w:r>
      <w:proofErr w:type="gramStart"/>
      <w:r w:rsidRPr="00C24876">
        <w:t xml:space="preserve">Nevertheless, given the contemporary interest in academia’s economic role outlined above, </w:t>
      </w:r>
      <w:r w:rsidRPr="003D66E0">
        <w:rPr>
          <w:sz w:val="22"/>
          <w:highlight w:val="red"/>
          <w:u w:val="single"/>
        </w:rPr>
        <w:t>economic engagement merits</w:t>
      </w:r>
      <w:r w:rsidRPr="00C24876">
        <w:rPr>
          <w:sz w:val="22"/>
          <w:u w:val="single"/>
        </w:rPr>
        <w:t xml:space="preserve"> separate and </w:t>
      </w:r>
      <w:r w:rsidRPr="003D66E0">
        <w:rPr>
          <w:sz w:val="22"/>
          <w:highlight w:val="red"/>
          <w:u w:val="single"/>
        </w:rPr>
        <w:t>detailed analysis</w:t>
      </w:r>
      <w:r w:rsidRPr="00C24876">
        <w:t>.</w:t>
      </w:r>
      <w:proofErr w:type="gramEnd"/>
      <w:r w:rsidRPr="00C24876">
        <w:t xml:space="preserve"> Our definition here is somewhat different from that of civic engagement, in that </w:t>
      </w:r>
      <w:r w:rsidRPr="003D66E0">
        <w:rPr>
          <w:sz w:val="22"/>
          <w:highlight w:val="red"/>
          <w:u w:val="single"/>
        </w:rPr>
        <w:t>we will consider the extent to which</w:t>
      </w:r>
      <w:r w:rsidRPr="00C24876">
        <w:rPr>
          <w:sz w:val="12"/>
          <w:u w:val="single"/>
        </w:rPr>
        <w:t xml:space="preserve"> </w:t>
      </w:r>
      <w:r w:rsidRPr="00C24876">
        <w:rPr>
          <w:sz w:val="22"/>
          <w:u w:val="single"/>
        </w:rPr>
        <w:t xml:space="preserve">the more </w:t>
      </w:r>
      <w:r w:rsidRPr="003D66E0">
        <w:rPr>
          <w:sz w:val="22"/>
          <w:highlight w:val="red"/>
          <w:u w:val="single"/>
        </w:rPr>
        <w:t>routine academic activities of research and teaching</w:t>
      </w:r>
      <w:r w:rsidRPr="00C24876">
        <w:rPr>
          <w:sz w:val="22"/>
          <w:u w:val="single"/>
        </w:rPr>
        <w:t>, as well as those which</w:t>
      </w:r>
      <w:r w:rsidRPr="00C24876">
        <w:rPr>
          <w:sz w:val="12"/>
          <w:u w:val="single"/>
        </w:rPr>
        <w:t xml:space="preserve"> </w:t>
      </w:r>
      <w:r w:rsidRPr="00C24876">
        <w:rPr>
          <w:sz w:val="22"/>
          <w:u w:val="single"/>
        </w:rPr>
        <w:t xml:space="preserve">transcend these areas, </w:t>
      </w:r>
      <w:r w:rsidRPr="003D66E0">
        <w:rPr>
          <w:sz w:val="22"/>
          <w:highlight w:val="red"/>
          <w:u w:val="single"/>
        </w:rPr>
        <w:t>are perceived to have economic relevance</w:t>
      </w:r>
      <w:r w:rsidRPr="00C24876">
        <w:rPr>
          <w:sz w:val="22"/>
          <w:u w:val="single"/>
        </w:rPr>
        <w:t>.</w:t>
      </w:r>
      <w:r w:rsidRPr="00C24876">
        <w:t xml:space="preserve"> Importantly, we will also consider beliefs about the extent to which they should have economic relevance.</w:t>
      </w:r>
    </w:p>
    <w:p w:rsidR="00945424" w:rsidRPr="00397752" w:rsidRDefault="00945424" w:rsidP="00945424"/>
    <w:p w:rsidR="00945424" w:rsidRPr="00C24876" w:rsidRDefault="00945424" w:rsidP="00945424">
      <w:pPr>
        <w:pStyle w:val="Heading3"/>
        <w:rPr>
          <w:rFonts w:cs="Arial"/>
        </w:rPr>
      </w:pPr>
      <w:bookmarkStart w:id="0" w:name="_GoBack"/>
      <w:bookmarkEnd w:id="0"/>
      <w:r w:rsidRPr="00C24876">
        <w:rPr>
          <w:rFonts w:cs="Arial"/>
        </w:rPr>
        <w:lastRenderedPageBreak/>
        <w:t>2AC – FW</w:t>
      </w:r>
    </w:p>
    <w:p w:rsidR="00945424" w:rsidRPr="00E0549B" w:rsidRDefault="00945424" w:rsidP="00945424">
      <w:pPr>
        <w:pStyle w:val="Heading4"/>
        <w:rPr>
          <w:rFonts w:cs="Arial"/>
        </w:rPr>
      </w:pPr>
      <w:r w:rsidRPr="00E0549B">
        <w:rPr>
          <w:rFonts w:cs="Arial"/>
        </w:rPr>
        <w:t>“Resolved” means to reduce through mental analysis</w:t>
      </w:r>
    </w:p>
    <w:p w:rsidR="00945424" w:rsidRPr="00E0549B" w:rsidRDefault="00945424" w:rsidP="00945424">
      <w:pPr>
        <w:rPr>
          <w:rStyle w:val="Cite"/>
        </w:rPr>
      </w:pPr>
      <w:r w:rsidRPr="00E0549B">
        <w:rPr>
          <w:rStyle w:val="Cite"/>
        </w:rPr>
        <w:t xml:space="preserve">Random House Unabridged Dictionary, 6 </w:t>
      </w:r>
    </w:p>
    <w:p w:rsidR="00945424" w:rsidRPr="00E0549B" w:rsidRDefault="00945424" w:rsidP="00945424">
      <w:r w:rsidRPr="00E0549B">
        <w:t xml:space="preserve">(http://dictionary.reference.com/browse/resolved) </w:t>
      </w:r>
    </w:p>
    <w:p w:rsidR="00945424" w:rsidRDefault="00945424" w:rsidP="00945424">
      <w:r w:rsidRPr="003D66E0">
        <w:rPr>
          <w:rStyle w:val="Underline"/>
          <w:highlight w:val="red"/>
        </w:rPr>
        <w:t>Resolve</w:t>
      </w:r>
      <w:r w:rsidRPr="007C1025">
        <w:rPr>
          <w:rStyle w:val="Underline"/>
        </w:rPr>
        <w:t xml:space="preserve">:  1.To come to a </w:t>
      </w:r>
      <w:r w:rsidRPr="00E0549B">
        <w:t xml:space="preserve">definite or earnest </w:t>
      </w:r>
      <w:r w:rsidRPr="007C1025">
        <w:rPr>
          <w:rStyle w:val="Underline"/>
        </w:rPr>
        <w:t>decision</w:t>
      </w:r>
      <w:r w:rsidRPr="00E0549B">
        <w:t xml:space="preserve"> about; </w:t>
      </w:r>
      <w:r w:rsidRPr="003D66E0">
        <w:rPr>
          <w:rStyle w:val="Underline"/>
          <w:highlight w:val="red"/>
        </w:rPr>
        <w:t>determine</w:t>
      </w:r>
      <w:r w:rsidRPr="00E0549B">
        <w:t xml:space="preserve"> (to do something): I have resolved that I shall live to the full. </w:t>
      </w:r>
      <w:proofErr w:type="gramStart"/>
      <w:r w:rsidRPr="00E0549B">
        <w:t>2.to</w:t>
      </w:r>
      <w:proofErr w:type="gramEnd"/>
      <w:r w:rsidRPr="00E0549B">
        <w:t xml:space="preserve"> separate into constituent or elementary parts; break up; cause or disintegrate (usually fol. by into). </w:t>
      </w:r>
      <w:proofErr w:type="gramStart"/>
      <w:r w:rsidRPr="00E0549B">
        <w:t>3.to</w:t>
      </w:r>
      <w:proofErr w:type="gramEnd"/>
      <w:r w:rsidRPr="00E0549B">
        <w:t xml:space="preserve"> reduce or convert by, or as by, breaking up or disintegration (usually fol. by to or into). </w:t>
      </w:r>
      <w:proofErr w:type="gramStart"/>
      <w:r w:rsidRPr="00E0549B">
        <w:t>4.to</w:t>
      </w:r>
      <w:proofErr w:type="gramEnd"/>
      <w:r w:rsidRPr="00E0549B">
        <w:t xml:space="preserve"> convert or transform by any process (often used reflexively). </w:t>
      </w:r>
      <w:proofErr w:type="gramStart"/>
      <w:r w:rsidRPr="00E0549B">
        <w:t>5.</w:t>
      </w:r>
      <w:r w:rsidRPr="003D66E0">
        <w:rPr>
          <w:rStyle w:val="Underline"/>
          <w:highlight w:val="red"/>
        </w:rPr>
        <w:t>to</w:t>
      </w:r>
      <w:proofErr w:type="gramEnd"/>
      <w:r w:rsidRPr="003D66E0">
        <w:rPr>
          <w:rStyle w:val="Underline"/>
          <w:highlight w:val="red"/>
        </w:rPr>
        <w:t xml:space="preserve"> reduce by mental analysis</w:t>
      </w:r>
      <w:r w:rsidRPr="00E0549B">
        <w:t xml:space="preserve"> (often fol. by into).</w:t>
      </w:r>
    </w:p>
    <w:p w:rsidR="00945424" w:rsidRPr="00C24876" w:rsidRDefault="00945424" w:rsidP="00945424">
      <w:pPr>
        <w:pStyle w:val="Heading4"/>
        <w:rPr>
          <w:rFonts w:cs="Arial"/>
        </w:rPr>
      </w:pPr>
      <w:r w:rsidRPr="00C24876">
        <w:rPr>
          <w:rFonts w:cs="Arial"/>
        </w:rPr>
        <w:t>The entirety of Western politics rests on the state of exception – any action that begins with the State maintains the ability to determine life</w:t>
      </w:r>
    </w:p>
    <w:p w:rsidR="00945424" w:rsidRPr="00C24876" w:rsidRDefault="00945424" w:rsidP="00945424">
      <w:r w:rsidRPr="00C24876">
        <w:rPr>
          <w:rStyle w:val="Cite"/>
        </w:rPr>
        <w:t>Agamben 98</w:t>
      </w:r>
      <w:r w:rsidRPr="00C24876">
        <w:t xml:space="preserve"> – professor of philosophy at the University of Verona (Giorgio, Homo </w:t>
      </w:r>
      <w:proofErr w:type="spellStart"/>
      <w:r w:rsidRPr="00C24876">
        <w:t>Sacer</w:t>
      </w:r>
      <w:proofErr w:type="spellEnd"/>
      <w:r w:rsidRPr="00C24876">
        <w:t>, pg. 8-9)</w:t>
      </w:r>
    </w:p>
    <w:p w:rsidR="00945424" w:rsidRPr="00C24876" w:rsidRDefault="00945424" w:rsidP="00945424">
      <w:pPr>
        <w:rPr>
          <w:sz w:val="22"/>
          <w:u w:val="single"/>
        </w:rPr>
      </w:pPr>
      <w:r w:rsidRPr="00C24876">
        <w:t xml:space="preserve">The protagonist of this book is bare life, that is, the life of </w:t>
      </w:r>
      <w:r w:rsidRPr="003D66E0">
        <w:rPr>
          <w:i/>
          <w:sz w:val="22"/>
          <w:highlight w:val="red"/>
          <w:u w:val="single"/>
        </w:rPr>
        <w:t xml:space="preserve">homo </w:t>
      </w:r>
      <w:proofErr w:type="spellStart"/>
      <w:r w:rsidRPr="003D66E0">
        <w:rPr>
          <w:i/>
          <w:sz w:val="22"/>
          <w:highlight w:val="red"/>
          <w:u w:val="single"/>
        </w:rPr>
        <w:t>sacer</w:t>
      </w:r>
      <w:proofErr w:type="spellEnd"/>
      <w:r w:rsidRPr="00C24876">
        <w:rPr>
          <w:i/>
        </w:rPr>
        <w:t xml:space="preserve"> </w:t>
      </w:r>
      <w:r w:rsidRPr="00C24876">
        <w:t xml:space="preserve">(sacred man), who </w:t>
      </w:r>
      <w:r w:rsidRPr="00C24876">
        <w:rPr>
          <w:i/>
        </w:rPr>
        <w:t xml:space="preserve">may be killed and yet not sacrificed, </w:t>
      </w:r>
      <w:r w:rsidRPr="00C24876">
        <w:t xml:space="preserve">and whose essential function in modern politics we intend to assert. </w:t>
      </w:r>
      <w:r w:rsidRPr="00C24876">
        <w:rPr>
          <w:sz w:val="22"/>
          <w:u w:val="single"/>
        </w:rPr>
        <w:t>An obscure figure of archaic Roman law, in which human life is included in the juridical order</w:t>
      </w:r>
      <w:r w:rsidRPr="00C24876">
        <w:t xml:space="preserve"> || </w:t>
      </w:r>
      <w:proofErr w:type="spellStart"/>
      <w:r w:rsidRPr="00C24876">
        <w:rPr>
          <w:i/>
        </w:rPr>
        <w:t>ordinamento</w:t>
      </w:r>
      <w:proofErr w:type="spellEnd"/>
      <w:r w:rsidRPr="00C24876">
        <w:t xml:space="preserve"> ||</w:t>
      </w:r>
      <w:r w:rsidRPr="00C24876">
        <w:rPr>
          <w:i/>
        </w:rPr>
        <w:t xml:space="preserve"> </w:t>
      </w:r>
      <w:r w:rsidRPr="00C24876">
        <w:rPr>
          <w:sz w:val="22"/>
          <w:u w:val="single"/>
        </w:rPr>
        <w:t xml:space="preserve"> solely in the form of its exclusion </w:t>
      </w:r>
      <w:r w:rsidRPr="00C24876">
        <w:t xml:space="preserve">(that is, of its capacity to be killed), </w:t>
      </w:r>
      <w:r w:rsidRPr="003D66E0">
        <w:rPr>
          <w:sz w:val="22"/>
          <w:highlight w:val="red"/>
          <w:u w:val="single"/>
        </w:rPr>
        <w:t>has</w:t>
      </w:r>
      <w:r w:rsidRPr="00C24876">
        <w:rPr>
          <w:sz w:val="22"/>
          <w:u w:val="single"/>
        </w:rPr>
        <w:t xml:space="preserve"> thus </w:t>
      </w:r>
      <w:r w:rsidRPr="003D66E0">
        <w:rPr>
          <w:sz w:val="22"/>
          <w:highlight w:val="red"/>
          <w:u w:val="single"/>
        </w:rPr>
        <w:t>offered the key by which</w:t>
      </w:r>
      <w:r w:rsidRPr="00C24876">
        <w:rPr>
          <w:sz w:val="22"/>
          <w:u w:val="single"/>
        </w:rPr>
        <w:t xml:space="preserve"> not only the sacred texts of sovereignty but also </w:t>
      </w:r>
      <w:r w:rsidRPr="003D66E0">
        <w:rPr>
          <w:sz w:val="22"/>
          <w:highlight w:val="red"/>
          <w:u w:val="single"/>
        </w:rPr>
        <w:t>the very codes of political power will unveil their mysteries</w:t>
      </w:r>
      <w:r w:rsidRPr="00C24876">
        <w:rPr>
          <w:sz w:val="22"/>
          <w:u w:val="single"/>
        </w:rPr>
        <w:t xml:space="preserve">. At the same time, however, this ancient meaning of the term </w:t>
      </w:r>
      <w:proofErr w:type="spellStart"/>
      <w:r w:rsidRPr="00C24876">
        <w:rPr>
          <w:sz w:val="22"/>
          <w:u w:val="single"/>
        </w:rPr>
        <w:t>sacer</w:t>
      </w:r>
      <w:proofErr w:type="spellEnd"/>
      <w:r w:rsidRPr="00C24876">
        <w:rPr>
          <w:sz w:val="22"/>
          <w:u w:val="single"/>
        </w:rPr>
        <w:t xml:space="preserve"> presents us with the enigma of a figure of the sacred that, before or beyond the religious, constitutes the first paradigm of the political realm of the West</w:t>
      </w:r>
      <w:r w:rsidRPr="00C24876">
        <w:t xml:space="preserve">. The </w:t>
      </w:r>
      <w:proofErr w:type="spellStart"/>
      <w:r w:rsidRPr="00C24876">
        <w:t>Foucauldian</w:t>
      </w:r>
      <w:proofErr w:type="spellEnd"/>
      <w:r w:rsidRPr="00C24876">
        <w:t xml:space="preserve"> thesis will then have to be corrected or, at least, completed, in the sense that what characterizes modern politics is not so much the inclusion of </w:t>
      </w:r>
      <w:proofErr w:type="spellStart"/>
      <w:r w:rsidRPr="00C24876">
        <w:t>zo~in</w:t>
      </w:r>
      <w:proofErr w:type="spellEnd"/>
      <w:r w:rsidRPr="00C24876">
        <w:t xml:space="preserve"> </w:t>
      </w:r>
      <w:proofErr w:type="spellStart"/>
      <w:r w:rsidRPr="00C24876">
        <w:t>rhepo</w:t>
      </w:r>
      <w:proofErr w:type="spellEnd"/>
      <w:r w:rsidRPr="00C24876">
        <w:t>/is—which is, in itself, absolutely ancient—nor simply the fact that life as such be</w:t>
      </w:r>
      <w:r w:rsidRPr="00C24876">
        <w:softHyphen/>
        <w:t xml:space="preserve">comes a principal object of the projections and calculations of State power. </w:t>
      </w:r>
      <w:r w:rsidRPr="00C24876">
        <w:rPr>
          <w:sz w:val="22"/>
          <w:u w:val="single"/>
        </w:rPr>
        <w:t xml:space="preserve">Instead </w:t>
      </w:r>
      <w:r w:rsidRPr="003D66E0">
        <w:rPr>
          <w:sz w:val="22"/>
          <w:highlight w:val="red"/>
          <w:u w:val="single"/>
        </w:rPr>
        <w:t>the decisive fact is that</w:t>
      </w:r>
      <w:r w:rsidRPr="00C24876">
        <w:rPr>
          <w:sz w:val="22"/>
          <w:u w:val="single"/>
        </w:rPr>
        <w:t xml:space="preserve">, together with the process by which the exception everywhere becomes the rule, </w:t>
      </w:r>
      <w:r w:rsidRPr="003D66E0">
        <w:rPr>
          <w:sz w:val="22"/>
          <w:highlight w:val="red"/>
          <w:u w:val="single"/>
        </w:rPr>
        <w:t>the realm of bare life</w:t>
      </w:r>
      <w:r w:rsidRPr="00C24876">
        <w:t>—</w:t>
      </w:r>
      <w:r w:rsidRPr="00C24876">
        <w:rPr>
          <w:sz w:val="22"/>
          <w:u w:val="single"/>
        </w:rPr>
        <w:t>which is originally situated at the margins of the political order</w:t>
      </w:r>
      <w:r w:rsidRPr="00C24876">
        <w:t>—</w:t>
      </w:r>
      <w:r w:rsidRPr="00C24876">
        <w:rPr>
          <w:sz w:val="22"/>
          <w:u w:val="single"/>
        </w:rPr>
        <w:t xml:space="preserve">gradually </w:t>
      </w:r>
      <w:r w:rsidRPr="003D66E0">
        <w:rPr>
          <w:sz w:val="22"/>
          <w:highlight w:val="red"/>
          <w:u w:val="single"/>
        </w:rPr>
        <w:t>begins to coincide with the political realm</w:t>
      </w:r>
      <w:r w:rsidRPr="00C24876">
        <w:rPr>
          <w:sz w:val="22"/>
          <w:u w:val="single"/>
        </w:rPr>
        <w:t xml:space="preserve">, and </w:t>
      </w:r>
      <w:r w:rsidRPr="003D66E0">
        <w:rPr>
          <w:sz w:val="22"/>
          <w:highlight w:val="red"/>
          <w:u w:val="single"/>
        </w:rPr>
        <w:t>exclusion and inclusion</w:t>
      </w:r>
      <w:r w:rsidRPr="00C24876">
        <w:rPr>
          <w:sz w:val="22"/>
          <w:u w:val="single"/>
        </w:rPr>
        <w:t xml:space="preserve">, outside and inside, bios and </w:t>
      </w:r>
      <w:proofErr w:type="spellStart"/>
      <w:r w:rsidRPr="00C24876">
        <w:rPr>
          <w:sz w:val="22"/>
          <w:u w:val="single"/>
        </w:rPr>
        <w:t>zoe</w:t>
      </w:r>
      <w:proofErr w:type="spellEnd"/>
      <w:r w:rsidRPr="00C24876">
        <w:rPr>
          <w:sz w:val="22"/>
          <w:u w:val="single"/>
        </w:rPr>
        <w:t xml:space="preserve"> right and fact, </w:t>
      </w:r>
      <w:r w:rsidRPr="003D66E0">
        <w:rPr>
          <w:sz w:val="22"/>
          <w:highlight w:val="red"/>
          <w:u w:val="single"/>
        </w:rPr>
        <w:t xml:space="preserve">enter into a zone of irreducible </w:t>
      </w:r>
      <w:proofErr w:type="spellStart"/>
      <w:r w:rsidRPr="003D66E0">
        <w:rPr>
          <w:sz w:val="22"/>
          <w:highlight w:val="red"/>
          <w:u w:val="single"/>
        </w:rPr>
        <w:t>indistinction</w:t>
      </w:r>
      <w:proofErr w:type="spellEnd"/>
      <w:r w:rsidRPr="00C24876">
        <w:rPr>
          <w:sz w:val="22"/>
          <w:u w:val="single"/>
        </w:rPr>
        <w:t>. At once exclud</w:t>
      </w:r>
      <w:r w:rsidRPr="00C24876">
        <w:rPr>
          <w:sz w:val="22"/>
          <w:u w:val="single"/>
        </w:rPr>
        <w:softHyphen/>
        <w:t xml:space="preserve">ing bare life from and capturing it within the political order, </w:t>
      </w:r>
      <w:r w:rsidRPr="003D66E0">
        <w:rPr>
          <w:sz w:val="22"/>
          <w:highlight w:val="red"/>
          <w:u w:val="single"/>
        </w:rPr>
        <w:t xml:space="preserve">the state of exception </w:t>
      </w:r>
      <w:r w:rsidRPr="00C24876">
        <w:rPr>
          <w:sz w:val="22"/>
          <w:u w:val="single"/>
        </w:rPr>
        <w:t xml:space="preserve">actually </w:t>
      </w:r>
      <w:r w:rsidRPr="003D66E0">
        <w:rPr>
          <w:sz w:val="22"/>
          <w:highlight w:val="red"/>
          <w:u w:val="single"/>
        </w:rPr>
        <w:t>constituted</w:t>
      </w:r>
      <w:r w:rsidRPr="00C24876">
        <w:rPr>
          <w:sz w:val="22"/>
          <w:u w:val="single"/>
        </w:rPr>
        <w:t xml:space="preserve">, in its very separateness, </w:t>
      </w:r>
      <w:r w:rsidRPr="003D66E0">
        <w:rPr>
          <w:sz w:val="22"/>
          <w:highlight w:val="red"/>
          <w:u w:val="single"/>
        </w:rPr>
        <w:t>the</w:t>
      </w:r>
      <w:r w:rsidRPr="00C24876">
        <w:rPr>
          <w:sz w:val="22"/>
          <w:u w:val="single"/>
        </w:rPr>
        <w:t xml:space="preserve"> hidden </w:t>
      </w:r>
      <w:r w:rsidRPr="003D66E0">
        <w:rPr>
          <w:sz w:val="22"/>
          <w:highlight w:val="red"/>
          <w:u w:val="single"/>
        </w:rPr>
        <w:t>foundation on which the entire political system rested</w:t>
      </w:r>
      <w:r w:rsidRPr="00C24876">
        <w:t>. ‘When its borders begin to be blurred, the bare life that dwelt there frees itself in the city and becomes both subject and object of the conflicts of the political order, the one place for both the organiza</w:t>
      </w:r>
      <w:r w:rsidRPr="00C24876">
        <w:softHyphen/>
        <w:t>tion of State power and emancipation from it</w:t>
      </w:r>
      <w:r w:rsidRPr="00C24876">
        <w:rPr>
          <w:sz w:val="22"/>
          <w:u w:val="single"/>
        </w:rPr>
        <w:t xml:space="preserve">. </w:t>
      </w:r>
      <w:r w:rsidRPr="003D66E0">
        <w:rPr>
          <w:sz w:val="22"/>
          <w:highlight w:val="red"/>
          <w:u w:val="single"/>
        </w:rPr>
        <w:t xml:space="preserve">Everything happens </w:t>
      </w:r>
      <w:r w:rsidRPr="00C24876">
        <w:rPr>
          <w:sz w:val="22"/>
          <w:u w:val="single"/>
        </w:rPr>
        <w:t xml:space="preserve">as if, </w:t>
      </w:r>
      <w:r w:rsidRPr="003D66E0">
        <w:rPr>
          <w:sz w:val="22"/>
          <w:highlight w:val="red"/>
          <w:u w:val="single"/>
        </w:rPr>
        <w:t>along with the disciplinary process by which State power makes man as a living being into its own specific object</w:t>
      </w:r>
      <w:r w:rsidRPr="00C24876">
        <w:rPr>
          <w:sz w:val="22"/>
          <w:u w:val="single"/>
        </w:rPr>
        <w:t xml:space="preserve">, another process is set in motion that in large measure corresponds to the birth of modern democracy, </w:t>
      </w:r>
      <w:r w:rsidRPr="00C24876">
        <w:t>in which man as a living being pres</w:t>
      </w:r>
      <w:r w:rsidRPr="00C24876">
        <w:softHyphen/>
        <w:t xml:space="preserve">ents himself no longer as an </w:t>
      </w:r>
      <w:r w:rsidRPr="00C24876">
        <w:rPr>
          <w:i/>
        </w:rPr>
        <w:t xml:space="preserve">object </w:t>
      </w:r>
      <w:r w:rsidRPr="00C24876">
        <w:t xml:space="preserve">but as the </w:t>
      </w:r>
      <w:r w:rsidRPr="00C24876">
        <w:rPr>
          <w:i/>
        </w:rPr>
        <w:t xml:space="preserve">subject </w:t>
      </w:r>
      <w:r w:rsidRPr="00C24876">
        <w:t xml:space="preserve">of political power. </w:t>
      </w:r>
      <w:proofErr w:type="gramStart"/>
      <w:r w:rsidRPr="00C24876">
        <w:rPr>
          <w:sz w:val="22"/>
          <w:u w:val="single"/>
        </w:rPr>
        <w:t>These processes—which in many ways oppose and</w:t>
      </w:r>
      <w:r w:rsidRPr="00C24876">
        <w:t xml:space="preserve"> (at least apparently) </w:t>
      </w:r>
      <w:r w:rsidRPr="00C24876">
        <w:rPr>
          <w:sz w:val="22"/>
          <w:u w:val="single"/>
        </w:rPr>
        <w:t>bitterly conflict with each other—nevertheless con</w:t>
      </w:r>
      <w:r w:rsidRPr="00C24876">
        <w:rPr>
          <w:sz w:val="22"/>
          <w:u w:val="single"/>
        </w:rPr>
        <w:softHyphen/>
        <w:t xml:space="preserve">verge insofar as both concern the bare life of the citizen, the new </w:t>
      </w:r>
      <w:proofErr w:type="spellStart"/>
      <w:r w:rsidRPr="00C24876">
        <w:rPr>
          <w:sz w:val="22"/>
          <w:u w:val="single"/>
        </w:rPr>
        <w:t>biopolitical</w:t>
      </w:r>
      <w:proofErr w:type="spellEnd"/>
      <w:r w:rsidRPr="00C24876">
        <w:rPr>
          <w:sz w:val="22"/>
          <w:u w:val="single"/>
        </w:rPr>
        <w:t xml:space="preserve"> body of humanity.</w:t>
      </w:r>
      <w:proofErr w:type="gramEnd"/>
    </w:p>
    <w:p w:rsidR="00945424" w:rsidRPr="00C24876" w:rsidRDefault="00945424" w:rsidP="00945424">
      <w:pPr>
        <w:pStyle w:val="Heading4"/>
        <w:rPr>
          <w:rFonts w:cs="Arial"/>
        </w:rPr>
      </w:pPr>
      <w:r w:rsidRPr="00C24876">
        <w:rPr>
          <w:rFonts w:cs="Arial"/>
        </w:rPr>
        <w:t>Their politics leads to passivity</w:t>
      </w:r>
    </w:p>
    <w:p w:rsidR="00945424" w:rsidRPr="00C24876" w:rsidRDefault="00945424" w:rsidP="00945424">
      <w:r w:rsidRPr="00C24876">
        <w:rPr>
          <w:rStyle w:val="Cite"/>
        </w:rPr>
        <w:t>Antonio, 95</w:t>
      </w:r>
      <w:r w:rsidRPr="00C24876">
        <w:t xml:space="preserve"> – Professor of Sociology at the University of Kansas (Robert J., “Nietzsche's </w:t>
      </w:r>
      <w:proofErr w:type="spellStart"/>
      <w:r w:rsidRPr="00C24876">
        <w:t>Antisociology</w:t>
      </w:r>
      <w:proofErr w:type="spellEnd"/>
      <w:r w:rsidRPr="00C24876">
        <w:t xml:space="preserve">: </w:t>
      </w:r>
      <w:proofErr w:type="spellStart"/>
      <w:r w:rsidRPr="00C24876">
        <w:t>Subjectified</w:t>
      </w:r>
      <w:proofErr w:type="spellEnd"/>
      <w:r w:rsidRPr="00C24876">
        <w:t xml:space="preserve"> Culture and the End of History,” The American Journal of Sociology, 101.1, p. 14-15, 1995)</w:t>
      </w:r>
    </w:p>
    <w:p w:rsidR="00945424" w:rsidRPr="00C24876" w:rsidRDefault="00945424" w:rsidP="00945424">
      <w:r w:rsidRPr="00C24876">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3D66E0">
        <w:rPr>
          <w:sz w:val="22"/>
          <w:highlight w:val="red"/>
          <w:u w:val="single"/>
        </w:rPr>
        <w:t>persons</w:t>
      </w:r>
      <w:r w:rsidRPr="00C24876">
        <w:t xml:space="preserve"> (especially male professionals) </w:t>
      </w:r>
      <w:r w:rsidRPr="003D66E0">
        <w:rPr>
          <w:sz w:val="22"/>
          <w:highlight w:val="red"/>
          <w:u w:val="single"/>
        </w:rPr>
        <w:t xml:space="preserve">in specialized occupations </w:t>
      </w:r>
      <w:proofErr w:type="spellStart"/>
      <w:r w:rsidRPr="003D66E0">
        <w:rPr>
          <w:sz w:val="22"/>
          <w:highlight w:val="red"/>
          <w:u w:val="single"/>
        </w:rPr>
        <w:t>overidentify</w:t>
      </w:r>
      <w:proofErr w:type="spellEnd"/>
      <w:r w:rsidRPr="003D66E0">
        <w:rPr>
          <w:sz w:val="22"/>
          <w:highlight w:val="red"/>
          <w:u w:val="single"/>
        </w:rPr>
        <w:t xml:space="preserve"> with their positions</w:t>
      </w:r>
      <w:r w:rsidRPr="00C24876">
        <w:t xml:space="preserve"> and engage in gross fabrications to obtain advancement. They look hesitantly to the opinion of others, asking themselves, "How ought </w:t>
      </w:r>
      <w:proofErr w:type="gramStart"/>
      <w:r w:rsidRPr="00C24876">
        <w:t>I</w:t>
      </w:r>
      <w:proofErr w:type="gramEnd"/>
      <w:r w:rsidRPr="00C24876">
        <w:t xml:space="preserve"> feel about </w:t>
      </w:r>
      <w:r w:rsidRPr="00C24876">
        <w:lastRenderedPageBreak/>
        <w:t xml:space="preserve">this?" </w:t>
      </w:r>
      <w:r w:rsidRPr="00C24876">
        <w:rPr>
          <w:sz w:val="22"/>
          <w:u w:val="single"/>
        </w:rPr>
        <w:t xml:space="preserve">They are so thoroughly absorbed in simulating effective role players that </w:t>
      </w:r>
      <w:r w:rsidRPr="003D66E0">
        <w:rPr>
          <w:sz w:val="22"/>
          <w:highlight w:val="red"/>
          <w:u w:val="single"/>
        </w:rPr>
        <w:t xml:space="preserve">they have trouble being anything but actors—"The role has </w:t>
      </w:r>
      <w:r w:rsidRPr="00C24876">
        <w:rPr>
          <w:sz w:val="22"/>
          <w:u w:val="single"/>
        </w:rPr>
        <w:t xml:space="preserve">actually </w:t>
      </w:r>
      <w:r w:rsidRPr="003D66E0">
        <w:rPr>
          <w:sz w:val="22"/>
          <w:highlight w:val="red"/>
          <w:u w:val="single"/>
        </w:rPr>
        <w:t>become the character</w:t>
      </w:r>
      <w:r w:rsidRPr="00C24876">
        <w:rPr>
          <w:sz w:val="22"/>
          <w:u w:val="single"/>
        </w:rPr>
        <w:t>."</w:t>
      </w:r>
      <w:r w:rsidRPr="00C24876">
        <w:t xml:space="preserve"> </w:t>
      </w:r>
      <w:r w:rsidRPr="003D66E0">
        <w:rPr>
          <w:highlight w:val="red"/>
        </w:rPr>
        <w:t xml:space="preserve">This highly </w:t>
      </w:r>
      <w:proofErr w:type="spellStart"/>
      <w:r w:rsidRPr="003D66E0">
        <w:rPr>
          <w:highlight w:val="red"/>
        </w:rPr>
        <w:t>subjectified</w:t>
      </w:r>
      <w:proofErr w:type="spellEnd"/>
      <w:r w:rsidRPr="00C24876">
        <w:t xml:space="preserve"> social self or simulator suffers devastating inauthenticity. </w:t>
      </w:r>
      <w:r w:rsidRPr="00C24876">
        <w:rPr>
          <w:sz w:val="22"/>
          <w:u w:val="single"/>
        </w:rPr>
        <w:t>The powerful authority given the social greatly amplifies</w:t>
      </w:r>
      <w:r w:rsidRPr="00C24876">
        <w:t xml:space="preserve"> Socratic culture's already </w:t>
      </w:r>
      <w:r w:rsidRPr="00C24876">
        <w:rPr>
          <w:sz w:val="22"/>
          <w:u w:val="single"/>
        </w:rPr>
        <w:t xml:space="preserve">self-indulgent "inwardness." </w:t>
      </w:r>
      <w:r w:rsidRPr="00C24876">
        <w:t xml:space="preserve">Integrity, decisiveness, spontaneity, and pleasure are undone by paralyzing </w:t>
      </w:r>
      <w:proofErr w:type="spellStart"/>
      <w:r w:rsidRPr="00C24876">
        <w:t>overconcern</w:t>
      </w:r>
      <w:proofErr w:type="spellEnd"/>
      <w:r w:rsidRPr="00C24876">
        <w:t xml:space="preserve"> about possible causes, meanings, and consequences of acts and unending internal dialogue about what others might think, expect, say, or do (Nietzsche 1983, pp. 83-86; 1986, pp. 39-40; 1974, pp. 302-4, 316-17). </w:t>
      </w:r>
      <w:r w:rsidRPr="00C24876">
        <w:rPr>
          <w:sz w:val="22"/>
          <w:u w:val="single"/>
        </w:rPr>
        <w:t xml:space="preserve">Nervous </w:t>
      </w:r>
      <w:r w:rsidRPr="003D66E0">
        <w:rPr>
          <w:sz w:val="22"/>
          <w:highlight w:val="red"/>
          <w:u w:val="single"/>
        </w:rPr>
        <w:t>rotation of</w:t>
      </w:r>
      <w:r w:rsidRPr="00C24876">
        <w:rPr>
          <w:sz w:val="22"/>
          <w:u w:val="single"/>
        </w:rPr>
        <w:t xml:space="preserve"> socially appropriate </w:t>
      </w:r>
      <w:r w:rsidRPr="003D66E0">
        <w:rPr>
          <w:sz w:val="22"/>
          <w:highlight w:val="red"/>
          <w:u w:val="single"/>
        </w:rPr>
        <w:t>"masks" reduces persons to hypostatized "shadows</w:t>
      </w:r>
      <w:r w:rsidRPr="00C24876">
        <w:rPr>
          <w:sz w:val="22"/>
          <w:u w:val="single"/>
        </w:rPr>
        <w:t>,"</w:t>
      </w:r>
      <w:r w:rsidRPr="00C24876">
        <w:t xml:space="preserve"> "abstracts," </w:t>
      </w:r>
      <w:r w:rsidRPr="003D66E0">
        <w:rPr>
          <w:sz w:val="22"/>
          <w:highlight w:val="red"/>
          <w:u w:val="single"/>
        </w:rPr>
        <w:t>or simulacra</w:t>
      </w:r>
      <w:r w:rsidRPr="00C24876">
        <w:rPr>
          <w:sz w:val="22"/>
          <w:u w:val="single"/>
        </w:rPr>
        <w:t xml:space="preserve">. </w:t>
      </w:r>
      <w:r w:rsidRPr="003D66E0">
        <w:rPr>
          <w:sz w:val="22"/>
          <w:highlight w:val="red"/>
          <w:u w:val="single"/>
        </w:rPr>
        <w:t>One adopts "many roles," playing them "badly and superficially" in the fashion of a stiff "puppet pl</w:t>
      </w:r>
      <w:r w:rsidRPr="00C24876">
        <w:rPr>
          <w:sz w:val="22"/>
          <w:u w:val="single"/>
        </w:rPr>
        <w:t>ay."</w:t>
      </w:r>
      <w:r w:rsidRPr="00C24876">
        <w:t xml:space="preserve"> Nietzsche asked, "Are you genuine? </w:t>
      </w:r>
      <w:proofErr w:type="gramStart"/>
      <w:r w:rsidRPr="00C24876">
        <w:t>Or only an actor?</w:t>
      </w:r>
      <w:proofErr w:type="gramEnd"/>
      <w:r w:rsidRPr="00C24876">
        <w:t xml:space="preserve"> </w:t>
      </w:r>
      <w:proofErr w:type="gramStart"/>
      <w:r w:rsidRPr="00C24876">
        <w:t>A representative or that which is represented?</w:t>
      </w:r>
      <w:proofErr w:type="gramEnd"/>
      <w:r w:rsidRPr="00C24876">
        <w:t xml:space="preserve"> . . . </w:t>
      </w:r>
      <w:proofErr w:type="gramStart"/>
      <w:r w:rsidRPr="00C24876">
        <w:t>[Or] no more than an imitation of an actor?"</w:t>
      </w:r>
      <w:proofErr w:type="gramEnd"/>
      <w:r w:rsidRPr="00C24876">
        <w:t xml:space="preserve"> Simulation is so pervasive that it is hard to tell the copy from the genuine article; social selves "prefer the copies to the originals" (Nietzsche 1983, pp. 84-86; 1986, p. 136; 1974, pp. 232-33, 259; 1969b, pp. 268, 300, 302; 1968a, pp. 26-27). </w:t>
      </w:r>
      <w:r w:rsidRPr="003D66E0">
        <w:rPr>
          <w:sz w:val="22"/>
          <w:highlight w:val="red"/>
          <w:u w:val="single"/>
        </w:rPr>
        <w:t xml:space="preserve">Their inwardness and </w:t>
      </w:r>
      <w:proofErr w:type="spellStart"/>
      <w:r w:rsidRPr="003D66E0">
        <w:rPr>
          <w:sz w:val="22"/>
          <w:highlight w:val="red"/>
          <w:u w:val="single"/>
        </w:rPr>
        <w:t>aleatory</w:t>
      </w:r>
      <w:proofErr w:type="spellEnd"/>
      <w:r w:rsidRPr="003D66E0">
        <w:rPr>
          <w:sz w:val="22"/>
          <w:highlight w:val="red"/>
          <w:u w:val="single"/>
        </w:rPr>
        <w:t xml:space="preserve"> scripts foreclose genuine attachment to others</w:t>
      </w:r>
      <w:r w:rsidRPr="00C24876">
        <w:rPr>
          <w:sz w:val="22"/>
          <w:u w:val="single"/>
        </w:rPr>
        <w:t>. This type of actor cannot plan for the long term or participate in enduring net-works of interdependence</w:t>
      </w:r>
      <w:r w:rsidRPr="00C24876">
        <w:t xml:space="preserve">; such a person is neither willing nor able to be a "stone" in the societal "edifice" (Nietzsche 1974, pp. 302-4; 1986a, pp. 93-94). Superficiality rules in the arid </w:t>
      </w:r>
      <w:proofErr w:type="spellStart"/>
      <w:r w:rsidRPr="00C24876">
        <w:t>subjectivized</w:t>
      </w:r>
      <w:proofErr w:type="spellEnd"/>
      <w:r w:rsidRPr="00C24876">
        <w:t xml:space="preserve"> landscape. </w:t>
      </w:r>
      <w:proofErr w:type="spellStart"/>
      <w:r w:rsidRPr="00C24876">
        <w:t>Neitzsche</w:t>
      </w:r>
      <w:proofErr w:type="spellEnd"/>
      <w:r w:rsidRPr="00C24876">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C24876">
        <w:t>ressentiment</w:t>
      </w:r>
      <w:proofErr w:type="spellEnd"/>
      <w:r w:rsidRPr="00C24876">
        <w:t xml:space="preserve"> creatively and to render the "sick" harmless. But he deeply feared the new simulated versions. Lacking the "born physician's" capacities,</w:t>
      </w:r>
      <w:r w:rsidRPr="00C24876">
        <w:rPr>
          <w:sz w:val="22"/>
          <w:u w:val="single"/>
        </w:rPr>
        <w:t xml:space="preserve"> </w:t>
      </w:r>
      <w:r w:rsidRPr="003D66E0">
        <w:rPr>
          <w:sz w:val="22"/>
          <w:highlight w:val="red"/>
          <w:u w:val="single"/>
        </w:rPr>
        <w:t>these impostors amplify the worst inclinations of the herd</w:t>
      </w:r>
      <w:r w:rsidRPr="00C24876">
        <w:rPr>
          <w:sz w:val="22"/>
          <w:u w:val="single"/>
        </w:rPr>
        <w:t>; they are "violent, envious, exploitative</w:t>
      </w:r>
      <w:r w:rsidRPr="00C24876">
        <w:t xml:space="preserve">, scheming, fawning, cringing, </w:t>
      </w:r>
      <w:proofErr w:type="gramStart"/>
      <w:r w:rsidRPr="00C24876">
        <w:t>arrogant</w:t>
      </w:r>
      <w:proofErr w:type="gramEnd"/>
      <w:r w:rsidRPr="00C24876">
        <w:t xml:space="preserve">, all according to circumstances." </w:t>
      </w:r>
      <w:r w:rsidRPr="00C24876">
        <w:rPr>
          <w:sz w:val="22"/>
          <w:u w:val="single"/>
        </w:rPr>
        <w:t>Social selves are fodder for the</w:t>
      </w:r>
      <w:r w:rsidRPr="00C24876">
        <w:t xml:space="preserve"> "great man of the </w:t>
      </w:r>
      <w:r w:rsidRPr="00C24876">
        <w:rPr>
          <w:sz w:val="22"/>
          <w:u w:val="single"/>
        </w:rPr>
        <w:t>masses</w:t>
      </w:r>
      <w:r w:rsidRPr="00C24876">
        <w:t xml:space="preserve">." Nietzsche held that </w:t>
      </w:r>
      <w:r w:rsidRPr="00C24876">
        <w:rPr>
          <w:sz w:val="22"/>
          <w:u w:val="single"/>
        </w:rPr>
        <w:t>"</w:t>
      </w:r>
      <w:r w:rsidRPr="003D66E0">
        <w:rPr>
          <w:sz w:val="22"/>
          <w:highlight w:val="red"/>
          <w:u w:val="single"/>
        </w:rPr>
        <w:t>the less one knows how to command,</w:t>
      </w:r>
      <w:r w:rsidRPr="003D66E0">
        <w:rPr>
          <w:highlight w:val="red"/>
        </w:rPr>
        <w:t xml:space="preserve"> </w:t>
      </w:r>
      <w:r w:rsidRPr="003D66E0">
        <w:rPr>
          <w:sz w:val="22"/>
          <w:highlight w:val="red"/>
          <w:u w:val="single"/>
        </w:rPr>
        <w:t>the more</w:t>
      </w:r>
      <w:r w:rsidRPr="00C24876">
        <w:rPr>
          <w:sz w:val="22"/>
          <w:u w:val="single"/>
        </w:rPr>
        <w:t xml:space="preserve"> urgently </w:t>
      </w:r>
      <w:r w:rsidRPr="003D66E0">
        <w:rPr>
          <w:sz w:val="22"/>
          <w:highlight w:val="red"/>
          <w:u w:val="single"/>
        </w:rPr>
        <w:t>one covets someone</w:t>
      </w:r>
      <w:r w:rsidRPr="00C24876">
        <w:rPr>
          <w:sz w:val="22"/>
          <w:u w:val="single"/>
        </w:rPr>
        <w:t xml:space="preserve"> who commands</w:t>
      </w:r>
      <w:r w:rsidRPr="00C24876">
        <w:t xml:space="preserve">, </w:t>
      </w:r>
      <w:r w:rsidRPr="003D66E0">
        <w:rPr>
          <w:sz w:val="22"/>
          <w:highlight w:val="red"/>
          <w:u w:val="single"/>
        </w:rPr>
        <w:t>who commands severely</w:t>
      </w:r>
      <w:r w:rsidRPr="00C24876">
        <w:t>—a god, prince, class, physician, father confessor, dogma, or party conscience."</w:t>
      </w:r>
      <w:r w:rsidRPr="00C24876">
        <w:rPr>
          <w:sz w:val="22"/>
          <w:u w:val="single"/>
        </w:rPr>
        <w:t xml:space="preserve"> The deadly combination of desperate conforming and </w:t>
      </w:r>
      <w:r w:rsidRPr="003D66E0">
        <w:rPr>
          <w:sz w:val="22"/>
          <w:highlight w:val="red"/>
          <w:u w:val="single"/>
        </w:rPr>
        <w:t>overreaching and</w:t>
      </w:r>
      <w:r w:rsidRPr="00C24876">
        <w:rPr>
          <w:sz w:val="22"/>
          <w:u w:val="single"/>
        </w:rPr>
        <w:t xml:space="preserve"> untrammeled </w:t>
      </w:r>
      <w:proofErr w:type="spellStart"/>
      <w:r w:rsidRPr="003D66E0">
        <w:rPr>
          <w:sz w:val="22"/>
          <w:highlight w:val="red"/>
          <w:u w:val="single"/>
        </w:rPr>
        <w:t>ressentiment</w:t>
      </w:r>
      <w:proofErr w:type="spellEnd"/>
      <w:r w:rsidRPr="003D66E0">
        <w:rPr>
          <w:sz w:val="22"/>
          <w:highlight w:val="red"/>
          <w:u w:val="single"/>
        </w:rPr>
        <w:t xml:space="preserve"> paves the way for a new</w:t>
      </w:r>
      <w:r w:rsidRPr="00C24876">
        <w:rPr>
          <w:sz w:val="22"/>
          <w:u w:val="single"/>
        </w:rPr>
        <w:t xml:space="preserve"> type of </w:t>
      </w:r>
      <w:r w:rsidRPr="003D66E0">
        <w:rPr>
          <w:sz w:val="22"/>
          <w:highlight w:val="red"/>
          <w:u w:val="single"/>
        </w:rPr>
        <w:t>tyrant</w:t>
      </w:r>
      <w:r w:rsidRPr="00C24876">
        <w:rPr>
          <w:sz w:val="22"/>
          <w:u w:val="single"/>
        </w:rPr>
        <w:t xml:space="preserve"> </w:t>
      </w:r>
      <w:r w:rsidRPr="00C24876">
        <w:t>(Nietzsche 1986, pp. 137, 168; 1974, pp. 117-18, 213, 288-89, 303-4).</w:t>
      </w:r>
    </w:p>
    <w:p w:rsidR="00945424" w:rsidRPr="00C24876" w:rsidRDefault="00945424" w:rsidP="00945424">
      <w:pPr>
        <w:pStyle w:val="Heading4"/>
        <w:rPr>
          <w:rFonts w:cs="Arial"/>
        </w:rPr>
      </w:pPr>
      <w:r w:rsidRPr="00C24876">
        <w:rPr>
          <w:rFonts w:cs="Arial"/>
        </w:rPr>
        <w:t>[ ] Their insistence upon the truth of their framework is contrived and ignores the historical contingency of debate – we should embrace this contingency rather than closely guarding the borders of our activity</w:t>
      </w:r>
    </w:p>
    <w:p w:rsidR="00945424" w:rsidRPr="00C24876" w:rsidRDefault="00945424" w:rsidP="00945424">
      <w:r w:rsidRPr="00C24876">
        <w:rPr>
          <w:rStyle w:val="Cite"/>
        </w:rPr>
        <w:t>Johnston, 96</w:t>
      </w:r>
      <w:r w:rsidRPr="00C24876">
        <w:t xml:space="preserve"> (Ian Johnston, </w:t>
      </w:r>
      <w:proofErr w:type="spellStart"/>
      <w:r w:rsidRPr="00C24876">
        <w:t>Malaspina</w:t>
      </w:r>
      <w:proofErr w:type="spellEnd"/>
      <w:r w:rsidRPr="00C24876">
        <w:t xml:space="preserve"> College; "There’s Nothing </w:t>
      </w:r>
      <w:proofErr w:type="gramStart"/>
      <w:r w:rsidRPr="00C24876">
        <w:t xml:space="preserve">Nietzsche Couldn’t Teach </w:t>
      </w:r>
      <w:proofErr w:type="spellStart"/>
      <w:r w:rsidRPr="00C24876">
        <w:t>Ya</w:t>
      </w:r>
      <w:proofErr w:type="spellEnd"/>
      <w:r w:rsidRPr="00C24876">
        <w:t xml:space="preserve"> About</w:t>
      </w:r>
      <w:proofErr w:type="gramEnd"/>
      <w:r w:rsidRPr="00C24876">
        <w:t xml:space="preserve"> the Raising of the </w:t>
      </w:r>
      <w:proofErr w:type="spellStart"/>
      <w:r w:rsidRPr="00C24876">
        <w:t>Wrist,"http</w:t>
      </w:r>
      <w:proofErr w:type="spellEnd"/>
      <w:r w:rsidRPr="00C24876">
        <w:t>://www.mala.bc.ca/~~johnstoi/introser/nietzs.htm)</w:t>
      </w:r>
    </w:p>
    <w:p w:rsidR="00945424" w:rsidRPr="00C24876" w:rsidRDefault="00945424" w:rsidP="00945424">
      <w:r w:rsidRPr="00C24876">
        <w:t xml:space="preserve">When Nietzsche looks at Europe historically what he sees is that </w:t>
      </w:r>
      <w:r w:rsidRPr="00C24876">
        <w:rPr>
          <w:sz w:val="22"/>
          <w:u w:val="single"/>
        </w:rPr>
        <w:t>different games have been going on</w:t>
      </w:r>
      <w:r w:rsidRPr="00C24876">
        <w:t xml:space="preserve"> like this </w:t>
      </w:r>
      <w:r w:rsidRPr="00C24876">
        <w:rPr>
          <w:sz w:val="22"/>
          <w:u w:val="single"/>
        </w:rPr>
        <w:t>for centuries</w:t>
      </w:r>
      <w:r w:rsidRPr="00C24876">
        <w:t xml:space="preserve">. He further sees that many of the </w:t>
      </w:r>
      <w:r w:rsidRPr="003D66E0">
        <w:rPr>
          <w:sz w:val="22"/>
          <w:highlight w:val="red"/>
          <w:u w:val="single"/>
        </w:rPr>
        <w:t>participants in any one game have been</w:t>
      </w:r>
      <w:r w:rsidRPr="00C24876">
        <w:rPr>
          <w:sz w:val="22"/>
          <w:u w:val="single"/>
        </w:rPr>
        <w:t xml:space="preserve"> aggressively </w:t>
      </w:r>
      <w:r w:rsidRPr="003D66E0">
        <w:rPr>
          <w:sz w:val="22"/>
          <w:highlight w:val="red"/>
          <w:u w:val="single"/>
        </w:rPr>
        <w:t>convinced that their game is the "true" game</w:t>
      </w:r>
      <w:r w:rsidRPr="00C24876">
        <w:rPr>
          <w:sz w:val="22"/>
          <w:u w:val="single"/>
        </w:rPr>
        <w:t>, that</w:t>
      </w:r>
      <w:r w:rsidRPr="00C24876">
        <w:t xml:space="preserve"> it </w:t>
      </w:r>
      <w:r w:rsidRPr="00C24876">
        <w:rPr>
          <w:sz w:val="22"/>
          <w:u w:val="single"/>
        </w:rPr>
        <w:t>corresponds with the essence of games</w:t>
      </w:r>
      <w:r w:rsidRPr="00C24876">
        <w:t xml:space="preserve"> or is a close match to the wider game they imagine going on in the natural world, in the wilderness beyond the playing fields. </w:t>
      </w:r>
      <w:r w:rsidRPr="00C24876">
        <w:rPr>
          <w:sz w:val="22"/>
          <w:u w:val="single"/>
        </w:rPr>
        <w:t>So they have spent a lot of time producing</w:t>
      </w:r>
      <w:r w:rsidRPr="00C24876">
        <w:t xml:space="preserve"> their </w:t>
      </w:r>
      <w:r w:rsidRPr="00C24876">
        <w:rPr>
          <w:sz w:val="22"/>
          <w:u w:val="single"/>
        </w:rPr>
        <w:t>rule books</w:t>
      </w:r>
      <w:r w:rsidRPr="00C24876">
        <w:t xml:space="preserve"> and coaches' manuals and making claims about how the principles of their game copy or reveal or approximate the laws of nature. This has promoted and still promotes a good deal of bad feeling and fierce arguments. Hence, </w:t>
      </w:r>
      <w:r w:rsidRPr="003D66E0">
        <w:rPr>
          <w:sz w:val="22"/>
          <w:highlight w:val="red"/>
          <w:u w:val="single"/>
        </w:rPr>
        <w:t>in</w:t>
      </w:r>
      <w:r w:rsidRPr="003D66E0">
        <w:rPr>
          <w:highlight w:val="red"/>
        </w:rPr>
        <w:t xml:space="preserve"> </w:t>
      </w:r>
      <w:r w:rsidRPr="00C24876">
        <w:t xml:space="preserve">addition </w:t>
      </w:r>
      <w:r w:rsidRPr="003D66E0">
        <w:rPr>
          <w:sz w:val="22"/>
          <w:highlight w:val="red"/>
          <w:u w:val="single"/>
        </w:rPr>
        <w:t xml:space="preserve">any one game </w:t>
      </w:r>
      <w:r w:rsidRPr="00C24876">
        <w:rPr>
          <w:sz w:val="22"/>
          <w:u w:val="single"/>
        </w:rPr>
        <w:t xml:space="preserve">itself, within the group pursuing it </w:t>
      </w:r>
      <w:r w:rsidRPr="003D66E0">
        <w:rPr>
          <w:sz w:val="22"/>
          <w:highlight w:val="red"/>
          <w:u w:val="single"/>
        </w:rPr>
        <w:t>there have always been</w:t>
      </w:r>
      <w:r w:rsidRPr="00C24876">
        <w:rPr>
          <w:sz w:val="22"/>
          <w:u w:val="single"/>
        </w:rPr>
        <w:t xml:space="preserve"> all sorts of sub-games </w:t>
      </w:r>
      <w:r w:rsidRPr="003D66E0">
        <w:rPr>
          <w:sz w:val="22"/>
          <w:highlight w:val="red"/>
          <w:u w:val="single"/>
        </w:rPr>
        <w:t xml:space="preserve">debating the nature of the activity, refining the rules, arguing over the correct </w:t>
      </w:r>
      <w:r w:rsidRPr="00C24876">
        <w:rPr>
          <w:sz w:val="22"/>
          <w:u w:val="single"/>
        </w:rPr>
        <w:t xml:space="preserve">version of the </w:t>
      </w:r>
      <w:r w:rsidRPr="003D66E0">
        <w:rPr>
          <w:sz w:val="22"/>
          <w:highlight w:val="red"/>
          <w:u w:val="single"/>
        </w:rPr>
        <w:t xml:space="preserve">rule book or about how to educate the </w:t>
      </w:r>
      <w:r w:rsidRPr="00C24876">
        <w:rPr>
          <w:sz w:val="22"/>
          <w:u w:val="single"/>
        </w:rPr>
        <w:t xml:space="preserve">referees and </w:t>
      </w:r>
      <w:r w:rsidRPr="003D66E0">
        <w:rPr>
          <w:sz w:val="22"/>
          <w:highlight w:val="red"/>
          <w:u w:val="single"/>
        </w:rPr>
        <w:t>coaches</w:t>
      </w:r>
      <w:r w:rsidRPr="00C24876">
        <w:rPr>
          <w:sz w:val="22"/>
          <w:u w:val="single"/>
        </w:rPr>
        <w:t>, and so on</w:t>
      </w:r>
      <w:r w:rsidRPr="00C24876">
        <w:t xml:space="preserve">. Nietzsche's first goal is to attack this dogmatic claim about the truth of the rules of any particular game. He does this, in part, by appealing to the tradition of historical scholarship which shows that these </w:t>
      </w:r>
      <w:r w:rsidRPr="00C24876">
        <w:rPr>
          <w:sz w:val="22"/>
          <w:u w:val="single"/>
        </w:rPr>
        <w:lastRenderedPageBreak/>
        <w:t xml:space="preserve">games are not eternally true, but have a history. </w:t>
      </w:r>
      <w:r w:rsidRPr="003D66E0">
        <w:rPr>
          <w:sz w:val="22"/>
          <w:highlight w:val="red"/>
          <w:u w:val="single"/>
        </w:rPr>
        <w:t>Rugby began when a soccer player broke the rules</w:t>
      </w:r>
      <w:r w:rsidRPr="00C24876">
        <w:rPr>
          <w:sz w:val="22"/>
          <w:u w:val="single"/>
        </w:rPr>
        <w:t xml:space="preserve"> and picked up the ball and ran with it.</w:t>
      </w:r>
      <w:r w:rsidRPr="00C24876">
        <w:t xml:space="preserve"> American football developed out of rugby and has changed and is still changing. Basketball had a precise origin which can be historically located. Rule books are written in languages which have a history by people with a deep psychological point to prove: </w:t>
      </w:r>
      <w:r w:rsidRPr="00C24876">
        <w:rPr>
          <w:sz w:val="22"/>
          <w:u w:val="single"/>
        </w:rPr>
        <w:t>the games are an unconscious expression of the particular desires of inventive games people at a very particular historical moment</w:t>
      </w:r>
      <w:r w:rsidRPr="00C24876">
        <w:t xml:space="preserve">; these rule writers are called Plato, Augustine, Socrates, Kant, Schopenhauer, Descartes, Galileo, and so on. </w:t>
      </w:r>
      <w:r w:rsidRPr="00C24876">
        <w:rPr>
          <w:sz w:val="22"/>
          <w:u w:val="single"/>
        </w:rPr>
        <w:t>For various reasons they believe</w:t>
      </w:r>
      <w:r w:rsidRPr="00C24876">
        <w:t xml:space="preserve">, or claim to believe, that </w:t>
      </w:r>
      <w:r w:rsidRPr="00C24876">
        <w:rPr>
          <w:sz w:val="22"/>
          <w:u w:val="single"/>
        </w:rPr>
        <w:t>the rules they come up with reveal something about the world beyond the playing field and are therefore "true" in a way that other rule books are not;</w:t>
      </w:r>
      <w:r w:rsidRPr="00C24876">
        <w:t xml:space="preserve"> they have, as it were, privileged access to reality and thus record, to use a favorite metaphor of Nietzsche's, the text of the wilderness. In attacking such claims, Nietzsche points out, </w:t>
      </w:r>
      <w:r w:rsidRPr="003D66E0">
        <w:rPr>
          <w:sz w:val="22"/>
          <w:highlight w:val="red"/>
          <w:u w:val="single"/>
        </w:rPr>
        <w:t>the wilderness bears no relation</w:t>
      </w:r>
      <w:r w:rsidRPr="00C24876">
        <w:rPr>
          <w:sz w:val="22"/>
          <w:u w:val="single"/>
        </w:rPr>
        <w:t xml:space="preserve">ship at all </w:t>
      </w:r>
      <w:r w:rsidRPr="003D66E0">
        <w:rPr>
          <w:sz w:val="22"/>
          <w:highlight w:val="red"/>
          <w:u w:val="single"/>
        </w:rPr>
        <w:t>to any human invention like a rule book</w:t>
      </w:r>
      <w:r w:rsidRPr="00C24876">
        <w:t xml:space="preserve"> (he points out that nature is "wasteful beyond measure, without purposes and consideration, without mercy and justice, fertile and desolate and uncertain at the same time; imagine indifference itself as a power--how could you live according to this indifference. Living--is that not precisely wanting to be other than this nature" (Epigram 9). </w:t>
      </w:r>
      <w:r w:rsidRPr="00C24876">
        <w:rPr>
          <w:sz w:val="22"/>
          <w:u w:val="single"/>
        </w:rPr>
        <w:t>Because there is no connection with what nature truly is</w:t>
      </w:r>
      <w:proofErr w:type="gramStart"/>
      <w:r w:rsidRPr="00C24876">
        <w:rPr>
          <w:sz w:val="22"/>
          <w:u w:val="single"/>
        </w:rPr>
        <w:t>,</w:t>
      </w:r>
      <w:proofErr w:type="gramEnd"/>
      <w:r w:rsidRPr="00C24876">
        <w:t xml:space="preserve"> such </w:t>
      </w:r>
      <w:r w:rsidRPr="003D66E0">
        <w:rPr>
          <w:sz w:val="22"/>
          <w:highlight w:val="red"/>
          <w:u w:val="single"/>
        </w:rPr>
        <w:t>rule books are mere</w:t>
      </w:r>
      <w:r w:rsidRPr="00C24876">
        <w:rPr>
          <w:sz w:val="22"/>
          <w:u w:val="single"/>
        </w:rPr>
        <w:t xml:space="preserve"> "foreground" pictures, </w:t>
      </w:r>
      <w:r w:rsidRPr="003D66E0">
        <w:rPr>
          <w:sz w:val="22"/>
          <w:highlight w:val="red"/>
          <w:u w:val="single"/>
        </w:rPr>
        <w:t>fictions dreamed up</w:t>
      </w:r>
      <w:r w:rsidRPr="00C24876">
        <w:rPr>
          <w:sz w:val="22"/>
          <w:u w:val="single"/>
        </w:rPr>
        <w:t>, reinforced, altered, and discarded for contingent historical reasons</w:t>
      </w:r>
      <w:r w:rsidRPr="00C24876">
        <w:t xml:space="preserve">. Moreover, </w:t>
      </w:r>
      <w:r w:rsidRPr="00C24876">
        <w:rPr>
          <w:sz w:val="22"/>
          <w:u w:val="single"/>
        </w:rPr>
        <w:t>the rule books often bear a</w:t>
      </w:r>
      <w:r w:rsidRPr="00C24876">
        <w:t xml:space="preserve"> suspicious </w:t>
      </w:r>
      <w:r w:rsidRPr="00C24876">
        <w:rPr>
          <w:sz w:val="22"/>
          <w:u w:val="single"/>
        </w:rPr>
        <w:t>resemblance to the rules of grammar of a culture</w:t>
      </w:r>
      <w:r w:rsidRPr="00C24876">
        <w:t xml:space="preserve"> (thus, for example, the notion of an ego as a thinking subject, Nietzsche points out, is closely tied to the rules of European languages which insist on a subject and verb construction as an essential part of any statement). </w:t>
      </w:r>
      <w:r w:rsidRPr="00C24876">
        <w:rPr>
          <w:sz w:val="22"/>
          <w:u w:val="single"/>
        </w:rPr>
        <w:t>So how do we know what</w:t>
      </w:r>
      <w:r w:rsidRPr="00C24876">
        <w:t xml:space="preserve"> we have </w:t>
      </w:r>
      <w:r w:rsidRPr="00C24876">
        <w:rPr>
          <w:sz w:val="22"/>
          <w:u w:val="single"/>
        </w:rPr>
        <w:t>is the truth?</w:t>
      </w:r>
      <w:r w:rsidRPr="00C24876">
        <w:t xml:space="preserve"> And why do we want the truth, anyway? </w:t>
      </w:r>
      <w:r w:rsidRPr="003D66E0">
        <w:rPr>
          <w:sz w:val="22"/>
          <w:highlight w:val="red"/>
          <w:u w:val="single"/>
        </w:rPr>
        <w:t xml:space="preserve">People </w:t>
      </w:r>
      <w:r w:rsidRPr="00C24876">
        <w:rPr>
          <w:sz w:val="22"/>
          <w:u w:val="single"/>
        </w:rPr>
        <w:t xml:space="preserve">seem to </w:t>
      </w:r>
      <w:r w:rsidRPr="003D66E0">
        <w:rPr>
          <w:sz w:val="22"/>
          <w:highlight w:val="red"/>
          <w:u w:val="single"/>
        </w:rPr>
        <w:t>need to believe that their games are true</w:t>
      </w:r>
      <w:r w:rsidRPr="00C24876">
        <w:rPr>
          <w:sz w:val="22"/>
          <w:u w:val="single"/>
        </w:rPr>
        <w:t xml:space="preserve">. </w:t>
      </w:r>
      <w:proofErr w:type="gramStart"/>
      <w:r w:rsidRPr="00C24876">
        <w:rPr>
          <w:sz w:val="22"/>
          <w:u w:val="single"/>
        </w:rPr>
        <w:t>But why?</w:t>
      </w:r>
      <w:proofErr w:type="gramEnd"/>
      <w:r w:rsidRPr="00C24876">
        <w:rPr>
          <w:sz w:val="22"/>
          <w:u w:val="single"/>
        </w:rPr>
        <w:t xml:space="preserve"> </w:t>
      </w:r>
      <w:r w:rsidRPr="003D66E0">
        <w:rPr>
          <w:sz w:val="22"/>
          <w:highlight w:val="red"/>
          <w:u w:val="single"/>
        </w:rPr>
        <w:t>Might they not be better if they accepted that their games were</w:t>
      </w:r>
      <w:r w:rsidRPr="003D66E0">
        <w:rPr>
          <w:highlight w:val="red"/>
        </w:rPr>
        <w:t xml:space="preserve"> </w:t>
      </w:r>
      <w:r w:rsidRPr="00C24876">
        <w:t xml:space="preserve">false, were </w:t>
      </w:r>
      <w:r w:rsidRPr="003D66E0">
        <w:rPr>
          <w:sz w:val="22"/>
          <w:highlight w:val="red"/>
          <w:u w:val="single"/>
        </w:rPr>
        <w:t>fictions</w:t>
      </w:r>
      <w:r w:rsidRPr="00C24876">
        <w:t xml:space="preserve">, having nothing to do with the reality of nature beyond the recreational complex? If they understood the fact that everything they believe in has a history and that, as he says in the Genealogy of Morals, "only that which has no history can be defined," they would understand that all this proud history of searching for the truth is something quite different from what philosophers who have written rule books proclaim. Furthermore these historical changes and developments occur accidentally, for contingent reasons, and have nothing to do with the games, or any one game, shaping itself in accordance with any ultimate game or any given rule book of games given by the wilderness, which is indifferent to what is going on. And there is no basis for the belief that, if we look at the history of the development of these games, we discover some progressive evolution of games towards some higher type. We may be able, like Darwin, to trace historical genealogies, to construct a narrative, but that narrative does not reveal any clear direction or any final goal or any progressive development. The genealogy of games indicates that history is a record of contingent change. The assertion that there is such a thing as progress is simply one more game, one more rule added by inventive minds (who need to believe in progress); it bears no relationship to nature beyond the sports complex. </w:t>
      </w:r>
      <w:proofErr w:type="gramStart"/>
      <w:r w:rsidRPr="00C24876">
        <w:t>Ditto for science.</w:t>
      </w:r>
      <w:proofErr w:type="gramEnd"/>
      <w:r w:rsidRPr="00C24876">
        <w:t xml:space="preserve"> </w:t>
      </w:r>
      <w:r w:rsidRPr="00C24876">
        <w:rPr>
          <w:sz w:val="22"/>
          <w:u w:val="single"/>
        </w:rPr>
        <w:t xml:space="preserve">So long as one is playing on a team, one follows the rules and thus has a sense of what constitutes right and wrong or good and evil conduct in the game, and this awareness is shared by all those carrying out the same </w:t>
      </w:r>
      <w:proofErr w:type="spellStart"/>
      <w:r w:rsidRPr="00C24876">
        <w:rPr>
          <w:sz w:val="22"/>
          <w:u w:val="single"/>
        </w:rPr>
        <w:t>endeavour</w:t>
      </w:r>
      <w:proofErr w:type="spellEnd"/>
      <w:r w:rsidRPr="00C24876">
        <w:rPr>
          <w:sz w:val="22"/>
          <w:u w:val="single"/>
        </w:rPr>
        <w:t>. To pick up the ball in soccer is evil</w:t>
      </w:r>
      <w:r w:rsidRPr="00C24876">
        <w:t xml:space="preserve"> (unless you are the goalie); and to punt the ball while running in American football is permissible but stupid; in Australian football both actions are essential and right. In other words, different cultural communities have different standards of right and wrong conduct. These are determined by the artificial inventions called rule books, one for each game. These rule books have developed the rules historically; thus, they have no permanent status and no claim to privileged access.</w:t>
      </w:r>
    </w:p>
    <w:p w:rsidR="00945424" w:rsidRDefault="00945424" w:rsidP="00945424">
      <w:pPr>
        <w:pStyle w:val="Heading3"/>
      </w:pPr>
      <w:r>
        <w:lastRenderedPageBreak/>
        <w:t>Discourse Shapes Reality</w:t>
      </w:r>
    </w:p>
    <w:p w:rsidR="00945424" w:rsidRPr="00C24876" w:rsidRDefault="00945424" w:rsidP="00945424">
      <w:pPr>
        <w:pStyle w:val="Heading4"/>
        <w:rPr>
          <w:rFonts w:cs="Arial"/>
        </w:rPr>
      </w:pPr>
      <w:r w:rsidRPr="00C24876">
        <w:rPr>
          <w:rFonts w:cs="Arial"/>
          <w:lang w:eastAsia="zh-CN"/>
        </w:rPr>
        <w:t xml:space="preserve">Theoretical thinking concerning security problematizes militarized practices like the “war on drugs” – it constitutes reality </w:t>
      </w:r>
    </w:p>
    <w:p w:rsidR="00945424" w:rsidRPr="00C24876" w:rsidRDefault="00945424" w:rsidP="00945424">
      <w:pPr>
        <w:rPr>
          <w:sz w:val="24"/>
        </w:rPr>
      </w:pPr>
      <w:r w:rsidRPr="00C24876">
        <w:rPr>
          <w:b/>
          <w:sz w:val="24"/>
        </w:rPr>
        <w:t xml:space="preserve">Bilgin, 5 </w:t>
      </w:r>
      <w:r w:rsidRPr="00C24876">
        <w:rPr>
          <w:sz w:val="24"/>
        </w:rPr>
        <w:t xml:space="preserve">– </w:t>
      </w:r>
      <w:r w:rsidRPr="00C24876">
        <w:t xml:space="preserve">Professor of IR, </w:t>
      </w:r>
      <w:proofErr w:type="spellStart"/>
      <w:r w:rsidRPr="00C24876">
        <w:t>Bikent</w:t>
      </w:r>
      <w:proofErr w:type="spellEnd"/>
      <w:r w:rsidRPr="00C24876">
        <w:t xml:space="preserve"> University, </w:t>
      </w:r>
      <w:r w:rsidRPr="00C24876">
        <w:rPr>
          <w:i/>
        </w:rPr>
        <w:t xml:space="preserve">Regional Security </w:t>
      </w:r>
      <w:proofErr w:type="gramStart"/>
      <w:r w:rsidRPr="00C24876">
        <w:rPr>
          <w:i/>
        </w:rPr>
        <w:t>In</w:t>
      </w:r>
      <w:proofErr w:type="gramEnd"/>
      <w:r w:rsidRPr="00C24876">
        <w:rPr>
          <w:i/>
        </w:rPr>
        <w:t xml:space="preserve"> The Middle East A Critical Perspective</w:t>
      </w:r>
      <w:r w:rsidRPr="00C24876">
        <w:t xml:space="preserve">, </w:t>
      </w:r>
      <w:r w:rsidRPr="00C24876">
        <w:rPr>
          <w:color w:val="000000"/>
        </w:rPr>
        <w:t>Page 7</w:t>
      </w:r>
    </w:p>
    <w:p w:rsidR="00945424" w:rsidRPr="00C24876" w:rsidRDefault="00945424" w:rsidP="00945424">
      <w:pPr>
        <w:rPr>
          <w:szCs w:val="20"/>
        </w:rPr>
      </w:pPr>
      <w:r w:rsidRPr="00C24876">
        <w:rPr>
          <w:szCs w:val="20"/>
        </w:rPr>
        <w:t xml:space="preserve">From a critical perspective, </w:t>
      </w:r>
      <w:r w:rsidRPr="003D66E0">
        <w:rPr>
          <w:sz w:val="22"/>
          <w:highlight w:val="red"/>
          <w:u w:val="single"/>
        </w:rPr>
        <w:t>thinking differently about security involves</w:t>
      </w:r>
      <w:r w:rsidRPr="00C24876">
        <w:rPr>
          <w:szCs w:val="20"/>
        </w:rPr>
        <w:t xml:space="preserve">: first, </w:t>
      </w:r>
      <w:r w:rsidRPr="003D66E0">
        <w:rPr>
          <w:sz w:val="22"/>
          <w:highlight w:val="red"/>
          <w:u w:val="single"/>
        </w:rPr>
        <w:t xml:space="preserve">challenging the ways in which security has traditionally been </w:t>
      </w:r>
      <w:proofErr w:type="spellStart"/>
      <w:r w:rsidRPr="003D66E0">
        <w:rPr>
          <w:sz w:val="22"/>
          <w:highlight w:val="red"/>
          <w:u w:val="single"/>
        </w:rPr>
        <w:t>conceptualised</w:t>
      </w:r>
      <w:proofErr w:type="spellEnd"/>
      <w:r w:rsidRPr="003D66E0">
        <w:rPr>
          <w:sz w:val="22"/>
          <w:highlight w:val="red"/>
          <w:u w:val="single"/>
        </w:rPr>
        <w:t xml:space="preserve"> </w:t>
      </w:r>
      <w:r w:rsidRPr="00C24876">
        <w:rPr>
          <w:sz w:val="22"/>
          <w:u w:val="single"/>
        </w:rPr>
        <w:t>by broadening and deepening the concept</w:t>
      </w:r>
      <w:r w:rsidRPr="00C24876">
        <w:rPr>
          <w:szCs w:val="20"/>
        </w:rPr>
        <w:t xml:space="preserve"> and by rejecting the primacy given to the sovereign state as the primary referent for, and agent of, security. </w:t>
      </w:r>
      <w:r w:rsidRPr="003D66E0">
        <w:rPr>
          <w:sz w:val="22"/>
          <w:highlight w:val="red"/>
          <w:u w:val="single"/>
        </w:rPr>
        <w:t xml:space="preserve">Critical approaches </w:t>
      </w:r>
      <w:r w:rsidRPr="00C24876">
        <w:rPr>
          <w:szCs w:val="20"/>
        </w:rPr>
        <w:t xml:space="preserve">also </w:t>
      </w:r>
      <w:proofErr w:type="spellStart"/>
      <w:r w:rsidRPr="003D66E0">
        <w:rPr>
          <w:sz w:val="22"/>
          <w:highlight w:val="red"/>
          <w:u w:val="single"/>
        </w:rPr>
        <w:t>problematise</w:t>
      </w:r>
      <w:proofErr w:type="spellEnd"/>
      <w:r w:rsidRPr="003D66E0">
        <w:rPr>
          <w:sz w:val="22"/>
          <w:highlight w:val="red"/>
          <w:u w:val="single"/>
        </w:rPr>
        <w:t xml:space="preserve"> </w:t>
      </w:r>
      <w:r w:rsidRPr="00C24876">
        <w:rPr>
          <w:szCs w:val="20"/>
        </w:rPr>
        <w:t xml:space="preserve">the </w:t>
      </w:r>
      <w:proofErr w:type="spellStart"/>
      <w:r w:rsidRPr="003D66E0">
        <w:rPr>
          <w:b/>
          <w:sz w:val="22"/>
          <w:highlight w:val="red"/>
          <w:u w:val="single"/>
        </w:rPr>
        <w:t>militarised</w:t>
      </w:r>
      <w:proofErr w:type="spellEnd"/>
      <w:r w:rsidRPr="00C24876">
        <w:t xml:space="preserve"> </w:t>
      </w:r>
      <w:r w:rsidRPr="00C24876">
        <w:rPr>
          <w:szCs w:val="20"/>
        </w:rPr>
        <w:t xml:space="preserve">and zero-sum </w:t>
      </w:r>
      <w:r w:rsidRPr="003D66E0">
        <w:rPr>
          <w:sz w:val="22"/>
          <w:highlight w:val="red"/>
          <w:u w:val="single"/>
        </w:rPr>
        <w:t xml:space="preserve">practices </w:t>
      </w:r>
      <w:r w:rsidRPr="00C24876">
        <w:rPr>
          <w:szCs w:val="20"/>
        </w:rPr>
        <w:t xml:space="preserve">informed by prevailing discourses and call for </w:t>
      </w:r>
      <w:proofErr w:type="spellStart"/>
      <w:r w:rsidRPr="00C24876">
        <w:rPr>
          <w:szCs w:val="20"/>
        </w:rPr>
        <w:t>reconceptualising</w:t>
      </w:r>
      <w:proofErr w:type="spellEnd"/>
      <w:r w:rsidRPr="00C24876">
        <w:rPr>
          <w:szCs w:val="20"/>
        </w:rPr>
        <w:t xml:space="preserve"> practice. Second, thinking differently entails rejecting the conception of theory as a neutral tool, which merely explains social phenomena, and </w:t>
      </w:r>
      <w:proofErr w:type="spellStart"/>
      <w:r w:rsidRPr="00C24876">
        <w:rPr>
          <w:szCs w:val="20"/>
        </w:rPr>
        <w:t>emphasises</w:t>
      </w:r>
      <w:proofErr w:type="spellEnd"/>
      <w:r w:rsidRPr="00C24876">
        <w:rPr>
          <w:szCs w:val="20"/>
        </w:rPr>
        <w:t xml:space="preserve"> the mutually constitutive relationship between theory and practice. That is, </w:t>
      </w:r>
      <w:r w:rsidRPr="003D66E0">
        <w:rPr>
          <w:sz w:val="22"/>
          <w:highlight w:val="red"/>
          <w:u w:val="single"/>
        </w:rPr>
        <w:t>the way</w:t>
      </w:r>
      <w:r w:rsidRPr="003D66E0">
        <w:rPr>
          <w:szCs w:val="20"/>
          <w:highlight w:val="red"/>
        </w:rPr>
        <w:t xml:space="preserve"> </w:t>
      </w:r>
      <w:r w:rsidRPr="00C24876">
        <w:rPr>
          <w:szCs w:val="20"/>
        </w:rPr>
        <w:t>we (</w:t>
      </w:r>
      <w:r w:rsidRPr="003D66E0">
        <w:rPr>
          <w:sz w:val="22"/>
          <w:highlight w:val="red"/>
          <w:u w:val="single"/>
        </w:rPr>
        <w:t>the community of students of security</w:t>
      </w:r>
      <w:r w:rsidRPr="00C24876">
        <w:rPr>
          <w:szCs w:val="20"/>
        </w:rPr>
        <w:t xml:space="preserve">) </w:t>
      </w:r>
      <w:r w:rsidRPr="003D66E0">
        <w:rPr>
          <w:sz w:val="22"/>
          <w:highlight w:val="red"/>
          <w:u w:val="single"/>
        </w:rPr>
        <w:t xml:space="preserve">think and write about security </w:t>
      </w:r>
      <w:r w:rsidRPr="00C24876">
        <w:rPr>
          <w:sz w:val="22"/>
          <w:u w:val="single"/>
        </w:rPr>
        <w:t xml:space="preserve">informs practice; it </w:t>
      </w:r>
      <w:r w:rsidRPr="003D66E0">
        <w:rPr>
          <w:sz w:val="22"/>
          <w:highlight w:val="red"/>
          <w:u w:val="single"/>
        </w:rPr>
        <w:t xml:space="preserve">privileges certain practices whilst </w:t>
      </w:r>
      <w:proofErr w:type="spellStart"/>
      <w:r w:rsidRPr="003D66E0">
        <w:rPr>
          <w:sz w:val="22"/>
          <w:highlight w:val="red"/>
          <w:u w:val="single"/>
        </w:rPr>
        <w:t>marginalising</w:t>
      </w:r>
      <w:proofErr w:type="spellEnd"/>
      <w:r w:rsidRPr="003D66E0">
        <w:rPr>
          <w:sz w:val="22"/>
          <w:highlight w:val="red"/>
          <w:u w:val="single"/>
        </w:rPr>
        <w:t xml:space="preserve"> others, thereby helping </w:t>
      </w:r>
      <w:r w:rsidRPr="003D66E0">
        <w:rPr>
          <w:b/>
          <w:sz w:val="22"/>
          <w:highlight w:val="red"/>
          <w:u w:val="single"/>
        </w:rPr>
        <w:t>constitute</w:t>
      </w:r>
      <w:r w:rsidRPr="003D66E0">
        <w:rPr>
          <w:sz w:val="22"/>
          <w:highlight w:val="red"/>
          <w:u w:val="single"/>
        </w:rPr>
        <w:t xml:space="preserve"> </w:t>
      </w:r>
      <w:r w:rsidRPr="00C24876">
        <w:rPr>
          <w:szCs w:val="20"/>
        </w:rPr>
        <w:t xml:space="preserve">what human beings choose to call </w:t>
      </w:r>
      <w:r w:rsidRPr="003D66E0">
        <w:rPr>
          <w:b/>
          <w:sz w:val="22"/>
          <w:highlight w:val="red"/>
          <w:u w:val="single"/>
        </w:rPr>
        <w:t>'reality'</w:t>
      </w:r>
      <w:r w:rsidRPr="00C24876">
        <w:rPr>
          <w:szCs w:val="20"/>
        </w:rPr>
        <w:t xml:space="preserve">. Theory is itself a form of practice; </w:t>
      </w:r>
      <w:proofErr w:type="spellStart"/>
      <w:r w:rsidRPr="00C24876">
        <w:rPr>
          <w:szCs w:val="20"/>
        </w:rPr>
        <w:t>theorising</w:t>
      </w:r>
      <w:proofErr w:type="spellEnd"/>
      <w:r w:rsidRPr="00C24876">
        <w:rPr>
          <w:szCs w:val="20"/>
        </w:rPr>
        <w:t xml:space="preserve"> is </w:t>
      </w:r>
      <w:proofErr w:type="spellStart"/>
      <w:r w:rsidRPr="00C24876">
        <w:rPr>
          <w:szCs w:val="20"/>
        </w:rPr>
        <w:t>recognised</w:t>
      </w:r>
      <w:proofErr w:type="spellEnd"/>
      <w:r w:rsidRPr="00C24876">
        <w:rPr>
          <w:szCs w:val="20"/>
        </w:rPr>
        <w:t xml:space="preserve"> as a political activity. Finally, adopting a critical approach to security implies adopting an explicitly normative (for some, emancipation-oriented) approach to security in theory and practice.</w:t>
      </w:r>
    </w:p>
    <w:p w:rsidR="00945424" w:rsidRDefault="00945424" w:rsidP="00945424">
      <w:pPr>
        <w:spacing w:after="200" w:line="276" w:lineRule="auto"/>
        <w:rPr>
          <w:rFonts w:asciiTheme="minorHAnsi" w:hAnsiTheme="minorHAnsi"/>
          <w:sz w:val="22"/>
        </w:rPr>
      </w:pPr>
    </w:p>
    <w:p w:rsidR="00945424" w:rsidRPr="00945424" w:rsidRDefault="00945424" w:rsidP="00945424"/>
    <w:sectPr w:rsidR="00945424" w:rsidRPr="00945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E0D" w:rsidRDefault="00384E0D" w:rsidP="005F5576">
      <w:r>
        <w:separator/>
      </w:r>
    </w:p>
  </w:endnote>
  <w:endnote w:type="continuationSeparator" w:id="0">
    <w:p w:rsidR="00384E0D" w:rsidRDefault="00384E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E0D" w:rsidRDefault="00384E0D" w:rsidP="005F5576">
      <w:r>
        <w:separator/>
      </w:r>
    </w:p>
  </w:footnote>
  <w:footnote w:type="continuationSeparator" w:id="0">
    <w:p w:rsidR="00384E0D" w:rsidRDefault="00384E0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4E0D"/>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D66E0"/>
    <w:rsid w:val="003E4831"/>
    <w:rsid w:val="003E48DE"/>
    <w:rsid w:val="003E7E8B"/>
    <w:rsid w:val="003F3030"/>
    <w:rsid w:val="003F47AE"/>
    <w:rsid w:val="004030F1"/>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93FD9"/>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B72B5"/>
    <w:rsid w:val="006C64D4"/>
    <w:rsid w:val="006D222F"/>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49F"/>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45424"/>
    <w:rsid w:val="00953F11"/>
    <w:rsid w:val="009551B3"/>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16C3"/>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45424"/>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945424"/>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945424"/>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94542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94542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454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5424"/>
  </w:style>
  <w:style w:type="character" w:customStyle="1" w:styleId="Heading1Char">
    <w:name w:val="Heading 1 Char"/>
    <w:aliases w:val="Pocket Char"/>
    <w:basedOn w:val="DefaultParagraphFont"/>
    <w:link w:val="Heading1"/>
    <w:uiPriority w:val="1"/>
    <w:rsid w:val="00945424"/>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945424"/>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94542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45424"/>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45424"/>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945424"/>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945424"/>
    <w:rPr>
      <w:b/>
      <w:bCs/>
      <w:sz w:val="24"/>
      <w:u w:val="none"/>
    </w:rPr>
  </w:style>
  <w:style w:type="paragraph" w:styleId="Header">
    <w:name w:val="header"/>
    <w:basedOn w:val="Normal"/>
    <w:link w:val="HeaderChar"/>
    <w:uiPriority w:val="99"/>
    <w:semiHidden/>
    <w:rsid w:val="00945424"/>
    <w:pPr>
      <w:tabs>
        <w:tab w:val="center" w:pos="4680"/>
        <w:tab w:val="right" w:pos="9360"/>
      </w:tabs>
    </w:pPr>
  </w:style>
  <w:style w:type="character" w:customStyle="1" w:styleId="HeaderChar">
    <w:name w:val="Header Char"/>
    <w:basedOn w:val="DefaultParagraphFont"/>
    <w:link w:val="Header"/>
    <w:uiPriority w:val="99"/>
    <w:semiHidden/>
    <w:rsid w:val="00945424"/>
    <w:rPr>
      <w:rFonts w:ascii="Arial" w:hAnsi="Arial"/>
      <w:sz w:val="20"/>
    </w:rPr>
  </w:style>
  <w:style w:type="paragraph" w:styleId="Footer">
    <w:name w:val="footer"/>
    <w:basedOn w:val="Normal"/>
    <w:link w:val="FooterChar"/>
    <w:uiPriority w:val="99"/>
    <w:semiHidden/>
    <w:rsid w:val="00945424"/>
    <w:pPr>
      <w:tabs>
        <w:tab w:val="center" w:pos="4680"/>
        <w:tab w:val="right" w:pos="9360"/>
      </w:tabs>
    </w:pPr>
  </w:style>
  <w:style w:type="character" w:customStyle="1" w:styleId="FooterChar">
    <w:name w:val="Footer Char"/>
    <w:basedOn w:val="DefaultParagraphFont"/>
    <w:link w:val="Footer"/>
    <w:uiPriority w:val="99"/>
    <w:semiHidden/>
    <w:rsid w:val="00945424"/>
    <w:rPr>
      <w:rFonts w:ascii="Arial" w:hAnsi="Arial"/>
      <w:sz w:val="20"/>
    </w:rPr>
  </w:style>
  <w:style w:type="character" w:styleId="Hyperlink">
    <w:name w:val="Hyperlink"/>
    <w:aliases w:val="heading 1 (block title),Important,Read,Internet Link,Card Text"/>
    <w:basedOn w:val="DefaultParagraphFont"/>
    <w:uiPriority w:val="99"/>
    <w:rsid w:val="00945424"/>
    <w:rPr>
      <w:color w:val="auto"/>
      <w:u w:val="none"/>
    </w:rPr>
  </w:style>
  <w:style w:type="character" w:styleId="FollowedHyperlink">
    <w:name w:val="FollowedHyperlink"/>
    <w:basedOn w:val="DefaultParagraphFont"/>
    <w:uiPriority w:val="99"/>
    <w:semiHidden/>
    <w:rsid w:val="00945424"/>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945424"/>
    <w:rPr>
      <w:rFonts w:ascii="Arial" w:eastAsiaTheme="majorEastAsia" w:hAnsi="Arial" w:cstheme="majorBidi"/>
      <w:b/>
      <w:bCs/>
      <w:iCs/>
      <w:sz w:val="24"/>
    </w:rPr>
  </w:style>
  <w:style w:type="paragraph" w:customStyle="1" w:styleId="Analytic">
    <w:name w:val="Analytic"/>
    <w:basedOn w:val="Normal"/>
    <w:qFormat/>
    <w:rsid w:val="00945424"/>
    <w:pPr>
      <w:spacing w:before="200"/>
    </w:pPr>
    <w:rPr>
      <w:b/>
      <w:sz w:val="24"/>
    </w:rPr>
  </w:style>
  <w:style w:type="character" w:customStyle="1" w:styleId="SmallText">
    <w:name w:val="Small Text"/>
    <w:basedOn w:val="DefaultParagraphFont"/>
    <w:uiPriority w:val="1"/>
    <w:rsid w:val="00945424"/>
    <w:rPr>
      <w:rFonts w:ascii="Arial" w:hAnsi="Arial"/>
      <w:sz w:val="16"/>
    </w:rPr>
  </w:style>
  <w:style w:type="paragraph" w:customStyle="1" w:styleId="taggreg">
    <w:name w:val="taggreg"/>
    <w:basedOn w:val="Normal"/>
    <w:qFormat/>
    <w:rsid w:val="00945424"/>
    <w:rPr>
      <w:b/>
      <w:sz w:val="24"/>
    </w:rPr>
  </w:style>
  <w:style w:type="paragraph" w:styleId="Title">
    <w:name w:val="Title"/>
    <w:basedOn w:val="Normal"/>
    <w:next w:val="Normal"/>
    <w:link w:val="TitleChar"/>
    <w:uiPriority w:val="6"/>
    <w:semiHidden/>
    <w:qFormat/>
    <w:rsid w:val="009454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45424"/>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94542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45424"/>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945424"/>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945424"/>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94542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94542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454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5424"/>
  </w:style>
  <w:style w:type="character" w:customStyle="1" w:styleId="Heading1Char">
    <w:name w:val="Heading 1 Char"/>
    <w:aliases w:val="Pocket Char"/>
    <w:basedOn w:val="DefaultParagraphFont"/>
    <w:link w:val="Heading1"/>
    <w:uiPriority w:val="1"/>
    <w:rsid w:val="00945424"/>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945424"/>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94542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45424"/>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45424"/>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945424"/>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945424"/>
    <w:rPr>
      <w:b/>
      <w:bCs/>
      <w:sz w:val="24"/>
      <w:u w:val="none"/>
    </w:rPr>
  </w:style>
  <w:style w:type="paragraph" w:styleId="Header">
    <w:name w:val="header"/>
    <w:basedOn w:val="Normal"/>
    <w:link w:val="HeaderChar"/>
    <w:uiPriority w:val="99"/>
    <w:semiHidden/>
    <w:rsid w:val="00945424"/>
    <w:pPr>
      <w:tabs>
        <w:tab w:val="center" w:pos="4680"/>
        <w:tab w:val="right" w:pos="9360"/>
      </w:tabs>
    </w:pPr>
  </w:style>
  <w:style w:type="character" w:customStyle="1" w:styleId="HeaderChar">
    <w:name w:val="Header Char"/>
    <w:basedOn w:val="DefaultParagraphFont"/>
    <w:link w:val="Header"/>
    <w:uiPriority w:val="99"/>
    <w:semiHidden/>
    <w:rsid w:val="00945424"/>
    <w:rPr>
      <w:rFonts w:ascii="Arial" w:hAnsi="Arial"/>
      <w:sz w:val="20"/>
    </w:rPr>
  </w:style>
  <w:style w:type="paragraph" w:styleId="Footer">
    <w:name w:val="footer"/>
    <w:basedOn w:val="Normal"/>
    <w:link w:val="FooterChar"/>
    <w:uiPriority w:val="99"/>
    <w:semiHidden/>
    <w:rsid w:val="00945424"/>
    <w:pPr>
      <w:tabs>
        <w:tab w:val="center" w:pos="4680"/>
        <w:tab w:val="right" w:pos="9360"/>
      </w:tabs>
    </w:pPr>
  </w:style>
  <w:style w:type="character" w:customStyle="1" w:styleId="FooterChar">
    <w:name w:val="Footer Char"/>
    <w:basedOn w:val="DefaultParagraphFont"/>
    <w:link w:val="Footer"/>
    <w:uiPriority w:val="99"/>
    <w:semiHidden/>
    <w:rsid w:val="00945424"/>
    <w:rPr>
      <w:rFonts w:ascii="Arial" w:hAnsi="Arial"/>
      <w:sz w:val="20"/>
    </w:rPr>
  </w:style>
  <w:style w:type="character" w:styleId="Hyperlink">
    <w:name w:val="Hyperlink"/>
    <w:aliases w:val="heading 1 (block title),Important,Read,Internet Link,Card Text"/>
    <w:basedOn w:val="DefaultParagraphFont"/>
    <w:uiPriority w:val="99"/>
    <w:rsid w:val="00945424"/>
    <w:rPr>
      <w:color w:val="auto"/>
      <w:u w:val="none"/>
    </w:rPr>
  </w:style>
  <w:style w:type="character" w:styleId="FollowedHyperlink">
    <w:name w:val="FollowedHyperlink"/>
    <w:basedOn w:val="DefaultParagraphFont"/>
    <w:uiPriority w:val="99"/>
    <w:semiHidden/>
    <w:rsid w:val="00945424"/>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945424"/>
    <w:rPr>
      <w:rFonts w:ascii="Arial" w:eastAsiaTheme="majorEastAsia" w:hAnsi="Arial" w:cstheme="majorBidi"/>
      <w:b/>
      <w:bCs/>
      <w:iCs/>
      <w:sz w:val="24"/>
    </w:rPr>
  </w:style>
  <w:style w:type="paragraph" w:customStyle="1" w:styleId="Analytic">
    <w:name w:val="Analytic"/>
    <w:basedOn w:val="Normal"/>
    <w:qFormat/>
    <w:rsid w:val="00945424"/>
    <w:pPr>
      <w:spacing w:before="200"/>
    </w:pPr>
    <w:rPr>
      <w:b/>
      <w:sz w:val="24"/>
    </w:rPr>
  </w:style>
  <w:style w:type="character" w:customStyle="1" w:styleId="SmallText">
    <w:name w:val="Small Text"/>
    <w:basedOn w:val="DefaultParagraphFont"/>
    <w:uiPriority w:val="1"/>
    <w:rsid w:val="00945424"/>
    <w:rPr>
      <w:rFonts w:ascii="Arial" w:hAnsi="Arial"/>
      <w:sz w:val="16"/>
    </w:rPr>
  </w:style>
  <w:style w:type="paragraph" w:customStyle="1" w:styleId="taggreg">
    <w:name w:val="taggreg"/>
    <w:basedOn w:val="Normal"/>
    <w:qFormat/>
    <w:rsid w:val="00945424"/>
    <w:rPr>
      <w:b/>
      <w:sz w:val="24"/>
    </w:rPr>
  </w:style>
  <w:style w:type="paragraph" w:styleId="Title">
    <w:name w:val="Title"/>
    <w:basedOn w:val="Normal"/>
    <w:next w:val="Normal"/>
    <w:link w:val="TitleChar"/>
    <w:uiPriority w:val="6"/>
    <w:semiHidden/>
    <w:qFormat/>
    <w:rsid w:val="009454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45424"/>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94542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ir.info/2012/03/27/failed-state-or-failed-label-the-concealing-concept-and-the-case-of-somalia/" TargetMode="Externa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30</Pages>
  <Words>19028</Words>
  <Characters>108465</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2013-12-05T18:10:00Z</dcterms:created>
  <dcterms:modified xsi:type="dcterms:W3CDTF">2013-12-05T18:11:00Z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