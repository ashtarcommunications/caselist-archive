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DD4" w:rsidRDefault="00AC6DD4" w:rsidP="00AC6DD4">
      <w:pPr>
        <w:pStyle w:val="Heading2"/>
      </w:pPr>
      <w:r>
        <w:t>1AC</w:t>
      </w:r>
    </w:p>
    <w:p w:rsidR="00AC6DD4" w:rsidRPr="00F222A9" w:rsidRDefault="00AC6DD4" w:rsidP="00AC6DD4">
      <w:pPr>
        <w:pStyle w:val="Heading3"/>
        <w:rPr>
          <w:rFonts w:cs="Arial"/>
        </w:rPr>
        <w:sectPr w:rsidR="00AC6DD4" w:rsidRPr="00F222A9">
          <w:pgSz w:w="12240" w:h="15840"/>
          <w:pgMar w:top="1440" w:right="1440" w:bottom="1440" w:left="1440" w:header="720" w:footer="720" w:gutter="0"/>
          <w:cols w:space="720"/>
          <w:docGrid w:linePitch="360"/>
        </w:sectPr>
      </w:pPr>
      <w:r w:rsidRPr="00581BB2">
        <w:rPr>
          <w:rFonts w:cs="Arial"/>
        </w:rPr>
        <w:lastRenderedPageBreak/>
        <w:t>1AC</w:t>
      </w:r>
    </w:p>
    <w:p w:rsidR="00AC6DD4" w:rsidRDefault="00AC6DD4" w:rsidP="00AC6DD4">
      <w:pPr>
        <w:pStyle w:val="Analytic"/>
        <w:spacing w:before="0"/>
      </w:pPr>
    </w:p>
    <w:p w:rsidR="00AC6DD4" w:rsidRPr="00581BB2" w:rsidRDefault="00AC6DD4" w:rsidP="00AC6DD4">
      <w:pPr>
        <w:pStyle w:val="Analytic"/>
        <w:spacing w:before="0"/>
      </w:pPr>
      <w:r w:rsidRPr="00581BB2">
        <w:t>A diferentes países los</w:t>
      </w:r>
    </w:p>
    <w:p w:rsidR="00AC6DD4" w:rsidRPr="00581BB2" w:rsidRDefault="00AC6DD4" w:rsidP="00AC6DD4">
      <w:pPr>
        <w:pStyle w:val="Analytic"/>
        <w:spacing w:before="0"/>
      </w:pPr>
      <w:r w:rsidRPr="00581BB2">
        <w:t>Certifican los gringos</w:t>
      </w:r>
    </w:p>
    <w:p w:rsidR="00AC6DD4" w:rsidRPr="00581BB2" w:rsidRDefault="00AC6DD4" w:rsidP="00AC6DD4">
      <w:pPr>
        <w:pStyle w:val="Analytic"/>
        <w:spacing w:before="0"/>
      </w:pPr>
      <w:r w:rsidRPr="00581BB2">
        <w:t>No quieren que exista droga</w:t>
      </w:r>
    </w:p>
    <w:p w:rsidR="00AC6DD4" w:rsidRPr="00581BB2" w:rsidRDefault="00AC6DD4" w:rsidP="00AC6DD4">
      <w:pPr>
        <w:pStyle w:val="Analytic"/>
        <w:spacing w:before="0"/>
      </w:pPr>
      <w:r w:rsidRPr="00581BB2">
        <w:t xml:space="preserve">Pues dicen que es </w:t>
      </w:r>
      <w:proofErr w:type="gramStart"/>
      <w:r w:rsidRPr="00581BB2">
        <w:t>un</w:t>
      </w:r>
      <w:proofErr w:type="gramEnd"/>
      <w:r w:rsidRPr="00581BB2">
        <w:t xml:space="preserve"> peligro</w:t>
      </w:r>
    </w:p>
    <w:p w:rsidR="00AC6DD4" w:rsidRPr="00581BB2" w:rsidRDefault="00AC6DD4" w:rsidP="00AC6DD4">
      <w:pPr>
        <w:pStyle w:val="Analytic"/>
        <w:spacing w:before="0"/>
      </w:pPr>
      <w:r w:rsidRPr="00581BB2">
        <w:t>¿Díganme quien certifica</w:t>
      </w:r>
      <w:bookmarkStart w:id="0" w:name="_GoBack"/>
      <w:bookmarkEnd w:id="0"/>
    </w:p>
    <w:p w:rsidR="00AC6DD4" w:rsidRPr="00581BB2" w:rsidRDefault="00AC6DD4" w:rsidP="00AC6DD4">
      <w:pPr>
        <w:pStyle w:val="Analytic"/>
        <w:spacing w:before="0"/>
      </w:pPr>
      <w:proofErr w:type="gramStart"/>
      <w:r w:rsidRPr="00581BB2">
        <w:t>A los Estados Unidos?</w:t>
      </w:r>
      <w:proofErr w:type="gramEnd"/>
    </w:p>
    <w:p w:rsidR="00AC6DD4" w:rsidRPr="00581BB2" w:rsidRDefault="00AC6DD4" w:rsidP="00AC6DD4">
      <w:pPr>
        <w:pStyle w:val="Analytic"/>
        <w:spacing w:before="0"/>
      </w:pPr>
    </w:p>
    <w:p w:rsidR="00AC6DD4" w:rsidRPr="00581BB2" w:rsidRDefault="00AC6DD4" w:rsidP="00AC6DD4">
      <w:pPr>
        <w:pStyle w:val="Analytic"/>
        <w:spacing w:before="0"/>
      </w:pPr>
      <w:r w:rsidRPr="00581BB2">
        <w:t>Para agarrar a los narcos</w:t>
      </w:r>
    </w:p>
    <w:p w:rsidR="00AC6DD4" w:rsidRPr="00581BB2" w:rsidRDefault="00AC6DD4" w:rsidP="00AC6DD4">
      <w:pPr>
        <w:pStyle w:val="Analytic"/>
        <w:spacing w:before="0"/>
      </w:pPr>
      <w:proofErr w:type="gramStart"/>
      <w:r w:rsidRPr="00581BB2">
        <w:t>México a sido derecho.</w:t>
      </w:r>
      <w:proofErr w:type="gramEnd"/>
    </w:p>
    <w:p w:rsidR="00AC6DD4" w:rsidRPr="00581BB2" w:rsidRDefault="00AC6DD4" w:rsidP="00AC6DD4">
      <w:pPr>
        <w:pStyle w:val="Analytic"/>
        <w:spacing w:before="0"/>
      </w:pPr>
      <w:r w:rsidRPr="00581BB2">
        <w:t xml:space="preserve">Los </w:t>
      </w:r>
      <w:proofErr w:type="gramStart"/>
      <w:r w:rsidRPr="00581BB2">
        <w:t>gringos</w:t>
      </w:r>
      <w:proofErr w:type="gramEnd"/>
      <w:r w:rsidRPr="00581BB2">
        <w:t xml:space="preserve"> compran la coca</w:t>
      </w:r>
    </w:p>
    <w:p w:rsidR="00AC6DD4" w:rsidRPr="00581BB2" w:rsidRDefault="00AC6DD4" w:rsidP="00AC6DD4">
      <w:pPr>
        <w:pStyle w:val="Analytic"/>
        <w:spacing w:before="0"/>
      </w:pPr>
      <w:r w:rsidRPr="00581BB2">
        <w:t>La pagan a cualquier precio.</w:t>
      </w:r>
    </w:p>
    <w:p w:rsidR="00AC6DD4" w:rsidRPr="00581BB2" w:rsidRDefault="00AC6DD4" w:rsidP="00AC6DD4">
      <w:pPr>
        <w:pStyle w:val="Analytic"/>
        <w:spacing w:before="0"/>
      </w:pPr>
      <w:r w:rsidRPr="00581BB2">
        <w:t>No quieren que exista droga</w:t>
      </w:r>
    </w:p>
    <w:p w:rsidR="00AC6DD4" w:rsidRPr="00581BB2" w:rsidRDefault="00AC6DD4" w:rsidP="00AC6DD4">
      <w:pPr>
        <w:pStyle w:val="Analytic"/>
        <w:spacing w:before="0"/>
      </w:pPr>
      <w:r w:rsidRPr="00581BB2">
        <w:t>Pero se dan privilegios</w:t>
      </w:r>
    </w:p>
    <w:p w:rsidR="00AC6DD4" w:rsidRPr="00581BB2" w:rsidRDefault="00AC6DD4" w:rsidP="00AC6DD4">
      <w:pPr>
        <w:pStyle w:val="Analytic"/>
        <w:spacing w:before="0"/>
      </w:pPr>
    </w:p>
    <w:p w:rsidR="00AC6DD4" w:rsidRPr="00581BB2" w:rsidRDefault="00AC6DD4" w:rsidP="00AC6DD4">
      <w:pPr>
        <w:pStyle w:val="Analytic"/>
        <w:spacing w:before="0"/>
      </w:pPr>
      <w:r w:rsidRPr="00581BB2">
        <w:t>Different countries are</w:t>
      </w:r>
    </w:p>
    <w:p w:rsidR="00AC6DD4" w:rsidRPr="00581BB2" w:rsidRDefault="00AC6DD4" w:rsidP="00AC6DD4">
      <w:pPr>
        <w:pStyle w:val="Analytic"/>
        <w:spacing w:before="0"/>
      </w:pPr>
      <w:r w:rsidRPr="00581BB2">
        <w:t>Certified by the gringos</w:t>
      </w:r>
    </w:p>
    <w:p w:rsidR="00AC6DD4" w:rsidRPr="00581BB2" w:rsidRDefault="00AC6DD4" w:rsidP="00AC6DD4">
      <w:pPr>
        <w:pStyle w:val="Analytic"/>
        <w:spacing w:before="0"/>
      </w:pPr>
      <w:r w:rsidRPr="00581BB2">
        <w:t>They do not want drugs there</w:t>
      </w:r>
    </w:p>
    <w:p w:rsidR="00AC6DD4" w:rsidRPr="00581BB2" w:rsidRDefault="00AC6DD4" w:rsidP="00AC6DD4">
      <w:pPr>
        <w:pStyle w:val="Analytic"/>
        <w:spacing w:before="0"/>
      </w:pPr>
      <w:r w:rsidRPr="00581BB2">
        <w:t>For they say that is a danger</w:t>
      </w:r>
    </w:p>
    <w:p w:rsidR="00AC6DD4" w:rsidRPr="00581BB2" w:rsidRDefault="00AC6DD4" w:rsidP="00AC6DD4">
      <w:pPr>
        <w:pStyle w:val="Analytic"/>
        <w:spacing w:before="0"/>
      </w:pPr>
      <w:r w:rsidRPr="00581BB2">
        <w:t>Tell me who certifies</w:t>
      </w:r>
    </w:p>
    <w:p w:rsidR="00AC6DD4" w:rsidRPr="00581BB2" w:rsidRDefault="00AC6DD4" w:rsidP="00AC6DD4">
      <w:pPr>
        <w:pStyle w:val="Analytic"/>
        <w:spacing w:before="0"/>
      </w:pPr>
      <w:proofErr w:type="gramStart"/>
      <w:r w:rsidRPr="00581BB2">
        <w:t>The United States?</w:t>
      </w:r>
      <w:proofErr w:type="gramEnd"/>
    </w:p>
    <w:p w:rsidR="00AC6DD4" w:rsidRPr="00581BB2" w:rsidRDefault="00AC6DD4" w:rsidP="00AC6DD4">
      <w:pPr>
        <w:pStyle w:val="Analytic"/>
        <w:spacing w:before="0"/>
      </w:pPr>
    </w:p>
    <w:p w:rsidR="00AC6DD4" w:rsidRPr="00581BB2" w:rsidRDefault="00AC6DD4" w:rsidP="00AC6DD4">
      <w:pPr>
        <w:pStyle w:val="Analytic"/>
        <w:spacing w:before="0"/>
      </w:pPr>
      <w:r w:rsidRPr="00581BB2">
        <w:t>To catch the narcos</w:t>
      </w:r>
    </w:p>
    <w:p w:rsidR="00AC6DD4" w:rsidRPr="00581BB2" w:rsidRDefault="00AC6DD4" w:rsidP="00AC6DD4">
      <w:pPr>
        <w:pStyle w:val="Analytic"/>
        <w:spacing w:before="0"/>
      </w:pPr>
      <w:r w:rsidRPr="00581BB2">
        <w:t>Mexico has been straight.</w:t>
      </w:r>
    </w:p>
    <w:p w:rsidR="00AC6DD4" w:rsidRPr="00581BB2" w:rsidRDefault="00AC6DD4" w:rsidP="00AC6DD4">
      <w:pPr>
        <w:pStyle w:val="Analytic"/>
        <w:spacing w:before="0"/>
      </w:pPr>
      <w:r w:rsidRPr="00581BB2">
        <w:t>The Americans buy coke</w:t>
      </w:r>
    </w:p>
    <w:p w:rsidR="00AC6DD4" w:rsidRPr="00581BB2" w:rsidRDefault="00AC6DD4" w:rsidP="00AC6DD4">
      <w:pPr>
        <w:pStyle w:val="Analytic"/>
        <w:spacing w:before="0"/>
      </w:pPr>
      <w:r w:rsidRPr="00581BB2">
        <w:t>They pay it at any price.</w:t>
      </w:r>
    </w:p>
    <w:p w:rsidR="00AC6DD4" w:rsidRPr="00581BB2" w:rsidRDefault="00AC6DD4" w:rsidP="00AC6DD4">
      <w:pPr>
        <w:pStyle w:val="Analytic"/>
        <w:spacing w:before="0"/>
      </w:pPr>
      <w:r w:rsidRPr="00581BB2">
        <w:t>They do not want drugs to exist</w:t>
      </w:r>
    </w:p>
    <w:p w:rsidR="00AC6DD4" w:rsidRPr="00581BB2" w:rsidRDefault="00AC6DD4" w:rsidP="00AC6DD4">
      <w:pPr>
        <w:pStyle w:val="Analytic"/>
        <w:spacing w:before="0"/>
        <w:sectPr w:rsidR="00AC6DD4"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AC6DD4" w:rsidRDefault="00AC6DD4" w:rsidP="00AC6DD4"/>
    <w:p w:rsidR="00AC6DD4" w:rsidRPr="00581BB2" w:rsidRDefault="00AC6DD4" w:rsidP="00AC6DD4">
      <w:r w:rsidRPr="00581BB2">
        <w:t>(</w:t>
      </w:r>
      <w:proofErr w:type="gramStart"/>
      <w:r w:rsidRPr="00581BB2">
        <w:t>from</w:t>
      </w:r>
      <w:proofErr w:type="gramEnd"/>
      <w:r w:rsidRPr="00581BB2">
        <w:t xml:space="preserve"> “El General” by Los Tigres del Norte, translation in “Criminals and enemies? The Mexican drug trafficker in official discourse and in narcocorridos” by Alejandro Lajous)</w:t>
      </w:r>
    </w:p>
    <w:p w:rsidR="00AC6DD4" w:rsidRPr="00581BB2" w:rsidRDefault="00AC6DD4" w:rsidP="00AC6DD4">
      <w:pPr>
        <w:pStyle w:val="Heading4"/>
        <w:rPr>
          <w:rFonts w:cs="Arial"/>
        </w:rPr>
      </w:pPr>
      <w:r w:rsidRPr="00581BB2">
        <w:rPr>
          <w:rFonts w:cs="Arial"/>
        </w:rPr>
        <w:t xml:space="preserve">US attitude toward drugs is captured here by Los Tigres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AC6DD4" w:rsidRPr="00581BB2" w:rsidRDefault="00AC6DD4" w:rsidP="00AC6DD4">
      <w:pPr>
        <w:rPr>
          <w:rStyle w:val="StyleStyleBold12pt"/>
        </w:rPr>
      </w:pPr>
      <w:r w:rsidRPr="00581BB2">
        <w:rPr>
          <w:rStyle w:val="StyleStyleBold12pt"/>
        </w:rPr>
        <w:t>Freidersdorf, 13</w:t>
      </w:r>
    </w:p>
    <w:p w:rsidR="00AC6DD4" w:rsidRPr="00581BB2" w:rsidRDefault="00AC6DD4" w:rsidP="00AC6DD4">
      <w:proofErr w:type="gramStart"/>
      <w:r w:rsidRPr="00581BB2">
        <w:t>staff</w:t>
      </w:r>
      <w:proofErr w:type="gramEnd"/>
      <w:r w:rsidRPr="00581BB2">
        <w:t xml:space="preserve"> writer at The Atlantic, where he focuses on politics and national affairs (Conor, “Mexico Is Ready to End Failed Drug-War Policies—Why Isn't the U.S.?,” The Atlantic, 30 April 2013, </w:t>
      </w:r>
      <w:hyperlink r:id="rId11" w:history="1">
        <w:r w:rsidRPr="00581BB2">
          <w:rPr>
            <w:rStyle w:val="Hyperlink"/>
          </w:rPr>
          <w:t>http://www.theatlantic.com/politics/archive/2013/04/mexico-is-ready-to-end-failed-drug-war-policies-why-isnt-the-us/275410/)//bghs-BI</w:t>
        </w:r>
      </w:hyperlink>
    </w:p>
    <w:p w:rsidR="00AC6DD4" w:rsidRPr="00581BB2" w:rsidRDefault="00AC6DD4" w:rsidP="00AC6DD4">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StyleBoldUnderline"/>
          <w:highlight w:val="red"/>
        </w:rPr>
        <w:t>No one had come up with</w:t>
      </w:r>
      <w:r w:rsidRPr="00581BB2">
        <w:t xml:space="preserve"> a quick, realistic </w:t>
      </w:r>
      <w:r w:rsidRPr="00261118">
        <w:rPr>
          <w:sz w:val="22"/>
          <w:highlight w:val="red"/>
          <w:u w:val="single"/>
        </w:rPr>
        <w:t xml:space="preserve">alternative </w:t>
      </w:r>
      <w:r w:rsidRPr="00261118">
        <w:rPr>
          <w:rStyle w:val="StyleBoldUnderline"/>
          <w:highlight w:val="red"/>
        </w:rPr>
        <w:t>to Calderon's</w:t>
      </w:r>
      <w:r w:rsidRPr="00581BB2">
        <w:t xml:space="preserve"> novel </w:t>
      </w:r>
      <w:r w:rsidRPr="00261118">
        <w:rPr>
          <w:rStyle w:val="StyleBold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 xml:space="preserve">Given that Mexicans are the ones dealing with the </w:t>
      </w:r>
      <w:r w:rsidRPr="00581BB2">
        <w:rPr>
          <w:sz w:val="22"/>
          <w:u w:val="single"/>
        </w:rPr>
        <w:lastRenderedPageBreak/>
        <w:t>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AC6DD4" w:rsidRPr="00581BB2" w:rsidRDefault="00AC6DD4" w:rsidP="00AC6DD4">
      <w:pPr>
        <w:pStyle w:val="Heading4"/>
        <w:rPr>
          <w:rFonts w:cs="Arial"/>
        </w:rPr>
      </w:pPr>
      <w:r w:rsidRPr="00581BB2">
        <w:rPr>
          <w:rFonts w:cs="Arial"/>
        </w:rPr>
        <w:t xml:space="preserve">Since </w:t>
      </w:r>
      <w:r>
        <w:rPr>
          <w:rFonts w:cs="Arial"/>
        </w:rPr>
        <w:t>the</w:t>
      </w:r>
      <w:r w:rsidRPr="00581BB2">
        <w:rPr>
          <w:rFonts w:cs="Arial"/>
        </w:rPr>
        <w:t xml:space="preserve"> 1970s, the “war on drugs” has proven a failed initiative, yet it endures; the US-Mexi</w:t>
      </w:r>
      <w:r>
        <w:rPr>
          <w:rFonts w:cs="Arial"/>
        </w:rPr>
        <w:t xml:space="preserve">co border has developed into a </w:t>
      </w:r>
      <w:r w:rsidRPr="00581BB2">
        <w:rPr>
          <w:rFonts w:cs="Arial"/>
        </w:rPr>
        <w:t>space of exception where law is suspended by the sovereign</w:t>
      </w:r>
    </w:p>
    <w:p w:rsidR="00AC6DD4" w:rsidRPr="00581BB2" w:rsidRDefault="00AC6DD4" w:rsidP="00AC6DD4">
      <w:r w:rsidRPr="00581BB2">
        <w:rPr>
          <w:rStyle w:val="StyleStyleBold12pt"/>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AC6DD4" w:rsidRPr="00581BB2" w:rsidRDefault="00AC6DD4" w:rsidP="00AC6DD4">
      <w:pPr>
        <w:rPr>
          <w:rStyle w:val="StyleStyleBold12pt"/>
        </w:rPr>
      </w:pPr>
      <w:r w:rsidRPr="00581BB2">
        <w:t>Juarez,” Cultural Geography, August 2011, http://lindsayparkerdotnet.files.wordpress.com/2012/10/the-making-of-a-space-of-exception.pdf)//bghs-BI</w:t>
      </w:r>
    </w:p>
    <w:p w:rsidR="00AC6DD4" w:rsidRPr="00581BB2" w:rsidRDefault="00AC6DD4" w:rsidP="00AC6DD4">
      <w:r w:rsidRPr="00261118">
        <w:rPr>
          <w:rStyle w:val="StyleBoldUnderline"/>
          <w:highlight w:val="red"/>
        </w:rPr>
        <w:t>The “war on drugs” was introduced into the American lexicon by</w:t>
      </w:r>
      <w:r w:rsidRPr="00581BB2">
        <w:t xml:space="preserve"> Richard </w:t>
      </w:r>
      <w:r w:rsidRPr="00261118">
        <w:rPr>
          <w:rStyle w:val="StyleBoldUnderline"/>
          <w:highlight w:val="red"/>
        </w:rPr>
        <w:t>Nixon</w:t>
      </w:r>
      <w:r w:rsidRPr="00581BB2">
        <w:rPr>
          <w:rStyle w:val="StyleBold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that both emphasized “radical turn[s] from welfarist criminal justice approaches emphasizing rehabilitation and redistribution, towards coercive penal governance</w:t>
      </w:r>
      <w:r w:rsidRPr="00581BB2">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StyleBoldUnderline"/>
          <w:highlight w:val="red"/>
        </w:rPr>
        <w:t>response nationally and internationally</w:t>
      </w:r>
      <w:r w:rsidRPr="00581BB2">
        <w:rPr>
          <w:rStyle w:val="StyleBoldUnderline"/>
        </w:rPr>
        <w:t xml:space="preserve"> from civilians, lawyers, medical professionals, academics, and police enforcement alike </w:t>
      </w:r>
      <w:r w:rsidRPr="00261118">
        <w:rPr>
          <w:rStyle w:val="StyleBoldUnderline"/>
          <w:highlight w:val="red"/>
        </w:rPr>
        <w:t>is that the “war on drugs” is an overwhelming failure</w:t>
      </w:r>
      <w:r w:rsidRPr="00581BB2">
        <w:t xml:space="preserve"> </w:t>
      </w:r>
      <w:r w:rsidRPr="00581BB2">
        <w:rPr>
          <w:rStyle w:val="StyleBold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StyleBoldUnderline"/>
        </w:rPr>
        <w:t xml:space="preserve">The </w:t>
      </w:r>
      <w:r w:rsidRPr="00261118">
        <w:rPr>
          <w:rStyle w:val="StyleBoldUnderline"/>
          <w:highlight w:val="red"/>
        </w:rPr>
        <w:t>passing of NAFTA</w:t>
      </w:r>
      <w:r w:rsidRPr="00581BB2">
        <w:rPr>
          <w:rStyle w:val="StyleBoldUnderline"/>
        </w:rPr>
        <w:t xml:space="preserve"> in 1994 </w:t>
      </w:r>
      <w:r w:rsidRPr="00261118">
        <w:rPr>
          <w:rStyle w:val="StyleBoldUnderline"/>
          <w:highlight w:val="red"/>
        </w:rPr>
        <w:t>made trafficking easier and more efficient</w:t>
      </w:r>
      <w:r w:rsidRPr="00581BB2">
        <w:rPr>
          <w:rStyle w:val="StyleBold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StyleBoldUnderline"/>
          <w:highlight w:val="red"/>
        </w:rPr>
        <w:t>the American border</w:t>
      </w:r>
      <w:r w:rsidRPr="00581BB2">
        <w:t xml:space="preserve">. This strategic location </w:t>
      </w:r>
      <w:r w:rsidRPr="00261118">
        <w:rPr>
          <w:rStyle w:val="StyleBoldUnderline"/>
          <w:highlight w:val="red"/>
        </w:rPr>
        <w:t>is crucial because of</w:t>
      </w:r>
      <w:r w:rsidRPr="00581BB2">
        <w:rPr>
          <w:rStyle w:val="StyleBoldUnderline"/>
        </w:rPr>
        <w:t xml:space="preserve"> the United States’ </w:t>
      </w:r>
      <w:r w:rsidRPr="00261118">
        <w:rPr>
          <w:rStyle w:val="StyleBold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StyleBoldUnderline"/>
        </w:rPr>
        <w:t xml:space="preserve">As Mexico and the United States keep battling drug cartels in what seems an impossible war to win, narcotics are illegally exported into the United States where demand is still high. </w:t>
      </w:r>
      <w:r w:rsidRPr="00261118">
        <w:rPr>
          <w:rStyle w:val="StyleBoldUnderline"/>
          <w:highlight w:val="red"/>
        </w:rPr>
        <w:t>The war on drugs</w:t>
      </w:r>
      <w:r w:rsidRPr="00581BB2">
        <w:t xml:space="preserve"> and resulting turf war in Juarez </w:t>
      </w:r>
      <w:r w:rsidRPr="00261118">
        <w:rPr>
          <w:rStyle w:val="StyleBoldUnderline"/>
          <w:highlight w:val="red"/>
        </w:rPr>
        <w:t>are indicative of a re-configuration of geographies of sovereignty and exceptional space along and beyond the border</w:t>
      </w:r>
      <w:r w:rsidRPr="00581BB2">
        <w:rPr>
          <w:rStyle w:val="StyleBoldUnderline"/>
        </w:rPr>
        <w:t xml:space="preserve">. Sovereign power is </w:t>
      </w:r>
      <w:r w:rsidRPr="00261118">
        <w:rPr>
          <w:rStyle w:val="StyleBoldUnderline"/>
          <w:highlight w:val="red"/>
        </w:rPr>
        <w:t>a key theme to Agamben</w:t>
      </w:r>
      <w:r w:rsidRPr="00261118">
        <w:rPr>
          <w:sz w:val="22"/>
          <w:highlight w:val="red"/>
          <w:u w:val="single"/>
        </w:rPr>
        <w:t>’s Homo Sacer</w:t>
      </w:r>
      <w:r w:rsidRPr="00581BB2">
        <w:rPr>
          <w:sz w:val="22"/>
          <w:u w:val="single"/>
        </w:rPr>
        <w:t>: Sovereign Power and Bare Life</w:t>
      </w:r>
      <w:r w:rsidRPr="00581BB2">
        <w:t xml:space="preserve"> (1998). </w:t>
      </w:r>
      <w:proofErr w:type="gramStart"/>
      <w:r w:rsidRPr="00581BB2">
        <w:t>Translated from “Sacred Man, “homo sacer” refers to a bare life that is stripped of all citizens” rights that can be killed by anyone without punishment.</w:t>
      </w:r>
      <w:proofErr w:type="gramEnd"/>
      <w:r w:rsidRPr="00581BB2">
        <w:t xml:space="preserve"> </w:t>
      </w:r>
      <w:r w:rsidRPr="00261118">
        <w:rPr>
          <w:rStyle w:val="StyleBoldUnderline"/>
          <w:highlight w:val="red"/>
        </w:rPr>
        <w:t>Human life becomes politicized as it becomes dominated by the sovereign’s suspension of juridical order</w:t>
      </w:r>
      <w:r w:rsidRPr="00581BB2">
        <w:rPr>
          <w:rStyle w:val="StyleBoldUnderlin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StyleBold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w:t>
      </w:r>
      <w:r w:rsidRPr="00581BB2">
        <w:lastRenderedPageBreak/>
        <w:t xml:space="preserve">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261118">
        <w:rPr>
          <w:rStyle w:val="StyleBoldUnderline"/>
          <w:highlight w:val="red"/>
        </w:rPr>
        <w:t>ideas of sovereignty have shifted through history and political landscapes</w:t>
      </w:r>
      <w:r w:rsidRPr="00581BB2">
        <w:rPr>
          <w:rStyle w:val="StyleBoldUnderline"/>
        </w:rPr>
        <w:t xml:space="preserve"> including times of civil disobedience, terrorism, war, and globalization, which is </w:t>
      </w:r>
      <w:r w:rsidRPr="00261118">
        <w:rPr>
          <w:rStyle w:val="StyleBoldUnderline"/>
          <w:highlight w:val="red"/>
        </w:rPr>
        <w:t>especially intertwined</w:t>
      </w:r>
      <w:r w:rsidRPr="00581BB2">
        <w:rPr>
          <w:rStyle w:val="StyleBoldUnderline"/>
        </w:rPr>
        <w:t xml:space="preserve"> (geo</w:t>
      </w:r>
      <w:proofErr w:type="gramStart"/>
      <w:r w:rsidRPr="00581BB2">
        <w:rPr>
          <w:rStyle w:val="StyleBoldUnderline"/>
        </w:rPr>
        <w:t>)politically</w:t>
      </w:r>
      <w:proofErr w:type="gramEnd"/>
      <w:r w:rsidRPr="00581BB2">
        <w:rPr>
          <w:rStyle w:val="StyleBoldUnderline"/>
        </w:rPr>
        <w:t xml:space="preserve"> and </w:t>
      </w:r>
      <w:r w:rsidRPr="00261118">
        <w:rPr>
          <w:rStyle w:val="StyleBold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AC6DD4" w:rsidRPr="00581BB2" w:rsidRDefault="00AC6DD4" w:rsidP="00AC6DD4">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AC6DD4" w:rsidRPr="00581BB2" w:rsidRDefault="00AC6DD4" w:rsidP="00AC6DD4">
      <w:pPr>
        <w:rPr>
          <w:rStyle w:val="StyleStyleBold12pt"/>
          <w:b w:val="0"/>
          <w:bCs w:val="0"/>
          <w:sz w:val="20"/>
          <w:u w:val="none"/>
        </w:rPr>
      </w:pPr>
      <w:r w:rsidRPr="00581BB2">
        <w:rPr>
          <w:rStyle w:val="StyleStyleBold12pt"/>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AC6DD4" w:rsidRPr="00581BB2" w:rsidRDefault="00AC6DD4" w:rsidP="00AC6DD4">
      <w:r w:rsidRPr="00581BB2">
        <w:t xml:space="preserve">III. The criminal and the enemy in the official discourse On December 4th, 2006, </w:t>
      </w:r>
      <w:r w:rsidRPr="00581BB2">
        <w:rPr>
          <w:rStyle w:val="StyleBoldUnderline"/>
        </w:rPr>
        <w:t>just three days after assuming the presidency of the Mexican</w:t>
      </w:r>
      <w:r w:rsidRPr="00581BB2">
        <w:t xml:space="preserve"> government, Felipe </w:t>
      </w:r>
      <w:r w:rsidRPr="00261118">
        <w:rPr>
          <w:rStyle w:val="StyleBoldUnderline"/>
          <w:highlight w:val="red"/>
        </w:rPr>
        <w:t>Calderon</w:t>
      </w:r>
      <w:r w:rsidRPr="00581BB2">
        <w:rPr>
          <w:rStyle w:val="StyleBoldUnderline"/>
        </w:rPr>
        <w:t xml:space="preserve"> announced the first deployment of federal forces</w:t>
      </w:r>
      <w:r w:rsidRPr="00581BB2">
        <w:t xml:space="preserve">, Army included, so as to perform police functions in a state: his native state, Michoacan. "Be assured that my government is working hard to win the war against crime" (Calderón, 2011q). With this, </w:t>
      </w:r>
      <w:r w:rsidRPr="00581BB2">
        <w:rPr>
          <w:rStyle w:val="StyleBoldUnderline"/>
        </w:rPr>
        <w:t xml:space="preserve">the President </w:t>
      </w:r>
      <w:r w:rsidRPr="00261118">
        <w:rPr>
          <w:rStyle w:val="StyleBold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StyleBoldUnderline"/>
        </w:rPr>
        <w:t xml:space="preserve">the </w:t>
      </w:r>
      <w:r w:rsidRPr="00261118">
        <w:rPr>
          <w:rStyle w:val="StyleBoldUnderline"/>
          <w:highlight w:val="red"/>
        </w:rPr>
        <w:t>use of war metaphors</w:t>
      </w:r>
      <w:r w:rsidRPr="00581BB2">
        <w:rPr>
          <w:rStyle w:val="StyleBoldUnderline"/>
        </w:rPr>
        <w:t xml:space="preserve"> </w:t>
      </w:r>
      <w:r w:rsidRPr="00261118">
        <w:rPr>
          <w:rStyle w:val="StyleBoldUnderline"/>
          <w:highlight w:val="red"/>
        </w:rPr>
        <w:t>marked the official narrative surrounding</w:t>
      </w:r>
      <w:r w:rsidRPr="00581BB2">
        <w:rPr>
          <w:rStyle w:val="StyleBoldUnderline"/>
        </w:rPr>
        <w:t xml:space="preserve"> crime and </w:t>
      </w:r>
      <w:r w:rsidRPr="00261118">
        <w:rPr>
          <w:rStyle w:val="StyleBoldUnderline"/>
          <w:highlight w:val="red"/>
        </w:rPr>
        <w:t>security</w:t>
      </w:r>
      <w:r w:rsidRPr="00581BB2">
        <w:rPr>
          <w:rStyle w:val="StyleBoldUnderline"/>
        </w:rPr>
        <w:t xml:space="preserve"> throughout</w:t>
      </w:r>
      <w:r w:rsidRPr="00581BB2">
        <w:t xml:space="preserve"> </w:t>
      </w:r>
      <w:proofErr w:type="gramStart"/>
      <w:r w:rsidRPr="00581BB2">
        <w:t xml:space="preserve">the </w:t>
      </w:r>
      <w:r w:rsidRPr="00581BB2">
        <w:rPr>
          <w:rStyle w:val="StyleBoldUnderline"/>
        </w:rPr>
        <w:t>his</w:t>
      </w:r>
      <w:proofErr w:type="gramEnd"/>
      <w:r w:rsidRPr="00581BB2">
        <w:rPr>
          <w:rStyle w:val="StyleBoldUnderline"/>
        </w:rPr>
        <w:t xml:space="preserve"> administration</w:t>
      </w:r>
      <w:r w:rsidRPr="00581BB2">
        <w:t xml:space="preserve">. Since then, </w:t>
      </w:r>
      <w:r w:rsidRPr="00261118">
        <w:rPr>
          <w:rStyle w:val="StyleBoldUnderline"/>
          <w:highlight w:val="red"/>
        </w:rPr>
        <w:t>the government does not pursue common criminals in the fulfillment of</w:t>
      </w:r>
      <w:r w:rsidRPr="00581BB2">
        <w:rPr>
          <w:rStyle w:val="StyleBoldUnderline"/>
        </w:rPr>
        <w:t xml:space="preserve"> police functions or </w:t>
      </w:r>
      <w:r w:rsidRPr="00261118">
        <w:rPr>
          <w:rStyle w:val="StyleBoldUnderline"/>
          <w:highlight w:val="red"/>
        </w:rPr>
        <w:t>law enforcement, but</w:t>
      </w:r>
      <w:r w:rsidRPr="00581BB2">
        <w:rPr>
          <w:rStyle w:val="StyleBoldUnderline"/>
        </w:rPr>
        <w:t xml:space="preserve"> instead </w:t>
      </w:r>
      <w:r w:rsidRPr="00261118">
        <w:rPr>
          <w:rStyle w:val="StyleBoldUnderline"/>
          <w:highlight w:val="red"/>
        </w:rPr>
        <w:t>confronts them in a war</w:t>
      </w:r>
      <w:r w:rsidRPr="00581BB2">
        <w:rPr>
          <w:rStyle w:val="StyleBoldUnderline"/>
        </w:rPr>
        <w:t xml:space="preserve">, for which there will be no truce </w:t>
      </w:r>
      <w:r w:rsidRPr="00261118">
        <w:rPr>
          <w:rStyle w:val="StyleBoldUnderline"/>
          <w:highlight w:val="red"/>
        </w:rPr>
        <w:t>until the enemy is defeated. The war jargon in the war on drugs has dominated the narrative, the political imaginary and the current government policy</w:t>
      </w:r>
      <w:r w:rsidRPr="00581BB2">
        <w:rPr>
          <w:rStyle w:val="StyleBoldUnderline"/>
        </w:rPr>
        <w:t xml:space="preserve">. </w:t>
      </w:r>
      <w:r w:rsidRPr="00581BB2">
        <w:t xml:space="preserve">The war metaphor in the government’s discourse has obvious practical and strategic functions. On the one hand, "(...) </w:t>
      </w:r>
      <w:r w:rsidRPr="00261118">
        <w:rPr>
          <w:rStyle w:val="StyleBoldUnderline"/>
          <w:highlight w:val="red"/>
        </w:rPr>
        <w:t>it is applied to keep justifying</w:t>
      </w:r>
      <w:r w:rsidRPr="00581BB2">
        <w:rPr>
          <w:rStyle w:val="StyleBoldUnderline"/>
        </w:rPr>
        <w:t xml:space="preserve"> the </w:t>
      </w:r>
      <w:r w:rsidRPr="00261118">
        <w:rPr>
          <w:rStyle w:val="StyleBoldUnderline"/>
          <w:highlight w:val="red"/>
        </w:rPr>
        <w:t>use of</w:t>
      </w:r>
      <w:r w:rsidRPr="00581BB2">
        <w:rPr>
          <w:rStyle w:val="StyleBoldUnderline"/>
        </w:rPr>
        <w:t xml:space="preserve"> the </w:t>
      </w:r>
      <w:r w:rsidRPr="00261118">
        <w:rPr>
          <w:rStyle w:val="StyleBoldUnderline"/>
          <w:highlight w:val="red"/>
        </w:rPr>
        <w:t>Armed Forces</w:t>
      </w:r>
      <w:r w:rsidRPr="00581BB2">
        <w:t xml:space="preserve">..." </w:t>
      </w:r>
      <w:proofErr w:type="gramStart"/>
      <w:r w:rsidRPr="00581BB2">
        <w:t>(Miguel Lopez Norzagaray David 2010; 172), one of the building blocks of the security policy for the administration.</w:t>
      </w:r>
      <w:proofErr w:type="gramEnd"/>
      <w:r w:rsidRPr="00581BB2">
        <w:t xml:space="preserve"> On the other hand</w:t>
      </w:r>
      <w:r w:rsidRPr="00581BB2">
        <w:rPr>
          <w:rStyle w:val="StyleBoldUnderline"/>
          <w:u w:val="none"/>
        </w:rPr>
        <w:t xml:space="preserve">, </w:t>
      </w:r>
      <w:r w:rsidRPr="00581BB2">
        <w:rPr>
          <w:rStyle w:val="StyleBoldUnderline"/>
        </w:rPr>
        <w:t>it functions as a rhetorical framework to call for national unity</w:t>
      </w:r>
      <w:r w:rsidRPr="00581BB2">
        <w:t xml:space="preserve">. </w:t>
      </w:r>
      <w:r w:rsidRPr="00261118">
        <w:rPr>
          <w:rStyle w:val="StyleBoldUnderline"/>
          <w:highlight w:val="red"/>
        </w:rPr>
        <w:t>However, it</w:t>
      </w:r>
      <w:r w:rsidRPr="00581BB2">
        <w:t xml:space="preserve"> also </w:t>
      </w:r>
      <w:r w:rsidRPr="00261118">
        <w:rPr>
          <w:rStyle w:val="StyleBoldUnderline"/>
          <w:highlight w:val="red"/>
        </w:rPr>
        <w:t>has consequences</w:t>
      </w:r>
      <w:r w:rsidRPr="00581BB2">
        <w:rPr>
          <w:rStyle w:val="StyleBoldUnderline"/>
        </w:rPr>
        <w:t xml:space="preserve"> that go beyond those that it seemingly seeks</w:t>
      </w:r>
      <w:r w:rsidRPr="00581BB2">
        <w:t xml:space="preserve">. On the one hand, </w:t>
      </w:r>
      <w:r w:rsidRPr="00261118">
        <w:rPr>
          <w:rStyle w:val="StyleBoldUnderline"/>
          <w:highlight w:val="red"/>
        </w:rPr>
        <w:t>it builds up crime and</w:t>
      </w:r>
      <w:r w:rsidRPr="00581BB2">
        <w:t xml:space="preserve"> on the other it </w:t>
      </w:r>
      <w:r w:rsidRPr="00261118">
        <w:rPr>
          <w:rStyle w:val="StyleBold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StyleBoldUnderline"/>
          <w:highlight w:val="red"/>
        </w:rPr>
        <w:t>drug trafficking was framed within a larger enemy</w:t>
      </w:r>
      <w:r w:rsidRPr="00581BB2">
        <w:t xml:space="preserve">, an enemy that is even more sparse than the very same drug trafficking, one </w:t>
      </w:r>
      <w:r w:rsidRPr="00581BB2">
        <w:rPr>
          <w:rStyle w:val="StyleBoldUnderline"/>
        </w:rPr>
        <w:t>ranging from common crime to the organized social structure needed to commit a crime</w:t>
      </w:r>
      <w:r w:rsidRPr="00581BB2">
        <w:t xml:space="preserve">." (Norzagaray Lopez 2010; 229) This section looks to explore how, </w:t>
      </w:r>
      <w:r w:rsidRPr="00261118">
        <w:rPr>
          <w:rStyle w:val="StyleBold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StyleBoldUnderline"/>
        </w:rPr>
        <w:t>establishing in the political imaginary</w:t>
      </w:r>
      <w:r w:rsidRPr="00581BB2">
        <w:t xml:space="preserve">, on which he reflects and builds his discourse, </w:t>
      </w:r>
      <w:r w:rsidRPr="00581BB2">
        <w:rPr>
          <w:rStyle w:val="StyleBoldUnderline"/>
        </w:rPr>
        <w:t>that the criminal fulfills the function of the enemy</w:t>
      </w:r>
      <w:r w:rsidRPr="00581BB2">
        <w:t xml:space="preserve"> (and not only shares his label).11</w:t>
      </w:r>
    </w:p>
    <w:p w:rsidR="00AC6DD4" w:rsidRPr="00581BB2" w:rsidRDefault="00AC6DD4" w:rsidP="00AC6DD4">
      <w:pPr>
        <w:pStyle w:val="Heading4"/>
        <w:rPr>
          <w:rFonts w:cs="Arial"/>
        </w:rPr>
      </w:pPr>
      <w:r w:rsidRPr="00581BB2">
        <w:rPr>
          <w:rFonts w:cs="Arial"/>
        </w:rPr>
        <w:lastRenderedPageBreak/>
        <w:t xml:space="preserve">Politicizing the criminal as the enemy subjects them not to law but unlimited sovereignty, enabling the state to justify sacrifice of the political community </w:t>
      </w:r>
    </w:p>
    <w:p w:rsidR="00AC6DD4" w:rsidRPr="00581BB2" w:rsidRDefault="00AC6DD4" w:rsidP="00AC6DD4">
      <w:r w:rsidRPr="00581BB2">
        <w:rPr>
          <w:rStyle w:val="StyleStyleBold12pt"/>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AC6DD4" w:rsidRPr="00581BB2" w:rsidRDefault="00AC6DD4" w:rsidP="00AC6DD4">
      <w:r w:rsidRPr="00581BB2">
        <w:t xml:space="preserve">II. The criminal and the enemy in the political imaginary8 The </w:t>
      </w:r>
      <w:r w:rsidRPr="00581BB2">
        <w:rPr>
          <w:rStyle w:val="StyleBoldUnderline"/>
        </w:rPr>
        <w:t xml:space="preserve">temptation to label a criminal as an enemy </w:t>
      </w:r>
      <w:r w:rsidRPr="00581BB2">
        <w:t xml:space="preserve">and point him out as "public enemy number 1”, </w:t>
      </w:r>
      <w:r w:rsidRPr="00581BB2">
        <w:rPr>
          <w:rStyle w:val="StyleBoldUnderline"/>
        </w:rPr>
        <w:t>is enormous, especially when the threat he represents is perceived as overwhelming</w:t>
      </w:r>
      <w:r w:rsidRPr="00581BB2">
        <w:t xml:space="preserve">. But the </w:t>
      </w:r>
      <w:r w:rsidRPr="00581BB2">
        <w:rPr>
          <w:rStyle w:val="StyleBoldUnderline"/>
        </w:rPr>
        <w:t>distinction between a criminal and an enemy in the political imaginary</w:t>
      </w:r>
      <w:r w:rsidRPr="00581BB2">
        <w:t xml:space="preserve"> is crucial: it </w:t>
      </w:r>
      <w:r w:rsidRPr="00581BB2">
        <w:rPr>
          <w:rStyle w:val="StyleBold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StyleBoldUnderline"/>
          <w:highlight w:val="red"/>
        </w:rPr>
        <w:t>In the modern political imaginary, the criminal and</w:t>
      </w:r>
      <w:r w:rsidRPr="00581BB2">
        <w:rPr>
          <w:rStyle w:val="StyleBoldUnderline"/>
        </w:rPr>
        <w:t xml:space="preserve"> the </w:t>
      </w:r>
      <w:r w:rsidRPr="00261118">
        <w:rPr>
          <w:rStyle w:val="StyleBoldUnderline"/>
          <w:highlight w:val="red"/>
        </w:rPr>
        <w:t>enemy occupy different spaces</w:t>
      </w:r>
      <w:r w:rsidRPr="00581BB2">
        <w:rPr>
          <w:rStyle w:val="StyleBoldUnderline"/>
        </w:rPr>
        <w:t xml:space="preserve">: </w:t>
      </w:r>
      <w:r w:rsidRPr="00261118">
        <w:rPr>
          <w:rStyle w:val="StyleBoldUnderline"/>
          <w:highlight w:val="red"/>
        </w:rPr>
        <w:t>the criminal faces the law; the enemy faces sovereignty. Law is restricted</w:t>
      </w:r>
      <w:r w:rsidRPr="00581BB2">
        <w:rPr>
          <w:rStyle w:val="StyleBoldUnderline"/>
        </w:rPr>
        <w:t xml:space="preserve">, predetermined, </w:t>
      </w:r>
      <w:r w:rsidRPr="00581BB2">
        <w:t xml:space="preserve">it cannot overturn the rules that it is made up of; </w:t>
      </w:r>
      <w:r w:rsidRPr="00261118">
        <w:rPr>
          <w:rStyle w:val="StyleBoldUnderline"/>
          <w:highlight w:val="red"/>
        </w:rPr>
        <w:t>sovereignty is unlimited</w:t>
      </w:r>
      <w:r w:rsidRPr="00581BB2">
        <w:t xml:space="preserve">, unrestricted, </w:t>
      </w:r>
      <w:r w:rsidRPr="00581BB2">
        <w:rPr>
          <w:rStyle w:val="StyleBoldUnderline"/>
        </w:rPr>
        <w:t>subject only to its ability</w:t>
      </w:r>
      <w:r w:rsidRPr="00581BB2">
        <w:t xml:space="preserve"> to affirm itself. The criminal is not the enemy; the enemy is not the criminal. </w:t>
      </w:r>
      <w:r w:rsidRPr="00261118">
        <w:rPr>
          <w:rStyle w:val="StyleBoldUnderline"/>
          <w:highlight w:val="red"/>
        </w:rPr>
        <w:t>The enemy can be killed but not punished</w:t>
      </w:r>
      <w:r w:rsidRPr="00581BB2">
        <w:t xml:space="preserve">. (…) On the other hand, </w:t>
      </w:r>
      <w:r w:rsidRPr="00261118">
        <w:rPr>
          <w:rStyle w:val="StyleBoldUnderline"/>
          <w:highlight w:val="red"/>
        </w:rPr>
        <w:t>the criminal can be punished but</w:t>
      </w:r>
      <w:r w:rsidRPr="00581BB2">
        <w:t xml:space="preserve">, in most of the West, </w:t>
      </w:r>
      <w:r w:rsidRPr="00581BB2">
        <w:rPr>
          <w:rStyle w:val="StyleBoldUnderline"/>
        </w:rPr>
        <w:t>he can</w:t>
      </w:r>
      <w:r w:rsidRPr="00261118">
        <w:rPr>
          <w:rStyle w:val="StyleBoldUnderline"/>
          <w:highlight w:val="red"/>
        </w:rPr>
        <w:t>not</w:t>
      </w:r>
      <w:r w:rsidRPr="00581BB2">
        <w:rPr>
          <w:rStyle w:val="StyleBoldUnderline"/>
        </w:rPr>
        <w:t xml:space="preserve"> be </w:t>
      </w:r>
      <w:r w:rsidRPr="00261118">
        <w:rPr>
          <w:rStyle w:val="StyleBold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StyleBoldUnderline"/>
        </w:rPr>
        <w:t>The criminal is a citizen, a part of the political community</w:t>
      </w:r>
      <w:r w:rsidRPr="00581BB2">
        <w:t xml:space="preserve">, and therefore enjoys the protection of the very laws which he infringes; </w:t>
      </w:r>
      <w:r w:rsidRPr="00261118">
        <w:rPr>
          <w:rStyle w:val="StyleBold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StyleBoldUnderline"/>
        </w:rPr>
        <w:t>warfare is imagined as a sort of duel: a reciprocal relationship of threat, of killing and being killed</w:t>
      </w:r>
      <w:r w:rsidRPr="00581BB2">
        <w:t xml:space="preserve">. (…) </w:t>
      </w:r>
      <w:r w:rsidRPr="00581BB2">
        <w:rPr>
          <w:rStyle w:val="StyleBoldUnderline"/>
        </w:rPr>
        <w:t xml:space="preserve">This is why </w:t>
      </w:r>
      <w:r w:rsidRPr="00261118">
        <w:rPr>
          <w:rStyle w:val="StyleBoldUnderline"/>
          <w:highlight w:val="red"/>
        </w:rPr>
        <w:t>every war is imagined as “self-defense” by both sides</w:t>
      </w:r>
      <w:r w:rsidRPr="00581BB2">
        <w:rPr>
          <w:rStyle w:val="StyleBold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StyleBoldUnderline"/>
        </w:rPr>
        <w:t>the enemy endows members of the community with an identity: they are</w:t>
      </w:r>
      <w:r w:rsidRPr="00581BB2">
        <w:t xml:space="preserve"> ultimately </w:t>
      </w:r>
      <w:r w:rsidRPr="00581BB2">
        <w:rPr>
          <w:rStyle w:val="StyleBoldUnderline"/>
        </w:rPr>
        <w:t>identified in contrast to the person who is not a member of the political community</w:t>
      </w:r>
      <w:r w:rsidRPr="00581BB2">
        <w:t xml:space="preserve">: the enemy (who is in turn, identified in contrast to the first). </w:t>
      </w:r>
      <w:r w:rsidRPr="00581BB2">
        <w:rPr>
          <w:rStyle w:val="StyleBold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StyleBoldUnderline"/>
          <w:highlight w:val="red"/>
        </w:rPr>
        <w:t>Against the enemy, the state may</w:t>
      </w:r>
      <w:r w:rsidRPr="00581BB2">
        <w:rPr>
          <w:rStyle w:val="StyleBoldUnderline"/>
        </w:rPr>
        <w:t xml:space="preserve"> legitimately </w:t>
      </w:r>
      <w:r w:rsidRPr="00261118">
        <w:rPr>
          <w:rStyle w:val="StyleBoldUnderline"/>
          <w:highlight w:val="red"/>
        </w:rPr>
        <w:t>require sacrifices from us –including our lives</w:t>
      </w:r>
      <w:r w:rsidRPr="00581BB2">
        <w:rPr>
          <w:rStyle w:val="StyleBoldUnderline"/>
        </w:rPr>
        <w:t xml:space="preserve">— so as </w:t>
      </w:r>
      <w:r w:rsidRPr="00261118">
        <w:rPr>
          <w:rStyle w:val="StyleBoldUnderline"/>
          <w:highlight w:val="red"/>
        </w:rPr>
        <w:t>to protect the continuity of the political community</w:t>
      </w:r>
      <w:r w:rsidRPr="00581BB2">
        <w:t xml:space="preserve">. </w:t>
      </w:r>
      <w:r w:rsidRPr="00581BB2">
        <w:rPr>
          <w:rStyle w:val="StyleBold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w:t>
      </w:r>
      <w:r w:rsidRPr="00581BB2">
        <w:lastRenderedPageBreak/>
        <w:t xml:space="preserve">(he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StyleBoldUnderline"/>
          <w:highlight w:val="red"/>
        </w:rPr>
        <w:t>When the criminal is politicized</w:t>
      </w:r>
      <w:r w:rsidRPr="00581BB2">
        <w:rPr>
          <w:rStyle w:val="StyleBoldUnderline"/>
        </w:rPr>
        <w:t xml:space="preserve">, he is mistaken for the enemy; </w:t>
      </w:r>
      <w:r w:rsidRPr="00261118">
        <w:rPr>
          <w:rStyle w:val="StyleBold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StyleBoldUnderline"/>
        </w:rPr>
        <w:t xml:space="preserve">The </w:t>
      </w:r>
      <w:proofErr w:type="gramStart"/>
      <w:r w:rsidRPr="00581BB2">
        <w:rPr>
          <w:rStyle w:val="StyleBoldUnderline"/>
        </w:rPr>
        <w:t>community can</w:t>
      </w:r>
      <w:proofErr w:type="gramEnd"/>
      <w:r w:rsidRPr="00581BB2">
        <w:rPr>
          <w:rStyle w:val="StyleBold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StyleBoldUnderline"/>
          <w:highlight w:val="red"/>
        </w:rPr>
        <w:t>the law disappears</w:t>
      </w:r>
      <w:r w:rsidRPr="00581BB2">
        <w:rPr>
          <w:rStyle w:val="StyleBoldUnderline"/>
        </w:rPr>
        <w:t xml:space="preserve"> and </w:t>
      </w:r>
      <w:r w:rsidRPr="00261118">
        <w:rPr>
          <w:rStyle w:val="StyleBoldUnderline"/>
          <w:highlight w:val="red"/>
        </w:rPr>
        <w:t>all that remains is the contrast of two competing wills in the field of sovereignty</w:t>
      </w:r>
      <w:r w:rsidRPr="00581BB2">
        <w:rPr>
          <w:rStyle w:val="StyleBoldUnderline"/>
        </w:rPr>
        <w:t xml:space="preserve">. That is, in </w:t>
      </w:r>
      <w:r w:rsidRPr="00261118">
        <w:rPr>
          <w:rStyle w:val="StyleBoldUnderline"/>
          <w:highlight w:val="red"/>
        </w:rPr>
        <w:t>a space in which only a civil war can be deployed</w:t>
      </w:r>
      <w:r w:rsidRPr="00581BB2">
        <w:t xml:space="preserve">, no longer a normative system. </w:t>
      </w:r>
    </w:p>
    <w:p w:rsidR="00AC6DD4" w:rsidRPr="00581BB2" w:rsidRDefault="00AC6DD4" w:rsidP="00AC6DD4">
      <w:pPr>
        <w:pStyle w:val="Heading4"/>
        <w:rPr>
          <w:rFonts w:cs="Arial"/>
        </w:rPr>
      </w:pPr>
      <w:r w:rsidRPr="00581BB2">
        <w:rPr>
          <w:rFonts w:cs="Arial"/>
        </w:rPr>
        <w:t>The biopolitical determination of the threshold beyond which life ceases to have juridical value creates the category of a “life devoid of value” which spills over to the biological body of every living being and nullifies value to death</w:t>
      </w:r>
    </w:p>
    <w:p w:rsidR="00AC6DD4" w:rsidRPr="00581BB2" w:rsidRDefault="00AC6DD4" w:rsidP="00AC6DD4">
      <w:r w:rsidRPr="00581BB2">
        <w:rPr>
          <w:rStyle w:val="StyleStyleBold12pt"/>
        </w:rPr>
        <w:t>Agamben, 98</w:t>
      </w:r>
      <w:r w:rsidRPr="00581BB2">
        <w:t xml:space="preserve"> – professor of philosophy at university of Verona (Giorgio, Homo Sacer: Sovereign Power and Bare Life, pg. 139-140)</w:t>
      </w:r>
    </w:p>
    <w:p w:rsidR="00AC6DD4" w:rsidRPr="009C6D65" w:rsidRDefault="00AC6DD4" w:rsidP="00AC6DD4">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vokes disagreement. Nor are we concerned with the radicaliry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to the bare life of homo sacer</w:t>
      </w:r>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exceprio of natural life in the juridical order of the state depends, has done nothing but extend itself in the history of the West and has now— </w:t>
      </w:r>
      <w:r w:rsidRPr="00581BB2">
        <w:rPr>
          <w:rFonts w:ascii="Arial" w:hAnsi="Arial" w:cs="Arial"/>
          <w:sz w:val="22"/>
          <w:u w:val="single"/>
        </w:rPr>
        <w:t xml:space="preserve">in the new biopolitical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AC6DD4" w:rsidRPr="00581BB2" w:rsidRDefault="00AC6DD4" w:rsidP="00AC6DD4">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AC6DD4" w:rsidRPr="00581BB2" w:rsidRDefault="00AC6DD4" w:rsidP="00AC6DD4">
      <w:pPr>
        <w:rPr>
          <w:rStyle w:val="StyleStyleBold12pt"/>
          <w:b w:val="0"/>
          <w:bCs w:val="0"/>
          <w:sz w:val="20"/>
          <w:u w:val="none"/>
        </w:rPr>
      </w:pPr>
      <w:r w:rsidRPr="00581BB2">
        <w:rPr>
          <w:rStyle w:val="StyleStyleBold12pt"/>
        </w:rPr>
        <w:t>Duarte, 5</w:t>
      </w:r>
      <w:r w:rsidRPr="00581BB2">
        <w:t xml:space="preserve"> – professor of Philosophy at Universidade Federal do Paraná (André, “Biopolitics and the dissemination of violence: the Arendtian critique of the present,” April 2005, http://works.bepress.com/cgi/viewcontent.cgi?article=1017&amp;context=andre_duarte)//bghs-BI</w:t>
      </w:r>
    </w:p>
    <w:p w:rsidR="00AC6DD4" w:rsidRDefault="00AC6DD4" w:rsidP="00AC6DD4">
      <w:r w:rsidRPr="00581BB2">
        <w:t xml:space="preserve">These historic transformations have not only brought more violence to the core of the political but have also redefined its character by giving rise to biopolitical violence. As stated, </w:t>
      </w:r>
      <w:r w:rsidRPr="00261118">
        <w:rPr>
          <w:rStyle w:val="StyleBoldUnderline"/>
          <w:highlight w:val="red"/>
        </w:rPr>
        <w:t xml:space="preserve">what characterizes </w:t>
      </w:r>
      <w:r w:rsidRPr="00261118">
        <w:rPr>
          <w:rStyle w:val="StyleBoldUnderline"/>
          <w:highlight w:val="red"/>
        </w:rPr>
        <w:lastRenderedPageBreak/>
        <w:t>biopolitics is</w:t>
      </w:r>
      <w:r w:rsidRPr="00581BB2">
        <w:rPr>
          <w:rStyle w:val="StyleBoldUnderline"/>
        </w:rPr>
        <w:t xml:space="preserve"> a dynamic of</w:t>
      </w:r>
      <w:r w:rsidRPr="00581BB2">
        <w:t xml:space="preserve"> both </w:t>
      </w:r>
      <w:r w:rsidRPr="00261118">
        <w:rPr>
          <w:rStyle w:val="StyleBoldUnderline"/>
          <w:highlight w:val="red"/>
        </w:rPr>
        <w:t>protecting and abandoning life through its inclusion and exclusion from the political</w:t>
      </w:r>
      <w:r w:rsidRPr="00581BB2">
        <w:rPr>
          <w:rStyle w:val="StyleBoldUnderline"/>
        </w:rPr>
        <w:t xml:space="preserve"> and economic </w:t>
      </w:r>
      <w:r w:rsidRPr="00261118">
        <w:rPr>
          <w:rStyle w:val="StyleBoldUnderline"/>
          <w:highlight w:val="red"/>
        </w:rPr>
        <w:t>community</w:t>
      </w:r>
      <w:r w:rsidRPr="00581BB2">
        <w:t xml:space="preserve">. In Arendtian terms, </w:t>
      </w:r>
      <w:r w:rsidRPr="00261118">
        <w:rPr>
          <w:rStyle w:val="StyleBoldUnderline"/>
          <w:highlight w:val="red"/>
        </w:rPr>
        <w:t>the</w:t>
      </w:r>
      <w:r w:rsidRPr="00581BB2">
        <w:rPr>
          <w:rStyle w:val="StyleBoldUnderline"/>
        </w:rPr>
        <w:t xml:space="preserve"> biopolitical d</w:t>
      </w:r>
      <w:r w:rsidRPr="00261118">
        <w:rPr>
          <w:rStyle w:val="StyleBoldUnderline"/>
          <w:highlight w:val="red"/>
        </w:rPr>
        <w:t>anger</w:t>
      </w:r>
      <w:r w:rsidRPr="00581BB2">
        <w:rPr>
          <w:rStyle w:val="StyleBoldUnderline"/>
        </w:rPr>
        <w:t xml:space="preserve"> </w:t>
      </w:r>
      <w:r w:rsidRPr="00261118">
        <w:rPr>
          <w:rStyle w:val="StyleBoldUnderline"/>
          <w:highlight w:val="red"/>
        </w:rPr>
        <w:t>is</w:t>
      </w:r>
      <w:r w:rsidRPr="00581BB2">
        <w:rPr>
          <w:rStyle w:val="StyleBoldUnderline"/>
        </w:rPr>
        <w:t xml:space="preserve"> best described as </w:t>
      </w:r>
      <w:r w:rsidRPr="00261118">
        <w:rPr>
          <w:rStyle w:val="StyleBoldUnderline"/>
          <w:highlight w:val="red"/>
        </w:rPr>
        <w:t>the risk of converting</w:t>
      </w:r>
      <w:r w:rsidRPr="00581BB2">
        <w:rPr>
          <w:rStyle w:val="StyleBoldUnderline"/>
        </w:rPr>
        <w:t xml:space="preserve"> animal laborans </w:t>
      </w:r>
      <w:r w:rsidRPr="00261118">
        <w:rPr>
          <w:rStyle w:val="StyleBoldUnderline"/>
          <w:highlight w:val="red"/>
        </w:rPr>
        <w:t>into Agamben’s homo sacer, the human being who can be put to death</w:t>
      </w:r>
      <w:r w:rsidRPr="00581BB2">
        <w:rPr>
          <w:rStyle w:val="StyleBoldUnderline"/>
        </w:rPr>
        <w:t xml:space="preserve"> by anyone </w:t>
      </w:r>
      <w:r w:rsidRPr="00261118">
        <w:rPr>
          <w:rStyle w:val="StyleBoldUnderline"/>
          <w:highlight w:val="red"/>
        </w:rPr>
        <w:t>and whose killing does not imply any crime</w:t>
      </w:r>
      <w:r w:rsidRPr="00581BB2">
        <w:rPr>
          <w:rStyle w:val="StyleBoldUnderline"/>
        </w:rPr>
        <w:t xml:space="preserve"> whatsoever</w:t>
      </w:r>
      <w:r w:rsidRPr="00581BB2">
        <w:t xml:space="preserve"> 13).  </w:t>
      </w:r>
      <w:r w:rsidRPr="00581BB2">
        <w:rPr>
          <w:rStyle w:val="StyleBoldUnderline"/>
        </w:rPr>
        <w:t>When politics is conceived of as biopolitics</w:t>
      </w:r>
      <w:r w:rsidRPr="00581BB2">
        <w:t xml:space="preserve">, as the task of increasing the life and happiness of the national </w:t>
      </w:r>
      <w:r w:rsidRPr="00581BB2">
        <w:rPr>
          <w:i/>
          <w:iCs/>
        </w:rPr>
        <w:t>animal laborans</w:t>
      </w:r>
      <w:r w:rsidRPr="00581BB2">
        <w:t xml:space="preserve">, </w:t>
      </w:r>
      <w:r w:rsidRPr="00261118">
        <w:rPr>
          <w:rStyle w:val="StyleBoldUnderline"/>
          <w:highlight w:val="red"/>
        </w:rPr>
        <w:t>the nation-state becomes</w:t>
      </w:r>
      <w:r w:rsidRPr="00581BB2">
        <w:rPr>
          <w:rStyle w:val="StyleBoldUnderline"/>
        </w:rPr>
        <w:t xml:space="preserve"> ever more </w:t>
      </w:r>
      <w:r w:rsidRPr="00261118">
        <w:rPr>
          <w:rStyle w:val="StyleBold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StyleBoldUnderline"/>
          <w:highlight w:val="red"/>
        </w:rPr>
        <w:t>extermination camps as the most refined experiments in annihilating</w:t>
      </w:r>
      <w:r w:rsidRPr="00581BB2">
        <w:rPr>
          <w:rStyle w:val="StyleBoldUnderline"/>
        </w:rPr>
        <w:t xml:space="preserve"> the “</w:t>
      </w:r>
      <w:r w:rsidRPr="00261118">
        <w:rPr>
          <w:rStyle w:val="StyleBoldUnderline"/>
          <w:highlight w:val="red"/>
        </w:rPr>
        <w:t>bare life</w:t>
      </w:r>
      <w:r w:rsidRPr="00581BB2">
        <w:rPr>
          <w:rStyle w:val="StyleBoldUnderline"/>
        </w:rPr>
        <w:t>”</w:t>
      </w:r>
      <w:r w:rsidRPr="00581BB2">
        <w:t xml:space="preserve"> of </w:t>
      </w:r>
      <w:r w:rsidRPr="00581BB2">
        <w:rPr>
          <w:i/>
          <w:iCs/>
        </w:rPr>
        <w:t>animal laborans</w:t>
      </w:r>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animal laborans</w:t>
      </w:r>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581BB2">
        <w:rPr>
          <w:i/>
          <w:iCs/>
        </w:rPr>
        <w:t>animal laborans</w:t>
      </w:r>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StyleBoldUnderline"/>
        </w:rPr>
        <w:t>The conversion of homo faber, the human being as creator of durable objects and institutions, into</w:t>
      </w:r>
      <w:r w:rsidRPr="00581BB2">
        <w:t xml:space="preserve"> </w:t>
      </w:r>
      <w:r w:rsidRPr="00581BB2">
        <w:rPr>
          <w:i/>
          <w:iCs/>
        </w:rPr>
        <w:t>animal laborans</w:t>
      </w:r>
      <w:r w:rsidRPr="00581BB2">
        <w:t xml:space="preserve"> and, later on, </w:t>
      </w:r>
      <w:r w:rsidRPr="00581BB2">
        <w:rPr>
          <w:rStyle w:val="StyleBoldUnderline"/>
        </w:rPr>
        <w:t>into homo sacer,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StyleBoldUnderline"/>
          <w:highlight w:val="red"/>
        </w:rPr>
        <w:t>simultaneous protection and destruction of life was</w:t>
      </w:r>
      <w:r w:rsidRPr="00581BB2">
        <w:rPr>
          <w:rStyle w:val="StyleBoldUnderline"/>
        </w:rPr>
        <w:t xml:space="preserve"> also </w:t>
      </w:r>
      <w:r w:rsidRPr="00261118">
        <w:rPr>
          <w:rStyle w:val="StyleBoldUnderline"/>
          <w:highlight w:val="red"/>
        </w:rPr>
        <w:t>at the core of the two World Wars</w:t>
      </w:r>
      <w:r w:rsidRPr="00581BB2">
        <w:rPr>
          <w:rStyle w:val="StyleBold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animal laborans</w:t>
      </w:r>
      <w:r w:rsidRPr="00581BB2">
        <w:t xml:space="preserve">. According to Agamben, </w:t>
      </w:r>
      <w:r w:rsidRPr="00581BB2">
        <w:rPr>
          <w:rStyle w:val="StyleBoldUnderline"/>
        </w:rPr>
        <w:t>since our contemporary politics recognizes no other value than life</w:t>
      </w:r>
      <w:r w:rsidRPr="00581BB2">
        <w:t xml:space="preserve">, Nazism and fascism, that is, </w:t>
      </w:r>
      <w:r w:rsidRPr="00581BB2">
        <w:rPr>
          <w:rStyle w:val="StyleBoldUnderline"/>
        </w:rPr>
        <w:t>regimes which have taken bare life as their supreme political criterion are bound to remain standing temptations</w:t>
      </w:r>
      <w:r w:rsidRPr="00581BB2">
        <w:t xml:space="preserve"> 16).  Finally, it is obvious that </w:t>
      </w:r>
      <w:r w:rsidRPr="00581BB2">
        <w:rPr>
          <w:rStyle w:val="StyleBoldUnderline"/>
        </w:rPr>
        <w:t xml:space="preserve">this same </w:t>
      </w:r>
      <w:r w:rsidRPr="00261118">
        <w:rPr>
          <w:rStyle w:val="StyleBoldUnderline"/>
          <w:highlight w:val="red"/>
        </w:rPr>
        <w:t>logic of promoting and annihilating life persists</w:t>
      </w:r>
      <w:r w:rsidRPr="00581BB2">
        <w:t xml:space="preserve"> both in post-industrial and in underdeveloped countries, inasmuch as </w:t>
      </w:r>
      <w:r w:rsidRPr="00261118">
        <w:rPr>
          <w:rStyle w:val="StyleBoldUnderline"/>
          <w:highlight w:val="red"/>
        </w:rPr>
        <w:t>economic growth depends on</w:t>
      </w:r>
      <w:r w:rsidRPr="00581BB2">
        <w:rPr>
          <w:rStyle w:val="StyleBoldUnderline"/>
        </w:rPr>
        <w:t xml:space="preserve"> the increase of unemployment and on many forms of </w:t>
      </w:r>
      <w:r w:rsidRPr="00261118">
        <w:rPr>
          <w:rStyle w:val="StyleBoldUnderline"/>
          <w:highlight w:val="red"/>
        </w:rPr>
        <w:t>political exclusion. When politics is reduced to the tasks of administering</w:t>
      </w:r>
      <w:r w:rsidRPr="00581BB2">
        <w:rPr>
          <w:rStyle w:val="StyleBoldUnderline"/>
        </w:rPr>
        <w:t xml:space="preserve">, preserving and promoting the </w:t>
      </w:r>
      <w:r w:rsidRPr="00261118">
        <w:rPr>
          <w:rStyle w:val="StyleBoldUnderline"/>
          <w:highlight w:val="red"/>
        </w:rPr>
        <w:t>life</w:t>
      </w:r>
      <w:r w:rsidRPr="00581BB2">
        <w:rPr>
          <w:rStyle w:val="StyleBoldUnderline"/>
        </w:rPr>
        <w:t xml:space="preserve"> and happiness of animal laborans </w:t>
      </w:r>
      <w:r w:rsidRPr="00261118">
        <w:rPr>
          <w:rStyle w:val="StyleBoldUnderline"/>
          <w:highlight w:val="red"/>
        </w:rPr>
        <w:t>it ceases to matter that</w:t>
      </w:r>
      <w:r w:rsidRPr="00581BB2">
        <w:rPr>
          <w:rStyle w:val="StyleBoldUnderline"/>
        </w:rPr>
        <w:t xml:space="preserve"> those </w:t>
      </w:r>
      <w:r w:rsidRPr="00261118">
        <w:rPr>
          <w:rStyle w:val="StyleBoldUnderline"/>
          <w:highlight w:val="red"/>
        </w:rPr>
        <w:t>objectives require</w:t>
      </w:r>
      <w:r w:rsidRPr="00581BB2">
        <w:rPr>
          <w:rStyle w:val="StyleBoldUnderline"/>
        </w:rPr>
        <w:t xml:space="preserve"> increasingly </w:t>
      </w:r>
      <w:r w:rsidRPr="00261118">
        <w:rPr>
          <w:rStyle w:val="StyleBold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animal laborans</w:t>
      </w:r>
      <w:r w:rsidRPr="00581BB2">
        <w:t>.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w:t>
      </w:r>
      <w:r w:rsidRPr="00581BB2">
        <w:lastRenderedPageBreak/>
        <w:t xml:space="preserve">social, political and economic apartheid. In short, </w:t>
      </w:r>
      <w:r w:rsidRPr="00261118">
        <w:rPr>
          <w:rStyle w:val="StyleBoldUnderline"/>
          <w:highlight w:val="red"/>
        </w:rPr>
        <w:t>states</w:t>
      </w:r>
      <w:r w:rsidRPr="00581BB2">
        <w:rPr>
          <w:rStyle w:val="StyleBoldUnderline"/>
        </w:rPr>
        <w:t xml:space="preserve"> permit themselves to </w:t>
      </w:r>
      <w:r w:rsidRPr="00261118">
        <w:rPr>
          <w:rStyle w:val="StyleBoldUnderline"/>
          <w:highlight w:val="red"/>
        </w:rPr>
        <w:t>impose physical and structural violence against individuals</w:t>
      </w:r>
      <w:r w:rsidRPr="00581BB2">
        <w:rPr>
          <w:rStyle w:val="StyleBoldUnderline"/>
        </w:rPr>
        <w:t xml:space="preserve"> and regimes</w:t>
      </w:r>
      <w:r w:rsidRPr="00581BB2">
        <w:t xml:space="preserve"> (‘rogue states’ 18</w:t>
      </w:r>
      <w:proofErr w:type="gramStart"/>
      <w:r w:rsidRPr="00581BB2">
        <w:t>) )</w:t>
      </w:r>
      <w:proofErr w:type="gramEnd"/>
      <w:r w:rsidRPr="00581BB2">
        <w:t xml:space="preserve"> </w:t>
      </w:r>
      <w:r w:rsidRPr="00261118">
        <w:rPr>
          <w:rStyle w:val="StyleBold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StyleBoldUnderline"/>
          <w:highlight w:val="red"/>
        </w:rPr>
        <w:t>it is</w:t>
      </w:r>
      <w:r w:rsidRPr="00581BB2">
        <w:rPr>
          <w:rStyle w:val="StyleBoldUnderline"/>
        </w:rPr>
        <w:t xml:space="preserve"> not only possible, but also </w:t>
      </w:r>
      <w:r w:rsidRPr="00261118">
        <w:rPr>
          <w:rStyle w:val="StyleBoldUnderline"/>
          <w:highlight w:val="red"/>
        </w:rPr>
        <w:t>necessary, that people</w:t>
      </w:r>
      <w:r w:rsidRPr="00581BB2">
        <w:rPr>
          <w:rStyle w:val="StyleBoldUnderline"/>
        </w:rPr>
        <w:t xml:space="preserve"> themselves </w:t>
      </w:r>
      <w:r w:rsidRPr="00261118">
        <w:rPr>
          <w:rStyle w:val="StyleBold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StyleBold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581BB2">
        <w:rPr>
          <w:i/>
          <w:iCs/>
        </w:rPr>
        <w:t>animal laborans</w:t>
      </w:r>
      <w:r w:rsidRPr="00581BB2">
        <w:t xml:space="preserve">.  To talk about a process of human consumption is not to speak metaphorically but literally. </w:t>
      </w:r>
      <w:r w:rsidRPr="00581BB2">
        <w:rPr>
          <w:rStyle w:val="StyleBoldUnderline"/>
        </w:rPr>
        <w:t>Heidegger</w:t>
      </w:r>
      <w:r w:rsidRPr="00581BB2">
        <w:t xml:space="preserve"> had realized this in his notes written during the late thirties, later published under the title of Overcoming Metaphysics. He </w:t>
      </w:r>
      <w:r w:rsidRPr="00581BB2">
        <w:rPr>
          <w:rStyle w:val="StyleBoldUnderline"/>
        </w:rPr>
        <w:t>claimed that the difference between war and peace had already been blurred in a society</w:t>
      </w:r>
      <w:r w:rsidRPr="00581BB2">
        <w:t xml:space="preserve"> in which “metaphysical man [human], the animal rationale, gets fixed as the labouring animal,” so that “labour is now reaching the metaphysical rank of the unconditional objectification of everything present.” 24)  Heidegger argued that </w:t>
      </w:r>
      <w:r w:rsidRPr="00581BB2">
        <w:rPr>
          <w:rStyle w:val="StyleBoldUnderline"/>
        </w:rPr>
        <w:t xml:space="preserve">once the world becomes fully determined by the “circularity of consumption for the sake of consumption” it is at the brink of becoming an ‘unworld’ </w:t>
      </w:r>
      <w:r w:rsidRPr="00581BB2">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261118">
        <w:rPr>
          <w:rStyle w:val="StyleBoldUnderline"/>
          <w:highlight w:val="red"/>
        </w:rPr>
        <w:t>The human being as</w:t>
      </w:r>
      <w:r w:rsidRPr="00581BB2">
        <w:t xml:space="preserve"> </w:t>
      </w:r>
      <w:r w:rsidRPr="00581BB2">
        <w:rPr>
          <w:i/>
          <w:iCs/>
        </w:rPr>
        <w:t>animal laborans</w:t>
      </w:r>
      <w:r w:rsidRPr="00581BB2">
        <w:t xml:space="preserve"> (Arendt), as </w:t>
      </w:r>
      <w:r w:rsidRPr="00261118">
        <w:rPr>
          <w:rStyle w:val="StyleBoldUnderline"/>
          <w:highlight w:val="red"/>
        </w:rPr>
        <w:t>homo sacer</w:t>
      </w:r>
      <w:r w:rsidRPr="00581BB2">
        <w:t xml:space="preserve"> (Agamben), as an ‘item of the reserve fund’ (Heidegger) – all </w:t>
      </w:r>
      <w:r w:rsidRPr="00261118">
        <w:rPr>
          <w:rStyle w:val="StyleBoldUnderline"/>
          <w:highlight w:val="red"/>
        </w:rPr>
        <w:t>describe the</w:t>
      </w:r>
      <w:r w:rsidRPr="00581BB2">
        <w:t xml:space="preserve"> same </w:t>
      </w:r>
      <w:r w:rsidRPr="00261118">
        <w:rPr>
          <w:rStyle w:val="StyleBoldUnderline"/>
          <w:highlight w:val="red"/>
        </w:rPr>
        <w:t>process</w:t>
      </w:r>
      <w:r w:rsidRPr="00581BB2">
        <w:rPr>
          <w:rStyle w:val="StyleBoldUnderline"/>
        </w:rPr>
        <w:t xml:space="preserve"> of dehumanisation </w:t>
      </w:r>
      <w:r w:rsidRPr="00261118">
        <w:rPr>
          <w:rStyle w:val="StyleBoldUnderline"/>
          <w:highlight w:val="red"/>
        </w:rPr>
        <w:t>whereby humankind is reduced to the bare fact of being alive, with no further qualifications</w:t>
      </w:r>
      <w:r w:rsidRPr="00581BB2">
        <w:t xml:space="preserve">. As argued by Agamben, </w:t>
      </w:r>
      <w:r w:rsidRPr="00581BB2">
        <w:rPr>
          <w:rStyle w:val="StyleBoldUnderline"/>
        </w:rPr>
        <w:t>when it becomes impossible to differentiate between biós and zóe</w:t>
      </w:r>
      <w:r w:rsidRPr="00581BB2">
        <w:t xml:space="preserve">, that is, </w:t>
      </w:r>
      <w:r w:rsidRPr="00581BB2">
        <w:rPr>
          <w:rStyle w:val="StyleBoldUnderline"/>
        </w:rPr>
        <w:t>when bare life is transformed into a qualified or specific ‘form of life,’ we face the emergence of a biopolitical epoch</w:t>
      </w:r>
      <w:r w:rsidRPr="00581BB2">
        <w:t xml:space="preserve"> 27).  When states promote the animalisation of man by policies that aim at both protecting and destroying human life, we can interpret this in terms of the widespread presence of the homo sacer in our world: “</w:t>
      </w:r>
      <w:r w:rsidRPr="00581BB2">
        <w:rPr>
          <w:rStyle w:val="StyleBoldUnderline"/>
        </w:rPr>
        <w:t>If it is true that the figure proposed by our age is that of an unsacrificeable life that has nevertheless become capable of being killed to an unprecedented degree</w:t>
      </w:r>
      <w:r w:rsidRPr="00581BB2">
        <w:t xml:space="preserve">, then the bare life of homo sacer concerns us in a special way… If today there is no longer any one clear figure of the sacred man, it is </w:t>
      </w:r>
      <w:r w:rsidRPr="00581BB2">
        <w:rPr>
          <w:rStyle w:val="StyleBoldUnderline"/>
        </w:rPr>
        <w:t>perhaps because we are all virtually homines sacri</w:t>
      </w:r>
      <w:r w:rsidRPr="00581BB2">
        <w:t xml:space="preserve">.” 28) Investigating changes in the way power was conceived of and exercised at the turn of the nineteenth century, </w:t>
      </w:r>
      <w:r w:rsidRPr="00581BB2">
        <w:rPr>
          <w:rStyle w:val="StyleBoldUnderline"/>
        </w:rPr>
        <w:t>Foucault realized that when life turned out to be a constitutive political element, managed, calculated, and normalized by means of biopolitics, political strategies soon became murderous</w:t>
      </w:r>
      <w:r w:rsidRPr="00581BB2">
        <w:t xml:space="preserve">. Paradoxically, </w:t>
      </w:r>
      <w:r w:rsidRPr="00261118">
        <w:rPr>
          <w:rStyle w:val="StyleBoldUnderline"/>
          <w:highlight w:val="red"/>
        </w:rPr>
        <w:t>when the Sovereign’s prerogative</w:t>
      </w:r>
      <w:r w:rsidRPr="00581BB2">
        <w:rPr>
          <w:rStyle w:val="StyleBoldUnderline"/>
        </w:rPr>
        <w:t xml:space="preserve"> ceased to be simply that of imposing violent death, and </w:t>
      </w:r>
      <w:r w:rsidRPr="00261118">
        <w:rPr>
          <w:rStyle w:val="StyleBold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StyleBoldUnderline"/>
        </w:rPr>
        <w:t xml:space="preserve">enmity ceased to be political and came to be seen biologically: </w:t>
      </w:r>
      <w:r w:rsidRPr="00261118">
        <w:rPr>
          <w:rStyle w:val="StyleBoldUnderline"/>
          <w:highlight w:val="red"/>
        </w:rPr>
        <w:t>it is not enough to defeat the enemy; it must be exterminated as a danger to the</w:t>
      </w:r>
      <w:r w:rsidRPr="00581BB2">
        <w:rPr>
          <w:rStyle w:val="StyleBoldUnderline"/>
        </w:rPr>
        <w:t xml:space="preserve"> health of the race, people or </w:t>
      </w:r>
      <w:r w:rsidRPr="00261118">
        <w:rPr>
          <w:rStyle w:val="StyleBoldUnderline"/>
          <w:highlight w:val="red"/>
        </w:rPr>
        <w:t>community</w:t>
      </w:r>
      <w:r w:rsidRPr="00581BB2">
        <w:t xml:space="preserve">. </w:t>
      </w:r>
      <w:r w:rsidRPr="00581BB2">
        <w:lastRenderedPageBreak/>
        <w:t>Thus Foucault on the formation of the modern biopolitical paradigm at the end of the nineteenth century</w:t>
      </w:r>
      <w:proofErr w:type="gramStart"/>
      <w:r w:rsidRPr="00581BB2">
        <w:t>:…</w:t>
      </w:r>
      <w:proofErr w:type="gramEnd"/>
      <w:r w:rsidRPr="00581BB2">
        <w:rPr>
          <w:rStyle w:val="StyleBold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261118">
        <w:rPr>
          <w:rStyle w:val="StyleBoldUnderline"/>
          <w:highlight w:val="red"/>
        </w:rPr>
        <w:t>Wars</w:t>
      </w:r>
      <w:r w:rsidRPr="00581BB2">
        <w:rPr>
          <w:rStyle w:val="StyleBoldUnderline"/>
        </w:rPr>
        <w:t xml:space="preserve"> are no longer waged in the name of a sovereign who must be defended; they </w:t>
      </w:r>
      <w:r w:rsidRPr="00261118">
        <w:rPr>
          <w:rStyle w:val="StyleBoldUnderline"/>
          <w:highlight w:val="red"/>
        </w:rPr>
        <w:t>are waged on behalf of the existence of everyone</w:t>
      </w:r>
      <w:r w:rsidRPr="00581BB2">
        <w:rPr>
          <w:rStyle w:val="StyleBold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StyleBoldUnderline"/>
        </w:rPr>
        <w:t>as the technology of wars have caused them to tend increasingly toward all-out destruction</w:t>
      </w:r>
      <w:r w:rsidRPr="00581BB2">
        <w:t xml:space="preserve">, the </w:t>
      </w:r>
      <w:r w:rsidRPr="00581BB2">
        <w:rPr>
          <w:rStyle w:val="StyleBoldUnderline"/>
        </w:rPr>
        <w:t>decision that initiates them</w:t>
      </w:r>
      <w:r w:rsidRPr="00581BB2">
        <w:t xml:space="preserve"> and the one that terminates them </w:t>
      </w:r>
      <w:r w:rsidRPr="00581BB2">
        <w:rPr>
          <w:rStyle w:val="StyleBoldUnderline"/>
        </w:rPr>
        <w:t>are</w:t>
      </w:r>
      <w:r w:rsidRPr="00581BB2">
        <w:t xml:space="preserve"> in fact </w:t>
      </w:r>
      <w:r w:rsidRPr="00581BB2">
        <w:rPr>
          <w:rStyle w:val="StyleBoldUnderline"/>
        </w:rPr>
        <w:t>increasingly informed by the</w:t>
      </w:r>
      <w:r w:rsidRPr="00581BB2">
        <w:t xml:space="preserve"> naked </w:t>
      </w:r>
      <w:r w:rsidRPr="00581BB2">
        <w:rPr>
          <w:rStyle w:val="StyleBoldUnderline"/>
        </w:rPr>
        <w:t xml:space="preserve">question of survival. </w:t>
      </w:r>
      <w:r w:rsidRPr="00261118">
        <w:rPr>
          <w:rStyle w:val="StyleBoldUnderline"/>
          <w:highlight w:val="red"/>
        </w:rPr>
        <w:t>The atomic situation is now at the end of point</w:t>
      </w:r>
      <w:r w:rsidRPr="00581BB2">
        <w:rPr>
          <w:rStyle w:val="StyleBoldUnderline"/>
        </w:rPr>
        <w:t xml:space="preserve"> of this process: </w:t>
      </w:r>
      <w:r w:rsidRPr="00261118">
        <w:rPr>
          <w:rStyle w:val="StyleBoldUnderline"/>
          <w:highlight w:val="red"/>
        </w:rPr>
        <w:t>the power to expose a whole population to death is the underside of</w:t>
      </w:r>
      <w:r w:rsidRPr="00581BB2">
        <w:rPr>
          <w:rStyle w:val="StyleBoldUnderline"/>
        </w:rPr>
        <w:t xml:space="preserve"> the </w:t>
      </w:r>
      <w:r w:rsidRPr="00261118">
        <w:rPr>
          <w:rStyle w:val="StyleBoldUnderline"/>
          <w:highlight w:val="red"/>
        </w:rPr>
        <w:t>power to guarantee</w:t>
      </w:r>
      <w:r w:rsidRPr="00581BB2">
        <w:rPr>
          <w:rStyle w:val="StyleBoldUnderline"/>
        </w:rPr>
        <w:t xml:space="preserve"> an individual’s </w:t>
      </w:r>
      <w:r w:rsidRPr="00261118">
        <w:rPr>
          <w:rStyle w:val="StyleBoldUnderline"/>
          <w:highlight w:val="red"/>
        </w:rPr>
        <w:t>continued existence</w:t>
      </w:r>
      <w:r w:rsidRPr="00581BB2">
        <w:rPr>
          <w:rStyle w:val="StyleBold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StyleBoldUnderline"/>
          <w:highlight w:val="red"/>
        </w:rPr>
        <w:t>we must think and act</w:t>
      </w:r>
      <w:r w:rsidRPr="00581BB2">
        <w:rPr>
          <w:rStyle w:val="StyleBoldUnderline"/>
        </w:rPr>
        <w:t xml:space="preserve"> politically </w:t>
      </w:r>
      <w:r w:rsidRPr="00261118">
        <w:rPr>
          <w:rStyle w:val="StyleBoldUnderline"/>
          <w:highlight w:val="red"/>
        </w:rPr>
        <w:t>without constraining</w:t>
      </w:r>
      <w:r w:rsidRPr="00581BB2">
        <w:rPr>
          <w:rStyle w:val="StyleBoldUnderline"/>
        </w:rPr>
        <w:t xml:space="preserve"> our thinking and acting </w:t>
      </w:r>
      <w:r w:rsidRPr="00261118">
        <w:rPr>
          <w:rStyle w:val="StyleBoldUnderline"/>
          <w:highlight w:val="red"/>
        </w:rPr>
        <w:t>in terms of some pre-defined understanding of what politics ‘is’ or ‘should’ be</w:t>
      </w:r>
      <w:r w:rsidRPr="00581BB2">
        <w:t xml:space="preserve">. In other words, I believe that </w:t>
      </w:r>
      <w:r w:rsidRPr="00581BB2">
        <w:rPr>
          <w:rStyle w:val="StyleBold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261118">
        <w:rPr>
          <w:rStyle w:val="StyleBoldUnderline"/>
          <w:highlight w:val="red"/>
        </w:rPr>
        <w:t>there are</w:t>
      </w:r>
      <w:r w:rsidRPr="00581BB2">
        <w:t xml:space="preserve"> also </w:t>
      </w:r>
      <w:r w:rsidRPr="00261118">
        <w:rPr>
          <w:rStyle w:val="StyleBoldUnderline"/>
          <w:highlight w:val="red"/>
        </w:rPr>
        <w:t>actions in which ethical openness towards otherness becomes political</w:t>
      </w:r>
      <w:r w:rsidRPr="00581BB2">
        <w:rPr>
          <w:rStyle w:val="StyleBoldUnderline"/>
        </w:rPr>
        <w:t xml:space="preserve">: small and rather inconspicuous actions of acknowledging and welcoming, </w:t>
      </w:r>
      <w:r w:rsidRPr="00261118">
        <w:rPr>
          <w:rStyle w:val="StyleBoldUnderline"/>
          <w:highlight w:val="red"/>
        </w:rPr>
        <w:t>of extending hospitality and solidarity towards others</w:t>
      </w:r>
      <w:r w:rsidRPr="00581BB2">
        <w:rPr>
          <w:rStyle w:val="StyleBoldUnderline"/>
        </w:rPr>
        <w:t>.</w:t>
      </w:r>
    </w:p>
    <w:p w:rsidR="00AC6DD4" w:rsidRDefault="00AC6DD4" w:rsidP="00AC6DD4">
      <w:pPr>
        <w:pStyle w:val="Analytic"/>
      </w:pPr>
      <w:r>
        <w:t>Thus,</w:t>
      </w:r>
    </w:p>
    <w:p w:rsidR="00AC6DD4" w:rsidRDefault="00AC6DD4" w:rsidP="00AC6DD4">
      <w:pPr>
        <w:pStyle w:val="Analytic"/>
      </w:pPr>
      <w:r>
        <w:t>Resolved: T</w:t>
      </w:r>
      <w:r w:rsidRPr="00A05BD6">
        <w:t>he United States federal government should substantially increase it</w:t>
      </w:r>
      <w:r>
        <w:t>s economic engagement toward Mexico.</w:t>
      </w:r>
    </w:p>
    <w:p w:rsidR="00AC6DD4" w:rsidRPr="00E0549B" w:rsidRDefault="00AC6DD4" w:rsidP="00AC6DD4">
      <w:pPr>
        <w:pStyle w:val="Heading4"/>
        <w:rPr>
          <w:rFonts w:cs="Arial"/>
        </w:rPr>
      </w:pPr>
      <w:r w:rsidRPr="00E0549B">
        <w:rPr>
          <w:rFonts w:cs="Arial"/>
        </w:rPr>
        <w:t>“Resolved” means to reduce through mental analysis</w:t>
      </w:r>
    </w:p>
    <w:p w:rsidR="00AC6DD4" w:rsidRPr="00E0549B" w:rsidRDefault="00AC6DD4" w:rsidP="00AC6DD4">
      <w:pPr>
        <w:rPr>
          <w:rStyle w:val="StyleStyleBold12pt"/>
        </w:rPr>
      </w:pPr>
      <w:r w:rsidRPr="00E0549B">
        <w:rPr>
          <w:rStyle w:val="StyleStyleBold12pt"/>
        </w:rPr>
        <w:t xml:space="preserve">Random House Unabridged Dictionary, 6 </w:t>
      </w:r>
    </w:p>
    <w:p w:rsidR="00AC6DD4" w:rsidRPr="00E0549B" w:rsidRDefault="00AC6DD4" w:rsidP="00AC6DD4">
      <w:r w:rsidRPr="00E0549B">
        <w:t xml:space="preserve">(http://dictionary.reference.com/browse/resolved) </w:t>
      </w:r>
    </w:p>
    <w:p w:rsidR="00AC6DD4" w:rsidRPr="009C6D65" w:rsidRDefault="00AC6DD4" w:rsidP="00AC6DD4">
      <w:r w:rsidRPr="00E0549B">
        <w:rPr>
          <w:sz w:val="22"/>
          <w:highlight w:val="red"/>
          <w:u w:val="single"/>
        </w:rPr>
        <w:t>Resolve</w:t>
      </w:r>
      <w:r w:rsidRPr="00E0549B">
        <w:rPr>
          <w:sz w:val="22"/>
          <w:u w:val="single"/>
        </w:rPr>
        <w:t xml:space="preserve">:  1.To come to a </w:t>
      </w:r>
      <w:r w:rsidRPr="00E0549B">
        <w:t xml:space="preserve">definite or earnest </w:t>
      </w:r>
      <w:r w:rsidRPr="00E0549B">
        <w:rPr>
          <w:sz w:val="22"/>
          <w:u w:val="single"/>
        </w:rPr>
        <w:t>decision</w:t>
      </w:r>
      <w:r w:rsidRPr="00E0549B">
        <w:t xml:space="preserve"> about; </w:t>
      </w:r>
      <w:r w:rsidRPr="00E0549B">
        <w:rPr>
          <w:sz w:val="22"/>
          <w:highlight w:val="red"/>
          <w:u w:val="single"/>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E0549B">
        <w:rPr>
          <w:sz w:val="22"/>
          <w:highlight w:val="red"/>
          <w:u w:val="single"/>
        </w:rPr>
        <w:t>to</w:t>
      </w:r>
      <w:proofErr w:type="gramEnd"/>
      <w:r w:rsidRPr="00E0549B">
        <w:rPr>
          <w:sz w:val="22"/>
          <w:highlight w:val="red"/>
          <w:u w:val="single"/>
        </w:rPr>
        <w:t xml:space="preserve"> reduce by mental analysis</w:t>
      </w:r>
      <w:r w:rsidRPr="00E0549B">
        <w:t xml:space="preserve"> (often fol. by into).</w:t>
      </w:r>
    </w:p>
    <w:p w:rsidR="00AC6DD4" w:rsidRPr="00581BB2" w:rsidRDefault="00AC6DD4" w:rsidP="00AC6DD4">
      <w:pPr>
        <w:pStyle w:val="Heading4"/>
        <w:rPr>
          <w:rFonts w:cs="Arial"/>
        </w:rPr>
      </w:pPr>
      <w:r w:rsidRPr="00581BB2">
        <w:rPr>
          <w:rFonts w:cs="Arial"/>
        </w:rPr>
        <w:lastRenderedPageBreak/>
        <w:t xml:space="preserve">In the face of the hegemonic “war” discourse, an alternative has arisen in the public imaginary: the </w:t>
      </w:r>
      <w:r w:rsidRPr="00581BB2">
        <w:rPr>
          <w:rFonts w:cs="Arial"/>
          <w:i/>
        </w:rPr>
        <w:t>narcocorrido</w:t>
      </w:r>
      <w:r w:rsidRPr="00581BB2">
        <w:rPr>
          <w:rFonts w:cs="Arial"/>
        </w:rPr>
        <w:t>. Ambivalent but credible, epic but ordinary, it constitutes rebellion against a political system sustained on exceptionalism</w:t>
      </w:r>
    </w:p>
    <w:p w:rsidR="00AC6DD4" w:rsidRPr="00581BB2" w:rsidRDefault="00AC6DD4" w:rsidP="00AC6DD4">
      <w:r w:rsidRPr="00581BB2">
        <w:rPr>
          <w:rStyle w:val="StyleStyleBold12pt"/>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AC6DD4" w:rsidRPr="00581BB2" w:rsidRDefault="00AC6DD4" w:rsidP="00AC6DD4">
      <w:r w:rsidRPr="00581BB2">
        <w:t xml:space="preserve">IV. The criminal and the enemy in the saga of the narcocorrido </w:t>
      </w:r>
      <w:proofErr w:type="gramStart"/>
      <w:r w:rsidRPr="00581BB2">
        <w:rPr>
          <w:rStyle w:val="StyleBoldUnderline"/>
        </w:rPr>
        <w:t>There</w:t>
      </w:r>
      <w:proofErr w:type="gramEnd"/>
      <w:r w:rsidRPr="00581BB2">
        <w:rPr>
          <w:rStyle w:val="StyleBoldUnderline"/>
        </w:rPr>
        <w:t xml:space="preserve"> is </w:t>
      </w:r>
      <w:r w:rsidRPr="00261118">
        <w:rPr>
          <w:rStyle w:val="StyleBoldUnderline"/>
          <w:highlight w:val="red"/>
        </w:rPr>
        <w:t>popular tradition</w:t>
      </w:r>
      <w:r w:rsidRPr="00581BB2">
        <w:t xml:space="preserve">, deeply rooted in our country, </w:t>
      </w:r>
      <w:r w:rsidRPr="00581BB2">
        <w:rPr>
          <w:rStyle w:val="StyleBoldUnderline"/>
        </w:rPr>
        <w:t xml:space="preserve">that </w:t>
      </w:r>
      <w:r w:rsidRPr="00581BB2">
        <w:t>through various means such as literature, popular press, oral tradition and music,</w:t>
      </w:r>
      <w:r w:rsidRPr="00581BB2">
        <w:rPr>
          <w:rStyle w:val="StyleBoldUnderline"/>
        </w:rPr>
        <w:t xml:space="preserve"> </w:t>
      </w:r>
      <w:r w:rsidRPr="00261118">
        <w:rPr>
          <w:rStyle w:val="StyleBoldUnderline"/>
          <w:highlight w:val="red"/>
        </w:rPr>
        <w:t>highlights and records the events of criminal’s lives, opposing the official discourse</w:t>
      </w:r>
      <w:r w:rsidRPr="00581BB2">
        <w:t xml:space="preserve"> (see eg Speckman, 2002). </w:t>
      </w:r>
      <w:r w:rsidRPr="00581BB2">
        <w:rPr>
          <w:rStyle w:val="StyleBoldUnderline"/>
        </w:rPr>
        <w:t>One of the best-known means that materialize this tradition is the</w:t>
      </w:r>
      <w:r w:rsidRPr="00581BB2">
        <w:t xml:space="preserve"> popular music genre known as the </w:t>
      </w:r>
      <w:r w:rsidRPr="00581BB2">
        <w:rPr>
          <w:rStyle w:val="StyleBoldUnderline"/>
        </w:rPr>
        <w:t>corrido, popular music relating noteworthy events and the daily life of communities</w:t>
      </w:r>
      <w:r w:rsidRPr="00581BB2">
        <w:t xml:space="preserve">. Specifically, the </w:t>
      </w:r>
      <w:proofErr w:type="gramStart"/>
      <w:r w:rsidRPr="00581BB2">
        <w:t>narcocorrido,</w:t>
      </w:r>
      <w:proofErr w:type="gramEnd"/>
      <w:r w:rsidRPr="00581BB2">
        <w:t xml:space="preserve"> presents itself as a contemporary successor or subgenre of the corrido. </w:t>
      </w:r>
      <w:r w:rsidRPr="00261118">
        <w:rPr>
          <w:rStyle w:val="StyleBoldUnderline"/>
          <w:highlight w:val="red"/>
        </w:rPr>
        <w:t>The narcocorrido</w:t>
      </w:r>
      <w:r w:rsidRPr="00581BB2">
        <w:t xml:space="preserve"> is of interest here because it </w:t>
      </w:r>
      <w:r w:rsidRPr="00261118">
        <w:rPr>
          <w:rStyle w:val="StyleBoldUnderline"/>
          <w:highlight w:val="red"/>
        </w:rPr>
        <w:t>offers an alternative view</w:t>
      </w:r>
      <w:r w:rsidRPr="00581BB2">
        <w:rPr>
          <w:rStyle w:val="StyleBoldUnderline"/>
        </w:rPr>
        <w:t xml:space="preserve"> to</w:t>
      </w:r>
      <w:r w:rsidRPr="00581BB2">
        <w:t xml:space="preserve"> the </w:t>
      </w:r>
      <w:r w:rsidRPr="00581BB2">
        <w:rPr>
          <w:rStyle w:val="StyleBoldUnderline"/>
        </w:rPr>
        <w:t xml:space="preserve">official stance </w:t>
      </w:r>
      <w:r w:rsidRPr="00261118">
        <w:rPr>
          <w:rStyle w:val="StyleBoldUnderline"/>
          <w:highlight w:val="red"/>
        </w:rPr>
        <w:t>on drug trafficking</w:t>
      </w:r>
      <w:r w:rsidRPr="00581BB2">
        <w:t xml:space="preserve"> in our country. </w:t>
      </w:r>
      <w:r w:rsidRPr="00261118">
        <w:rPr>
          <w:rStyle w:val="StyleBoldUnderline"/>
          <w:highlight w:val="red"/>
        </w:rPr>
        <w:t>Faced with a hegemonic official discourse</w:t>
      </w:r>
      <w:r w:rsidRPr="00581BB2">
        <w:t xml:space="preserve"> on drug trafficking, </w:t>
      </w:r>
      <w:r w:rsidRPr="00261118">
        <w:rPr>
          <w:rStyle w:val="StyleBoldUnderline"/>
          <w:highlight w:val="red"/>
        </w:rPr>
        <w:t>popular culture, and</w:t>
      </w:r>
      <w:r w:rsidRPr="00581BB2">
        <w:t xml:space="preserve"> on occasions the </w:t>
      </w:r>
      <w:r w:rsidRPr="00261118">
        <w:rPr>
          <w:rStyle w:val="StyleBoldUnderline"/>
          <w:highlight w:val="red"/>
        </w:rPr>
        <w:t>drug traffickers</w:t>
      </w:r>
      <w:r w:rsidRPr="00581BB2">
        <w:rPr>
          <w:rStyle w:val="StyleBoldUnderline"/>
        </w:rPr>
        <w:t xml:space="preserve"> themselves</w:t>
      </w:r>
      <w:proofErr w:type="gramStart"/>
      <w:r w:rsidRPr="00581BB2">
        <w:t>,13</w:t>
      </w:r>
      <w:proofErr w:type="gramEnd"/>
      <w:r w:rsidRPr="00581BB2">
        <w:t xml:space="preserve"> </w:t>
      </w:r>
      <w:r w:rsidRPr="00261118">
        <w:rPr>
          <w:rStyle w:val="StyleBoldUnderline"/>
          <w:highlight w:val="red"/>
        </w:rPr>
        <w:t>offer their vision of the phenomenon</w:t>
      </w:r>
      <w:r w:rsidRPr="00261118">
        <w:rPr>
          <w:highlight w:val="red"/>
        </w:rPr>
        <w:t>,</w:t>
      </w:r>
      <w:r w:rsidRPr="00581BB2">
        <w:t xml:space="preserve"> through narcocorridos. Luis Astorga points out that </w:t>
      </w:r>
      <w:r w:rsidRPr="00581BB2">
        <w:rPr>
          <w:rStyle w:val="StyleBoldUnderline"/>
        </w:rPr>
        <w:t>some</w:t>
      </w:r>
      <w:r w:rsidRPr="00581BB2">
        <w:t xml:space="preserve"> narcocorridos </w:t>
      </w:r>
      <w:r w:rsidRPr="00581BB2">
        <w:rPr>
          <w:rStyle w:val="StyleBoldUnderline"/>
        </w:rPr>
        <w:t>are spontaneous products of popular culture</w:t>
      </w:r>
      <w:r w:rsidRPr="00581BB2">
        <w:t xml:space="preserve">, while </w:t>
      </w:r>
      <w:r w:rsidRPr="00581BB2">
        <w:rPr>
          <w:rStyle w:val="StyleBoldUnderline"/>
        </w:rPr>
        <w:t>others are deliberately sponsored by drug traffickers</w:t>
      </w:r>
      <w:r w:rsidRPr="00581BB2">
        <w:t xml:space="preserve"> themselves to build their own image. </w:t>
      </w:r>
      <w:r w:rsidRPr="00261118">
        <w:rPr>
          <w:rStyle w:val="StyleBoldUnderline"/>
          <w:highlight w:val="red"/>
        </w:rPr>
        <w:t>The</w:t>
      </w:r>
      <w:r w:rsidRPr="00581BB2">
        <w:rPr>
          <w:rStyle w:val="StyleBoldUnderline"/>
        </w:rPr>
        <w:t xml:space="preserve"> two </w:t>
      </w:r>
      <w:r w:rsidRPr="00261118">
        <w:rPr>
          <w:rStyle w:val="StyleBoldUnderline"/>
          <w:highlight w:val="red"/>
        </w:rPr>
        <w:t>variants break the state monopoly</w:t>
      </w:r>
      <w:r w:rsidRPr="00581BB2">
        <w:t xml:space="preserve"> ub geberatubg </w:t>
      </w:r>
      <w:r w:rsidRPr="00581BB2">
        <w:rPr>
          <w:rStyle w:val="StyleBoldUnderline"/>
        </w:rPr>
        <w:t>of the discourse</w:t>
      </w:r>
      <w:r w:rsidRPr="00581BB2">
        <w:t xml:space="preserve"> referring to drug trafficking (Astorga, 1997). With the dawn of the narcocorridos, "</w:t>
      </w:r>
      <w:r w:rsidRPr="00581BB2">
        <w:rPr>
          <w:rStyle w:val="StyleBoldUnderline"/>
        </w:rPr>
        <w:t>the identity of the group was no longer subject to the will, imaginary and interest of those who had hitherto managed to impose their classifications, and turn them into official discourse</w:t>
      </w:r>
      <w:r w:rsidRPr="00581BB2">
        <w:t xml:space="preserve">" (Astorga, 1997, 2). Astorga argues that </w:t>
      </w:r>
      <w:r w:rsidRPr="00581BB2">
        <w:rPr>
          <w:rStyle w:val="StyleBoldUnderline"/>
        </w:rPr>
        <w:t>the stories told in the narcocorridos focus on presenting facts, rather than justifying them</w:t>
      </w:r>
      <w:r w:rsidRPr="00581BB2">
        <w:t xml:space="preserve">: "There is no justification for their activities, only an affirmation of situations where the primacy of the ethical codes and rules of the game at play are often disputed through gun shots" (Astorga, 1997, 10-1). </w:t>
      </w:r>
      <w:r w:rsidRPr="00581BB2">
        <w:rPr>
          <w:rStyle w:val="StyleBoldUnderline"/>
        </w:rPr>
        <w:t xml:space="preserve">The </w:t>
      </w:r>
      <w:r w:rsidRPr="00261118">
        <w:rPr>
          <w:rStyle w:val="StyleBoldUnderline"/>
          <w:highlight w:val="red"/>
        </w:rPr>
        <w:t>stories reflected in the narcocorridos are</w:t>
      </w:r>
      <w:r w:rsidRPr="00581BB2">
        <w:rPr>
          <w:rStyle w:val="StyleBoldUnderline"/>
        </w:rPr>
        <w:t xml:space="preserve"> in fact </w:t>
      </w:r>
      <w:r w:rsidRPr="00261118">
        <w:rPr>
          <w:rStyle w:val="StyleBoldUnderline"/>
          <w:highlight w:val="red"/>
        </w:rPr>
        <w:t>ambivalent: torn between telling the facts and</w:t>
      </w:r>
      <w:r w:rsidRPr="00581BB2">
        <w:rPr>
          <w:rStyle w:val="StyleBoldUnderline"/>
        </w:rPr>
        <w:t xml:space="preserve"> even </w:t>
      </w:r>
      <w:r w:rsidRPr="00261118">
        <w:rPr>
          <w:rStyle w:val="StyleBoldUnderline"/>
          <w:highlight w:val="red"/>
        </w:rPr>
        <w:t>criticizing them, or praising and vindicating</w:t>
      </w:r>
      <w:r w:rsidRPr="00581BB2">
        <w:rPr>
          <w:rStyle w:val="StyleBoldUnderline"/>
        </w:rPr>
        <w:t xml:space="preserve"> the </w:t>
      </w:r>
      <w:r w:rsidRPr="00261118">
        <w:rPr>
          <w:rStyle w:val="StyleBold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ladatio of the patrons of the musicians who compose them, the truth is that </w:t>
      </w:r>
      <w:r w:rsidRPr="00581BB2">
        <w:rPr>
          <w:rStyle w:val="StyleBold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StyleBoldUnderline"/>
        </w:rPr>
        <w:t xml:space="preserve">It is </w:t>
      </w:r>
      <w:r w:rsidRPr="00261118">
        <w:rPr>
          <w:rStyle w:val="StyleBoldUnderline"/>
          <w:highlight w:val="red"/>
        </w:rPr>
        <w:t>the epic</w:t>
      </w:r>
      <w:r w:rsidRPr="00581BB2">
        <w:rPr>
          <w:rStyle w:val="StyleBoldUnderline"/>
        </w:rPr>
        <w:t xml:space="preserve"> that is </w:t>
      </w:r>
      <w:r w:rsidRPr="00261118">
        <w:rPr>
          <w:rStyle w:val="StyleBoldUnderline"/>
          <w:highlight w:val="red"/>
        </w:rPr>
        <w:t>offered</w:t>
      </w:r>
      <w:r w:rsidRPr="00581BB2">
        <w:rPr>
          <w:rStyle w:val="StyleBoldUnderline"/>
        </w:rPr>
        <w:t xml:space="preserve"> by the narcocorrido what perhaps </w:t>
      </w:r>
      <w:r w:rsidRPr="00261118">
        <w:rPr>
          <w:rStyle w:val="StyleBoldUnderline"/>
          <w:highlight w:val="red"/>
        </w:rPr>
        <w:t>allows us a glimpse into the roles of the criminal, authority, the law and the enemy in the popular imaginary</w:t>
      </w:r>
      <w:r w:rsidRPr="00581BB2">
        <w:rPr>
          <w:rStyle w:val="StyleBoldUnderline"/>
        </w:rPr>
        <w:t xml:space="preserve"> of communities</w:t>
      </w:r>
      <w:r w:rsidRPr="00581BB2">
        <w:t xml:space="preserve"> living near or in contact with drug-related business and its prohibition. Both the corrido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corrido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corrido (...) has definitely served as an important form in broadcasting, that brings us closer to life in the communities ... [In the corridos,] the Mexican masses have seen their desires, passions, frustrations and sympathies reflected. (Lara, 2003; 213) "</w:t>
      </w:r>
      <w:r w:rsidRPr="00581BB2">
        <w:rPr>
          <w:rStyle w:val="StyleBoldUnderline"/>
        </w:rPr>
        <w:t>The history of the narcocorrido goes</w:t>
      </w:r>
      <w:r w:rsidRPr="00581BB2">
        <w:t xml:space="preserve"> all the </w:t>
      </w:r>
      <w:r w:rsidRPr="00581BB2">
        <w:rPr>
          <w:rStyle w:val="StyleBoldUnderline"/>
        </w:rPr>
        <w:t>way back to the corridos of border smugglers in the nineteenth century</w:t>
      </w:r>
      <w:r w:rsidRPr="00581BB2">
        <w:t xml:space="preserve">. In those years it was not marijuana, cocaine or heroin that was being smuggled, but fabrics, spices and clothing, among other goods. </w:t>
      </w:r>
      <w:r w:rsidRPr="00581BB2">
        <w:rPr>
          <w:rStyle w:val="StyleBoldUnderline"/>
        </w:rPr>
        <w:t xml:space="preserve">The flow of contraband also wasn’t like it is today, from south to north, but rather the </w:t>
      </w:r>
      <w:r w:rsidRPr="00581BB2">
        <w:rPr>
          <w:rStyle w:val="StyleBoldUnderline"/>
        </w:rPr>
        <w:lastRenderedPageBreak/>
        <w:t>opposite; goods were transported from the U.S. to Mexico</w:t>
      </w:r>
      <w:r w:rsidRPr="00581BB2">
        <w:t xml:space="preserve">." (Ramírez-Pimienta,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rinches, the Texas Rangers, who were in charge, along with federal agencies, of combating them. (...) It is in this context that the most important precursor of drug trafficking corridos is produced in the nineteen twenties and early thirties… the corridos about tequila smugglers. </w:t>
      </w:r>
      <w:proofErr w:type="gramStart"/>
      <w:r w:rsidRPr="00581BB2">
        <w:t>" (</w:t>
      </w:r>
      <w:proofErr w:type="gramEnd"/>
      <w:r w:rsidRPr="00581BB2">
        <w:t xml:space="preserve">Ramírez-Pimienta, 2011, 35-36) </w:t>
      </w:r>
      <w:r w:rsidRPr="00581BB2">
        <w:rPr>
          <w:rStyle w:val="StyleBoldUnderline"/>
        </w:rPr>
        <w:t>From the origins of the smuggler’s corrido</w:t>
      </w:r>
      <w:r w:rsidRPr="00581BB2">
        <w:t xml:space="preserve">15, </w:t>
      </w:r>
      <w:r w:rsidRPr="00581BB2">
        <w:rPr>
          <w:sz w:val="22"/>
          <w:u w:val="single"/>
        </w:rPr>
        <w:t>a</w:t>
      </w:r>
      <w:r w:rsidRPr="00581BB2">
        <w:rPr>
          <w:rStyle w:val="StyleBold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StyleBoldUnderline"/>
        </w:rPr>
        <w:t>we have politicians and police who are traffickers or are protecting traffickers</w:t>
      </w:r>
      <w:r w:rsidRPr="00581BB2">
        <w:t xml:space="preserve">." (Ramírez-Pimienta, 2011; 68) Specifically, in its origins, </w:t>
      </w:r>
      <w:r w:rsidRPr="00261118">
        <w:rPr>
          <w:rStyle w:val="StyleBoldUnderline"/>
          <w:highlight w:val="red"/>
        </w:rPr>
        <w:t>the smuggler’s corrido identifies</w:t>
      </w:r>
      <w:r w:rsidRPr="00581BB2">
        <w:rPr>
          <w:rStyle w:val="StyleBoldUnderline"/>
        </w:rPr>
        <w:t xml:space="preserve"> the </w:t>
      </w:r>
      <w:r w:rsidRPr="00261118">
        <w:rPr>
          <w:rStyle w:val="StyleBoldUnderline"/>
          <w:highlight w:val="red"/>
        </w:rPr>
        <w:t>foreign U.S. authority</w:t>
      </w:r>
      <w:r w:rsidRPr="00581BB2">
        <w:rPr>
          <w:rStyle w:val="StyleBoldUnderline"/>
        </w:rPr>
        <w:t xml:space="preserve">, or the national authority subdued to it, </w:t>
      </w:r>
      <w:r w:rsidRPr="00261118">
        <w:rPr>
          <w:rStyle w:val="StyleBoldUnderline"/>
          <w:highlight w:val="red"/>
        </w:rPr>
        <w:t>as threats to the protagonist</w:t>
      </w:r>
      <w:r w:rsidRPr="00581BB2">
        <w:t xml:space="preserve">: "(...) virtually no one in the corridística community would object to representing the American Rangers (be they soldiers, customs police or border patrol agents) in a negative fashion. </w:t>
      </w:r>
      <w:r w:rsidRPr="00581BB2">
        <w:rPr>
          <w:rStyle w:val="StyleBoldUnderline"/>
        </w:rPr>
        <w:t xml:space="preserve">The Anglo-Saxon with power over the Mexican community </w:t>
      </w:r>
      <w:r w:rsidRPr="00581BB2">
        <w:t>(or the Mexican under the services of Anglo- Saxon law</w:t>
      </w:r>
      <w:r w:rsidRPr="00581BB2">
        <w:rPr>
          <w:rStyle w:val="StyleBoldUnderline"/>
        </w:rPr>
        <w:t>) is a target accepted by this community, which perceives itself as victimized</w:t>
      </w:r>
      <w:r w:rsidRPr="00581BB2">
        <w:t xml:space="preserve">." (Ramírez-Pimienta, 2011; 35) In addition to identifying the U.S. authority as the threat to the smuggler (or the Mexican authority under the US authority), </w:t>
      </w:r>
      <w:r w:rsidRPr="00261118">
        <w:rPr>
          <w:rStyle w:val="StyleBoldUnderline"/>
          <w:highlight w:val="red"/>
        </w:rPr>
        <w:t>the smuggler’s corrido outlines a</w:t>
      </w:r>
      <w:r w:rsidRPr="00581BB2">
        <w:rPr>
          <w:rStyle w:val="StyleBoldUnderline"/>
        </w:rPr>
        <w:t xml:space="preserve">nother </w:t>
      </w:r>
      <w:r w:rsidRPr="00261118">
        <w:rPr>
          <w:rStyle w:val="StyleBoldUnderline"/>
          <w:highlight w:val="red"/>
        </w:rPr>
        <w:t>feature imputed to authority figures</w:t>
      </w:r>
      <w:r w:rsidRPr="00581BB2">
        <w:rPr>
          <w:rStyle w:val="StyleBoldUnderline"/>
        </w:rPr>
        <w:t xml:space="preserve">: their </w:t>
      </w:r>
      <w:r w:rsidRPr="00261118">
        <w:rPr>
          <w:rStyle w:val="StyleBoldUnderline"/>
          <w:highlight w:val="red"/>
        </w:rPr>
        <w:t>corruption and</w:t>
      </w:r>
      <w:r w:rsidRPr="00581BB2">
        <w:rPr>
          <w:rStyle w:val="StyleBoldUnderline"/>
        </w:rPr>
        <w:t xml:space="preserve">, consequently, their </w:t>
      </w:r>
      <w:r w:rsidRPr="00261118">
        <w:rPr>
          <w:rStyle w:val="StyleBoldUnderline"/>
          <w:highlight w:val="red"/>
        </w:rPr>
        <w:t>participation</w:t>
      </w:r>
      <w:r w:rsidRPr="00581BB2">
        <w:rPr>
          <w:rStyle w:val="StyleBoldUnderline"/>
        </w:rPr>
        <w:t xml:space="preserve"> (usually subordinate) </w:t>
      </w:r>
      <w:r w:rsidRPr="00261118">
        <w:rPr>
          <w:rStyle w:val="StyleBoldUnderline"/>
          <w:highlight w:val="red"/>
        </w:rPr>
        <w:t>in crime</w:t>
      </w:r>
      <w:r w:rsidRPr="00581BB2">
        <w:t xml:space="preserve">. One of the most famous examples of this type of ballad is the 'Corrido de Mier', also known as 'The Mier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corrido and as its closest ancestor, the corrido that specifically addresses contraband, grows the propensity to move from a mere chronicle of events or deeds to the elation of heroic deeds (not necessarily an epistle) of the protagonists of the events: </w:t>
      </w:r>
      <w:r w:rsidRPr="00581BB2">
        <w:rPr>
          <w:rStyle w:val="StyleBoldUnderline"/>
        </w:rPr>
        <w:t>This new type of corrido approves and praises those outside the law</w:t>
      </w:r>
      <w:r w:rsidRPr="00581BB2">
        <w:t xml:space="preserve">. It celebrates the heroism of those who are able to pass to the world of crime. In general, the </w:t>
      </w:r>
      <w:r w:rsidRPr="00581BB2">
        <w:rPr>
          <w:rStyle w:val="StyleBold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StyleBoldUnderline"/>
        </w:rPr>
        <w:t xml:space="preserve">it </w:t>
      </w:r>
      <w:r w:rsidRPr="00261118">
        <w:rPr>
          <w:rStyle w:val="StyleBoldUnderline"/>
          <w:highlight w:val="red"/>
        </w:rPr>
        <w:t>either through</w:t>
      </w:r>
      <w:r w:rsidRPr="00581BB2">
        <w:rPr>
          <w:rStyle w:val="StyleBoldUnderline"/>
        </w:rPr>
        <w:t xml:space="preserve"> the </w:t>
      </w:r>
      <w:r w:rsidRPr="00261118">
        <w:rPr>
          <w:rStyle w:val="StyleBoldUnderline"/>
          <w:highlight w:val="red"/>
        </w:rPr>
        <w:t>common language or</w:t>
      </w:r>
      <w:r w:rsidRPr="00581BB2">
        <w:rPr>
          <w:rStyle w:val="StyleBoldUnderline"/>
        </w:rPr>
        <w:t xml:space="preserve"> through </w:t>
      </w:r>
      <w:r w:rsidRPr="00261118">
        <w:rPr>
          <w:rStyle w:val="StyleBoldUnderline"/>
          <w:highlight w:val="red"/>
        </w:rPr>
        <w:t>key words and phrases, a</w:t>
      </w:r>
      <w:r w:rsidRPr="00581BB2">
        <w:rPr>
          <w:rStyle w:val="StyleBoldUnderline"/>
        </w:rPr>
        <w:t xml:space="preserve"> partial, but </w:t>
      </w:r>
      <w:r w:rsidRPr="00261118">
        <w:rPr>
          <w:rStyle w:val="StyleBoldUnderline"/>
          <w:highlight w:val="red"/>
        </w:rPr>
        <w:t>credible vision of what drug trafficking is, is being embodied</w:t>
      </w:r>
      <w:r w:rsidRPr="00581BB2">
        <w:rPr>
          <w:rStyle w:val="StyleBoldUnderline"/>
        </w:rPr>
        <w:t>. Some</w:t>
      </w:r>
      <w:r w:rsidRPr="00581BB2">
        <w:rPr>
          <w:sz w:val="22"/>
          <w:u w:val="single"/>
        </w:rPr>
        <w:t xml:space="preserve"> </w:t>
      </w:r>
      <w:r w:rsidRPr="00261118">
        <w:rPr>
          <w:sz w:val="22"/>
          <w:highlight w:val="red"/>
          <w:u w:val="single"/>
        </w:rPr>
        <w:t>corridos</w:t>
      </w:r>
      <w:r w:rsidRPr="00581BB2">
        <w:t xml:space="preserve"> deal with the origins of the drug dealer, and others </w:t>
      </w:r>
      <w:r w:rsidRPr="00261118">
        <w:rPr>
          <w:rStyle w:val="StyleBoldUnderline"/>
          <w:highlight w:val="red"/>
        </w:rPr>
        <w:t>express</w:t>
      </w:r>
      <w:r w:rsidRPr="00581BB2">
        <w:t xml:space="preserve"> the </w:t>
      </w:r>
      <w:r w:rsidRPr="00261118">
        <w:rPr>
          <w:rStyle w:val="StyleBoldUnderline"/>
          <w:highlight w:val="red"/>
        </w:rPr>
        <w:t>economic causes that push the ordinary Mexican to become a drug dealer</w:t>
      </w:r>
      <w:r w:rsidRPr="00581BB2">
        <w:t xml:space="preserve">. (Massard, 2005) </w:t>
      </w:r>
      <w:r w:rsidRPr="00581BB2">
        <w:rPr>
          <w:rStyle w:val="StyleBoldUnderline"/>
        </w:rPr>
        <w:t xml:space="preserve">The vision they provide is a criticism to the general context in which the adventure of the drug dealer comes to be, and therefore, it diverges from the official discourse. </w:t>
      </w:r>
      <w:r w:rsidRPr="00261118">
        <w:rPr>
          <w:rStyle w:val="StyleBoldUnderline"/>
          <w:highlight w:val="red"/>
        </w:rPr>
        <w:t>In speaking of criminals, of the poverty from which they escape</w:t>
      </w:r>
      <w:r w:rsidRPr="00261118">
        <w:rPr>
          <w:highlight w:val="red"/>
        </w:rPr>
        <w:t>,</w:t>
      </w:r>
      <w:r w:rsidRPr="00581BB2">
        <w:t xml:space="preserve"> of the crimes and acts corruption</w:t>
      </w:r>
      <w:r w:rsidRPr="00581BB2">
        <w:rPr>
          <w:rStyle w:val="StyleBoldUnderline"/>
        </w:rPr>
        <w:t xml:space="preserve">, </w:t>
      </w:r>
      <w:r w:rsidRPr="00261118">
        <w:rPr>
          <w:rStyle w:val="StyleBoldUnderline"/>
          <w:highlight w:val="red"/>
        </w:rPr>
        <w:t>a vision is reflected which cannot but constitute itself as a critique of the world reflected in the official discourse</w:t>
      </w:r>
      <w:r w:rsidRPr="00581BB2">
        <w:rPr>
          <w:rStyle w:val="StyleBold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StyleBoldUnderline"/>
        </w:rPr>
        <w:t>today the small farmer has no way out and prefers to replace corn with marijuana</w:t>
      </w:r>
      <w:r w:rsidRPr="00581BB2">
        <w:t xml:space="preserve">, evidently increasing the value of land cultivated and the crop itself. Sociologists agree that </w:t>
      </w:r>
      <w:r w:rsidRPr="00261118">
        <w:rPr>
          <w:rStyle w:val="StyleBoldUnderline"/>
          <w:highlight w:val="red"/>
        </w:rPr>
        <w:t>narcocorridos represent</w:t>
      </w:r>
      <w:r w:rsidRPr="00581BB2">
        <w:rPr>
          <w:rStyle w:val="StyleBoldUnderline"/>
        </w:rPr>
        <w:t xml:space="preserve"> a sample of the </w:t>
      </w:r>
      <w:r w:rsidRPr="00261118">
        <w:rPr>
          <w:rStyle w:val="StyleBoldUnderline"/>
          <w:highlight w:val="red"/>
        </w:rPr>
        <w:t>rebellion against a political system that</w:t>
      </w:r>
      <w:r w:rsidRPr="00581BB2">
        <w:rPr>
          <w:rStyle w:val="StyleBoldUnderline"/>
        </w:rPr>
        <w:t xml:space="preserve"> not only fails to provides outputs, but </w:t>
      </w:r>
      <w:r w:rsidRPr="00261118">
        <w:rPr>
          <w:rStyle w:val="StyleBoldUnderline"/>
          <w:highlight w:val="red"/>
        </w:rPr>
        <w:t>has made corruption and impunity the pillars of its survival</w:t>
      </w:r>
      <w:r w:rsidRPr="00581BB2">
        <w:t>, since the tentacles of the drug trafficking have reached the echelons of power... (Massard,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AC6DD4" w:rsidRPr="00581BB2" w:rsidRDefault="00AC6DD4" w:rsidP="00AC6DD4">
      <w:pPr>
        <w:pStyle w:val="Heading4"/>
        <w:rPr>
          <w:rFonts w:cs="Arial"/>
        </w:rPr>
      </w:pPr>
      <w:r w:rsidRPr="00581BB2">
        <w:rPr>
          <w:rFonts w:cs="Arial"/>
        </w:rPr>
        <w:lastRenderedPageBreak/>
        <w:t>Representations and exposition are the organizing principles behind the debate</w:t>
      </w:r>
      <w:r>
        <w:rPr>
          <w:rFonts w:cs="Arial"/>
        </w:rPr>
        <w:t xml:space="preserve"> which we can challenge</w:t>
      </w:r>
      <w:r w:rsidRPr="00581BB2">
        <w:rPr>
          <w:rFonts w:cs="Arial"/>
        </w:rPr>
        <w:t xml:space="preserve"> to alter power</w:t>
      </w:r>
    </w:p>
    <w:p w:rsidR="00AC6DD4" w:rsidRPr="00581BB2" w:rsidRDefault="00AC6DD4" w:rsidP="00AC6DD4">
      <w:r w:rsidRPr="00581BB2">
        <w:rPr>
          <w:rStyle w:val="StyleStyleBold12pt"/>
        </w:rPr>
        <w:t>Agamben, 2000</w:t>
      </w:r>
      <w:r w:rsidRPr="00581BB2">
        <w:t xml:space="preserve"> – professor of philosophy at the College Interna</w:t>
      </w:r>
      <w:r>
        <w:t xml:space="preserve">tional de Philosophie in Paris (Giorgio, </w:t>
      </w:r>
      <w:r w:rsidRPr="00581BB2">
        <w:t>Means Without E</w:t>
      </w:r>
      <w:r>
        <w:t>nd: Notes on Politics, p. 93-95)</w:t>
      </w:r>
    </w:p>
    <w:p w:rsidR="00AC6DD4" w:rsidRPr="009C6D65" w:rsidRDefault="00AC6DD4" w:rsidP="00AC6DD4">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nonsovereign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doxa).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AC6DD4" w:rsidRPr="00581BB2" w:rsidRDefault="00AC6DD4" w:rsidP="00AC6DD4">
      <w:pPr>
        <w:pStyle w:val="Heading4"/>
        <w:rPr>
          <w:rStyle w:val="StyleStyleBold12pt"/>
          <w:rFonts w:cs="Arial"/>
          <w:b/>
          <w:u w:val="none"/>
        </w:rPr>
      </w:pPr>
      <w:r w:rsidRPr="00581BB2">
        <w:rPr>
          <w:rStyle w:val="StyleStyleBold12pt"/>
          <w:rFonts w:cs="Arial"/>
          <w:b/>
          <w:u w:val="none"/>
        </w:rPr>
        <w:t>Our affirmation is a form of play that liberates debate from rigid rules and detaches humanity from the sacred</w:t>
      </w:r>
    </w:p>
    <w:p w:rsidR="00AC6DD4" w:rsidRPr="00581BB2" w:rsidRDefault="00AC6DD4" w:rsidP="00AC6DD4">
      <w:r w:rsidRPr="00581BB2">
        <w:rPr>
          <w:rStyle w:val="StyleStyleBold12pt"/>
        </w:rPr>
        <w:t>Dragona, 8</w:t>
      </w:r>
      <w:r w:rsidRPr="00581BB2">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AC6DD4" w:rsidRPr="00581BB2" w:rsidRDefault="00AC6DD4" w:rsidP="00AC6DD4">
      <w:r w:rsidRPr="00581BB2">
        <w:lastRenderedPageBreak/>
        <w:t xml:space="preserve">Giorgio </w:t>
      </w:r>
      <w:r w:rsidRPr="00261118">
        <w:rPr>
          <w:rStyle w:val="StyleBoldUnderline"/>
          <w:highlight w:val="red"/>
        </w:rPr>
        <w:t>Agamben considers play a most important element</w:t>
      </w:r>
      <w:r w:rsidRPr="00581BB2">
        <w:rPr>
          <w:rStyle w:val="StyleBoldUnderline"/>
        </w:rPr>
        <w:t xml:space="preserve"> in culture</w:t>
      </w:r>
      <w:r w:rsidRPr="00581BB2">
        <w:t xml:space="preserve">, explaining that </w:t>
      </w:r>
      <w:r w:rsidRPr="00581BB2">
        <w:rPr>
          <w:rStyle w:val="StyleBoldUnderline"/>
        </w:rPr>
        <w:t xml:space="preserve">it is </w:t>
      </w:r>
      <w:r w:rsidRPr="00261118">
        <w:rPr>
          <w:rStyle w:val="StyleBoldUnderline"/>
          <w:highlight w:val="red"/>
        </w:rPr>
        <w:t>the only one that can profane what is</w:t>
      </w:r>
      <w:r w:rsidRPr="00581BB2">
        <w:rPr>
          <w:rStyle w:val="StyleBoldUnderline"/>
        </w:rPr>
        <w:t xml:space="preserve"> considered </w:t>
      </w:r>
      <w:r w:rsidRPr="00261118">
        <w:rPr>
          <w:rStyle w:val="StyleBoldUnderline"/>
          <w:highlight w:val="red"/>
        </w:rPr>
        <w:t>sacred</w:t>
      </w:r>
      <w:r w:rsidRPr="00581BB2">
        <w:rPr>
          <w:rStyle w:val="StyleBoldUnderline"/>
        </w:rPr>
        <w:t>. It can liberate humanity from the “sacred”, without negating it</w:t>
      </w:r>
      <w:r w:rsidRPr="00581BB2">
        <w:t xml:space="preserve">. It can profane the “sacred” without destroying the myth behind; </w:t>
      </w:r>
      <w:r w:rsidRPr="00581BB2">
        <w:rPr>
          <w:rStyle w:val="StyleBoldUnderline"/>
        </w:rPr>
        <w:t>it does not simply politicise</w:t>
      </w:r>
      <w:r w:rsidRPr="00581BB2">
        <w:t xml:space="preserve">. And if play is to cause changes and form our lives in better ways, this would be through its capacity to be an act of profanation by itself. But, </w:t>
      </w:r>
      <w:r w:rsidRPr="00261118">
        <w:rPr>
          <w:rStyle w:val="StyleBoldUnderline"/>
          <w:highlight w:val="red"/>
        </w:rPr>
        <w:t>unfortunately</w:t>
      </w:r>
      <w:r w:rsidRPr="00581BB2">
        <w:rPr>
          <w:rStyle w:val="StyleBoldUnderline"/>
        </w:rPr>
        <w:t>, this tendency</w:t>
      </w:r>
      <w:r w:rsidRPr="00581BB2">
        <w:t xml:space="preserve"> according to Agamben </w:t>
      </w:r>
      <w:r w:rsidRPr="00581BB2">
        <w:rPr>
          <w:rStyle w:val="StyleBoldUnderline"/>
        </w:rPr>
        <w:t xml:space="preserve">is in decline and </w:t>
      </w:r>
      <w:r w:rsidRPr="00261118">
        <w:rPr>
          <w:rStyle w:val="StyleBold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Mihail Spariosu who had called play “amphibolous” describing </w:t>
      </w:r>
      <w:r w:rsidRPr="00581BB2">
        <w:rPr>
          <w:rStyle w:val="StyleBoldUnderline"/>
        </w:rPr>
        <w:t>a basic disagreement between the Western philosophers over whether play is an orderly and rule- governed affair</w:t>
      </w:r>
      <w:r w:rsidRPr="00581BB2">
        <w:t xml:space="preserve"> according to the common western society norms, </w:t>
      </w:r>
      <w:r w:rsidRPr="00581BB2">
        <w:rPr>
          <w:rStyle w:val="StyleBoldUnderline"/>
        </w:rPr>
        <w:t>or a chaotic, violent and indeterminate interaction of forces</w:t>
      </w:r>
      <w:r w:rsidRPr="00581BB2">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581BB2">
        <w:rPr>
          <w:rStyle w:val="StyleBoldUnderline"/>
        </w:rPr>
        <w:t xml:space="preserve">The </w:t>
      </w:r>
      <w:r w:rsidRPr="00261118">
        <w:rPr>
          <w:rStyle w:val="StyleBoldUnderline"/>
          <w:highlight w:val="red"/>
        </w:rPr>
        <w:t>Western European thought</w:t>
      </w:r>
      <w:r w:rsidRPr="00581BB2">
        <w:rPr>
          <w:rStyle w:val="StyleBoldUnderline"/>
        </w:rPr>
        <w:t xml:space="preserve"> mostly </w:t>
      </w:r>
      <w:r w:rsidRPr="00261118">
        <w:rPr>
          <w:rStyle w:val="StyleBoldUnderline"/>
          <w:highlight w:val="red"/>
        </w:rPr>
        <w:t>followed</w:t>
      </w:r>
      <w:r w:rsidRPr="00581BB2">
        <w:rPr>
          <w:rStyle w:val="StyleBoldUnderline"/>
        </w:rPr>
        <w:t xml:space="preserve"> the </w:t>
      </w:r>
      <w:r w:rsidRPr="00261118">
        <w:rPr>
          <w:rStyle w:val="StyleBoldUnderline"/>
          <w:highlight w:val="red"/>
        </w:rPr>
        <w:t>rationalistic common pattern and embraced the politicized, ruled form of play surpassing its anarchic and vivid features</w:t>
      </w:r>
      <w:r w:rsidRPr="00581BB2">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581BB2">
        <w:rPr>
          <w:rStyle w:val="StyleBoldUnderline"/>
        </w:rPr>
        <w:t>rules that institutionalised play gave form to games</w:t>
      </w:r>
      <w:r w:rsidRPr="00581BB2">
        <w:t xml:space="preserve">. Play appears to be the idea, the notion, the anarchic and spontaneous basis, the activity based on fantasy, what Caillois called paidia, as Plato and Aristotle first put it. Accordingly, </w:t>
      </w:r>
      <w:r w:rsidRPr="00581BB2">
        <w:rPr>
          <w:rStyle w:val="StyleBoldUnderline"/>
        </w:rPr>
        <w:t>games seem to be the expressions and the forms of play that are governed by rules, demand discipline and form hierarchies, need a constraint space and time</w:t>
      </w:r>
      <w:r w:rsidRPr="00581BB2">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w:t>
      </w:r>
      <w:proofErr w:type="gramStart"/>
      <w:r w:rsidRPr="00581BB2">
        <w:t>make</w:t>
      </w:r>
      <w:proofErr w:type="gramEnd"/>
      <w:r w:rsidRPr="00581BB2">
        <w:t xml:space="preserv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themselves more from play. </w:t>
      </w:r>
      <w:r w:rsidRPr="00581BB2">
        <w:rPr>
          <w:rStyle w:val="StyleBoldUnderline"/>
        </w:rPr>
        <w:t>Games compared to play can be described, can be analysed; they become a product, a commodity; they can</w:t>
      </w:r>
      <w:r w:rsidRPr="00581BB2">
        <w:t xml:space="preserve"> be copied, copyrighted and </w:t>
      </w:r>
      <w:r w:rsidRPr="00581BB2">
        <w:rPr>
          <w:rStyle w:val="StyleBold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581BB2">
        <w:rPr>
          <w:rStyle w:val="StyleBoldUnderline"/>
        </w:rPr>
        <w:t>today</w:t>
      </w:r>
      <w:r w:rsidRPr="00581BB2">
        <w:t xml:space="preserve"> is that </w:t>
      </w:r>
      <w:r w:rsidRPr="00261118">
        <w:rPr>
          <w:rStyle w:val="StyleBoldUnderline"/>
          <w:highlight w:val="red"/>
        </w:rPr>
        <w:t>life itself has taken the form</w:t>
      </w:r>
      <w:r w:rsidRPr="00581BB2">
        <w:t xml:space="preserve"> of a game; </w:t>
      </w:r>
      <w:r w:rsidRPr="00261118">
        <w:rPr>
          <w:rStyle w:val="StyleBold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StyleBoldUnderline"/>
        </w:rPr>
        <w:t>According to the classic thinkers</w:t>
      </w:r>
      <w:r w:rsidRPr="00581BB2">
        <w:t xml:space="preserve"> of play, there was one main threat for play, its “contamination” by the ordinary life. </w:t>
      </w:r>
      <w:r w:rsidRPr="00581BB2">
        <w:rPr>
          <w:rStyle w:val="StyleBold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(Caillois, 1958/2001: 44, 53). </w:t>
      </w:r>
      <w:r w:rsidRPr="00581BB2">
        <w:rPr>
          <w:rStyle w:val="StyleBoldUnderline"/>
        </w:rPr>
        <w:t>This austere distinction was what the situationists tried to break and to transcend</w:t>
      </w:r>
      <w:r w:rsidRPr="00581BB2">
        <w:t xml:space="preserve">. “Play, radically broken from a confined ludic time and space, must invade the whole of life”, they stated in 1958. The situationists with their notions of the </w:t>
      </w:r>
      <w:r w:rsidRPr="00581BB2">
        <w:lastRenderedPageBreak/>
        <w:t xml:space="preserve">psychogeographies, </w:t>
      </w:r>
      <w:proofErr w:type="gramStart"/>
      <w:r w:rsidRPr="00581BB2">
        <w:t>the derive</w:t>
      </w:r>
      <w:proofErr w:type="gramEnd"/>
      <w:r w:rsidRPr="00581BB2">
        <w:t xml:space="preser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w:t>
      </w:r>
      <w:proofErr w:type="gramStart"/>
      <w:r w:rsidRPr="00581BB2">
        <w:t>The</w:t>
      </w:r>
      <w:proofErr w:type="gramEnd"/>
      <w:r w:rsidRPr="00581BB2">
        <w:t xml:space="preserv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StyleBoldUnderline"/>
        </w:rPr>
        <w:t xml:space="preserve">the </w:t>
      </w:r>
      <w:r w:rsidRPr="00261118">
        <w:rPr>
          <w:rStyle w:val="StyleBoldUnderline"/>
          <w:highlight w:val="red"/>
        </w:rPr>
        <w:t>highest risk for play today is found in the exploitation</w:t>
      </w:r>
      <w:r w:rsidRPr="00581BB2">
        <w:rPr>
          <w:rStyle w:val="StyleBoldUnderline"/>
        </w:rPr>
        <w:t xml:space="preserve"> of play being made </w:t>
      </w:r>
      <w:r w:rsidRPr="00261118">
        <w:rPr>
          <w:rStyle w:val="StyleBoldUnderline"/>
          <w:highlight w:val="red"/>
        </w:rPr>
        <w:t>by the military entertainment complex. War as a game is an old metaphor</w:t>
      </w:r>
      <w:r w:rsidRPr="00581BB2">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edugame, a test bed and tool and a propaganda game. Such games can influence attitudes and behaviours and win a communication battle that would otherwise be lost. </w:t>
      </w:r>
      <w:r w:rsidRPr="00261118">
        <w:rPr>
          <w:rStyle w:val="StyleBoldUnderline"/>
          <w:highlight w:val="red"/>
        </w:rPr>
        <w:t>Creating falsifying images of super-clean pure war</w:t>
      </w:r>
      <w:r w:rsidRPr="00581BB2">
        <w:t xml:space="preserve">, as seen on the screens, the </w:t>
      </w:r>
      <w:r w:rsidRPr="00261118">
        <w:rPr>
          <w:rStyle w:val="StyleBoldUnderline"/>
          <w:highlight w:val="red"/>
        </w:rPr>
        <w:t>games succeed in “using</w:t>
      </w:r>
      <w:r w:rsidRPr="00581BB2">
        <w:rPr>
          <w:rStyle w:val="StyleBoldUnderline"/>
        </w:rPr>
        <w:t xml:space="preserve"> sweet </w:t>
      </w:r>
      <w:r w:rsidRPr="00261118">
        <w:rPr>
          <w:rStyle w:val="StyleBoldUnderline"/>
          <w:highlight w:val="red"/>
        </w:rPr>
        <w:t>power to win a war on ideas</w:t>
      </w:r>
      <w:r w:rsidRPr="00581BB2">
        <w:rPr>
          <w:rStyle w:val="StyleBoldUnderline"/>
        </w:rPr>
        <w:t>”</w:t>
      </w:r>
      <w:r w:rsidRPr="00581BB2">
        <w:t xml:space="preserve"> (Neiborg 2007: 79) Summarizing the risks above, the impression given is that we have “nowhere to hide outside the gamespace” (Wark 2007: 183). But, are we trapped within a total game or </w:t>
      </w:r>
      <w:proofErr w:type="gramStart"/>
      <w:r w:rsidRPr="00581BB2">
        <w:t>is</w:t>
      </w:r>
      <w:proofErr w:type="gramEnd"/>
      <w:r w:rsidRPr="00581BB2">
        <w:t xml:space="preserve"> play itself trapped as well at the end? </w:t>
      </w:r>
      <w:r w:rsidRPr="00581BB2">
        <w:rPr>
          <w:rStyle w:val="StyleBoldUnderline"/>
        </w:rPr>
        <w:t xml:space="preserve">The sovereignity of the game over play today is a fact. </w:t>
      </w:r>
      <w:r w:rsidRPr="00261118">
        <w:rPr>
          <w:rStyle w:val="StyleBoldUnderline"/>
          <w:highlight w:val="red"/>
        </w:rPr>
        <w:t>Having been institutionalized, play has been accredited with the seriousness of an academic, social, political and economic value</w:t>
      </w:r>
      <w:r w:rsidRPr="00581BB2">
        <w:rPr>
          <w:rStyle w:val="StyleBoldUnderline"/>
        </w:rPr>
        <w:t xml:space="preserve"> and has become an issue of controversial discussion accordingly. But in reality, again, it is mostly games we are talking about, not play. </w:t>
      </w:r>
      <w:r w:rsidRPr="00261118">
        <w:rPr>
          <w:rStyle w:val="StyleBoldUnderline"/>
          <w:highlight w:val="red"/>
        </w:rPr>
        <w:t>Contemporary play is purposely sacralised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StyleBold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Vaneigem wrote in reference to Dada (Vaneigem 1967). </w:t>
      </w:r>
      <w:r w:rsidRPr="00261118">
        <w:rPr>
          <w:rStyle w:val="StyleBoldUnderline"/>
          <w:highlight w:val="red"/>
        </w:rPr>
        <w:t>To transcend rigid and crystallized forms, rules need to be broken</w:t>
      </w:r>
      <w:r w:rsidRPr="00581BB2">
        <w:t xml:space="preserve">. One can play by rules, or play with the rules. </w:t>
      </w:r>
      <w:r w:rsidRPr="00261118">
        <w:rPr>
          <w:rStyle w:val="StyleBoldUnderline"/>
          <w:highlight w:val="red"/>
        </w:rPr>
        <w:t>Freedom can be regained by those who can play with today’s forms of play, who</w:t>
      </w:r>
      <w:r w:rsidRPr="00581BB2">
        <w:rPr>
          <w:rStyle w:val="StyleBoldUnderline"/>
        </w:rPr>
        <w:t xml:space="preserve"> can appropriate them, </w:t>
      </w:r>
      <w:r w:rsidRPr="00261118">
        <w:rPr>
          <w:rStyle w:val="StyleBoldUnderline"/>
          <w:highlight w:val="red"/>
        </w:rPr>
        <w:t>see through and reverse them</w:t>
      </w:r>
      <w:r w:rsidRPr="00581BB2">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w:t>
      </w:r>
      <w:r w:rsidRPr="00581BB2">
        <w:lastRenderedPageBreak/>
        <w:t xml:space="preserve">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“détournement” and the “psychogeographies”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w:t>
      </w:r>
      <w:proofErr w:type="gramStart"/>
      <w:r w:rsidRPr="00581BB2">
        <w:t>The</w:t>
      </w:r>
      <w:proofErr w:type="gramEnd"/>
      <w:r w:rsidRPr="00581BB2">
        <w:t xml:space="preserv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w:t>
      </w:r>
      <w:r w:rsidRPr="00581BB2">
        <w:lastRenderedPageBreak/>
        <w:t xml:space="preserve">also given in the 8 bit documentary by Marcin Ramocki &amp; Justin Strawhand where they examine the overall influence play has in our everyday culture. CONCLUSION </w:t>
      </w:r>
      <w:r w:rsidRPr="00581BB2">
        <w:rPr>
          <w:rStyle w:val="StyleBoldUnderline"/>
        </w:rPr>
        <w:t>Play in our times presents a paradox</w:t>
      </w:r>
      <w:r w:rsidRPr="00581BB2">
        <w:t xml:space="preserve">. Despite its wide use and continuous presence in different forms of cultures, it is distant and trapped in its own formations, the games. </w:t>
      </w:r>
      <w:r w:rsidRPr="00581BB2">
        <w:rPr>
          <w:rStyle w:val="StyleBoldUnderline"/>
        </w:rPr>
        <w:t>Games are being accused; play is being sacrilised</w:t>
      </w:r>
      <w:r w:rsidRPr="00581BB2">
        <w:t xml:space="preserve"> and is placed on a pedestal. Running certain risks, within this structure, play’s influential role on our culture is questioned. </w:t>
      </w:r>
      <w:r w:rsidRPr="00261118">
        <w:rPr>
          <w:rStyle w:val="StyleBoldUnderline"/>
          <w:highlight w:val="red"/>
        </w:rPr>
        <w:t>If</w:t>
      </w:r>
      <w:r w:rsidRPr="00581BB2">
        <w:rPr>
          <w:rStyle w:val="StyleBoldUnderline"/>
        </w:rPr>
        <w:t>, following</w:t>
      </w:r>
      <w:r w:rsidRPr="00581BB2">
        <w:t xml:space="preserve"> Giorgio </w:t>
      </w:r>
      <w:r w:rsidRPr="00581BB2">
        <w:rPr>
          <w:rStyle w:val="StyleBoldUnderline"/>
        </w:rPr>
        <w:t xml:space="preserve">Agamben, </w:t>
      </w:r>
      <w:r w:rsidRPr="00261118">
        <w:rPr>
          <w:rStyle w:val="StyleBoldUnderline"/>
          <w:highlight w:val="red"/>
        </w:rPr>
        <w:t xml:space="preserve">play’s significance lies on the fact that it can detach humanity from the “sacred”, play would need to liberate </w:t>
      </w:r>
      <w:proofErr w:type="gramStart"/>
      <w:r w:rsidRPr="00261118">
        <w:rPr>
          <w:rStyle w:val="StyleBoldUnderline"/>
          <w:highlight w:val="red"/>
        </w:rPr>
        <w:t>itself</w:t>
      </w:r>
      <w:proofErr w:type="gramEnd"/>
      <w:r w:rsidRPr="00581BB2">
        <w:rPr>
          <w:rStyle w:val="StyleBoldUnderline"/>
        </w:rPr>
        <w:t xml:space="preserve"> first from the constraints of the sacred</w:t>
      </w:r>
      <w:r w:rsidRPr="00581BB2">
        <w:t xml:space="preserve">. To achieve this, </w:t>
      </w:r>
      <w:r w:rsidRPr="00261118">
        <w:rPr>
          <w:rStyle w:val="StyleBoldUnderline"/>
          <w:highlight w:val="red"/>
        </w:rPr>
        <w:t>one should not deny play</w:t>
      </w:r>
      <w:r w:rsidRPr="00581BB2">
        <w:t xml:space="preserve">; because </w:t>
      </w:r>
      <w:r w:rsidRPr="00261118">
        <w:rPr>
          <w:rStyle w:val="StyleBoldUnderline"/>
          <w:highlight w:val="red"/>
        </w:rPr>
        <w:t>this would lead to its cancellation.</w:t>
      </w:r>
      <w:r w:rsidRPr="00581BB2">
        <w:rPr>
          <w:rStyle w:val="StyleBoldUnderline"/>
        </w:rPr>
        <w:t xml:space="preserve"> What </w:t>
      </w:r>
      <w:r w:rsidRPr="00261118">
        <w:rPr>
          <w:rStyle w:val="StyleBoldUnderline"/>
          <w:highlight w:val="red"/>
        </w:rPr>
        <w:t>one should</w:t>
      </w:r>
      <w:r w:rsidRPr="00581BB2">
        <w:rPr>
          <w:rStyle w:val="StyleBoldUnderline"/>
        </w:rPr>
        <w:t xml:space="preserve"> do is to </w:t>
      </w:r>
      <w:r w:rsidRPr="00261118">
        <w:rPr>
          <w:rStyle w:val="StyleBoldUnderline"/>
          <w:highlight w:val="red"/>
        </w:rPr>
        <w:t>profane</w:t>
      </w:r>
      <w:r w:rsidRPr="00581BB2">
        <w:rPr>
          <w:rStyle w:val="StyleBoldUnderline"/>
        </w:rPr>
        <w:t xml:space="preserve">, to </w:t>
      </w:r>
      <w:r w:rsidRPr="00261118">
        <w:rPr>
          <w:rStyle w:val="StyleBoldUnderline"/>
          <w:highlight w:val="red"/>
        </w:rPr>
        <w:t>neglect</w:t>
      </w:r>
      <w:r w:rsidRPr="00581BB2">
        <w:rPr>
          <w:rStyle w:val="StyleBoldUnderline"/>
        </w:rPr>
        <w:t xml:space="preserve">, to </w:t>
      </w:r>
      <w:r w:rsidRPr="00261118">
        <w:rPr>
          <w:rStyle w:val="StyleBoldUnderline"/>
          <w:highlight w:val="red"/>
        </w:rPr>
        <w:t>surpass the constraints and break the rules</w:t>
      </w:r>
      <w:r w:rsidRPr="00581BB2">
        <w:rPr>
          <w:rStyle w:val="StyleBoldUnderline"/>
        </w:rPr>
        <w:t xml:space="preserve">. And </w:t>
      </w:r>
      <w:r w:rsidRPr="00261118">
        <w:rPr>
          <w:rStyle w:val="StyleBoldUnderline"/>
          <w:highlight w:val="red"/>
        </w:rPr>
        <w:t>this again can happen only through play itself, through its anarchic and vivid features that are today being wept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StyleBoldUnderline"/>
        </w:rPr>
        <w:t>profanation gains its complete meaning only when what has been profaned, is then rendered back to the people</w:t>
      </w:r>
      <w:r w:rsidRPr="00581BB2">
        <w:t xml:space="preserve">, at their disposal to start all over again. </w:t>
      </w:r>
      <w:r w:rsidRPr="00581BB2">
        <w:rPr>
          <w:rStyle w:val="StyleBoldUnderline"/>
        </w:rPr>
        <w:t xml:space="preserve">So </w:t>
      </w:r>
      <w:r w:rsidRPr="00261118">
        <w:rPr>
          <w:rStyle w:val="StyleBoldUnderline"/>
          <w:highlight w:val="red"/>
        </w:rPr>
        <w:t>this act is</w:t>
      </w:r>
      <w:r w:rsidRPr="00581BB2">
        <w:rPr>
          <w:rStyle w:val="StyleBoldUnderline"/>
        </w:rPr>
        <w:t xml:space="preserve"> not an act of cancellation or politicisation; it is an act </w:t>
      </w:r>
      <w:r w:rsidRPr="00261118">
        <w:rPr>
          <w:rStyle w:val="StyleBoldUnderline"/>
          <w:highlight w:val="red"/>
        </w:rPr>
        <w:t>about raising awareness and about re-assigning to play its capacity to become a passage for true life</w:t>
      </w:r>
      <w:r w:rsidRPr="00581BB2">
        <w:t>, as Vaneigem would describe it. Can art fulfill this? Let’s hope so and wait and see…</w:t>
      </w:r>
    </w:p>
    <w:p w:rsidR="00AC6DD4" w:rsidRPr="00581BB2" w:rsidRDefault="00AC6DD4" w:rsidP="00AC6DD4">
      <w:pPr>
        <w:rPr>
          <w:sz w:val="22"/>
          <w:u w:val="single"/>
        </w:rPr>
      </w:pPr>
    </w:p>
    <w:p w:rsidR="00AC6DD4" w:rsidRPr="00AC6DD4" w:rsidRDefault="00AC6DD4" w:rsidP="00AC6DD4"/>
    <w:p w:rsidR="009C41B6" w:rsidRDefault="009C41B6" w:rsidP="009C41B6">
      <w:pPr>
        <w:pStyle w:val="Heading2"/>
      </w:pPr>
      <w:r>
        <w:lastRenderedPageBreak/>
        <w:t>2AC</w:t>
      </w:r>
    </w:p>
    <w:p w:rsidR="009C41B6" w:rsidRPr="00C02883" w:rsidRDefault="009C41B6" w:rsidP="009C41B6">
      <w:pPr>
        <w:pStyle w:val="Heading3"/>
      </w:pPr>
      <w:r w:rsidRPr="00C02883">
        <w:lastRenderedPageBreak/>
        <w:t>AT: Narco</w:t>
      </w:r>
      <w:r>
        <w:t>corrido = Violent</w:t>
      </w:r>
    </w:p>
    <w:p w:rsidR="009C41B6" w:rsidRPr="00C02883" w:rsidRDefault="009C41B6" w:rsidP="009C41B6">
      <w:pPr>
        <w:pStyle w:val="Heading4"/>
        <w:rPr>
          <w:rStyle w:val="StyleStyleBold12pt"/>
          <w:b/>
          <w:u w:val="none"/>
        </w:rPr>
      </w:pPr>
      <w:r w:rsidRPr="00C02883">
        <w:rPr>
          <w:rStyle w:val="StyleStyleBold12pt"/>
          <w:b/>
          <w:u w:val="none"/>
        </w:rPr>
        <w:t>Not collective violence</w:t>
      </w:r>
    </w:p>
    <w:p w:rsidR="009C41B6" w:rsidRPr="003C037A" w:rsidRDefault="009C41B6" w:rsidP="009C41B6">
      <w:pPr>
        <w:rPr>
          <w:rStyle w:val="StyleBoldUnderline"/>
          <w:u w:val="none"/>
        </w:rPr>
      </w:pPr>
      <w:r w:rsidRPr="00581BB2">
        <w:rPr>
          <w:rStyle w:val="StyleStyleBold12pt"/>
        </w:rPr>
        <w:t>Lajous, 12</w:t>
      </w:r>
      <w:r w:rsidRPr="00581BB2">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9C41B6" w:rsidRDefault="009C41B6" w:rsidP="009C41B6">
      <w:r w:rsidRPr="003C037A">
        <w:rPr>
          <w:rStyle w:val="StyleBoldUnderline"/>
        </w:rPr>
        <w:t>We can begin to explore the relationship between drug trafficking and the political</w:t>
      </w:r>
      <w:r w:rsidRPr="0072001C">
        <w:rPr>
          <w:rStyle w:val="StyleBoldUnderline"/>
          <w:sz w:val="12"/>
        </w:rPr>
        <w:t xml:space="preserve">¶ </w:t>
      </w:r>
      <w:r w:rsidRPr="003C037A">
        <w:rPr>
          <w:rStyle w:val="StyleBoldUnderline"/>
        </w:rPr>
        <w:t>community through the relationship between drug trafficking and political authority</w:t>
      </w:r>
      <w:r>
        <w:t>. In</w:t>
      </w:r>
      <w:r w:rsidRPr="0072001C">
        <w:rPr>
          <w:sz w:val="12"/>
        </w:rPr>
        <w:t xml:space="preserve">¶ </w:t>
      </w:r>
      <w:r>
        <w:t>the narcocorrido, drug trafficking, far from representing a threat to the political authority</w:t>
      </w:r>
      <w:proofErr w:type="gramStart"/>
      <w:r>
        <w:t>,</w:t>
      </w:r>
      <w:r w:rsidRPr="0072001C">
        <w:rPr>
          <w:sz w:val="12"/>
        </w:rPr>
        <w:t>¶</w:t>
      </w:r>
      <w:proofErr w:type="gramEnd"/>
      <w:r w:rsidRPr="0072001C">
        <w:rPr>
          <w:sz w:val="12"/>
        </w:rPr>
        <w:t xml:space="preserve"> </w:t>
      </w:r>
      <w:r>
        <w:t>is a part of the political system. In other words, drug trafficking coexists with the political</w:t>
      </w:r>
      <w:r w:rsidRPr="0072001C">
        <w:rPr>
          <w:sz w:val="12"/>
        </w:rPr>
        <w:t xml:space="preserve">¶ </w:t>
      </w:r>
      <w:r>
        <w:t>authority; it brokers agreements with political authority, and is even confused with it.</w:t>
      </w:r>
      <w:r w:rsidRPr="0072001C">
        <w:rPr>
          <w:sz w:val="12"/>
        </w:rPr>
        <w:t xml:space="preserve">¶ </w:t>
      </w:r>
      <w:r>
        <w:t>Drug dealers and authorities come to be identified (especially in the high end of society</w:t>
      </w:r>
      <w:proofErr w:type="gramStart"/>
      <w:r>
        <w:t>)</w:t>
      </w:r>
      <w:r w:rsidRPr="0072001C">
        <w:rPr>
          <w:sz w:val="12"/>
        </w:rPr>
        <w:t>¶</w:t>
      </w:r>
      <w:proofErr w:type="gramEnd"/>
      <w:r w:rsidRPr="0072001C">
        <w:rPr>
          <w:sz w:val="12"/>
        </w:rPr>
        <w:t xml:space="preserve"> </w:t>
      </w:r>
      <w:r>
        <w:t>or find accommodation through corruption (further down the hierarchy, in which case the</w:t>
      </w:r>
      <w:r w:rsidRPr="0072001C">
        <w:rPr>
          <w:sz w:val="12"/>
        </w:rPr>
        <w:t xml:space="preserve">¶ </w:t>
      </w:r>
      <w:r>
        <w:t>authority appears as a subordinate instrument of the drug trafficker). Ultimately, the</w:t>
      </w:r>
      <w:r w:rsidRPr="0072001C">
        <w:rPr>
          <w:sz w:val="12"/>
        </w:rPr>
        <w:t xml:space="preserve">¶ </w:t>
      </w:r>
      <w:r w:rsidRPr="003C037A">
        <w:rPr>
          <w:rStyle w:val="StyleBoldUnderline"/>
        </w:rPr>
        <w:t>relationship can lead to violence, but it appears as personal, not collective or institutional</w:t>
      </w:r>
      <w:r>
        <w:t>.</w:t>
      </w:r>
      <w:r w:rsidRPr="0072001C">
        <w:rPr>
          <w:sz w:val="12"/>
        </w:rPr>
        <w:t xml:space="preserve">¶ </w:t>
      </w:r>
      <w:r>
        <w:t xml:space="preserve">In other words, </w:t>
      </w:r>
      <w:r w:rsidRPr="003C037A">
        <w:rPr>
          <w:rStyle w:val="StyleBoldUnderline"/>
        </w:rPr>
        <w:t>this is not about violence between different spheres, but between persons</w:t>
      </w:r>
      <w:r w:rsidRPr="0072001C">
        <w:rPr>
          <w:rStyle w:val="StyleBoldUnderline"/>
          <w:sz w:val="12"/>
        </w:rPr>
        <w:t xml:space="preserve">¶ </w:t>
      </w:r>
      <w:r w:rsidRPr="003C037A">
        <w:rPr>
          <w:rStyle w:val="StyleBoldUnderline"/>
        </w:rPr>
        <w:t>who move into spheres that overlap</w:t>
      </w:r>
      <w:r>
        <w:t xml:space="preserve">. As far as the community is concerned, </w:t>
      </w:r>
      <w:r w:rsidRPr="003C037A">
        <w:rPr>
          <w:rStyle w:val="StyleBoldUnderline"/>
        </w:rPr>
        <w:t>the drug</w:t>
      </w:r>
      <w:r w:rsidRPr="0072001C">
        <w:rPr>
          <w:rStyle w:val="StyleBoldUnderline"/>
          <w:sz w:val="12"/>
        </w:rPr>
        <w:t xml:space="preserve">¶ </w:t>
      </w:r>
      <w:r w:rsidRPr="003C037A">
        <w:rPr>
          <w:rStyle w:val="StyleBoldUnderline"/>
        </w:rPr>
        <w:t>trafficker is presented as part of the community, usually in an important and often</w:t>
      </w:r>
      <w:r w:rsidRPr="0072001C">
        <w:rPr>
          <w:rStyle w:val="StyleBoldUnderline"/>
          <w:sz w:val="12"/>
        </w:rPr>
        <w:t xml:space="preserve">¶ </w:t>
      </w:r>
      <w:r w:rsidRPr="003C037A">
        <w:rPr>
          <w:rStyle w:val="StyleBoldUnderline"/>
        </w:rPr>
        <w:t>benevolent manner</w:t>
      </w:r>
      <w:r>
        <w:t>, but as we shall see, the borders of the community that the drug</w:t>
      </w:r>
      <w:r w:rsidRPr="0072001C">
        <w:rPr>
          <w:sz w:val="12"/>
        </w:rPr>
        <w:t xml:space="preserve">¶ </w:t>
      </w:r>
      <w:r>
        <w:t>trafficker identifies with do not overlap with those of the political community.</w:t>
      </w:r>
    </w:p>
    <w:p w:rsidR="009C41B6" w:rsidRDefault="009C41B6" w:rsidP="009C41B6">
      <w:pPr>
        <w:pStyle w:val="Heading3"/>
      </w:pPr>
      <w:r>
        <w:lastRenderedPageBreak/>
        <w:t>AT: Friend-Enemy Distinctions</w:t>
      </w:r>
    </w:p>
    <w:p w:rsidR="009C41B6" w:rsidRPr="008F0E69" w:rsidRDefault="009C41B6" w:rsidP="009C41B6">
      <w:pPr>
        <w:pStyle w:val="Heading4"/>
        <w:rPr>
          <w:rFonts w:cs="Arial"/>
        </w:rPr>
      </w:pPr>
      <w:r>
        <w:rPr>
          <w:rFonts w:cs="Arial"/>
        </w:rPr>
        <w:t>M</w:t>
      </w:r>
      <w:r w:rsidRPr="008F0E69">
        <w:rPr>
          <w:rFonts w:cs="Arial"/>
        </w:rPr>
        <w:t>akes the aff’s impacts inevitable</w:t>
      </w:r>
    </w:p>
    <w:p w:rsidR="009C41B6" w:rsidRPr="008F0E69" w:rsidRDefault="009C41B6" w:rsidP="009C41B6">
      <w:r w:rsidRPr="008F0E69">
        <w:rPr>
          <w:rStyle w:val="StyleStyleBold12pt"/>
        </w:rPr>
        <w:t>Boersma, 5</w:t>
      </w:r>
      <w:r w:rsidRPr="008F0E69">
        <w:rPr>
          <w:b/>
        </w:rPr>
        <w:t xml:space="preserve"> </w:t>
      </w:r>
      <w:r w:rsidRPr="008F0E69">
        <w:t xml:space="preserve">(Jess Boersma teaches courses in Peninsular literatures, critical thought, and Spanish language at U of NC, “What About Schmitt? Translating Carl: Schmitt’s Theory of Sovereignty as Literary Concept”, published in </w:t>
      </w:r>
      <w:r w:rsidRPr="008F0E69">
        <w:rPr>
          <w:i/>
        </w:rPr>
        <w:t>Discourse</w:t>
      </w:r>
      <w:r w:rsidRPr="008F0E69">
        <w:t>, 27.2&amp;3, Spring &amp; Fall 2005, pp. 215-227 (Article), accessed 7/16/13, projectMUSE)</w:t>
      </w:r>
    </w:p>
    <w:p w:rsidR="009C41B6" w:rsidRPr="008F0E69" w:rsidRDefault="009C41B6" w:rsidP="009C41B6">
      <w:r w:rsidRPr="008F0E69">
        <w:t xml:space="preserve">It would be too hasty to conclude that Schmitt’s current critical standing indicates any kind of resolution of the polemics between left and right regarding the legacy of his legal thought and his political association with the Nazi party. It almost goes without saying that </w:t>
      </w:r>
      <w:r w:rsidRPr="00C42FC7">
        <w:rPr>
          <w:sz w:val="22"/>
          <w:highlight w:val="red"/>
          <w:u w:val="single"/>
        </w:rPr>
        <w:t>the extreme right has taken pains to revive the friend-enemy distinction</w:t>
      </w:r>
      <w:r w:rsidRPr="008F0E69">
        <w:rPr>
          <w:sz w:val="22"/>
          <w:u w:val="single"/>
        </w:rPr>
        <w:t xml:space="preserve">, developed in Schmitt’s The Concept of the Political </w:t>
      </w:r>
      <w:r w:rsidRPr="00C42FC7">
        <w:rPr>
          <w:sz w:val="22"/>
          <w:highlight w:val="red"/>
          <w:u w:val="single"/>
        </w:rPr>
        <w:t>and</w:t>
      </w:r>
      <w:r w:rsidRPr="008F0E69">
        <w:rPr>
          <w:sz w:val="22"/>
          <w:u w:val="single"/>
        </w:rPr>
        <w:t xml:space="preserve">, in many cases, has </w:t>
      </w:r>
      <w:r w:rsidRPr="00C42FC7">
        <w:rPr>
          <w:sz w:val="22"/>
          <w:highlight w:val="red"/>
          <w:u w:val="single"/>
        </w:rPr>
        <w:t>reduced it further to a friend-foe distinction</w:t>
      </w:r>
      <w:r w:rsidRPr="008F0E69">
        <w:rPr>
          <w:sz w:val="22"/>
          <w:u w:val="single"/>
        </w:rPr>
        <w:t xml:space="preserve"> in order </w:t>
      </w:r>
      <w:r w:rsidRPr="00C42FC7">
        <w:rPr>
          <w:sz w:val="22"/>
          <w:highlight w:val="red"/>
          <w:u w:val="single"/>
        </w:rPr>
        <w:t>to justify strategies of total war and</w:t>
      </w:r>
      <w:r w:rsidRPr="008F0E69">
        <w:rPr>
          <w:sz w:val="22"/>
          <w:u w:val="single"/>
        </w:rPr>
        <w:t xml:space="preserve"> cultural, religious, and </w:t>
      </w:r>
      <w:r w:rsidRPr="00C42FC7">
        <w:rPr>
          <w:sz w:val="22"/>
          <w:highlight w:val="red"/>
          <w:u w:val="single"/>
        </w:rPr>
        <w:t>ethnic cleansing</w:t>
      </w:r>
      <w:r w:rsidRPr="008F0E69">
        <w:rPr>
          <w:sz w:val="22"/>
          <w:u w:val="single"/>
        </w:rPr>
        <w:t>.</w:t>
      </w:r>
      <w:r w:rsidRPr="008F0E69">
        <w:t xml:space="preserve">3 On the other side of the spectrum, Giorgio </w:t>
      </w:r>
      <w:r w:rsidRPr="00C42FC7">
        <w:rPr>
          <w:sz w:val="22"/>
          <w:highlight w:val="red"/>
          <w:u w:val="single"/>
        </w:rPr>
        <w:t>Agamben</w:t>
      </w:r>
      <w:r w:rsidRPr="008F0E69">
        <w:t xml:space="preserve">, in his Homo Sacer series </w:t>
      </w:r>
      <w:r w:rsidRPr="00C42FC7">
        <w:rPr>
          <w:sz w:val="22"/>
          <w:highlight w:val="red"/>
          <w:u w:val="single"/>
        </w:rPr>
        <w:t xml:space="preserve">argues that the </w:t>
      </w:r>
      <w:r w:rsidRPr="008F0E69">
        <w:rPr>
          <w:sz w:val="22"/>
          <w:u w:val="single"/>
        </w:rPr>
        <w:t xml:space="preserve">possibly tyrannical </w:t>
      </w:r>
      <w:r w:rsidRPr="00C42FC7">
        <w:rPr>
          <w:sz w:val="22"/>
          <w:highlight w:val="red"/>
          <w:u w:val="single"/>
        </w:rPr>
        <w:t>consequences of Schmitt’s thinking on</w:t>
      </w:r>
      <w:r w:rsidRPr="008F0E69">
        <w:rPr>
          <w:sz w:val="22"/>
          <w:u w:val="single"/>
        </w:rPr>
        <w:t xml:space="preserve"> the friend-enemy distinction and the </w:t>
      </w:r>
      <w:r w:rsidRPr="00C42FC7">
        <w:rPr>
          <w:sz w:val="22"/>
          <w:highlight w:val="red"/>
          <w:u w:val="single"/>
        </w:rPr>
        <w:t>sovereign decision</w:t>
      </w:r>
      <w:r w:rsidRPr="008F0E69">
        <w:rPr>
          <w:sz w:val="22"/>
          <w:u w:val="single"/>
        </w:rPr>
        <w:t xml:space="preserve"> are not isolated to the followers of the </w:t>
      </w:r>
      <w:r w:rsidRPr="008F0E69">
        <w:t xml:space="preserve">‘‘Crown Jurist of the </w:t>
      </w:r>
      <w:r w:rsidRPr="008F0E69">
        <w:rPr>
          <w:sz w:val="22"/>
          <w:u w:val="single"/>
        </w:rPr>
        <w:t xml:space="preserve">Third Reich,’’ but rather </w:t>
      </w:r>
      <w:r w:rsidRPr="00C42FC7">
        <w:rPr>
          <w:sz w:val="22"/>
          <w:highlight w:val="red"/>
          <w:u w:val="single"/>
        </w:rPr>
        <w:t>are</w:t>
      </w:r>
      <w:r w:rsidRPr="008F0E69">
        <w:t xml:space="preserve"> only </w:t>
      </w:r>
      <w:r w:rsidRPr="008F0E69">
        <w:rPr>
          <w:sz w:val="22"/>
          <w:u w:val="single"/>
        </w:rPr>
        <w:t xml:space="preserve">too </w:t>
      </w:r>
      <w:r w:rsidRPr="00C42FC7">
        <w:rPr>
          <w:sz w:val="22"/>
          <w:highlight w:val="red"/>
          <w:u w:val="single"/>
        </w:rPr>
        <w:t>alive and well</w:t>
      </w:r>
      <w:r w:rsidRPr="008F0E69">
        <w:rPr>
          <w:sz w:val="22"/>
          <w:u w:val="single"/>
        </w:rPr>
        <w:t xml:space="preserve"> within the practices of present day liberal democratic states</w:t>
      </w:r>
      <w:r w:rsidRPr="008F0E69">
        <w:t xml:space="preserve">.4 Let me give one quick example of Agamben’s line of thought in the form of biopolitics and the sovereign decision. </w:t>
      </w:r>
      <w:r w:rsidRPr="008F0E69">
        <w:rPr>
          <w:sz w:val="22"/>
          <w:u w:val="single"/>
        </w:rPr>
        <w:t xml:space="preserve">In Homo Sacer: Sovereign Power and Bare Life Agamben argues that </w:t>
      </w:r>
      <w:r w:rsidRPr="00C42FC7">
        <w:rPr>
          <w:sz w:val="22"/>
          <w:highlight w:val="red"/>
          <w:u w:val="single"/>
        </w:rPr>
        <w:t>the state of exception is fast becoming the rule</w:t>
      </w:r>
      <w:r w:rsidRPr="008F0E69">
        <w:rPr>
          <w:sz w:val="22"/>
          <w:u w:val="single"/>
        </w:rPr>
        <w:t xml:space="preserve">, with the consequence that the state of nature and the state of law are nearly indistinguishable </w:t>
      </w:r>
      <w:r w:rsidRPr="008F0E69">
        <w:t xml:space="preserve">(38). Rather than a pure Hobbesian state of nature of all against all, the sovereign state maintains the monopoly over violence and yet the demand for obedience is no longer contingent upon the guarantee of protection. </w:t>
      </w:r>
      <w:r w:rsidRPr="008F0E69">
        <w:rPr>
          <w:sz w:val="22"/>
          <w:u w:val="single"/>
        </w:rPr>
        <w:t xml:space="preserve">In Remnants of Auschwitz, the </w:t>
      </w:r>
      <w:r w:rsidRPr="00C42FC7">
        <w:rPr>
          <w:sz w:val="22"/>
          <w:highlight w:val="red"/>
          <w:u w:val="single"/>
        </w:rPr>
        <w:t>Nazi concentration camp is</w:t>
      </w:r>
      <w:r w:rsidRPr="008F0E69">
        <w:rPr>
          <w:sz w:val="22"/>
          <w:u w:val="single"/>
        </w:rPr>
        <w:t xml:space="preserve"> shown to be </w:t>
      </w:r>
      <w:r w:rsidRPr="00C42FC7">
        <w:rPr>
          <w:sz w:val="22"/>
          <w:highlight w:val="red"/>
          <w:u w:val="single"/>
        </w:rPr>
        <w:t>the end</w:t>
      </w:r>
      <w:r w:rsidRPr="008F0E69">
        <w:rPr>
          <w:sz w:val="22"/>
          <w:u w:val="single"/>
        </w:rPr>
        <w:t xml:space="preserve"> result </w:t>
      </w:r>
      <w:r w:rsidRPr="00C42FC7">
        <w:rPr>
          <w:sz w:val="22"/>
          <w:highlight w:val="red"/>
          <w:u w:val="single"/>
        </w:rPr>
        <w:t>of a</w:t>
      </w:r>
      <w:r w:rsidRPr="008F0E69">
        <w:rPr>
          <w:sz w:val="22"/>
          <w:u w:val="single"/>
        </w:rPr>
        <w:t xml:space="preserve"> legal </w:t>
      </w:r>
      <w:r w:rsidRPr="00C42FC7">
        <w:rPr>
          <w:sz w:val="22"/>
          <w:highlight w:val="red"/>
          <w:u w:val="single"/>
        </w:rPr>
        <w:t>process which produces</w:t>
      </w:r>
      <w:r w:rsidRPr="008F0E69">
        <w:rPr>
          <w:sz w:val="22"/>
          <w:u w:val="single"/>
        </w:rPr>
        <w:t xml:space="preserve"> a </w:t>
      </w:r>
      <w:r w:rsidRPr="00C42FC7">
        <w:rPr>
          <w:sz w:val="22"/>
          <w:highlight w:val="red"/>
          <w:u w:val="single"/>
        </w:rPr>
        <w:t>separation between</w:t>
      </w:r>
      <w:r w:rsidRPr="008F0E69">
        <w:rPr>
          <w:sz w:val="22"/>
          <w:u w:val="single"/>
        </w:rPr>
        <w:t xml:space="preserve"> the </w:t>
      </w:r>
      <w:r w:rsidRPr="00C42FC7">
        <w:rPr>
          <w:sz w:val="22"/>
          <w:highlight w:val="red"/>
          <w:u w:val="single"/>
        </w:rPr>
        <w:t>living being</w:t>
      </w:r>
      <w:r w:rsidRPr="008F0E69">
        <w:rPr>
          <w:sz w:val="22"/>
          <w:u w:val="single"/>
        </w:rPr>
        <w:t xml:space="preserve"> (zoe) </w:t>
      </w:r>
      <w:r w:rsidRPr="00C42FC7">
        <w:rPr>
          <w:sz w:val="22"/>
          <w:highlight w:val="red"/>
          <w:u w:val="single"/>
        </w:rPr>
        <w:t>and</w:t>
      </w:r>
      <w:r w:rsidRPr="008F0E69">
        <w:rPr>
          <w:sz w:val="22"/>
          <w:u w:val="single"/>
        </w:rPr>
        <w:t xml:space="preserve"> the </w:t>
      </w:r>
      <w:r w:rsidRPr="00C42FC7">
        <w:rPr>
          <w:sz w:val="22"/>
          <w:highlight w:val="red"/>
          <w:u w:val="single"/>
        </w:rPr>
        <w:t>speaking being</w:t>
      </w:r>
      <w:r w:rsidRPr="008F0E69">
        <w:rPr>
          <w:sz w:val="22"/>
          <w:u w:val="single"/>
        </w:rPr>
        <w:t xml:space="preserve"> (bios) with the aim ‘‘no longer to make die or to make live, but to survive’’</w:t>
      </w:r>
      <w:r w:rsidRPr="008F0E69">
        <w:t xml:space="preserve"> (155). Agamben then seeks to illustrate how states of exception have played out in American history by following the sovereign decisions of presidents Abraham Lincoln, Woodrow Wilson, Franklin D. Roosevelt, and George W. Bush. In the last case, he states that as a result of September 11 ‘‘Bush is attempting to produce a situation in which the emergency becomes the rule, and the very distinction between peace and war (and between foreign and civil war) becomes impossible’’ (State of Exception 22). Evidence for Agamben’s claims would appear to be provided externally by the suspended legal status of the Guanta´- namo prisoners; and internally by the recent ethical and legal battles over the coma case of Terri Schiavo (whose last name happens to mean slave in Italian), along with the present debates between the legislative and the executive branches in which Attorney General Alberto Gonzales has defended the constitutional legality of President Bush’s decision to not fully disclose matters regarding domestic spying.5</w:t>
      </w:r>
    </w:p>
    <w:p w:rsidR="009C41B6" w:rsidRPr="003C037A" w:rsidRDefault="009C41B6" w:rsidP="009C41B6"/>
    <w:p w:rsidR="009C41B6" w:rsidRDefault="009C41B6" w:rsidP="009C41B6">
      <w:pPr>
        <w:pStyle w:val="Heading3"/>
        <w:rPr>
          <w:rFonts w:cs="Arial"/>
        </w:rPr>
      </w:pPr>
      <w:r w:rsidRPr="008F0E69">
        <w:rPr>
          <w:rFonts w:cs="Arial"/>
        </w:rPr>
        <w:lastRenderedPageBreak/>
        <w:t>2AC – Taoism</w:t>
      </w:r>
    </w:p>
    <w:p w:rsidR="009C41B6" w:rsidRPr="00273FF2" w:rsidRDefault="009C41B6" w:rsidP="009C41B6">
      <w:pPr>
        <w:pStyle w:val="Heading4"/>
        <w:rPr>
          <w:rFonts w:cs="Arial"/>
        </w:rPr>
      </w:pPr>
      <w:r w:rsidRPr="00273FF2">
        <w:rPr>
          <w:rFonts w:cs="Arial"/>
        </w:rPr>
        <w:t>Perm do both – the Taoist perspective necessitates the joining of forces opposed to one another</w:t>
      </w:r>
    </w:p>
    <w:p w:rsidR="009C41B6" w:rsidRPr="00C42FC7" w:rsidRDefault="009C41B6" w:rsidP="009C41B6">
      <w:pPr>
        <w:rPr>
          <w:bCs/>
          <w:sz w:val="22"/>
          <w:szCs w:val="20"/>
          <w:u w:val="single"/>
        </w:rPr>
      </w:pPr>
      <w:r w:rsidRPr="00273FF2">
        <w:rPr>
          <w:rStyle w:val="StyleStyleBold12pt"/>
        </w:rPr>
        <w:t>Gunaratne, 10</w:t>
      </w:r>
      <w:r w:rsidRPr="00731B4E">
        <w:t xml:space="preserve"> (Shelton A. Gunaratne, Professor of mass communications emeritus at Minnesota State University Moorhead; “De-Westernizing communication/social science research: opportunities and limitations,” 2010, http://www.nabilechchaibi.com/resources/De-westernizing%20social%20sciences-.pdf)</w:t>
      </w:r>
    </w:p>
    <w:p w:rsidR="009C41B6" w:rsidRPr="00273FF2" w:rsidRDefault="009C41B6" w:rsidP="009C41B6">
      <w:r w:rsidRPr="00273FF2">
        <w:t xml:space="preserve">In as much as the axial Asian philosophies are highly systems-oriented, Asian scholars could make a significant contribution to universalizing communication/ social science by explicating complexity science in relation to the insights embedded in Buddhism, Confucianism, 2 </w:t>
      </w:r>
      <w:r w:rsidRPr="00C42FC7">
        <w:rPr>
          <w:rStyle w:val="StyleBoldUnderline"/>
          <w:highlight w:val="red"/>
        </w:rPr>
        <w:t>Daoism</w:t>
      </w:r>
      <w:r w:rsidRPr="00C42FC7">
        <w:rPr>
          <w:highlight w:val="red"/>
        </w:rPr>
        <w:t xml:space="preserve"> </w:t>
      </w:r>
      <w:r w:rsidRPr="00273FF2">
        <w:t xml:space="preserve">and Hinduism, among others. These </w:t>
      </w:r>
      <w:r w:rsidRPr="00C42FC7">
        <w:rPr>
          <w:rStyle w:val="StyleBoldUnderline"/>
          <w:highlight w:val="red"/>
        </w:rPr>
        <w:t>philosophies emphasize</w:t>
      </w:r>
      <w:r w:rsidRPr="00273FF2">
        <w:rPr>
          <w:rStyle w:val="StyleBoldUnderline"/>
        </w:rPr>
        <w:t xml:space="preserve"> the following: The universe is a network of hierarchical systems. </w:t>
      </w:r>
      <w:r w:rsidRPr="00C42FC7">
        <w:rPr>
          <w:rStyle w:val="StyleBoldUnderline"/>
          <w:highlight w:val="red"/>
        </w:rPr>
        <w:t xml:space="preserve">Nothing is isolated </w:t>
      </w:r>
      <w:r w:rsidRPr="00273FF2">
        <w:rPr>
          <w:rStyle w:val="StyleBoldUnderline"/>
        </w:rPr>
        <w:t xml:space="preserve">and independent in the universe. Change as an integral aspect of existence. </w:t>
      </w:r>
      <w:r w:rsidRPr="00C42FC7">
        <w:rPr>
          <w:rStyle w:val="StyleBoldUnderline"/>
          <w:highlight w:val="red"/>
        </w:rPr>
        <w:t>Study of parts</w:t>
      </w:r>
      <w:r w:rsidRPr="00C42FC7">
        <w:rPr>
          <w:highlight w:val="red"/>
        </w:rPr>
        <w:t xml:space="preserve"> </w:t>
      </w:r>
      <w:r w:rsidRPr="00273FF2">
        <w:t xml:space="preserve">(or a system), </w:t>
      </w:r>
      <w:r w:rsidRPr="00C42FC7">
        <w:rPr>
          <w:rStyle w:val="StyleBoldUnderline"/>
          <w:highlight w:val="red"/>
        </w:rPr>
        <w:t>without the</w:t>
      </w:r>
      <w:r w:rsidRPr="00273FF2">
        <w:rPr>
          <w:rStyle w:val="StyleBoldUnderline"/>
        </w:rPr>
        <w:t xml:space="preserve"> context of the </w:t>
      </w:r>
      <w:r w:rsidRPr="00C42FC7">
        <w:rPr>
          <w:rStyle w:val="StyleBoldUnderline"/>
          <w:highlight w:val="red"/>
        </w:rPr>
        <w:t>whole</w:t>
      </w:r>
      <w:r w:rsidRPr="00C42FC7">
        <w:rPr>
          <w:highlight w:val="red"/>
        </w:rPr>
        <w:t xml:space="preserve"> </w:t>
      </w:r>
      <w:r w:rsidRPr="00273FF2">
        <w:t xml:space="preserve">(or the system’s environment), </w:t>
      </w:r>
      <w:r w:rsidRPr="00C42FC7">
        <w:rPr>
          <w:rStyle w:val="StyleBoldUnderline"/>
          <w:highlight w:val="red"/>
        </w:rPr>
        <w:t>will distort or mutilate truth/reality</w:t>
      </w:r>
      <w:r w:rsidRPr="00273FF2">
        <w:t xml:space="preserve">. (The paticca samuppāda [dependent co-arising] and the Yijing paradigms rest on the assumption that </w:t>
      </w:r>
      <w:r w:rsidRPr="00C42FC7">
        <w:rPr>
          <w:rStyle w:val="StyleBoldUnderline"/>
          <w:highlight w:val="red"/>
        </w:rPr>
        <w:t xml:space="preserve">everything exists in </w:t>
      </w:r>
      <w:r w:rsidRPr="00273FF2">
        <w:t xml:space="preserve">mystical </w:t>
      </w:r>
      <w:r w:rsidRPr="00C42FC7">
        <w:rPr>
          <w:rStyle w:val="StyleBoldUnderline"/>
          <w:highlight w:val="red"/>
        </w:rPr>
        <w:t xml:space="preserve">integration of yin and yang, entities </w:t>
      </w:r>
      <w:r w:rsidRPr="00273FF2">
        <w:rPr>
          <w:rStyle w:val="StyleBoldUnderline"/>
        </w:rPr>
        <w:t xml:space="preserve">that are </w:t>
      </w:r>
      <w:r w:rsidRPr="00C42FC7">
        <w:rPr>
          <w:rStyle w:val="StyleBoldUnderline"/>
          <w:highlight w:val="red"/>
        </w:rPr>
        <w:t>opposed</w:t>
      </w:r>
      <w:r w:rsidRPr="00273FF2">
        <w:rPr>
          <w:rStyle w:val="StyleBoldUnderline"/>
        </w:rPr>
        <w:t xml:space="preserve"> to one another </w:t>
      </w:r>
      <w:r w:rsidRPr="00C42FC7">
        <w:rPr>
          <w:rStyle w:val="StyleBoldUnderline"/>
          <w:highlight w:val="red"/>
        </w:rPr>
        <w:t xml:space="preserve">and yet also </w:t>
      </w:r>
      <w:r w:rsidRPr="00273FF2">
        <w:rPr>
          <w:rStyle w:val="StyleBoldUnderline"/>
        </w:rPr>
        <w:t xml:space="preserve">are </w:t>
      </w:r>
      <w:r w:rsidRPr="00C42FC7">
        <w:rPr>
          <w:rStyle w:val="StyleBoldUnderline"/>
          <w:highlight w:val="red"/>
        </w:rPr>
        <w:t xml:space="preserve">connected </w:t>
      </w:r>
      <w:r w:rsidRPr="00273FF2">
        <w:rPr>
          <w:rStyle w:val="StyleBoldUnderline"/>
        </w:rPr>
        <w:t xml:space="preserve">in time and space </w:t>
      </w:r>
      <w:r w:rsidRPr="00C42FC7">
        <w:rPr>
          <w:rStyle w:val="StyleBoldUnderline"/>
          <w:highlight w:val="red"/>
        </w:rPr>
        <w:t>as a whole.</w:t>
      </w:r>
      <w:r w:rsidRPr="00C42FC7">
        <w:rPr>
          <w:highlight w:val="red"/>
        </w:rPr>
        <w:t xml:space="preserve">) </w:t>
      </w:r>
      <w:r w:rsidRPr="00C42FC7">
        <w:rPr>
          <w:rStyle w:val="StyleBoldUnderline"/>
          <w:highlight w:val="red"/>
        </w:rPr>
        <w:t xml:space="preserve">By joining forces </w:t>
      </w:r>
      <w:r w:rsidRPr="00273FF2">
        <w:rPr>
          <w:rStyle w:val="StyleBoldUnderline"/>
        </w:rPr>
        <w:t>with</w:t>
      </w:r>
      <w:r w:rsidRPr="00273FF2">
        <w:t xml:space="preserve"> the third-wave system theorists like the sociocybernetic </w:t>
      </w:r>
      <w:r w:rsidRPr="00273FF2">
        <w:rPr>
          <w:rStyle w:val="StyleBoldUnderline"/>
        </w:rPr>
        <w:t>scholars</w:t>
      </w:r>
      <w:r w:rsidRPr="00273FF2">
        <w:t xml:space="preserve"> (who deployed the complex dynamical systems theory of the 1990s, in comparison to the first-wave Parsonian structural functionalists and the second-wave general system theorists of the 1960s through the 1980s, see Sawyer, 2007) </w:t>
      </w:r>
      <w:r w:rsidRPr="00273FF2">
        <w:rPr>
          <w:rStyle w:val="StyleBoldUnderline"/>
        </w:rPr>
        <w:t xml:space="preserve">to formulate complex communication theories derived from profound Asian philosophies, </w:t>
      </w:r>
      <w:r w:rsidRPr="00C42FC7">
        <w:rPr>
          <w:rStyle w:val="StyleBoldUnderline"/>
          <w:highlight w:val="red"/>
        </w:rPr>
        <w:t xml:space="preserve">scholars can </w:t>
      </w:r>
      <w:r w:rsidRPr="00273FF2">
        <w:rPr>
          <w:rStyle w:val="StyleBoldUnderline"/>
        </w:rPr>
        <w:t xml:space="preserve">help </w:t>
      </w:r>
      <w:r w:rsidRPr="00C42FC7">
        <w:rPr>
          <w:rStyle w:val="StyleBoldUnderline"/>
          <w:highlight w:val="red"/>
        </w:rPr>
        <w:t xml:space="preserve">unify </w:t>
      </w:r>
      <w:r w:rsidRPr="00273FF2">
        <w:rPr>
          <w:rStyle w:val="StyleBoldUnderline"/>
        </w:rPr>
        <w:t xml:space="preserve">axiology, </w:t>
      </w:r>
      <w:r w:rsidRPr="00C42FC7">
        <w:rPr>
          <w:rStyle w:val="StyleBoldUnderline"/>
          <w:highlight w:val="red"/>
        </w:rPr>
        <w:t xml:space="preserve">epistemology </w:t>
      </w:r>
      <w:r w:rsidRPr="00273FF2">
        <w:rPr>
          <w:rStyle w:val="StyleBoldUnderline"/>
        </w:rPr>
        <w:t>and onto-cosmology</w:t>
      </w:r>
      <w:r w:rsidRPr="00273FF2">
        <w:t>. They can use the Buddhist paradigm of dependent coarising (paticca samuppāda in Pali) or the Chinese Yijing (Book of Changes) paradigm (Gunaratne, 2006a, 2008), or any other model derived from nonWestern thought, e.g. the South African concept of ubuntuism (with its emphasis on community and collectivism) or the Japanese concept of kuuki (atmosphere requiring compliance) or the Filipino concept of kapwa (recognition of shared identity, an inner self shared with others), to examine the history, political economy, information diffusion or any other facet of the world-system, analysing it as a dissipative structure far from equilibrium (Prigogine and Stengers, 1984). This approach will provide the instrumental benefit that the West seeks. Conducting empirical research based on the reductionist theoretical framework of ‘old science’ is unlikely to dismantle the vertical disparity and the unequal distribution of labor between social scientists in the West and the East. While keeping that context in mind, scholars in the non-West could engage in alternative discourses at different levels: some focusing on indigenization, some on endogenization, some on decolonization and some on globalization.</w:t>
      </w:r>
    </w:p>
    <w:p w:rsidR="009C41B6" w:rsidRPr="00273FF2" w:rsidRDefault="009C41B6" w:rsidP="009C41B6">
      <w:pPr>
        <w:pStyle w:val="Heading4"/>
        <w:rPr>
          <w:rFonts w:cs="Arial"/>
        </w:rPr>
      </w:pPr>
      <w:r w:rsidRPr="00273FF2">
        <w:rPr>
          <w:rFonts w:cs="Arial"/>
        </w:rPr>
        <w:t xml:space="preserve">The advocacy of the 1AC is key to agency, Taoism doesn’t mean not protesting the government – and their alternative links to their argument by demanding rejection of the plan </w:t>
      </w:r>
    </w:p>
    <w:p w:rsidR="009C41B6" w:rsidRPr="00273FF2" w:rsidRDefault="009C41B6" w:rsidP="009C41B6">
      <w:r w:rsidRPr="00273FF2">
        <w:rPr>
          <w:rStyle w:val="StyleStyleBold12pt"/>
        </w:rPr>
        <w:t>Kochmer 6</w:t>
      </w:r>
      <w:r w:rsidRPr="00273FF2">
        <w:t xml:space="preserve"> (Casey, “Taoism and Politics” http://personaltao.com/taoism-and-politics) </w:t>
      </w:r>
    </w:p>
    <w:p w:rsidR="009C41B6" w:rsidRPr="00273FF2" w:rsidRDefault="009C41B6" w:rsidP="009C41B6">
      <w:r w:rsidRPr="00273FF2">
        <w:t xml:space="preserve">Taoism and politics have a long history. </w:t>
      </w:r>
      <w:r w:rsidRPr="00C42FC7">
        <w:rPr>
          <w:sz w:val="22"/>
          <w:highlight w:val="red"/>
          <w:u w:val="single"/>
        </w:rPr>
        <w:t>Taoism</w:t>
      </w:r>
      <w:r w:rsidRPr="00C42FC7">
        <w:rPr>
          <w:sz w:val="22"/>
          <w:u w:val="single"/>
        </w:rPr>
        <w:t xml:space="preserve"> is a peaceful practice, but that </w:t>
      </w:r>
      <w:r w:rsidRPr="00C42FC7">
        <w:rPr>
          <w:sz w:val="22"/>
          <w:highlight w:val="red"/>
          <w:u w:val="single"/>
        </w:rPr>
        <w:t xml:space="preserve">doesn’t preclude </w:t>
      </w:r>
      <w:r w:rsidRPr="00C42FC7">
        <w:rPr>
          <w:sz w:val="22"/>
          <w:u w:val="single"/>
        </w:rPr>
        <w:t xml:space="preserve">standing up to government practices that disrupt life. To be yourself: includes </w:t>
      </w:r>
      <w:r w:rsidRPr="00C42FC7">
        <w:rPr>
          <w:sz w:val="22"/>
          <w:highlight w:val="red"/>
          <w:u w:val="single"/>
        </w:rPr>
        <w:t>the practice of advocating your</w:t>
      </w:r>
      <w:r w:rsidRPr="00C42FC7">
        <w:rPr>
          <w:sz w:val="22"/>
          <w:u w:val="single"/>
        </w:rPr>
        <w:t xml:space="preserve"> </w:t>
      </w:r>
      <w:r w:rsidRPr="00273FF2">
        <w:t xml:space="preserve">own </w:t>
      </w:r>
      <w:r w:rsidRPr="00C42FC7">
        <w:rPr>
          <w:sz w:val="22"/>
          <w:highlight w:val="red"/>
          <w:u w:val="single"/>
        </w:rPr>
        <w:t>rights in society</w:t>
      </w:r>
      <w:r w:rsidRPr="00273FF2">
        <w:t xml:space="preserve">. </w:t>
      </w:r>
      <w:r w:rsidRPr="00C42FC7">
        <w:rPr>
          <w:sz w:val="22"/>
          <w:u w:val="single"/>
        </w:rPr>
        <w:t xml:space="preserve">The </w:t>
      </w:r>
      <w:r w:rsidRPr="00C42FC7">
        <w:rPr>
          <w:sz w:val="22"/>
          <w:highlight w:val="red"/>
          <w:u w:val="single"/>
        </w:rPr>
        <w:t>best political practice</w:t>
      </w:r>
      <w:r w:rsidRPr="00C42FC7">
        <w:rPr>
          <w:sz w:val="22"/>
          <w:u w:val="single"/>
        </w:rPr>
        <w:t xml:space="preserve"> according to Taoism is: The practice that </w:t>
      </w:r>
      <w:r w:rsidRPr="00C42FC7">
        <w:rPr>
          <w:sz w:val="22"/>
          <w:highlight w:val="red"/>
          <w:u w:val="single"/>
        </w:rPr>
        <w:t>lets</w:t>
      </w:r>
      <w:r w:rsidRPr="00C42FC7">
        <w:rPr>
          <w:sz w:val="22"/>
          <w:u w:val="single"/>
        </w:rPr>
        <w:t xml:space="preserve"> the </w:t>
      </w:r>
      <w:r w:rsidRPr="00C42FC7">
        <w:rPr>
          <w:sz w:val="22"/>
          <w:highlight w:val="red"/>
          <w:u w:val="single"/>
        </w:rPr>
        <w:t xml:space="preserve">people be </w:t>
      </w:r>
      <w:proofErr w:type="gramStart"/>
      <w:r w:rsidRPr="00C42FC7">
        <w:rPr>
          <w:sz w:val="22"/>
          <w:highlight w:val="red"/>
          <w:u w:val="single"/>
        </w:rPr>
        <w:t>themselves</w:t>
      </w:r>
      <w:proofErr w:type="gramEnd"/>
      <w:r w:rsidRPr="00C42FC7">
        <w:rPr>
          <w:sz w:val="22"/>
          <w:highlight w:val="red"/>
          <w:u w:val="single"/>
        </w:rPr>
        <w:t xml:space="preserve"> </w:t>
      </w:r>
      <w:r w:rsidRPr="00C42FC7">
        <w:rPr>
          <w:b/>
          <w:highlight w:val="red"/>
          <w:u w:val="single"/>
          <w:bdr w:val="single" w:sz="4" w:space="0" w:color="auto"/>
        </w:rPr>
        <w:t>without hindrance</w:t>
      </w:r>
      <w:r w:rsidRPr="00C42FC7">
        <w:rPr>
          <w:sz w:val="22"/>
          <w:u w:val="single"/>
        </w:rPr>
        <w:t>.</w:t>
      </w:r>
      <w:r w:rsidRPr="00273FF2">
        <w:t xml:space="preserve"> </w:t>
      </w:r>
      <w:r w:rsidRPr="00273FF2">
        <w:rPr>
          <w:b/>
          <w:u w:val="single"/>
        </w:rPr>
        <w:t>Society is about the merging of actions of personal statements.</w:t>
      </w:r>
      <w:r w:rsidRPr="00273FF2">
        <w:t xml:space="preserve"> </w:t>
      </w:r>
      <w:r w:rsidRPr="00C42FC7">
        <w:rPr>
          <w:sz w:val="22"/>
          <w:u w:val="single"/>
        </w:rPr>
        <w:t xml:space="preserve">Only by speaking out, </w:t>
      </w:r>
      <w:r w:rsidRPr="00C42FC7">
        <w:rPr>
          <w:b/>
          <w:highlight w:val="red"/>
          <w:u w:val="single"/>
          <w:bdr w:val="single" w:sz="4" w:space="0" w:color="auto"/>
        </w:rPr>
        <w:t>with action</w:t>
      </w:r>
      <w:r w:rsidRPr="00273FF2">
        <w:t xml:space="preserve">, </w:t>
      </w:r>
      <w:r w:rsidRPr="00C42FC7">
        <w:rPr>
          <w:sz w:val="22"/>
          <w:u w:val="single"/>
        </w:rPr>
        <w:t>will society grow to reflect the population that composes it.</w:t>
      </w:r>
      <w:r w:rsidRPr="00273FF2">
        <w:t xml:space="preserve"> The point is to </w:t>
      </w:r>
      <w:r w:rsidRPr="00C42FC7">
        <w:rPr>
          <w:sz w:val="22"/>
          <w:u w:val="single"/>
        </w:rPr>
        <w:t xml:space="preserve">speak and act to your nature; it’s the only way </w:t>
      </w:r>
      <w:r w:rsidRPr="00C42FC7">
        <w:rPr>
          <w:b/>
          <w:highlight w:val="red"/>
          <w:u w:val="single"/>
          <w:bdr w:val="single" w:sz="4" w:space="0" w:color="auto"/>
        </w:rPr>
        <w:t>society can represent you</w:t>
      </w:r>
      <w:r w:rsidRPr="00273FF2">
        <w:t>.</w:t>
      </w:r>
    </w:p>
    <w:p w:rsidR="009C41B6" w:rsidRPr="00273FF2" w:rsidRDefault="009C41B6" w:rsidP="009C41B6">
      <w:pPr>
        <w:pStyle w:val="Heading4"/>
        <w:rPr>
          <w:rFonts w:cs="Arial"/>
        </w:rPr>
      </w:pPr>
      <w:r w:rsidRPr="00273FF2">
        <w:rPr>
          <w:rFonts w:cs="Arial"/>
        </w:rPr>
        <w:t>By ignoring moral responsibility, Taoism leads to fascism</w:t>
      </w:r>
    </w:p>
    <w:p w:rsidR="009C41B6" w:rsidRPr="00273FF2" w:rsidRDefault="009C41B6" w:rsidP="009C41B6">
      <w:pPr>
        <w:rPr>
          <w:rStyle w:val="StyleStyleBold12pt"/>
          <w:b w:val="0"/>
          <w:sz w:val="20"/>
          <w:szCs w:val="20"/>
        </w:rPr>
      </w:pPr>
      <w:r w:rsidRPr="00273FF2">
        <w:rPr>
          <w:rStyle w:val="StyleStyleBold12pt"/>
        </w:rPr>
        <w:t>Dumain, no date</w:t>
      </w:r>
      <w:r w:rsidRPr="00731B4E">
        <w:t xml:space="preserve"> (Ralph Dumain, Librarian/Archivist, CLR James Institute; “Taoism &amp; the Tao of Bourgeois Philosophy,” n.d., http://www.autodidactproject.org/my/tao1.html)</w:t>
      </w:r>
    </w:p>
    <w:p w:rsidR="009C41B6" w:rsidRPr="00C42FC7" w:rsidRDefault="009C41B6" w:rsidP="009C41B6">
      <w:pPr>
        <w:rPr>
          <w:rStyle w:val="TagGreg"/>
          <w:b w:val="0"/>
        </w:rPr>
      </w:pPr>
      <w:r w:rsidRPr="00273FF2">
        <w:t xml:space="preserve">Clarke takes a 16th century Chinese novel Journey to the West, about a pilgrimage to India led by the trickster Monkey King, as a parable for the Western engagement with Daoism: is this a serious quest or </w:t>
      </w:r>
      <w:r w:rsidRPr="00273FF2">
        <w:lastRenderedPageBreak/>
        <w:t xml:space="preserve">an empty joke? </w:t>
      </w:r>
      <w:r w:rsidRPr="00C42FC7">
        <w:rPr>
          <w:rStyle w:val="StyleBoldUnderline"/>
          <w:highlight w:val="red"/>
        </w:rPr>
        <w:t xml:space="preserve">The “Tao” </w:t>
      </w:r>
      <w:r w:rsidRPr="00273FF2">
        <w:rPr>
          <w:rStyle w:val="StyleBoldUnderline"/>
        </w:rPr>
        <w:t xml:space="preserve">is now part of popular culture, but is it anything more than an arbitrary projection? As a rebellion against modernity, could this </w:t>
      </w:r>
      <w:r w:rsidRPr="00C42FC7">
        <w:rPr>
          <w:rStyle w:val="StyleBoldUnderline"/>
          <w:highlight w:val="red"/>
        </w:rPr>
        <w:t>fascination</w:t>
      </w:r>
      <w:r w:rsidRPr="00273FF2">
        <w:rPr>
          <w:rStyle w:val="StyleBoldUnderline"/>
        </w:rPr>
        <w:t xml:space="preserve"> not have a dark, politically reactionary side</w:t>
      </w:r>
      <w:r w:rsidRPr="00273FF2">
        <w:t xml:space="preserve">? [196-197] Clarke ponders with remarkable candor: Moreover, </w:t>
      </w:r>
      <w:r w:rsidRPr="00273FF2">
        <w:rPr>
          <w:rStyle w:val="StyleBoldUnderline"/>
        </w:rPr>
        <w:t>the nostalgic utopianism of Daoism</w:t>
      </w:r>
      <w:r w:rsidRPr="00273FF2">
        <w:t>—if we take its primitivism literally—</w:t>
      </w:r>
      <w:r w:rsidRPr="00273FF2">
        <w:rPr>
          <w:rStyle w:val="StyleBoldUnderline"/>
        </w:rPr>
        <w:t xml:space="preserve">which </w:t>
      </w:r>
      <w:r w:rsidRPr="00C42FC7">
        <w:rPr>
          <w:rStyle w:val="StyleBoldUnderline"/>
          <w:highlight w:val="red"/>
        </w:rPr>
        <w:t>appears to favour a distant mythical past over the present</w:t>
      </w:r>
      <w:r w:rsidRPr="00273FF2">
        <w:t xml:space="preserve">, combined with a certain irrationalist and messianic mysticism, </w:t>
      </w:r>
      <w:r w:rsidRPr="00273FF2">
        <w:rPr>
          <w:rStyle w:val="StyleBoldUnderline"/>
        </w:rPr>
        <w:t>carries more sinister connotations</w:t>
      </w:r>
      <w:r w:rsidRPr="00273FF2">
        <w:t xml:space="preserve">. We have already drawn attention to the possibility that </w:t>
      </w:r>
      <w:r w:rsidRPr="00C42FC7">
        <w:rPr>
          <w:rStyle w:val="StyleBoldUnderline"/>
          <w:highlight w:val="red"/>
        </w:rPr>
        <w:t>Daoism implies</w:t>
      </w:r>
      <w:r w:rsidRPr="00273FF2">
        <w:rPr>
          <w:rStyle w:val="StyleBoldUnderline"/>
        </w:rPr>
        <w:t xml:space="preserve"> a form of </w:t>
      </w:r>
      <w:r w:rsidRPr="00C42FC7">
        <w:rPr>
          <w:rStyle w:val="StyleBoldUnderline"/>
          <w:highlight w:val="red"/>
        </w:rPr>
        <w:t>amoralism</w:t>
      </w:r>
      <w:r w:rsidRPr="00273FF2">
        <w:rPr>
          <w:rStyle w:val="StyleBoldUnderline"/>
        </w:rPr>
        <w:t xml:space="preserve">, an apparent </w:t>
      </w:r>
      <w:r w:rsidRPr="00C42FC7">
        <w:rPr>
          <w:rStyle w:val="StyleBoldUnderline"/>
          <w:highlight w:val="red"/>
        </w:rPr>
        <w:t xml:space="preserve">elevation of self-realisation above </w:t>
      </w:r>
      <w:r w:rsidRPr="00273FF2">
        <w:rPr>
          <w:rStyle w:val="StyleBoldUnderline"/>
        </w:rPr>
        <w:t xml:space="preserve">social solidarity and </w:t>
      </w:r>
      <w:r w:rsidRPr="00C42FC7">
        <w:rPr>
          <w:rStyle w:val="StyleBoldUnderline"/>
          <w:highlight w:val="red"/>
        </w:rPr>
        <w:t>moral responsibility</w:t>
      </w:r>
      <w:r w:rsidRPr="00273FF2">
        <w:t xml:space="preserve">, which is </w:t>
      </w:r>
      <w:r w:rsidRPr="00273FF2">
        <w:rPr>
          <w:rStyle w:val="StyleBoldUnderline"/>
        </w:rPr>
        <w:t>open to exploitation for all sorts of undesirable ends</w:t>
      </w:r>
      <w:r w:rsidRPr="00273FF2">
        <w:t xml:space="preserve">, and that its supposed relativism can lead to moral indifferentism. </w:t>
      </w:r>
      <w:r w:rsidRPr="00273FF2">
        <w:rPr>
          <w:rStyle w:val="StyleBoldUnderline"/>
        </w:rPr>
        <w:t>At the level of the individual this attitude</w:t>
      </w:r>
      <w:r w:rsidRPr="00273FF2">
        <w:t xml:space="preserve">, especially evident in the cultivation of an inner spontaneity, </w:t>
      </w:r>
      <w:r w:rsidRPr="00273FF2">
        <w:rPr>
          <w:rStyle w:val="StyleBoldUnderline"/>
        </w:rPr>
        <w:t xml:space="preserve">may have unfortunate consequences; at the political level </w:t>
      </w:r>
      <w:r w:rsidRPr="00C42FC7">
        <w:rPr>
          <w:rStyle w:val="StyleBoldUnderline"/>
          <w:highlight w:val="red"/>
        </w:rPr>
        <w:t xml:space="preserve">in the hands of a ruler who sees himself </w:t>
      </w:r>
      <w:r w:rsidRPr="00273FF2">
        <w:rPr>
          <w:rStyle w:val="StyleBoldUnderline"/>
        </w:rPr>
        <w:t xml:space="preserve">as </w:t>
      </w:r>
      <w:r w:rsidRPr="00C42FC7">
        <w:rPr>
          <w:rStyle w:val="StyleBoldUnderline"/>
          <w:highlight w:val="red"/>
        </w:rPr>
        <w:t>above right and wrong</w:t>
      </w:r>
      <w:r w:rsidRPr="00273FF2">
        <w:rPr>
          <w:rStyle w:val="StyleBoldUnderline"/>
        </w:rPr>
        <w:t xml:space="preserve">, beyond good and evil, or as a species of romantic national self-realisation, </w:t>
      </w:r>
      <w:r w:rsidRPr="00C42FC7">
        <w:rPr>
          <w:rStyle w:val="StyleBoldUnderline"/>
          <w:highlight w:val="red"/>
        </w:rPr>
        <w:t>the consequences could be catastrophic</w:t>
      </w:r>
      <w:r w:rsidRPr="00273FF2">
        <w:t xml:space="preserve">. We must inevitably ask, therefore, whether </w:t>
      </w:r>
      <w:r w:rsidRPr="00C42FC7">
        <w:rPr>
          <w:rStyle w:val="StyleBoldUnderline"/>
          <w:highlight w:val="red"/>
        </w:rPr>
        <w:t>Daoism</w:t>
      </w:r>
      <w:r w:rsidRPr="00C42FC7">
        <w:rPr>
          <w:highlight w:val="red"/>
        </w:rPr>
        <w:t xml:space="preserve"> </w:t>
      </w:r>
      <w:r w:rsidRPr="00273FF2">
        <w:t xml:space="preserve">in the modern context </w:t>
      </w:r>
      <w:r w:rsidRPr="00C42FC7">
        <w:rPr>
          <w:rStyle w:val="StyleBoldUnderline"/>
          <w:highlight w:val="red"/>
        </w:rPr>
        <w:t>could offer a</w:t>
      </w:r>
      <w:r w:rsidRPr="00273FF2">
        <w:t xml:space="preserve"> subtle and seductive </w:t>
      </w:r>
      <w:r w:rsidRPr="00C42FC7">
        <w:rPr>
          <w:rStyle w:val="StyleBoldUnderline"/>
          <w:highlight w:val="red"/>
        </w:rPr>
        <w:t>pathway towards the</w:t>
      </w:r>
      <w:r w:rsidRPr="00273FF2">
        <w:t xml:space="preserve"> sort of </w:t>
      </w:r>
      <w:r w:rsidRPr="00C42FC7">
        <w:rPr>
          <w:rStyle w:val="StyleBoldUnderline"/>
          <w:highlight w:val="red"/>
        </w:rPr>
        <w:t>irrationalist politics which fears critical thinking and seeks to return to an organic unity wherein the individual is lost</w:t>
      </w:r>
      <w:r w:rsidRPr="00273FF2">
        <w:rPr>
          <w:rStyle w:val="StyleBoldUnderline"/>
        </w:rPr>
        <w:t xml:space="preserve"> to</w:t>
      </w:r>
      <w:r w:rsidRPr="00273FF2">
        <w:t xml:space="preserve"> the demands of the whole or to the visions of </w:t>
      </w:r>
      <w:r w:rsidRPr="00273FF2">
        <w:rPr>
          <w:rStyle w:val="StyleBoldUnderline"/>
        </w:rPr>
        <w:t>a charismatic leader</w:t>
      </w:r>
      <w:r w:rsidRPr="00273FF2">
        <w:t xml:space="preserve">. The liaison, albeit brief, between Daoism and Legalism in the period of Warring States gives some historical substance to this fear. </w:t>
      </w:r>
      <w:r w:rsidRPr="00C42FC7">
        <w:rPr>
          <w:rStyle w:val="StyleBoldUnderline"/>
          <w:highlight w:val="red"/>
        </w:rPr>
        <w:t>This</w:t>
      </w:r>
      <w:r w:rsidRPr="00C42FC7">
        <w:rPr>
          <w:highlight w:val="red"/>
        </w:rPr>
        <w:t xml:space="preserve"> </w:t>
      </w:r>
      <w:r w:rsidRPr="00273FF2">
        <w:t xml:space="preserve">seemingly unlikely conjunction </w:t>
      </w:r>
      <w:r w:rsidRPr="00C42FC7">
        <w:rPr>
          <w:rStyle w:val="StyleBoldUnderline"/>
          <w:highlight w:val="red"/>
        </w:rPr>
        <w:t>might be seen as</w:t>
      </w:r>
      <w:r w:rsidRPr="00273FF2">
        <w:rPr>
          <w:rStyle w:val="StyleBoldUnderline"/>
        </w:rPr>
        <w:t xml:space="preserve"> a</w:t>
      </w:r>
      <w:r w:rsidRPr="00273FF2">
        <w:t xml:space="preserve"> portentous </w:t>
      </w:r>
      <w:r w:rsidRPr="00273FF2">
        <w:rPr>
          <w:rStyle w:val="StyleBoldUnderline"/>
        </w:rPr>
        <w:t>foreshadowing of</w:t>
      </w:r>
      <w:r w:rsidRPr="00273FF2">
        <w:t xml:space="preserve"> certain forms of </w:t>
      </w:r>
      <w:r w:rsidRPr="00273FF2">
        <w:rPr>
          <w:rStyle w:val="StyleBoldUnderline"/>
        </w:rPr>
        <w:t xml:space="preserve">twentieth-century </w:t>
      </w:r>
      <w:r w:rsidRPr="00C42FC7">
        <w:rPr>
          <w:rStyle w:val="StyleBoldUnderline"/>
          <w:highlight w:val="red"/>
        </w:rPr>
        <w:t>fascism</w:t>
      </w:r>
      <w:r w:rsidRPr="00C42FC7">
        <w:rPr>
          <w:highlight w:val="red"/>
        </w:rPr>
        <w:t xml:space="preserve"> </w:t>
      </w:r>
      <w:r w:rsidRPr="00273FF2">
        <w:t>in its identification of the sage ruler's vision with the natural order of things, the eternal ground which transcends the contingent needs and desires of individuals, a General Will which is validated by Nature itself.</w:t>
      </w:r>
    </w:p>
    <w:p w:rsidR="009C41B6" w:rsidRPr="00C42FC7" w:rsidRDefault="009C41B6" w:rsidP="009C41B6">
      <w:pPr>
        <w:pStyle w:val="Heading4"/>
        <w:rPr>
          <w:rStyle w:val="TagGreg"/>
          <w:b/>
        </w:rPr>
      </w:pPr>
      <w:r w:rsidRPr="00C42FC7">
        <w:rPr>
          <w:rStyle w:val="TagGreg"/>
        </w:rPr>
        <w:t>Their view of the universe is fundamentally deterministic and annihilates perspectivist agency – that’s comes first because any semblance of value is antithetical to restrictions on a subject’s freedom</w:t>
      </w:r>
    </w:p>
    <w:p w:rsidR="009C41B6" w:rsidRPr="00F3763B" w:rsidRDefault="009C41B6" w:rsidP="009C41B6">
      <w:proofErr w:type="gramStart"/>
      <w:r w:rsidRPr="00F3763B">
        <w:rPr>
          <w:rStyle w:val="StyleStyleBold12pt"/>
        </w:rPr>
        <w:t>Bleiker 2k</w:t>
      </w:r>
      <w:r w:rsidRPr="00F3763B">
        <w:t>.</w:t>
      </w:r>
      <w:proofErr w:type="gramEnd"/>
      <w:r w:rsidRPr="00F3763B">
        <w:t xml:space="preserve"> Roland Bleiker, professor of international relations at the University of Queensland, 2000, “Popular Dissent, Human Agency and Global Politics” pg. 278</w:t>
      </w:r>
    </w:p>
    <w:p w:rsidR="009C41B6" w:rsidRPr="00273FF2" w:rsidRDefault="009C41B6" w:rsidP="009C41B6">
      <w:r w:rsidRPr="00F3763B">
        <w:t xml:space="preserve">The elusive nature of human agency renders conventional concluding remarks impossible.  This is why I am not recapitulating in detail the findings of each research step.  </w:t>
      </w:r>
      <w:r w:rsidRPr="00C42FC7">
        <w:rPr>
          <w:sz w:val="22"/>
          <w:highlight w:val="red"/>
          <w:u w:val="single"/>
        </w:rPr>
        <w:t>To gaze beyond these partial insights</w:t>
      </w:r>
      <w:r w:rsidRPr="00C42FC7">
        <w:rPr>
          <w:sz w:val="22"/>
          <w:u w:val="single"/>
        </w:rPr>
        <w:t>,</w:t>
      </w:r>
      <w:r w:rsidRPr="00F3763B">
        <w:t xml:space="preserve"> to raise them to a higher level by squeezing each of the fragments into an overarching while, </w:t>
      </w:r>
      <w:r w:rsidRPr="00C42FC7">
        <w:rPr>
          <w:sz w:val="22"/>
          <w:highlight w:val="red"/>
          <w:u w:val="single"/>
        </w:rPr>
        <w:t>would annihilate the unique vantage point from whence they sought to shed light on</w:t>
      </w:r>
      <w:r w:rsidRPr="00C42FC7">
        <w:rPr>
          <w:sz w:val="22"/>
          <w:u w:val="single"/>
        </w:rPr>
        <w:t xml:space="preserve"> global </w:t>
      </w:r>
      <w:r w:rsidRPr="00C42FC7">
        <w:rPr>
          <w:sz w:val="22"/>
          <w:highlight w:val="red"/>
          <w:u w:val="single"/>
        </w:rPr>
        <w:t>politics.  The result: a preconceived and subjective mental image imposed upon a set of idiosyncratic social dynamics</w:t>
      </w:r>
      <w:r w:rsidRPr="00C42FC7">
        <w:rPr>
          <w:sz w:val="22"/>
          <w:u w:val="single"/>
        </w:rPr>
        <w:t xml:space="preserve">, one more act of concealing, </w:t>
      </w:r>
      <w:r w:rsidRPr="00C42FC7">
        <w:rPr>
          <w:sz w:val="22"/>
          <w:highlight w:val="red"/>
          <w:u w:val="single"/>
        </w:rPr>
        <w:t>the closing of the very thinking space I have tried to open</w:t>
      </w:r>
      <w:r w:rsidRPr="00F3763B">
        <w:t xml:space="preserve"> throughout this book.</w:t>
      </w:r>
    </w:p>
    <w:p w:rsidR="009C41B6" w:rsidRDefault="009C41B6" w:rsidP="009C41B6">
      <w:pPr>
        <w:rPr>
          <w:b/>
          <w:sz w:val="24"/>
        </w:rPr>
      </w:pPr>
    </w:p>
    <w:p w:rsidR="009C41B6" w:rsidRPr="00BC5E1B" w:rsidRDefault="009C41B6" w:rsidP="009C41B6">
      <w:pPr>
        <w:rPr>
          <w:b/>
          <w:sz w:val="24"/>
        </w:rPr>
      </w:pPr>
      <w:r w:rsidRPr="00BC5E1B">
        <w:rPr>
          <w:b/>
          <w:sz w:val="24"/>
        </w:rPr>
        <w:t>Acting to help others generates meaning</w:t>
      </w:r>
    </w:p>
    <w:p w:rsidR="009C41B6" w:rsidRPr="00BC5E1B" w:rsidRDefault="009C41B6" w:rsidP="009C41B6">
      <w:r w:rsidRPr="00BC5E1B">
        <w:rPr>
          <w:b/>
          <w:sz w:val="24"/>
          <w:u w:val="single"/>
        </w:rPr>
        <w:t>May 5</w:t>
      </w:r>
      <w:r w:rsidRPr="00BC5E1B">
        <w:t xml:space="preserve"> – philosophy professor at Clemson, (Todd, “To change the world, to celebrate life”, Philosophy &amp; Social Criticism, vol 31, nos 5–6, 517–531)</w:t>
      </w:r>
    </w:p>
    <w:p w:rsidR="009C41B6" w:rsidRPr="00BC5E1B" w:rsidRDefault="009C41B6" w:rsidP="009C41B6">
      <w:r w:rsidRPr="00BC5E1B">
        <w:t xml:space="preserve">What are we to make of these references? We can, to be sure, see the hand of Heidegger in them. But we may also, and for present purposes more relevantly, see an intersection with Foucault’s work on freedom. </w:t>
      </w:r>
      <w:r w:rsidRPr="00C42FC7">
        <w:rPr>
          <w:bCs/>
          <w:sz w:val="22"/>
          <w:highlight w:val="red"/>
          <w:u w:val="single"/>
        </w:rPr>
        <w:t xml:space="preserve">There is </w:t>
      </w:r>
      <w:proofErr w:type="gramStart"/>
      <w:r w:rsidRPr="00C42FC7">
        <w:rPr>
          <w:bCs/>
          <w:sz w:val="22"/>
          <w:highlight w:val="red"/>
          <w:u w:val="single"/>
        </w:rPr>
        <w:t>an ontology</w:t>
      </w:r>
      <w:proofErr w:type="gramEnd"/>
      <w:r w:rsidRPr="00C42FC7">
        <w:rPr>
          <w:bCs/>
          <w:sz w:val="22"/>
          <w:highlight w:val="red"/>
          <w:u w:val="single"/>
        </w:rPr>
        <w:t xml:space="preserve"> of freedom</w:t>
      </w:r>
      <w:r w:rsidRPr="00BC5E1B">
        <w:t xml:space="preserve"> at work here, one that situates freedom not in the private reserve of an individual but in the unfinished character of any historical situation. </w:t>
      </w:r>
      <w:r w:rsidRPr="00C42FC7">
        <w:rPr>
          <w:bCs/>
          <w:sz w:val="22"/>
          <w:u w:val="single"/>
        </w:rPr>
        <w:t>There is more to our historical juncture</w:t>
      </w:r>
      <w:r w:rsidRPr="00BC5E1B">
        <w:t xml:space="preserve">, as there is to a painting, </w:t>
      </w:r>
      <w:r w:rsidRPr="00C42FC7">
        <w:rPr>
          <w:bCs/>
          <w:sz w:val="22"/>
          <w:u w:val="single"/>
        </w:rPr>
        <w:t>than appears to us on the surface of its visibility</w:t>
      </w:r>
      <w:r w:rsidRPr="00BC5E1B">
        <w:t xml:space="preserve">. </w:t>
      </w:r>
      <w:r w:rsidRPr="00C42FC7">
        <w:rPr>
          <w:bCs/>
          <w:sz w:val="22"/>
          <w:u w:val="single"/>
        </w:rPr>
        <w:t>The trick is to recognize this, and to take advantage of it, not only with our thoughts but with our lives</w:t>
      </w:r>
      <w:r w:rsidRPr="00BC5E1B">
        <w:t xml:space="preserve">. </w:t>
      </w:r>
      <w:r w:rsidRPr="00C42FC7">
        <w:rPr>
          <w:bCs/>
          <w:sz w:val="22"/>
          <w:u w:val="single"/>
        </w:rPr>
        <w:t>And that is why</w:t>
      </w:r>
      <w:r w:rsidRPr="00BC5E1B">
        <w:t xml:space="preserve">, in the end, </w:t>
      </w:r>
      <w:r w:rsidRPr="00C42FC7">
        <w:rPr>
          <w:bCs/>
          <w:sz w:val="22"/>
          <w:highlight w:val="red"/>
          <w:u w:val="single"/>
        </w:rPr>
        <w:t>there can be no such thing as a sad revolutionary</w:t>
      </w:r>
      <w:r w:rsidRPr="00C42FC7">
        <w:rPr>
          <w:highlight w:val="red"/>
        </w:rPr>
        <w:t xml:space="preserve">. </w:t>
      </w:r>
      <w:r w:rsidRPr="00C42FC7">
        <w:rPr>
          <w:b/>
          <w:bCs/>
          <w:highlight w:val="red"/>
          <w:u w:val="single"/>
        </w:rPr>
        <w:t>To seek to change the world is to offer a new form of life-celebration</w:t>
      </w:r>
      <w:r w:rsidRPr="00C42FC7">
        <w:rPr>
          <w:highlight w:val="red"/>
        </w:rPr>
        <w:t xml:space="preserve">. </w:t>
      </w:r>
      <w:r w:rsidRPr="00C42FC7">
        <w:rPr>
          <w:bCs/>
          <w:sz w:val="22"/>
          <w:highlight w:val="red"/>
          <w:u w:val="single"/>
        </w:rPr>
        <w:t>It is to articulate a fresh way of being</w:t>
      </w:r>
      <w:r w:rsidRPr="00C42FC7">
        <w:rPr>
          <w:highlight w:val="red"/>
        </w:rPr>
        <w:t>,</w:t>
      </w:r>
      <w:r w:rsidRPr="00BC5E1B">
        <w:t xml:space="preserve"> which is at once a way of seeing, thinking, acting, and being acted upon. It is to fold </w:t>
      </w:r>
      <w:proofErr w:type="gramStart"/>
      <w:r w:rsidRPr="00BC5E1B">
        <w:t>Being</w:t>
      </w:r>
      <w:proofErr w:type="gramEnd"/>
      <w:r w:rsidRPr="00BC5E1B">
        <w:t xml:space="preserve"> once again upon itself, this time at a new point, to see what that might yield. </w:t>
      </w:r>
      <w:r w:rsidRPr="00C42FC7">
        <w:rPr>
          <w:bCs/>
          <w:sz w:val="22"/>
          <w:highlight w:val="red"/>
          <w:u w:val="single"/>
        </w:rPr>
        <w:t>There is</w:t>
      </w:r>
      <w:r w:rsidRPr="00BC5E1B">
        <w:t xml:space="preserve">, as Foucault often reminds us, </w:t>
      </w:r>
      <w:r w:rsidRPr="00C42FC7">
        <w:rPr>
          <w:bCs/>
          <w:sz w:val="22"/>
          <w:highlight w:val="red"/>
          <w:u w:val="single"/>
        </w:rPr>
        <w:t>no guarantee that this</w:t>
      </w:r>
      <w:r w:rsidRPr="00BC5E1B">
        <w:t xml:space="preserve"> fold </w:t>
      </w:r>
      <w:r w:rsidRPr="00C42FC7">
        <w:rPr>
          <w:bCs/>
          <w:sz w:val="22"/>
          <w:highlight w:val="red"/>
          <w:u w:val="single"/>
        </w:rPr>
        <w:t>will not</w:t>
      </w:r>
      <w:r w:rsidRPr="00BC5E1B">
        <w:t xml:space="preserve"> itself </w:t>
      </w:r>
      <w:r w:rsidRPr="00C42FC7">
        <w:rPr>
          <w:bCs/>
          <w:sz w:val="22"/>
          <w:highlight w:val="red"/>
          <w:u w:val="single"/>
        </w:rPr>
        <w:t>turn out</w:t>
      </w:r>
      <w:r w:rsidRPr="00C42FC7">
        <w:rPr>
          <w:bCs/>
          <w:sz w:val="22"/>
          <w:u w:val="single"/>
        </w:rPr>
        <w:t xml:space="preserve"> to contain the </w:t>
      </w:r>
      <w:r w:rsidRPr="00C42FC7">
        <w:rPr>
          <w:bCs/>
          <w:sz w:val="22"/>
          <w:highlight w:val="red"/>
          <w:u w:val="single"/>
        </w:rPr>
        <w:t>intolerable</w:t>
      </w:r>
      <w:r w:rsidRPr="00BC5E1B">
        <w:t xml:space="preserve">. In a complex world with which we are inescapably entwined, a world we cannot view from above or outside, </w:t>
      </w:r>
      <w:r w:rsidRPr="00C42FC7">
        <w:rPr>
          <w:bCs/>
          <w:sz w:val="22"/>
          <w:highlight w:val="red"/>
          <w:u w:val="single"/>
        </w:rPr>
        <w:t>there is no certainty</w:t>
      </w:r>
      <w:r w:rsidRPr="00C42FC7">
        <w:rPr>
          <w:bCs/>
          <w:sz w:val="22"/>
          <w:u w:val="single"/>
        </w:rPr>
        <w:t xml:space="preserve"> about the results of our experiments. Our politics are constructed from</w:t>
      </w:r>
      <w:r w:rsidRPr="00BC5E1B">
        <w:t xml:space="preserve"> the same </w:t>
      </w:r>
      <w:r w:rsidRPr="00C42FC7">
        <w:rPr>
          <w:bCs/>
          <w:sz w:val="22"/>
          <w:u w:val="single"/>
        </w:rPr>
        <w:t>vulnerability</w:t>
      </w:r>
      <w:r w:rsidRPr="00BC5E1B">
        <w:t xml:space="preserve"> that is the stuff of our art and our daily practices. </w:t>
      </w:r>
      <w:r w:rsidRPr="00C42FC7">
        <w:rPr>
          <w:b/>
          <w:bCs/>
          <w:highlight w:val="red"/>
          <w:u w:val="single"/>
        </w:rPr>
        <w:t xml:space="preserve">But to refuse to experiment is to resign oneself to the </w:t>
      </w:r>
      <w:r w:rsidRPr="00C42FC7">
        <w:rPr>
          <w:b/>
          <w:bCs/>
          <w:highlight w:val="red"/>
          <w:u w:val="single"/>
        </w:rPr>
        <w:lastRenderedPageBreak/>
        <w:t>intolerable; it is to abandon</w:t>
      </w:r>
      <w:r w:rsidRPr="00BC5E1B">
        <w:rPr>
          <w:b/>
          <w:bCs/>
          <w:u w:val="single"/>
        </w:rPr>
        <w:t xml:space="preserve"> both </w:t>
      </w:r>
      <w:r w:rsidRPr="00C42FC7">
        <w:rPr>
          <w:b/>
          <w:bCs/>
          <w:highlight w:val="red"/>
          <w:u w:val="single"/>
        </w:rPr>
        <w:t>the struggle to change the world and the opportunity to celebrate living</w:t>
      </w:r>
      <w:r w:rsidRPr="00BC5E1B">
        <w:rPr>
          <w:b/>
          <w:bCs/>
          <w:u w:val="single"/>
        </w:rPr>
        <w:t xml:space="preserve"> within it</w:t>
      </w:r>
      <w:r w:rsidRPr="00BC5E1B">
        <w:t xml:space="preserve">. </w:t>
      </w:r>
      <w:r w:rsidRPr="00C42FC7">
        <w:rPr>
          <w:bCs/>
          <w:sz w:val="22"/>
          <w:u w:val="single"/>
        </w:rPr>
        <w:t>And to seek one aspect without the other</w:t>
      </w:r>
      <w:r w:rsidRPr="00BC5E1B">
        <w:t xml:space="preserve"> – life-celebration without world-changing, world-changing without life-celebration – </w:t>
      </w:r>
      <w:r w:rsidRPr="00C42FC7">
        <w:rPr>
          <w:bCs/>
          <w:sz w:val="22"/>
          <w:u w:val="single"/>
        </w:rPr>
        <w:t>is to refuse to acknowledge</w:t>
      </w:r>
      <w:r w:rsidRPr="00BC5E1B">
        <w:t xml:space="preserve"> the chiasm of body and world that is </w:t>
      </w:r>
      <w:r w:rsidRPr="00C42FC7">
        <w:rPr>
          <w:bCs/>
          <w:sz w:val="22"/>
          <w:u w:val="single"/>
        </w:rPr>
        <w:t>the wellspring of both</w:t>
      </w:r>
      <w:r w:rsidRPr="00BC5E1B">
        <w:t xml:space="preserve">. </w:t>
      </w:r>
      <w:r w:rsidRPr="00C42FC7">
        <w:rPr>
          <w:bCs/>
          <w:sz w:val="22"/>
          <w:u w:val="single"/>
        </w:rPr>
        <w:t>If we are to celebrate our lives, if we are to change our world, then</w:t>
      </w:r>
      <w:r w:rsidRPr="00BC5E1B">
        <w:t xml:space="preserve"> perhaps </w:t>
      </w:r>
      <w:r w:rsidRPr="00C42FC7">
        <w:rPr>
          <w:bCs/>
          <w:sz w:val="22"/>
          <w:u w:val="single"/>
        </w:rPr>
        <w:t>the best place to begin to think is our bodies</w:t>
      </w:r>
      <w:r w:rsidRPr="00BC5E1B">
        <w:t xml:space="preserve">, which are the openings to celebration and to change, and perhaps the point at which the war within us that I spoke of earlier can be both waged and resolved. That is the fragile beauty that, in their different ways, both MerleauPonty and Foucault have placed before us. </w:t>
      </w:r>
      <w:r w:rsidRPr="00C42FC7">
        <w:rPr>
          <w:bCs/>
          <w:sz w:val="22"/>
          <w:highlight w:val="red"/>
          <w:u w:val="single"/>
        </w:rPr>
        <w:t>The question before us is whether, in our lives and in our politics, we can be worthy of it</w:t>
      </w:r>
      <w:r w:rsidRPr="00BC5E1B">
        <w:t>.</w:t>
      </w:r>
    </w:p>
    <w:p w:rsidR="009C41B6" w:rsidRPr="00C11325" w:rsidRDefault="009C41B6" w:rsidP="009C41B6">
      <w:pPr>
        <w:rPr>
          <w:sz w:val="16"/>
        </w:rPr>
      </w:pPr>
    </w:p>
    <w:p w:rsidR="009C41B6" w:rsidRPr="00D17C4E" w:rsidRDefault="009C41B6" w:rsidP="009C41B6"/>
    <w:p w:rsidR="009C41B6" w:rsidRPr="00E0794D" w:rsidRDefault="009C41B6" w:rsidP="009C41B6">
      <w:pPr>
        <w:pStyle w:val="Heading3"/>
        <w:rPr>
          <w:rFonts w:cs="Arial"/>
        </w:rPr>
      </w:pPr>
      <w:r w:rsidRPr="008F0E69">
        <w:rPr>
          <w:rFonts w:cs="Arial"/>
        </w:rPr>
        <w:lastRenderedPageBreak/>
        <w:t>2AC – FW</w:t>
      </w:r>
    </w:p>
    <w:p w:rsidR="009C41B6" w:rsidRPr="008F0E69" w:rsidRDefault="009C41B6" w:rsidP="009C41B6">
      <w:pPr>
        <w:pStyle w:val="Heading4"/>
        <w:rPr>
          <w:rFonts w:cs="Arial"/>
        </w:rPr>
      </w:pPr>
      <w:r w:rsidRPr="008F0E69">
        <w:rPr>
          <w:rFonts w:cs="Arial"/>
        </w:rPr>
        <w:t>The entirety of Western politics rests on the state of exception – any action that begins with the State maintains the ability to determine life</w:t>
      </w:r>
    </w:p>
    <w:p w:rsidR="009C41B6" w:rsidRPr="008F0E69" w:rsidRDefault="009C41B6" w:rsidP="009C41B6">
      <w:r w:rsidRPr="008F0E69">
        <w:rPr>
          <w:rStyle w:val="StyleStyleBold12pt"/>
        </w:rPr>
        <w:t>Agamben 98</w:t>
      </w:r>
      <w:r w:rsidRPr="008F0E69">
        <w:t xml:space="preserve"> – professor of philosophy at the University of Verona (Giorgio, Homo Sacer, pg. 8-9)</w:t>
      </w:r>
    </w:p>
    <w:p w:rsidR="009C41B6" w:rsidRPr="008F0E69" w:rsidRDefault="009C41B6" w:rsidP="009C41B6">
      <w:pPr>
        <w:rPr>
          <w:sz w:val="22"/>
          <w:u w:val="single"/>
        </w:rPr>
      </w:pPr>
      <w:r w:rsidRPr="008F0E69">
        <w:t xml:space="preserve">The protagonist of this book is bare life, that is, the life of </w:t>
      </w:r>
      <w:r w:rsidRPr="00C42FC7">
        <w:rPr>
          <w:i/>
          <w:sz w:val="22"/>
          <w:highlight w:val="red"/>
          <w:u w:val="single"/>
        </w:rPr>
        <w:t>homo sacer</w:t>
      </w:r>
      <w:r w:rsidRPr="008F0E69">
        <w:rPr>
          <w:i/>
        </w:rPr>
        <w:t xml:space="preserve"> </w:t>
      </w:r>
      <w:r w:rsidRPr="008F0E69">
        <w:t xml:space="preserve">(sacred man), who </w:t>
      </w:r>
      <w:r w:rsidRPr="008F0E69">
        <w:rPr>
          <w:i/>
        </w:rPr>
        <w:t xml:space="preserve">may be killed and yet not sacrificed, </w:t>
      </w:r>
      <w:r w:rsidRPr="008F0E69">
        <w:t xml:space="preserve">and whose essential function in modern politics we intend to assert. </w:t>
      </w:r>
      <w:r w:rsidRPr="008F0E69">
        <w:rPr>
          <w:sz w:val="22"/>
          <w:u w:val="single"/>
        </w:rPr>
        <w:t>An obscure figure of archaic Roman law, in which human life is included in the juridical order</w:t>
      </w:r>
      <w:r w:rsidRPr="008F0E69">
        <w:t xml:space="preserve"> || </w:t>
      </w:r>
      <w:r w:rsidRPr="008F0E69">
        <w:rPr>
          <w:i/>
        </w:rPr>
        <w:t>ordinamento</w:t>
      </w:r>
      <w:r w:rsidRPr="008F0E69">
        <w:t xml:space="preserve"> ||</w:t>
      </w:r>
      <w:r w:rsidRPr="008F0E69">
        <w:rPr>
          <w:i/>
        </w:rPr>
        <w:t xml:space="preserve"> </w:t>
      </w:r>
      <w:r w:rsidRPr="008F0E69">
        <w:rPr>
          <w:sz w:val="22"/>
          <w:u w:val="single"/>
        </w:rPr>
        <w:t xml:space="preserve"> solely in the form of its exclusion </w:t>
      </w:r>
      <w:r w:rsidRPr="008F0E69">
        <w:t xml:space="preserve">(that is, of its capacity to be killed), </w:t>
      </w:r>
      <w:r w:rsidRPr="00C42FC7">
        <w:rPr>
          <w:sz w:val="22"/>
          <w:highlight w:val="red"/>
          <w:u w:val="single"/>
        </w:rPr>
        <w:t>has</w:t>
      </w:r>
      <w:r w:rsidRPr="008F0E69">
        <w:rPr>
          <w:sz w:val="22"/>
          <w:u w:val="single"/>
        </w:rPr>
        <w:t xml:space="preserve"> thus </w:t>
      </w:r>
      <w:r w:rsidRPr="00C42FC7">
        <w:rPr>
          <w:sz w:val="22"/>
          <w:highlight w:val="red"/>
          <w:u w:val="single"/>
        </w:rPr>
        <w:t>offered the key by which</w:t>
      </w:r>
      <w:r w:rsidRPr="008F0E69">
        <w:rPr>
          <w:sz w:val="22"/>
          <w:u w:val="single"/>
        </w:rPr>
        <w:t xml:space="preserve"> not only the sacred texts of sovereignty but also </w:t>
      </w:r>
      <w:r w:rsidRPr="00C42FC7">
        <w:rPr>
          <w:sz w:val="22"/>
          <w:highlight w:val="red"/>
          <w:u w:val="single"/>
        </w:rPr>
        <w:t>the very codes of political power will unveil their mysteries</w:t>
      </w:r>
      <w:r w:rsidRPr="008F0E69">
        <w:rPr>
          <w:sz w:val="22"/>
          <w:u w:val="single"/>
        </w:rPr>
        <w:t>. At the same time, however, this ancient meaning of the term sacer presents us with the enigma of a figure of the sacred that, before or beyond the religious, constitutes the first paradigm of the political realm of the West</w:t>
      </w:r>
      <w:r w:rsidRPr="008F0E69">
        <w:t>. The Foucauldian thesis will then have to be corrected or, at least, completed, in the sense that what characterizes modern politics is not so much the inclusion of zo~in rhepo/is—which is, in itself, absolutely ancient—nor simply the fact that life as such be</w:t>
      </w:r>
      <w:r w:rsidRPr="008F0E69">
        <w:softHyphen/>
        <w:t xml:space="preserve">comes a principal object of the projections and calculations of State power. </w:t>
      </w:r>
      <w:r w:rsidRPr="008F0E69">
        <w:rPr>
          <w:sz w:val="22"/>
          <w:u w:val="single"/>
        </w:rPr>
        <w:t xml:space="preserve">Instead </w:t>
      </w:r>
      <w:r w:rsidRPr="00C42FC7">
        <w:rPr>
          <w:sz w:val="22"/>
          <w:highlight w:val="red"/>
          <w:u w:val="single"/>
        </w:rPr>
        <w:t>the decisive fact is that</w:t>
      </w:r>
      <w:r w:rsidRPr="008F0E69">
        <w:rPr>
          <w:sz w:val="22"/>
          <w:u w:val="single"/>
        </w:rPr>
        <w:t xml:space="preserve">, together with the process by which the exception everywhere becomes the rule, </w:t>
      </w:r>
      <w:r w:rsidRPr="00C42FC7">
        <w:rPr>
          <w:sz w:val="22"/>
          <w:highlight w:val="red"/>
          <w:u w:val="single"/>
        </w:rPr>
        <w:t>the realm of bare life</w:t>
      </w:r>
      <w:r w:rsidRPr="008F0E69">
        <w:t>—</w:t>
      </w:r>
      <w:r w:rsidRPr="008F0E69">
        <w:rPr>
          <w:sz w:val="22"/>
          <w:u w:val="single"/>
        </w:rPr>
        <w:t>which is originally situated at the margins of the political order</w:t>
      </w:r>
      <w:r w:rsidRPr="008F0E69">
        <w:t>—</w:t>
      </w:r>
      <w:r w:rsidRPr="008F0E69">
        <w:rPr>
          <w:sz w:val="22"/>
          <w:u w:val="single"/>
        </w:rPr>
        <w:t xml:space="preserve">gradually </w:t>
      </w:r>
      <w:r w:rsidRPr="00C42FC7">
        <w:rPr>
          <w:sz w:val="22"/>
          <w:highlight w:val="red"/>
          <w:u w:val="single"/>
        </w:rPr>
        <w:t>begins to coincide with the political realm</w:t>
      </w:r>
      <w:r w:rsidRPr="008F0E69">
        <w:rPr>
          <w:sz w:val="22"/>
          <w:u w:val="single"/>
        </w:rPr>
        <w:t xml:space="preserve">, and </w:t>
      </w:r>
      <w:r w:rsidRPr="00C42FC7">
        <w:rPr>
          <w:sz w:val="22"/>
          <w:highlight w:val="red"/>
          <w:u w:val="single"/>
        </w:rPr>
        <w:t>exclusion and inclusion</w:t>
      </w:r>
      <w:r w:rsidRPr="008F0E69">
        <w:rPr>
          <w:sz w:val="22"/>
          <w:u w:val="single"/>
        </w:rPr>
        <w:t xml:space="preserve">, outside and inside, bios and zoe right and fact, </w:t>
      </w:r>
      <w:r w:rsidRPr="00C42FC7">
        <w:rPr>
          <w:sz w:val="22"/>
          <w:highlight w:val="red"/>
          <w:u w:val="single"/>
        </w:rPr>
        <w:t>enter into a zone of irreducible indistinction</w:t>
      </w:r>
      <w:r w:rsidRPr="008F0E69">
        <w:rPr>
          <w:sz w:val="22"/>
          <w:u w:val="single"/>
        </w:rPr>
        <w:t>. At once exclud</w:t>
      </w:r>
      <w:r w:rsidRPr="008F0E69">
        <w:rPr>
          <w:sz w:val="22"/>
          <w:u w:val="single"/>
        </w:rPr>
        <w:softHyphen/>
        <w:t xml:space="preserve">ing bare life from and capturing it within the political order, </w:t>
      </w:r>
      <w:r w:rsidRPr="00C42FC7">
        <w:rPr>
          <w:sz w:val="22"/>
          <w:highlight w:val="red"/>
          <w:u w:val="single"/>
        </w:rPr>
        <w:t xml:space="preserve">the state of exception </w:t>
      </w:r>
      <w:r w:rsidRPr="008F0E69">
        <w:rPr>
          <w:sz w:val="22"/>
          <w:u w:val="single"/>
        </w:rPr>
        <w:t xml:space="preserve">actually </w:t>
      </w:r>
      <w:r w:rsidRPr="00C42FC7">
        <w:rPr>
          <w:sz w:val="22"/>
          <w:highlight w:val="red"/>
          <w:u w:val="single"/>
        </w:rPr>
        <w:t>constituted</w:t>
      </w:r>
      <w:r w:rsidRPr="008F0E69">
        <w:rPr>
          <w:sz w:val="22"/>
          <w:u w:val="single"/>
        </w:rPr>
        <w:t xml:space="preserve">, in its very separateness, </w:t>
      </w:r>
      <w:r w:rsidRPr="00C42FC7">
        <w:rPr>
          <w:sz w:val="22"/>
          <w:highlight w:val="red"/>
          <w:u w:val="single"/>
        </w:rPr>
        <w:t>the</w:t>
      </w:r>
      <w:r w:rsidRPr="008F0E69">
        <w:rPr>
          <w:sz w:val="22"/>
          <w:u w:val="single"/>
        </w:rPr>
        <w:t xml:space="preserve"> hidden </w:t>
      </w:r>
      <w:r w:rsidRPr="00C42FC7">
        <w:rPr>
          <w:sz w:val="22"/>
          <w:highlight w:val="red"/>
          <w:u w:val="single"/>
        </w:rPr>
        <w:t>foundation on which the entire political system rested</w:t>
      </w:r>
      <w:r w:rsidRPr="008F0E69">
        <w:t>. ‘When its borders begin to be blurred, the bare life that dwelt there frees itself in the city and becomes both subject and object of the conflicts of the political order, the one place for both the organiza</w:t>
      </w:r>
      <w:r w:rsidRPr="008F0E69">
        <w:softHyphen/>
        <w:t>tion of State power and emancipation from it</w:t>
      </w:r>
      <w:r w:rsidRPr="008F0E69">
        <w:rPr>
          <w:sz w:val="22"/>
          <w:u w:val="single"/>
        </w:rPr>
        <w:t xml:space="preserve">. </w:t>
      </w:r>
      <w:r w:rsidRPr="00C42FC7">
        <w:rPr>
          <w:sz w:val="22"/>
          <w:highlight w:val="red"/>
          <w:u w:val="single"/>
        </w:rPr>
        <w:t xml:space="preserve">Everything happens </w:t>
      </w:r>
      <w:r w:rsidRPr="008F0E69">
        <w:rPr>
          <w:sz w:val="22"/>
          <w:u w:val="single"/>
        </w:rPr>
        <w:t xml:space="preserve">as if, </w:t>
      </w:r>
      <w:r w:rsidRPr="00C42FC7">
        <w:rPr>
          <w:sz w:val="22"/>
          <w:highlight w:val="red"/>
          <w:u w:val="single"/>
        </w:rPr>
        <w:t>along with the disciplinary process by which State power makes man as a living being into its own specific object</w:t>
      </w:r>
      <w:r w:rsidRPr="008F0E69">
        <w:rPr>
          <w:sz w:val="22"/>
          <w:u w:val="single"/>
        </w:rPr>
        <w:t xml:space="preserve">, another process is set in motion that in large measure corresponds to the birth of modern democracy, </w:t>
      </w:r>
      <w:r w:rsidRPr="008F0E69">
        <w:t>in which man as a living being pres</w:t>
      </w:r>
      <w:r w:rsidRPr="008F0E69">
        <w:softHyphen/>
        <w:t xml:space="preserve">ents himself no longer as an </w:t>
      </w:r>
      <w:r w:rsidRPr="008F0E69">
        <w:rPr>
          <w:i/>
        </w:rPr>
        <w:t xml:space="preserve">object </w:t>
      </w:r>
      <w:r w:rsidRPr="008F0E69">
        <w:t xml:space="preserve">but as the </w:t>
      </w:r>
      <w:r w:rsidRPr="008F0E69">
        <w:rPr>
          <w:i/>
        </w:rPr>
        <w:t xml:space="preserve">subject </w:t>
      </w:r>
      <w:r w:rsidRPr="008F0E69">
        <w:t xml:space="preserve">of political power. </w:t>
      </w:r>
      <w:proofErr w:type="gramStart"/>
      <w:r w:rsidRPr="008F0E69">
        <w:rPr>
          <w:sz w:val="22"/>
          <w:u w:val="single"/>
        </w:rPr>
        <w:t>These processes—which in many ways oppose and</w:t>
      </w:r>
      <w:r w:rsidRPr="008F0E69">
        <w:t xml:space="preserve"> (at least apparently) </w:t>
      </w:r>
      <w:r w:rsidRPr="008F0E69">
        <w:rPr>
          <w:sz w:val="22"/>
          <w:u w:val="single"/>
        </w:rPr>
        <w:t>bitterly conflict with each other—nevertheless con</w:t>
      </w:r>
      <w:r w:rsidRPr="008F0E69">
        <w:rPr>
          <w:sz w:val="22"/>
          <w:u w:val="single"/>
        </w:rPr>
        <w:softHyphen/>
        <w:t>verge insofar as both concern the bare life of the citizen, the new biopolitical body of humanity.</w:t>
      </w:r>
      <w:proofErr w:type="gramEnd"/>
    </w:p>
    <w:p w:rsidR="009C41B6" w:rsidRPr="008F0E69" w:rsidRDefault="009C41B6" w:rsidP="009C41B6">
      <w:pPr>
        <w:pStyle w:val="Heading4"/>
        <w:rPr>
          <w:rFonts w:cs="Arial"/>
        </w:rPr>
      </w:pPr>
      <w:r w:rsidRPr="008F0E69">
        <w:rPr>
          <w:rFonts w:cs="Arial"/>
        </w:rPr>
        <w:t>Passivity</w:t>
      </w:r>
    </w:p>
    <w:p w:rsidR="009C41B6" w:rsidRPr="008F0E69" w:rsidRDefault="009C41B6" w:rsidP="009C41B6">
      <w:r w:rsidRPr="008F0E69">
        <w:rPr>
          <w:rStyle w:val="StyleStyleBold12pt"/>
        </w:rPr>
        <w:t>Antonio, 95</w:t>
      </w:r>
      <w:r w:rsidRPr="008F0E69">
        <w:t xml:space="preserve"> – Professor of Sociology at the University of Kansas (Robert J., “Nietzsche's Antisociology: Subjectified Culture and the End of History,” The American Journal of Sociology, 101.1, p. 14-15, 1995)</w:t>
      </w:r>
    </w:p>
    <w:p w:rsidR="009C41B6" w:rsidRPr="008F0E69" w:rsidRDefault="009C41B6" w:rsidP="009C41B6">
      <w:r w:rsidRPr="008F0E69">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C42FC7">
        <w:rPr>
          <w:sz w:val="22"/>
          <w:highlight w:val="red"/>
          <w:u w:val="single"/>
        </w:rPr>
        <w:t>persons</w:t>
      </w:r>
      <w:r w:rsidRPr="008F0E69">
        <w:t xml:space="preserve"> (especially male professionals) </w:t>
      </w:r>
      <w:r w:rsidRPr="00C42FC7">
        <w:rPr>
          <w:sz w:val="22"/>
          <w:highlight w:val="red"/>
          <w:u w:val="single"/>
        </w:rPr>
        <w:t>in specialized occupations overidentify with their positions</w:t>
      </w:r>
      <w:r w:rsidRPr="008F0E69">
        <w:t xml:space="preserve"> and engage in gross fabrications to obtain advancement. They look hesitantly to the opinion of others, asking themselves, "How ought </w:t>
      </w:r>
      <w:proofErr w:type="gramStart"/>
      <w:r w:rsidRPr="008F0E69">
        <w:t>I</w:t>
      </w:r>
      <w:proofErr w:type="gramEnd"/>
      <w:r w:rsidRPr="008F0E69">
        <w:t xml:space="preserve"> feel about this?" </w:t>
      </w:r>
      <w:r w:rsidRPr="008F0E69">
        <w:rPr>
          <w:sz w:val="22"/>
          <w:u w:val="single"/>
        </w:rPr>
        <w:t xml:space="preserve">They are so thoroughly absorbed in simulating effective role players that </w:t>
      </w:r>
      <w:r w:rsidRPr="00C42FC7">
        <w:rPr>
          <w:sz w:val="22"/>
          <w:highlight w:val="red"/>
          <w:u w:val="single"/>
        </w:rPr>
        <w:t xml:space="preserve">they have trouble being anything but actors—"The role has </w:t>
      </w:r>
      <w:r w:rsidRPr="008F0E69">
        <w:rPr>
          <w:sz w:val="22"/>
          <w:u w:val="single"/>
        </w:rPr>
        <w:t xml:space="preserve">actually </w:t>
      </w:r>
      <w:r w:rsidRPr="00C42FC7">
        <w:rPr>
          <w:sz w:val="22"/>
          <w:highlight w:val="red"/>
          <w:u w:val="single"/>
        </w:rPr>
        <w:t>become the character</w:t>
      </w:r>
      <w:r w:rsidRPr="008F0E69">
        <w:rPr>
          <w:sz w:val="22"/>
          <w:u w:val="single"/>
        </w:rPr>
        <w:t>."</w:t>
      </w:r>
      <w:r w:rsidRPr="008F0E69">
        <w:t xml:space="preserve"> </w:t>
      </w:r>
      <w:r w:rsidRPr="00C42FC7">
        <w:rPr>
          <w:highlight w:val="red"/>
        </w:rPr>
        <w:t>This highly subjectified</w:t>
      </w:r>
      <w:r w:rsidRPr="008F0E69">
        <w:t xml:space="preserve"> social self or simulator suffers devastating inauthenticity. </w:t>
      </w:r>
      <w:r w:rsidRPr="008F0E69">
        <w:rPr>
          <w:sz w:val="22"/>
          <w:u w:val="single"/>
        </w:rPr>
        <w:t>The powerful authority given the social greatly amplifies</w:t>
      </w:r>
      <w:r w:rsidRPr="008F0E69">
        <w:t xml:space="preserve"> Socratic culture's already </w:t>
      </w:r>
      <w:r w:rsidRPr="008F0E69">
        <w:rPr>
          <w:sz w:val="22"/>
          <w:u w:val="single"/>
        </w:rPr>
        <w:t xml:space="preserve">self-indulgent "inwardness." </w:t>
      </w:r>
      <w:r w:rsidRPr="008F0E69">
        <w:t xml:space="preserve">Integrity, decisiveness, </w:t>
      </w:r>
      <w:r w:rsidRPr="00C42FC7">
        <w:rPr>
          <w:highlight w:val="red"/>
        </w:rPr>
        <w:t>spontaneity, and pleasure are undone by paralyzing overconcern about possible causes, meanings, and consequences of acts</w:t>
      </w:r>
      <w:r w:rsidRPr="008F0E69">
        <w:t xml:space="preserve"> and unending internal dialogue about what others might think, expect, say, or do (Nietzsche 1983, pp. 83-86; 1986, pp. 39-40; 1974, pp. 302-4, 316-17). </w:t>
      </w:r>
      <w:r w:rsidRPr="008F0E69">
        <w:rPr>
          <w:sz w:val="22"/>
          <w:u w:val="single"/>
        </w:rPr>
        <w:t xml:space="preserve">Nervous </w:t>
      </w:r>
      <w:r w:rsidRPr="00C42FC7">
        <w:rPr>
          <w:sz w:val="22"/>
          <w:highlight w:val="red"/>
          <w:u w:val="single"/>
        </w:rPr>
        <w:t>rotation of</w:t>
      </w:r>
      <w:r w:rsidRPr="008F0E69">
        <w:rPr>
          <w:sz w:val="22"/>
          <w:u w:val="single"/>
        </w:rPr>
        <w:t xml:space="preserve"> socially appropriate </w:t>
      </w:r>
      <w:r w:rsidRPr="00C42FC7">
        <w:rPr>
          <w:sz w:val="22"/>
          <w:highlight w:val="red"/>
          <w:u w:val="single"/>
        </w:rPr>
        <w:t>"masks" reduces persons to hypostatized "shadows</w:t>
      </w:r>
      <w:r w:rsidRPr="008F0E69">
        <w:rPr>
          <w:sz w:val="22"/>
          <w:u w:val="single"/>
        </w:rPr>
        <w:t>,"</w:t>
      </w:r>
      <w:r w:rsidRPr="008F0E69">
        <w:t xml:space="preserve"> "abstracts," </w:t>
      </w:r>
      <w:r w:rsidRPr="00C42FC7">
        <w:rPr>
          <w:sz w:val="22"/>
          <w:highlight w:val="red"/>
          <w:u w:val="single"/>
        </w:rPr>
        <w:t>or simulacra</w:t>
      </w:r>
      <w:r w:rsidRPr="008F0E69">
        <w:rPr>
          <w:sz w:val="22"/>
          <w:u w:val="single"/>
        </w:rPr>
        <w:t xml:space="preserve">. </w:t>
      </w:r>
      <w:r w:rsidRPr="00C42FC7">
        <w:rPr>
          <w:sz w:val="22"/>
          <w:highlight w:val="red"/>
          <w:u w:val="single"/>
        </w:rPr>
        <w:t>One adopts "many roles," playing them "badly and superficially" in the fashion of a stiff "puppet pl</w:t>
      </w:r>
      <w:r w:rsidRPr="008F0E69">
        <w:rPr>
          <w:sz w:val="22"/>
          <w:u w:val="single"/>
        </w:rPr>
        <w:t>ay."</w:t>
      </w:r>
      <w:r w:rsidRPr="008F0E69">
        <w:t xml:space="preserve"> </w:t>
      </w:r>
      <w:r w:rsidRPr="008F0E69">
        <w:lastRenderedPageBreak/>
        <w:t xml:space="preserve">Nietzsche asked, "Are you genuine? </w:t>
      </w:r>
      <w:proofErr w:type="gramStart"/>
      <w:r w:rsidRPr="008F0E69">
        <w:t>Or only an actor?</w:t>
      </w:r>
      <w:proofErr w:type="gramEnd"/>
      <w:r w:rsidRPr="008F0E69">
        <w:t xml:space="preserve"> </w:t>
      </w:r>
      <w:proofErr w:type="gramStart"/>
      <w:r w:rsidRPr="008F0E69">
        <w:t>A representative or that which is represented?</w:t>
      </w:r>
      <w:proofErr w:type="gramEnd"/>
      <w:r w:rsidRPr="008F0E69">
        <w:t xml:space="preserve"> . . . </w:t>
      </w:r>
      <w:proofErr w:type="gramStart"/>
      <w:r w:rsidRPr="008F0E69">
        <w:t>[Or] no more than an imitation of an actor?"</w:t>
      </w:r>
      <w:proofErr w:type="gramEnd"/>
      <w:r w:rsidRPr="008F0E69">
        <w:t xml:space="preserve"> Simulation is so pervasive that it is hard to tell the copy from the genuine article; social selves "prefer the copies to the originals" (Nietzsche 1983, pp. 84-86; 1986, p. 136; 1974, pp. 232-33, 259; 1969b, pp. 268, 300, 302; 1968a, pp. 26-27). </w:t>
      </w:r>
      <w:r w:rsidRPr="00C42FC7">
        <w:rPr>
          <w:sz w:val="22"/>
          <w:highlight w:val="red"/>
          <w:u w:val="single"/>
        </w:rPr>
        <w:t>Their inwardness and aleatory scripts foreclose genuine attachment to others</w:t>
      </w:r>
      <w:r w:rsidRPr="008F0E69">
        <w:rPr>
          <w:sz w:val="22"/>
          <w:u w:val="single"/>
        </w:rPr>
        <w:t>. This type of actor cannot plan for the long term or participate in enduring net-works of interdependence</w:t>
      </w:r>
      <w:r w:rsidRPr="008F0E69">
        <w:t>;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he deeply feared the new simulated versions. Lacking the "born physician's" capacities,</w:t>
      </w:r>
      <w:r w:rsidRPr="008F0E69">
        <w:rPr>
          <w:sz w:val="22"/>
          <w:u w:val="single"/>
        </w:rPr>
        <w:t xml:space="preserve"> </w:t>
      </w:r>
      <w:r w:rsidRPr="00C42FC7">
        <w:rPr>
          <w:sz w:val="22"/>
          <w:highlight w:val="red"/>
          <w:u w:val="single"/>
        </w:rPr>
        <w:t>these impostors amplify the worst inclinations of the herd</w:t>
      </w:r>
      <w:r w:rsidRPr="008F0E69">
        <w:rPr>
          <w:sz w:val="22"/>
          <w:u w:val="single"/>
        </w:rPr>
        <w:t>; they are "violent, envious, exploitative</w:t>
      </w:r>
      <w:r w:rsidRPr="008F0E69">
        <w:t xml:space="preserve">, scheming, fawning, cringing, </w:t>
      </w:r>
      <w:proofErr w:type="gramStart"/>
      <w:r w:rsidRPr="008F0E69">
        <w:t>arrogant</w:t>
      </w:r>
      <w:proofErr w:type="gramEnd"/>
      <w:r w:rsidRPr="008F0E69">
        <w:t xml:space="preserve">, all according to circumstances." </w:t>
      </w:r>
      <w:r w:rsidRPr="008F0E69">
        <w:rPr>
          <w:sz w:val="22"/>
          <w:u w:val="single"/>
        </w:rPr>
        <w:t>Social selves are fodder for the</w:t>
      </w:r>
      <w:r w:rsidRPr="008F0E69">
        <w:t xml:space="preserve"> "great man of the </w:t>
      </w:r>
      <w:r w:rsidRPr="008F0E69">
        <w:rPr>
          <w:sz w:val="22"/>
          <w:u w:val="single"/>
        </w:rPr>
        <w:t>masses</w:t>
      </w:r>
      <w:r w:rsidRPr="008F0E69">
        <w:t xml:space="preserve">." Nietzsche held that </w:t>
      </w:r>
      <w:r w:rsidRPr="008F0E69">
        <w:rPr>
          <w:sz w:val="22"/>
          <w:u w:val="single"/>
        </w:rPr>
        <w:t>"</w:t>
      </w:r>
      <w:r w:rsidRPr="00C42FC7">
        <w:rPr>
          <w:sz w:val="22"/>
          <w:highlight w:val="red"/>
          <w:u w:val="single"/>
        </w:rPr>
        <w:t>the less one knows how to command,</w:t>
      </w:r>
      <w:r w:rsidRPr="00C42FC7">
        <w:rPr>
          <w:highlight w:val="red"/>
        </w:rPr>
        <w:t xml:space="preserve"> </w:t>
      </w:r>
      <w:r w:rsidRPr="00C42FC7">
        <w:rPr>
          <w:sz w:val="22"/>
          <w:highlight w:val="red"/>
          <w:u w:val="single"/>
        </w:rPr>
        <w:t>the more</w:t>
      </w:r>
      <w:r w:rsidRPr="008F0E69">
        <w:rPr>
          <w:sz w:val="22"/>
          <w:u w:val="single"/>
        </w:rPr>
        <w:t xml:space="preserve"> urgently </w:t>
      </w:r>
      <w:r w:rsidRPr="00C42FC7">
        <w:rPr>
          <w:sz w:val="22"/>
          <w:highlight w:val="red"/>
          <w:u w:val="single"/>
        </w:rPr>
        <w:t>one covets someone</w:t>
      </w:r>
      <w:r w:rsidRPr="008F0E69">
        <w:rPr>
          <w:sz w:val="22"/>
          <w:u w:val="single"/>
        </w:rPr>
        <w:t xml:space="preserve"> who commands</w:t>
      </w:r>
      <w:r w:rsidRPr="008F0E69">
        <w:t xml:space="preserve">, </w:t>
      </w:r>
      <w:r w:rsidRPr="00C42FC7">
        <w:rPr>
          <w:sz w:val="22"/>
          <w:highlight w:val="red"/>
          <w:u w:val="single"/>
        </w:rPr>
        <w:t>who commands severely</w:t>
      </w:r>
      <w:r w:rsidRPr="008F0E69">
        <w:t>—a god, prince, class, physician, father confessor, dogma, or party conscience."</w:t>
      </w:r>
      <w:r w:rsidRPr="008F0E69">
        <w:rPr>
          <w:sz w:val="22"/>
          <w:u w:val="single"/>
        </w:rPr>
        <w:t xml:space="preserve"> The deadly combination of desperate conforming and </w:t>
      </w:r>
      <w:r w:rsidRPr="00C42FC7">
        <w:rPr>
          <w:sz w:val="22"/>
          <w:highlight w:val="red"/>
          <w:u w:val="single"/>
        </w:rPr>
        <w:t>overreaching and</w:t>
      </w:r>
      <w:r w:rsidRPr="008F0E69">
        <w:rPr>
          <w:sz w:val="22"/>
          <w:u w:val="single"/>
        </w:rPr>
        <w:t xml:space="preserve"> untrammeled </w:t>
      </w:r>
      <w:r w:rsidRPr="00C42FC7">
        <w:rPr>
          <w:sz w:val="22"/>
          <w:highlight w:val="red"/>
          <w:u w:val="single"/>
        </w:rPr>
        <w:t>ressentiment paves the way for a new</w:t>
      </w:r>
      <w:r w:rsidRPr="008F0E69">
        <w:rPr>
          <w:sz w:val="22"/>
          <w:u w:val="single"/>
        </w:rPr>
        <w:t xml:space="preserve"> type of </w:t>
      </w:r>
      <w:r w:rsidRPr="00C42FC7">
        <w:rPr>
          <w:sz w:val="22"/>
          <w:highlight w:val="red"/>
          <w:u w:val="single"/>
        </w:rPr>
        <w:t>tyrant</w:t>
      </w:r>
      <w:r w:rsidRPr="008F0E69">
        <w:rPr>
          <w:sz w:val="22"/>
          <w:u w:val="single"/>
        </w:rPr>
        <w:t xml:space="preserve"> </w:t>
      </w:r>
      <w:r w:rsidRPr="008F0E69">
        <w:t>(Nietzsche 1986, pp. 137, 168; 1974, pp. 117-18, 213, 288-89, 303-4).</w:t>
      </w:r>
    </w:p>
    <w:p w:rsidR="009C41B6" w:rsidRPr="008F0E69" w:rsidRDefault="009C41B6" w:rsidP="009C41B6">
      <w:pPr>
        <w:pStyle w:val="Heading4"/>
        <w:rPr>
          <w:rFonts w:cs="Arial"/>
        </w:rPr>
      </w:pPr>
      <w:r>
        <w:rPr>
          <w:rFonts w:cs="Arial"/>
        </w:rPr>
        <w:t>W</w:t>
      </w:r>
      <w:r w:rsidRPr="008F0E69">
        <w:rPr>
          <w:rFonts w:cs="Arial"/>
        </w:rPr>
        <w:t>e cannot rely upon common terms for discussion – they freeze alternative thought and prevent real debate from occurring</w:t>
      </w:r>
    </w:p>
    <w:p w:rsidR="009C41B6" w:rsidRPr="008F0E69" w:rsidRDefault="009C41B6" w:rsidP="009C41B6">
      <w:r w:rsidRPr="008F0E69">
        <w:rPr>
          <w:rStyle w:val="StyleStyleBold12pt"/>
        </w:rPr>
        <w:t>Bleiker, 98</w:t>
      </w:r>
      <w:r w:rsidRPr="008F0E69">
        <w:t xml:space="preserve"> – asst. prof. of International Studies at Pusan National University (Roland, “Retracing and redrawing the boundaries of events: Postmodern interferences with international theory”, </w:t>
      </w:r>
      <w:r w:rsidRPr="008F0E69">
        <w:rPr>
          <w:i/>
        </w:rPr>
        <w:t>Alternatives</w:t>
      </w:r>
      <w:r w:rsidRPr="008F0E69">
        <w:t>, Oct-Dec 1998, Vol. 23, Issue 4)</w:t>
      </w:r>
    </w:p>
    <w:p w:rsidR="009C41B6" w:rsidRPr="008F0E69" w:rsidRDefault="009C41B6" w:rsidP="009C41B6">
      <w:r w:rsidRPr="008F0E69">
        <w:t xml:space="preserve">In the absence of authentic knowledge, the formulation of theoretical positions and practical action requires modesty. Accepting difference and facilitating dialogue becomes more important than searching for the elusive Truth. But </w:t>
      </w:r>
      <w:r w:rsidRPr="00C42FC7">
        <w:rPr>
          <w:highlight w:val="red"/>
        </w:rPr>
        <w:t>dialogue is a process</w:t>
      </w:r>
      <w:r w:rsidRPr="008F0E69">
        <w:t xml:space="preserve">, an ideal, </w:t>
      </w:r>
      <w:r w:rsidRPr="00C42FC7">
        <w:rPr>
          <w:highlight w:val="red"/>
        </w:rPr>
        <w:t>not an end point</w:t>
      </w:r>
      <w:r w:rsidRPr="008F0E69">
        <w:t xml:space="preserve">. Often </w:t>
      </w:r>
      <w:r w:rsidRPr="00C42FC7">
        <w:rPr>
          <w:highlight w:val="red"/>
        </w:rPr>
        <w:t>there is no common discursive ground</w:t>
      </w:r>
      <w:r w:rsidRPr="008F0E69">
        <w:t xml:space="preserve">, no language that can establish a link between the inside and the outside. </w:t>
      </w:r>
      <w:r w:rsidRPr="00C42FC7">
        <w:rPr>
          <w:highlight w:val="red"/>
        </w:rPr>
        <w:t>The link has to be searched</w:t>
      </w:r>
      <w:r w:rsidRPr="008F0E69">
        <w:t xml:space="preserve"> first. But the celebration of difference is a process, an ideal, not an end point. A call for tolerance and inclusion cannot be void of power. Every social order, even the ones that are based on the acceptance of difference, excludes what does not fit into their view of the world. Every form of thinking, some international theorists recognize, expresses a will to power, a will that cannot but "privilege, oppress, and create in some manner."[54] There is no all-encompassing gaze. Every process of revealing is at the same time a process of concealing. By </w:t>
      </w:r>
      <w:r w:rsidRPr="00C42FC7">
        <w:rPr>
          <w:highlight w:val="red"/>
        </w:rPr>
        <w:t>opening up a particular perspective</w:t>
      </w:r>
      <w:r w:rsidRPr="008F0E69">
        <w:t xml:space="preserve">, no matter how insightful it is, one </w:t>
      </w:r>
      <w:r w:rsidRPr="00C42FC7">
        <w:rPr>
          <w:highlight w:val="red"/>
        </w:rPr>
        <w:t>conceals everything that is invisible from this vantage point</w:t>
      </w:r>
      <w:r w:rsidRPr="008F0E69">
        <w:t>. The enframing that occurs by such processes of revealing, Martin Heidegger argues, runs the risk of making us forget that enframing is a claim, a disciplinary act that "banishes man into that kind of revealing that is an ordering." And where this ordering holds sway, Heidegger continues, "</w:t>
      </w:r>
      <w:proofErr w:type="gramStart"/>
      <w:r w:rsidRPr="008F0E69">
        <w:t>it</w:t>
      </w:r>
      <w:proofErr w:type="gramEnd"/>
      <w:r w:rsidRPr="008F0E69">
        <w:t xml:space="preserve"> drives out every other possibility for revealing."[55] This is why </w:t>
      </w:r>
      <w:r w:rsidRPr="00C42FC7">
        <w:rPr>
          <w:highlight w:val="red"/>
        </w:rPr>
        <w:t>one must move back and forth between different</w:t>
      </w:r>
      <w:r w:rsidRPr="008F0E69">
        <w:t xml:space="preserve">, sometimes incommensurable </w:t>
      </w:r>
      <w:r w:rsidRPr="00C42FC7">
        <w:rPr>
          <w:highlight w:val="red"/>
        </w:rPr>
        <w:t>forms of insights.</w:t>
      </w:r>
      <w:r w:rsidRPr="008F0E69">
        <w:t xml:space="preserve"> Such an approach recognizes that the key to circumventing the ordering mechanisms of revealing is to think in circles--not to rest too long at one point, but to pay at least as much attention to linkages between than to contents of mental resting places. </w:t>
      </w:r>
      <w:r w:rsidRPr="00C42FC7">
        <w:rPr>
          <w:highlight w:val="red"/>
        </w:rPr>
        <w:t>Inclusiveness does not lie in the search for a utopian, all-encompassing worldview, but in the acceptance of the will to power</w:t>
      </w:r>
      <w:r w:rsidRPr="008F0E69">
        <w:t>--in the recognition that we need to evaluate and judge, but that no form of knowledge can serve as the ultimate arbiter for thought and action. As a critical practice, postmodernism must deal with its own will to power and to subvert that of others. This is not to avoid accountability, but to take on responsibility in the form of bringing modesty to a majority.</w:t>
      </w:r>
    </w:p>
    <w:p w:rsidR="009C41B6" w:rsidRPr="008F0E69" w:rsidRDefault="009C41B6" w:rsidP="009C41B6">
      <w:pPr>
        <w:pStyle w:val="Heading3"/>
        <w:rPr>
          <w:rFonts w:cs="Arial"/>
        </w:rPr>
      </w:pPr>
      <w:r w:rsidRPr="008F0E69">
        <w:rPr>
          <w:rFonts w:cs="Arial"/>
        </w:rPr>
        <w:lastRenderedPageBreak/>
        <w:t>AT: SSD</w:t>
      </w:r>
    </w:p>
    <w:p w:rsidR="009C41B6" w:rsidRPr="008F0E69" w:rsidRDefault="009C41B6" w:rsidP="009C41B6">
      <w:pPr>
        <w:pStyle w:val="Heading4"/>
        <w:rPr>
          <w:rFonts w:cs="Arial"/>
        </w:rPr>
      </w:pPr>
      <w:r w:rsidRPr="008F0E69">
        <w:rPr>
          <w:rFonts w:cs="Arial"/>
        </w:rPr>
        <w:t xml:space="preserve">Bracketing off of our protest is enabled by the state of exception and legitimizes brutal cycles of governmentality – turns switch-side </w:t>
      </w:r>
      <w:r w:rsidRPr="008F0E69">
        <w:rPr>
          <w:rFonts w:cs="Arial"/>
        </w:rPr>
        <w:tab/>
      </w:r>
      <w:r w:rsidRPr="008F0E69">
        <w:rPr>
          <w:rFonts w:cs="Arial"/>
        </w:rPr>
        <w:tab/>
      </w:r>
    </w:p>
    <w:p w:rsidR="009C41B6" w:rsidRPr="008F0E69" w:rsidRDefault="009C41B6" w:rsidP="009C41B6">
      <w:pPr>
        <w:rPr>
          <w:bCs/>
          <w:sz w:val="22"/>
          <w:szCs w:val="20"/>
          <w:u w:val="single"/>
        </w:rPr>
      </w:pPr>
      <w:r w:rsidRPr="008F0E69">
        <w:rPr>
          <w:rStyle w:val="StyleStyleBold12pt"/>
        </w:rPr>
        <w:t>Elmer and Opel, 8</w:t>
      </w:r>
      <w:r w:rsidRPr="008F0E69">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9C41B6" w:rsidRPr="008F0E69" w:rsidRDefault="009C41B6" w:rsidP="009C41B6">
      <w:pPr>
        <w:rPr>
          <w:rFonts w:eastAsia="Times New Roman"/>
          <w:color w:val="000000"/>
          <w:szCs w:val="20"/>
        </w:rPr>
      </w:pPr>
      <w:r w:rsidRPr="008F0E69">
        <w:rPr>
          <w:szCs w:val="20"/>
        </w:rPr>
        <w:t xml:space="preserve">SHORTLY AFTER THE LARGE-SCALE PROTESTS against the World Trade Organization in Seattle in late November 1999, police, law enforcement agencies, the </w:t>
      </w:r>
      <w:proofErr w:type="gramStart"/>
      <w:r w:rsidRPr="008F0E69">
        <w:rPr>
          <w:szCs w:val="20"/>
        </w:rPr>
        <w:t>military,</w:t>
      </w:r>
      <w:proofErr w:type="gramEnd"/>
      <w:r w:rsidRPr="008F0E69">
        <w:rPr>
          <w:szCs w:val="20"/>
        </w:rPr>
        <w:t xml:space="preserve">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8F0E69">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8F0E69">
        <w:rPr>
          <w:rFonts w:eastAsia="Times New Roman"/>
          <w:sz w:val="22"/>
          <w:szCs w:val="20"/>
          <w:u w:val="single"/>
        </w:rPr>
        <w:t xml:space="preserve">the combination of a </w:t>
      </w:r>
      <w:r w:rsidRPr="00C42FC7">
        <w:rPr>
          <w:rFonts w:eastAsia="Times New Roman"/>
          <w:sz w:val="22"/>
          <w:szCs w:val="20"/>
          <w:highlight w:val="red"/>
          <w:u w:val="single"/>
        </w:rPr>
        <w:t>changing political climate</w:t>
      </w:r>
      <w:r w:rsidRPr="008F0E69">
        <w:rPr>
          <w:rFonts w:eastAsia="Times New Roman"/>
          <w:sz w:val="22"/>
          <w:szCs w:val="20"/>
          <w:u w:val="single"/>
        </w:rPr>
        <w:t xml:space="preserve"> in response to war and terrorism, particularly the expansion of preemptive forms of social control and political containment, </w:t>
      </w:r>
      <w:r w:rsidRPr="00C42FC7">
        <w:rPr>
          <w:rFonts w:eastAsia="Times New Roman"/>
          <w:sz w:val="22"/>
          <w:szCs w:val="20"/>
          <w:highlight w:val="red"/>
          <w:u w:val="single"/>
        </w:rPr>
        <w:t>has resulted in</w:t>
      </w:r>
      <w:r w:rsidRPr="008F0E69">
        <w:rPr>
          <w:rFonts w:eastAsia="Times New Roman"/>
          <w:sz w:val="22"/>
          <w:szCs w:val="20"/>
          <w:u w:val="single"/>
        </w:rPr>
        <w:t xml:space="preserve"> a </w:t>
      </w:r>
      <w:r w:rsidRPr="00C42FC7">
        <w:rPr>
          <w:rFonts w:eastAsia="Times New Roman"/>
          <w:sz w:val="22"/>
          <w:szCs w:val="20"/>
          <w:highlight w:val="red"/>
          <w:u w:val="single"/>
        </w:rPr>
        <w:t>new</w:t>
      </w:r>
      <w:r w:rsidRPr="008F0E69">
        <w:rPr>
          <w:rFonts w:eastAsia="Times New Roman"/>
          <w:sz w:val="22"/>
          <w:szCs w:val="20"/>
          <w:u w:val="single"/>
        </w:rPr>
        <w:t xml:space="preserve"> set of </w:t>
      </w:r>
      <w:r w:rsidRPr="00C42FC7">
        <w:rPr>
          <w:rFonts w:eastAsia="Times New Roman"/>
          <w:sz w:val="22"/>
          <w:szCs w:val="20"/>
          <w:highlight w:val="red"/>
          <w:u w:val="single"/>
        </w:rPr>
        <w:t>practices that</w:t>
      </w:r>
      <w:r w:rsidRPr="008F0E69">
        <w:rPr>
          <w:rFonts w:eastAsia="Times New Roman"/>
          <w:sz w:val="22"/>
          <w:szCs w:val="20"/>
          <w:u w:val="single"/>
        </w:rPr>
        <w:t xml:space="preserve"> have reconfigured public space and </w:t>
      </w:r>
      <w:r w:rsidRPr="00C42FC7">
        <w:rPr>
          <w:rFonts w:eastAsia="Times New Roman"/>
          <w:sz w:val="22"/>
          <w:szCs w:val="20"/>
          <w:highlight w:val="red"/>
          <w:u w:val="single"/>
        </w:rPr>
        <w:t>criminalize</w:t>
      </w:r>
      <w:r w:rsidRPr="008F0E69">
        <w:rPr>
          <w:rFonts w:eastAsia="Times New Roman"/>
          <w:sz w:val="22"/>
          <w:szCs w:val="20"/>
          <w:u w:val="single"/>
        </w:rPr>
        <w:t xml:space="preserve">d multiple aspects of </w:t>
      </w:r>
      <w:r w:rsidRPr="00C42FC7">
        <w:rPr>
          <w:rFonts w:eastAsia="Times New Roman"/>
          <w:sz w:val="22"/>
          <w:szCs w:val="20"/>
          <w:highlight w:val="red"/>
          <w:u w:val="single"/>
        </w:rPr>
        <w:t>free speech</w:t>
      </w:r>
      <w:r w:rsidRPr="008F0E69">
        <w:rPr>
          <w:rFonts w:eastAsia="Times New Roman"/>
          <w:sz w:val="22"/>
          <w:szCs w:val="20"/>
          <w:u w:val="single"/>
        </w:rPr>
        <w:t xml:space="preserve"> and public </w:t>
      </w:r>
      <w:r w:rsidRPr="00C42FC7">
        <w:rPr>
          <w:rFonts w:eastAsia="Times New Roman"/>
          <w:sz w:val="22"/>
          <w:szCs w:val="20"/>
          <w:highlight w:val="red"/>
          <w:u w:val="single"/>
        </w:rPr>
        <w:t>assembly in the United States</w:t>
      </w:r>
      <w:r w:rsidRPr="008F0E69">
        <w:rPr>
          <w:rFonts w:eastAsia="Times New Roman"/>
          <w:szCs w:val="20"/>
        </w:rPr>
        <w:t xml:space="preserve">. This chapter argues that </w:t>
      </w:r>
      <w:r w:rsidRPr="008F0E69">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C42FC7">
        <w:rPr>
          <w:rFonts w:eastAsia="Times New Roman"/>
          <w:sz w:val="22"/>
          <w:szCs w:val="20"/>
          <w:highlight w:val="red"/>
          <w:u w:val="single"/>
        </w:rPr>
        <w:t>micro-political strategies</w:t>
      </w:r>
      <w:r w:rsidRPr="008F0E69">
        <w:rPr>
          <w:rFonts w:eastAsia="Times New Roman"/>
          <w:sz w:val="22"/>
          <w:szCs w:val="20"/>
          <w:u w:val="single"/>
        </w:rPr>
        <w:t xml:space="preserve"> and technologies that attempt to </w:t>
      </w:r>
      <w:r w:rsidRPr="00C42FC7">
        <w:rPr>
          <w:rFonts w:eastAsia="Times New Roman"/>
          <w:sz w:val="22"/>
          <w:szCs w:val="20"/>
          <w:highlight w:val="red"/>
          <w:u w:val="single"/>
        </w:rPr>
        <w:t>contain spaces of dissent</w:t>
      </w:r>
      <w:r w:rsidRPr="008F0E69">
        <w:rPr>
          <w:rFonts w:eastAsia="Times New Roman"/>
          <w:szCs w:val="20"/>
        </w:rPr>
        <w:t xml:space="preserve"> and detain protestors (Boghosian,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8F0E69">
        <w:rPr>
          <w:rFonts w:eastAsia="Times New Roman"/>
          <w:sz w:val="22"/>
          <w:szCs w:val="20"/>
          <w:u w:val="single"/>
        </w:rPr>
        <w:t xml:space="preserve">Of greater concern is the degree to which such strategies systematically marginalize dissent, spatially and politically </w:t>
      </w:r>
      <w:proofErr w:type="gramStart"/>
      <w:r w:rsidRPr="008F0E69">
        <w:rPr>
          <w:rFonts w:eastAsia="Times New Roman"/>
          <w:sz w:val="22"/>
          <w:szCs w:val="20"/>
          <w:u w:val="single"/>
        </w:rPr>
        <w:t>speaking.</w:t>
      </w:r>
      <w:proofErr w:type="gramEnd"/>
      <w:r w:rsidRPr="008F0E69">
        <w:rPr>
          <w:rFonts w:eastAsia="Times New Roman"/>
          <w:sz w:val="22"/>
          <w:szCs w:val="20"/>
          <w:u w:val="single"/>
        </w:rPr>
        <w:t xml:space="preserve"> </w:t>
      </w:r>
      <w:r w:rsidRPr="00C42FC7">
        <w:rPr>
          <w:rFonts w:eastAsia="Times New Roman"/>
          <w:sz w:val="22"/>
          <w:szCs w:val="20"/>
          <w:highlight w:val="red"/>
          <w:u w:val="single"/>
        </w:rPr>
        <w:t>From the creation of “free speech zones”</w:t>
      </w:r>
      <w:r w:rsidRPr="008F0E69">
        <w:rPr>
          <w:rFonts w:eastAsia="Times New Roman"/>
          <w:sz w:val="22"/>
          <w:szCs w:val="20"/>
          <w:u w:val="single"/>
        </w:rPr>
        <w:t xml:space="preserve"> and the proposal for protest free “</w:t>
      </w:r>
      <w:proofErr w:type="gramStart"/>
      <w:r w:rsidRPr="008F0E69">
        <w:rPr>
          <w:rFonts w:eastAsia="Times New Roman"/>
          <w:sz w:val="22"/>
          <w:szCs w:val="20"/>
          <w:u w:val="single"/>
        </w:rPr>
        <w:t>Pedestrian Safety Zones</w:t>
      </w:r>
      <w:proofErr w:type="gramEnd"/>
      <w:r w:rsidRPr="008F0E69">
        <w:rPr>
          <w:rFonts w:eastAsia="Times New Roman"/>
          <w:sz w:val="22"/>
          <w:szCs w:val="20"/>
          <w:u w:val="single"/>
        </w:rPr>
        <w:t xml:space="preserve">”2° to the political screening of participants in political “town hall meetings,” </w:t>
      </w:r>
      <w:r w:rsidRPr="00C42FC7">
        <w:rPr>
          <w:rFonts w:eastAsia="Times New Roman"/>
          <w:sz w:val="22"/>
          <w:szCs w:val="20"/>
          <w:highlight w:val="red"/>
          <w:u w:val="single"/>
        </w:rPr>
        <w:t>space has</w:t>
      </w:r>
      <w:r w:rsidRPr="008F0E69">
        <w:rPr>
          <w:rFonts w:eastAsia="Times New Roman"/>
          <w:sz w:val="22"/>
          <w:szCs w:val="20"/>
          <w:u w:val="single"/>
        </w:rPr>
        <w:t xml:space="preserve"> increasingly </w:t>
      </w:r>
      <w:r w:rsidRPr="00C42FC7">
        <w:rPr>
          <w:rFonts w:eastAsia="Times New Roman"/>
          <w:sz w:val="22"/>
          <w:szCs w:val="20"/>
          <w:highlight w:val="red"/>
          <w:u w:val="single"/>
        </w:rPr>
        <w:t>become a tool to limit open debate,</w:t>
      </w:r>
      <w:r w:rsidRPr="008F0E69">
        <w:rPr>
          <w:rFonts w:eastAsia="Times New Roman"/>
          <w:sz w:val="22"/>
          <w:szCs w:val="20"/>
          <w:u w:val="single"/>
        </w:rPr>
        <w:t xml:space="preserve"> freedom of speech, </w:t>
      </w:r>
      <w:r w:rsidRPr="00C42FC7">
        <w:rPr>
          <w:rFonts w:eastAsia="Times New Roman"/>
          <w:sz w:val="22"/>
          <w:szCs w:val="20"/>
          <w:highlight w:val="red"/>
          <w:u w:val="single"/>
        </w:rPr>
        <w:t>and political dissent</w:t>
      </w:r>
      <w:r w:rsidRPr="008F0E69">
        <w:rPr>
          <w:rFonts w:eastAsia="Times New Roman"/>
          <w:sz w:val="22"/>
          <w:szCs w:val="20"/>
          <w:u w:val="single"/>
        </w:rPr>
        <w:t xml:space="preserve"> in the US</w:t>
      </w:r>
      <w:r w:rsidRPr="008F0E69">
        <w:rPr>
          <w:rFonts w:eastAsia="Times New Roman"/>
          <w:szCs w:val="20"/>
        </w:rPr>
        <w:t xml:space="preserve">. Part of our interest in exposing the strategies of political segregation, first through the containment of protest spaces, and second, through the deployment of preemptive hand-held weapons, is theoretical. </w:t>
      </w:r>
      <w:r w:rsidRPr="008F0E69">
        <w:rPr>
          <w:rFonts w:eastAsia="Times New Roman"/>
          <w:sz w:val="22"/>
          <w:szCs w:val="20"/>
          <w:u w:val="single"/>
        </w:rPr>
        <w:t xml:space="preserve">The </w:t>
      </w:r>
      <w:r w:rsidRPr="00C42FC7">
        <w:rPr>
          <w:rFonts w:eastAsia="Times New Roman"/>
          <w:sz w:val="22"/>
          <w:szCs w:val="20"/>
          <w:highlight w:val="red"/>
          <w:u w:val="single"/>
        </w:rPr>
        <w:t>segregation of deviance has</w:t>
      </w:r>
      <w:r w:rsidRPr="008F0E69">
        <w:rPr>
          <w:rFonts w:eastAsia="Times New Roman"/>
          <w:sz w:val="22"/>
          <w:szCs w:val="20"/>
          <w:u w:val="single"/>
        </w:rPr>
        <w:t xml:space="preserve"> often </w:t>
      </w:r>
      <w:r w:rsidRPr="00C42FC7">
        <w:rPr>
          <w:rFonts w:eastAsia="Times New Roman"/>
          <w:sz w:val="22"/>
          <w:szCs w:val="20"/>
          <w:highlight w:val="red"/>
          <w:u w:val="single"/>
        </w:rPr>
        <w:t>been influenced by</w:t>
      </w:r>
      <w:r w:rsidRPr="008F0E69">
        <w:rPr>
          <w:rFonts w:eastAsia="Times New Roman"/>
          <w:sz w:val="22"/>
          <w:szCs w:val="20"/>
          <w:u w:val="single"/>
        </w:rPr>
        <w:t xml:space="preserve"> Foucaultian theories of panopticism and </w:t>
      </w:r>
      <w:r w:rsidRPr="00C42FC7">
        <w:rPr>
          <w:rFonts w:eastAsia="Times New Roman"/>
          <w:sz w:val="22"/>
          <w:szCs w:val="20"/>
          <w:highlight w:val="red"/>
          <w:u w:val="single"/>
        </w:rPr>
        <w:t>social control</w:t>
      </w:r>
      <w:r w:rsidRPr="008F0E69">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w:t>
      </w:r>
      <w:r w:rsidRPr="008F0E69">
        <w:rPr>
          <w:rFonts w:eastAsia="Times New Roman"/>
          <w:szCs w:val="20"/>
        </w:rPr>
        <w:lastRenderedPageBreak/>
        <w:t xml:space="preserve">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w:t>
      </w:r>
      <w:proofErr w:type="gramStart"/>
      <w:r w:rsidRPr="008F0E69">
        <w:rPr>
          <w:rFonts w:eastAsia="Times New Roman"/>
          <w:szCs w:val="20"/>
        </w:rPr>
        <w:t>strategic</w:t>
      </w:r>
      <w:proofErr w:type="gramEnd"/>
      <w:r w:rsidRPr="008F0E69">
        <w:rPr>
          <w:rFonts w:eastAsia="Times New Roman"/>
          <w:szCs w:val="20"/>
        </w:rPr>
        <w:t xml:space="preserve"> and indefinite forms of containment and detainment. </w:t>
      </w:r>
      <w:r w:rsidRPr="008F0E69">
        <w:rPr>
          <w:rFonts w:eastAsia="Times New Roman"/>
          <w:sz w:val="22"/>
          <w:szCs w:val="20"/>
          <w:u w:val="single"/>
        </w:rPr>
        <w:t>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w:t>
      </w:r>
      <w:r w:rsidRPr="008F0E69">
        <w:rPr>
          <w:rFonts w:eastAsia="Times New Roman"/>
          <w:szCs w:val="20"/>
        </w:rPr>
        <w:t xml:space="preserve">.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(Boghosian, 2004, p. 29). </w:t>
      </w:r>
      <w:r w:rsidRPr="008F0E69">
        <w:rPr>
          <w:rFonts w:eastAsia="Times New Roman"/>
          <w:sz w:val="22"/>
          <w:szCs w:val="20"/>
          <w:u w:val="single"/>
        </w:rPr>
        <w:t xml:space="preserve">The operationalization of preemptive tactics in the US further highlights the limitations of Foucault’s decentred model of power, in which sovereignty is manifest through dispersed disciplinary technologies. </w:t>
      </w:r>
      <w:r w:rsidRPr="00C42FC7">
        <w:rPr>
          <w:sz w:val="22"/>
          <w:szCs w:val="20"/>
          <w:highlight w:val="red"/>
          <w:u w:val="single"/>
        </w:rPr>
        <w:t>Strategies of political containment and detainment, spatially and individually speaking, are</w:t>
      </w:r>
      <w:r w:rsidRPr="008F0E69">
        <w:rPr>
          <w:sz w:val="22"/>
          <w:szCs w:val="20"/>
          <w:u w:val="single"/>
        </w:rPr>
        <w:t xml:space="preserve"> in large part </w:t>
      </w:r>
      <w:r w:rsidRPr="00C42FC7">
        <w:rPr>
          <w:sz w:val="22"/>
          <w:szCs w:val="20"/>
          <w:highlight w:val="red"/>
          <w:u w:val="single"/>
        </w:rPr>
        <w:t>enabled by what</w:t>
      </w:r>
      <w:r w:rsidRPr="008F0E69">
        <w:rPr>
          <w:sz w:val="22"/>
          <w:szCs w:val="20"/>
          <w:u w:val="single"/>
        </w:rPr>
        <w:t xml:space="preserve"> Gieorgio </w:t>
      </w:r>
      <w:r w:rsidRPr="00C42FC7">
        <w:rPr>
          <w:sz w:val="22"/>
          <w:szCs w:val="20"/>
          <w:highlight w:val="red"/>
          <w:u w:val="single"/>
        </w:rPr>
        <w:t>Agamben</w:t>
      </w:r>
      <w:r w:rsidRPr="008F0E69">
        <w:rPr>
          <w:sz w:val="22"/>
          <w:szCs w:val="20"/>
          <w:u w:val="single"/>
        </w:rPr>
        <w:t xml:space="preserve"> </w:t>
      </w:r>
      <w:r w:rsidRPr="008F0E69">
        <w:rPr>
          <w:szCs w:val="20"/>
        </w:rPr>
        <w:t xml:space="preserve">(2005) </w:t>
      </w:r>
      <w:r w:rsidRPr="00C42FC7">
        <w:rPr>
          <w:sz w:val="22"/>
          <w:szCs w:val="20"/>
          <w:highlight w:val="red"/>
          <w:u w:val="single"/>
        </w:rPr>
        <w:t>refers to as the “state of exception,”</w:t>
      </w:r>
      <w:r w:rsidRPr="008F0E69">
        <w:rPr>
          <w:sz w:val="22"/>
          <w:szCs w:val="20"/>
          <w:u w:val="single"/>
        </w:rPr>
        <w:t xml:space="preserve"> the “no man’s land between public law and political fact</w:t>
      </w:r>
      <w:r w:rsidRPr="008F0E69">
        <w:rPr>
          <w:szCs w:val="20"/>
        </w:rPr>
        <w:t>” (p. 1). Ironically, while conservatives in the US continue to argue against a “living constitution,” where interpretations over the nation’s law change over time</w:t>
      </w:r>
      <w:proofErr w:type="gramStart"/>
      <w:r w:rsidRPr="008F0E69">
        <w:rPr>
          <w:szCs w:val="20"/>
        </w:rPr>
        <w:t>,21</w:t>
      </w:r>
      <w:proofErr w:type="gramEnd"/>
      <w:r w:rsidRPr="008F0E69">
        <w:rPr>
          <w:szCs w:val="20"/>
        </w:rPr>
        <w:t xml:space="preserve">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C42FC7">
        <w:rPr>
          <w:sz w:val="22"/>
          <w:szCs w:val="20"/>
          <w:highlight w:val="red"/>
          <w:u w:val="single"/>
        </w:rPr>
        <w:t>the US administration continues to</w:t>
      </w:r>
      <w:r w:rsidRPr="008F0E69">
        <w:rPr>
          <w:sz w:val="22"/>
          <w:szCs w:val="20"/>
          <w:u w:val="single"/>
        </w:rPr>
        <w:t xml:space="preserve"> invoke the War on Terror to </w:t>
      </w:r>
      <w:r w:rsidRPr="00C42FC7">
        <w:rPr>
          <w:sz w:val="22"/>
          <w:szCs w:val="20"/>
          <w:highlight w:val="red"/>
          <w:u w:val="single"/>
        </w:rPr>
        <w:t>blur the line between law and politics</w:t>
      </w:r>
      <w:r w:rsidRPr="008F0E69">
        <w:rPr>
          <w:szCs w:val="20"/>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8F0E69">
        <w:rPr>
          <w:rFonts w:eastAsia="Times New Roman"/>
          <w:szCs w:val="20"/>
        </w:rPr>
        <w:t xml:space="preserve">with the </w:t>
      </w:r>
      <w:r w:rsidRPr="008F0E69">
        <w:rPr>
          <w:rFonts w:eastAsia="Times New Roman"/>
          <w:szCs w:val="20"/>
        </w:rPr>
        <w:lastRenderedPageBreak/>
        <w:t xml:space="preserve">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8F0E69">
        <w:rPr>
          <w:rFonts w:eastAsia="Times New Roman"/>
          <w:sz w:val="22"/>
          <w:szCs w:val="20"/>
          <w:u w:val="single"/>
        </w:rPr>
        <w:t>many American laws that govern executive power, public debate, and, as we see next, dissent and protest in public space, are so broadly written that they practically cultivate political exceptionalism</w:t>
      </w:r>
      <w:r w:rsidRPr="008F0E69">
        <w:rPr>
          <w:rFonts w:eastAsia="Times New Roman"/>
          <w:szCs w:val="20"/>
        </w:rPr>
        <w:t>.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Zick (2005), for example, argues that “</w:t>
      </w:r>
      <w:r w:rsidRPr="008F0E69">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8F0E69">
        <w:rPr>
          <w:rFonts w:eastAsia="Times New Roman"/>
          <w:szCs w:val="20"/>
        </w:rPr>
        <w:t xml:space="preserve">” (p. 3). </w:t>
      </w:r>
      <w:r w:rsidRPr="00C42FC7">
        <w:rPr>
          <w:rFonts w:eastAsia="Times New Roman"/>
          <w:sz w:val="22"/>
          <w:szCs w:val="20"/>
          <w:highlight w:val="red"/>
          <w:u w:val="single"/>
        </w:rPr>
        <w:t>Results of</w:t>
      </w:r>
      <w:r w:rsidRPr="008F0E69">
        <w:rPr>
          <w:rFonts w:eastAsia="Times New Roman"/>
          <w:sz w:val="22"/>
          <w:szCs w:val="20"/>
          <w:u w:val="single"/>
        </w:rPr>
        <w:t xml:space="preserve"> this </w:t>
      </w:r>
      <w:r w:rsidRPr="00C42FC7">
        <w:rPr>
          <w:rFonts w:eastAsia="Times New Roman"/>
          <w:sz w:val="22"/>
          <w:szCs w:val="20"/>
          <w:highlight w:val="red"/>
          <w:u w:val="single"/>
        </w:rPr>
        <w:t>legal conception of place as a “neutral thing” include</w:t>
      </w:r>
      <w:r w:rsidRPr="008F0E69">
        <w:rPr>
          <w:rFonts w:eastAsia="Times New Roman"/>
          <w:sz w:val="22"/>
          <w:szCs w:val="20"/>
          <w:u w:val="single"/>
        </w:rPr>
        <w:t xml:space="preserve"> the </w:t>
      </w:r>
      <w:r w:rsidRPr="00C42FC7">
        <w:rPr>
          <w:rFonts w:eastAsia="Times New Roman"/>
          <w:sz w:val="22"/>
          <w:szCs w:val="20"/>
          <w:highlight w:val="red"/>
          <w:u w:val="single"/>
        </w:rPr>
        <w:t xml:space="preserve">protest zones </w:t>
      </w:r>
      <w:r w:rsidRPr="008F0E69">
        <w:rPr>
          <w:rFonts w:eastAsia="Times New Roman"/>
          <w:sz w:val="22"/>
          <w:szCs w:val="20"/>
          <w:u w:val="single"/>
        </w:rPr>
        <w:t xml:space="preserve">(some </w:t>
      </w:r>
      <w:r w:rsidRPr="00C42FC7">
        <w:rPr>
          <w:rFonts w:eastAsia="Times New Roman"/>
          <w:sz w:val="22"/>
          <w:szCs w:val="20"/>
          <w:highlight w:val="red"/>
          <w:u w:val="single"/>
        </w:rPr>
        <w:t>resembling cages”)</w:t>
      </w:r>
      <w:r w:rsidRPr="008F0E69">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8F0E69">
        <w:rPr>
          <w:rFonts w:eastAsia="Times New Roman"/>
          <w:szCs w:val="20"/>
        </w:rPr>
        <w:t xml:space="preserve">. </w:t>
      </w:r>
      <w:r w:rsidRPr="008F0E69">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8F0E69">
        <w:rPr>
          <w:rFonts w:eastAsia="Times New Roman"/>
          <w:szCs w:val="20"/>
        </w:rPr>
        <w:t xml:space="preserve"> </w:t>
      </w:r>
      <w:r w:rsidRPr="008F0E69">
        <w:rPr>
          <w:color w:val="000000"/>
          <w:szCs w:val="20"/>
        </w:rPr>
        <w:t xml:space="preserve">In South Carolina, the well-known activist Brett Bursey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8F0E69">
        <w:rPr>
          <w:rFonts w:eastAsia="Times New Roman"/>
          <w:color w:val="000000"/>
          <w:szCs w:val="20"/>
        </w:rPr>
        <w:t xml:space="preserve">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Bursey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w:t>
      </w:r>
      <w:proofErr w:type="gramStart"/>
      <w:r w:rsidRPr="008F0E69">
        <w:rPr>
          <w:rFonts w:eastAsia="Times New Roman"/>
          <w:color w:val="000000"/>
          <w:szCs w:val="20"/>
        </w:rPr>
        <w:t>bifurcates</w:t>
      </w:r>
      <w:proofErr w:type="gramEnd"/>
      <w:r w:rsidRPr="008F0E69">
        <w:rPr>
          <w:rFonts w:eastAsia="Times New Roman"/>
          <w:color w:val="000000"/>
          <w:szCs w:val="20"/>
        </w:rPr>
        <w:t xml:space="preserve">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Zick put it this way: “</w:t>
      </w:r>
      <w:r w:rsidRPr="008F0E69">
        <w:rPr>
          <w:rFonts w:eastAsia="Times New Roman"/>
          <w:color w:val="000000"/>
          <w:sz w:val="22"/>
          <w:szCs w:val="20"/>
          <w:u w:val="single"/>
        </w:rPr>
        <w:t xml:space="preserve">In these places, </w:t>
      </w:r>
      <w:r w:rsidRPr="00C42FC7">
        <w:rPr>
          <w:rFonts w:eastAsia="Times New Roman"/>
          <w:color w:val="000000"/>
          <w:sz w:val="22"/>
          <w:szCs w:val="20"/>
          <w:highlight w:val="red"/>
          <w:u w:val="single"/>
        </w:rPr>
        <w:t>protests</w:t>
      </w:r>
      <w:r w:rsidRPr="008F0E69">
        <w:rPr>
          <w:rFonts w:eastAsia="Times New Roman"/>
          <w:color w:val="000000"/>
          <w:sz w:val="22"/>
          <w:szCs w:val="20"/>
          <w:u w:val="single"/>
        </w:rPr>
        <w:t xml:space="preserve"> and demonstrations </w:t>
      </w:r>
      <w:r w:rsidRPr="00C42FC7">
        <w:rPr>
          <w:rFonts w:eastAsia="Times New Roman"/>
          <w:color w:val="000000"/>
          <w:sz w:val="22"/>
          <w:szCs w:val="20"/>
          <w:highlight w:val="red"/>
          <w:u w:val="single"/>
        </w:rPr>
        <w:t>become</w:t>
      </w:r>
      <w:r w:rsidRPr="008F0E69">
        <w:rPr>
          <w:rFonts w:eastAsia="Times New Roman"/>
          <w:color w:val="000000"/>
          <w:sz w:val="22"/>
          <w:szCs w:val="20"/>
          <w:u w:val="single"/>
        </w:rPr>
        <w:t xml:space="preserve"> staged events, bland </w:t>
      </w:r>
      <w:r w:rsidRPr="00C42FC7">
        <w:rPr>
          <w:rFonts w:eastAsia="Times New Roman"/>
          <w:color w:val="000000"/>
          <w:sz w:val="22"/>
          <w:szCs w:val="20"/>
          <w:highlight w:val="red"/>
          <w:u w:val="single"/>
        </w:rPr>
        <w:t>and neutered substitutions for</w:t>
      </w:r>
      <w:r w:rsidRPr="008F0E69">
        <w:rPr>
          <w:rFonts w:eastAsia="Times New Roman"/>
          <w:color w:val="000000"/>
          <w:sz w:val="22"/>
          <w:szCs w:val="20"/>
          <w:u w:val="single"/>
        </w:rPr>
        <w:t xml:space="preserve"> the passionate and, yes, sometimes </w:t>
      </w:r>
      <w:r w:rsidRPr="00C42FC7">
        <w:rPr>
          <w:rFonts w:eastAsia="Times New Roman"/>
          <w:color w:val="000000"/>
          <w:sz w:val="22"/>
          <w:szCs w:val="20"/>
          <w:highlight w:val="red"/>
          <w:u w:val="single"/>
        </w:rPr>
        <w:t>chaotic</w:t>
      </w:r>
      <w:r w:rsidRPr="008F0E69">
        <w:rPr>
          <w:rFonts w:eastAsia="Times New Roman"/>
          <w:color w:val="000000"/>
          <w:sz w:val="22"/>
          <w:szCs w:val="20"/>
          <w:u w:val="single"/>
        </w:rPr>
        <w:t xml:space="preserve"> face-to—</w:t>
      </w:r>
      <w:proofErr w:type="gramStart"/>
      <w:r w:rsidRPr="008F0E69">
        <w:rPr>
          <w:rFonts w:eastAsia="Times New Roman"/>
          <w:color w:val="000000"/>
          <w:sz w:val="22"/>
          <w:szCs w:val="20"/>
          <w:u w:val="single"/>
        </w:rPr>
        <w:t>face</w:t>
      </w:r>
      <w:proofErr w:type="gramEnd"/>
      <w:r w:rsidRPr="008F0E69">
        <w:rPr>
          <w:rFonts w:eastAsia="Times New Roman"/>
          <w:color w:val="000000"/>
          <w:sz w:val="22"/>
          <w:szCs w:val="20"/>
          <w:u w:val="single"/>
        </w:rPr>
        <w:t xml:space="preserve"> </w:t>
      </w:r>
      <w:r w:rsidRPr="00C42FC7">
        <w:rPr>
          <w:rFonts w:eastAsia="Times New Roman"/>
          <w:color w:val="000000"/>
          <w:sz w:val="22"/>
          <w:szCs w:val="20"/>
          <w:highlight w:val="red"/>
          <w:u w:val="single"/>
        </w:rPr>
        <w:t>confrontation</w:t>
      </w:r>
      <w:r w:rsidRPr="008F0E69">
        <w:rPr>
          <w:rFonts w:eastAsia="Times New Roman"/>
          <w:color w:val="000000"/>
          <w:sz w:val="22"/>
          <w:szCs w:val="20"/>
          <w:u w:val="single"/>
        </w:rPr>
        <w:t>s that have characterized our country’s past</w:t>
      </w:r>
      <w:r w:rsidRPr="008F0E69">
        <w:rPr>
          <w:rFonts w:eastAsia="Times New Roman"/>
          <w:color w:val="000000"/>
          <w:szCs w:val="20"/>
        </w:rPr>
        <w:t xml:space="preserve">” (Zick, 2005, p. 45). </w:t>
      </w:r>
      <w:r w:rsidRPr="00C42FC7">
        <w:rPr>
          <w:rFonts w:eastAsia="Times New Roman"/>
          <w:color w:val="000000"/>
          <w:sz w:val="22"/>
          <w:szCs w:val="20"/>
          <w:highlight w:val="red"/>
          <w:u w:val="single"/>
        </w:rPr>
        <w:t>The process of segregating public space</w:t>
      </w:r>
      <w:r w:rsidRPr="008F0E69">
        <w:rPr>
          <w:rFonts w:eastAsia="Times New Roman"/>
          <w:color w:val="000000"/>
          <w:sz w:val="22"/>
          <w:szCs w:val="20"/>
          <w:u w:val="single"/>
        </w:rPr>
        <w:t xml:space="preserve"> according to political message and turning public gatherings into “staged events” is contrasted with the actual political strategy of the staged </w:t>
      </w:r>
      <w:r w:rsidRPr="008F0E69">
        <w:rPr>
          <w:rFonts w:eastAsia="Times New Roman"/>
          <w:color w:val="000000"/>
          <w:sz w:val="22"/>
          <w:szCs w:val="20"/>
          <w:u w:val="single"/>
        </w:rPr>
        <w:lastRenderedPageBreak/>
        <w:t>event or “town hall meeting,” where pre-screened publics appear to ask government officials “authentic” questions, a practice that has many online examples as well</w:t>
      </w:r>
      <w:r w:rsidRPr="008F0E69">
        <w:rPr>
          <w:rFonts w:eastAsia="Times New Roman"/>
          <w:color w:val="000000"/>
          <w:szCs w:val="20"/>
        </w:rPr>
        <w:t xml:space="preserve">.26 </w:t>
      </w:r>
      <w:r w:rsidRPr="008F0E69">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C42FC7">
        <w:rPr>
          <w:rFonts w:eastAsia="Times New Roman"/>
          <w:color w:val="000000"/>
          <w:sz w:val="22"/>
          <w:szCs w:val="20"/>
          <w:highlight w:val="red"/>
          <w:u w:val="single"/>
        </w:rPr>
        <w:t>By</w:t>
      </w:r>
      <w:r w:rsidRPr="008F0E69">
        <w:rPr>
          <w:rFonts w:eastAsia="Times New Roman"/>
          <w:color w:val="000000"/>
          <w:sz w:val="22"/>
          <w:szCs w:val="20"/>
          <w:u w:val="single"/>
        </w:rPr>
        <w:t xml:space="preserve"> literally </w:t>
      </w:r>
      <w:r w:rsidRPr="00C42FC7">
        <w:rPr>
          <w:rFonts w:eastAsia="Times New Roman"/>
          <w:color w:val="000000"/>
          <w:sz w:val="22"/>
          <w:szCs w:val="20"/>
          <w:highlight w:val="red"/>
          <w:u w:val="single"/>
        </w:rPr>
        <w:t>separating the</w:t>
      </w:r>
      <w:r w:rsidRPr="00C42FC7">
        <w:rPr>
          <w:rFonts w:eastAsia="Times New Roman"/>
          <w:sz w:val="22"/>
          <w:szCs w:val="20"/>
          <w:highlight w:val="red"/>
          <w:u w:val="single"/>
        </w:rPr>
        <w:t xml:space="preserve"> </w:t>
      </w:r>
      <w:r w:rsidRPr="00C42FC7">
        <w:rPr>
          <w:rFonts w:eastAsia="Times New Roman"/>
          <w:color w:val="000000"/>
          <w:sz w:val="22"/>
          <w:szCs w:val="20"/>
          <w:highlight w:val="red"/>
          <w:u w:val="single"/>
        </w:rPr>
        <w:t>demonstrators from the object of their demonstration, the protest zone becomes “a way of controlling the content of the debate without</w:t>
      </w:r>
      <w:r w:rsidRPr="008F0E69">
        <w:rPr>
          <w:rFonts w:eastAsia="Times New Roman"/>
          <w:color w:val="000000"/>
          <w:sz w:val="22"/>
          <w:szCs w:val="20"/>
          <w:u w:val="single"/>
        </w:rPr>
        <w:t xml:space="preserve"> really </w:t>
      </w:r>
      <w:r w:rsidRPr="00C42FC7">
        <w:rPr>
          <w:rFonts w:eastAsia="Times New Roman"/>
          <w:color w:val="000000"/>
          <w:sz w:val="22"/>
          <w:szCs w:val="20"/>
          <w:highlight w:val="red"/>
          <w:u w:val="single"/>
        </w:rPr>
        <w:t>acknowledging that is what is being done</w:t>
      </w:r>
      <w:r w:rsidRPr="00C42FC7">
        <w:rPr>
          <w:rFonts w:eastAsia="Times New Roman"/>
          <w:color w:val="000000"/>
          <w:szCs w:val="20"/>
          <w:highlight w:val="red"/>
        </w:rPr>
        <w:t>”</w:t>
      </w:r>
      <w:r w:rsidRPr="008F0E69">
        <w:rPr>
          <w:rFonts w:eastAsia="Times New Roman"/>
          <w:color w:val="000000"/>
          <w:szCs w:val="20"/>
        </w:rPr>
        <w:t xml:space="preserve"> (Mitchell, 2003, p. 39). In addition to creating media frames and stages, </w:t>
      </w:r>
      <w:r w:rsidRPr="008F0E69">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8F0E69">
        <w:rPr>
          <w:rFonts w:eastAsia="Times New Roman"/>
          <w:color w:val="000000"/>
          <w:szCs w:val="20"/>
        </w:rPr>
        <w:t xml:space="preserve"> (Mitchell, 2003, p. 39). </w:t>
      </w:r>
      <w:r w:rsidRPr="008F0E69">
        <w:rPr>
          <w:rFonts w:eastAsia="Times New Roman"/>
          <w:color w:val="000000"/>
          <w:sz w:val="22"/>
          <w:szCs w:val="20"/>
          <w:u w:val="single"/>
        </w:rPr>
        <w:t xml:space="preserve">Mitchell refers to this zoning as the “ghettoization” of protest; we prefer the South African analogy of </w:t>
      </w:r>
      <w:proofErr w:type="gramStart"/>
      <w:r w:rsidRPr="008F0E69">
        <w:rPr>
          <w:rFonts w:eastAsia="Times New Roman"/>
          <w:color w:val="000000"/>
          <w:sz w:val="22"/>
          <w:szCs w:val="20"/>
          <w:u w:val="single"/>
        </w:rPr>
        <w:t>an apartheid</w:t>
      </w:r>
      <w:proofErr w:type="gramEnd"/>
      <w:r w:rsidRPr="008F0E69">
        <w:rPr>
          <w:rFonts w:eastAsia="Times New Roman"/>
          <w:color w:val="000000"/>
          <w:sz w:val="22"/>
          <w:szCs w:val="20"/>
          <w:u w:val="single"/>
        </w:rPr>
        <w:t xml:space="preserve"> as more accurate</w:t>
      </w:r>
      <w:r w:rsidRPr="008F0E69">
        <w:rPr>
          <w:rFonts w:eastAsia="Times New Roman"/>
          <w:color w:val="000000"/>
          <w:szCs w:val="20"/>
        </w:rPr>
        <w:t>.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exceptionalist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behaviours and seeking broader political compliance as it is a technique for reducing actual risks and dangers.</w:t>
      </w:r>
    </w:p>
    <w:p w:rsidR="009C41B6" w:rsidRPr="008F0E69" w:rsidRDefault="009C41B6" w:rsidP="009C41B6">
      <w:pPr>
        <w:pStyle w:val="Heading3"/>
        <w:rPr>
          <w:rFonts w:cs="Arial"/>
        </w:rPr>
      </w:pPr>
      <w:r w:rsidRPr="008F0E69">
        <w:rPr>
          <w:rFonts w:cs="Arial"/>
        </w:rPr>
        <w:lastRenderedPageBreak/>
        <w:t>AT: Decisionmaking</w:t>
      </w:r>
    </w:p>
    <w:p w:rsidR="009C41B6" w:rsidRPr="008F0E69" w:rsidRDefault="009C41B6" w:rsidP="009C41B6">
      <w:pPr>
        <w:pStyle w:val="Heading4"/>
        <w:rPr>
          <w:rFonts w:cs="Arial"/>
        </w:rPr>
      </w:pPr>
      <w:r w:rsidRPr="008F0E69">
        <w:rPr>
          <w:rFonts w:cs="Arial"/>
        </w:rPr>
        <w:t>Switch-side debate creates worse decision making by lending credibility to Rightist fascism</w:t>
      </w:r>
    </w:p>
    <w:p w:rsidR="009C41B6" w:rsidRPr="008F0E69" w:rsidRDefault="009C41B6" w:rsidP="009C41B6">
      <w:r w:rsidRPr="008F0E69">
        <w:rPr>
          <w:rStyle w:val="StyleStyleBold12pt"/>
        </w:rPr>
        <w:t>Kahn, 10</w:t>
      </w:r>
      <w:r w:rsidRPr="008F0E69">
        <w:t xml:space="preserve"> (Richard Kahn, Assistant Professor of Educational Foundations and Research at the University of North Dakota, Critical Pedagogy, Ecoliteracy, and Planetary Crisis: The Ecopedagogy Movement, 2010, pp. 9-11)</w:t>
      </w:r>
    </w:p>
    <w:p w:rsidR="009C41B6" w:rsidRPr="009C41B6" w:rsidRDefault="009C41B6" w:rsidP="009C41B6">
      <w:r w:rsidRPr="008F0E69">
        <w:t xml:space="preserve">Worse still, though, is that here environmental </w:t>
      </w:r>
      <w:r w:rsidRPr="008F0E69">
        <w:rPr>
          <w:sz w:val="22"/>
          <w:u w:val="single"/>
        </w:rPr>
        <w:t>literacy has not only been co-opted by corporate state forces and morphed into a progressively-styled, touchy-feely method for achieving higher scores on standardized tests</w:t>
      </w:r>
      <w:r w:rsidRPr="008F0E69">
        <w:t xml:space="preserve"> like the ACT and SAT, </w:t>
      </w:r>
      <w:r w:rsidRPr="008F0E69">
        <w:rPr>
          <w:sz w:val="22"/>
          <w:u w:val="single"/>
        </w:rPr>
        <w:t>but in an Orwellian turn it has come to stand in actuality for a real illiteracy about the nature of</w:t>
      </w:r>
      <w:r w:rsidRPr="008F0E69">
        <w:t xml:space="preserve"> ecological </w:t>
      </w:r>
      <w:r w:rsidRPr="008F0E69">
        <w:rPr>
          <w:sz w:val="22"/>
          <w:u w:val="single"/>
        </w:rPr>
        <w:t>catastrophe</w:t>
      </w:r>
      <w:r w:rsidRPr="008F0E69">
        <w:t xml:space="preserve">, its causes, and possible solutions. As I will argue in this book, our current course for social and environmental disaster (though highly complex and not easily boiled down to a few simple causes or strategies for action) must be traced to the evolution of: an anthropocentric worldview grounded in what the sociologist Patricia Hill Collins (1993) refers to as a matrix of domination (see chapter 1); a global technocapitalist infrastructure that relies upon market-based and functionalist versions of technoliteracy to instantiate and augment its socio- economic and cultural control (see chapters 2 and 3); an unsustainable, reductionistic, and antidemocratic model of institutional science (see chapter 4); and </w:t>
      </w:r>
      <w:r w:rsidRPr="008F0E69">
        <w:rPr>
          <w:sz w:val="22"/>
          <w:u w:val="single"/>
        </w:rPr>
        <w:t>the wrongful marginalization and repression of</w:t>
      </w:r>
      <w:r w:rsidRPr="008F0E69">
        <w:t xml:space="preserve"> pro-ecological </w:t>
      </w:r>
      <w:r w:rsidRPr="008F0E69">
        <w:rPr>
          <w:sz w:val="22"/>
          <w:u w:val="single"/>
        </w:rPr>
        <w:t xml:space="preserve">resistance </w:t>
      </w:r>
      <w:r w:rsidRPr="008F0E69">
        <w:t xml:space="preserve">through the claim that it represents a “terrorist” force that </w:t>
      </w:r>
      <w:r w:rsidRPr="008F0E69">
        <w:rPr>
          <w:sz w:val="22"/>
          <w:u w:val="single"/>
        </w:rPr>
        <w:t>is counter to the morals of a democratic society rooted in tolerance, educational change, and civic debate</w:t>
      </w:r>
      <w:r w:rsidRPr="008F0E69">
        <w:t xml:space="preserve"> (see chapter 5). By contrast, the environmental literacy </w:t>
      </w:r>
      <w:r w:rsidRPr="00C42FC7">
        <w:rPr>
          <w:sz w:val="22"/>
          <w:highlight w:val="red"/>
          <w:u w:val="single"/>
        </w:rPr>
        <w:t>standards</w:t>
      </w:r>
      <w:r w:rsidRPr="00C42FC7">
        <w:rPr>
          <w:highlight w:val="red"/>
        </w:rPr>
        <w:t xml:space="preserve"> </w:t>
      </w:r>
      <w:r w:rsidRPr="008F0E69">
        <w:t xml:space="preserve">now showcased at places like the Zoo School as “Hall- marks of Quality” (Archie, 2003, p. 11) are those that consciously </w:t>
      </w:r>
      <w:r w:rsidRPr="00C42FC7">
        <w:rPr>
          <w:sz w:val="22"/>
          <w:highlight w:val="red"/>
          <w:u w:val="single"/>
        </w:rPr>
        <w:t xml:space="preserve">fail to develop </w:t>
      </w:r>
      <w:r w:rsidRPr="008F0E69">
        <w:rPr>
          <w:sz w:val="22"/>
          <w:u w:val="single"/>
        </w:rPr>
        <w:t xml:space="preserve">the type of </w:t>
      </w:r>
      <w:r w:rsidRPr="00C42FC7">
        <w:rPr>
          <w:sz w:val="22"/>
          <w:highlight w:val="red"/>
          <w:u w:val="single"/>
        </w:rPr>
        <w:t xml:space="preserve">radical </w:t>
      </w:r>
      <w:r w:rsidRPr="008F0E69">
        <w:rPr>
          <w:sz w:val="22"/>
          <w:u w:val="single"/>
        </w:rPr>
        <w:t xml:space="preserve">and partisan </w:t>
      </w:r>
      <w:r w:rsidRPr="00C42FC7">
        <w:rPr>
          <w:sz w:val="22"/>
          <w:highlight w:val="red"/>
          <w:u w:val="single"/>
        </w:rPr>
        <w:t>subjectivity in students</w:t>
      </w:r>
      <w:r w:rsidRPr="00C42FC7">
        <w:rPr>
          <w:highlight w:val="red"/>
        </w:rPr>
        <w:t>,</w:t>
      </w:r>
      <w:r w:rsidRPr="008F0E69">
        <w:t xml:space="preserve"> that might be capable of deconstructing their socially and environmentally deleterious hyper-individualism or their obviously socialized identities that tend toward 10 Critical Pedagogy, Ecoliteracy, and Planetary Crisis </w:t>
      </w:r>
      <w:r w:rsidRPr="00C42FC7">
        <w:rPr>
          <w:sz w:val="22"/>
          <w:highlight w:val="red"/>
          <w:u w:val="single"/>
        </w:rPr>
        <w:t>state-sanctioned norms</w:t>
      </w:r>
      <w:r w:rsidRPr="008F0E69">
        <w:t xml:space="preserve"> of competition, hedonism, consumption, marketization, and </w:t>
      </w:r>
      <w:r w:rsidRPr="00C42FC7">
        <w:rPr>
          <w:sz w:val="22"/>
          <w:highlight w:val="red"/>
          <w:u w:val="single"/>
        </w:rPr>
        <w:t>form</w:t>
      </w:r>
      <w:r w:rsidRPr="008F0E69">
        <w:t xml:space="preserve">s of </w:t>
      </w:r>
      <w:r w:rsidRPr="008F0E69">
        <w:rPr>
          <w:sz w:val="22"/>
          <w:u w:val="single"/>
        </w:rPr>
        <w:t>quasi-</w:t>
      </w:r>
      <w:r w:rsidRPr="00C42FC7">
        <w:rPr>
          <w:sz w:val="22"/>
          <w:highlight w:val="red"/>
          <w:u w:val="single"/>
        </w:rPr>
        <w:t>fascistic patriotism</w:t>
      </w:r>
      <w:r w:rsidRPr="008F0E69">
        <w:t xml:space="preserve">. Just as Stapp (1969) theorized environmental literacy as a form of political moderation that could pacify the types of civic upheaval, that occurred during the Civil Rights era, now too during the tendentious political atmosphere that has arisen as the legacy of the George W. Bush presidency, being environmentally literate quite suspiciously means learning how </w:t>
      </w:r>
      <w:r w:rsidRPr="00C42FC7">
        <w:rPr>
          <w:sz w:val="22"/>
          <w:highlight w:val="red"/>
          <w:u w:val="single"/>
        </w:rPr>
        <w:t xml:space="preserve">to </w:t>
      </w:r>
      <w:r w:rsidRPr="008F0E69">
        <w:rPr>
          <w:sz w:val="22"/>
          <w:u w:val="single"/>
        </w:rPr>
        <w:t xml:space="preserve">turn the other cheek and </w:t>
      </w:r>
      <w:r w:rsidRPr="00C42FC7">
        <w:rPr>
          <w:sz w:val="22"/>
          <w:highlight w:val="red"/>
          <w:u w:val="single"/>
        </w:rPr>
        <w:t>listen to “both sides” of an issue</w:t>
      </w:r>
      <w:r w:rsidRPr="008F0E69">
        <w:t xml:space="preserve">—even when the issue is the unprecedented mass extinction of life taking place on the planet. In a manner that </w:t>
      </w:r>
      <w:r w:rsidRPr="00C42FC7">
        <w:rPr>
          <w:sz w:val="22"/>
          <w:highlight w:val="red"/>
          <w:u w:val="single"/>
        </w:rPr>
        <w:t>accords</w:t>
      </w:r>
      <w:r w:rsidRPr="00C42FC7">
        <w:rPr>
          <w:highlight w:val="red"/>
        </w:rPr>
        <w:t xml:space="preserve"> </w:t>
      </w:r>
      <w:r w:rsidRPr="008F0E69">
        <w:t xml:space="preserve">more </w:t>
      </w:r>
      <w:r w:rsidRPr="00C42FC7">
        <w:rPr>
          <w:sz w:val="22"/>
          <w:highlight w:val="red"/>
          <w:u w:val="single"/>
        </w:rPr>
        <w:t>with Fox News</w:t>
      </w:r>
      <w:r w:rsidRPr="00C42FC7">
        <w:rPr>
          <w:highlight w:val="red"/>
        </w:rPr>
        <w:t xml:space="preserve"> </w:t>
      </w:r>
      <w:r w:rsidRPr="008F0E69">
        <w:t xml:space="preserve">than Greenpeace, a leading environmental literacy pamphlet (Archie, 2003) emphasizes that “Teaching and learning about the environment can bring up controversies that must be handled in a fair and balanced manner in the classroom” (p. 11). Later in the document a teacher from Lincoln High School in Wisconsin is highlighted in order to provide expert advice in a similar fashion: “I’d say the most important aspect of teaching about the environment is to look at all aspects involved with an issue or problem. Teach from an unbiased position no matter how strong your ideas are about the topic. Let the kids make decisions for </w:t>
      </w:r>
      <w:proofErr w:type="gramStart"/>
      <w:r w:rsidRPr="008F0E69">
        <w:t>themselves</w:t>
      </w:r>
      <w:proofErr w:type="gramEnd"/>
      <w:r w:rsidRPr="008F0E69">
        <w:t xml:space="preserve">” (p. 12), she implores. This opinion is mirrored by the Environmental Education Division of the Environmental Protection Agency (a federal office, created by the Bush administration, dedicated to furthering environmental literacy), which on its own website underscores as “Basic Information” that “Environmental education does not advocate a particular viewpoint or course of action. Rather, </w:t>
      </w:r>
      <w:r w:rsidRPr="00C42FC7">
        <w:rPr>
          <w:sz w:val="22"/>
          <w:highlight w:val="red"/>
          <w:u w:val="single"/>
        </w:rPr>
        <w:t>it is claimed that</w:t>
      </w:r>
      <w:r w:rsidRPr="00C42FC7">
        <w:rPr>
          <w:highlight w:val="red"/>
        </w:rPr>
        <w:t xml:space="preserve"> </w:t>
      </w:r>
      <w:r w:rsidRPr="008F0E69">
        <w:t xml:space="preserve">environmental </w:t>
      </w:r>
      <w:r w:rsidRPr="008F0E69">
        <w:rPr>
          <w:sz w:val="22"/>
          <w:u w:val="single"/>
        </w:rPr>
        <w:t xml:space="preserve">education teaches individuals how to weigh various sides of an issue through critical thinking and it </w:t>
      </w:r>
      <w:r w:rsidRPr="00C42FC7">
        <w:rPr>
          <w:sz w:val="22"/>
          <w:highlight w:val="red"/>
          <w:u w:val="single"/>
        </w:rPr>
        <w:t>enhances</w:t>
      </w:r>
      <w:r w:rsidRPr="008F0E69">
        <w:rPr>
          <w:sz w:val="22"/>
          <w:u w:val="single"/>
        </w:rPr>
        <w:t xml:space="preserve"> their</w:t>
      </w:r>
      <w:r w:rsidRPr="008F0E69">
        <w:t xml:space="preserve"> own problem-solving and </w:t>
      </w:r>
      <w:r w:rsidRPr="00C42FC7">
        <w:rPr>
          <w:sz w:val="22"/>
          <w:highlight w:val="red"/>
          <w:u w:val="single"/>
        </w:rPr>
        <w:t>decision-making skills</w:t>
      </w:r>
      <w:r w:rsidRPr="008F0E69">
        <w:t xml:space="preserve">.”10 </w:t>
      </w:r>
      <w:r w:rsidRPr="008F0E69">
        <w:rPr>
          <w:sz w:val="22"/>
          <w:u w:val="single"/>
        </w:rPr>
        <w:t xml:space="preserve">Yet, </w:t>
      </w:r>
      <w:r w:rsidRPr="00C42FC7">
        <w:rPr>
          <w:sz w:val="22"/>
          <w:highlight w:val="red"/>
          <w:u w:val="single"/>
        </w:rPr>
        <w:t xml:space="preserve">this </w:t>
      </w:r>
      <w:r w:rsidRPr="008F0E69">
        <w:rPr>
          <w:sz w:val="22"/>
          <w:u w:val="single"/>
        </w:rPr>
        <w:t xml:space="preserve">definition </w:t>
      </w:r>
      <w:r w:rsidRPr="00C42FC7">
        <w:rPr>
          <w:sz w:val="22"/>
          <w:highlight w:val="red"/>
          <w:u w:val="single"/>
        </w:rPr>
        <w:t>was authored by an administration</w:t>
      </w:r>
      <w:r w:rsidRPr="008F0E69">
        <w:rPr>
          <w:sz w:val="22"/>
          <w:u w:val="single"/>
        </w:rPr>
        <w:t xml:space="preserve"> trumping </w:t>
      </w:r>
      <w:r w:rsidRPr="00C42FC7">
        <w:rPr>
          <w:sz w:val="22"/>
          <w:highlight w:val="red"/>
          <w:u w:val="single"/>
        </w:rPr>
        <w:t>for a wider right-wing movement that attempts to use ideas of “fair</w:t>
      </w:r>
      <w:r w:rsidRPr="008F0E69">
        <w:rPr>
          <w:sz w:val="22"/>
          <w:u w:val="single"/>
        </w:rPr>
        <w:t xml:space="preserve"> and balanced” and “</w:t>
      </w:r>
      <w:r w:rsidRPr="00C42FC7">
        <w:rPr>
          <w:sz w:val="22"/>
          <w:highlight w:val="red"/>
          <w:u w:val="single"/>
        </w:rPr>
        <w:t>critical thinking” to occlude obvious</w:t>
      </w:r>
      <w:r w:rsidRPr="00C42FC7">
        <w:rPr>
          <w:highlight w:val="red"/>
        </w:rPr>
        <w:t xml:space="preserve"> </w:t>
      </w:r>
      <w:r w:rsidRPr="008F0E69">
        <w:t xml:space="preserve">social and ecological </w:t>
      </w:r>
      <w:r w:rsidRPr="00C42FC7">
        <w:rPr>
          <w:sz w:val="22"/>
          <w:highlight w:val="red"/>
          <w:u w:val="single"/>
        </w:rPr>
        <w:t>injustices</w:t>
      </w:r>
      <w:r w:rsidRPr="008F0E69">
        <w:t xml:space="preserve">, as well as the advantage it gains in either causing or sustaining them. </w:t>
      </w:r>
      <w:r w:rsidRPr="008F0E69">
        <w:rPr>
          <w:sz w:val="22"/>
          <w:u w:val="single"/>
        </w:rPr>
        <w:t xml:space="preserve">This same logic </w:t>
      </w:r>
      <w:r w:rsidRPr="00C42FC7">
        <w:rPr>
          <w:sz w:val="22"/>
          <w:highlight w:val="red"/>
          <w:u w:val="single"/>
        </w:rPr>
        <w:t xml:space="preserve">defending the universal value of nonpartisan debate has been used </w:t>
      </w:r>
      <w:r w:rsidRPr="008F0E69">
        <w:rPr>
          <w:sz w:val="22"/>
          <w:u w:val="single"/>
        </w:rPr>
        <w:t>for well over a decade</w:t>
      </w:r>
      <w:r w:rsidRPr="008F0E69">
        <w:t xml:space="preserve"> by the right </w:t>
      </w:r>
      <w:r w:rsidRPr="00C42FC7">
        <w:rPr>
          <w:sz w:val="22"/>
          <w:highlight w:val="red"/>
          <w:u w:val="single"/>
        </w:rPr>
        <w:t>to prevent significant action</w:t>
      </w:r>
      <w:r w:rsidRPr="008F0E69">
        <w:rPr>
          <w:sz w:val="22"/>
          <w:u w:val="single"/>
        </w:rPr>
        <w:t xml:space="preserve"> on global warming. Despite overwhelming scientific acceptance of its existence and threat</w:t>
      </w:r>
      <w:r w:rsidRPr="008F0E69">
        <w:t xml:space="preserve">, as well as of its primarily anthropogenic cause, </w:t>
      </w:r>
      <w:r w:rsidRPr="008F0E69">
        <w:rPr>
          <w:sz w:val="22"/>
          <w:u w:val="single"/>
        </w:rPr>
        <w:t>those on the right have</w:t>
      </w:r>
      <w:r w:rsidRPr="008F0E69">
        <w:t xml:space="preserve"> routinely </w:t>
      </w:r>
      <w:r w:rsidRPr="008F0E69">
        <w:rPr>
          <w:sz w:val="22"/>
          <w:u w:val="single"/>
        </w:rPr>
        <w:t xml:space="preserve">trotted out their own pseudo-science on </w:t>
      </w:r>
      <w:r w:rsidRPr="008F0E69">
        <w:t xml:space="preserve">global </w:t>
      </w:r>
      <w:r w:rsidRPr="008F0E69">
        <w:rPr>
          <w:sz w:val="22"/>
          <w:u w:val="single"/>
        </w:rPr>
        <w:t xml:space="preserve">warming and </w:t>
      </w:r>
      <w:r w:rsidRPr="008F0E69">
        <w:rPr>
          <w:sz w:val="22"/>
          <w:u w:val="single"/>
        </w:rPr>
        <w:lastRenderedPageBreak/>
        <w:t>thereby demanded that more research is necessary to help settle a debate on the issue</w:t>
      </w:r>
      <w:r w:rsidRPr="008F0E69">
        <w:t xml:space="preserve"> that only they are interested in continuing to facilitate. Ecopedagogy: An Introduction 11 Likewise, within academic circles themselves, powerful conservatives like David Horowitz have the support of many in government who are seeking to target progressive scholars and viewpoints on university and college campuses as biased evidence of a leftist conspiracy at work in higher education (Nocella, Best &amp; McLaren, Forthcoming). In order to combat such alleged bias, </w:t>
      </w:r>
      <w:r w:rsidRPr="008F0E69">
        <w:rPr>
          <w:sz w:val="22"/>
          <w:u w:val="single"/>
        </w:rPr>
        <w:t>“academic freedom” is asserted as a goal in which “both sides” of academic issues must be represented in classrooms</w:t>
      </w:r>
      <w:r w:rsidRPr="008F0E69">
        <w:t xml:space="preserve">, departments, and educational events. </w:t>
      </w:r>
      <w:r w:rsidRPr="00C42FC7">
        <w:rPr>
          <w:sz w:val="22"/>
          <w:highlight w:val="red"/>
          <w:u w:val="single"/>
        </w:rPr>
        <w:t>The result</w:t>
      </w:r>
      <w:r w:rsidRPr="008F0E69">
        <w:rPr>
          <w:sz w:val="22"/>
          <w:u w:val="single"/>
        </w:rPr>
        <w:t xml:space="preserve"> of this form of repressive tolerance</w:t>
      </w:r>
      <w:r w:rsidRPr="008F0E69">
        <w:t xml:space="preserve"> (see chapter 5) </w:t>
      </w:r>
      <w:r w:rsidRPr="00C42FC7">
        <w:rPr>
          <w:sz w:val="22"/>
          <w:highlight w:val="red"/>
          <w:u w:val="single"/>
        </w:rPr>
        <w:t>is simply to impede action on matters worth acting on and to gain further ideological space for right-wing</w:t>
      </w:r>
      <w:r w:rsidRPr="008F0E69">
        <w:t xml:space="preserve">, corporate and other conservative-value </w:t>
      </w:r>
      <w:r w:rsidRPr="00C42FC7">
        <w:rPr>
          <w:sz w:val="22"/>
          <w:highlight w:val="red"/>
          <w:u w:val="single"/>
        </w:rPr>
        <w:t>agendas</w:t>
      </w:r>
      <w:r w:rsidRPr="008F0E69">
        <w:t>.11 It is clear, then, that despite the effects and growth of environmental education over the last few decades, it is a field that is ripe for a radical reconstruction of its literacy agenda. Again, while something like environmental education (conceived broadly) should be commended for the role it has played in helping to articulate many of the dangers and pitfalls that modern life now affords, it is also clear that it has thus far inadequately surmised the larger structural challenges now at hand and has thus tended to intervene in a manner far too facile to demand or necessitate a rupture of the status quo. What has thereby resulted is a sort of crisis of environmental education generally and, as a result, the prevailing trends in the field have recently been widely critiqued by a number of theorists and educators who have sought to highlight their limitations.</w:t>
      </w:r>
    </w:p>
    <w:p w:rsidR="009C41B6" w:rsidRDefault="009C41B6" w:rsidP="009C41B6">
      <w:pPr>
        <w:pStyle w:val="Heading2"/>
      </w:pPr>
      <w:r>
        <w:lastRenderedPageBreak/>
        <w:t>1AR</w:t>
      </w:r>
    </w:p>
    <w:p w:rsidR="000451B6" w:rsidRDefault="000451B6" w:rsidP="009C41B6">
      <w:pPr>
        <w:pStyle w:val="Heading3"/>
      </w:pPr>
      <w:r>
        <w:lastRenderedPageBreak/>
        <w:t>Resolved</w:t>
      </w:r>
    </w:p>
    <w:p w:rsidR="000451B6" w:rsidRPr="00C01031" w:rsidRDefault="000451B6" w:rsidP="000451B6">
      <w:pPr>
        <w:pStyle w:val="Heading4"/>
        <w:rPr>
          <w:rFonts w:eastAsia="Calibri" w:cs="Arial"/>
          <w:szCs w:val="20"/>
        </w:rPr>
      </w:pPr>
      <w:r w:rsidRPr="00C01031">
        <w:rPr>
          <w:rFonts w:eastAsia="Calibri" w:cs="Arial"/>
          <w:szCs w:val="20"/>
        </w:rPr>
        <w:t xml:space="preserve">Resolved </w:t>
      </w:r>
      <w:r w:rsidR="009C41B6">
        <w:rPr>
          <w:rFonts w:eastAsia="Calibri" w:cs="Arial"/>
          <w:szCs w:val="20"/>
        </w:rPr>
        <w:t xml:space="preserve">before the colon means reserved – </w:t>
      </w:r>
      <w:r w:rsidRPr="00C01031">
        <w:rPr>
          <w:rFonts w:eastAsia="Calibri" w:cs="Arial"/>
          <w:szCs w:val="20"/>
        </w:rPr>
        <w:t>we don’t nee</w:t>
      </w:r>
      <w:r w:rsidR="009C41B6">
        <w:rPr>
          <w:rFonts w:eastAsia="Calibri" w:cs="Arial"/>
          <w:szCs w:val="20"/>
        </w:rPr>
        <w:t xml:space="preserve">d to be certain about its truth – </w:t>
      </w:r>
      <w:r w:rsidRPr="00C01031">
        <w:rPr>
          <w:rFonts w:eastAsia="Calibri" w:cs="Arial"/>
          <w:szCs w:val="20"/>
        </w:rPr>
        <w:t xml:space="preserve">this is key to analyzing performativity </w:t>
      </w:r>
    </w:p>
    <w:p w:rsidR="000451B6" w:rsidRPr="003D52A1" w:rsidRDefault="000451B6" w:rsidP="000451B6">
      <w:pPr>
        <w:rPr>
          <w:szCs w:val="20"/>
        </w:rPr>
      </w:pPr>
      <w:r w:rsidRPr="00C01031">
        <w:rPr>
          <w:b/>
          <w:sz w:val="24"/>
          <w:szCs w:val="20"/>
          <w:u w:val="single"/>
        </w:rPr>
        <w:t>Evans, 1</w:t>
      </w:r>
      <w:r w:rsidRPr="00C01031">
        <w:rPr>
          <w:szCs w:val="20"/>
        </w:rPr>
        <w:t xml:space="preserve"> (Nathan Kirk, CEDA Debate, “A2: Jeff P-Is the resolution a question</w:t>
      </w:r>
      <w:proofErr w:type="gramStart"/>
      <w:r w:rsidRPr="00C01031">
        <w:rPr>
          <w:szCs w:val="20"/>
        </w:rPr>
        <w:t>?,</w:t>
      </w:r>
      <w:proofErr w:type="gramEnd"/>
      <w:r w:rsidRPr="00C01031">
        <w:rPr>
          <w:szCs w:val="20"/>
        </w:rPr>
        <w:t>” http://cedadebate.org/pipermail/mailman/2001-February/030719.html)</w:t>
      </w:r>
    </w:p>
    <w:p w:rsidR="000022F2" w:rsidRPr="009C41B6" w:rsidRDefault="000451B6" w:rsidP="00D17C4E">
      <w:pPr>
        <w:rPr>
          <w:u w:val="single"/>
        </w:rPr>
      </w:pPr>
      <w:r w:rsidRPr="00C01031">
        <w:rPr>
          <w:u w:val="single"/>
        </w:rPr>
        <w:t>The resolution is not a question</w:t>
      </w:r>
      <w:r w:rsidRPr="00C01031">
        <w:t xml:space="preserve">. </w:t>
      </w:r>
      <w:r w:rsidRPr="00C01031">
        <w:rPr>
          <w:u w:val="single"/>
        </w:rPr>
        <w:t>It is a statement that has "resolved" on one side and a normative statement on the other</w:t>
      </w:r>
      <w:r w:rsidRPr="00C01031">
        <w:t xml:space="preserve"> </w:t>
      </w:r>
      <w:r w:rsidRPr="00C01031">
        <w:rPr>
          <w:u w:val="single"/>
        </w:rPr>
        <w:t xml:space="preserve">separated by a colon. </w:t>
      </w:r>
      <w:r w:rsidRPr="00C01031">
        <w:t xml:space="preserve">What is the meaning of "resolved?" I know Bill Shanahan has made the argument that </w:t>
      </w:r>
      <w:r w:rsidRPr="00C01031">
        <w:rPr>
          <w:highlight w:val="cyan"/>
          <w:u w:val="single"/>
        </w:rPr>
        <w:t>"resolved" means "reserved,"</w:t>
      </w:r>
      <w:r w:rsidRPr="00C01031">
        <w:t xml:space="preserve"> in which case </w:t>
      </w:r>
      <w:r w:rsidRPr="00C01031">
        <w:rPr>
          <w:highlight w:val="cyan"/>
          <w:u w:val="single"/>
        </w:rPr>
        <w:t>the resolution doesn't require you to arrive at any certainty about the truth of the normative statement</w:t>
      </w:r>
      <w:r w:rsidRPr="00C01031">
        <w:rPr>
          <w:u w:val="single"/>
        </w:rPr>
        <w:t xml:space="preserve">. </w:t>
      </w:r>
      <w:r w:rsidRPr="00C01031">
        <w:t>2. The resolution has no intonation. Thus, various types of ironic and</w:t>
      </w:r>
      <w:r w:rsidRPr="00C01031">
        <w:rPr>
          <w:u w:val="single"/>
        </w:rPr>
        <w:t xml:space="preserve"> </w:t>
      </w:r>
      <w:r w:rsidRPr="00C01031">
        <w:t>non-serious advocacies could be possible, none of which would prove the</w:t>
      </w:r>
      <w:r w:rsidRPr="00C01031">
        <w:rPr>
          <w:u w:val="single"/>
        </w:rPr>
        <w:t xml:space="preserve"> </w:t>
      </w:r>
      <w:r w:rsidRPr="00C01031">
        <w:t xml:space="preserve">"truth" of the resolution: they might prove the opposite. 3. Why all this focus on truth? </w:t>
      </w:r>
      <w:r w:rsidRPr="00C01031">
        <w:rPr>
          <w:highlight w:val="cyan"/>
          <w:u w:val="single"/>
        </w:rPr>
        <w:t>Language</w:t>
      </w:r>
      <w:r w:rsidRPr="00C01031">
        <w:t xml:space="preserve"> also </w:t>
      </w:r>
      <w:r w:rsidRPr="00C01031">
        <w:rPr>
          <w:highlight w:val="cyan"/>
          <w:u w:val="single"/>
        </w:rPr>
        <w:t>has "performative" value</w:t>
      </w:r>
      <w:r w:rsidRPr="00C01031">
        <w:t xml:space="preserve">: it does things. To take an example from Austin, the founder of "performativity" theory, the statement </w:t>
      </w:r>
      <w:r w:rsidRPr="00C01031">
        <w:rPr>
          <w:u w:val="single"/>
        </w:rPr>
        <w:t>"I do" is</w:t>
      </w:r>
      <w:r w:rsidRPr="00C01031">
        <w:t xml:space="preserve"> not simply a statement of fact. </w:t>
      </w:r>
      <w:r w:rsidRPr="00C01031">
        <w:rPr>
          <w:u w:val="single"/>
        </w:rPr>
        <w:t>In</w:t>
      </w:r>
      <w:r w:rsidRPr="00C01031">
        <w:t xml:space="preserve"> the context of </w:t>
      </w:r>
      <w:r w:rsidRPr="00C01031">
        <w:rPr>
          <w:u w:val="single"/>
        </w:rPr>
        <w:t>a marriage ceremony</w:t>
      </w:r>
      <w:r w:rsidRPr="00C01031">
        <w:t xml:space="preserve">, it does something--it </w:t>
      </w:r>
      <w:r w:rsidRPr="00C01031">
        <w:rPr>
          <w:u w:val="single"/>
        </w:rPr>
        <w:t xml:space="preserve">binds </w:t>
      </w:r>
      <w:proofErr w:type="gramStart"/>
      <w:r w:rsidRPr="00C01031">
        <w:rPr>
          <w:u w:val="single"/>
        </w:rPr>
        <w:t>a couple</w:t>
      </w:r>
      <w:r w:rsidRPr="00C01031">
        <w:t xml:space="preserve"> in matrimony</w:t>
      </w:r>
      <w:proofErr w:type="gramEnd"/>
      <w:r w:rsidRPr="00C01031">
        <w:t xml:space="preserve">. Or to take another example, </w:t>
      </w:r>
      <w:r w:rsidRPr="00C01031">
        <w:rPr>
          <w:u w:val="single"/>
        </w:rPr>
        <w:t>hate speech has effects that can be evaluated outside questions of truth/falsity</w:t>
      </w:r>
      <w:r w:rsidRPr="00C01031">
        <w:t xml:space="preserve">. </w:t>
      </w:r>
      <w:r w:rsidRPr="00C01031">
        <w:rPr>
          <w:highlight w:val="cyan"/>
          <w:u w:val="single"/>
        </w:rPr>
        <w:t>Debaters could</w:t>
      </w:r>
      <w:r w:rsidRPr="00C01031">
        <w:t xml:space="preserve"> thus </w:t>
      </w:r>
      <w:r w:rsidRPr="00C01031">
        <w:rPr>
          <w:highlight w:val="cyan"/>
          <w:u w:val="single"/>
        </w:rPr>
        <w:t>evaluate the performative effect of the resolution outside of its truth value</w:t>
      </w:r>
      <w:r w:rsidRPr="00C01031">
        <w:t xml:space="preserve">. For example, </w:t>
      </w:r>
      <w:r w:rsidRPr="00C01031">
        <w:rPr>
          <w:u w:val="single"/>
        </w:rPr>
        <w:t>saying/performing the resolution might be productive even if the resolution is untrue</w:t>
      </w:r>
      <w:r w:rsidRPr="00C01031">
        <w:t xml:space="preserve">. (Several months ago I wrote out a fairly lengthy explanation of performativity which I could send out if people are still confused about what I mean.) 4. How important is the resolution? </w:t>
      </w:r>
      <w:r w:rsidRPr="00C01031">
        <w:rPr>
          <w:highlight w:val="cyan"/>
          <w:u w:val="single"/>
        </w:rPr>
        <w:t>Could the resolution just be a springboard for discussion</w:t>
      </w:r>
      <w:r w:rsidRPr="00C01031">
        <w:rPr>
          <w:u w:val="single"/>
        </w:rPr>
        <w:t xml:space="preserve"> rather than being the prime motivator of debates</w:t>
      </w:r>
      <w:r w:rsidRPr="00C01031">
        <w:t xml:space="preserve">? </w:t>
      </w:r>
      <w:r w:rsidRPr="00C01031">
        <w:rPr>
          <w:u w:val="single"/>
        </w:rPr>
        <w:t>There's no debate rule-book that says debates always have to be won or lost on the resolution</w:t>
      </w:r>
      <w:r w:rsidRPr="00C01031">
        <w:t xml:space="preserve">. </w:t>
      </w:r>
      <w:r w:rsidRPr="00C01031">
        <w:rPr>
          <w:u w:val="single"/>
        </w:rPr>
        <w:t>If both teams are having a fair</w:t>
      </w:r>
      <w:r w:rsidRPr="00C01031">
        <w:t xml:space="preserve"> and productive </w:t>
      </w:r>
      <w:r w:rsidRPr="00C01031">
        <w:rPr>
          <w:u w:val="single"/>
        </w:rPr>
        <w:t>debate</w:t>
      </w:r>
      <w:r w:rsidRPr="00C01031">
        <w:t xml:space="preserve"> about DA within the GHA, </w:t>
      </w:r>
      <w:r w:rsidRPr="00C01031">
        <w:rPr>
          <w:u w:val="single"/>
        </w:rPr>
        <w:t xml:space="preserve">hasn't the resolution's purpose been served? </w:t>
      </w:r>
      <w:r w:rsidRPr="00C01031">
        <w:t>I know you might not think these possibilities make for the best debate. My</w:t>
      </w:r>
      <w:r w:rsidRPr="00C01031">
        <w:rPr>
          <w:u w:val="single"/>
        </w:rPr>
        <w:t xml:space="preserve"> </w:t>
      </w:r>
      <w:r w:rsidRPr="00C01031">
        <w:t xml:space="preserve">point, however, is that </w:t>
      </w:r>
      <w:r w:rsidRPr="00C01031">
        <w:rPr>
          <w:highlight w:val="cyan"/>
          <w:u w:val="single"/>
        </w:rPr>
        <w:t>there is</w:t>
      </w:r>
      <w:r w:rsidRPr="00C01031">
        <w:rPr>
          <w:u w:val="single"/>
        </w:rPr>
        <w:t xml:space="preserve"> a </w:t>
      </w:r>
      <w:r w:rsidRPr="00C01031">
        <w:rPr>
          <w:highlight w:val="cyan"/>
          <w:u w:val="single"/>
        </w:rPr>
        <w:t>debate to be had about</w:t>
      </w:r>
      <w:r w:rsidRPr="00C01031">
        <w:rPr>
          <w:u w:val="single"/>
        </w:rPr>
        <w:t xml:space="preserve"> what </w:t>
      </w:r>
      <w:r w:rsidRPr="00C01031">
        <w:rPr>
          <w:highlight w:val="cyan"/>
          <w:u w:val="single"/>
        </w:rPr>
        <w:t>the meaning of the debate forum</w:t>
      </w:r>
      <w:r w:rsidRPr="00C01031">
        <w:t xml:space="preserve"> is and </w:t>
      </w:r>
      <w:r w:rsidRPr="00C01031">
        <w:rPr>
          <w:u w:val="single"/>
        </w:rPr>
        <w:t>you should allow debaters to have that debate rather than pre-deciding the issue</w:t>
      </w:r>
      <w:r w:rsidRPr="00C01031">
        <w:t xml:space="preserve">. The difference between debaters being judged and students having their papers graded is that in the latter example </w:t>
      </w:r>
      <w:r w:rsidRPr="00C01031">
        <w:rPr>
          <w:highlight w:val="cyan"/>
          <w:u w:val="single"/>
        </w:rPr>
        <w:t>students are</w:t>
      </w:r>
      <w:r w:rsidRPr="00C01031">
        <w:t xml:space="preserve"> generally </w:t>
      </w:r>
      <w:r w:rsidRPr="00C01031">
        <w:rPr>
          <w:highlight w:val="cyan"/>
          <w:u w:val="single"/>
        </w:rPr>
        <w:t>unable to argue in their papers</w:t>
      </w:r>
      <w:r w:rsidRPr="00C01031">
        <w:rPr>
          <w:u w:val="single"/>
        </w:rPr>
        <w:t xml:space="preserve"> that </w:t>
      </w:r>
      <w:r w:rsidRPr="00C01031">
        <w:rPr>
          <w:highlight w:val="cyan"/>
          <w:u w:val="single"/>
        </w:rPr>
        <w:t>the standards by which their papers are graded</w:t>
      </w:r>
      <w:r w:rsidRPr="00C01031">
        <w:rPr>
          <w:u w:val="single"/>
        </w:rPr>
        <w:t xml:space="preserve"> should itself be changed</w:t>
      </w:r>
      <w:r w:rsidRPr="00C01031">
        <w:t xml:space="preserve">. </w:t>
      </w:r>
      <w:r w:rsidRPr="00C01031">
        <w:rPr>
          <w:highlight w:val="cyan"/>
          <w:u w:val="single"/>
        </w:rPr>
        <w:t>Debaters</w:t>
      </w:r>
      <w:r w:rsidRPr="00C01031">
        <w:t xml:space="preserve">, however, </w:t>
      </w:r>
      <w:r w:rsidRPr="00C01031">
        <w:rPr>
          <w:highlight w:val="cyan"/>
          <w:u w:val="single"/>
        </w:rPr>
        <w:t>have that opportunity.</w:t>
      </w:r>
    </w:p>
    <w:sectPr w:rsidR="000022F2" w:rsidRPr="009C41B6"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BA0" w:rsidRDefault="00C53BA0" w:rsidP="005F5576">
      <w:r>
        <w:separator/>
      </w:r>
    </w:p>
  </w:endnote>
  <w:endnote w:type="continuationSeparator" w:id="0">
    <w:p w:rsidR="00C53BA0" w:rsidRDefault="00C53B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BA0" w:rsidRDefault="00C53BA0" w:rsidP="005F5576">
      <w:r>
        <w:separator/>
      </w:r>
    </w:p>
  </w:footnote>
  <w:footnote w:type="continuationSeparator" w:id="0">
    <w:p w:rsidR="00C53BA0" w:rsidRDefault="00C53B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E2"/>
    <w:rsid w:val="000022F2"/>
    <w:rsid w:val="0000459F"/>
    <w:rsid w:val="00004EB4"/>
    <w:rsid w:val="0002196C"/>
    <w:rsid w:val="00021F29"/>
    <w:rsid w:val="00027EED"/>
    <w:rsid w:val="0003041D"/>
    <w:rsid w:val="00033028"/>
    <w:rsid w:val="000360A7"/>
    <w:rsid w:val="000366E8"/>
    <w:rsid w:val="00041235"/>
    <w:rsid w:val="000451B6"/>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D5DBF"/>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76EC8"/>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6675"/>
    <w:rsid w:val="00976FBF"/>
    <w:rsid w:val="00984B38"/>
    <w:rsid w:val="009A0636"/>
    <w:rsid w:val="009A6FF5"/>
    <w:rsid w:val="009B2B47"/>
    <w:rsid w:val="009B35DB"/>
    <w:rsid w:val="009C41B6"/>
    <w:rsid w:val="009C4298"/>
    <w:rsid w:val="009D318C"/>
    <w:rsid w:val="00A10B8B"/>
    <w:rsid w:val="00A20D78"/>
    <w:rsid w:val="00A2174A"/>
    <w:rsid w:val="00A26733"/>
    <w:rsid w:val="00A301CE"/>
    <w:rsid w:val="00A3595E"/>
    <w:rsid w:val="00A41EB8"/>
    <w:rsid w:val="00A46C7F"/>
    <w:rsid w:val="00A73245"/>
    <w:rsid w:val="00A77106"/>
    <w:rsid w:val="00A77145"/>
    <w:rsid w:val="00A82989"/>
    <w:rsid w:val="00A904FE"/>
    <w:rsid w:val="00A9262C"/>
    <w:rsid w:val="00AB3B76"/>
    <w:rsid w:val="00AB61DD"/>
    <w:rsid w:val="00AC222F"/>
    <w:rsid w:val="00AC2CC7"/>
    <w:rsid w:val="00AC6DD4"/>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3BA0"/>
    <w:rsid w:val="00C545E7"/>
    <w:rsid w:val="00C57F0B"/>
    <w:rsid w:val="00C66858"/>
    <w:rsid w:val="00C72E69"/>
    <w:rsid w:val="00C7411E"/>
    <w:rsid w:val="00C84988"/>
    <w:rsid w:val="00CA0143"/>
    <w:rsid w:val="00CA4AF6"/>
    <w:rsid w:val="00CA59CA"/>
    <w:rsid w:val="00CB20E2"/>
    <w:rsid w:val="00CB2356"/>
    <w:rsid w:val="00CB4075"/>
    <w:rsid w:val="00CB4E6D"/>
    <w:rsid w:val="00CB5214"/>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C41B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9C41B6"/>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9C41B6"/>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9C41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rsid w:val="009C41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C41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41B6"/>
  </w:style>
  <w:style w:type="character" w:customStyle="1" w:styleId="Heading1Char">
    <w:name w:val="Heading 1 Char"/>
    <w:aliases w:val="Pocket Char"/>
    <w:basedOn w:val="DefaultParagraphFont"/>
    <w:link w:val="Heading1"/>
    <w:uiPriority w:val="1"/>
    <w:rsid w:val="009C41B6"/>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9C41B6"/>
    <w:rPr>
      <w:rFonts w:ascii="Arial" w:eastAsiaTheme="majorEastAsia" w:hAnsi="Arial" w:cstheme="majorBidi"/>
      <w:b/>
      <w:bCs/>
      <w:sz w:val="44"/>
      <w:szCs w:val="26"/>
      <w:u w:val="single"/>
    </w:rPr>
  </w:style>
  <w:style w:type="character" w:styleId="Emphasis">
    <w:name w:val="Emphasis"/>
    <w:basedOn w:val="DefaultParagraphFont"/>
    <w:uiPriority w:val="7"/>
    <w:qFormat/>
    <w:rsid w:val="009C41B6"/>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C41B6"/>
    <w:rPr>
      <w:b/>
      <w:bCs/>
    </w:rPr>
  </w:style>
  <w:style w:type="character" w:customStyle="1" w:styleId="Heading3Char">
    <w:name w:val="Heading 3 Char"/>
    <w:aliases w:val="Block Char"/>
    <w:basedOn w:val="DefaultParagraphFont"/>
    <w:link w:val="Heading3"/>
    <w:uiPriority w:val="3"/>
    <w:rsid w:val="009C41B6"/>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9C41B6"/>
    <w:rPr>
      <w:b w:val="0"/>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C41B6"/>
    <w:rPr>
      <w:b/>
      <w:bCs/>
      <w:sz w:val="24"/>
      <w:u w:val="single"/>
    </w:rPr>
  </w:style>
  <w:style w:type="paragraph" w:styleId="Header">
    <w:name w:val="header"/>
    <w:basedOn w:val="Normal"/>
    <w:link w:val="HeaderChar"/>
    <w:uiPriority w:val="99"/>
    <w:semiHidden/>
    <w:rsid w:val="009C41B6"/>
    <w:pPr>
      <w:tabs>
        <w:tab w:val="center" w:pos="4680"/>
        <w:tab w:val="right" w:pos="9360"/>
      </w:tabs>
    </w:pPr>
  </w:style>
  <w:style w:type="character" w:customStyle="1" w:styleId="HeaderChar">
    <w:name w:val="Header Char"/>
    <w:basedOn w:val="DefaultParagraphFont"/>
    <w:link w:val="Header"/>
    <w:uiPriority w:val="99"/>
    <w:semiHidden/>
    <w:rsid w:val="009C41B6"/>
    <w:rPr>
      <w:rFonts w:ascii="Arial" w:hAnsi="Arial" w:cs="Arial"/>
      <w:sz w:val="20"/>
    </w:rPr>
  </w:style>
  <w:style w:type="paragraph" w:styleId="Footer">
    <w:name w:val="footer"/>
    <w:basedOn w:val="Normal"/>
    <w:link w:val="FooterChar"/>
    <w:uiPriority w:val="99"/>
    <w:semiHidden/>
    <w:rsid w:val="009C41B6"/>
    <w:pPr>
      <w:tabs>
        <w:tab w:val="center" w:pos="4680"/>
        <w:tab w:val="right" w:pos="9360"/>
      </w:tabs>
    </w:pPr>
  </w:style>
  <w:style w:type="character" w:customStyle="1" w:styleId="FooterChar">
    <w:name w:val="Footer Char"/>
    <w:basedOn w:val="DefaultParagraphFont"/>
    <w:link w:val="Footer"/>
    <w:uiPriority w:val="99"/>
    <w:semiHidden/>
    <w:rsid w:val="009C41B6"/>
    <w:rPr>
      <w:rFonts w:ascii="Arial" w:hAnsi="Arial" w:cs="Arial"/>
      <w:sz w:val="20"/>
    </w:rPr>
  </w:style>
  <w:style w:type="character" w:styleId="Hyperlink">
    <w:name w:val="Hyperlink"/>
    <w:basedOn w:val="DefaultParagraphFont"/>
    <w:uiPriority w:val="99"/>
    <w:semiHidden/>
    <w:rsid w:val="009C41B6"/>
    <w:rPr>
      <w:color w:val="auto"/>
      <w:u w:val="none"/>
    </w:rPr>
  </w:style>
  <w:style w:type="character" w:styleId="FollowedHyperlink">
    <w:name w:val="FollowedHyperlink"/>
    <w:basedOn w:val="DefaultParagraphFont"/>
    <w:uiPriority w:val="99"/>
    <w:semiHidden/>
    <w:rsid w:val="009C41B6"/>
    <w:rPr>
      <w:color w:val="auto"/>
      <w:u w:val="none"/>
    </w:rPr>
  </w:style>
  <w:style w:type="character" w:customStyle="1" w:styleId="Heading4Char">
    <w:name w:val="Heading 4 Char"/>
    <w:aliases w:val="Tag Char"/>
    <w:basedOn w:val="DefaultParagraphFont"/>
    <w:link w:val="Heading4"/>
    <w:uiPriority w:val="4"/>
    <w:rsid w:val="009C41B6"/>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9C41B6"/>
    <w:pPr>
      <w:spacing w:before="200"/>
    </w:pPr>
    <w:rPr>
      <w:b/>
      <w:sz w:val="24"/>
    </w:rPr>
  </w:style>
  <w:style w:type="character" w:customStyle="1" w:styleId="SmallText">
    <w:name w:val="Small Text"/>
    <w:basedOn w:val="DefaultParagraphFont"/>
    <w:uiPriority w:val="1"/>
    <w:rsid w:val="009C41B6"/>
    <w:rPr>
      <w:rFonts w:ascii="Arial" w:hAnsi="Arial"/>
      <w:sz w:val="16"/>
    </w:rPr>
  </w:style>
  <w:style w:type="paragraph" w:customStyle="1" w:styleId="taggreg0">
    <w:name w:val="taggreg"/>
    <w:basedOn w:val="Normal"/>
    <w:qFormat/>
    <w:rsid w:val="009C41B6"/>
    <w:rPr>
      <w:b/>
      <w:sz w:val="24"/>
    </w:rPr>
  </w:style>
  <w:style w:type="paragraph" w:styleId="Title">
    <w:name w:val="Title"/>
    <w:basedOn w:val="Normal"/>
    <w:next w:val="Normal"/>
    <w:link w:val="TitleChar"/>
    <w:uiPriority w:val="6"/>
    <w:qFormat/>
    <w:rsid w:val="009C41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9C41B6"/>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C41B6"/>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StyleBoldUnderline"/>
    <w:uiPriority w:val="6"/>
    <w:rsid w:val="009C41B6"/>
    <w:pPr>
      <w:ind w:left="1440" w:right="1440"/>
    </w:pPr>
    <w:rPr>
      <w:rFonts w:asciiTheme="minorHAnsi" w:hAnsiTheme="minorHAnsi" w:cstheme="minorBidi"/>
      <w:sz w:val="22"/>
      <w:u w:val="single"/>
    </w:rPr>
  </w:style>
  <w:style w:type="paragraph" w:customStyle="1" w:styleId="card">
    <w:name w:val="card"/>
    <w:basedOn w:val="Normal"/>
    <w:next w:val="Normal"/>
    <w:link w:val="cardChar"/>
    <w:rsid w:val="00AC6DD4"/>
    <w:pPr>
      <w:ind w:left="288" w:right="288"/>
    </w:pPr>
    <w:rPr>
      <w:rFonts w:ascii="Times New Roman" w:eastAsia="Times New Roman" w:hAnsi="Times New Roman" w:cs="Times New Roman"/>
      <w:szCs w:val="20"/>
    </w:rPr>
  </w:style>
  <w:style w:type="character" w:customStyle="1" w:styleId="cardChar">
    <w:name w:val="card Char"/>
    <w:link w:val="card"/>
    <w:rsid w:val="00AC6DD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C41B6"/>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9C41B6"/>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9C41B6"/>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9C41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rsid w:val="009C41B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C41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41B6"/>
  </w:style>
  <w:style w:type="character" w:customStyle="1" w:styleId="Heading1Char">
    <w:name w:val="Heading 1 Char"/>
    <w:aliases w:val="Pocket Char"/>
    <w:basedOn w:val="DefaultParagraphFont"/>
    <w:link w:val="Heading1"/>
    <w:uiPriority w:val="1"/>
    <w:rsid w:val="009C41B6"/>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9C41B6"/>
    <w:rPr>
      <w:rFonts w:ascii="Arial" w:eastAsiaTheme="majorEastAsia" w:hAnsi="Arial" w:cstheme="majorBidi"/>
      <w:b/>
      <w:bCs/>
      <w:sz w:val="44"/>
      <w:szCs w:val="26"/>
      <w:u w:val="single"/>
    </w:rPr>
  </w:style>
  <w:style w:type="character" w:styleId="Emphasis">
    <w:name w:val="Emphasis"/>
    <w:basedOn w:val="DefaultParagraphFont"/>
    <w:uiPriority w:val="7"/>
    <w:qFormat/>
    <w:rsid w:val="009C41B6"/>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9C41B6"/>
    <w:rPr>
      <w:b/>
      <w:bCs/>
    </w:rPr>
  </w:style>
  <w:style w:type="character" w:customStyle="1" w:styleId="Heading3Char">
    <w:name w:val="Heading 3 Char"/>
    <w:aliases w:val="Block Char"/>
    <w:basedOn w:val="DefaultParagraphFont"/>
    <w:link w:val="Heading3"/>
    <w:uiPriority w:val="3"/>
    <w:rsid w:val="009C41B6"/>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9C41B6"/>
    <w:rPr>
      <w:b w:val="0"/>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C41B6"/>
    <w:rPr>
      <w:b/>
      <w:bCs/>
      <w:sz w:val="24"/>
      <w:u w:val="single"/>
    </w:rPr>
  </w:style>
  <w:style w:type="paragraph" w:styleId="Header">
    <w:name w:val="header"/>
    <w:basedOn w:val="Normal"/>
    <w:link w:val="HeaderChar"/>
    <w:uiPriority w:val="99"/>
    <w:semiHidden/>
    <w:rsid w:val="009C41B6"/>
    <w:pPr>
      <w:tabs>
        <w:tab w:val="center" w:pos="4680"/>
        <w:tab w:val="right" w:pos="9360"/>
      </w:tabs>
    </w:pPr>
  </w:style>
  <w:style w:type="character" w:customStyle="1" w:styleId="HeaderChar">
    <w:name w:val="Header Char"/>
    <w:basedOn w:val="DefaultParagraphFont"/>
    <w:link w:val="Header"/>
    <w:uiPriority w:val="99"/>
    <w:semiHidden/>
    <w:rsid w:val="009C41B6"/>
    <w:rPr>
      <w:rFonts w:ascii="Arial" w:hAnsi="Arial" w:cs="Arial"/>
      <w:sz w:val="20"/>
    </w:rPr>
  </w:style>
  <w:style w:type="paragraph" w:styleId="Footer">
    <w:name w:val="footer"/>
    <w:basedOn w:val="Normal"/>
    <w:link w:val="FooterChar"/>
    <w:uiPriority w:val="99"/>
    <w:semiHidden/>
    <w:rsid w:val="009C41B6"/>
    <w:pPr>
      <w:tabs>
        <w:tab w:val="center" w:pos="4680"/>
        <w:tab w:val="right" w:pos="9360"/>
      </w:tabs>
    </w:pPr>
  </w:style>
  <w:style w:type="character" w:customStyle="1" w:styleId="FooterChar">
    <w:name w:val="Footer Char"/>
    <w:basedOn w:val="DefaultParagraphFont"/>
    <w:link w:val="Footer"/>
    <w:uiPriority w:val="99"/>
    <w:semiHidden/>
    <w:rsid w:val="009C41B6"/>
    <w:rPr>
      <w:rFonts w:ascii="Arial" w:hAnsi="Arial" w:cs="Arial"/>
      <w:sz w:val="20"/>
    </w:rPr>
  </w:style>
  <w:style w:type="character" w:styleId="Hyperlink">
    <w:name w:val="Hyperlink"/>
    <w:basedOn w:val="DefaultParagraphFont"/>
    <w:uiPriority w:val="99"/>
    <w:semiHidden/>
    <w:rsid w:val="009C41B6"/>
    <w:rPr>
      <w:color w:val="auto"/>
      <w:u w:val="none"/>
    </w:rPr>
  </w:style>
  <w:style w:type="character" w:styleId="FollowedHyperlink">
    <w:name w:val="FollowedHyperlink"/>
    <w:basedOn w:val="DefaultParagraphFont"/>
    <w:uiPriority w:val="99"/>
    <w:semiHidden/>
    <w:rsid w:val="009C41B6"/>
    <w:rPr>
      <w:color w:val="auto"/>
      <w:u w:val="none"/>
    </w:rPr>
  </w:style>
  <w:style w:type="character" w:customStyle="1" w:styleId="Heading4Char">
    <w:name w:val="Heading 4 Char"/>
    <w:aliases w:val="Tag Char"/>
    <w:basedOn w:val="DefaultParagraphFont"/>
    <w:link w:val="Heading4"/>
    <w:uiPriority w:val="4"/>
    <w:rsid w:val="009C41B6"/>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9C41B6"/>
    <w:pPr>
      <w:spacing w:before="200"/>
    </w:pPr>
    <w:rPr>
      <w:b/>
      <w:sz w:val="24"/>
    </w:rPr>
  </w:style>
  <w:style w:type="character" w:customStyle="1" w:styleId="SmallText">
    <w:name w:val="Small Text"/>
    <w:basedOn w:val="DefaultParagraphFont"/>
    <w:uiPriority w:val="1"/>
    <w:rsid w:val="009C41B6"/>
    <w:rPr>
      <w:rFonts w:ascii="Arial" w:hAnsi="Arial"/>
      <w:sz w:val="16"/>
    </w:rPr>
  </w:style>
  <w:style w:type="paragraph" w:customStyle="1" w:styleId="taggreg0">
    <w:name w:val="taggreg"/>
    <w:basedOn w:val="Normal"/>
    <w:qFormat/>
    <w:rsid w:val="009C41B6"/>
    <w:rPr>
      <w:b/>
      <w:sz w:val="24"/>
    </w:rPr>
  </w:style>
  <w:style w:type="paragraph" w:styleId="Title">
    <w:name w:val="Title"/>
    <w:basedOn w:val="Normal"/>
    <w:next w:val="Normal"/>
    <w:link w:val="TitleChar"/>
    <w:uiPriority w:val="6"/>
    <w:qFormat/>
    <w:rsid w:val="009C41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9C41B6"/>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9C41B6"/>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StyleBoldUnderline"/>
    <w:uiPriority w:val="6"/>
    <w:rsid w:val="009C41B6"/>
    <w:pPr>
      <w:ind w:left="1440" w:right="1440"/>
    </w:pPr>
    <w:rPr>
      <w:rFonts w:asciiTheme="minorHAnsi" w:hAnsiTheme="minorHAnsi" w:cstheme="minorBidi"/>
      <w:sz w:val="22"/>
      <w:u w:val="single"/>
    </w:rPr>
  </w:style>
  <w:style w:type="paragraph" w:customStyle="1" w:styleId="card">
    <w:name w:val="card"/>
    <w:basedOn w:val="Normal"/>
    <w:next w:val="Normal"/>
    <w:link w:val="cardChar"/>
    <w:rsid w:val="00AC6DD4"/>
    <w:pPr>
      <w:ind w:left="288" w:right="288"/>
    </w:pPr>
    <w:rPr>
      <w:rFonts w:ascii="Times New Roman" w:eastAsia="Times New Roman" w:hAnsi="Times New Roman" w:cs="Times New Roman"/>
      <w:szCs w:val="20"/>
    </w:rPr>
  </w:style>
  <w:style w:type="character" w:customStyle="1" w:styleId="cardChar">
    <w:name w:val="card Char"/>
    <w:link w:val="card"/>
    <w:rsid w:val="00AC6DD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theatlantic.com/politics/archive/2013/04/mexico-is-ready-to-end-failed-drug-war-policies-why-isnt-the-us/275410/)//bghs-BI"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33</Pages>
  <Words>18532</Words>
  <Characters>105635</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Ben</cp:lastModifiedBy>
  <cp:revision>3</cp:revision>
  <dcterms:created xsi:type="dcterms:W3CDTF">2013-09-22T04:16:00Z</dcterms:created>
  <dcterms:modified xsi:type="dcterms:W3CDTF">2013-09-22T04:19:00Z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