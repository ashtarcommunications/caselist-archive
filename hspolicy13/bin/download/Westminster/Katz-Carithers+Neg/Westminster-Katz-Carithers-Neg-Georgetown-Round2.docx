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A3" w:rsidRPr="00F97CA3" w:rsidRDefault="005A42FE" w:rsidP="005A42FE">
      <w:pPr>
        <w:pStyle w:val="Heading1"/>
      </w:pPr>
      <w:r>
        <w:t>1nc</w:t>
      </w:r>
      <w:bookmarkStart w:id="0" w:name="_GoBack"/>
      <w:bookmarkEnd w:id="0"/>
    </w:p>
    <w:p w:rsidR="00F97CA3" w:rsidRPr="00F97CA3" w:rsidRDefault="00F97CA3" w:rsidP="00F97CA3">
      <w:r w:rsidRPr="00F97CA3">
        <w:t>=Politics DA Budget=</w:t>
      </w:r>
    </w:p>
    <w:p w:rsidR="00F97CA3" w:rsidRPr="00F97CA3" w:rsidRDefault="00F97CA3" w:rsidP="00F97CA3"/>
    <w:p w:rsidR="00F97CA3" w:rsidRPr="00F97CA3" w:rsidRDefault="00F97CA3" w:rsidP="00F97CA3">
      <w:r w:rsidRPr="00F97CA3">
        <w:t>====Debt ceiling will pass – Obama political strength and Dem unity means the GOP will cave====</w:t>
      </w:r>
    </w:p>
    <w:p w:rsidR="00F97CA3" w:rsidRPr="00F97CA3" w:rsidRDefault="00F97CA3" w:rsidP="00F97CA3">
      <w:r w:rsidRPr="00F97CA3">
        <w:t xml:space="preserve">Bolton, 9/14/13 (Alexander, The Hill, "Confident Democrats want separate showdowns on shutdown and debt limit" Read more: http://thehill.com/homenews/senate/322247-confident-democrats-want-separate-showdowns-on-shutdown-and-debt-limit~~%23ixzz2g92IX3s7 </w:t>
      </w:r>
    </w:p>
    <w:p w:rsidR="00F97CA3" w:rsidRPr="00F97CA3" w:rsidRDefault="00F97CA3" w:rsidP="00F97CA3"/>
    <w:p w:rsidR="00F97CA3" w:rsidRPr="00F97CA3" w:rsidRDefault="00F97CA3" w:rsidP="00F97CA3">
      <w:pPr>
        <w:rPr>
          <w:sz w:val="16"/>
        </w:rPr>
      </w:pPr>
      <w:r w:rsidRPr="00F97CA3">
        <w:t>Democrats</w:t>
      </w:r>
      <w:r w:rsidRPr="00F97CA3">
        <w:rPr>
          <w:sz w:val="16"/>
        </w:rPr>
        <w:t xml:space="preserve">, however, </w:t>
      </w:r>
      <w:r w:rsidRPr="00F97CA3">
        <w:t>want to force the GOP to debate these issues successively</w:t>
      </w:r>
      <w:r w:rsidRPr="00F97CA3">
        <w:rPr>
          <w:sz w:val="16"/>
        </w:rPr>
        <w:t>.</w:t>
      </w:r>
      <w:r w:rsidRPr="00F97CA3">
        <w:rPr>
          <w:sz w:val="12"/>
        </w:rPr>
        <w:t>¶</w:t>
      </w:r>
      <w:r w:rsidRPr="00F97CA3">
        <w:rPr>
          <w:sz w:val="16"/>
        </w:rPr>
        <w:t xml:space="preserve"> "</w:t>
      </w:r>
      <w:r w:rsidRPr="00F97CA3">
        <w:t>We~’re not negotiating on the debt ceiling. We think we have the high ground in both of those fights</w:t>
      </w:r>
      <w:r w:rsidRPr="00F97CA3">
        <w:rPr>
          <w:sz w:val="16"/>
        </w:rPr>
        <w:t>," said a senior Senate Democratic aide.</w:t>
      </w:r>
      <w:r w:rsidRPr="00F97CA3">
        <w:rPr>
          <w:sz w:val="12"/>
        </w:rPr>
        <w:t>¶</w:t>
      </w:r>
      <w:r w:rsidRPr="00F97CA3">
        <w:rPr>
          <w:sz w:val="16"/>
        </w:rPr>
        <w:t xml:space="preserve"> </w:t>
      </w:r>
      <w:r w:rsidRPr="00F97CA3">
        <w:t>The Senate Democratic strategy</w:t>
      </w:r>
      <w:r w:rsidRPr="00F97CA3">
        <w:rPr>
          <w:sz w:val="16"/>
        </w:rPr>
        <w:t xml:space="preserve"> over the next several weeks </w:t>
      </w:r>
      <w:r w:rsidRPr="00F97CA3">
        <w:t>will be to stand pat and refuse to make any significant concessions in exchange for</w:t>
      </w:r>
      <w:r w:rsidRPr="00F97CA3">
        <w:rPr>
          <w:sz w:val="16"/>
        </w:rPr>
        <w:t xml:space="preserve"> funding the government or </w:t>
      </w:r>
      <w:r w:rsidRPr="00F97CA3">
        <w:t>raising the debt ceiling</w:t>
      </w:r>
      <w:r w:rsidRPr="00F97CA3">
        <w:rPr>
          <w:sz w:val="16"/>
        </w:rPr>
        <w:t>.</w:t>
      </w:r>
      <w:r w:rsidRPr="00F97CA3">
        <w:rPr>
          <w:sz w:val="12"/>
        </w:rPr>
        <w:t>¶</w:t>
      </w:r>
      <w:r w:rsidRPr="00F97CA3">
        <w:rPr>
          <w:sz w:val="16"/>
        </w:rPr>
        <w:t xml:space="preserve"> "</w:t>
      </w:r>
      <w:r w:rsidRPr="00F97CA3">
        <w:t>If push comes to shove on debt ceiling</w:t>
      </w:r>
      <w:r w:rsidRPr="00F97CA3">
        <w:rPr>
          <w:sz w:val="16"/>
        </w:rPr>
        <w:t xml:space="preserve">, I~’m virtually certain </w:t>
      </w:r>
      <w:r w:rsidRPr="00F97CA3">
        <w:t>they~’ll blink</w:t>
      </w:r>
      <w:r w:rsidRPr="00F97CA3">
        <w:rPr>
          <w:sz w:val="16"/>
        </w:rPr>
        <w:t>," said Sen. Charles Schumer (N.Y.), the third-ranking member of the Senate Democratic leadership. "They know they shouldn~’t be playing havoc with the markets."</w:t>
      </w:r>
      <w:r w:rsidRPr="00F97CA3">
        <w:rPr>
          <w:sz w:val="12"/>
        </w:rPr>
        <w:t>¶</w:t>
      </w:r>
      <w:r w:rsidRPr="00F97CA3">
        <w:rPr>
          <w:sz w:val="16"/>
        </w:rPr>
        <w:t xml:space="preserve"> Schumer said </w:t>
      </w:r>
      <w:r w:rsidRPr="00F97CA3">
        <w:t>Republicans are</w:t>
      </w:r>
      <w:r w:rsidRPr="00F97CA3">
        <w:rPr>
          <w:sz w:val="16"/>
        </w:rPr>
        <w:t xml:space="preserve"> on stronger political ground if there~’s a government shutdown, but warned "even on that one, they~’re on </w:t>
      </w:r>
      <w:r w:rsidRPr="00F97CA3">
        <w:t>weak</w:t>
      </w:r>
      <w:r w:rsidRPr="00F97CA3">
        <w:rPr>
          <w:sz w:val="16"/>
        </w:rPr>
        <w:t xml:space="preserve"> ground because the public sort of is finally smelling that these guys are for obstructing."</w:t>
      </w:r>
    </w:p>
    <w:p w:rsidR="00F97CA3" w:rsidRPr="00F97CA3" w:rsidRDefault="00F97CA3" w:rsidP="00F97CA3"/>
    <w:p w:rsidR="00F97CA3" w:rsidRPr="00F97CA3" w:rsidRDefault="00F97CA3" w:rsidP="00F97CA3">
      <w:r w:rsidRPr="00F97CA3">
        <w:t>====Increasing economic engagement splits Congressional Democrats and consumes political capital====</w:t>
      </w:r>
    </w:p>
    <w:p w:rsidR="00F97CA3" w:rsidRPr="00F97CA3" w:rsidRDefault="00F97CA3" w:rsidP="00F97CA3">
      <w:r w:rsidRPr="00F97CA3">
        <w:t>**Magnus, ~’9**</w:t>
      </w:r>
    </w:p>
    <w:p w:rsidR="00F97CA3" w:rsidRPr="00F97CA3" w:rsidRDefault="00F97CA3" w:rsidP="00F97CA3">
      <w:pPr>
        <w:rPr>
          <w:sz w:val="16"/>
          <w:szCs w:val="16"/>
        </w:rPr>
      </w:pPr>
      <w:r w:rsidRPr="00F97CA3">
        <w:rPr>
          <w:sz w:val="16"/>
          <w:szCs w:val="16"/>
        </w:rPr>
        <w:t xml:space="preserve">John R. Magnus, trade lawyer in Washington, DC, is President of TradeWins LLC and Of Counsel </w:t>
      </w:r>
    </w:p>
    <w:p w:rsidR="00F97CA3" w:rsidRPr="00F97CA3" w:rsidRDefault="00F97CA3" w:rsidP="00F97CA3">
      <w:pPr>
        <w:rPr>
          <w:sz w:val="16"/>
          <w:szCs w:val="16"/>
        </w:rPr>
      </w:pPr>
      <w:r w:rsidRPr="00F97CA3">
        <w:rPr>
          <w:sz w:val="16"/>
          <w:szCs w:val="16"/>
        </w:rPr>
        <w:t>at Miller %26 Chevalier Chartered, ~’9</w:t>
      </w:r>
    </w:p>
    <w:p w:rsidR="00F97CA3" w:rsidRPr="00F97CA3" w:rsidRDefault="00F97CA3" w:rsidP="00F97CA3">
      <w:pPr>
        <w:rPr>
          <w:sz w:val="16"/>
        </w:rPr>
      </w:pPr>
      <w:r w:rsidRPr="00F97CA3">
        <w:rPr>
          <w:sz w:val="16"/>
        </w:rPr>
        <w:t xml:space="preserve">3. Votes: </w:t>
      </w:r>
      <w:r w:rsidRPr="00F97CA3">
        <w:t>Will the</w:t>
      </w:r>
      <w:r w:rsidRPr="00F97CA3">
        <w:rPr>
          <w:sz w:val="16"/>
        </w:rPr>
        <w:t xml:space="preserve"> new </w:t>
      </w:r>
      <w:r w:rsidRPr="00F97CA3">
        <w:t>government allow any major trade-liberalizing items to come to a vote</w:t>
      </w:r>
      <w:r w:rsidRPr="00F97CA3">
        <w:rPr>
          <w:sz w:val="16"/>
        </w:rPr>
        <w:t xml:space="preserve"> in the first two years? Conventional wisdom holds that </w:t>
      </w:r>
      <w:r w:rsidRPr="00F97CA3">
        <w:t>trade votes are bad for the Democratic party — they split the caucus, demoralize stakeholders, and generally spell trouble for the party~’s political majority.</w:t>
      </w:r>
      <w:r w:rsidRPr="00F97CA3">
        <w:rPr>
          <w:sz w:val="16"/>
        </w:rPr>
        <w:t xml:space="preserve"> </w:t>
      </w:r>
      <w:r w:rsidRPr="00F97CA3">
        <w:t>Many regard allowing trade initiatives to reach the front of the legislative queue as a blunder of</w:t>
      </w:r>
      <w:r w:rsidRPr="00F97CA3">
        <w:rPr>
          <w:sz w:val="16"/>
        </w:rPr>
        <w:t xml:space="preserve"> the early </w:t>
      </w:r>
      <w:r w:rsidRPr="00F97CA3">
        <w:t>Clinton</w:t>
      </w:r>
      <w:r w:rsidRPr="00F97CA3">
        <w:rPr>
          <w:sz w:val="16"/>
        </w:rPr>
        <w:t xml:space="preserve"> administration. </w:t>
      </w:r>
      <w:r w:rsidRPr="00F97CA3">
        <w:t>A precious period</w:t>
      </w:r>
      <w:r w:rsidRPr="00F97CA3">
        <w:rPr>
          <w:sz w:val="16"/>
        </w:rPr>
        <w:t xml:space="preserve"> of unified government </w:t>
      </w:r>
      <w:r w:rsidRPr="00F97CA3">
        <w:t>was squandered when it could</w:t>
      </w:r>
      <w:r w:rsidRPr="00F97CA3">
        <w:rPr>
          <w:sz w:val="16"/>
        </w:rPr>
        <w:t xml:space="preserve">, the argument goes, </w:t>
      </w:r>
      <w:r w:rsidRPr="00F97CA3">
        <w:t>have been used to enact important Democratic priorities</w:t>
      </w:r>
      <w:r w:rsidRPr="00F97CA3">
        <w:rPr>
          <w:sz w:val="16"/>
        </w:rPr>
        <w:t xml:space="preserve">. And then it might have lasted longer — the 1994 Republican takeover could have been averted%21 Although questionable in several particulars, </w:t>
      </w:r>
      <w:r w:rsidRPr="00F97CA3">
        <w:t>this narrative is present in the minds of many Democrats</w:t>
      </w:r>
      <w:r w:rsidRPr="00F97CA3">
        <w:rPr>
          <w:sz w:val="16"/>
        </w:rPr>
        <w:t xml:space="preserve"> in and out of government today, and they are determined to manage the new period of unified government differently. </w:t>
      </w:r>
      <w:r w:rsidRPr="00F97CA3">
        <w:t>There will be a strong temptation to use President Obama~’s political capital</w:t>
      </w:r>
      <w:r w:rsidRPr="00F97CA3">
        <w:rPr>
          <w:sz w:val="16"/>
        </w:rPr>
        <w:t xml:space="preserve"> </w:t>
      </w:r>
      <w:r w:rsidRPr="00F97CA3">
        <w:t>exclusively for initiatives favored</w:t>
      </w:r>
      <w:r w:rsidRPr="00F97CA3">
        <w:rPr>
          <w:sz w:val="16"/>
        </w:rPr>
        <w:t xml:space="preserve"> by a strong majority of Democrats, </w:t>
      </w:r>
      <w:r w:rsidRPr="00F97CA3">
        <w:t>to keep trade-liberalizing measures</w:t>
      </w:r>
      <w:r w:rsidRPr="00F97CA3">
        <w:rPr>
          <w:sz w:val="16"/>
        </w:rPr>
        <w:t xml:space="preserve"> (and related items like Trade Promotion Authority) </w:t>
      </w:r>
      <w:r w:rsidRPr="00F97CA3">
        <w:t>off the voting agenda</w:t>
      </w:r>
      <w:r w:rsidRPr="00F97CA3">
        <w:rPr>
          <w:sz w:val="16"/>
        </w:rPr>
        <w:t xml:space="preserve"> for months or even years, </w:t>
      </w:r>
      <w:r w:rsidRPr="00F97CA3">
        <w:t>and to limit any congressional trade votes</w:t>
      </w:r>
      <w:r w:rsidRPr="00F97CA3">
        <w:rPr>
          <w:sz w:val="16"/>
        </w:rPr>
        <w:t xml:space="preserve"> to matters like adjustment assistance and enforcement. But, of course, foreign policy concerns, and </w:t>
      </w:r>
      <w:r w:rsidRPr="00F97CA3">
        <w:t xml:space="preserve">business </w:t>
      </w:r>
      <w:r w:rsidRPr="00F97CA3">
        <w:rPr>
          <w:sz w:val="16"/>
        </w:rPr>
        <w:t xml:space="preserve">community </w:t>
      </w:r>
      <w:r w:rsidRPr="00F97CA3">
        <w:t>desires, will pull in the opposite direction</w:t>
      </w:r>
      <w:r w:rsidRPr="00F97CA3">
        <w:rPr>
          <w:sz w:val="16"/>
        </w:rPr>
        <w:t xml:space="preserve">. </w:t>
      </w:r>
    </w:p>
    <w:p w:rsidR="00F97CA3" w:rsidRPr="00F97CA3" w:rsidRDefault="00F97CA3" w:rsidP="00F97CA3">
      <w:pPr>
        <w:rPr>
          <w:sz w:val="16"/>
        </w:rPr>
      </w:pPr>
    </w:p>
    <w:p w:rsidR="00F97CA3" w:rsidRPr="00F97CA3" w:rsidRDefault="00F97CA3" w:rsidP="00F97CA3"/>
    <w:p w:rsidR="00F97CA3" w:rsidRPr="00F97CA3" w:rsidRDefault="00F97CA3" w:rsidP="00F97CA3">
      <w:r w:rsidRPr="00F97CA3">
        <w:t>====It disrupts Obama~’s attempt to prioritize the debt ceiling by consuming political capital====</w:t>
      </w:r>
    </w:p>
    <w:p w:rsidR="00F97CA3" w:rsidRPr="00F97CA3" w:rsidRDefault="00F97CA3" w:rsidP="00F97CA3">
      <w:r w:rsidRPr="00F97CA3">
        <w:t xml:space="preserve">Frumin, 9/21/13 – reporter for MSNBC (Aliyah, "Bright prospects on foreign agenda; domestic in chaos" [[http://tv.msnbc.com/2013/09/21/bright-prospects-for-obama-on-foreign-agenda-domestic-in-chaos/-http://tv.msnbc.com/2013/09/21/bright-prospects-for-obama-on-foreign-agenda-domestic-in-chaos/]]) </w:t>
      </w:r>
    </w:p>
    <w:p w:rsidR="00F97CA3" w:rsidRPr="00F97CA3" w:rsidRDefault="00F97CA3" w:rsidP="00F97CA3"/>
    <w:p w:rsidR="00F97CA3" w:rsidRPr="00F97CA3" w:rsidRDefault="00F97CA3" w:rsidP="00F97CA3">
      <w:pPr>
        <w:rPr>
          <w:sz w:val="16"/>
        </w:rPr>
      </w:pPr>
      <w:r w:rsidRPr="00F97CA3">
        <w:rPr>
          <w:sz w:val="16"/>
        </w:rPr>
        <w:lastRenderedPageBreak/>
        <w:t xml:space="preserve">Conservative strategist Keith Appell said </w:t>
      </w:r>
      <w:r w:rsidRPr="00F97CA3">
        <w:t>having a full plate is just part of being president</w:t>
      </w:r>
      <w:r w:rsidRPr="00F97CA3">
        <w:rPr>
          <w:sz w:val="16"/>
        </w:rPr>
        <w:t xml:space="preserve"> and his legacy is at risk because his number one priority of improving the economy has not been significantly addressed.</w:t>
      </w:r>
      <w:r w:rsidRPr="00F97CA3">
        <w:rPr>
          <w:sz w:val="12"/>
        </w:rPr>
        <w:t>¶</w:t>
      </w:r>
      <w:r w:rsidRPr="00F97CA3">
        <w:rPr>
          <w:sz w:val="16"/>
        </w:rPr>
        <w:t xml:space="preserve"> </w:t>
      </w:r>
      <w:r w:rsidRPr="00F97CA3">
        <w:t>Fixing the economy</w:t>
      </w:r>
      <w:r w:rsidRPr="00F97CA3">
        <w:rPr>
          <w:sz w:val="16"/>
        </w:rPr>
        <w:t xml:space="preserve">, he said, </w:t>
      </w:r>
      <w:r w:rsidRPr="00F97CA3">
        <w:t>could</w:t>
      </w:r>
      <w:r w:rsidRPr="00F97CA3">
        <w:rPr>
          <w:sz w:val="16"/>
        </w:rPr>
        <w:t xml:space="preserve"> arguable </w:t>
      </w:r>
      <w:r w:rsidRPr="00F97CA3">
        <w:t>be pegged to how much political capital he has on the</w:t>
      </w:r>
      <w:r w:rsidRPr="00F97CA3">
        <w:rPr>
          <w:sz w:val="16"/>
        </w:rPr>
        <w:t xml:space="preserve"> issues Obama is currently facing (Syria, Iran, </w:t>
      </w:r>
      <w:r w:rsidRPr="00F97CA3">
        <w:t>debt ceiling</w:t>
      </w:r>
      <w:r w:rsidRPr="00F97CA3">
        <w:rPr>
          <w:sz w:val="16"/>
        </w:rPr>
        <w:t>, gun control). "But certainly, if you~’re talking about legacy, unless there is an overwhelming foreign policy situation like the Cold War, then it~’s all about the economy."</w:t>
      </w:r>
      <w:r w:rsidRPr="00F97CA3">
        <w:rPr>
          <w:sz w:val="12"/>
        </w:rPr>
        <w:t>¶</w:t>
      </w:r>
      <w:r w:rsidRPr="00F97CA3">
        <w:rPr>
          <w:sz w:val="16"/>
        </w:rPr>
        <w:t xml:space="preserve"> But Jeanne </w:t>
      </w:r>
      <w:r w:rsidRPr="00F97CA3">
        <w:t>Zaino, a professor of political science</w:t>
      </w:r>
      <w:r w:rsidRPr="00F97CA3">
        <w:rPr>
          <w:sz w:val="16"/>
        </w:rPr>
        <w:t xml:space="preserve"> at Iona College and of political campaign management at New York University </w:t>
      </w:r>
      <w:r w:rsidRPr="00F97CA3">
        <w:t>said "Every time Obama tries to refocus on the economy</w:t>
      </w:r>
      <w:r w:rsidRPr="00F97CA3">
        <w:rPr>
          <w:sz w:val="16"/>
        </w:rPr>
        <w:t xml:space="preserve">, there~’s these enormous crises that break out. You can just imagine how frustrating that can be and how </w:t>
      </w:r>
      <w:r w:rsidRPr="00F97CA3">
        <w:t xml:space="preserve">it~’s been difficult for him to prioritize."¶ </w:t>
      </w:r>
      <w:r w:rsidRPr="00F97CA3">
        <w:rPr>
          <w:sz w:val="16"/>
        </w:rPr>
        <w:t>"</w:t>
      </w:r>
      <w:r w:rsidRPr="00F97CA3">
        <w:t>It~’s not only the amount he has on his plate. It~’s that he doesn~’t~’ have the ability to get anything done without Congress</w:t>
      </w:r>
      <w:r w:rsidRPr="00F97CA3">
        <w:rPr>
          <w:sz w:val="16"/>
        </w:rPr>
        <w:t>," she added.</w:t>
      </w:r>
    </w:p>
    <w:p w:rsidR="00F97CA3" w:rsidRPr="00F97CA3" w:rsidRDefault="00F97CA3" w:rsidP="00F97CA3"/>
    <w:p w:rsidR="00F97CA3" w:rsidRPr="00F97CA3" w:rsidRDefault="00F97CA3" w:rsidP="00F97CA3">
      <w:r w:rsidRPr="00F97CA3">
        <w:t>====That takes Obama off-message – it undermines his strategy of constant pressure on the GOP and makes a deal impossible====</w:t>
      </w:r>
    </w:p>
    <w:p w:rsidR="00F97CA3" w:rsidRPr="00F97CA3" w:rsidRDefault="00F97CA3" w:rsidP="00F97CA3">
      <w:r w:rsidRPr="00F97CA3">
        <w:t>Milbank, 9/27/13 – Washington Post Opinion Writer (Dana, "Obama should pivot to Dubya~’s playbook" Washington Post, [[http://www.washingtonpost.com/opinions/dana-milbank-obama-should-try-pivoting-to-george-bushs-playbook/2013/09/27/c72469f0-278a-11e3-ad0d-b7c8d2a594b9_story.html-http://www.washingtonpost.com/opinions/dana-milbank-obama-should-try-pivoting-to-george-bushs-playbook/2013/09/27/c72469f0-278a-11e3-ad0d-b7c8d2a594b9_story.html]])</w:t>
      </w:r>
    </w:p>
    <w:p w:rsidR="00F97CA3" w:rsidRPr="00F97CA3" w:rsidRDefault="00F97CA3" w:rsidP="00F97CA3"/>
    <w:p w:rsidR="00F97CA3" w:rsidRPr="00F97CA3" w:rsidRDefault="00F97CA3" w:rsidP="00F97CA3">
      <w:pPr>
        <w:rPr>
          <w:sz w:val="16"/>
        </w:rPr>
      </w:pPr>
      <w:r w:rsidRPr="00F97CA3">
        <w:t>If</w:t>
      </w:r>
      <w:r w:rsidRPr="00F97CA3">
        <w:rPr>
          <w:sz w:val="16"/>
        </w:rPr>
        <w:t xml:space="preserve"> President </w:t>
      </w:r>
      <w:r w:rsidRPr="00F97CA3">
        <w:t>Obama can stick to his guns, he will win his October standoff with Republicans</w:t>
      </w:r>
      <w:r w:rsidRPr="00F97CA3">
        <w:rPr>
          <w:sz w:val="16"/>
        </w:rPr>
        <w:t>.</w:t>
      </w:r>
      <w:r w:rsidRPr="00F97CA3">
        <w:rPr>
          <w:sz w:val="12"/>
        </w:rPr>
        <w:t>¶</w:t>
      </w:r>
      <w:r w:rsidRPr="00F97CA3">
        <w:rPr>
          <w:sz w:val="16"/>
        </w:rPr>
        <w:t xml:space="preserve"> That~’s an awfully big "if."</w:t>
      </w:r>
      <w:r w:rsidRPr="00F97CA3">
        <w:rPr>
          <w:sz w:val="12"/>
        </w:rPr>
        <w:t>¶</w:t>
      </w:r>
      <w:r w:rsidRPr="00F97CA3">
        <w:rPr>
          <w:sz w:val="16"/>
        </w:rPr>
        <w:t xml:space="preserve"> This president has been consistently inconsistent, predictably unpredictable and reliably erratic. Consider the events of Thursday morning:</w:t>
      </w:r>
      <w:r w:rsidRPr="00F97CA3">
        <w:rPr>
          <w:sz w:val="12"/>
        </w:rPr>
        <w:t>¶</w:t>
      </w:r>
      <w:r w:rsidRPr="00F97CA3">
        <w:rPr>
          <w:sz w:val="16"/>
        </w:rPr>
        <w:t xml:space="preserve"> Obama gave a rousing speech in suburban Washington, in defense of Obamacare, on the eve of its implementation. "We~’re now only five days away from finishing the job," he told the crowd.</w:t>
      </w:r>
      <w:r w:rsidRPr="00F97CA3">
        <w:rPr>
          <w:sz w:val="12"/>
        </w:rPr>
        <w:t>¶</w:t>
      </w:r>
      <w:r w:rsidRPr="00F97CA3">
        <w:rPr>
          <w:sz w:val="16"/>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F97CA3">
        <w:rPr>
          <w:sz w:val="12"/>
        </w:rPr>
        <w:t>¶</w:t>
      </w:r>
      <w:r w:rsidRPr="00F97CA3">
        <w:rPr>
          <w:sz w:val="16"/>
        </w:rPr>
        <w:t xml:space="preserve"> </w:t>
      </w:r>
      <w:r w:rsidRPr="00F97CA3">
        <w:t>Throughout his presidency</w:t>
      </w:r>
      <w:r w:rsidRPr="00F97CA3">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F97CA3">
        <w:t>Obama has been inconsistent in promoting his message. Allies are reluctant to take risky stands, because they fear that Obama will change his mind</w:t>
      </w:r>
      <w:r w:rsidRPr="00F97CA3">
        <w:rPr>
          <w:sz w:val="16"/>
        </w:rPr>
        <w:t xml:space="preserve"> </w:t>
      </w:r>
      <w:r w:rsidRPr="00F97CA3">
        <w:t>and leave them standing alone.</w:t>
      </w:r>
      <w:r w:rsidRPr="00F97CA3">
        <w:rPr>
          <w:bCs/>
          <w:sz w:val="12"/>
        </w:rPr>
        <w:t>¶</w:t>
      </w:r>
      <w:r w:rsidRPr="00F97CA3">
        <w:t xml:space="preserve"> Now come the budget showdowns, which could define the rest of his presidency</w:t>
      </w:r>
      <w:r w:rsidRPr="00F97CA3">
        <w:rPr>
          <w:sz w:val="16"/>
        </w:rP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r w:rsidRPr="00F97CA3">
        <w:rPr>
          <w:sz w:val="12"/>
        </w:rPr>
        <w:t>¶</w:t>
      </w:r>
      <w:r w:rsidRPr="00F97CA3">
        <w:rPr>
          <w:sz w:val="16"/>
        </w:rPr>
        <w:t xml:space="preserve"> </w:t>
      </w:r>
      <w:r w:rsidRPr="00F97CA3">
        <w:t>But Obama has a path to victory</w:t>
      </w:r>
      <w:r w:rsidRPr="00F97CA3">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r w:rsidRPr="00F97CA3">
        <w:rPr>
          <w:sz w:val="12"/>
        </w:rPr>
        <w:t>¶</w:t>
      </w:r>
      <w:r w:rsidRPr="00F97CA3">
        <w:rPr>
          <w:sz w:val="16"/>
        </w:rPr>
        <w:t xml:space="preserve"> </w:t>
      </w:r>
      <w:r w:rsidRPr="00F97CA3">
        <w:t xml:space="preserve">To beat the Republicans, Obama might </w:t>
      </w:r>
      <w:r w:rsidRPr="00F97CA3">
        <w:rPr>
          <w:sz w:val="16"/>
        </w:rPr>
        <w:t xml:space="preserve">follow the example of a Republican, George W. Bush. Whatever you think of what he did, he knew how to get it done: by </w:t>
      </w:r>
      <w:r w:rsidRPr="00F97CA3">
        <w:t>simplify</w:t>
      </w:r>
      <w:r w:rsidRPr="00F97CA3">
        <w:rPr>
          <w:sz w:val="16"/>
        </w:rPr>
        <w:t xml:space="preserve">ing </w:t>
      </w:r>
      <w:r w:rsidRPr="00F97CA3">
        <w:t>his message and repeat</w:t>
      </w:r>
      <w:r w:rsidRPr="00F97CA3">
        <w:rPr>
          <w:sz w:val="16"/>
        </w:rPr>
        <w:t xml:space="preserve">ing </w:t>
      </w:r>
      <w:r w:rsidRPr="00F97CA3">
        <w:t>it, ad nauseam, until he got the result he was after.</w:t>
      </w:r>
      <w:r w:rsidRPr="00F97CA3">
        <w:rPr>
          <w:bCs/>
          <w:sz w:val="12"/>
        </w:rPr>
        <w:t>¶</w:t>
      </w:r>
      <w:r w:rsidRPr="00F97CA3">
        <w:t xml:space="preserve"> </w:t>
      </w:r>
      <w:r w:rsidRPr="00F97CA3">
        <w:rPr>
          <w:sz w:val="16"/>
        </w:rPr>
        <w:t xml:space="preserve">Obama instead tends to give a speech and move along to the next topic. This is why he is forever making "pivots" back to the economy, or to health care. But </w:t>
      </w:r>
      <w:r w:rsidRPr="00F97CA3">
        <w:t>the way to pressure Congress is to be President One Note.</w:t>
      </w:r>
      <w:r w:rsidRPr="00F97CA3">
        <w:rPr>
          <w:bCs/>
          <w:sz w:val="12"/>
        </w:rPr>
        <w:t>¶</w:t>
      </w:r>
      <w:r w:rsidRPr="00F97CA3">
        <w:t xml:space="preserve"> In the debt-limit fight, Obama already has his note: He will not negotiate over the full faith and credit of the U</w:t>
      </w:r>
      <w:r w:rsidRPr="00F97CA3">
        <w:rPr>
          <w:sz w:val="16"/>
        </w:rPr>
        <w:t xml:space="preserve">nited </w:t>
      </w:r>
      <w:r w:rsidRPr="00F97CA3">
        <w:t>S</w:t>
      </w:r>
      <w:r w:rsidRPr="00F97CA3">
        <w:rPr>
          <w:sz w:val="16"/>
        </w:rPr>
        <w:t xml:space="preserve">tates. That~’s as good a theme as any; </w:t>
      </w:r>
      <w:r w:rsidRPr="00F97CA3">
        <w:t>it matters</w:t>
      </w:r>
      <w:r w:rsidRPr="00F97CA3">
        <w:rPr>
          <w:sz w:val="16"/>
        </w:rPr>
        <w:t xml:space="preserve"> less what the message is than </w:t>
      </w:r>
      <w:r w:rsidRPr="00F97CA3">
        <w:t>that he delivers it consistently.</w:t>
      </w:r>
      <w:r w:rsidRPr="00F97CA3">
        <w:rPr>
          <w:bCs/>
          <w:sz w:val="12"/>
        </w:rPr>
        <w:t>¶</w:t>
      </w:r>
      <w:r w:rsidRPr="00F97CA3">
        <w:t xml:space="preserve"> </w:t>
      </w:r>
      <w:r w:rsidRPr="00F97CA3">
        <w:rPr>
          <w:sz w:val="16"/>
        </w:rP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r w:rsidRPr="00F97CA3">
        <w:rPr>
          <w:sz w:val="12"/>
        </w:rPr>
        <w:t>¶</w:t>
      </w:r>
      <w:r w:rsidRPr="00F97CA3">
        <w:rPr>
          <w:sz w:val="16"/>
        </w:rPr>
        <w:t xml:space="preserve"> This is a clean message: Republicans are threatening to tank the economy — through a shutdown or, more likely, through a default on the debt — and Obama isn~’t going to negotiate with these hostage-takers.</w:t>
      </w:r>
      <w:r w:rsidRPr="00F97CA3">
        <w:rPr>
          <w:sz w:val="12"/>
        </w:rPr>
        <w:t>¶</w:t>
      </w:r>
      <w:r w:rsidRPr="00F97CA3">
        <w:rPr>
          <w:sz w:val="16"/>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w:t>
      </w:r>
      <w:r w:rsidRPr="00F97CA3">
        <w:rPr>
          <w:sz w:val="16"/>
        </w:rPr>
        <w:lastRenderedPageBreak/>
        <w:t>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F97CA3">
        <w:rPr>
          <w:sz w:val="12"/>
        </w:rPr>
        <w:t>¶</w:t>
      </w:r>
      <w:r w:rsidRPr="00F97CA3">
        <w:rPr>
          <w:sz w:val="16"/>
        </w:rPr>
        <w:t xml:space="preserve"> Even if his opponents are making things easier for him, Obama still needs to stick to his message. As in Syria, </w:t>
      </w:r>
      <w:r w:rsidRPr="00F97CA3">
        <w:t>the president has drawn a "red line</w:t>
      </w:r>
      <w:r w:rsidRPr="00F97CA3">
        <w:rPr>
          <w:sz w:val="16"/>
        </w:rPr>
        <w:t xml:space="preserve">" by saying he won~’t negotiate with those who would put the United States into default. </w:t>
      </w:r>
      <w:r w:rsidRPr="00F97CA3">
        <w:t>If he retreats, he will embolden his opponents and demoralize his supporters</w:t>
      </w:r>
      <w:r w:rsidRPr="00F97CA3">
        <w:rPr>
          <w:sz w:val="16"/>
        </w:rPr>
        <w:t>.</w:t>
      </w:r>
    </w:p>
    <w:p w:rsidR="00F97CA3" w:rsidRPr="00F97CA3" w:rsidRDefault="00F97CA3" w:rsidP="00F97CA3"/>
    <w:p w:rsidR="00F97CA3" w:rsidRPr="00F97CA3" w:rsidRDefault="00F97CA3" w:rsidP="00F97CA3">
      <w:r w:rsidRPr="00F97CA3">
        <w:t>====Failure to reach a deal guarantees government shutdown. ====</w:t>
      </w:r>
    </w:p>
    <w:p w:rsidR="00F97CA3" w:rsidRPr="00F97CA3" w:rsidRDefault="00F97CA3" w:rsidP="00F97CA3">
      <w:r w:rsidRPr="00F97CA3">
        <w:t>Farry, 11</w:t>
      </w:r>
    </w:p>
    <w:p w:rsidR="00F97CA3" w:rsidRPr="00F97CA3" w:rsidRDefault="00F97CA3" w:rsidP="00F97CA3">
      <w:pPr>
        <w:rPr>
          <w:sz w:val="16"/>
        </w:rPr>
      </w:pPr>
      <w:r w:rsidRPr="00F97CA3">
        <w:rPr>
          <w:sz w:val="16"/>
        </w:rPr>
        <w:t>~~[Yanira, Junior Editor – Veterans Today, Military %26 Foreign Affairs Journal, "GOP-Tea Party Play Chicken With U.S. Credit, Courting Catastrophe," 1/19,  http://www.veteranstoday.com/2011/01/19/gop-tea-party-play-chicken-with-u-s-credit-courting-catastrophe/~~]</w:t>
      </w:r>
    </w:p>
    <w:p w:rsidR="00F97CA3" w:rsidRPr="00F97CA3" w:rsidRDefault="00F97CA3" w:rsidP="00F97CA3">
      <w:r w:rsidRPr="00F97CA3">
        <w:rPr>
          <w:sz w:val="16"/>
        </w:rPr>
        <w:t xml:space="preserve">SHUTTING DOWN GOVERNMENT: </w:t>
      </w:r>
      <w:r w:rsidRPr="00F97CA3">
        <w:t>If the debt limit is reached, the government is forced to move to a purely cash-flow budget, paying bills with only the tax revenue that comes in</w:t>
      </w:r>
      <w:r w:rsidRPr="00F97CA3">
        <w:rPr>
          <w:sz w:val="16"/>
        </w:rPr>
        <w:t xml:space="preserve">. Interest payments on the debt would get paid first, but what is the order of payment after that? </w:t>
      </w:r>
      <w:r w:rsidRPr="00F97CA3">
        <w:t>Government activities</w:t>
      </w:r>
      <w:r w:rsidRPr="00F97CA3">
        <w:rPr>
          <w:sz w:val="16"/>
        </w:rPr>
        <w:t xml:space="preserve"> that </w:t>
      </w:r>
      <w:r w:rsidRPr="00F97CA3">
        <w:t>could fail to be funded</w:t>
      </w:r>
      <w:r w:rsidRPr="00F97CA3">
        <w:rPr>
          <w:sz w:val="16"/>
        </w:rPr>
        <w:t xml:space="preserve"> range </w:t>
      </w:r>
      <w:r w:rsidRPr="00F97CA3">
        <w:t xml:space="preserve">from Social Security and Medicare to military actions </w:t>
      </w:r>
      <w:r w:rsidRPr="00F97CA3">
        <w:rPr>
          <w:sz w:val="16"/>
        </w:rPr>
        <w:t xml:space="preserve">in Iraq and </w:t>
      </w:r>
      <w:r w:rsidRPr="00F97CA3">
        <w:t>Afghanistan. In 1995-96</w:t>
      </w:r>
      <w:r w:rsidRPr="00F97CA3">
        <w:rPr>
          <w:sz w:val="16"/>
        </w:rPr>
        <w:t xml:space="preserve">, when House Republicans, led by then-House Speaker Newt Gingrich, refused to raise the debt ceiling for a short time, </w:t>
      </w:r>
      <w:r w:rsidRPr="00F97CA3">
        <w:t>it caused "two temporary shutdowns of all ~’nonessential~’ federal government activities, including a cessation of toxic waste cleanups, disease control activities, and a suspension of many law enforcement and drug control operations,"</w:t>
      </w:r>
      <w:r w:rsidRPr="00F97CA3">
        <w:rPr>
          <w:sz w:val="16"/>
        </w:rPr>
        <w:t xml:space="preserve"> ultimately costing the U.S. taxpayer more than %24800 million. </w:t>
      </w:r>
      <w:r w:rsidRPr="00F97CA3">
        <w:t>The Clinton Treasury Department was required to employ some creative accounting</w:t>
      </w:r>
      <w:r w:rsidRPr="00F97CA3">
        <w:rPr>
          <w:sz w:val="16"/>
        </w:rPr>
        <w:t xml:space="preserve"> — "including a temporary use of retirement funds for former government employees" — to stave off even worse outcomes. Analysts at Deutsche Bank have found that </w:t>
      </w:r>
      <w:r w:rsidRPr="00F97CA3">
        <w:t xml:space="preserve">such efforts would not work </w:t>
      </w:r>
      <w:r w:rsidRPr="00F97CA3">
        <w:rPr>
          <w:sz w:val="16"/>
        </w:rPr>
        <w:t>as well</w:t>
      </w:r>
      <w:r w:rsidRPr="00F97CA3">
        <w:t xml:space="preserve"> today</w:t>
      </w:r>
      <w:r w:rsidRPr="00F97CA3">
        <w:rPr>
          <w:sz w:val="16"/>
        </w:rPr>
        <w:t xml:space="preserve">, and </w:t>
      </w:r>
      <w:r w:rsidRPr="00F97CA3">
        <w:t>the government would "not be able to stave off a government shutdown (or possible suspension of bond payments) for long" if the debt ceiling isn~’t raised.</w:t>
      </w:r>
      <w:r w:rsidRPr="00F97CA3">
        <w:rPr>
          <w:sz w:val="16"/>
        </w:rPr>
        <w:t xml:space="preserve"> But </w:t>
      </w:r>
      <w:r w:rsidRPr="00F97CA3">
        <w:t>still, some Republicans</w:t>
      </w:r>
      <w:r w:rsidRPr="00F97CA3">
        <w:rPr>
          <w:sz w:val="16"/>
        </w:rPr>
        <w:t xml:space="preserve">, such as former Minnesota governor Tim Pawlenty (R), </w:t>
      </w:r>
      <w:r w:rsidRPr="00F97CA3">
        <w:t>have said this is the route Congress should choose.</w:t>
      </w:r>
      <w:r w:rsidRPr="00F97CA3">
        <w:rPr>
          <w:sz w:val="16"/>
        </w:rPr>
        <w:t xml:space="preserve"> As Austan Goolsbee, chairman of the Council of Economic Advisers put it, "If we get to the point where we damage the full faith and credit of the United States, </w:t>
      </w:r>
      <w:r w:rsidRPr="00F97CA3">
        <w:t xml:space="preserve">that would be the first default in history caused purely by insanity." </w:t>
      </w:r>
    </w:p>
    <w:p w:rsidR="00F97CA3" w:rsidRPr="00F97CA3" w:rsidRDefault="00F97CA3" w:rsidP="00F97CA3">
      <w:pPr>
        <w:rPr>
          <w:sz w:val="16"/>
        </w:rPr>
      </w:pPr>
    </w:p>
    <w:p w:rsidR="00F97CA3" w:rsidRPr="00F97CA3" w:rsidRDefault="00F97CA3" w:rsidP="00F97CA3"/>
    <w:p w:rsidR="00F97CA3" w:rsidRPr="00F97CA3" w:rsidRDefault="00F97CA3" w:rsidP="00F97CA3">
      <w:r w:rsidRPr="00F97CA3">
        <w:t>====That causes cyberattacks. ====</w:t>
      </w:r>
    </w:p>
    <w:p w:rsidR="00F97CA3" w:rsidRPr="00F97CA3" w:rsidRDefault="00F97CA3" w:rsidP="00F97CA3">
      <w:r w:rsidRPr="00F97CA3">
        <w:t>Sideman, 11</w:t>
      </w:r>
    </w:p>
    <w:p w:rsidR="00F97CA3" w:rsidRPr="00F97CA3" w:rsidRDefault="00F97CA3" w:rsidP="00F97CA3">
      <w:pPr>
        <w:rPr>
          <w:sz w:val="16"/>
        </w:rPr>
      </w:pPr>
      <w:r w:rsidRPr="00F97CA3">
        <w:rPr>
          <w:sz w:val="16"/>
        </w:rPr>
        <w:t>~~[Alysha, Federal Computer Week Contributor, "Agencies must determine computer security teams in face of potential federal shutdown" 2/23,  http://fcw.com/Articles/2011/02/23/Agencies-must-determine-computer-security-teams-in-face-of-shutdown.aspx?Page=1~~]</w:t>
      </w:r>
    </w:p>
    <w:p w:rsidR="00F97CA3" w:rsidRPr="00F97CA3" w:rsidRDefault="00F97CA3" w:rsidP="00F97CA3">
      <w:pPr>
        <w:rPr>
          <w:sz w:val="16"/>
        </w:rPr>
      </w:pPr>
      <w:r w:rsidRPr="00F97CA3">
        <w:t>With</w:t>
      </w:r>
      <w:r w:rsidRPr="00F97CA3">
        <w:rPr>
          <w:sz w:val="16"/>
        </w:rPr>
        <w:t xml:space="preserve"> the WikiLeaks hacks and other </w:t>
      </w:r>
      <w:r w:rsidRPr="00F97CA3">
        <w:t>threats to cybersecurity present</w:t>
      </w:r>
      <w:r w:rsidRPr="00F97CA3">
        <w:rPr>
          <w:sz w:val="16"/>
        </w:rPr>
        <w:t xml:space="preserve">, </w:t>
      </w:r>
      <w:r w:rsidRPr="00F97CA3">
        <w:t xml:space="preserve">guarding against cyberattacks has become a significant part of governing </w:t>
      </w:r>
      <w:r w:rsidRPr="00F97CA3">
        <w:rPr>
          <w:sz w:val="16"/>
        </w:rPr>
        <w:t xml:space="preserve">— </w:t>
      </w:r>
      <w:r w:rsidRPr="00F97CA3">
        <w:t>especially because most government agencies have moved to online systems. As a potential government shutdown comes closer, agencies must face new questions</w:t>
      </w:r>
      <w:r w:rsidRPr="00F97CA3">
        <w:rPr>
          <w:sz w:val="16"/>
        </w:rPr>
        <w:t xml:space="preserve"> about defining "essential" computer personnel. </w:t>
      </w:r>
      <w:r w:rsidRPr="00F97CA3">
        <w:t>Cyber threats weren~’t as significant during the 1995 furlough as they are today</w:t>
      </w:r>
      <w:r w:rsidRPr="00F97CA3">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F97CA3">
        <w:t>Leaders there agreed that existing cybersecurity measures were incomplete</w:t>
      </w:r>
      <w:r w:rsidRPr="00F97CA3">
        <w:rPr>
          <w:sz w:val="16"/>
        </w:rPr>
        <w:t xml:space="preserve"> and decided to fast-track a new plan for cyber incident response. Meanwhile, </w:t>
      </w:r>
      <w:r w:rsidRPr="00F97CA3">
        <w:t>observers are wondering whether the U.S. government has a plan to deal with cyberattacks in the case of a shutdown</w:t>
      </w:r>
      <w:r w:rsidRPr="00F97CA3">
        <w:rPr>
          <w:sz w:val="16"/>
        </w:rPr>
        <w:t xml:space="preserve">. </w:t>
      </w:r>
      <w:r w:rsidRPr="00F97CA3">
        <w:t>The lists of essential computer security personnel drawn up 15 years ago are irrelevant today</w:t>
      </w:r>
      <w:r w:rsidRPr="00F97CA3">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F97CA3">
        <w:t>Agencies should be figuring out which systems will need daily surveillance and strategic defense, as well as evaluating the job descriptions of the people operating in those systems</w:t>
      </w:r>
      <w:r w:rsidRPr="00F97CA3">
        <w:rPr>
          <w:sz w:val="16"/>
        </w:rPr>
        <w:t xml:space="preserve">, former federal </w:t>
      </w:r>
      <w:r w:rsidRPr="00F97CA3">
        <w:rPr>
          <w:sz w:val="16"/>
        </w:rPr>
        <w:lastRenderedPageBreak/>
        <w:t xml:space="preserve">executives told NextGov. Hord </w:t>
      </w:r>
      <w:r w:rsidRPr="00F97CA3">
        <w:t>Tipton</w:t>
      </w:r>
      <w:r w:rsidRPr="00F97CA3">
        <w:rPr>
          <w:sz w:val="16"/>
        </w:rPr>
        <w:t xml:space="preserve">, a former Interior Department CIO, </w:t>
      </w:r>
      <w:r w:rsidRPr="00F97CA3">
        <w:t>agrees. "If they haven~’t done it, there~’s going to be a mad scramble, and there~’s going to be a hole in the system</w:t>
      </w:r>
      <w:r w:rsidRPr="00F97CA3">
        <w:rPr>
          <w:sz w:val="16"/>
        </w:rPr>
        <w:t xml:space="preserve">," he told the site. All government departments are supposed to have contingency plans on deck that spell out essential systems and the employees associated with them, according to federal rules. Meanwhile, </w:t>
      </w:r>
      <w:r w:rsidRPr="00F97CA3">
        <w:t>some experts say determining which IT workers are essential depends more on the length of the shutdown</w:t>
      </w:r>
      <w:r w:rsidRPr="00F97CA3">
        <w:rPr>
          <w:sz w:val="16"/>
        </w:rPr>
        <w:t xml:space="preserve">. Jeffrey </w:t>
      </w:r>
      <w:r w:rsidRPr="00F97CA3">
        <w:t>Wheatman, a security and privacy analyst</w:t>
      </w:r>
      <w:r w:rsidRPr="00F97CA3">
        <w:rPr>
          <w:sz w:val="16"/>
        </w:rPr>
        <w:t xml:space="preserve"> with the Gartner research group, </w:t>
      </w:r>
      <w:r w:rsidRPr="00F97CA3">
        <w:t>tells NextGov that a shutdown lasting a couple of weeks "would require incident response personnel, network administrators and staff who monitor firewall logs for potential intrusions." If a shutdown lasted a month or longer, more employees would need to report</w:t>
      </w:r>
      <w:r w:rsidRPr="00F97CA3">
        <w:rPr>
          <w:sz w:val="16"/>
        </w:rPr>
        <w:t>, he said, adding: "</w:t>
      </w:r>
      <w:r w:rsidRPr="00F97CA3">
        <w:t>New threats could emerge during that time frame, which demands people with strategy-oriented job functions to devise new lines of defense."</w:t>
      </w:r>
      <w:r w:rsidRPr="00F97CA3">
        <w:rPr>
          <w:sz w:val="16"/>
        </w:rPr>
        <w:t xml:space="preserve"> Employees who are deemed "essential" are critical to national security. </w:t>
      </w:r>
      <w:r w:rsidRPr="00F97CA3">
        <w:t>Cyber warfare</w:t>
      </w:r>
      <w:r w:rsidRPr="00F97CA3">
        <w:rPr>
          <w:sz w:val="16"/>
        </w:rPr>
        <w:t xml:space="preserve"> or holes in cybersecurity </w:t>
      </w:r>
      <w:r w:rsidRPr="00F97CA3">
        <w:t>can threaten a nation~’s infrastructure</w:t>
      </w:r>
      <w:r w:rsidRPr="00F97CA3">
        <w:rPr>
          <w:sz w:val="16"/>
        </w:rPr>
        <w:t xml:space="preserve">. In particular, </w:t>
      </w:r>
      <w:r w:rsidRPr="00F97CA3">
        <w:t>the electric grid, the nation~’s military assets, financial sector and telecommunications networks can be vulnerable in the face of an attack,</w:t>
      </w:r>
      <w:r w:rsidRPr="00F97CA3">
        <w:rPr>
          <w:sz w:val="16"/>
        </w:rPr>
        <w:t xml:space="preserve"> reports Federal Computer Week. </w:t>
      </w:r>
    </w:p>
    <w:p w:rsidR="00F97CA3" w:rsidRPr="00F97CA3" w:rsidRDefault="00F97CA3" w:rsidP="00F97CA3"/>
    <w:p w:rsidR="00F97CA3" w:rsidRPr="00F97CA3" w:rsidRDefault="00F97CA3" w:rsidP="00F97CA3">
      <w:r w:rsidRPr="00F97CA3">
        <w:t>====Cyber-attacks cause retaliatory nuclear war====</w:t>
      </w:r>
    </w:p>
    <w:p w:rsidR="00F97CA3" w:rsidRPr="00F97CA3" w:rsidRDefault="00F97CA3" w:rsidP="00F97CA3">
      <w:pPr>
        <w:rPr>
          <w:sz w:val="16"/>
        </w:rPr>
      </w:pPr>
      <w:r w:rsidRPr="00F97CA3">
        <w:t>Tilford, 12</w:t>
      </w:r>
      <w:r w:rsidRPr="00F97CA3">
        <w:rPr>
          <w:sz w:val="16"/>
        </w:rPr>
        <w:t xml:space="preserve"> – Graduate of the </w:t>
      </w:r>
      <w:r w:rsidRPr="00F97CA3">
        <w:rPr>
          <w:sz w:val="16"/>
          <w:szCs w:val="16"/>
        </w:rPr>
        <w:t>U.S. Army Airborne School at Fort Benning, GA (Robert, "Cyber attackers could shut down the electric grid for the entire east coast" 7/27/12, http://www.examiner.com/article/cyber-attackers-could-easily-shut-down-the-electric-grid-for-the-entire-east-coa)</w:t>
      </w:r>
    </w:p>
    <w:p w:rsidR="00F97CA3" w:rsidRPr="00F97CA3" w:rsidRDefault="00F97CA3" w:rsidP="00F97CA3">
      <w:pPr>
        <w:pStyle w:val="cardtext"/>
        <w:ind w:left="0"/>
        <w:rPr>
          <w:rFonts w:ascii="Georgia" w:hAnsi="Georgia"/>
          <w:sz w:val="16"/>
        </w:rPr>
      </w:pPr>
    </w:p>
    <w:p w:rsidR="00F97CA3" w:rsidRPr="00F97CA3" w:rsidRDefault="00F97CA3" w:rsidP="00F97CA3">
      <w:pPr>
        <w:pStyle w:val="cardtext"/>
        <w:ind w:left="0"/>
        <w:rPr>
          <w:rFonts w:ascii="Georgia" w:hAnsi="Georgia"/>
          <w:sz w:val="16"/>
        </w:rPr>
      </w:pPr>
      <w:r w:rsidRPr="00F97CA3">
        <w:rPr>
          <w:rFonts w:ascii="Georgia" w:hAnsi="Georgia"/>
          <w:sz w:val="16"/>
        </w:rPr>
        <w:t xml:space="preserve">To make matters worse </w:t>
      </w:r>
      <w:r w:rsidRPr="00F97CA3">
        <w:t>a cyber attack</w:t>
      </w:r>
      <w:r w:rsidRPr="00F97CA3">
        <w:rPr>
          <w:rFonts w:ascii="Georgia" w:hAnsi="Georgia"/>
          <w:sz w:val="16"/>
        </w:rPr>
        <w:t xml:space="preserve"> that </w:t>
      </w:r>
      <w:r w:rsidRPr="00F97CA3">
        <w:t>can take out a civilian</w:t>
      </w:r>
      <w:r w:rsidRPr="00F97CA3">
        <w:rPr>
          <w:rFonts w:ascii="Georgia" w:hAnsi="Georgia"/>
          <w:sz w:val="16"/>
        </w:rPr>
        <w:t xml:space="preserve"> power </w:t>
      </w:r>
      <w:r w:rsidRPr="00F97CA3">
        <w:t>grid</w:t>
      </w:r>
      <w:r w:rsidRPr="00F97CA3">
        <w:rPr>
          <w:rFonts w:ascii="Georgia" w:hAnsi="Georgia"/>
          <w:sz w:val="16"/>
        </w:rPr>
        <w:t xml:space="preserve">, for example could </w:t>
      </w:r>
      <w:r w:rsidRPr="00F97CA3">
        <w:t>also</w:t>
      </w:r>
      <w:r w:rsidRPr="00F97CA3">
        <w:rPr>
          <w:rFonts w:ascii="Georgia" w:hAnsi="Georgia"/>
          <w:sz w:val="16"/>
        </w:rPr>
        <w:t xml:space="preserve"> cripple </w:t>
      </w:r>
      <w:r w:rsidRPr="00F97CA3">
        <w:t>the</w:t>
      </w:r>
      <w:r w:rsidRPr="00F97CA3">
        <w:rPr>
          <w:rFonts w:ascii="Georgia" w:hAnsi="Georgia"/>
          <w:sz w:val="16"/>
        </w:rPr>
        <w:t xml:space="preserve"> U.S. </w:t>
      </w:r>
      <w:r w:rsidRPr="00F97CA3">
        <w:t>military</w:t>
      </w:r>
      <w:r w:rsidRPr="00F97CA3">
        <w:rPr>
          <w:rFonts w:ascii="Georgia" w:hAnsi="Georgia"/>
          <w:sz w:val="16"/>
        </w:rPr>
        <w:t>.</w:t>
      </w:r>
      <w:r w:rsidRPr="00F97CA3">
        <w:rPr>
          <w:rFonts w:ascii="Georgia" w:hAnsi="Georgia"/>
          <w:sz w:val="12"/>
        </w:rPr>
        <w:t>¶</w:t>
      </w:r>
      <w:r w:rsidRPr="00F97CA3">
        <w:rPr>
          <w:rFonts w:ascii="Georgia" w:hAnsi="Georgia"/>
          <w:sz w:val="16"/>
        </w:rPr>
        <w:t xml:space="preserve">The senator notes that is that </w:t>
      </w:r>
      <w:r w:rsidRPr="00F97CA3">
        <w:t>the same</w:t>
      </w:r>
      <w:r w:rsidRPr="00F97CA3">
        <w:rPr>
          <w:rFonts w:ascii="Georgia" w:hAnsi="Georgia"/>
          <w:sz w:val="16"/>
        </w:rPr>
        <w:t xml:space="preserve"> power </w:t>
      </w:r>
      <w:r w:rsidRPr="00F97CA3">
        <w:t>grids</w:t>
      </w:r>
      <w:r w:rsidRPr="00F97CA3">
        <w:rPr>
          <w:rFonts w:ascii="Georgia" w:hAnsi="Georgia"/>
          <w:sz w:val="16"/>
        </w:rPr>
        <w:t xml:space="preserve"> that </w:t>
      </w:r>
      <w:r w:rsidRPr="00F97CA3">
        <w:t>supply</w:t>
      </w:r>
      <w:r w:rsidRPr="00F97CA3">
        <w:rPr>
          <w:rFonts w:ascii="Georgia" w:hAnsi="Georgia"/>
          <w:sz w:val="16"/>
        </w:rPr>
        <w:t xml:space="preserve"> cities and towns, stores and gas stations, cell towers and heart monitors also power "</w:t>
      </w:r>
      <w:r w:rsidRPr="00F97CA3">
        <w:t>every military base in our country</w:t>
      </w:r>
      <w:r w:rsidRPr="00F97CA3">
        <w:rPr>
          <w:rFonts w:ascii="Georgia" w:hAnsi="Georgia"/>
          <w:sz w:val="16"/>
        </w:rPr>
        <w:t>."</w:t>
      </w:r>
      <w:r w:rsidRPr="00F97CA3">
        <w:rPr>
          <w:rFonts w:ascii="Georgia" w:hAnsi="Georgia"/>
          <w:sz w:val="12"/>
        </w:rPr>
        <w:t>¶</w:t>
      </w:r>
      <w:r w:rsidRPr="00F97CA3">
        <w:rPr>
          <w:rFonts w:ascii="Georgia" w:hAnsi="Georgia"/>
          <w:sz w:val="16"/>
        </w:rPr>
        <w:t xml:space="preserve"> "</w:t>
      </w:r>
      <w:r w:rsidRPr="00F97CA3">
        <w:t>Although bases would</w:t>
      </w:r>
      <w:r w:rsidRPr="00F97CA3">
        <w:rPr>
          <w:rFonts w:ascii="Georgia" w:hAnsi="Georgia"/>
          <w:sz w:val="16"/>
        </w:rPr>
        <w:t xml:space="preserve"> be prepared to </w:t>
      </w:r>
      <w:r w:rsidRPr="00F97CA3">
        <w:t>weather a short</w:t>
      </w:r>
      <w:r w:rsidRPr="00F97CA3">
        <w:rPr>
          <w:rFonts w:ascii="Georgia" w:hAnsi="Georgia"/>
          <w:sz w:val="16"/>
        </w:rPr>
        <w:t xml:space="preserve"> power </w:t>
      </w:r>
      <w:r w:rsidRPr="00F97CA3">
        <w:t>outage</w:t>
      </w:r>
      <w:r w:rsidRPr="00F97CA3">
        <w:rPr>
          <w:rFonts w:ascii="Georgia" w:hAnsi="Georgia"/>
          <w:sz w:val="16"/>
        </w:rPr>
        <w:t xml:space="preserve"> with backup diesel generators, </w:t>
      </w:r>
      <w:r w:rsidRPr="00F97CA3">
        <w:t>within hours</w:t>
      </w:r>
      <w:r w:rsidRPr="00F97CA3">
        <w:rPr>
          <w:rFonts w:ascii="Georgia" w:hAnsi="Georgia"/>
          <w:sz w:val="16"/>
        </w:rPr>
        <w:t xml:space="preserve">, not days, fuel </w:t>
      </w:r>
      <w:r w:rsidRPr="00F97CA3">
        <w:t>supplies</w:t>
      </w:r>
      <w:r w:rsidRPr="00F97CA3">
        <w:rPr>
          <w:rFonts w:ascii="Georgia" w:hAnsi="Georgia"/>
          <w:sz w:val="16"/>
        </w:rPr>
        <w:t xml:space="preserve"> would </w:t>
      </w:r>
      <w:r w:rsidRPr="00F97CA3">
        <w:t>run out</w:t>
      </w:r>
      <w:r w:rsidRPr="00F97CA3">
        <w:rPr>
          <w:rFonts w:ascii="Georgia" w:hAnsi="Georgia"/>
          <w:sz w:val="16"/>
        </w:rPr>
        <w:t>", he said.</w:t>
      </w:r>
      <w:r w:rsidRPr="00F97CA3">
        <w:rPr>
          <w:rFonts w:ascii="Georgia" w:hAnsi="Georgia"/>
          <w:sz w:val="12"/>
        </w:rPr>
        <w:t>¶</w:t>
      </w:r>
      <w:r w:rsidRPr="00F97CA3">
        <w:rPr>
          <w:rFonts w:ascii="Georgia" w:hAnsi="Georgia"/>
          <w:sz w:val="16"/>
        </w:rPr>
        <w:t xml:space="preserve"> Which means military </w:t>
      </w:r>
      <w:r w:rsidRPr="00F97CA3">
        <w:t>c</w:t>
      </w:r>
      <w:r w:rsidRPr="00F97CA3">
        <w:rPr>
          <w:rFonts w:ascii="Georgia" w:hAnsi="Georgia"/>
          <w:sz w:val="16"/>
        </w:rPr>
        <w:t xml:space="preserve">ommand </w:t>
      </w:r>
      <w:r w:rsidRPr="00F97CA3">
        <w:t>and c</w:t>
      </w:r>
      <w:r w:rsidRPr="00F97CA3">
        <w:rPr>
          <w:rFonts w:ascii="Georgia" w:hAnsi="Georgia"/>
          <w:sz w:val="16"/>
        </w:rPr>
        <w:t xml:space="preserve">ontrol centers </w:t>
      </w:r>
      <w:r w:rsidRPr="00F97CA3">
        <w:t>could go dark</w:t>
      </w:r>
      <w:r w:rsidRPr="00F97CA3">
        <w:rPr>
          <w:rFonts w:ascii="Georgia" w:hAnsi="Georgia"/>
          <w:sz w:val="16"/>
        </w:rPr>
        <w:t>.</w:t>
      </w:r>
      <w:r w:rsidRPr="00F97CA3">
        <w:rPr>
          <w:rFonts w:ascii="Georgia" w:hAnsi="Georgia"/>
          <w:sz w:val="12"/>
        </w:rPr>
        <w:t>¶</w:t>
      </w:r>
      <w:r w:rsidRPr="00F97CA3">
        <w:t>Radar systems that detect air threats</w:t>
      </w:r>
      <w:r w:rsidRPr="00F97CA3">
        <w:rPr>
          <w:rFonts w:ascii="Georgia" w:hAnsi="Georgia"/>
          <w:sz w:val="16"/>
        </w:rPr>
        <w:t xml:space="preserve"> to our country </w:t>
      </w:r>
      <w:r w:rsidRPr="00F97CA3">
        <w:t>would shut Down completely</w:t>
      </w:r>
      <w:r w:rsidRPr="00F97CA3">
        <w:rPr>
          <w:rFonts w:ascii="Georgia" w:hAnsi="Georgia"/>
          <w:sz w:val="16"/>
        </w:rPr>
        <w:t>.</w:t>
      </w:r>
      <w:r w:rsidRPr="00F97CA3">
        <w:rPr>
          <w:rFonts w:ascii="Georgia" w:hAnsi="Georgia"/>
          <w:sz w:val="12"/>
        </w:rPr>
        <w:t>¶</w:t>
      </w:r>
      <w:r w:rsidRPr="00F97CA3">
        <w:rPr>
          <w:rFonts w:ascii="Georgia" w:hAnsi="Georgia"/>
          <w:sz w:val="16"/>
        </w:rPr>
        <w:t xml:space="preserve"> "Communication between commanders and their troops would also go silent. And </w:t>
      </w:r>
      <w:r w:rsidRPr="00F97CA3">
        <w:t>many weapons systems would be left without</w:t>
      </w:r>
      <w:r w:rsidRPr="00F97CA3">
        <w:rPr>
          <w:rFonts w:ascii="Georgia" w:hAnsi="Georgia"/>
          <w:sz w:val="16"/>
        </w:rPr>
        <w:t xml:space="preserve"> either fuel or electric </w:t>
      </w:r>
      <w:r w:rsidRPr="00F97CA3">
        <w:t>power</w:t>
      </w:r>
      <w:r w:rsidRPr="00F97CA3">
        <w:rPr>
          <w:rFonts w:ascii="Georgia" w:hAnsi="Georgia"/>
          <w:sz w:val="16"/>
        </w:rPr>
        <w:t>", said Senator Grassley.</w:t>
      </w:r>
      <w:r w:rsidRPr="00F97CA3">
        <w:rPr>
          <w:rFonts w:ascii="Georgia" w:hAnsi="Georgia"/>
          <w:sz w:val="12"/>
        </w:rPr>
        <w:t>¶</w:t>
      </w:r>
      <w:r w:rsidRPr="00F97CA3">
        <w:rPr>
          <w:rFonts w:ascii="Georgia" w:hAnsi="Georgia"/>
          <w:sz w:val="16"/>
        </w:rPr>
        <w:t xml:space="preserve"> "So in a few short hours or days, the mightiest military in the world would be left scrambling to maintain base functions", he said.</w:t>
      </w:r>
      <w:r w:rsidRPr="00F97CA3">
        <w:rPr>
          <w:rFonts w:ascii="Georgia" w:hAnsi="Georgia"/>
          <w:sz w:val="12"/>
        </w:rPr>
        <w:t>¶</w:t>
      </w:r>
      <w:r w:rsidRPr="00F97CA3">
        <w:rPr>
          <w:rFonts w:ascii="Georgia" w:hAnsi="Georgia"/>
          <w:sz w:val="16"/>
        </w:rPr>
        <w:t xml:space="preserve"> We contacted the </w:t>
      </w:r>
      <w:r w:rsidRPr="00F97CA3">
        <w:t>Pentagon and officials confirmed the threat</w:t>
      </w:r>
      <w:r w:rsidRPr="00F97CA3">
        <w:rPr>
          <w:rFonts w:ascii="Georgia" w:hAnsi="Georgia"/>
          <w:sz w:val="16"/>
        </w:rPr>
        <w:t xml:space="preserve"> of a cyber attack is something very real.</w:t>
      </w:r>
      <w:r w:rsidRPr="00F97CA3">
        <w:rPr>
          <w:rFonts w:ascii="Georgia" w:hAnsi="Georgia"/>
          <w:sz w:val="12"/>
        </w:rPr>
        <w:t>¶</w:t>
      </w:r>
      <w:r w:rsidRPr="00F97CA3">
        <w:rPr>
          <w:rFonts w:ascii="Georgia" w:hAnsi="Georgia"/>
          <w:sz w:val="16"/>
        </w:rPr>
        <w:t xml:space="preserve"> Top national security officials—</w:t>
      </w:r>
      <w:r w:rsidRPr="00F97CA3">
        <w:t>including the Chairman of the Joint Chiefs,</w:t>
      </w:r>
      <w:r w:rsidRPr="00F97CA3">
        <w:rPr>
          <w:rFonts w:ascii="Georgia" w:hAnsi="Georgia"/>
          <w:sz w:val="16"/>
        </w:rPr>
        <w:t xml:space="preserve"> the Director of the National Security Agency, the Secretary of Defense, </w:t>
      </w:r>
      <w:r w:rsidRPr="00F97CA3">
        <w:t>and the CIA Director</w:t>
      </w:r>
      <w:r w:rsidRPr="00F97CA3">
        <w:rPr>
          <w:rFonts w:ascii="Georgia" w:hAnsi="Georgia"/>
          <w:sz w:val="16"/>
        </w:rPr>
        <w:t>— have said, "preventing a cyber attack and improving the nation~~~’s electric grids is among the most urgent priorities of our country" (source: Congressional Record).</w:t>
      </w:r>
      <w:r w:rsidRPr="00F97CA3">
        <w:rPr>
          <w:rFonts w:ascii="Georgia" w:hAnsi="Georgia"/>
          <w:sz w:val="12"/>
        </w:rPr>
        <w:t>¶</w:t>
      </w:r>
      <w:r w:rsidRPr="00F97CA3">
        <w:rPr>
          <w:rFonts w:ascii="Georgia" w:hAnsi="Georgia"/>
          <w:sz w:val="16"/>
        </w:rPr>
        <w:t xml:space="preserve"> So </w:t>
      </w:r>
      <w:r w:rsidRPr="00F97CA3">
        <w:t xml:space="preserve">how serious is the Pentagon </w:t>
      </w:r>
      <w:r w:rsidRPr="00F97CA3">
        <w:rPr>
          <w:rFonts w:ascii="Georgia" w:hAnsi="Georgia"/>
          <w:sz w:val="16"/>
        </w:rPr>
        <w:t>taking all this?</w:t>
      </w:r>
      <w:r w:rsidRPr="00F97CA3">
        <w:rPr>
          <w:rFonts w:ascii="Georgia" w:hAnsi="Georgia"/>
          <w:sz w:val="12"/>
        </w:rPr>
        <w:t>¶</w:t>
      </w:r>
      <w:r w:rsidRPr="00F97CA3">
        <w:t>Enough to start</w:t>
      </w:r>
      <w:r w:rsidRPr="00F97CA3">
        <w:rPr>
          <w:rFonts w:ascii="Georgia" w:hAnsi="Georgia"/>
          <w:sz w:val="16"/>
        </w:rPr>
        <w:t xml:space="preserve">, or end </w:t>
      </w:r>
      <w:r w:rsidRPr="00F97CA3">
        <w:t>a war over it</w:t>
      </w:r>
      <w:r w:rsidRPr="00F97CA3">
        <w:rPr>
          <w:rFonts w:ascii="Georgia" w:hAnsi="Georgia"/>
          <w:sz w:val="16"/>
        </w:rPr>
        <w:t xml:space="preserve">, for sure (see video: Pentagon declares war on cyber attacks </w:t>
      </w:r>
      <w:r w:rsidRPr="00F97CA3">
        <w:t>A cyber attack today</w:t>
      </w:r>
      <w:r w:rsidRPr="00F97CA3">
        <w:rPr>
          <w:rFonts w:ascii="Georgia" w:hAnsi="Georgia"/>
          <w:sz w:val="16"/>
        </w:rPr>
        <w:t xml:space="preserve"> against the US </w:t>
      </w:r>
      <w:r w:rsidRPr="00F97CA3">
        <w:t>could</w:t>
      </w:r>
      <w:r w:rsidRPr="00F97CA3">
        <w:rPr>
          <w:rFonts w:ascii="Georgia" w:hAnsi="Georgia"/>
          <w:sz w:val="16"/>
        </w:rPr>
        <w:t xml:space="preserve"> very </w:t>
      </w:r>
      <w:r w:rsidRPr="00F97CA3">
        <w:t>well be seen as an "Act of War"</w:t>
      </w:r>
      <w:r w:rsidRPr="00F97CA3">
        <w:rPr>
          <w:rFonts w:ascii="Georgia" w:hAnsi="Georgia"/>
          <w:sz w:val="16"/>
        </w:rPr>
        <w:t xml:space="preserve"> and could be </w:t>
      </w:r>
      <w:r w:rsidRPr="00F97CA3">
        <w:t>met with</w:t>
      </w:r>
      <w:r w:rsidRPr="00F97CA3">
        <w:rPr>
          <w:rFonts w:ascii="Georgia" w:hAnsi="Georgia"/>
          <w:sz w:val="16"/>
        </w:rPr>
        <w:t xml:space="preserve"> a "</w:t>
      </w:r>
      <w:r w:rsidRPr="00F97CA3">
        <w:t>full scale"</w:t>
      </w:r>
      <w:r w:rsidRPr="00F97CA3">
        <w:rPr>
          <w:rFonts w:ascii="Georgia" w:hAnsi="Georgia"/>
          <w:sz w:val="16"/>
        </w:rPr>
        <w:t xml:space="preserve"> US military response.</w:t>
      </w:r>
      <w:r w:rsidRPr="00F97CA3">
        <w:rPr>
          <w:rFonts w:ascii="Georgia" w:hAnsi="Georgia"/>
          <w:sz w:val="12"/>
        </w:rPr>
        <w:t>¶</w:t>
      </w:r>
      <w:r w:rsidRPr="00F97CA3">
        <w:rPr>
          <w:rFonts w:ascii="Georgia" w:hAnsi="Georgia"/>
          <w:sz w:val="16"/>
        </w:rPr>
        <w:t xml:space="preserve"> That could include the use of "</w:t>
      </w:r>
      <w:r w:rsidRPr="00F97CA3">
        <w:t>nuclear weapons</w:t>
      </w:r>
      <w:r w:rsidRPr="00F97CA3">
        <w:rPr>
          <w:rFonts w:ascii="Georgia" w:hAnsi="Georgia"/>
          <w:sz w:val="16"/>
        </w:rPr>
        <w:t>", if authorized by the President.</w:t>
      </w:r>
    </w:p>
    <w:p w:rsidR="00F97CA3" w:rsidRPr="00F97CA3" w:rsidRDefault="00F97CA3" w:rsidP="00F97CA3"/>
    <w:p w:rsidR="00F97CA3" w:rsidRPr="00F97CA3" w:rsidRDefault="00F97CA3" w:rsidP="00F97CA3"/>
    <w:p w:rsidR="00F97CA3" w:rsidRPr="00F97CA3" w:rsidRDefault="00F97CA3" w:rsidP="00F97CA3">
      <w:r w:rsidRPr="00F97CA3">
        <w:t>=Commission CP=</w:t>
      </w:r>
    </w:p>
    <w:p w:rsidR="00F97CA3" w:rsidRPr="00F97CA3" w:rsidRDefault="00F97CA3" w:rsidP="00F97CA3"/>
    <w:p w:rsidR="00F97CA3" w:rsidRPr="00F97CA3" w:rsidRDefault="00F97CA3" w:rsidP="00F97CA3">
      <w:r w:rsidRPr="00F97CA3">
        <w:t>====The United States federal government should establish a Presidential Bipartisan Commission on Cuba to study current U.S. policy on Cuba.  The Commission should recommend that the United States federal government normalize its economic relations with Cuba.====</w:t>
      </w:r>
    </w:p>
    <w:p w:rsidR="00F97CA3" w:rsidRPr="00F97CA3" w:rsidRDefault="00F97CA3" w:rsidP="00F97CA3"/>
    <w:p w:rsidR="00F97CA3" w:rsidRPr="00F97CA3" w:rsidRDefault="00F97CA3" w:rsidP="00F97CA3">
      <w:r w:rsidRPr="00F97CA3">
        <w:t>====A Bipartisan Commission on Cuba solves the case but avoids politics====</w:t>
      </w:r>
    </w:p>
    <w:p w:rsidR="00F97CA3" w:rsidRPr="00F97CA3" w:rsidRDefault="00F97CA3" w:rsidP="00F97CA3">
      <w:pPr>
        <w:rPr>
          <w:sz w:val="16"/>
        </w:rPr>
      </w:pPr>
      <w:r w:rsidRPr="00F97CA3">
        <w:t xml:space="preserve">Ratliff, 13 </w:t>
      </w:r>
      <w:r w:rsidRPr="00F97CA3">
        <w:rPr>
          <w:sz w:val="16"/>
        </w:rPr>
        <w:t>-</w:t>
      </w:r>
      <w:r w:rsidRPr="00F97CA3">
        <w:t xml:space="preserve"> </w:t>
      </w:r>
      <w:r w:rsidRPr="00F97CA3">
        <w:rPr>
          <w:sz w:val="16"/>
        </w:rPr>
        <w:t>research fellow and former curator of the Americas Collection at the Hoover Institution.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F97CA3" w:rsidRPr="00F97CA3" w:rsidRDefault="00F97CA3" w:rsidP="00F97CA3">
      <w:pPr>
        <w:rPr>
          <w:sz w:val="16"/>
        </w:rPr>
      </w:pPr>
      <w:r w:rsidRPr="00F97CA3">
        <w:rPr>
          <w:sz w:val="16"/>
        </w:rPr>
        <w:lastRenderedPageBreak/>
        <w:t>http://www.hoover.org/publications/defining-ideas/article/139281</w:t>
      </w:r>
    </w:p>
    <w:p w:rsidR="00F97CA3" w:rsidRPr="00F97CA3" w:rsidRDefault="00F97CA3" w:rsidP="00F97CA3">
      <w:pPr>
        <w:rPr>
          <w:sz w:val="16"/>
        </w:rPr>
      </w:pPr>
    </w:p>
    <w:p w:rsidR="00F97CA3" w:rsidRPr="00F97CA3" w:rsidRDefault="00F97CA3" w:rsidP="00F97CA3">
      <w:pPr>
        <w:rPr>
          <w:sz w:val="16"/>
        </w:rPr>
      </w:pPr>
      <w:r w:rsidRPr="00F97CA3">
        <w:rPr>
          <w:sz w:val="16"/>
        </w:rPr>
        <w:t>A New Policy to Cuba</w:t>
      </w:r>
    </w:p>
    <w:p w:rsidR="00F97CA3" w:rsidRPr="00F97CA3" w:rsidRDefault="00F97CA3" w:rsidP="00F97CA3">
      <w:pPr>
        <w:rPr>
          <w:sz w:val="16"/>
        </w:rPr>
      </w:pPr>
      <w:r w:rsidRPr="00F97CA3">
        <w:rPr>
          <w:sz w:val="16"/>
        </w:rPr>
        <w:t xml:space="preserve">Since the early 1990s U.S. "proactive" policies have done more to stoke than reduce domestic tensions in Cuba, though we profess to seek a "peaceful transition." </w:t>
      </w:r>
      <w:r w:rsidRPr="00F97CA3">
        <w:t>Most U.S. legislators have supported pro-embargo Cuban-Americans even though Gallup polls have long shown that most Americans favor</w:t>
      </w:r>
      <w:r w:rsidRPr="00F97CA3">
        <w:rPr>
          <w:sz w:val="16"/>
        </w:rPr>
        <w:t xml:space="preserve"> diplomatic relations with Havana and </w:t>
      </w:r>
      <w:r w:rsidRPr="00F97CA3">
        <w:t>lifting the embargo. On balance, politicians don~’t think Cuba policy is important enough to be worth stirring up the hornets in the</w:t>
      </w:r>
      <w:r w:rsidRPr="00F97CA3">
        <w:rPr>
          <w:sz w:val="16"/>
        </w:rPr>
        <w:t xml:space="preserve"> still fairly </w:t>
      </w:r>
      <w:r w:rsidRPr="00F97CA3">
        <w:t>militant and well-financed pro-embargo lobby</w:t>
      </w:r>
      <w:r w:rsidRPr="00F97CA3">
        <w:rPr>
          <w:sz w:val="16"/>
        </w:rPr>
        <w:t>. Not only have all presidential candidates including Obama supported the embargo, most have resisted even seriously discussing it.</w:t>
      </w:r>
    </w:p>
    <w:p w:rsidR="00F97CA3" w:rsidRPr="00F97CA3" w:rsidRDefault="00F97CA3" w:rsidP="00F97CA3">
      <w:pPr>
        <w:rPr>
          <w:sz w:val="16"/>
        </w:rPr>
      </w:pPr>
      <w:r w:rsidRPr="00F97CA3">
        <w:rPr>
          <w:sz w:val="16"/>
        </w:rPr>
        <w:t>This U.S. commitment to a failed policy has given Washington a "special stake" in the island~’s so-called "independent" sector whose goals appeal to Americans. But tragically, paraphrasing journalist Scotty Reston, Americans will do anything for these dissidents except listen to them. My talks with many in Cuba and abroad suggest that most oppose the embargo and three have co-authored articles with me saying so. If these dissidents come under focused government fire in the years ahead, many Americans will feel compelled to intervene even more directly—perhaps militarily—on their behalf.</w:t>
      </w:r>
    </w:p>
    <w:p w:rsidR="00F97CA3" w:rsidRPr="00F97CA3" w:rsidRDefault="00F97CA3" w:rsidP="00F97CA3">
      <w:pPr>
        <w:rPr>
          <w:sz w:val="16"/>
        </w:rPr>
      </w:pPr>
      <w:r w:rsidRPr="00F97CA3">
        <w:rPr>
          <w:sz w:val="16"/>
        </w:rPr>
        <w:t xml:space="preserve">Two points stand out: Cuba is not the security threat that our current policy treats it as; and our sanctions do not advance the desirable political, economic, and humanitarian improvements that we say we seek on the island. The bottom line is that we must base our policy on national security interests and realities, not unattainable dreams, however noble those dreams may seem. </w:t>
      </w:r>
    </w:p>
    <w:p w:rsidR="00F97CA3" w:rsidRPr="00F97CA3" w:rsidRDefault="00F97CA3" w:rsidP="00F97CA3">
      <w:pPr>
        <w:rPr>
          <w:sz w:val="16"/>
        </w:rPr>
      </w:pPr>
      <w:r w:rsidRPr="00F97CA3">
        <w:rPr>
          <w:sz w:val="16"/>
        </w:rPr>
        <w:t xml:space="preserve">During his second and final term, and after having drawn unprecedented electoral support as a Democrat from Cuban-Americans in Miami, President </w:t>
      </w:r>
      <w:r w:rsidRPr="00F97CA3">
        <w:t>Obama is in a position to make serious reforms, if he has the will to do so. He might begin by resurrecting a</w:t>
      </w:r>
      <w:r w:rsidRPr="00F97CA3">
        <w:rPr>
          <w:sz w:val="16"/>
        </w:rPr>
        <w:t xml:space="preserve"> 1998-99 </w:t>
      </w:r>
      <w:r w:rsidRPr="00F97CA3">
        <w:t>proposal</w:t>
      </w:r>
      <w:r w:rsidRPr="00F97CA3">
        <w:rPr>
          <w:sz w:val="16"/>
        </w:rPr>
        <w:t>—then endorsed by former secretaries of state Kissinger and George Shultz, but killed by President Clinton—</w:t>
      </w:r>
      <w:r w:rsidRPr="00F97CA3">
        <w:t>for convening a Presidential Bipartisan Commission on Cuba to seriously examine the pros and cons of the policy. It would certainly see the need for change and its findings would give Obama cover for action.</w:t>
      </w:r>
    </w:p>
    <w:p w:rsidR="00F97CA3" w:rsidRPr="00F97CA3" w:rsidRDefault="00F97CA3" w:rsidP="00F97CA3"/>
    <w:p w:rsidR="00F97CA3" w:rsidRPr="00F97CA3" w:rsidRDefault="00F97CA3" w:rsidP="00F97CA3"/>
    <w:p w:rsidR="00F97CA3" w:rsidRPr="00F97CA3" w:rsidRDefault="00F97CA3" w:rsidP="00F97CA3">
      <w:r w:rsidRPr="00F97CA3">
        <w:t>=Oil Da=</w:t>
      </w:r>
    </w:p>
    <w:p w:rsidR="00F97CA3" w:rsidRPr="00F97CA3" w:rsidRDefault="00F97CA3" w:rsidP="00F97CA3">
      <w:r w:rsidRPr="00F97CA3">
        <w:t>Embargo limits drilling now – plan unlocks large-scale Cuban production.</w:t>
      </w:r>
    </w:p>
    <w:p w:rsidR="00F97CA3" w:rsidRPr="00F97CA3" w:rsidRDefault="00F97CA3" w:rsidP="00F97CA3">
      <w:r w:rsidRPr="00F97CA3">
        <w:t>**Padgett ~’8**</w:t>
      </w:r>
    </w:p>
    <w:p w:rsidR="00F97CA3" w:rsidRPr="00F97CA3" w:rsidRDefault="00F97CA3" w:rsidP="00F97CA3">
      <w:pPr>
        <w:rPr>
          <w:sz w:val="16"/>
          <w:szCs w:val="16"/>
        </w:rPr>
      </w:pPr>
      <w:r w:rsidRPr="00F97CA3">
        <w:rPr>
          <w:sz w:val="16"/>
          <w:szCs w:val="16"/>
        </w:rPr>
        <w:t>Tim Padgett joined TIME in 1996 as Mexico City bureau chief covering Latin America. In 1999 he moved to Florida to become TIME~’s Miami %26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F97CA3" w:rsidRPr="00F97CA3" w:rsidRDefault="00F97CA3" w:rsidP="00F97CA3">
      <w:pPr>
        <w:rPr>
          <w:sz w:val="16"/>
          <w:szCs w:val="16"/>
        </w:rPr>
      </w:pPr>
      <w:r w:rsidRPr="00F97CA3">
        <w:rPr>
          <w:sz w:val="16"/>
          <w:szCs w:val="16"/>
        </w:rPr>
        <w:t xml:space="preserve">http://www.time.com/time/world/article/0,8599,¶ 1853252,00.html~~%23ixzz13Li5cosN </w:t>
      </w:r>
    </w:p>
    <w:p w:rsidR="00F97CA3" w:rsidRPr="00F97CA3" w:rsidRDefault="00F97CA3" w:rsidP="00F97CA3">
      <w:pPr>
        <w:rPr>
          <w:sz w:val="16"/>
        </w:rPr>
      </w:pPr>
    </w:p>
    <w:p w:rsidR="00F97CA3" w:rsidRPr="00F97CA3" w:rsidRDefault="00F97CA3" w:rsidP="00F97CA3">
      <w:r w:rsidRPr="00F97CA3">
        <w:t>The Spanish energy company</w:t>
      </w:r>
      <w:r w:rsidRPr="00F97CA3">
        <w:rPr>
          <w:sz w:val="16"/>
        </w:rPr>
        <w:t xml:space="preserve"> </w:t>
      </w:r>
      <w:r w:rsidRPr="00F97CA3">
        <w:t>Repsol</w:t>
      </w:r>
      <w:r w:rsidRPr="00F97CA3">
        <w:rPr>
          <w:sz w:val="16"/>
        </w:rPr>
        <w:t xml:space="preserve">-YPF has entered into a production-sharing agreement with Cupet and </w:t>
      </w:r>
      <w:r w:rsidRPr="00F97CA3">
        <w:t>is scheduled to start drilling the first real well</w:t>
      </w:r>
      <w:r w:rsidRPr="00F97CA3">
        <w:rPr>
          <w:sz w:val="16"/>
        </w:rPr>
        <w:t xml:space="preserve"> in the EEZ next year. Other international firms, including Norway~’s StatoilHidro and India~’s Oil %26 Natural Gas Corp., are part of the Repsol-led consortium. Venezuela~’s state-run Petroleos de Venezuela is considered a lesser player because it has little deep-water drilling experience. (China is also interested but so far only involved in onshore drilling in Cuba.) Cuba is now in important negotiations with Brazil~’s Petrobras, which just made its own multibillion-barrel oil find off its coast near Rio de Janeiro and could, analysts say, be the major offshore drilling partner for Cuba if it jumps in.</w:t>
      </w:r>
      <w:r w:rsidRPr="00F97CA3">
        <w:rPr>
          <w:sz w:val="12"/>
        </w:rPr>
        <w:t>¶</w:t>
      </w:r>
      <w:r w:rsidRPr="00F97CA3">
        <w:rPr>
          <w:sz w:val="16"/>
        </w:rPr>
        <w:t xml:space="preserve"> </w:t>
      </w:r>
      <w:r w:rsidRPr="00F97CA3">
        <w:t>Still, the concessions so far represent less than a quarter of the 59 drilling blocks that Cuba hopes to exploit</w:t>
      </w:r>
      <w:r w:rsidRPr="00F97CA3">
        <w:rPr>
          <w:sz w:val="16"/>
        </w:rPr>
        <w:t xml:space="preserve"> in the 43,000-sq.-mi. (112,000 sq km) EEZ. Analysts say </w:t>
      </w:r>
      <w:r w:rsidRPr="00F97CA3">
        <w:t>one reason is the daunting infrastructural difficulties facing any company that drills in Cuba</w:t>
      </w:r>
      <w:r w:rsidRPr="00F97CA3">
        <w:rPr>
          <w:sz w:val="16"/>
        </w:rPr>
        <w:t xml:space="preserve">: </w:t>
      </w:r>
      <w:r w:rsidRPr="00F97CA3">
        <w:t>firms have to bring much more of their own capital, equipment, technology and on-the-ground know-how than usual</w:t>
      </w:r>
      <w:r w:rsidRPr="00F97CA3">
        <w:rPr>
          <w:sz w:val="16"/>
        </w:rPr>
        <w:t>. This year~’s severe hurricane damage in Cuba has made the situation worse. Canada~’s Sherritt, in fact, recently dropped out of its four-block contract. "</w:t>
      </w:r>
      <w:r w:rsidRPr="00F97CA3">
        <w:t>Who else is going to be willing to actually come in and take the risk in Cuba?"</w:t>
      </w:r>
      <w:r w:rsidRPr="00F97CA3">
        <w:rPr>
          <w:sz w:val="16"/>
        </w:rPr>
        <w:t xml:space="preserve"> says Benjamin-Alvarado. "</w:t>
      </w:r>
      <w:r w:rsidRPr="00F97CA3">
        <w:t>In terms of proximity and technology</w:t>
      </w:r>
      <w:r w:rsidRPr="00F97CA3">
        <w:rPr>
          <w:sz w:val="16"/>
        </w:rPr>
        <w:t>,</w:t>
      </w:r>
      <w:r w:rsidRPr="00F97CA3">
        <w:t xml:space="preserve"> the only people really able to do it to the extent the Cubans need are the Americans."</w:t>
      </w:r>
    </w:p>
    <w:p w:rsidR="00F97CA3" w:rsidRPr="00F97CA3" w:rsidRDefault="00F97CA3" w:rsidP="00F97CA3"/>
    <w:p w:rsidR="00F97CA3" w:rsidRPr="00F97CA3" w:rsidRDefault="00F97CA3" w:rsidP="00F97CA3"/>
    <w:p w:rsidR="00F97CA3" w:rsidRPr="00F97CA3" w:rsidRDefault="00F97CA3" w:rsidP="00F97CA3">
      <w:r w:rsidRPr="00F97CA3">
        <w:t>====That trades-off with US- Mid-East oil ties.====</w:t>
      </w:r>
    </w:p>
    <w:p w:rsidR="00F97CA3" w:rsidRPr="00F97CA3" w:rsidRDefault="00F97CA3" w:rsidP="00F97CA3">
      <w:r w:rsidRPr="00F97CA3">
        <w:t>**Alhaiji and Maris ~’4**</w:t>
      </w:r>
    </w:p>
    <w:p w:rsidR="00F97CA3" w:rsidRPr="00F97CA3" w:rsidRDefault="00F97CA3" w:rsidP="00F97CA3">
      <w:pPr>
        <w:rPr>
          <w:sz w:val="16"/>
          <w:szCs w:val="16"/>
        </w:rPr>
      </w:pPr>
      <w:r w:rsidRPr="00F97CA3">
        <w:rPr>
          <w:sz w:val="16"/>
          <w:szCs w:val="16"/>
        </w:rPr>
        <w:t xml:space="preserve">~~[Dr. A. F. Alhajji is an energy economist and George Patton Chair of Business and Economics at the College of Business Administration at Ohio Northern, Terry L. Maris is the founding executive director of the Center for Cuban. Business Studies and </w:t>
      </w:r>
      <w:r w:rsidRPr="00F97CA3">
        <w:rPr>
          <w:sz w:val="16"/>
          <w:szCs w:val="16"/>
        </w:rPr>
        <w:lastRenderedPageBreak/>
        <w:t>professor of management, "The Future of Cuba~’s Energy Sector," Cuba Today, 2004, http://web.gc.cuny.edu/dept/bildn/publications/cubatodaybookcomplete.pdf~~%23page=105~~]</w:t>
      </w:r>
    </w:p>
    <w:p w:rsidR="00F97CA3" w:rsidRPr="00F97CA3" w:rsidRDefault="00F97CA3" w:rsidP="00F97CA3"/>
    <w:p w:rsidR="00F97CA3" w:rsidRPr="00F97CA3" w:rsidRDefault="00F97CA3" w:rsidP="00F97CA3">
      <w:pPr>
        <w:rPr>
          <w:sz w:val="16"/>
        </w:rPr>
      </w:pPr>
      <w:r w:rsidRPr="00F97CA3">
        <w:t>The current economic, political, and social trends in Cuba indicate that¶ energy consumption will increase substantially in the future</w:t>
      </w:r>
      <w:r w:rsidRPr="00F97CA3">
        <w:rPr>
          <w:sz w:val="16"/>
        </w:rPr>
        <w:t>. Transition to a</w:t>
      </w:r>
      <w:r w:rsidRPr="00F97CA3">
        <w:rPr>
          <w:sz w:val="12"/>
        </w:rPr>
        <w:t>¶</w:t>
      </w:r>
      <w:r w:rsidRPr="00F97CA3">
        <w:rPr>
          <w:sz w:val="16"/>
        </w:rPr>
        <w:t xml:space="preserve"> market economy would accelerate this trend. In this article the word "transition"</w:t>
      </w:r>
      <w:r w:rsidRPr="00F97CA3">
        <w:rPr>
          <w:sz w:val="12"/>
        </w:rPr>
        <w:t>¶</w:t>
      </w:r>
      <w:r w:rsidRPr="00F97CA3">
        <w:rPr>
          <w:sz w:val="16"/>
        </w:rPr>
        <w:t xml:space="preserve"> refers to any movement towards a market economy. It does not necessarily</w:t>
      </w:r>
      <w:r w:rsidRPr="00F97CA3">
        <w:rPr>
          <w:sz w:val="12"/>
        </w:rPr>
        <w:t>¶</w:t>
      </w:r>
      <w:r w:rsidRPr="00F97CA3">
        <w:rPr>
          <w:sz w:val="16"/>
        </w:rPr>
        <w:t xml:space="preserve"> mean regime change.</w:t>
      </w:r>
      <w:r w:rsidRPr="00F97CA3">
        <w:rPr>
          <w:sz w:val="12"/>
        </w:rPr>
        <w:t>¶</w:t>
      </w:r>
      <w:r w:rsidRPr="00F97CA3">
        <w:rPr>
          <w:sz w:val="16"/>
        </w:rPr>
        <w:t xml:space="preserve"> </w:t>
      </w:r>
      <w:r w:rsidRPr="00F97CA3">
        <w:t>The proximity of Cuba to the United States and the possibility of massive</w:t>
      </w:r>
      <w:r w:rsidRPr="00F97CA3">
        <w:rPr>
          <w:rStyle w:val="Emphasis"/>
          <w:b w:val="0"/>
          <w:sz w:val="12"/>
          <w:u w:val="none"/>
        </w:rPr>
        <w:t>¶</w:t>
      </w:r>
      <w:r w:rsidRPr="00F97CA3">
        <w:t xml:space="preserve"> oil deposits in Cuban waters will have a tangible impact on political, economic,¶ and social environments, not only in Cuba, but in the whole region</w:t>
      </w:r>
      <w:r w:rsidRPr="00F97CA3">
        <w:rPr>
          <w:sz w:val="16"/>
        </w:rPr>
        <w:t>.</w:t>
      </w:r>
      <w:r w:rsidRPr="00F97CA3">
        <w:rPr>
          <w:sz w:val="12"/>
        </w:rPr>
        <w:t>¶</w:t>
      </w:r>
      <w:r w:rsidRPr="00F97CA3">
        <w:rPr>
          <w:sz w:val="16"/>
        </w:rPr>
        <w:t xml:space="preserve"> </w:t>
      </w:r>
      <w:r w:rsidRPr="00F97CA3">
        <w:t xml:space="preserve">The discovery of commercial deposits of oil would affect </w:t>
      </w:r>
      <w:r w:rsidRPr="00F97CA3">
        <w:rPr>
          <w:sz w:val="16"/>
        </w:rPr>
        <w:t>Cuba~’s economy on</w:t>
      </w:r>
      <w:r w:rsidRPr="00F97CA3">
        <w:rPr>
          <w:sz w:val="12"/>
        </w:rPr>
        <w:t>¶</w:t>
      </w:r>
      <w:r w:rsidRPr="00F97CA3">
        <w:rPr>
          <w:sz w:val="16"/>
        </w:rPr>
        <w:t xml:space="preserve"> one hand and</w:t>
      </w:r>
      <w:r w:rsidRPr="00F97CA3">
        <w:t xml:space="preserve"> US energy policy </w:t>
      </w:r>
      <w:r w:rsidRPr="00F97CA3">
        <w:rPr>
          <w:sz w:val="16"/>
        </w:rPr>
        <w:t>and energy security</w:t>
      </w:r>
      <w:r w:rsidRPr="00F97CA3">
        <w:t xml:space="preserve"> on the other</w:t>
      </w:r>
      <w:r w:rsidRPr="00F97CA3">
        <w:rPr>
          <w:sz w:val="16"/>
        </w:rPr>
        <w:t>. If US-Cuba</w:t>
      </w:r>
      <w:r w:rsidRPr="00F97CA3">
        <w:rPr>
          <w:sz w:val="12"/>
        </w:rPr>
        <w:t>¶</w:t>
      </w:r>
      <w:r w:rsidRPr="00F97CA3">
        <w:rPr>
          <w:sz w:val="16"/>
        </w:rPr>
        <w:t xml:space="preserve"> relations improve in the future, </w:t>
      </w:r>
      <w:r w:rsidRPr="00F97CA3">
        <w:t>discovery of large oil deposits could affect the¶ energy trade patterns between the two countries and affect oil trade between¶ the US and other oil producing countries, especially in the Mid</w:t>
      </w:r>
      <w:r w:rsidRPr="00F97CA3">
        <w:rPr>
          <w:sz w:val="16"/>
        </w:rPr>
        <w:t>dle</w:t>
      </w:r>
      <w:r w:rsidRPr="00F97CA3">
        <w:t xml:space="preserve"> East</w:t>
      </w:r>
      <w:r w:rsidRPr="00F97CA3">
        <w:rPr>
          <w:sz w:val="16"/>
        </w:rPr>
        <w:t>.</w:t>
      </w:r>
    </w:p>
    <w:p w:rsidR="00F97CA3" w:rsidRPr="00F97CA3" w:rsidRDefault="00F97CA3" w:rsidP="00F97CA3"/>
    <w:p w:rsidR="00F97CA3" w:rsidRPr="00F97CA3" w:rsidRDefault="00F97CA3" w:rsidP="00F97CA3"/>
    <w:p w:rsidR="00F97CA3" w:rsidRPr="00F97CA3" w:rsidRDefault="00F97CA3" w:rsidP="00F97CA3">
      <w:r w:rsidRPr="00F97CA3">
        <w:t>====That causes Saudi Prolif.====</w:t>
      </w:r>
    </w:p>
    <w:p w:rsidR="00F97CA3" w:rsidRPr="00F97CA3" w:rsidRDefault="00F97CA3" w:rsidP="00F97CA3">
      <w:r w:rsidRPr="00F97CA3">
        <w:t>**Guzansky ~’13**</w:t>
      </w:r>
    </w:p>
    <w:p w:rsidR="00F97CA3" w:rsidRPr="00F97CA3" w:rsidRDefault="00F97CA3" w:rsidP="00F97CA3">
      <w:pPr>
        <w:rPr>
          <w:sz w:val="16"/>
          <w:szCs w:val="16"/>
        </w:rPr>
      </w:pPr>
      <w:r w:rsidRPr="00F97CA3">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F97CA3">
        <w:t>Middle East Quarterly</w:t>
      </w:r>
      <w:r w:rsidRPr="00F97CA3">
        <w:rPr>
          <w:sz w:val="12"/>
          <w:szCs w:val="16"/>
        </w:rPr>
        <w:t xml:space="preserve">¶ </w:t>
      </w:r>
      <w:r w:rsidRPr="00F97CA3">
        <w:rPr>
          <w:sz w:val="16"/>
          <w:szCs w:val="16"/>
        </w:rPr>
        <w:t>Spring 2013, pp. 59-64 – available at: http://www.meforum.org/3512/saudi-arabia-pakistan-nuclear-weapon</w:t>
      </w:r>
    </w:p>
    <w:p w:rsidR="00F97CA3" w:rsidRPr="00F97CA3" w:rsidRDefault="00F97CA3" w:rsidP="00F97CA3">
      <w:pPr>
        <w:rPr>
          <w:sz w:val="16"/>
        </w:rPr>
      </w:pPr>
    </w:p>
    <w:p w:rsidR="00F97CA3" w:rsidRPr="00F97CA3" w:rsidRDefault="00F97CA3" w:rsidP="00F97CA3">
      <w:r w:rsidRPr="00F97CA3">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F97CA3">
        <w:t>With the</w:t>
      </w:r>
      <w:r w:rsidRPr="00F97CA3">
        <w:rPr>
          <w:sz w:val="16"/>
        </w:rPr>
        <w:t xml:space="preserve"> U.S. "pivot to Asia"—taking the form of a series of military, economic, commercial, and diplomatic initiatives aimed at contending with the rising power of China—and a changing </w:t>
      </w:r>
      <w:r w:rsidRPr="00F97CA3">
        <w:t>global energy map due to expansion of oil</w:t>
      </w:r>
      <w:r w:rsidRPr="00F97CA3">
        <w:rPr>
          <w:sz w:val="16"/>
        </w:rPr>
        <w:t xml:space="preserve"> and natural gas </w:t>
      </w:r>
      <w:r w:rsidRPr="00F97CA3">
        <w:t>production in the U</w:t>
      </w:r>
      <w:r w:rsidRPr="00F97CA3">
        <w:rPr>
          <w:sz w:val="16"/>
        </w:rPr>
        <w:t>nited</w:t>
      </w:r>
      <w:r w:rsidRPr="00F97CA3">
        <w:t xml:space="preserve"> S</w:t>
      </w:r>
      <w:r w:rsidRPr="00F97CA3">
        <w:rPr>
          <w:sz w:val="16"/>
        </w:rPr>
        <w:t xml:space="preserve">tates, </w:t>
      </w:r>
      <w:r w:rsidRPr="00F97CA3">
        <w:t>Riyadh</w:t>
      </w:r>
      <w:r w:rsidRPr="00F97CA3">
        <w:rPr>
          <w:sz w:val="16"/>
        </w:rPr>
        <w:t xml:space="preserve"> </w:t>
      </w:r>
      <w:r w:rsidRPr="00F97CA3">
        <w:t>and others are beginning to prepare for a post-U.S. Mid</w:t>
      </w:r>
      <w:r w:rsidRPr="00F97CA3">
        <w:rPr>
          <w:sz w:val="16"/>
        </w:rPr>
        <w:t xml:space="preserve">dle </w:t>
      </w:r>
      <w:r w:rsidRPr="00F97CA3">
        <w:t>East.</w:t>
      </w:r>
      <w:r w:rsidRPr="00F97CA3">
        <w:rPr>
          <w:sz w:val="12"/>
        </w:rPr>
        <w:t>¶</w:t>
      </w:r>
      <w:r w:rsidRPr="00F97CA3">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F97CA3">
        <w:t>The U</w:t>
      </w:r>
      <w:r w:rsidRPr="00F97CA3">
        <w:rPr>
          <w:sz w:val="16"/>
        </w:rPr>
        <w:t>nited</w:t>
      </w:r>
      <w:r w:rsidRPr="00F97CA3">
        <w:t xml:space="preserve"> S</w:t>
      </w:r>
      <w:r w:rsidRPr="00F97CA3">
        <w:rPr>
          <w:sz w:val="16"/>
        </w:rPr>
        <w:t>tates</w:t>
      </w:r>
      <w:r w:rsidRPr="00F97CA3">
        <w:t xml:space="preserve"> is still Saudi Arabia~’s most effective security support, but if Washington distances itself</w:t>
      </w:r>
      <w:r w:rsidRPr="00F97CA3">
        <w:rPr>
          <w:sz w:val="16"/>
        </w:rPr>
        <w:t xml:space="preserve"> from regional matters, </w:t>
      </w:r>
      <w:r w:rsidRPr="00F97CA3">
        <w:t>the gradual entrance of new players</w:t>
      </w:r>
      <w:r w:rsidRPr="00F97CA3">
        <w:rPr>
          <w:sz w:val="16"/>
        </w:rPr>
        <w:t xml:space="preserve"> into the Gulf </w:t>
      </w:r>
      <w:r w:rsidRPr="00F97CA3">
        <w:t>is inevitable.</w:t>
      </w:r>
      <w:r w:rsidRPr="00F97CA3">
        <w:rPr>
          <w:sz w:val="12"/>
        </w:rPr>
        <w:t>¶</w:t>
      </w:r>
      <w:r w:rsidRPr="00F97CA3">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F97CA3">
        <w:t>Riyadh~’s inclusion under a U.S. defense umbrella is not a given and depends both on the quality of relations between the two countries</w:t>
      </w:r>
      <w:r w:rsidRPr="00F97CA3">
        <w:rPr>
          <w:sz w:val="16"/>
        </w:rPr>
        <w:t xml:space="preserve"> and other Saudi considerations. </w:t>
      </w:r>
      <w:r w:rsidRPr="00F97CA3">
        <w:t>Riyadh remains skeptical</w:t>
      </w:r>
      <w:r w:rsidRPr="00F97CA3">
        <w:rPr>
          <w:sz w:val="16"/>
        </w:rPr>
        <w:t xml:space="preserve"> over Washington~’s willingness to come to its aid </w:t>
      </w:r>
      <w:r w:rsidRPr="00F97CA3">
        <w:t>and may thus seek to purchase a nuclear deterrent</w:t>
      </w:r>
      <w:r w:rsidRPr="00F97CA3">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F97CA3">
        <w:rPr>
          <w:sz w:val="12"/>
        </w:rPr>
        <w:t>¶</w:t>
      </w:r>
      <w:r w:rsidRPr="00F97CA3">
        <w:rPr>
          <w:sz w:val="16"/>
        </w:rPr>
        <w:t xml:space="preserve"> </w:t>
      </w:r>
      <w:r w:rsidRPr="00F97CA3">
        <w:t>After Iran, Saudi Arabia is the number one candidate for further nuclear proliferation in the Mid</w:t>
      </w:r>
      <w:r w:rsidRPr="00F97CA3">
        <w:rPr>
          <w:sz w:val="16"/>
        </w:rPr>
        <w:t xml:space="preserve">dle </w:t>
      </w:r>
      <w:r w:rsidRPr="00F97CA3">
        <w:t>East.</w:t>
      </w:r>
      <w:r w:rsidRPr="00F97CA3">
        <w:rPr>
          <w:sz w:val="16"/>
        </w:rPr>
        <w:t xml:space="preserve"> Open source evidence remains circumstantial, but perhaps more than any other regional player, </w:t>
      </w:r>
      <w:r w:rsidRPr="00F97CA3">
        <w:t>Riyadh has the requisite</w:t>
      </w:r>
      <w:r w:rsidRPr="00F97CA3">
        <w:rPr>
          <w:sz w:val="16"/>
        </w:rPr>
        <w:t xml:space="preserve"> ideological and </w:t>
      </w:r>
      <w:r w:rsidRPr="00F97CA3">
        <w:t>strategic motives as well as the financial wherewithal to act on the option.¶</w:t>
      </w:r>
      <w:r w:rsidRPr="00F97CA3">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F97CA3">
        <w:t>doubts about the reliability of Washington is liable to encourage Riyadh to</w:t>
      </w:r>
      <w:r w:rsidRPr="00F97CA3">
        <w:rPr>
          <w:sz w:val="16"/>
        </w:rPr>
        <w:t xml:space="preserve"> shorten timetables for </w:t>
      </w:r>
      <w:r w:rsidRPr="00F97CA3">
        <w:t>develop</w:t>
      </w:r>
      <w:r w:rsidRPr="00F97CA3">
        <w:rPr>
          <w:sz w:val="16"/>
        </w:rPr>
        <w:t xml:space="preserve">ing an </w:t>
      </w:r>
      <w:r w:rsidRPr="00F97CA3">
        <w:t>independent nuclear infrastructure, as well as to</w:t>
      </w:r>
      <w:r w:rsidRPr="00F97CA3">
        <w:rPr>
          <w:sz w:val="16"/>
        </w:rPr>
        <w:t xml:space="preserve"> opt to </w:t>
      </w:r>
      <w:r w:rsidRPr="00F97CA3">
        <w:t xml:space="preserve">purchase a </w:t>
      </w:r>
      <w:r w:rsidRPr="00F97CA3">
        <w:rPr>
          <w:sz w:val="16"/>
        </w:rPr>
        <w:t xml:space="preserve">turnkey </w:t>
      </w:r>
      <w:r w:rsidRPr="00F97CA3">
        <w:t>nuclear</w:t>
      </w:r>
      <w:r w:rsidRPr="00F97CA3">
        <w:rPr>
          <w:sz w:val="16"/>
        </w:rPr>
        <w:t xml:space="preserve"> system, an </w:t>
      </w:r>
      <w:r w:rsidRPr="00F97CA3">
        <w:t>off-the-shelf product</w:t>
      </w:r>
      <w:r w:rsidRPr="00F97CA3">
        <w:rPr>
          <w:sz w:val="16"/>
        </w:rPr>
        <w:t xml:space="preserve">, or to enter into a security compact of one sort with another power. Sunni-majority </w:t>
      </w:r>
      <w:r w:rsidRPr="00F97CA3">
        <w:t xml:space="preserve">Pakistan has emerged as the </w:t>
      </w:r>
      <w:r w:rsidRPr="00F97CA3">
        <w:rPr>
          <w:sz w:val="16"/>
        </w:rPr>
        <w:t xml:space="preserve">natural </w:t>
      </w:r>
      <w:r w:rsidRPr="00F97CA3">
        <w:t>candidate for such an arrangement.¶</w:t>
      </w:r>
      <w:r w:rsidRPr="00F97CA3">
        <w:rPr>
          <w:sz w:val="16"/>
        </w:rPr>
        <w:t xml:space="preserve"> Heavy U.S. </w:t>
      </w:r>
      <w:r w:rsidRPr="00F97CA3">
        <w:rPr>
          <w:sz w:val="16"/>
        </w:rPr>
        <w:lastRenderedPageBreak/>
        <w:t xml:space="preserve">pressure is likely to be brought to bear on the Saudis not to acquire nuclear capabilities. Indeed, it seems that, </w:t>
      </w:r>
      <w:r w:rsidRPr="00F97CA3">
        <w:t>at present</w:t>
      </w:r>
      <w:r w:rsidRPr="00F97CA3">
        <w:rPr>
          <w:sz w:val="16"/>
        </w:rPr>
        <w:t xml:space="preserve">, </w:t>
      </w:r>
      <w:r w:rsidRPr="00F97CA3">
        <w:t>the price Riyadh is likely to pay should it acquire</w:t>
      </w:r>
      <w:r w:rsidRPr="00F97CA3">
        <w:rPr>
          <w:sz w:val="16"/>
        </w:rPr>
        <w:t xml:space="preserve"> military </w:t>
      </w:r>
      <w:r w:rsidRPr="00F97CA3">
        <w:t>nuclear capabilities might outweigh the advantages of such a move</w:t>
      </w:r>
      <w:r w:rsidRPr="00F97CA3">
        <w:rPr>
          <w:sz w:val="16"/>
        </w:rPr>
        <w:t xml:space="preserve">. </w:t>
      </w:r>
      <w:r w:rsidRPr="00F97CA3">
        <w:t>But strategic interest</w:t>
      </w:r>
      <w:r w:rsidRPr="00F97CA3">
        <w:rPr>
          <w:sz w:val="16"/>
        </w:rPr>
        <w:t xml:space="preserve">, motivated by considerations of survival, </w:t>
      </w:r>
      <w:r w:rsidRPr="00F97CA3">
        <w:t>could have the upper hand</w:t>
      </w:r>
      <w:r w:rsidRPr="00F97CA3">
        <w:rPr>
          <w:sz w:val="16"/>
        </w:rPr>
        <w:t xml:space="preserve">. </w:t>
      </w:r>
      <w:r w:rsidRPr="00F97CA3">
        <w:t>Should it seem that the kingdom~’s</w:t>
      </w:r>
      <w:r w:rsidRPr="00F97CA3">
        <w:rPr>
          <w:sz w:val="16"/>
        </w:rPr>
        <w:t xml:space="preserve"> vital </w:t>
      </w:r>
      <w:r w:rsidRPr="00F97CA3">
        <w:t>security interests are threatened</w:t>
      </w:r>
      <w:r w:rsidRPr="00F97CA3">
        <w:rPr>
          <w:sz w:val="16"/>
        </w:rPr>
        <w:t xml:space="preserve">, </w:t>
      </w:r>
      <w:r w:rsidRPr="00F97CA3">
        <w:t>it may prefer to</w:t>
      </w:r>
      <w:r w:rsidRPr="00F97CA3">
        <w:rPr>
          <w:sz w:val="16"/>
        </w:rPr>
        <w:t xml:space="preserve"> take a series of steps, including </w:t>
      </w:r>
      <w:r w:rsidRPr="00F97CA3">
        <w:t>obtain</w:t>
      </w:r>
      <w:r w:rsidRPr="00F97CA3">
        <w:rPr>
          <w:sz w:val="16"/>
        </w:rPr>
        <w:t xml:space="preserve">ing </w:t>
      </w:r>
      <w:r w:rsidRPr="00F97CA3">
        <w:t>a nonconventional arsenal</w:t>
      </w:r>
      <w:r w:rsidRPr="00F97CA3">
        <w:rPr>
          <w:sz w:val="16"/>
        </w:rPr>
        <w:t xml:space="preserve">, </w:t>
      </w:r>
      <w:r w:rsidRPr="00F97CA3">
        <w:t>to reduce risks and ensure the continuity of the House of Saud.</w:t>
      </w:r>
    </w:p>
    <w:p w:rsidR="00F97CA3" w:rsidRPr="00F97CA3" w:rsidRDefault="00F97CA3" w:rsidP="00F97CA3"/>
    <w:p w:rsidR="00F97CA3" w:rsidRPr="00F97CA3" w:rsidRDefault="00F97CA3" w:rsidP="00F97CA3"/>
    <w:p w:rsidR="00F97CA3" w:rsidRPr="00F97CA3" w:rsidRDefault="00F97CA3" w:rsidP="00F97CA3"/>
    <w:p w:rsidR="00F97CA3" w:rsidRPr="00F97CA3" w:rsidRDefault="00F97CA3" w:rsidP="00F97CA3">
      <w:r w:rsidRPr="00F97CA3">
        <w:t>====Saudi prolif causes nuclear war. ====</w:t>
      </w:r>
    </w:p>
    <w:p w:rsidR="00F97CA3" w:rsidRPr="00F97CA3" w:rsidRDefault="00F97CA3" w:rsidP="00F97CA3">
      <w:r w:rsidRPr="00F97CA3">
        <w:t>**Edelman ~’11**</w:t>
      </w:r>
    </w:p>
    <w:p w:rsidR="00F97CA3" w:rsidRPr="00F97CA3" w:rsidRDefault="00F97CA3" w:rsidP="00F97CA3">
      <w:pPr>
        <w:rPr>
          <w:rFonts w:cs="Arial"/>
          <w:sz w:val="16"/>
          <w:szCs w:val="16"/>
        </w:rPr>
      </w:pPr>
      <w:r w:rsidRPr="00F97CA3">
        <w:rPr>
          <w:rFonts w:cs="Arial"/>
          <w:sz w:val="16"/>
          <w:szCs w:val="16"/>
        </w:rPr>
        <w:t>(Eric –Distinguished Fellow at the Center for Strategic and Budgetary Assessments %26 Former U.S. Undersecretary of Defense for Policy, Foreign Affairs, Jan/Feb, http://www.foreignaffairs.com/articles/67162/eric-s-edelman-andrew-f-krepinevich-jr-and-evan-braden-montgomer/the-dangers-of-a-nuclear-iran)</w:t>
      </w:r>
    </w:p>
    <w:p w:rsidR="00F97CA3" w:rsidRPr="00F97CA3" w:rsidRDefault="00F97CA3" w:rsidP="00F97CA3">
      <w:r w:rsidRPr="00F97CA3">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F97CA3">
        <w:t>The Saudi government is already pursuing a nuclear power capability, which could be the first step along a slow road to nuclear weapons development.</w:t>
      </w:r>
      <w:r w:rsidRPr="00F97CA3">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F97CA3">
        <w:t>There are still rumors that Riyadh and Islamabad have had discussions involving nuclear weapons</w:t>
      </w:r>
      <w:r w:rsidRPr="00F97CA3">
        <w:rPr>
          <w:rFonts w:cs="Arial"/>
          <w:sz w:val="12"/>
          <w:szCs w:val="12"/>
        </w:rPr>
        <w:t xml:space="preserve">, nuclear technology, or security guarantees. This "Islamabad option" could develop in one of several different ways. </w:t>
      </w:r>
      <w:r w:rsidRPr="00F97CA3">
        <w:t>Pakistan could sell operational nuclear weapons and delivery systems to Saudi Arabia, or it could provide the Saudis with the infrastructure</w:t>
      </w:r>
      <w:r w:rsidRPr="00F97CA3">
        <w:rPr>
          <w:rFonts w:cs="Arial"/>
          <w:sz w:val="12"/>
          <w:szCs w:val="12"/>
        </w:rPr>
        <w:t xml:space="preserve">, material, and technical support they need </w:t>
      </w:r>
      <w:r w:rsidRPr="00F97CA3">
        <w:t>to produce nuclear weapons themselves within a matter of</w:t>
      </w:r>
      <w:r w:rsidRPr="00F97CA3">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F97CA3">
        <w:t>The Islamabad option raises a host of difficult issues, perhaps the most worrisome being how India would respond. Would it target Pakistan~’s weapons in Saudi Arabia with its own conventional or nuclear weapons?</w:t>
      </w:r>
      <w:r w:rsidRPr="00F97CA3">
        <w:rPr>
          <w:rFonts w:cs="Arial"/>
          <w:sz w:val="12"/>
          <w:szCs w:val="12"/>
        </w:rPr>
        <w:t xml:space="preserve"> How would this expanded nuclear competition influence stability during a crisis in either the Middle East or South Asia? Regardless of India~’s reaction,</w:t>
      </w:r>
      <w:r w:rsidRPr="00F97CA3">
        <w:rPr>
          <w:rFonts w:cs="Arial"/>
          <w:sz w:val="16"/>
        </w:rPr>
        <w:t xml:space="preserve"> </w:t>
      </w:r>
      <w:r w:rsidRPr="00F97CA3">
        <w:t>any decision by the Saudi government to seek out nuclear weapons, by whatever means, would be highly destabilizing.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F97CA3">
        <w:rPr>
          <w:rFonts w:cs="Arial"/>
          <w:sz w:val="16"/>
        </w:rPr>
        <w:t xml:space="preserve"> It is unclear how such an n-player competition would unfold because most analyses of nuclear deterrence are based on the U.S.- Soviet rivalry during the Cold War. It seems likely, however, that </w:t>
      </w:r>
      <w:r w:rsidRPr="00F97CA3">
        <w:t>the interaction among three or more nuclear-armed powers would be more prone to miscalculation and escalation</w:t>
      </w:r>
      <w:r w:rsidRPr="00F97CA3">
        <w:rPr>
          <w:rFonts w:cs="Arial"/>
          <w:sz w:val="16"/>
        </w:rPr>
        <w:t xml:space="preserve"> than a bipolar competition. During the Cold War, the United States and the Soviet Union only needed to concern themselves with an attack from the other. </w:t>
      </w:r>
      <w:r w:rsidRPr="00F97CA3">
        <w:t xml:space="preserve">Multi- 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rsidRPr="00F97CA3">
        <w:rPr>
          <w:rFonts w:cs="Arial"/>
          <w:sz w:val="16"/>
        </w:rPr>
        <w:t xml:space="preserve">For nuclear-armed states, the bedrock of deterrence is the knowledge that each side has a secure second-strike capability, so that no state can launch an attack with the </w:t>
      </w:r>
      <w:r w:rsidRPr="00F97CA3">
        <w:rPr>
          <w:rFonts w:cs="Arial"/>
          <w:sz w:val="16"/>
        </w:rPr>
        <w:lastRenderedPageBreak/>
        <w:t xml:space="preserve">expectation that it can wipe out its opponents~’ forces and avoid a devastating retaliation. However, </w:t>
      </w:r>
      <w:r w:rsidRPr="00F97CA3">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new nuclear powers might be compelled to "launch on warning" of an attack </w:t>
      </w:r>
      <w:r w:rsidRPr="00F97CA3">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F97CA3">
        <w:t>, a nuclear attack might be unattributable or attributed incorrectly</w:t>
      </w:r>
      <w:r w:rsidRPr="00F97CA3">
        <w:rPr>
          <w:rFonts w:cs="Arial"/>
          <w:sz w:val="16"/>
        </w:rPr>
        <w:t xml:space="preserve">. That is, assuming that the leadership of a targeted state survived a first strike, it might not be able to accurately determine which nation was responsible. And </w:t>
      </w:r>
      <w:r w:rsidRPr="00F97CA3">
        <w:t xml:space="preserve">this uncertainty, when combined with the pressure to respond quickly, would create a significant risk that it would retaliate against the wrong party, potentially triggering a regional nuclear war. </w:t>
      </w:r>
      <w:r w:rsidRPr="00F97CA3">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F97CA3">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F97CA3">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F97CA3">
        <w:t>The ability of existing nuclear powers and other technically advanced military states to shape the emerging nuclear competition in the Middle East could lead to a new Great Game, with unpredictable consequences.</w:t>
      </w:r>
    </w:p>
    <w:p w:rsidR="00F97CA3" w:rsidRPr="00F97CA3" w:rsidRDefault="00F97CA3" w:rsidP="00F97CA3"/>
    <w:p w:rsidR="00F97CA3" w:rsidRPr="00F97CA3" w:rsidRDefault="00F97CA3" w:rsidP="00F97CA3"/>
    <w:p w:rsidR="00F97CA3" w:rsidRPr="00F97CA3" w:rsidRDefault="00F97CA3" w:rsidP="00F97CA3">
      <w:r w:rsidRPr="00F97CA3">
        <w:t>=Multilat Bad=</w:t>
      </w:r>
    </w:p>
    <w:p w:rsidR="00F97CA3" w:rsidRPr="00F97CA3" w:rsidRDefault="00F97CA3" w:rsidP="00F97CA3"/>
    <w:p w:rsidR="00F97CA3" w:rsidRPr="00F97CA3" w:rsidRDefault="00F97CA3" w:rsidP="00F97CA3">
      <w:r w:rsidRPr="00F97CA3">
        <w:t>====The world is moving to pluralism, not multipolarity – the US can still maintain unipolar leadership because most challengers are regional====</w:t>
      </w:r>
    </w:p>
    <w:p w:rsidR="00F97CA3" w:rsidRPr="00F97CA3" w:rsidRDefault="00F97CA3" w:rsidP="00F97CA3">
      <w:r w:rsidRPr="00F97CA3">
        <w:t>Etzioni, 13 - served as a senior advisor to the Carter White House; taught at Columbia University, Harvard University and The University of California at Berkeley; and is currently a university professor and professor of international relations at The George Washington University (Amitai, "The Devolution of American Power" 37 Fletcher F. World Aff. 13, lexis)</w:t>
      </w:r>
    </w:p>
    <w:p w:rsidR="00F97CA3" w:rsidRPr="00F97CA3" w:rsidRDefault="00F97CA3" w:rsidP="00F97CA3"/>
    <w:p w:rsidR="00F97CA3" w:rsidRPr="00F97CA3" w:rsidRDefault="00F97CA3" w:rsidP="00F97CA3">
      <w:pPr>
        <w:rPr>
          <w:sz w:val="16"/>
        </w:rPr>
      </w:pPr>
      <w:r w:rsidRPr="00F97CA3">
        <w:rPr>
          <w:sz w:val="16"/>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F97CA3">
        <w:t>Instead of what is conventionally addressed as a global unipolar to multipolar shift, in fact rising powers are mainly regional powers, not global ones</w:t>
      </w:r>
      <w:r w:rsidRPr="00F97CA3">
        <w:rPr>
          <w:sz w:val="16"/>
        </w:rPr>
        <w:t xml:space="preserve">, although they may have global reach. This pattern should be expected to continue in the near future and should be accounted for in order to make sound policy. It follows that the </w:t>
      </w:r>
      <w:r w:rsidRPr="00F97CA3">
        <w:t>movement away from a unipolar world should not be equated with one in which more global powers contend with each other</w:t>
      </w:r>
      <w:r w:rsidRPr="00F97CA3">
        <w:rPr>
          <w:sz w:val="16"/>
        </w:rPr>
        <w:t xml:space="preserve">; nor should it be equated with a world in which new powers take over from an old, declining power. Moreover, it should not be assumed that the world will be less ordered. Instead, to a significant extent, </w:t>
      </w:r>
      <w:r w:rsidRPr="00F97CA3">
        <w:t>the change seems to be toward more regional autonomy, or increased devolution</w:t>
      </w:r>
      <w:r w:rsidRPr="00F97CA3">
        <w:rPr>
          <w:sz w:val="16"/>
        </w:rPr>
        <w:t xml:space="preserve">,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 In the process of devolution, </w:t>
      </w:r>
      <w:r w:rsidRPr="00F97CA3">
        <w:t xml:space="preserve">the increase in regional self-government and pluralism are much less </w:t>
      </w:r>
      <w:r w:rsidRPr="00F97CA3">
        <w:lastRenderedPageBreak/>
        <w:t>challenging to the global power than</w:t>
      </w:r>
      <w:r w:rsidRPr="00F97CA3">
        <w:rPr>
          <w:sz w:val="16"/>
        </w:rPr>
        <w:t xml:space="preserve"> ~~[*14~~] </w:t>
      </w:r>
      <w:r w:rsidRPr="00F97CA3">
        <w:t>the redistribution of power implied by multipolarity</w:t>
      </w:r>
      <w:r w:rsidRPr="00F97CA3">
        <w:rPr>
          <w:sz w:val="16"/>
        </w:rPr>
        <w:t xml:space="preserve">. Indeed, as junior regional powers increasingly act as partners and assume regional responsibilities, they enable the global power to scale back its global commitments without losing much of its weight in international developments. Similarly, </w:t>
      </w:r>
      <w:r w:rsidRPr="00F97CA3">
        <w:t>the desire for regional control among rising powers can be more readily accommodated than aspirations to challenge the U</w:t>
      </w:r>
      <w:r w:rsidRPr="00F97CA3">
        <w:rPr>
          <w:sz w:val="16"/>
        </w:rPr>
        <w:t xml:space="preserve">nited </w:t>
      </w:r>
      <w:r w:rsidRPr="00F97CA3">
        <w:t>S</w:t>
      </w:r>
      <w:r w:rsidRPr="00F97CA3">
        <w:rPr>
          <w:sz w:val="16"/>
        </w:rPr>
        <w:t xml:space="preserve">tates </w:t>
      </w:r>
      <w:r w:rsidRPr="00F97CA3">
        <w:t>as a global superpower</w:t>
      </w:r>
      <w:r w:rsidRPr="00F97CA3">
        <w:rPr>
          <w:sz w:val="16"/>
        </w:rPr>
        <w:t xml:space="preserve">. 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 While the movement from a uni- to a multipolar distribution of global power is considered by some to be "positive" and more supportive of international institutions, n2 others consider it as "negative" and likely to lead to confrontation between the declining power and the rising ones. n3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 Stated in other terms, if unipolarity is compared to hierarchy and multipolarity is compared to flat systems or networks, regional pluralism is analogous to increased subsidiarity. Importantly, </w:t>
      </w:r>
      <w:r w:rsidRPr="00F97CA3">
        <w:t>the accommodation pattern between the global superpower and regional powers is fundamentally different</w:t>
      </w:r>
      <w:r w:rsidRPr="00F97CA3">
        <w:rPr>
          <w:sz w:val="16"/>
        </w:rPr>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F97CA3">
        <w:t>global/regional accommodations are</w:t>
      </w:r>
      <w:r w:rsidRPr="00F97CA3">
        <w:rPr>
          <w:sz w:val="16"/>
        </w:rPr>
        <w:t xml:space="preserve">, in general, </w:t>
      </w:r>
      <w:r w:rsidRPr="00F97CA3">
        <w:t>easier to reach than the global/global accommodations</w:t>
      </w:r>
      <w:r w:rsidRPr="00F97CA3">
        <w:rPr>
          <w:sz w:val="16"/>
        </w:rPr>
        <w:t xml:space="preserve"> between declining and rising global powers, and thus are less likely to lead to outright conflicts. With devolution, the central power yields, therefore risking much less when pluralism increases than when a transition from uni- to multipolarity takes place. This is one of the principle strengths of pluralism.</w:t>
      </w:r>
    </w:p>
    <w:p w:rsidR="00F97CA3" w:rsidRPr="00F97CA3" w:rsidRDefault="00F97CA3" w:rsidP="00F97CA3"/>
    <w:p w:rsidR="00F97CA3" w:rsidRPr="00F97CA3" w:rsidRDefault="00F97CA3" w:rsidP="00F97CA3">
      <w:r w:rsidRPr="00F97CA3">
        <w:t>====Unilateralism is what sustains primacy – other states bandwagon with the US for fear of other rising powers.  Moving towards multilateralism makes it unsustainable====</w:t>
      </w:r>
    </w:p>
    <w:p w:rsidR="00F97CA3" w:rsidRPr="00F97CA3" w:rsidRDefault="00F97CA3" w:rsidP="00F97CA3">
      <w:r w:rsidRPr="00F97CA3">
        <w:t>Seldena, 13 – assistant professor of political science at the University of Florida (Zachary, "Balancing Against or Balancing With? The Spectrum of Alignment and the Endurance of American Hegemony" Security Studies Volume 22, Issue 2, 2013, Taylor and Francis)</w:t>
      </w:r>
    </w:p>
    <w:p w:rsidR="00F97CA3" w:rsidRPr="00F97CA3" w:rsidRDefault="00F97CA3" w:rsidP="00F97CA3"/>
    <w:p w:rsidR="00F97CA3" w:rsidRPr="00F97CA3" w:rsidRDefault="00F97CA3" w:rsidP="00F97CA3">
      <w:pPr>
        <w:rPr>
          <w:sz w:val="16"/>
        </w:rPr>
      </w:pPr>
      <w:r w:rsidRPr="00F97CA3">
        <w:rPr>
          <w:sz w:val="16"/>
        </w:rPr>
        <w:t xml:space="preserve">Understanding which of these choices—soft balancing against the hegemon or alignment with the hegemon—is more prevalent among second-tier states has significant ramifications for the endurance of American hegemony. </w:t>
      </w:r>
      <w:r w:rsidRPr="00F97CA3">
        <w:t>The record of the 2001–2009 period indicates that a wide range of second-tier states not only aligned with the U</w:t>
      </w:r>
      <w:r w:rsidRPr="00F97CA3">
        <w:rPr>
          <w:sz w:val="16"/>
        </w:rPr>
        <w:t xml:space="preserve">nited </w:t>
      </w:r>
      <w:r w:rsidRPr="00F97CA3">
        <w:t>S</w:t>
      </w:r>
      <w:r w:rsidRPr="00F97CA3">
        <w:rPr>
          <w:sz w:val="16"/>
        </w:rPr>
        <w:t xml:space="preserve">tates, </w:t>
      </w:r>
      <w:r w:rsidRPr="00F97CA3">
        <w:t>they strengthened their security cooperation in a manner that extended the reach of the us military at a time when American foreign policy was widely seen as unilateral</w:t>
      </w:r>
      <w:r w:rsidRPr="00F97CA3">
        <w:rPr>
          <w:sz w:val="16"/>
        </w:rPr>
        <w:t xml:space="preserve">. 3 In addition, </w:t>
      </w:r>
      <w:r w:rsidRPr="00F97CA3">
        <w:t>they did so by incurring certain costs that helped to spread the burden of maintaining the American hegemonic system</w:t>
      </w:r>
      <w:r w:rsidRPr="00F97CA3">
        <w:rPr>
          <w:sz w:val="16"/>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F97CA3" w:rsidRPr="00F97CA3" w:rsidRDefault="00F97CA3" w:rsidP="00F97CA3">
      <w:pPr>
        <w:rPr>
          <w:sz w:val="16"/>
        </w:rPr>
      </w:pPr>
      <w:r w:rsidRPr="00F97CA3">
        <w:rPr>
          <w:sz w:val="16"/>
        </w:rPr>
        <w:t xml:space="preserve">This may have implications for American foreign policy. </w:t>
      </w:r>
      <w:r w:rsidRPr="00F97CA3">
        <w:t>There are distinct policy recommendations</w:t>
      </w:r>
      <w:r w:rsidRPr="00F97CA3">
        <w:rPr>
          <w:sz w:val="16"/>
        </w:rPr>
        <w:t xml:space="preserve"> flowing from the logic of those </w:t>
      </w:r>
      <w:r w:rsidRPr="00F97CA3">
        <w:t>scholars</w:t>
      </w:r>
      <w:r w:rsidRPr="00F97CA3">
        <w:rPr>
          <w:sz w:val="16"/>
        </w:rPr>
        <w:t xml:space="preserve"> and policy professionals </w:t>
      </w:r>
      <w:r w:rsidRPr="00F97CA3">
        <w:t xml:space="preserve">who argue that a </w:t>
      </w:r>
      <w:r w:rsidRPr="00F97CA3">
        <w:rPr>
          <w:sz w:val="16"/>
        </w:rPr>
        <w:t xml:space="preserve">more proactive and </w:t>
      </w:r>
      <w:r w:rsidRPr="00F97CA3">
        <w:t>unilateral foreign policy speeds the decline of American hegemony. The most important of these is that the U</w:t>
      </w:r>
      <w:r w:rsidRPr="00F97CA3">
        <w:rPr>
          <w:sz w:val="16"/>
        </w:rPr>
        <w:t xml:space="preserve">nited </w:t>
      </w:r>
      <w:r w:rsidRPr="00F97CA3">
        <w:t>S</w:t>
      </w:r>
      <w:r w:rsidRPr="00F97CA3">
        <w:rPr>
          <w:sz w:val="16"/>
        </w:rPr>
        <w:t xml:space="preserve">tates </w:t>
      </w:r>
      <w:r w:rsidRPr="00F97CA3">
        <w:t>should practice a policy of self-restraint that defers to international organizations</w:t>
      </w:r>
      <w:r w:rsidRPr="00F97CA3">
        <w:rPr>
          <w:sz w:val="16"/>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F97CA3" w:rsidRPr="00F97CA3" w:rsidRDefault="00F97CA3" w:rsidP="00F97CA3">
      <w:pPr>
        <w:rPr>
          <w:sz w:val="16"/>
        </w:rPr>
      </w:pPr>
      <w:r w:rsidRPr="00F97CA3">
        <w:t>Yet, this policy of restraint may be precisely what would cause second-tier states to question the utility of their security relationship with the U</w:t>
      </w:r>
      <w:r w:rsidRPr="00F97CA3">
        <w:rPr>
          <w:sz w:val="16"/>
        </w:rPr>
        <w:t xml:space="preserve">nited </w:t>
      </w:r>
      <w:r w:rsidRPr="00F97CA3">
        <w:t>S</w:t>
      </w:r>
      <w:r w:rsidRPr="00F97CA3">
        <w:rPr>
          <w:sz w:val="16"/>
        </w:rPr>
        <w:t xml:space="preserve">tates </w:t>
      </w:r>
      <w:r w:rsidRPr="00F97CA3">
        <w:t xml:space="preserve">and move away from </w:t>
      </w:r>
      <w:r w:rsidRPr="00F97CA3">
        <w:lastRenderedPageBreak/>
        <w:t>policies that help to maintain American hegemony</w:t>
      </w:r>
      <w:r w:rsidRPr="00F97CA3">
        <w:rPr>
          <w:sz w:val="16"/>
        </w:rPr>
        <w:t xml:space="preserve">. This could at least partially explain the trend of states moving to establish closer security relationships with the United States in the 2001–2009 period, when it was at its most proactive and least deferential to international organizations. </w:t>
      </w:r>
      <w:r w:rsidRPr="00F97CA3">
        <w:t>States may logically conclude that a hegemon willing to project power regardless of international opinion will be likely to use its power in the defense of the hegemony that is in the interest of second-tier states. Second-tier states might be far less willing to contribute to the maintenance of American hegemony if the U</w:t>
      </w:r>
      <w:r w:rsidRPr="00F97CA3">
        <w:rPr>
          <w:sz w:val="16"/>
        </w:rPr>
        <w:t xml:space="preserve">nited </w:t>
      </w:r>
      <w:r w:rsidRPr="00F97CA3">
        <w:t>S</w:t>
      </w:r>
      <w:r w:rsidRPr="00F97CA3">
        <w:rPr>
          <w:sz w:val="16"/>
        </w:rPr>
        <w:t xml:space="preserve">tates </w:t>
      </w:r>
      <w:r w:rsidRPr="00F97CA3">
        <w:t>behaves in a manner that raises doubts as to the durability of its commitments or its willingness to use its power in the international arena</w:t>
      </w:r>
      <w:r w:rsidRPr="00F97CA3">
        <w:rPr>
          <w:sz w:val="16"/>
        </w:rPr>
        <w:t xml:space="preserve">. Thus, </w:t>
      </w:r>
      <w:r w:rsidRPr="00F97CA3">
        <w:t>what would trigger a serious decline in the cooperation that helps to sustain American hegemony would be a self-imposed reduction in the ability of the U</w:t>
      </w:r>
      <w:r w:rsidRPr="00F97CA3">
        <w:rPr>
          <w:sz w:val="16"/>
        </w:rPr>
        <w:t xml:space="preserve">nited </w:t>
      </w:r>
      <w:r w:rsidRPr="00F97CA3">
        <w:t>S</w:t>
      </w:r>
      <w:r w:rsidRPr="00F97CA3">
        <w:rPr>
          <w:sz w:val="16"/>
        </w:rPr>
        <w:t xml:space="preserve">tates </w:t>
      </w:r>
      <w:r w:rsidRPr="00F97CA3">
        <w:t>to project power and an increased reluctance to use its power in support of its national interests</w:t>
      </w:r>
      <w:r w:rsidRPr="00F97CA3">
        <w:rPr>
          <w:sz w:val="16"/>
        </w:rPr>
        <w:t>.</w:t>
      </w:r>
    </w:p>
    <w:p w:rsidR="00F97CA3" w:rsidRPr="00F97CA3" w:rsidRDefault="00F97CA3" w:rsidP="00F97CA3"/>
    <w:p w:rsidR="00F97CA3" w:rsidRPr="00F97CA3" w:rsidRDefault="00F97CA3" w:rsidP="00F97CA3">
      <w:r w:rsidRPr="00F97CA3">
        <w:t>====The plan is surrender – it emboldens global regimes and collapses US influence====</w:t>
      </w:r>
    </w:p>
    <w:p w:rsidR="00F97CA3" w:rsidRPr="00F97CA3" w:rsidRDefault="00F97CA3" w:rsidP="00F97CA3">
      <w:r w:rsidRPr="00F97CA3">
        <w:t>Brooks ~’9 Senior fellow for National Security Affairs in the Davis Institute at The Heritage Foundation. (Peter – Heritage foundation "Keep the Embargo, O" April 16, 2009 [[http://www.heritage.org/research/commentary/2009/04/keep-the-embargo-o)//EB-http://www.heritage.org/research/commentary/2009/04/keep-the-embargo-o)//EB]]</w:t>
      </w:r>
    </w:p>
    <w:p w:rsidR="00F97CA3" w:rsidRPr="00F97CA3" w:rsidRDefault="00F97CA3" w:rsidP="00F97CA3">
      <w:r w:rsidRPr="00F97CA3">
        <w:rPr>
          <w:sz w:val="16"/>
        </w:rPr>
        <w:t xml:space="preserve">In another outreach to roguish regimes, the Obama administration on Monday announced the easing of some restrictions on Cuba. Team Bam hopes that a new face in the White House will heal old wounds. Fat chance. Sure, it~’s fine to allow separated families to see each other more than once every three years — even though Cubanos aren~’t allowed to visit America. And permitting gifts to Cuban relatives could ease unnecessary poverty — even though the regime will siphon off an estimated 20 percent of the money sent there. </w:t>
      </w:r>
      <w:r w:rsidRPr="00F97CA3">
        <w:t>In the end, though, it~’s still Fidel Castro and his brother Raul who~’ll decide whether there~’ll be a thaw in ties with the United States — or not.</w:t>
      </w:r>
      <w:r w:rsidRPr="00F97CA3">
        <w:rPr>
          <w:sz w:val="16"/>
        </w:rPr>
        <w:t xml:space="preserve"> And in usual Castro-style, Fidel himself stood defiant in response to the White House proclamation, barely recognizing the US policy shift. Instead, and predictably, </w:t>
      </w:r>
      <w:r w:rsidRPr="00F97CA3">
        <w:t>Fidel demanded an end to el bloqueo (the blockade</w:t>
      </w:r>
      <w:r w:rsidRPr="00F97CA3">
        <w:rPr>
          <w:sz w:val="16"/>
        </w:rPr>
        <w:t xml:space="preserve">) — </w:t>
      </w:r>
      <w:r w:rsidRPr="00F97CA3">
        <w:t>without any promises of change for the people who labor under the regime~’s hard-line policies</w:t>
      </w:r>
      <w:r w:rsidRPr="00F97CA3">
        <w:rPr>
          <w:sz w:val="16"/>
        </w:rPr>
        <w:t xml:space="preserve">. So much for the theory that if we~’re nice to them, they~’ll be nice to us.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r w:rsidRPr="00F97CA3">
        <w:t>Lifting the embargo won~’t normalize relations, but instead legitimize — and wave the white flag to — Fidel</w:t>
      </w:r>
      <w:r w:rsidRPr="00F97CA3">
        <w:rPr>
          <w:sz w:val="16"/>
        </w:rPr>
        <w:t xml:space="preserve">~’s 50-year fight against the Yanquis, </w:t>
      </w:r>
      <w:r w:rsidRPr="00F97CA3">
        <w:t>further lionizing the dictator and encouraging the Latin American Left.</w:t>
      </w:r>
      <w:r w:rsidRPr="00F97CA3">
        <w:rPr>
          <w:sz w:val="16"/>
        </w:rPr>
        <w:t xml:space="preserve"> Because the economy is nationalized, </w:t>
      </w:r>
      <w:r w:rsidRPr="00F97CA3">
        <w:t>trade will pour plenty of cash into the Cuban national coffers — allowing Havana to suppress dissent at home and bolster its communist agenda abroad. The last thing we should do is to fill the pockets of a regime that~’ll use those profits to keep a jackboot on the neck of the Cuban people. The political and human-rights situation in Cuba is grim enough already.</w:t>
      </w:r>
      <w:r w:rsidRPr="00F97CA3">
        <w:rPr>
          <w:sz w:val="16"/>
        </w:rPr>
        <w:t xml:space="preserve"> The police state controls the lives of 11 million Cubans in what has become an island prison. The people enjoy none of the basic civil liberties — no freedom of speech, press, assembly or association. Security types monitor foreign journalists, restrict Internet access and foreign news and censor the domestic media. The regime holds more than 200 political dissidents in jails that rats won~’t live in. </w:t>
      </w:r>
      <w:r w:rsidRPr="00F97CA3">
        <w:t>We also don~’t need a pumped-up Cuba that could become a serious menace to US interests in Latin America, the Caribbean — or beyond.</w:t>
      </w:r>
      <w:r w:rsidRPr="00F97CA3">
        <w:rPr>
          <w:sz w:val="16"/>
        </w:rPr>
        <w:t xml:space="preserve"> (</w:t>
      </w:r>
      <w:r w:rsidRPr="00F97CA3">
        <w:t>The likes of China, Russia and Iran might also look to partner with a revitalized Cuba</w:t>
      </w:r>
      <w:r w:rsidRPr="00F97CA3">
        <w:rPr>
          <w:sz w:val="16"/>
        </w:rPr>
        <w:t xml:space="preserve">.) </w:t>
      </w:r>
      <w:r w:rsidRPr="00F97CA3">
        <w:t>With an influx of resources, the Cuban regime would surely team up with the rulers of nations like Venezuela, Nicaragua and Bolivia to advance socialism and anti-Americanism in the Western Hemisphere</w:t>
      </w:r>
      <w:r w:rsidRPr="00F97CA3">
        <w:rPr>
          <w:sz w:val="16"/>
        </w:rPr>
        <w:t>.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w:t>
      </w:r>
      <w:r w:rsidRPr="00F97CA3">
        <w:t>), Cuba still isn~’t free</w:t>
      </w:r>
      <w:r w:rsidRPr="00F97CA3">
        <w:rPr>
          <w:sz w:val="16"/>
        </w:rPr>
        <w:t xml:space="preserve">. Instead of utopia, it has become a dystopia at the hands of the Castro brothers. </w:t>
      </w:r>
      <w:r w:rsidRPr="00F97CA3">
        <w:t xml:space="preserve">The US embargo remains a matter of principle — and an appropriate response to Cuba~’s brutal repression of its people. </w:t>
      </w:r>
      <w:r w:rsidRPr="00F97CA3">
        <w:lastRenderedPageBreak/>
        <w:t>Giving in to evil only begets more of it</w:t>
      </w:r>
      <w:r w:rsidRPr="00F97CA3">
        <w:rPr>
          <w:sz w:val="16"/>
        </w:rPr>
        <w:t xml:space="preserve">. Haven~’t we learned that yet? </w:t>
      </w:r>
      <w:r w:rsidRPr="00F97CA3">
        <w:t>Until we see progress in loosing the Cuban people from the yoke of the communist regime, we should hold firm onto the leverage the embargo provides.</w:t>
      </w:r>
    </w:p>
    <w:p w:rsidR="00F97CA3" w:rsidRPr="00F97CA3" w:rsidRDefault="00F97CA3" w:rsidP="00F97CA3"/>
    <w:p w:rsidR="00F97CA3" w:rsidRPr="00F97CA3" w:rsidRDefault="00F97CA3" w:rsidP="00F97CA3">
      <w:r w:rsidRPr="00F97CA3">
        <w:t>====US primacy prevents global conflict and turns their impacts====</w:t>
      </w:r>
    </w:p>
    <w:p w:rsidR="00F97CA3" w:rsidRPr="00F97CA3" w:rsidRDefault="00F97CA3" w:rsidP="00F97CA3">
      <w:r w:rsidRPr="00F97CA3">
        <w:t>Brooks et al 13 ~~[Stephen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7-51,[[http://www.mitpressjournals.org/doi/abs/10.1162/ISEC_a_00107-http://www.mitpressjournals.org/doi/abs/10.1162/ISEC_a_00107]]</w:t>
      </w:r>
      <w:r w:rsidRPr="00F97CA3">
        <w:rPr>
          <w:rStyle w:val="Hyperlink"/>
        </w:rPr>
        <w:t>, GDI File</w:t>
      </w:r>
      <w:r w:rsidRPr="00F97CA3">
        <w:t>~~]</w:t>
      </w:r>
    </w:p>
    <w:p w:rsidR="00F97CA3" w:rsidRPr="00F97CA3" w:rsidRDefault="00F97CA3" w:rsidP="00F97CA3"/>
    <w:p w:rsidR="00F97CA3" w:rsidRPr="00F97CA3" w:rsidRDefault="00F97CA3" w:rsidP="00F97CA3">
      <w:pPr>
        <w:rPr>
          <w:sz w:val="16"/>
        </w:rPr>
      </w:pPr>
      <w:r w:rsidRPr="00F97CA3">
        <w:rPr>
          <w:color w:val="222222"/>
          <w:sz w:val="16"/>
        </w:rPr>
        <w:t xml:space="preserve">A core premise of deep </w:t>
      </w:r>
      <w:r w:rsidRPr="00F97CA3">
        <w:t>engagement</w:t>
      </w:r>
      <w:r w:rsidRPr="00F97CA3">
        <w:rPr>
          <w:color w:val="222222"/>
          <w:sz w:val="16"/>
        </w:rPr>
        <w:t xml:space="preserve"> is that it </w:t>
      </w:r>
      <w:r w:rsidRPr="00F97CA3">
        <w:t>prevents</w:t>
      </w:r>
      <w:r w:rsidRPr="00F97CA3">
        <w:rPr>
          <w:color w:val="222222"/>
          <w:sz w:val="16"/>
        </w:rPr>
        <w:t xml:space="preserve"> the </w:t>
      </w:r>
      <w:r w:rsidRPr="00F97CA3">
        <w:t>emergence of a</w:t>
      </w:r>
      <w:r w:rsidRPr="00F97CA3">
        <w:rPr>
          <w:color w:val="222222"/>
          <w:sz w:val="16"/>
        </w:rPr>
        <w:t xml:space="preserve"> far more </w:t>
      </w:r>
      <w:r w:rsidRPr="00F97CA3">
        <w:t>dangerous</w:t>
      </w:r>
      <w:r w:rsidRPr="00F97CA3">
        <w:rPr>
          <w:iCs/>
          <w:color w:val="222222"/>
          <w:sz w:val="16"/>
        </w:rPr>
        <w:t xml:space="preserve"> global </w:t>
      </w:r>
      <w:r w:rsidRPr="00F97CA3">
        <w:t>security environment</w:t>
      </w:r>
      <w:r w:rsidRPr="00F97CA3">
        <w:rPr>
          <w:color w:val="222222"/>
          <w:sz w:val="16"/>
        </w:rPr>
        <w:t xml:space="preserve">. For one thing, as noted above, </w:t>
      </w:r>
      <w:r w:rsidRPr="00F97CA3">
        <w:t>the United States~’ overseas presence gives it the leverage to restrain partners from taking provocative action</w:t>
      </w:r>
      <w:r w:rsidRPr="00F97CA3">
        <w:rPr>
          <w:color w:val="222222"/>
          <w:sz w:val="16"/>
        </w:rPr>
        <w:t xml:space="preserve">. </w:t>
      </w:r>
      <w:r w:rsidRPr="00F97CA3">
        <w:rPr>
          <w:sz w:val="16"/>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Mearsheimer, who forecasts dangerous multipolar regions replete with security competition, arms races, nuclear proliferation and associated preventive wartemptations,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F97CA3">
        <w:rPr>
          <w:color w:val="222222"/>
          <w:sz w:val="16"/>
        </w:rPr>
        <w:t xml:space="preserve"> </w:t>
      </w:r>
      <w:r w:rsidRPr="00F97CA3">
        <w:t>Europe that is incapable of securing itself from various threats that could be destabilizing within the region and beyond</w:t>
      </w:r>
      <w:r w:rsidRPr="00F97CA3">
        <w:rPr>
          <w:color w:val="222222"/>
          <w:sz w:val="16"/>
        </w:rPr>
        <w:t xml:space="preserve"> (e.g., a regional conflict akin to the 1990s Balkan wars), lacks capacity for global security missions in which U.S. leaders might want European participation, and is vulnerable to the influence of outside rising powers. </w:t>
      </w:r>
      <w:r w:rsidRPr="00F97CA3">
        <w:t>What about the</w:t>
      </w:r>
      <w:r w:rsidRPr="00F97CA3">
        <w:rPr>
          <w:color w:val="222222"/>
          <w:sz w:val="16"/>
        </w:rPr>
        <w:t xml:space="preserve"> </w:t>
      </w:r>
      <w:r w:rsidRPr="00F97CA3">
        <w:t>other parts of Eurasia where the United States has a substantial military presence</w:t>
      </w:r>
      <w:r w:rsidRPr="00F97CA3">
        <w:rPr>
          <w:color w:val="222222"/>
          <w:sz w:val="16"/>
        </w:rPr>
        <w:t xml:space="preserve">? </w:t>
      </w:r>
      <w:r w:rsidRPr="00F97CA3">
        <w:t>Regarding the Middle East</w:t>
      </w:r>
      <w:r w:rsidRPr="00F97CA3">
        <w:rPr>
          <w:color w:val="222222"/>
          <w:sz w:val="16"/>
        </w:rPr>
        <w:t xml:space="preserve">, </w:t>
      </w:r>
      <w:r w:rsidRPr="00F97CA3">
        <w:t>the balance begins toswing toward pessimists concerned that states currently backed by Washington</w:t>
      </w:r>
      <w:r w:rsidRPr="00F97CA3">
        <w:rPr>
          <w:color w:val="222222"/>
          <w:sz w:val="16"/>
        </w:rPr>
        <w:t xml:space="preserve">— notably </w:t>
      </w:r>
      <w:r w:rsidRPr="00F97CA3">
        <w:t>Israel, Egypt, and Saudi Arabia</w:t>
      </w:r>
      <w:r w:rsidRPr="00F97CA3">
        <w:rPr>
          <w:color w:val="222222"/>
          <w:sz w:val="16"/>
        </w:rPr>
        <w:t>—</w:t>
      </w:r>
      <w:r w:rsidRPr="00F97CA3">
        <w:t>might</w:t>
      </w:r>
      <w:r w:rsidRPr="00F97CA3">
        <w:rPr>
          <w:color w:val="222222"/>
          <w:sz w:val="16"/>
        </w:rPr>
        <w:t xml:space="preserve"> </w:t>
      </w:r>
      <w:r w:rsidRPr="00F97CA3">
        <w:t>take actions upon U.S. retrenchment that would intensify security dilemmas</w:t>
      </w:r>
      <w:r w:rsidRPr="00F97CA3">
        <w:rPr>
          <w:color w:val="222222"/>
          <w:sz w:val="16"/>
        </w:rPr>
        <w:t xml:space="preserve">. And concerning </w:t>
      </w:r>
      <w:r w:rsidRPr="00F97CA3">
        <w:t xml:space="preserve">East Asia, pessimism regarding the region~’s prospects without the American pacifier is pronounced. </w:t>
      </w:r>
      <w:r w:rsidRPr="00F97CA3">
        <w:rPr>
          <w:color w:val="222222"/>
          <w:sz w:val="16"/>
        </w:rPr>
        <w:t xml:space="preserve">Arguably the principal concern expressed by area experts is that </w:t>
      </w:r>
      <w:r w:rsidRPr="00F97CA3">
        <w:t>Japan and South Korea are</w:t>
      </w:r>
      <w:r w:rsidRPr="00F97CA3">
        <w:rPr>
          <w:color w:val="222222"/>
          <w:sz w:val="16"/>
        </w:rPr>
        <w:t xml:space="preserve"> </w:t>
      </w:r>
      <w:r w:rsidRPr="00F97CA3">
        <w:t>likely to obtain a nuclear capacity</w:t>
      </w:r>
      <w:r w:rsidRPr="00F97CA3">
        <w:rPr>
          <w:color w:val="222222"/>
          <w:sz w:val="16"/>
        </w:rPr>
        <w:t xml:space="preserve"> </w:t>
      </w:r>
      <w:r w:rsidRPr="00F97CA3">
        <w:t>and</w:t>
      </w:r>
      <w:r w:rsidRPr="00F97CA3">
        <w:rPr>
          <w:color w:val="222222"/>
          <w:sz w:val="16"/>
        </w:rPr>
        <w:t xml:space="preserve"> increase their military commitments, which </w:t>
      </w:r>
      <w:r w:rsidRPr="00F97CA3">
        <w:t>could</w:t>
      </w:r>
      <w:r w:rsidRPr="00F97CA3">
        <w:rPr>
          <w:color w:val="222222"/>
          <w:sz w:val="16"/>
        </w:rPr>
        <w:t xml:space="preserve"> </w:t>
      </w:r>
      <w:r w:rsidRPr="00F97CA3">
        <w:t>stoke a destabilizing reaction from China</w:t>
      </w:r>
      <w:r w:rsidRPr="00F97CA3">
        <w:rPr>
          <w:sz w:val="16"/>
        </w:rPr>
        <w:t xml:space="preserve">. It is notable that during the Cold War, both South Korea and Taiwan moved to obtain a nuclear weapons capacity and were only constrained from doing so by astill-engaged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itsparticular—and highly restrictive—assumption about state preferences; once we relax this assumption, then much of its basis for optimism vanishes. Specifically, the prediction of post-American tranquility throughout Eurasia rests on the </w:t>
      </w:r>
      <w:r w:rsidRPr="00F97CA3">
        <w:rPr>
          <w:sz w:val="16"/>
        </w:rPr>
        <w:lastRenderedPageBreak/>
        <w:t>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sidRPr="00F97CA3">
        <w:rPr>
          <w:color w:val="222222"/>
          <w:sz w:val="16"/>
        </w:rPr>
        <w:t xml:space="preserve"> defense. Burgeoning </w:t>
      </w:r>
      <w:r w:rsidRPr="00F97CA3">
        <w:t>research across the social and other sciences</w:t>
      </w:r>
      <w:r w:rsidRPr="00F97CA3">
        <w:rPr>
          <w:color w:val="222222"/>
          <w:sz w:val="16"/>
        </w:rPr>
        <w:t>, however,</w:t>
      </w:r>
      <w:r w:rsidRPr="00F97CA3">
        <w:t>undermines that</w:t>
      </w:r>
      <w:r w:rsidRPr="00F97CA3">
        <w:rPr>
          <w:color w:val="222222"/>
          <w:sz w:val="16"/>
        </w:rPr>
        <w:t xml:space="preserve"> core </w:t>
      </w:r>
      <w:r w:rsidRPr="00F97CA3">
        <w:t>assumption</w:t>
      </w:r>
      <w:r w:rsidRPr="00F97CA3">
        <w:rPr>
          <w:color w:val="222222"/>
          <w:sz w:val="16"/>
        </w:rPr>
        <w:t xml:space="preserve">: </w:t>
      </w:r>
      <w:r w:rsidRPr="00F97CA3">
        <w:t>states have preferences</w:t>
      </w:r>
      <w:r w:rsidRPr="00F97CA3">
        <w:rPr>
          <w:color w:val="222222"/>
          <w:sz w:val="16"/>
        </w:rPr>
        <w:t xml:space="preserve"> not only for security but also </w:t>
      </w:r>
      <w:r w:rsidRPr="00F97CA3">
        <w:t>for</w:t>
      </w:r>
      <w:r w:rsidRPr="00F97CA3">
        <w:rPr>
          <w:color w:val="222222"/>
          <w:sz w:val="16"/>
        </w:rPr>
        <w:t xml:space="preserve"> </w:t>
      </w:r>
      <w:r w:rsidRPr="00F97CA3">
        <w:t>prestige, status, and</w:t>
      </w:r>
      <w:r w:rsidRPr="00F97CA3">
        <w:rPr>
          <w:iCs/>
          <w:color w:val="222222"/>
          <w:sz w:val="16"/>
        </w:rPr>
        <w:t xml:space="preserve"> other aims, and they</w:t>
      </w:r>
      <w:r w:rsidRPr="00F97CA3">
        <w:t>engage in trade-offs</w:t>
      </w:r>
      <w:r w:rsidRPr="00F97CA3">
        <w:rPr>
          <w:color w:val="222222"/>
          <w:sz w:val="16"/>
        </w:rPr>
        <w:t xml:space="preserve"> among the various objectives. 76 In addition, </w:t>
      </w:r>
      <w:r w:rsidRPr="00F97CA3">
        <w:t>they define security</w:t>
      </w:r>
      <w:r w:rsidRPr="00F97CA3">
        <w:rPr>
          <w:color w:val="222222"/>
          <w:sz w:val="16"/>
        </w:rPr>
        <w:t xml:space="preserve"> not just in terms of territorial protection but </w:t>
      </w:r>
      <w:r w:rsidRPr="00F97CA3">
        <w:t>in view of many and varied milieu goals</w:t>
      </w:r>
      <w:r w:rsidRPr="00F97CA3">
        <w:rPr>
          <w:color w:val="222222"/>
          <w:sz w:val="16"/>
        </w:rPr>
        <w:t xml:space="preserve">. It follows that </w:t>
      </w:r>
      <w:r w:rsidRPr="00F97CA3">
        <w:t>even states that are</w:t>
      </w:r>
      <w:r w:rsidRPr="00F97CA3">
        <w:rPr>
          <w:color w:val="222222"/>
          <w:sz w:val="16"/>
        </w:rPr>
        <w:t xml:space="preserve"> relatively </w:t>
      </w:r>
      <w:r w:rsidRPr="00F97CA3">
        <w:t>secure may</w:t>
      </w:r>
      <w:r w:rsidRPr="00F97CA3">
        <w:rPr>
          <w:color w:val="222222"/>
          <w:sz w:val="16"/>
        </w:rPr>
        <w:t xml:space="preserve"> nevertheless </w:t>
      </w:r>
      <w:r w:rsidRPr="00F97CA3">
        <w:t xml:space="preserve">engage in </w:t>
      </w:r>
      <w:r w:rsidRPr="00F97CA3">
        <w:rPr>
          <w:color w:val="222222"/>
          <w:sz w:val="16"/>
        </w:rPr>
        <w:t xml:space="preserve">highly </w:t>
      </w:r>
      <w:r w:rsidRPr="00F97CA3">
        <w:t>competitive behavior</w:t>
      </w:r>
      <w:r w:rsidRPr="00F97CA3">
        <w:rPr>
          <w:color w:val="222222"/>
          <w:sz w:val="16"/>
        </w:rPr>
        <w:t xml:space="preserve">. </w:t>
      </w:r>
      <w:r w:rsidRPr="00F97CA3">
        <w:t>Empirical studies show that this is</w:t>
      </w:r>
      <w:r w:rsidRPr="00F97CA3">
        <w:rPr>
          <w:color w:val="222222"/>
          <w:sz w:val="16"/>
        </w:rPr>
        <w:t xml:space="preserve"> indeed sometimes </w:t>
      </w:r>
      <w:r w:rsidRPr="00F97CA3">
        <w:t>the case</w:t>
      </w:r>
      <w:r w:rsidRPr="00F97CA3">
        <w:rPr>
          <w:color w:val="222222"/>
          <w:sz w:val="16"/>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F97CA3">
        <w:t xml:space="preserve">U.S. retrenchment would result in a </w:t>
      </w:r>
      <w:r w:rsidRPr="00F97CA3">
        <w:rPr>
          <w:color w:val="222222"/>
          <w:sz w:val="16"/>
        </w:rPr>
        <w:t xml:space="preserve">significant </w:t>
      </w:r>
      <w:r w:rsidRPr="00F97CA3">
        <w:t>deterioration in the security environment in</w:t>
      </w:r>
      <w:r w:rsidRPr="00F97CA3">
        <w:rPr>
          <w:color w:val="222222"/>
          <w:sz w:val="16"/>
        </w:rPr>
        <w:t xml:space="preserve"> at least some of </w:t>
      </w:r>
      <w:r w:rsidRPr="00F97CA3">
        <w:t>the world~’s key regions</w:t>
      </w:r>
      <w:r w:rsidRPr="00F97CA3">
        <w:rPr>
          <w:color w:val="222222"/>
          <w:sz w:val="16"/>
        </w:rPr>
        <w:t>. We have already mentioned the third, even more alarming body of scholarship. Offensive realism predicts that</w:t>
      </w:r>
      <w:r w:rsidRPr="00F97CA3">
        <w:t xml:space="preserve">the withdrawal of the American pacifier will yield </w:t>
      </w:r>
      <w:r w:rsidRPr="00F97CA3">
        <w:rPr>
          <w:color w:val="222222"/>
          <w:sz w:val="16"/>
        </w:rPr>
        <w:t>either</w:t>
      </w:r>
      <w:r w:rsidRPr="00F97CA3">
        <w:t xml:space="preserve"> a competitive regional multipolarity complete with associated insecurity, arms racing, crisis instability, nuclear proliferation, and the like</w:t>
      </w:r>
      <w:r w:rsidRPr="00F97CA3">
        <w:rPr>
          <w:color w:val="222222"/>
          <w:sz w:val="16"/>
        </w:rPr>
        <w:t xml:space="preserve">, or bids for regional hegemony, which may be </w:t>
      </w:r>
      <w:r w:rsidRPr="00F97CA3">
        <w:t>beyond the capacity of local</w:t>
      </w:r>
      <w:r w:rsidRPr="00F97CA3">
        <w:rPr>
          <w:iCs/>
          <w:color w:val="222222"/>
          <w:sz w:val="16"/>
        </w:rPr>
        <w:t xml:space="preserve"> great </w:t>
      </w:r>
      <w:r w:rsidRPr="00F97CA3">
        <w:t>powers to contain</w:t>
      </w:r>
      <w:r w:rsidRPr="00F97CA3">
        <w:rPr>
          <w:color w:val="222222"/>
          <w:sz w:val="16"/>
        </w:rPr>
        <w:t xml:space="preserve"> (and which in any case would generate intensely competitive behavior, possibly </w:t>
      </w:r>
      <w:r w:rsidRPr="00F97CA3">
        <w:t xml:space="preserve">including </w:t>
      </w:r>
      <w:r w:rsidRPr="00F97CA3">
        <w:rPr>
          <w:color w:val="222222"/>
          <w:sz w:val="16"/>
        </w:rPr>
        <w:t>regional</w:t>
      </w:r>
      <w:r w:rsidRPr="00F97CA3">
        <w:t xml:space="preserve"> great power war</w:t>
      </w:r>
      <w:r w:rsidRPr="00F97CA3">
        <w:rPr>
          <w:color w:val="222222"/>
          <w:sz w:val="16"/>
        </w:rPr>
        <w:t xml:space="preserve">). </w:t>
      </w:r>
    </w:p>
    <w:p w:rsidR="00F97CA3" w:rsidRPr="00F97CA3" w:rsidRDefault="00F97CA3" w:rsidP="00F97CA3"/>
    <w:p w:rsidR="00F97CA3" w:rsidRDefault="005A42FE" w:rsidP="005A42FE">
      <w:pPr>
        <w:pStyle w:val="Heading1"/>
      </w:pPr>
      <w:r>
        <w:lastRenderedPageBreak/>
        <w:t>2nc</w:t>
      </w:r>
    </w:p>
    <w:p w:rsidR="005A42FE" w:rsidRPr="00011D58" w:rsidRDefault="005A42FE" w:rsidP="005A42FE">
      <w:r w:rsidRPr="00011D58">
        <w:t>Saudi oil DA=</w:t>
      </w:r>
    </w:p>
    <w:p w:rsidR="005A42FE" w:rsidRPr="00011D58" w:rsidRDefault="005A42FE" w:rsidP="005A42FE"/>
    <w:p w:rsidR="005A42FE" w:rsidRPr="00011D58" w:rsidRDefault="005A42FE" w:rsidP="005A42FE">
      <w:r w:rsidRPr="00011D58">
        <w:t>==2nc impact overview==</w:t>
      </w:r>
    </w:p>
    <w:p w:rsidR="005A42FE" w:rsidRPr="00011D58" w:rsidRDefault="005A42FE" w:rsidP="005A42FE"/>
    <w:p w:rsidR="005A42FE" w:rsidRPr="00011D58" w:rsidRDefault="005A42FE" w:rsidP="005A42FE">
      <w:r w:rsidRPr="00011D58">
        <w:t>====6. Accidents result in extinction.====</w:t>
      </w:r>
    </w:p>
    <w:p w:rsidR="005A42FE" w:rsidRPr="00011D58" w:rsidRDefault="005A42FE" w:rsidP="005A42FE">
      <w:pPr>
        <w:rPr>
          <w:sz w:val="16"/>
          <w:szCs w:val="16"/>
        </w:rPr>
      </w:pPr>
      <w:r w:rsidRPr="00011D58">
        <w:t>**Toon ~’7 **</w:t>
      </w:r>
      <w:r w:rsidRPr="00011D58">
        <w:rPr>
          <w:sz w:val="16"/>
          <w:szCs w:val="16"/>
        </w:rPr>
        <w:t>(Owen B, chair – Department of Atmospheric and Oceanic Sciences – Colorado University, climate.envsci.rutgers.edu/pdf/acp-7-1973-2007.pdf)</w:t>
      </w:r>
    </w:p>
    <w:p w:rsidR="005A42FE" w:rsidRPr="00011D58" w:rsidRDefault="005A42FE" w:rsidP="005A42FE">
      <w:pPr>
        <w:rPr>
          <w:sz w:val="16"/>
          <w:szCs w:val="16"/>
        </w:rPr>
      </w:pPr>
    </w:p>
    <w:p w:rsidR="005A42FE" w:rsidRDefault="005A42FE" w:rsidP="005A42FE">
      <w:pPr>
        <w:rPr>
          <w:rFonts w:cs="Arial"/>
          <w:sz w:val="16"/>
        </w:rPr>
      </w:pPr>
      <w:r w:rsidRPr="00011D58">
        <w:rPr>
          <w:rFonts w:cs="Arial"/>
          <w:sz w:val="16"/>
        </w:rPr>
        <w:t xml:space="preserve">To an increasing extent, </w:t>
      </w:r>
      <w:r w:rsidRPr="00011D58">
        <w:t>people are congregating in</w:t>
      </w:r>
      <w:r w:rsidRPr="00011D58">
        <w:rPr>
          <w:rFonts w:cs="Arial"/>
          <w:sz w:val="16"/>
        </w:rPr>
        <w:t xml:space="preserve"> the world~’s great </w:t>
      </w:r>
      <w:r w:rsidRPr="00011D58">
        <w:t>urban centers</w:t>
      </w:r>
      <w:r w:rsidRPr="00011D58">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011D58">
        <w:t>a single detonation in the 15 kiloton range can produce urban fatalities approaching one million</w:t>
      </w:r>
      <w:r w:rsidRPr="00011D58">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011D58">
        <w:t>thirty-three countries control sufficient amounts of highly enriched uranium</w:t>
      </w:r>
      <w:r w:rsidRPr="00011D58">
        <w:rPr>
          <w:rFonts w:cs="Arial"/>
          <w:sz w:val="16"/>
        </w:rPr>
        <w:t xml:space="preserve"> or plutonium </w:t>
      </w:r>
      <w:r w:rsidRPr="00011D58">
        <w:t>to assemble nuclear explosives. A conflict</w:t>
      </w:r>
      <w:r w:rsidRPr="00011D58">
        <w:rPr>
          <w:rFonts w:cs="Arial"/>
          <w:sz w:val="16"/>
        </w:rPr>
        <w:t xml:space="preserve"> between any of these countries involving 50-100 weapons with yields of 15 kt </w:t>
      </w:r>
      <w:r w:rsidRPr="00011D58">
        <w:t>has the potential to create fatalities rivaling</w:t>
      </w:r>
      <w:r w:rsidRPr="00011D58">
        <w:rPr>
          <w:rFonts w:cs="Arial"/>
          <w:sz w:val="16"/>
        </w:rPr>
        <w:t xml:space="preserve"> those of </w:t>
      </w:r>
      <w:r w:rsidRPr="00011D58">
        <w:t xml:space="preserve">the Second World War. </w:t>
      </w:r>
      <w:r w:rsidRPr="00011D58">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011D58">
        <w:t>Striking effects result even from relatively small nuclear attacks because low yield detonations are most effective against city centers</w:t>
      </w:r>
      <w:r w:rsidRPr="00011D58">
        <w:rPr>
          <w:rFonts w:cs="Arial"/>
          <w:sz w:val="16"/>
        </w:rPr>
        <w:t xml:space="preserve"> where business and social activity as well as population are concentrated. </w:t>
      </w:r>
      <w:r w:rsidRPr="00011D58">
        <w:t>Rogue nations</w:t>
      </w:r>
      <w:r w:rsidRPr="00011D58">
        <w:rPr>
          <w:rFonts w:cs="Arial"/>
          <w:sz w:val="16"/>
        </w:rPr>
        <w:t xml:space="preserve"> and terrorists </w:t>
      </w:r>
      <w:r w:rsidRPr="00011D58">
        <w:t>would be most likely to strike there.</w:t>
      </w:r>
      <w:r w:rsidRPr="00011D58">
        <w:rPr>
          <w:rFonts w:cs="Arial"/>
          <w:sz w:val="16"/>
        </w:rPr>
        <w:t xml:space="preserve"> Accordingly, </w:t>
      </w:r>
      <w:r w:rsidRPr="00011D58">
        <w:t>an organized attack</w:t>
      </w:r>
      <w:r w:rsidRPr="00011D58">
        <w:rPr>
          <w:rFonts w:cs="Arial"/>
          <w:sz w:val="16"/>
        </w:rPr>
        <w:t xml:space="preserve"> on the U.S. </w:t>
      </w:r>
      <w:r w:rsidRPr="00011D58">
        <w:t>by a small nuclear state</w:t>
      </w:r>
      <w:r w:rsidRPr="00011D58">
        <w:rPr>
          <w:rFonts w:cs="Arial"/>
          <w:sz w:val="16"/>
        </w:rPr>
        <w:t xml:space="preserve">, or terrorists supported by such a state, </w:t>
      </w:r>
      <w:r w:rsidRPr="00011D58">
        <w:t>could generate casualties comparable to</w:t>
      </w:r>
      <w:r w:rsidRPr="00011D58">
        <w:rPr>
          <w:rFonts w:cs="Arial"/>
          <w:sz w:val="16"/>
        </w:rPr>
        <w:t xml:space="preserve"> those once predicted for </w:t>
      </w:r>
      <w:r w:rsidRPr="00011D58">
        <w:t>a full-scale nuclear "counterforce" exchange in a superpower conflict.</w:t>
      </w:r>
      <w:r w:rsidRPr="00011D58">
        <w:rPr>
          <w:rFonts w:cs="Arial"/>
          <w:sz w:val="16"/>
        </w:rPr>
        <w:t xml:space="preserve"> Remarkably, the </w:t>
      </w:r>
      <w:r w:rsidRPr="00011D58">
        <w:t>estimated quantities of smoke generated</w:t>
      </w:r>
      <w:r w:rsidRPr="00011D58">
        <w:rPr>
          <w:rFonts w:cs="Arial"/>
          <w:sz w:val="16"/>
        </w:rPr>
        <w:t xml:space="preserve"> by attacks totaling about one megaton of nuclear explosives </w:t>
      </w:r>
      <w:r w:rsidRPr="00011D58">
        <w:t>could lead to</w:t>
      </w:r>
      <w:r w:rsidRPr="00011D58">
        <w:rPr>
          <w:rFonts w:cs="Arial"/>
          <w:sz w:val="16"/>
        </w:rPr>
        <w:t xml:space="preserve"> significant global </w:t>
      </w:r>
      <w:r w:rsidRPr="00011D58">
        <w:t>climate perturbations</w:t>
      </w:r>
      <w:r w:rsidRPr="00011D58">
        <w:rPr>
          <w:rFonts w:cs="Arial"/>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5A42FE" w:rsidRPr="00011D58" w:rsidRDefault="005A42FE" w:rsidP="005A42FE">
      <w:pPr>
        <w:rPr>
          <w:rFonts w:cs="Arial"/>
          <w:sz w:val="16"/>
        </w:rPr>
      </w:pPr>
    </w:p>
    <w:p w:rsidR="005A42FE" w:rsidRPr="00011D58" w:rsidRDefault="005A42FE" w:rsidP="005A42FE">
      <w:r w:rsidRPr="00011D58">
        <w:t>====Cuban oil exploration will stay low in the squo.====</w:t>
      </w:r>
    </w:p>
    <w:p w:rsidR="005A42FE" w:rsidRPr="00011D58" w:rsidRDefault="005A42FE" w:rsidP="005A42FE">
      <w:r w:rsidRPr="00011D58">
        <w:t>**Pinon ~’13**</w:t>
      </w:r>
    </w:p>
    <w:p w:rsidR="005A42FE" w:rsidRPr="00011D58" w:rsidRDefault="005A42FE" w:rsidP="005A42FE">
      <w:pPr>
        <w:rPr>
          <w:sz w:val="16"/>
          <w:szCs w:val="16"/>
        </w:rPr>
      </w:pPr>
      <w:r w:rsidRPr="00011D58">
        <w:rPr>
          <w:sz w:val="16"/>
          <w:szCs w:val="16"/>
        </w:rPr>
        <w:t xml:space="preserve">(Progreso Weekly talked with energy affairs researcher Jorge Piñón, a Cuban-American who left the island during Operation Peter Pan and these many years later continues to talk in first-person-singular when referring to Cuba. Piñón has worked in the oil industry and was president for Latin America of AMOCO Oil Co. At present, he is a researcher for the Center for Energy and Environmental Resources of the University of Texas at Austin. The interview was held at the Meliá Habana Hotel in Cuba. The portion quoted in this card are the portions where Pinon is speaking – </w:t>
      </w:r>
      <w:r w:rsidRPr="00011D58">
        <w:rPr>
          <w:sz w:val="12"/>
          <w:szCs w:val="16"/>
        </w:rPr>
        <w:t xml:space="preserve">¶ </w:t>
      </w:r>
      <w:r w:rsidRPr="00011D58">
        <w:rPr>
          <w:sz w:val="16"/>
          <w:szCs w:val="16"/>
        </w:rPr>
        <w:t>Progreso Weekly – May 7</w:t>
      </w:r>
      <w:r w:rsidRPr="00011D58">
        <w:t>^^th^^</w:t>
      </w:r>
      <w:r w:rsidRPr="00011D58">
        <w:rPr>
          <w:sz w:val="16"/>
          <w:szCs w:val="16"/>
        </w:rPr>
        <w:t xml:space="preserve"> – http://www.havanatimes.org/?p=92634)</w:t>
      </w:r>
    </w:p>
    <w:p w:rsidR="005A42FE" w:rsidRPr="00011D58" w:rsidRDefault="005A42FE" w:rsidP="005A42FE">
      <w:pPr>
        <w:rPr>
          <w:sz w:val="16"/>
        </w:rPr>
      </w:pPr>
      <w:r w:rsidRPr="00011D58">
        <w:rPr>
          <w:sz w:val="16"/>
        </w:rPr>
        <w:t xml:space="preserve">That is the process we have conducted for the past 10 years in Cuba, which includes a study by the U.S. Geological Survey. </w:t>
      </w:r>
      <w:r w:rsidRPr="00011D58">
        <w:t>This study</w:t>
      </w:r>
      <w:r w:rsidRPr="00011D58">
        <w:rPr>
          <w:sz w:val="16"/>
        </w:rPr>
        <w:t xml:space="preserve">, done for the first time in 2004, </w:t>
      </w:r>
      <w:r w:rsidRPr="00011D58">
        <w:t>estimates that in Cuba~’s geological north strip</w:t>
      </w:r>
      <w:r w:rsidRPr="00011D58">
        <w:rPr>
          <w:sz w:val="16"/>
        </w:rPr>
        <w:t xml:space="preserve">, off shore, from Pinar del Río Province to northern Matanzas province, </w:t>
      </w:r>
      <w:r w:rsidRPr="00011D58">
        <w:t>there are oil reserves.¶</w:t>
      </w:r>
      <w:r w:rsidRPr="00011D58">
        <w:rPr>
          <w:sz w:val="16"/>
        </w:rPr>
        <w:t xml:space="preserve"> </w:t>
      </w:r>
      <w:r w:rsidRPr="00011D58">
        <w:t>The surveyors raise the possibility that from 4 billion to 6 billion barrels of crude are still to be found.</w:t>
      </w:r>
      <w:r w:rsidRPr="00011D58">
        <w:rPr>
          <w:sz w:val="16"/>
        </w:rPr>
        <w:t xml:space="preserve"> These geological studies are very environmental, but historically they are highly trusted by our industry. That doesn~’t mean that they guarantee the amount of oil, but it~’s the first step in that stage.</w:t>
      </w:r>
      <w:r w:rsidRPr="00011D58">
        <w:rPr>
          <w:sz w:val="12"/>
        </w:rPr>
        <w:t>¶</w:t>
      </w:r>
      <w:r w:rsidRPr="00011D58">
        <w:rPr>
          <w:sz w:val="16"/>
        </w:rPr>
        <w:t xml:space="preserve"> We are beyond the stage of studies; now we are in the stage of exploration. Four wells have been exploited by serious international oil companies – each well has cost at least %24100 million – so, in other words, it wasn~’t a political "game."</w:t>
      </w:r>
      <w:r w:rsidRPr="00011D58">
        <w:rPr>
          <w:sz w:val="12"/>
        </w:rPr>
        <w:t>¶</w:t>
      </w:r>
      <w:r w:rsidRPr="00011D58">
        <w:rPr>
          <w:sz w:val="16"/>
        </w:rPr>
        <w:t xml:space="preserve"> So far, the hoped-for results have not materialized; at least, that~’s what I~’m told by sources I~’ve consulted. We still have the rest of the Gulf of Mexico, the deep waters in the rest of the Gulf of Mexico, adjacent to the United States~’ exclusive zone. I think that there are possibilities there.</w:t>
      </w:r>
      <w:r w:rsidRPr="00011D58">
        <w:rPr>
          <w:sz w:val="12"/>
        </w:rPr>
        <w:t>¶</w:t>
      </w:r>
      <w:r w:rsidRPr="00011D58">
        <w:rPr>
          <w:sz w:val="16"/>
        </w:rPr>
        <w:t xml:space="preserve"> In my opinion, </w:t>
      </w:r>
      <w:r w:rsidRPr="00011D58">
        <w:t xml:space="preserve">in the next three to five years, </w:t>
      </w:r>
      <w:r w:rsidRPr="00011D58">
        <w:lastRenderedPageBreak/>
        <w:t>unfortunately, I don~’t see a high probability that Cuba will maintain the level of exploration in deep waters such as we~’ve seen in the past two or three years</w:t>
      </w:r>
      <w:r w:rsidRPr="00011D58">
        <w:rPr>
          <w:sz w:val="16"/>
        </w:rPr>
        <w:t>.</w:t>
      </w:r>
    </w:p>
    <w:p w:rsidR="005A42FE" w:rsidRPr="00011D58" w:rsidRDefault="005A42FE" w:rsidP="005A42FE"/>
    <w:p w:rsidR="005A42FE" w:rsidRPr="00011D58" w:rsidRDefault="005A42FE" w:rsidP="005A42FE"/>
    <w:p w:rsidR="005A42FE" w:rsidRPr="00011D58" w:rsidRDefault="005A42FE" w:rsidP="005A42FE"/>
    <w:p w:rsidR="005A42FE" w:rsidRPr="00011D58" w:rsidRDefault="005A42FE" w:rsidP="005A42FE">
      <w:r w:rsidRPr="00011D58">
        <w:t>====Cuban oil not inevitable. International oil companies are turning to other parts of the globe. ====</w:t>
      </w:r>
    </w:p>
    <w:p w:rsidR="005A42FE" w:rsidRPr="00011D58" w:rsidRDefault="005A42FE" w:rsidP="005A42FE">
      <w:r w:rsidRPr="00011D58">
        <w:t>**O~’Grady ~’13**</w:t>
      </w:r>
    </w:p>
    <w:p w:rsidR="005A42FE" w:rsidRPr="00011D58" w:rsidRDefault="005A42FE" w:rsidP="005A42FE">
      <w:pPr>
        <w:rPr>
          <w:sz w:val="16"/>
          <w:szCs w:val="16"/>
        </w:rPr>
      </w:pPr>
      <w:r w:rsidRPr="00011D58">
        <w:rPr>
          <w:sz w:val="16"/>
          <w:szCs w:val="16"/>
        </w:rPr>
        <w:t>Mary O~’Grady is a member of the editorial board at The Wall Street Journal – WSJ – April 24, 2013 – http://online.wsj.com/article/SB10001424127887324474004578442511561458392.html</w:t>
      </w:r>
    </w:p>
    <w:p w:rsidR="005A42FE" w:rsidRPr="00011D58" w:rsidRDefault="005A42FE" w:rsidP="005A42FE">
      <w:pPr>
        <w:rPr>
          <w:sz w:val="16"/>
        </w:rPr>
      </w:pPr>
      <w:r w:rsidRPr="00011D58">
        <w:t xml:space="preserve">Remember all the hype about Cuba drilling for oil </w:t>
      </w:r>
      <w:r w:rsidRPr="00011D58">
        <w:rPr>
          <w:sz w:val="16"/>
        </w:rPr>
        <w:t xml:space="preserve">in Caribbean waters </w:t>
      </w:r>
      <w:r w:rsidRPr="00011D58">
        <w:t>and American companies missing out on the bonanza because of the</w:t>
      </w:r>
      <w:r w:rsidRPr="00011D58">
        <w:rPr>
          <w:sz w:val="16"/>
        </w:rPr>
        <w:t xml:space="preserve"> U.S. </w:t>
      </w:r>
      <w:r w:rsidRPr="00011D58">
        <w:t>embargo?</w:t>
      </w:r>
      <w:r w:rsidRPr="00011D58">
        <w:rPr>
          <w:sz w:val="16"/>
        </w:rPr>
        <w:t xml:space="preserve"> </w:t>
      </w:r>
      <w:r w:rsidRPr="00011D58">
        <w:t>Well,</w:t>
      </w:r>
      <w:r w:rsidRPr="00011D58">
        <w:rPr>
          <w:sz w:val="16"/>
        </w:rPr>
        <w:t xml:space="preserve"> </w:t>
      </w:r>
      <w:r w:rsidRPr="00011D58">
        <w:t>like all the other</w:t>
      </w:r>
      <w:r w:rsidRPr="00011D58">
        <w:rPr>
          <w:sz w:val="16"/>
        </w:rPr>
        <w:t xml:space="preserve"> </w:t>
      </w:r>
      <w:r w:rsidRPr="00011D58">
        <w:t>Cuban get-rich-quick schemes</w:t>
      </w:r>
      <w:r w:rsidRPr="00011D58">
        <w:rPr>
          <w:sz w:val="16"/>
        </w:rPr>
        <w:t xml:space="preserve"> of the past 50 years, </w:t>
      </w:r>
      <w:r w:rsidRPr="00011D58">
        <w:t>this one seems to have flopped too</w:t>
      </w:r>
      <w:r w:rsidRPr="00011D58">
        <w:rPr>
          <w:sz w:val="16"/>
        </w:rPr>
        <w:t>.</w:t>
      </w:r>
      <w:r w:rsidRPr="00011D58">
        <w:rPr>
          <w:sz w:val="12"/>
        </w:rPr>
        <w:t>¶</w:t>
      </w:r>
      <w:r w:rsidRPr="00011D58">
        <w:rPr>
          <w:sz w:val="16"/>
        </w:rPr>
        <w:t xml:space="preserve"> Last week, Florida~’s Sun Sentinel reported that "after spending nearly %24700 million during a decade, </w:t>
      </w:r>
      <w:r w:rsidRPr="00011D58">
        <w:t>energy companies from around the world have all but abandoned their search for oil in deep waters off the north coast of Cuba</w:t>
      </w:r>
      <w:r w:rsidRPr="00011D58">
        <w:rPr>
          <w:sz w:val="16"/>
        </w:rPr>
        <w:t xml:space="preserve"> near Florida." Separately, CubaStandard.com reported on Friday that "the shallow-water drilling platform used by </w:t>
      </w:r>
      <w:r w:rsidRPr="00011D58">
        <w:t>Russia</w:t>
      </w:r>
      <w:r w:rsidRPr="00011D58">
        <w:rPr>
          <w:sz w:val="16"/>
        </w:rPr>
        <w:t xml:space="preserve">n oil company OAO Zarubezhneft </w:t>
      </w:r>
      <w:r w:rsidRPr="00011D58">
        <w:t>will leave Cuban waters</w:t>
      </w:r>
      <w:r w:rsidRPr="00011D58">
        <w:rPr>
          <w:sz w:val="16"/>
        </w:rPr>
        <w:t xml:space="preserve"> June 1, to be redeployed to Asia."</w:t>
      </w:r>
      <w:r w:rsidRPr="00011D58">
        <w:rPr>
          <w:sz w:val="12"/>
        </w:rPr>
        <w:t>¶</w:t>
      </w:r>
      <w:r w:rsidRPr="00011D58">
        <w:rPr>
          <w:sz w:val="16"/>
        </w:rPr>
        <w:t xml:space="preserve"> According to the Sun Sentinel story, Jorge Piñon, an oil-industry guru who had been cheering Cuba~’s exploration attempts, said "</w:t>
      </w:r>
      <w:r w:rsidRPr="00011D58">
        <w:t>Companies are saying, ~’We cannot spend any more capital on this</w:t>
      </w:r>
      <w:r w:rsidRPr="00011D58">
        <w:rPr>
          <w:sz w:val="16"/>
        </w:rPr>
        <w:t xml:space="preserve"> high-risk exploration. We~’d rather go to Brazil; we~’d rather go to Angola; </w:t>
      </w:r>
      <w:r w:rsidRPr="00011D58">
        <w:t>we~’d rather go to other places in the world where the</w:t>
      </w:r>
      <w:r w:rsidRPr="00011D58">
        <w:rPr>
          <w:sz w:val="16"/>
        </w:rPr>
        <w:t xml:space="preserve"> technological and geological </w:t>
      </w:r>
      <w:r w:rsidRPr="00011D58">
        <w:t>challenges are less.</w:t>
      </w:r>
      <w:r w:rsidRPr="00011D58">
        <w:rPr>
          <w:sz w:val="16"/>
        </w:rPr>
        <w:t xml:space="preserve">~’" </w:t>
      </w:r>
    </w:p>
    <w:p w:rsidR="005A42FE" w:rsidRPr="00011D58" w:rsidRDefault="005A42FE" w:rsidP="005A42FE"/>
    <w:p w:rsidR="005A42FE" w:rsidRPr="00011D58" w:rsidRDefault="005A42FE" w:rsidP="005A42FE">
      <w:r w:rsidRPr="00011D58">
        <w:t>====Perception link – Saudi Arabia fears the narrative that the US may abandon them for North American supplies.====</w:t>
      </w:r>
    </w:p>
    <w:p w:rsidR="005A42FE" w:rsidRPr="00011D58" w:rsidRDefault="005A42FE" w:rsidP="005A42FE">
      <w:r w:rsidRPr="00011D58">
        <w:t>**Rogers 3/20**</w:t>
      </w:r>
    </w:p>
    <w:p w:rsidR="005A42FE" w:rsidRPr="00011D58" w:rsidRDefault="005A42FE" w:rsidP="005A42FE">
      <w:pPr>
        <w:rPr>
          <w:sz w:val="16"/>
          <w:szCs w:val="16"/>
        </w:rPr>
      </w:pPr>
      <w:r w:rsidRPr="00011D58">
        <w:rPr>
          <w:sz w:val="16"/>
          <w:szCs w:val="16"/>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5A42FE" w:rsidRPr="00011D58" w:rsidRDefault="005A42FE" w:rsidP="005A42FE"/>
    <w:p w:rsidR="005A42FE" w:rsidRPr="00011D58" w:rsidRDefault="005A42FE" w:rsidP="005A42FE">
      <w:r w:rsidRPr="00011D58">
        <w:t>America~’s relationship with</w:t>
      </w:r>
      <w:r w:rsidRPr="00011D58">
        <w:rPr>
          <w:sz w:val="16"/>
        </w:rPr>
        <w:t xml:space="preserve"> the </w:t>
      </w:r>
      <w:r w:rsidRPr="00011D58">
        <w:t>Mid</w:t>
      </w:r>
      <w:r w:rsidRPr="00011D58">
        <w:rPr>
          <w:sz w:val="16"/>
        </w:rPr>
        <w:t xml:space="preserve">dle </w:t>
      </w:r>
      <w:r w:rsidRPr="00011D58">
        <w:t>East</w:t>
      </w:r>
      <w:r w:rsidRPr="00011D58">
        <w:rPr>
          <w:sz w:val="16"/>
        </w:rPr>
        <w:t xml:space="preserve">~’s </w:t>
      </w:r>
      <w:r w:rsidRPr="00011D58">
        <w:t>energy resources is changing</w:t>
      </w:r>
      <w:r w:rsidRPr="00011D58">
        <w:rPr>
          <w:sz w:val="16"/>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011D58">
        <w:rPr>
          <w:sz w:val="12"/>
        </w:rPr>
        <w:t>¶</w:t>
      </w:r>
      <w:r w:rsidRPr="00011D58">
        <w:rPr>
          <w:sz w:val="16"/>
        </w:rPr>
        <w:t xml:space="preserve"> Not all of this U.S. light tight oil is displacing Middle East crude, of course. A number of factors matter, most importantly the crude oil grade</w:t>
      </w:r>
      <w:r w:rsidRPr="00011D58">
        <w:t>. The United States is producing light tight oil, that is, low-density crude oil, whereas the U</w:t>
      </w:r>
      <w:r w:rsidRPr="00011D58">
        <w:rPr>
          <w:sz w:val="16"/>
        </w:rPr>
        <w:t xml:space="preserve">nited </w:t>
      </w:r>
      <w:r w:rsidRPr="00011D58">
        <w:t>S</w:t>
      </w:r>
      <w:r w:rsidRPr="00011D58">
        <w:rPr>
          <w:sz w:val="16"/>
        </w:rPr>
        <w:t>tates</w:t>
      </w:r>
      <w:r w:rsidRPr="00011D58">
        <w:t xml:space="preserve"> imports heavier crudes from the Persian Gulf</w:t>
      </w:r>
      <w:r w:rsidRPr="00011D58">
        <w:rPr>
          <w:sz w:val="16"/>
        </w:rPr>
        <w:t xml:space="preserve">, including from </w:t>
      </w:r>
      <w:r w:rsidRPr="00011D58">
        <w:t>Saudi Arabia</w:t>
      </w:r>
      <w:r w:rsidRPr="00011D58">
        <w:rPr>
          <w:sz w:val="16"/>
        </w:rPr>
        <w:t>. Moreover,</w:t>
      </w:r>
      <w:r w:rsidRPr="00011D58">
        <w:t xml:space="preserve"> U.S. refineries have been</w:t>
      </w:r>
      <w:r w:rsidRPr="00011D58">
        <w:rPr>
          <w:sz w:val="16"/>
        </w:rPr>
        <w:t xml:space="preserve"> increasingly</w:t>
      </w:r>
      <w:r w:rsidRPr="00011D58">
        <w:t xml:space="preserve"> geared to absorb heavier crudes</w:t>
      </w:r>
      <w:r w:rsidRPr="00011D58">
        <w:rPr>
          <w:sz w:val="16"/>
        </w:rPr>
        <w:t>, from the Persian Gulf, but more so from Canada, Mexico and Venezuela.</w:t>
      </w:r>
      <w:r w:rsidRPr="00011D58">
        <w:rPr>
          <w:sz w:val="12"/>
        </w:rPr>
        <w:t>¶</w:t>
      </w:r>
      <w:r w:rsidRPr="00011D58">
        <w:rPr>
          <w:sz w:val="16"/>
        </w:rPr>
        <w:t xml:space="preserve"> </w:t>
      </w:r>
      <w:r w:rsidRPr="00011D58">
        <w:t>Nevertheless</w:t>
      </w:r>
      <w:r w:rsidRPr="00011D58">
        <w:rPr>
          <w:sz w:val="16"/>
        </w:rPr>
        <w:t xml:space="preserve">, the glut in U.S. crude oil production and </w:t>
      </w:r>
      <w:r w:rsidRPr="00011D58">
        <w:t>declining demand</w:t>
      </w:r>
      <w:r w:rsidRPr="00011D58">
        <w:rPr>
          <w:sz w:val="16"/>
        </w:rPr>
        <w:t xml:space="preserve"> for oil (a consequence of slow economic growth and more fuel efficient vehicles) have </w:t>
      </w:r>
      <w:r w:rsidRPr="00011D58">
        <w:t>contribute</w:t>
      </w:r>
      <w:r w:rsidRPr="00011D58">
        <w:rPr>
          <w:sz w:val="16"/>
        </w:rPr>
        <w:t xml:space="preserve">d </w:t>
      </w:r>
      <w:r w:rsidRPr="00011D58">
        <w:t>to</w:t>
      </w:r>
      <w:r w:rsidRPr="00011D58">
        <w:rPr>
          <w:sz w:val="16"/>
        </w:rPr>
        <w:t xml:space="preserve"> </w:t>
      </w:r>
      <w:r w:rsidRPr="00011D58">
        <w:t>a powerful notion that the United States is relying less and less on oil from the Persian Gulf and could conceivably help wean America off crude oil imports from the Mid</w:t>
      </w:r>
      <w:r w:rsidRPr="00011D58">
        <w:rPr>
          <w:sz w:val="16"/>
        </w:rPr>
        <w:t xml:space="preserve">dle </w:t>
      </w:r>
      <w:r w:rsidRPr="00011D58">
        <w:t>East entirely</w:t>
      </w:r>
      <w:r w:rsidRPr="00011D58">
        <w:rPr>
          <w:sz w:val="16"/>
        </w:rPr>
        <w:t xml:space="preserve"> (a debatable point).</w:t>
      </w:r>
      <w:r w:rsidRPr="00011D58">
        <w:rPr>
          <w:sz w:val="12"/>
        </w:rPr>
        <w:t>¶</w:t>
      </w:r>
      <w:r w:rsidRPr="00011D58">
        <w:rPr>
          <w:sz w:val="16"/>
        </w:rPr>
        <w:t xml:space="preserve"> </w:t>
      </w:r>
      <w:r w:rsidRPr="00011D58">
        <w:t>Whether or not one believes that the United States can break the tether to Mid</w:t>
      </w:r>
      <w:r w:rsidRPr="00011D58">
        <w:rPr>
          <w:sz w:val="16"/>
        </w:rPr>
        <w:t>dle</w:t>
      </w:r>
      <w:r w:rsidRPr="00011D58">
        <w:t xml:space="preserve"> East oil, U.S. allies and partners in the Persian Gulf are increasingly nervous about America~’s long-term security commitment to the region</w:t>
      </w:r>
      <w:r w:rsidRPr="00011D58">
        <w:rPr>
          <w:sz w:val="16"/>
        </w:rPr>
        <w:t xml:space="preserve">. </w:t>
      </w:r>
      <w:r w:rsidRPr="00011D58">
        <w:t>After all, if the U</w:t>
      </w:r>
      <w:r w:rsidRPr="00011D58">
        <w:rPr>
          <w:sz w:val="16"/>
        </w:rPr>
        <w:t xml:space="preserve">nited </w:t>
      </w:r>
      <w:r w:rsidRPr="00011D58">
        <w:t>S</w:t>
      </w:r>
      <w:r w:rsidRPr="00011D58">
        <w:rPr>
          <w:sz w:val="16"/>
        </w:rPr>
        <w:t>tates</w:t>
      </w:r>
      <w:r w:rsidRPr="00011D58">
        <w:t xml:space="preserve"> no longer relies on energy from the region, why should American foot the bill for protecting the sea lanes – that backbone of the crude oil trade in the region</w:t>
      </w:r>
      <w:r w:rsidRPr="00011D58">
        <w:rPr>
          <w:sz w:val="16"/>
        </w:rPr>
        <w:t xml:space="preserve"> – </w:t>
      </w:r>
      <w:r w:rsidRPr="00011D58">
        <w:t>or so the narrative goes</w:t>
      </w:r>
      <w:r w:rsidRPr="00011D58">
        <w:rPr>
          <w:sz w:val="16"/>
        </w:rPr>
        <w:t>.</w:t>
      </w:r>
      <w:r w:rsidRPr="00011D58">
        <w:rPr>
          <w:sz w:val="12"/>
        </w:rPr>
        <w:t>¶</w:t>
      </w:r>
      <w:r w:rsidRPr="00011D58">
        <w:rPr>
          <w:sz w:val="16"/>
        </w:rPr>
        <w:t xml:space="preserve"> The United States has a number of stakes in stability of the Persian Gulf oil trade even if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w:t>
      </w:r>
      <w:r w:rsidRPr="00011D58">
        <w:rPr>
          <w:sz w:val="16"/>
        </w:rPr>
        <w:lastRenderedPageBreak/>
        <w:t>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w:t>
      </w:r>
      <w:r w:rsidRPr="00011D58">
        <w:rPr>
          <w:sz w:val="12"/>
        </w:rPr>
        <w:t>¶</w:t>
      </w:r>
      <w:r w:rsidRPr="00011D58">
        <w:rPr>
          <w:sz w:val="16"/>
        </w:rPr>
        <w:t xml:space="preserve">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w:t>
      </w:r>
      <w:r w:rsidRPr="00011D58">
        <w:rPr>
          <w:sz w:val="12"/>
        </w:rPr>
        <w:t>¶</w:t>
      </w:r>
      <w:r w:rsidRPr="00011D58">
        <w:rPr>
          <w:sz w:val="16"/>
        </w:rPr>
        <w:t xml:space="preserve"> So we have two powerful strategic cross-currents that the Obama administration will have to confront in the near term.</w:t>
      </w:r>
      <w:r w:rsidRPr="00011D58">
        <w:rPr>
          <w:sz w:val="12"/>
        </w:rPr>
        <w:t>¶</w:t>
      </w:r>
      <w:r w:rsidRPr="00011D58">
        <w:rPr>
          <w:sz w:val="16"/>
        </w:rPr>
        <w:t xml:space="preserve"> </w:t>
      </w:r>
      <w:r w:rsidRPr="00011D58">
        <w:t>This week marks the anniversary of the U.S. invasion of Iraq, a solemn reminder for some that the United States should be less engaged in the Middle East</w:t>
      </w:r>
      <w:r w:rsidRPr="00011D58">
        <w:rPr>
          <w:sz w:val="16"/>
        </w:rPr>
        <w:t xml:space="preserve">, not more. </w:t>
      </w:r>
      <w:r w:rsidRPr="00011D58">
        <w:t xml:space="preserve">Add this to the notion that the United States could break the tether to Middle East oil, and the </w:t>
      </w:r>
      <w:r w:rsidRPr="00011D58">
        <w:rPr>
          <w:sz w:val="16"/>
        </w:rPr>
        <w:t xml:space="preserve">domestic </w:t>
      </w:r>
      <w:r w:rsidRPr="00011D58">
        <w:t>narrative speaks for itself.</w:t>
      </w:r>
      <w:r w:rsidRPr="00011D58">
        <w:rPr>
          <w:sz w:val="16"/>
        </w:rPr>
        <w:t xml:space="preserve"> At the same time, though</w:t>
      </w:r>
      <w:r w:rsidRPr="00011D58">
        <w:t>, a credible U.S. security commitment to our partners in the Persian Gulf may be the only way to allay concerns about security challenges in the region</w:t>
      </w:r>
      <w:r w:rsidRPr="00011D58">
        <w:rPr>
          <w:sz w:val="16"/>
        </w:rPr>
        <w:t xml:space="preserve">. Take for example, Iran. </w:t>
      </w:r>
      <w:r w:rsidRPr="00011D58">
        <w:t>My colleagues Colin Kahl, Melissa Dalton and Matt Irvine recently published a report assessing the possibility that an Iranian bomb could lead to Saudi Arabia developing the bomb</w:t>
      </w:r>
      <w:r w:rsidRPr="00011D58">
        <w:rPr>
          <w:sz w:val="16"/>
        </w:rPr>
        <w:t xml:space="preserve"> – Atomic Kingdom: If Iran Builds the Bomb, Will Saudi Arabia be Next? Kahl, Dalton and Irvine argue quite persuasively that </w:t>
      </w:r>
      <w:r w:rsidRPr="00011D58">
        <w:t>a number of factors will keep Saudi Arabia from developing the bomb. But one of the big caveats to this is a credible U.S. security commitment to Saudi Arabia</w:t>
      </w:r>
      <w:r w:rsidRPr="00011D58">
        <w:rPr>
          <w:sz w:val="16"/>
        </w:rPr>
        <w:t xml:space="preserve">. Does the Royal Family in Riyadh feel comfortable about this commitment given the competing narrative that America may have an opportunity to walk away from the Persian Gulf if it doesn~’t need access to the region~’s oil? The public </w:t>
      </w:r>
      <w:r w:rsidRPr="00011D58">
        <w:t>perception on these issues - at home and abroad - will have to be managed carefully. What a tightrope to walk.</w:t>
      </w:r>
    </w:p>
    <w:p w:rsidR="005A42FE" w:rsidRPr="00011D58" w:rsidRDefault="005A42FE" w:rsidP="005A42FE"/>
    <w:p w:rsidR="005A42FE" w:rsidRPr="00011D58" w:rsidRDefault="005A42FE" w:rsidP="005A42FE"/>
    <w:p w:rsidR="005A42FE" w:rsidRPr="00011D58" w:rsidRDefault="005A42FE" w:rsidP="005A42FE">
      <w:r w:rsidRPr="00011D58">
        <w:t>====Oil independence deteriorates US-Saudi ties====</w:t>
      </w:r>
    </w:p>
    <w:p w:rsidR="005A42FE" w:rsidRPr="00011D58" w:rsidRDefault="005A42FE" w:rsidP="005A42FE">
      <w:r w:rsidRPr="00011D58">
        <w:t>**Tanter ~’12**</w:t>
      </w:r>
    </w:p>
    <w:p w:rsidR="005A42FE" w:rsidRPr="00011D58" w:rsidRDefault="005A42FE" w:rsidP="005A42FE">
      <w:pPr>
        <w:rPr>
          <w:sz w:val="16"/>
          <w:szCs w:val="16"/>
        </w:rPr>
      </w:pPr>
      <w:r w:rsidRPr="00011D58">
        <w:rPr>
          <w:sz w:val="16"/>
          <w:szCs w:val="16"/>
        </w:rPr>
        <w:t>~~[RAYMOND TANTER, Professor Emeritus, University of Michigan; President of Iran Policy Committee Publishing; and former member of the National Security Council staff in the Reagan-Bush Administration, "The Geopolitics of U.S. Energy Independence," International Economy, Summer 2012, http://www.international-economy.com/TIE_Su12_GeopoliticsEnergySymp.pdf~~]</w:t>
      </w:r>
    </w:p>
    <w:p w:rsidR="005A42FE" w:rsidRPr="00011D58" w:rsidRDefault="005A42FE" w:rsidP="005A42FE"/>
    <w:p w:rsidR="005A42FE" w:rsidRPr="00011D58" w:rsidRDefault="005A42FE" w:rsidP="005A42FE">
      <w:pPr>
        <w:rPr>
          <w:sz w:val="16"/>
        </w:rPr>
      </w:pPr>
      <w:r w:rsidRPr="00011D58">
        <w:rPr>
          <w:sz w:val="16"/>
        </w:rPr>
        <w:t>At issue is whether energy independence will cause</w:t>
      </w:r>
      <w:r w:rsidRPr="00011D58">
        <w:rPr>
          <w:sz w:val="12"/>
        </w:rPr>
        <w:t>¶</w:t>
      </w:r>
      <w:r w:rsidRPr="00011D58">
        <w:rPr>
          <w:sz w:val="16"/>
        </w:rPr>
        <w:t xml:space="preserve"> a revision of U.S. national security policy. </w:t>
      </w:r>
      <w:r w:rsidRPr="00011D58">
        <w:t xml:space="preserve">Because¶ energy is only one of the drivers, energy independence¶ is unlikely to have the major effect </w:t>
      </w:r>
      <w:r w:rsidRPr="00011D58">
        <w:rPr>
          <w:sz w:val="16"/>
        </w:rPr>
        <w:t>implied by the</w:t>
      </w:r>
      <w:r w:rsidRPr="00011D58">
        <w:rPr>
          <w:sz w:val="12"/>
        </w:rPr>
        <w:t>¶</w:t>
      </w:r>
      <w:r w:rsidRPr="00011D58">
        <w:rPr>
          <w:sz w:val="16"/>
        </w:rPr>
        <w:t xml:space="preserve"> Verleger thesis. During the Cold War, American participation</w:t>
      </w:r>
      <w:r w:rsidRPr="00011D58">
        <w:rPr>
          <w:sz w:val="12"/>
        </w:rPr>
        <w:t>¶</w:t>
      </w:r>
      <w:r w:rsidRPr="00011D58">
        <w:rPr>
          <w:sz w:val="16"/>
        </w:rPr>
        <w:t xml:space="preserve"> in the Korean and Vietnam Wars did not have</w:t>
      </w:r>
      <w:r w:rsidRPr="00011D58">
        <w:rPr>
          <w:sz w:val="12"/>
        </w:rPr>
        <w:t>¶</w:t>
      </w:r>
      <w:r w:rsidRPr="00011D58">
        <w:rPr>
          <w:sz w:val="16"/>
        </w:rPr>
        <w:t xml:space="preserve"> energy as a driver; likewise, energy is not at the core of U.S. long-term commitments to South Korea and Japan in the post-Cold War era. Shared values, prior commitments, and strategic calculations are more important than energy regarding countries such as Israel. In my experience on the National Security Council staff in the 1980s, there was little discussion of energy in relation to Israel. Ditto for Turkey. Control of energy was more important than values and commitments for Washington to save Kuwait after Iraq~’s invasion in the first Gulf War, but not relevant to the takedown of Saddam Hussein a decade later, and irrelevant to the post-September 11 invasion of Afghanistan to defeat al Qaeda and the Taliban. With respect to Iran, energy was a factor in the cooperation of American and British intelligence to overthrow the Mosaddeq government in 1953, but proliferation concerns trump energy a half century later. </w:t>
      </w:r>
      <w:r w:rsidRPr="00011D58">
        <w:t>Concerning Saudi¶ Arabia, energy is at the heart of the relationship</w:t>
      </w:r>
      <w:r w:rsidRPr="00011D58">
        <w:rPr>
          <w:sz w:val="16"/>
        </w:rPr>
        <w:t>. So rising</w:t>
      </w:r>
      <w:r w:rsidRPr="00011D58">
        <w:rPr>
          <w:sz w:val="12"/>
        </w:rPr>
        <w:t>¶</w:t>
      </w:r>
      <w:r w:rsidRPr="00011D58">
        <w:rPr>
          <w:sz w:val="16"/>
        </w:rPr>
        <w:t xml:space="preserve"> oil prices and production costs, declining reserves, and</w:t>
      </w:r>
      <w:r w:rsidRPr="00011D58">
        <w:rPr>
          <w:sz w:val="12"/>
        </w:rPr>
        <w:t>¶</w:t>
      </w:r>
      <w:r w:rsidRPr="00011D58">
        <w:rPr>
          <w:sz w:val="16"/>
        </w:rPr>
        <w:t xml:space="preserve"> </w:t>
      </w:r>
      <w:r w:rsidRPr="00011D58">
        <w:t>increasingly available alternative fuels as well as nonconventional¶ sources of oil are bound to make Riyadh of¶ less consequence to Washington than it is today.</w:t>
      </w:r>
      <w:r w:rsidRPr="00011D58">
        <w:rPr>
          <w:sz w:val="12"/>
        </w:rPr>
        <w:t>¶</w:t>
      </w:r>
      <w:r w:rsidRPr="00011D58">
        <w:rPr>
          <w:sz w:val="16"/>
        </w:rPr>
        <w:t xml:space="preserve"> Saudi Arabia~’s comparative advantage in oil production</w:t>
      </w:r>
      <w:r w:rsidRPr="00011D58">
        <w:rPr>
          <w:sz w:val="12"/>
        </w:rPr>
        <w:t>¶</w:t>
      </w:r>
      <w:r w:rsidRPr="00011D58">
        <w:rPr>
          <w:sz w:val="16"/>
        </w:rPr>
        <w:t xml:space="preserve"> and the world economy~’s thirst for oil converged to</w:t>
      </w:r>
      <w:r w:rsidRPr="00011D58">
        <w:rPr>
          <w:sz w:val="12"/>
        </w:rPr>
        <w:t>¶</w:t>
      </w:r>
      <w:r w:rsidRPr="00011D58">
        <w:rPr>
          <w:sz w:val="16"/>
        </w:rPr>
        <w:t xml:space="preserve"> make the Kingdom a strategic ally in the past. </w:t>
      </w:r>
      <w:r w:rsidRPr="00011D58">
        <w:t xml:space="preserve">But the¶ odds that the Kingdom will survive the spreading Arab¶ revolts are not high, and the American commitment to the¶ </w:t>
      </w:r>
      <w:r w:rsidRPr="00011D58">
        <w:lastRenderedPageBreak/>
        <w:t>royal family is mainly against external, not internal,¶ threats. Hence, coming to the defense of the Kingdom is¶ likely to be perceived in Washington as too costly when¶ the threat is from within</w:t>
      </w:r>
      <w:r w:rsidRPr="00011D58">
        <w:rPr>
          <w:sz w:val="16"/>
        </w:rPr>
        <w:t>.</w:t>
      </w:r>
      <w:r w:rsidRPr="00011D58">
        <w:rPr>
          <w:sz w:val="12"/>
        </w:rPr>
        <w:t>¶</w:t>
      </w:r>
      <w:r w:rsidRPr="00011D58">
        <w:rPr>
          <w:sz w:val="16"/>
        </w:rPr>
        <w:t xml:space="preserve"> With European countries becoming more dependent</w:t>
      </w:r>
      <w:r w:rsidRPr="00011D58">
        <w:rPr>
          <w:sz w:val="12"/>
        </w:rPr>
        <w:t>¶</w:t>
      </w:r>
      <w:r w:rsidRPr="00011D58">
        <w:rPr>
          <w:sz w:val="16"/>
        </w:rPr>
        <w:t xml:space="preserve"> on Russia for energy supplies, and Russia as well as Germany</w:t>
      </w:r>
      <w:r w:rsidRPr="00011D58">
        <w:rPr>
          <w:sz w:val="12"/>
        </w:rPr>
        <w:t>¶</w:t>
      </w:r>
      <w:r w:rsidRPr="00011D58">
        <w:rPr>
          <w:sz w:val="16"/>
        </w:rPr>
        <w:t xml:space="preserve"> becoming closer economic partners, the likelihood</w:t>
      </w:r>
      <w:r w:rsidRPr="00011D58">
        <w:rPr>
          <w:sz w:val="12"/>
        </w:rPr>
        <w:t>¶</w:t>
      </w:r>
      <w:r w:rsidRPr="00011D58">
        <w:rPr>
          <w:sz w:val="16"/>
        </w:rPr>
        <w:t xml:space="preserve"> of out-of-area involvement by NATO in such places as</w:t>
      </w:r>
      <w:r w:rsidRPr="00011D58">
        <w:rPr>
          <w:sz w:val="12"/>
        </w:rPr>
        <w:t>¶</w:t>
      </w:r>
      <w:r w:rsidRPr="00011D58">
        <w:rPr>
          <w:sz w:val="16"/>
        </w:rPr>
        <w:t xml:space="preserve"> Afghanistan is not high. And as the saying goes, "Out of</w:t>
      </w:r>
      <w:r w:rsidRPr="00011D58">
        <w:rPr>
          <w:sz w:val="12"/>
        </w:rPr>
        <w:t>¶</w:t>
      </w:r>
      <w:r w:rsidRPr="00011D58">
        <w:rPr>
          <w:sz w:val="16"/>
        </w:rPr>
        <w:t xml:space="preserve"> area or out of business%21" Verleger suggests that American</w:t>
      </w:r>
      <w:r w:rsidRPr="00011D58">
        <w:rPr>
          <w:sz w:val="12"/>
        </w:rPr>
        <w:t>¶</w:t>
      </w:r>
      <w:r w:rsidRPr="00011D58">
        <w:rPr>
          <w:sz w:val="16"/>
        </w:rPr>
        <w:t xml:space="preserve"> energy independence could make this era the "New American</w:t>
      </w:r>
      <w:r w:rsidRPr="00011D58">
        <w:rPr>
          <w:sz w:val="12"/>
        </w:rPr>
        <w:t>¶</w:t>
      </w:r>
      <w:r w:rsidRPr="00011D58">
        <w:rPr>
          <w:sz w:val="16"/>
        </w:rPr>
        <w:t xml:space="preserve"> Century" by creating an economic environment</w:t>
      </w:r>
      <w:r w:rsidRPr="00011D58">
        <w:rPr>
          <w:sz w:val="12"/>
        </w:rPr>
        <w:t>¶</w:t>
      </w:r>
      <w:r w:rsidRPr="00011D58">
        <w:rPr>
          <w:sz w:val="16"/>
        </w:rPr>
        <w:t xml:space="preserve"> where the United States enjoys access to energy supplies</w:t>
      </w:r>
      <w:r w:rsidRPr="00011D58">
        <w:rPr>
          <w:sz w:val="12"/>
        </w:rPr>
        <w:t>¶</w:t>
      </w:r>
      <w:r w:rsidRPr="00011D58">
        <w:rPr>
          <w:sz w:val="16"/>
        </w:rPr>
        <w:t xml:space="preserve"> at much lower cost than other parts of the world and giving</w:t>
      </w:r>
      <w:r w:rsidRPr="00011D58">
        <w:rPr>
          <w:sz w:val="12"/>
        </w:rPr>
        <w:t>¶</w:t>
      </w:r>
      <w:r w:rsidRPr="00011D58">
        <w:rPr>
          <w:sz w:val="16"/>
        </w:rPr>
        <w:t xml:space="preserve"> the U.S. economy an edge over other nations, particularly</w:t>
      </w:r>
      <w:r w:rsidRPr="00011D58">
        <w:rPr>
          <w:sz w:val="12"/>
        </w:rPr>
        <w:t>¶</w:t>
      </w:r>
      <w:r w:rsidRPr="00011D58">
        <w:rPr>
          <w:sz w:val="16"/>
        </w:rPr>
        <w:t xml:space="preserve"> northern Europe. In the context of enhanced</w:t>
      </w:r>
      <w:r w:rsidRPr="00011D58">
        <w:rPr>
          <w:sz w:val="12"/>
        </w:rPr>
        <w:t>¶</w:t>
      </w:r>
      <w:r w:rsidRPr="00011D58">
        <w:rPr>
          <w:sz w:val="16"/>
        </w:rPr>
        <w:t xml:space="preserve"> American energy independence, the Obama Administration~’s</w:t>
      </w:r>
      <w:r w:rsidRPr="00011D58">
        <w:rPr>
          <w:sz w:val="12"/>
        </w:rPr>
        <w:t>¶</w:t>
      </w:r>
      <w:r w:rsidRPr="00011D58">
        <w:rPr>
          <w:sz w:val="16"/>
        </w:rPr>
        <w:t xml:space="preserve"> pivot to Asia is likely to be of more import for</w:t>
      </w:r>
      <w:r w:rsidRPr="00011D58">
        <w:rPr>
          <w:sz w:val="12"/>
        </w:rPr>
        <w:t>¶</w:t>
      </w:r>
      <w:r w:rsidRPr="00011D58">
        <w:rPr>
          <w:sz w:val="16"/>
        </w:rPr>
        <w:t xml:space="preserve"> Europe than the Middle East. Finally, </w:t>
      </w:r>
      <w:r w:rsidRPr="00011D58">
        <w:t>U.S. energy independence¶ is likely to reinforce isolationist foreign policy¶ tendencies already in force in the United States</w:t>
      </w:r>
      <w:r w:rsidRPr="00011D58">
        <w:rPr>
          <w:sz w:val="16"/>
        </w:rPr>
        <w:t>. A gamechanging</w:t>
      </w:r>
      <w:r w:rsidRPr="00011D58">
        <w:rPr>
          <w:sz w:val="12"/>
        </w:rPr>
        <w:t>¶</w:t>
      </w:r>
      <w:r w:rsidRPr="00011D58">
        <w:rPr>
          <w:sz w:val="16"/>
        </w:rPr>
        <w:t xml:space="preserve"> event like an Iranian nuclear weapon could wipe</w:t>
      </w:r>
      <w:r w:rsidRPr="00011D58">
        <w:rPr>
          <w:sz w:val="12"/>
        </w:rPr>
        <w:t>¶</w:t>
      </w:r>
      <w:r w:rsidRPr="00011D58">
        <w:rPr>
          <w:sz w:val="16"/>
        </w:rPr>
        <w:t xml:space="preserve"> out the tide toward isolationism.</w:t>
      </w:r>
    </w:p>
    <w:p w:rsidR="005A42FE" w:rsidRPr="00011D58" w:rsidRDefault="005A42FE" w:rsidP="005A42FE"/>
    <w:p w:rsidR="005A42FE" w:rsidRPr="00011D58" w:rsidRDefault="005A42FE" w:rsidP="005A42FE"/>
    <w:p w:rsidR="005A42FE" w:rsidRPr="00011D58" w:rsidRDefault="005A42FE" w:rsidP="005A42FE">
      <w:r w:rsidRPr="00011D58">
        <w:t>====US-Saudi interaction is fully dependent on oil – the plan removes that link====</w:t>
      </w:r>
    </w:p>
    <w:p w:rsidR="005A42FE" w:rsidRPr="00011D58" w:rsidRDefault="005A42FE" w:rsidP="005A42FE">
      <w:r w:rsidRPr="00011D58">
        <w:t>**Congregalli ~’13**</w:t>
      </w:r>
    </w:p>
    <w:p w:rsidR="005A42FE" w:rsidRPr="00011D58" w:rsidRDefault="005A42FE" w:rsidP="005A42FE">
      <w:pPr>
        <w:rPr>
          <w:sz w:val="16"/>
          <w:szCs w:val="16"/>
        </w:rPr>
      </w:pPr>
      <w:r w:rsidRPr="00011D58">
        <w:rPr>
          <w:sz w:val="16"/>
          <w:szCs w:val="16"/>
        </w:rPr>
        <w:t>~~[Matteo Congregalli, International Politics Journalist, "Without Oil. Without Allies: USA and the New American Dream of Independent Energy," Urban Times, 2/15/13, http://urbantimes.co/magazine/2013/02/usa-oil-saudi-arabia-independent-domestic-energy-supply/~~]</w:t>
      </w:r>
    </w:p>
    <w:p w:rsidR="005A42FE" w:rsidRPr="00011D58" w:rsidRDefault="005A42FE" w:rsidP="005A42FE">
      <w:pPr>
        <w:rPr>
          <w:sz w:val="16"/>
        </w:rPr>
      </w:pPr>
      <w:r w:rsidRPr="00011D58">
        <w:t>Examples of oil-diplomacy are known to be neither smooth nor easy</w:t>
      </w:r>
      <w:r w:rsidRPr="00011D58">
        <w:rPr>
          <w:sz w:val="16"/>
        </w:rPr>
        <w:t>. Take, for example, the harsh relations between the US and Colonel Gaddafi~’s Libya; or the invasion of Iraq, back in 2003, whose justification was not uniquely about Saddam~’s Weapons of Mass Destruction – as UN reports confirmed; or the closure of the Hormuz strait, back in 2011. Iran threatened to close the strait in retaliation to the massive burden of sanctions on the Islamic Republic. As an unlucky coincidence, almost 17 billion barrels pass through the strait, every day. The blockade imposed by the Iranian military Navy made the oil prices skyrocket in just few weeks.</w:t>
      </w:r>
      <w:r w:rsidRPr="00011D58">
        <w:rPr>
          <w:sz w:val="12"/>
        </w:rPr>
        <w:t>¶</w:t>
      </w:r>
      <w:r w:rsidRPr="00011D58">
        <w:rPr>
          <w:sz w:val="16"/>
        </w:rPr>
        <w:t xml:space="preserve"> </w:t>
      </w:r>
      <w:r w:rsidRPr="00011D58">
        <w:t>Saudi Arabia~’s relationship with the US was always based on mutual convenience. After 9/11, both Washington and Riyadh were allies in War on Terror</w:t>
      </w:r>
      <w:r w:rsidRPr="00011D58">
        <w:rPr>
          <w:sz w:val="16"/>
        </w:rPr>
        <w:t xml:space="preserve">. US wanted stability in the area. Later on, Saudi Arabia wanted to preserve their power in spite of the Arab Spring. </w:t>
      </w:r>
      <w:r w:rsidRPr="00011D58">
        <w:t>US needed oil for a convenient price. Saudi Arabia needed arms.</w:t>
      </w:r>
      <w:r w:rsidRPr="00011D58">
        <w:rPr>
          <w:sz w:val="12"/>
        </w:rPr>
        <w:t>¶</w:t>
      </w:r>
      <w:r w:rsidRPr="00011D58">
        <w:rPr>
          <w:sz w:val="16"/>
        </w:rPr>
        <w:t xml:space="preserve"> In 2008, the US Senate struggled to approve a resolution to help cut soaring gasoline prices by providing the Saudi government with 900 cutting-edge military kits in return for increasing oil production. The resolution aimed at securing the Gulf area and winning support for the growing sanctions on Iran. </w:t>
      </w:r>
      <w:r w:rsidRPr="00011D58">
        <w:t>Despite the potential revenue – about %2420 billion – the decision was stalling at the Senate as the Saudis were not keen on downing the price of the crude oil from 75 cents to 50 cents per gallon.¶</w:t>
      </w:r>
      <w:r w:rsidRPr="00011D58">
        <w:rPr>
          <w:sz w:val="16"/>
        </w:rPr>
        <w:t xml:space="preserve"> "</w:t>
      </w:r>
      <w:r w:rsidRPr="00011D58">
        <w:t>We are saying to the Saudis that, if you don~’t help us, why should we be helping you</w:t>
      </w:r>
      <w:r w:rsidRPr="00011D58">
        <w:rPr>
          <w:sz w:val="16"/>
        </w:rPr>
        <w:t>? " said the democratic Senator Chuck Schumer. "</w:t>
      </w:r>
      <w:r w:rsidRPr="00011D58">
        <w:t>We are saying that we need real relief, and we need it quickly. You need our arms, but we need you to cooperate and not strangle American consumers.</w:t>
      </w:r>
      <w:r w:rsidRPr="00011D58">
        <w:rPr>
          <w:sz w:val="16"/>
        </w:rPr>
        <w:t>" The resolution passed, eventually.</w:t>
      </w:r>
      <w:r w:rsidRPr="00011D58">
        <w:rPr>
          <w:sz w:val="12"/>
        </w:rPr>
        <w:t>¶</w:t>
      </w:r>
      <w:r w:rsidRPr="00011D58">
        <w:rPr>
          <w:sz w:val="16"/>
        </w:rPr>
        <w:t xml:space="preserve"> According to statistics: throughout Bush~’s terms, the arms dealing with Saudi doubled from %2419 billion between 2001-2004 to %2440 billion between 2005- 2008. In the last five years, under Obama~’s administration, the deals reached %2460 billion.</w:t>
      </w:r>
      <w:r w:rsidRPr="00011D58">
        <w:rPr>
          <w:sz w:val="12"/>
        </w:rPr>
        <w:t>¶</w:t>
      </w:r>
      <w:r w:rsidRPr="00011D58">
        <w:rPr>
          <w:sz w:val="16"/>
        </w:rPr>
        <w:t xml:space="preserve"> At the end of December 2011, the US Department of State held a press briefing about a further arms sale to Saudi Arabia. </w:t>
      </w:r>
      <w:r w:rsidRPr="00011D58">
        <w:t>The agreement included 84 brand new F-15 combat aircrafts for an eight-figure sum: %2430 billion.</w:t>
      </w:r>
      <w:r w:rsidRPr="00011D58">
        <w:rPr>
          <w:sz w:val="16"/>
        </w:rPr>
        <w:t xml:space="preserve"> The Assistant secretary Andrew Shapiro declared:</w:t>
      </w:r>
      <w:r w:rsidRPr="00011D58">
        <w:rPr>
          <w:sz w:val="12"/>
        </w:rPr>
        <w:t>¶</w:t>
      </w:r>
      <w:r w:rsidRPr="00011D58">
        <w:rPr>
          <w:sz w:val="16"/>
        </w:rPr>
        <w:t xml:space="preserve"> "This agreement serves to reinforce the strong and enduring relationship between the United States and Saudi Arabia."</w:t>
      </w:r>
      <w:r w:rsidRPr="00011D58">
        <w:rPr>
          <w:sz w:val="12"/>
        </w:rPr>
        <w:t>¶</w:t>
      </w:r>
      <w:r w:rsidRPr="00011D58">
        <w:rPr>
          <w:sz w:val="16"/>
        </w:rPr>
        <w:t xml:space="preserve"> No matter how much discounted oil you can get. Providing cutting-edge arms is also a strategy to ensure the stability of the region, crucial for American interests.</w:t>
      </w:r>
      <w:r w:rsidRPr="00011D58">
        <w:rPr>
          <w:sz w:val="12"/>
        </w:rPr>
        <w:t>¶</w:t>
      </w:r>
      <w:r w:rsidRPr="00011D58">
        <w:rPr>
          <w:sz w:val="16"/>
        </w:rPr>
        <w:t xml:space="preserve"> "There are geopolitical interests at stake, driving the arms deal. Saudi Arabia works with the US as they have a common strategy and common agreement," says Farhang Moradi, senior lecturer in Globalisation and Development at University of Westminster, London.</w:t>
      </w:r>
      <w:r w:rsidRPr="00011D58">
        <w:rPr>
          <w:sz w:val="12"/>
        </w:rPr>
        <w:t>¶</w:t>
      </w:r>
      <w:r w:rsidRPr="00011D58">
        <w:rPr>
          <w:sz w:val="16"/>
        </w:rPr>
        <w:t xml:space="preserve"> Shipping F-15s to Riyadh is a first-line defence to empower the biggest US ally in the region. But</w:t>
      </w:r>
      <w:r w:rsidRPr="00011D58">
        <w:rPr>
          <w:sz w:val="12"/>
        </w:rPr>
        <w:t>¶</w:t>
      </w:r>
      <w:r w:rsidRPr="00011D58">
        <w:rPr>
          <w:sz w:val="16"/>
        </w:rPr>
        <w:t xml:space="preserve"> "We have to keep in mind that buying arms in respect of selling oil could be the case. However, buying advanced arms doesn~’t put the Saudi in the position of defining the area from actors such as Iran."</w:t>
      </w:r>
      <w:r w:rsidRPr="00011D58">
        <w:rPr>
          <w:sz w:val="12"/>
        </w:rPr>
        <w:t>¶</w:t>
      </w:r>
      <w:r w:rsidRPr="00011D58">
        <w:rPr>
          <w:sz w:val="16"/>
        </w:rPr>
        <w:t xml:space="preserve"> Security, first – The positions of the American military bases in the Persian Gulf (Image Source: Google Maps).</w:t>
      </w:r>
      <w:r w:rsidRPr="00011D58">
        <w:rPr>
          <w:sz w:val="12"/>
        </w:rPr>
        <w:t>¶</w:t>
      </w:r>
      <w:r w:rsidRPr="00011D58">
        <w:rPr>
          <w:sz w:val="16"/>
        </w:rPr>
        <w:t xml:space="preserve"> An additional security belt of air and ground bases extends all around Iran and the Persian Gulf. There are at least 21 bases in Saudi Arabia, Qatar, Oman, United Arab Emirates, Iraq, Bahrain and Kuwait. The question we should answer is whether the military infrastructures are about to be left behind now that the burden of regional interests and energy need is shrinking.</w:t>
      </w:r>
      <w:r w:rsidRPr="00011D58">
        <w:rPr>
          <w:sz w:val="12"/>
        </w:rPr>
        <w:t>¶</w:t>
      </w:r>
      <w:r w:rsidRPr="00011D58">
        <w:rPr>
          <w:sz w:val="16"/>
        </w:rPr>
        <w:t xml:space="preserve"> "These bases are giving them the infrastructures to check and balance. It costs them something but the cost is worth it in order to manage the gulf," says Moradi.</w:t>
      </w:r>
      <w:r w:rsidRPr="00011D58">
        <w:rPr>
          <w:sz w:val="12"/>
        </w:rPr>
        <w:t>¶</w:t>
      </w:r>
      <w:r w:rsidRPr="00011D58">
        <w:rPr>
          <w:sz w:val="16"/>
        </w:rPr>
        <w:t xml:space="preserve"> The military presence is a result of with oil production and the control of the political actors. The Gulf oil has always been a priority for the US. But in the age of the war on terror and the growing threat of a nuclear Iran, abandoning the battlefield is not a strategy-wise option. In the same regard, we should not expect the sanctions against Iran to diminish and that the US army will leave their bases anytime soon.</w:t>
      </w:r>
      <w:r w:rsidRPr="00011D58">
        <w:rPr>
          <w:sz w:val="12"/>
        </w:rPr>
        <w:t>¶</w:t>
      </w:r>
      <w:r w:rsidRPr="00011D58">
        <w:rPr>
          <w:sz w:val="16"/>
        </w:rPr>
        <w:t xml:space="preserve"> </w:t>
      </w:r>
      <w:r w:rsidRPr="00011D58">
        <w:t>The real shift in the region could come in the long run</w:t>
      </w:r>
      <w:r w:rsidRPr="00011D58">
        <w:rPr>
          <w:sz w:val="16"/>
        </w:rPr>
        <w:t>.</w:t>
      </w:r>
      <w:r w:rsidRPr="00011D58">
        <w:rPr>
          <w:sz w:val="12"/>
        </w:rPr>
        <w:t>¶</w:t>
      </w:r>
      <w:r w:rsidRPr="00011D58">
        <w:rPr>
          <w:sz w:val="16"/>
        </w:rPr>
        <w:t xml:space="preserve"> "</w:t>
      </w:r>
      <w:r w:rsidRPr="00011D58">
        <w:t>If US oil demands fall, it doesn~’t mean that foreign demand won~’t continue.</w:t>
      </w:r>
      <w:r w:rsidRPr="00011D58">
        <w:rPr>
          <w:sz w:val="16"/>
        </w:rPr>
        <w:t xml:space="preserve"> Emerging countries suck oik; China, India, Turkey. They need oil on their routes to development" says Moradi.</w:t>
      </w:r>
      <w:r w:rsidRPr="00011D58">
        <w:rPr>
          <w:sz w:val="12"/>
        </w:rPr>
        <w:t>¶</w:t>
      </w:r>
      <w:r w:rsidRPr="00011D58">
        <w:rPr>
          <w:sz w:val="16"/>
        </w:rPr>
        <w:t xml:space="preserve"> According to many, in ten years time there will be a new producer-consumer relationship in the region. It will not involve the US anymore. </w:t>
      </w:r>
      <w:r w:rsidRPr="00011D58">
        <w:t>Russia, China, India will be bounded by new energy ties.¶</w:t>
      </w:r>
      <w:r w:rsidRPr="00011D58">
        <w:rPr>
          <w:sz w:val="16"/>
        </w:rPr>
        <w:t xml:space="preserve"> "The demand for oil is going to be pretty good. Those producing oil are therefore going to export a lot. The balance of forces will change in terms of energy and power. </w:t>
      </w:r>
      <w:r w:rsidRPr="00011D58">
        <w:t>Those changes will have subsequent effects upon other countries that may perceive themselves as competing powers against USA; China and Russia."</w:t>
      </w:r>
      <w:r w:rsidRPr="00011D58">
        <w:rPr>
          <w:sz w:val="12"/>
        </w:rPr>
        <w:t>¶</w:t>
      </w:r>
      <w:r w:rsidRPr="00011D58">
        <w:rPr>
          <w:sz w:val="16"/>
        </w:rPr>
        <w:t xml:space="preserve"> This likely shift of interest will cause a scenario where China and India will discontinue being mere investors in the Middle East and Central Asia. In the near future they could install bases and military infrastructures in the region, while the American ones will be gone.</w:t>
      </w:r>
      <w:r w:rsidRPr="00011D58">
        <w:rPr>
          <w:sz w:val="12"/>
        </w:rPr>
        <w:t>¶</w:t>
      </w:r>
      <w:r w:rsidRPr="00011D58">
        <w:rPr>
          <w:sz w:val="16"/>
        </w:rPr>
        <w:t xml:space="preserve"> </w:t>
      </w:r>
      <w:r w:rsidRPr="00011D58">
        <w:t>The de-Americanisation of the Gulf is yet to come. But the first signs are already emerging. At the beginning of February, the US secretary of Defence, Leon Panetta announced that just one aircraft carrier will be deployed in the Gulf instead of two.</w:t>
      </w:r>
      <w:r w:rsidRPr="00011D58">
        <w:rPr>
          <w:sz w:val="16"/>
        </w:rPr>
        <w:t xml:space="preserve"> The decision is motivated by defence budget cuts. Is it a sign of the de-prioritisation of the control of the Gulf? Probably. In the meantime, the lowering security in the area, as well the US~’ soft way of dealing with the Arab Spring, is making the Gulf States nervous. </w:t>
      </w:r>
      <w:r w:rsidRPr="00011D58">
        <w:t>Are diplomatic relations facing a crisis?</w:t>
      </w:r>
      <w:r w:rsidRPr="00011D58">
        <w:rPr>
          <w:sz w:val="16"/>
        </w:rPr>
        <w:t xml:space="preserve"> It is definitely a sign of an upcoming change.</w:t>
      </w:r>
      <w:r w:rsidRPr="00011D58">
        <w:rPr>
          <w:sz w:val="12"/>
        </w:rPr>
        <w:t>¶</w:t>
      </w:r>
      <w:r w:rsidRPr="00011D58">
        <w:rPr>
          <w:sz w:val="16"/>
        </w:rPr>
        <w:t xml:space="preserve"> The </w:t>
      </w:r>
      <w:r w:rsidRPr="00011D58">
        <w:t>surge in US oil</w:t>
      </w:r>
      <w:r w:rsidRPr="00011D58">
        <w:rPr>
          <w:sz w:val="16"/>
        </w:rPr>
        <w:t xml:space="preserve"> and natural gas </w:t>
      </w:r>
      <w:r w:rsidRPr="00011D58">
        <w:t>production,</w:t>
      </w:r>
      <w:r w:rsidRPr="00011D58">
        <w:rPr>
          <w:sz w:val="16"/>
        </w:rPr>
        <w:t xml:space="preserve"> which </w:t>
      </w:r>
      <w:r w:rsidRPr="00011D58">
        <w:t>will scatter the American diplomatic ties</w:t>
      </w:r>
      <w:r w:rsidRPr="00011D58">
        <w:rPr>
          <w:sz w:val="16"/>
        </w:rPr>
        <w:t>, is not without reason. America suddenly found out that underneath their land, millions of barrels of sweet crude oil were reachable by merely changing the drilling technique. A well-known one is called ~’fracking~’ which involves fracturing layers of rock and pumping water and sand in the well to get to the oil reserve. Tens of sites in the US were considered worthless till fracking was introduced. Fracturing the rocks allow to reach deep and huge oil reserves, otherwise out-of-the-way. That~’s how the States are turning into a Saudi Arabia with burgers, baseball, and guns.</w:t>
      </w:r>
    </w:p>
    <w:p w:rsidR="005A42FE" w:rsidRPr="00011D58" w:rsidRDefault="005A42FE" w:rsidP="005A42FE"/>
    <w:p w:rsidR="005A42FE" w:rsidRPr="00011D58" w:rsidRDefault="005A42FE" w:rsidP="005A42FE">
      <w:r w:rsidRPr="00011D58">
        <w:t>====Framing issue – their evidence is from 2008 – Lippmann concludes 3 years later that perceived breakdown of relations causes prolif.====</w:t>
      </w:r>
    </w:p>
    <w:p w:rsidR="005A42FE" w:rsidRPr="00011D58" w:rsidRDefault="005A42FE" w:rsidP="005A42FE">
      <w:pPr>
        <w:rPr>
          <w:rFonts w:cs="Arial"/>
          <w:sz w:val="16"/>
          <w:szCs w:val="16"/>
        </w:rPr>
      </w:pPr>
      <w:r w:rsidRPr="00011D58">
        <w:t>**Lippman ~’11 **</w:t>
      </w:r>
      <w:r w:rsidRPr="00011D58">
        <w:rPr>
          <w:rFonts w:cs="Arial"/>
          <w:sz w:val="16"/>
          <w:szCs w:val="16"/>
        </w:rPr>
        <w:t>(Sr. Adjunct Scholar-Council on Foreign Relations, http://www.susris.com/2011/08/05/saudi-arabia~’s-nuclear-policy-lippman/)</w:t>
      </w:r>
    </w:p>
    <w:p w:rsidR="005A42FE" w:rsidRPr="00011D58" w:rsidRDefault="005A42FE" w:rsidP="005A42FE">
      <w:pPr>
        <w:rPr>
          <w:rFonts w:cs="Arial"/>
          <w:sz w:val="16"/>
        </w:rPr>
      </w:pPr>
    </w:p>
    <w:p w:rsidR="005A42FE" w:rsidRPr="00011D58" w:rsidRDefault="005A42FE" w:rsidP="005A42FE">
      <w:r w:rsidRPr="00011D58">
        <w:rPr>
          <w:sz w:val="16"/>
        </w:rPr>
        <w:t xml:space="preserve">So let us </w:t>
      </w:r>
      <w:r w:rsidRPr="00011D58">
        <w:t>suppose</w:t>
      </w:r>
      <w:r w:rsidRPr="00011D58">
        <w:rPr>
          <w:sz w:val="16"/>
        </w:rPr>
        <w:t xml:space="preserve"> that </w:t>
      </w:r>
      <w:r w:rsidRPr="00011D58">
        <w:t>Saudi Arabia~’s</w:t>
      </w:r>
      <w:r w:rsidRPr="00011D58">
        <w:rPr>
          <w:sz w:val="16"/>
        </w:rPr>
        <w:t xml:space="preserve"> currently testy </w:t>
      </w:r>
      <w:r w:rsidRPr="00011D58">
        <w:t>relationship with the U</w:t>
      </w:r>
      <w:r w:rsidRPr="00011D58">
        <w:rPr>
          <w:sz w:val="16"/>
        </w:rPr>
        <w:t xml:space="preserve">nited </w:t>
      </w:r>
      <w:r w:rsidRPr="00011D58">
        <w:t>S</w:t>
      </w:r>
      <w:r w:rsidRPr="00011D58">
        <w:rPr>
          <w:sz w:val="16"/>
        </w:rPr>
        <w:t xml:space="preserve">tates </w:t>
      </w:r>
      <w:r w:rsidRPr="00011D58">
        <w:t>deteriorated to the point where the Saudis no longer felt they could rely on Washington~’s protection</w:t>
      </w:r>
      <w:r w:rsidRPr="00011D58">
        <w:rPr>
          <w:sz w:val="16"/>
        </w:rPr>
        <w:t xml:space="preserve">. If the Saudis could no longer assume that the armed forces of the United States are their ultimate weapon against external threats, </w:t>
      </w:r>
      <w:r w:rsidRPr="00011D58">
        <w:t>might they not wish to acquire a different ultimate weapon?</w:t>
      </w:r>
      <w:r w:rsidRPr="00011D58">
        <w:rPr>
          <w:sz w:val="16"/>
        </w:rPr>
        <w:t xml:space="preserve"> With that in mind, could not a reasonable case be made in the Saudis~’ minds for the development of an alternative security relationship, and perhaps a nuclear agreement, with another major power should relations with the United States deteriorate? A possible candidate for such a role would of course be China, a nuclear power that has a close relationship with Saudi Arabia~’s ally Pakistan and a growing need for imported oil. Sufficiently remote from the Gulf not to pose a direct threat to Saudi Arabia, and no longer part of any international communist movement, China could theoretically be an attractive partner. This is not to say that Saudi Arabia is actually seeking such a relationship with any country other the United States, or that China would undertake such a mission, but to be unaware of any such outreach is not to exclude it from the realm of possibility. THE STRATEGY GAP The </w:t>
      </w:r>
      <w:r w:rsidRPr="00011D58">
        <w:t xml:space="preserve">Saudi </w:t>
      </w:r>
      <w:r w:rsidRPr="00011D58">
        <w:rPr>
          <w:sz w:val="16"/>
        </w:rPr>
        <w:t xml:space="preserve">Arabian armed forces </w:t>
      </w:r>
      <w:r w:rsidRPr="00011D58">
        <w:t>have never developed a</w:t>
      </w:r>
      <w:r w:rsidRPr="00011D58">
        <w:rPr>
          <w:sz w:val="16"/>
        </w:rPr>
        <w:t xml:space="preserve"> coherent national security </w:t>
      </w:r>
      <w:r w:rsidRPr="00011D58">
        <w:t xml:space="preserve">doctrine that could provide </w:t>
      </w:r>
      <w:r w:rsidRPr="00011D58">
        <w:rPr>
          <w:sz w:val="16"/>
        </w:rPr>
        <w:t xml:space="preserve">a serious basis </w:t>
      </w:r>
      <w:r w:rsidRPr="00011D58">
        <w:t xml:space="preserve">for </w:t>
      </w:r>
      <w:r w:rsidRPr="00011D58">
        <w:rPr>
          <w:sz w:val="16"/>
        </w:rPr>
        <w:t xml:space="preserve">a decision to acquire </w:t>
      </w:r>
      <w:r w:rsidRPr="00011D58">
        <w:t>nuclear weapons.</w:t>
      </w:r>
      <w:r w:rsidRPr="00011D58">
        <w:rPr>
          <w:sz w:val="16"/>
        </w:rPr>
        <w:t xml:space="preserve"> </w:t>
      </w:r>
      <w:r w:rsidRPr="00011D58">
        <w:t>But to summarize the reasons why Saudi Arabia might pursue such a course: it is a rich but weak country</w:t>
      </w:r>
      <w:r w:rsidRPr="00011D58">
        <w:rPr>
          <w:sz w:val="16"/>
        </w:rPr>
        <w:t xml:space="preserve"> with armed forces of suspect competence; outmanned by combat-hardened, truculent and potentially nuclear-armed neighbors; </w:t>
      </w:r>
      <w:r w:rsidRPr="00011D58">
        <w:t xml:space="preserve">and no longer confident that it can count on its American protector. </w:t>
      </w:r>
    </w:p>
    <w:p w:rsidR="005A42FE" w:rsidRPr="00011D58" w:rsidRDefault="005A42FE" w:rsidP="005A42FE"/>
    <w:p w:rsidR="005A42FE" w:rsidRPr="00011D58" w:rsidRDefault="005A42FE" w:rsidP="005A42FE">
      <w:pPr>
        <w:rPr>
          <w:sz w:val="16"/>
        </w:rPr>
      </w:pPr>
      <w:r w:rsidRPr="00011D58">
        <w:rPr>
          <w:sz w:val="16"/>
        </w:rPr>
        <w:t xml:space="preserve">Even before the Iraq War, Richard L. Russell of the National Defense University argued in a 2001 essay arguing the case for Saudi acquisition of nuclear capability that "It would be imprudent, to say the least, for Riyadh to make the cornerstone of ~~[its~~] national-security posture out of an assumption that the United States would come to the kingdom~’s defense under any and all circumstances." It might be even more imprudent now. "From Riyadh~’s perspective," continued Russell, "the acquisition of nuclear weapons and secure delivery systems would appear logical and even necessary." Those "secure delivery systems," Russell argued, would not be aircraft, which are vulnerable to ground defenses, but "ballistic-missile delivery systems that would stand a near-invulnerable chance of penetrating enemy airspace" — namely, the CSS-2s. Military experts say it is theoretically possible that the </w:t>
      </w:r>
      <w:r w:rsidRPr="00011D58">
        <w:t>missiles could be</w:t>
      </w:r>
      <w:r w:rsidRPr="00011D58">
        <w:rPr>
          <w:sz w:val="16"/>
        </w:rPr>
        <w:t xml:space="preserve"> made operational, modernized, and </w:t>
      </w:r>
      <w:r w:rsidRPr="00011D58">
        <w:t>retrofitted with nuclear warheads acquired from</w:t>
      </w:r>
      <w:r w:rsidRPr="00011D58">
        <w:rPr>
          <w:sz w:val="16"/>
        </w:rPr>
        <w:t xml:space="preserve"> China, </w:t>
      </w:r>
      <w:r w:rsidRPr="00011D58">
        <w:t>Pakistan</w:t>
      </w:r>
      <w:r w:rsidRPr="00011D58">
        <w:rPr>
          <w:sz w:val="16"/>
        </w:rPr>
        <w:t xml:space="preserve"> or perhaps, within a few years, North Korea. Any attempt to do so, however, would present immense technical and political difficulties — so much so that Saudi Arabia might emerge less secure, rather than more.</w:t>
      </w:r>
    </w:p>
    <w:p w:rsidR="005A42FE" w:rsidRPr="00011D58" w:rsidRDefault="005A42FE" w:rsidP="005A42FE"/>
    <w:p w:rsidR="005A42FE" w:rsidRPr="00011D58" w:rsidRDefault="005A42FE" w:rsidP="005A42FE">
      <w:r w:rsidRPr="00011D58">
        <w:t>====Lack of oil relations causes rapid prolif ====</w:t>
      </w:r>
    </w:p>
    <w:p w:rsidR="005A42FE" w:rsidRPr="00011D58" w:rsidRDefault="005A42FE" w:rsidP="005A42FE">
      <w:r w:rsidRPr="00011D58">
        <w:t>**Black ~’9 **</w:t>
      </w:r>
    </w:p>
    <w:p w:rsidR="005A42FE" w:rsidRPr="00011D58" w:rsidRDefault="005A42FE" w:rsidP="005A42FE">
      <w:pPr>
        <w:rPr>
          <w:sz w:val="16"/>
          <w:szCs w:val="16"/>
        </w:rPr>
      </w:pPr>
      <w:r w:rsidRPr="00011D58">
        <w:rPr>
          <w:sz w:val="16"/>
          <w:szCs w:val="16"/>
        </w:rPr>
        <w:t>(Major Chris, master~’s program at the Joint Forces Staff College, "Post Oil America and a renewable energy policy leads to the abrogation of the Middle East to China.," http://www.dtic.mil/cgi-bin/GetTRDoc?AD=ADA530125%26Location=U2%26doc=GetTRDoc.pdf)</w:t>
      </w:r>
    </w:p>
    <w:p w:rsidR="005A42FE" w:rsidRPr="00011D58" w:rsidRDefault="005A42FE" w:rsidP="005A42FE">
      <w:pPr>
        <w:pStyle w:val="Tagtemplate"/>
      </w:pPr>
    </w:p>
    <w:p w:rsidR="005A42FE" w:rsidRPr="00011D58" w:rsidRDefault="005A42FE" w:rsidP="005A42FE">
      <w:r w:rsidRPr="00011D58">
        <w:rPr>
          <w:sz w:val="16"/>
        </w:rPr>
        <w:t xml:space="preserve">All of these </w:t>
      </w:r>
      <w:r w:rsidRPr="00011D58">
        <w:t>factors have slowly led to Saudi Arabia wanting to assume a more independent role in its own security.</w:t>
      </w:r>
      <w:r w:rsidRPr="00011D58">
        <w:rPr>
          <w:sz w:val="16"/>
        </w:rPr>
        <w:t xml:space="preserve">181 In 2007, Saudi Arabia brokered a deal between Fatah and Hamas and hosted an Arab League Summit which they had declined to attend the two previous years. Also in 2007, King Abdullah also hosted Iran~’s President Ahmadinejad and canceled a state dinner with President Bush.182 Recently Saudi Foreign Minister Prince Saud al-Faial warned Iran on two separate occasions to stop meddling in inter-Arab affairs and has urged Arabs to unify clearly concerned with Iranian efforts to acquire nuclear weapons.183 Additionally, </w:t>
      </w:r>
      <w:r w:rsidRPr="00011D58">
        <w:t xml:space="preserve">this has brought about a renewed emphasis by the Saudis to acquire </w:t>
      </w:r>
      <w:r w:rsidRPr="00011D58">
        <w:rPr>
          <w:sz w:val="16"/>
        </w:rPr>
        <w:t>from Pakistan</w:t>
      </w:r>
      <w:r w:rsidRPr="00011D58">
        <w:t xml:space="preserve"> </w:t>
      </w:r>
      <w:r w:rsidRPr="00011D58">
        <w:rPr>
          <w:sz w:val="16"/>
        </w:rPr>
        <w:t xml:space="preserve">both Chinese-designed missiles and dual-key </w:t>
      </w:r>
      <w:r w:rsidRPr="00011D58">
        <w:t>Pakistani nuclear warheads</w:t>
      </w:r>
      <w:r w:rsidRPr="00011D58">
        <w:rPr>
          <w:sz w:val="16"/>
        </w:rPr>
        <w:t xml:space="preserve"> which is a major concern by the US.184 Saudi Arabia is now flexing their muscle in the Middle East and has taken an increasing role in managing their own affairs. This scenario could lead to either cooperation or competition between the US and China in the region. Further, in this scenario, </w:t>
      </w:r>
      <w:r w:rsidRPr="00011D58">
        <w:t>Saudi Arabia will increasingly align with the countries who are buying their oil</w:t>
      </w:r>
      <w:r w:rsidRPr="00011D58">
        <w:rPr>
          <w:sz w:val="16"/>
        </w:rPr>
        <w:t xml:space="preserve">. </w:t>
      </w:r>
      <w:r w:rsidRPr="00011D58">
        <w:t>A geopolitical shift will begin with</w:t>
      </w:r>
      <w:r w:rsidRPr="00011D58">
        <w:rPr>
          <w:sz w:val="16"/>
        </w:rPr>
        <w:t xml:space="preserve"> the rise of China in the Persian Gulf region secondary to </w:t>
      </w:r>
      <w:r w:rsidRPr="00011D58">
        <w:t>a diminishing American presence, which will intensify Saudi Arabian concerns for their security.</w:t>
      </w:r>
    </w:p>
    <w:p w:rsidR="005A42FE" w:rsidRPr="00011D58" w:rsidRDefault="005A42FE" w:rsidP="005A42FE"/>
    <w:p w:rsidR="005A42FE" w:rsidRPr="00011D58" w:rsidRDefault="005A42FE" w:rsidP="005A42FE"/>
    <w:p w:rsidR="005A42FE" w:rsidRPr="00011D58" w:rsidRDefault="005A42FE" w:rsidP="005A42FE">
      <w:r w:rsidRPr="00011D58">
        <w:t>=transition=</w:t>
      </w:r>
    </w:p>
    <w:p w:rsidR="005A42FE" w:rsidRPr="00011D58" w:rsidRDefault="005A42FE" w:rsidP="005A42FE">
      <w:pPr>
        <w:keepNext/>
        <w:keepLines/>
        <w:spacing w:before="200"/>
        <w:outlineLvl w:val="3"/>
      </w:pPr>
      <w:r w:rsidRPr="00011D58">
        <w:t>Reforms are causing growth.</w:t>
      </w:r>
    </w:p>
    <w:p w:rsidR="005A42FE" w:rsidRPr="00011D58" w:rsidRDefault="005A42FE" w:rsidP="005A42FE">
      <w:pPr>
        <w:rPr>
          <w:bCs/>
          <w:sz w:val="18"/>
        </w:rPr>
      </w:pPr>
      <w:r w:rsidRPr="00011D58">
        <w:t xml:space="preserve">Sweig and Bustamante 6/27 </w:t>
      </w:r>
      <w:r w:rsidRPr="00011D58">
        <w:rPr>
          <w:bCs/>
          <w:sz w:val="18"/>
        </w:rPr>
        <w:t>(Julia Sweig, Nelson and David Rockefeller Senior Fellow for Latin America Studies and Director for Latin America Studies at the Council on Foreign Relations; and Michael Bustamante, Ph.D. candidate in Latin American history at Yale University, "Cuba After Communism" &lt;http://internalreform.blogspot.com/&gt; 6-27</w:t>
      </w:r>
    </w:p>
    <w:p w:rsidR="005A42FE" w:rsidRPr="00011D58" w:rsidRDefault="005A42FE" w:rsidP="005A42FE">
      <w:pPr>
        <w:rPr>
          <w:bCs/>
          <w:sz w:val="18"/>
        </w:rPr>
      </w:pPr>
      <w:r w:rsidRPr="00011D58">
        <w:rPr>
          <w:bCs/>
          <w:sz w:val="18"/>
        </w:rPr>
        <w:t>*Investments, trade balancing, public expenditure reductions, debt payment, and financial accountability bureau.</w:t>
      </w:r>
    </w:p>
    <w:p w:rsidR="005A42FE" w:rsidRPr="00011D58" w:rsidRDefault="005A42FE" w:rsidP="005A42FE">
      <w:pPr>
        <w:rPr>
          <w:bCs/>
          <w:sz w:val="18"/>
        </w:rPr>
      </w:pPr>
    </w:p>
    <w:p w:rsidR="005A42FE" w:rsidRPr="00011D58" w:rsidRDefault="005A42FE" w:rsidP="005A42FE">
      <w:pPr>
        <w:rPr>
          <w:sz w:val="16"/>
        </w:rPr>
      </w:pPr>
      <w:r w:rsidRPr="00011D58">
        <w:rPr>
          <w:sz w:val="16"/>
        </w:rPr>
        <w:t xml:space="preserve">The </w:t>
      </w:r>
      <w:r w:rsidRPr="00011D58">
        <w:t>reforms have yielded several modest successes thus far</w:t>
      </w:r>
      <w:r w:rsidRPr="00011D58">
        <w:rPr>
          <w:sz w:val="16"/>
        </w:rPr>
        <w:t xml:space="preserve">. </w:t>
      </w:r>
      <w:r w:rsidRPr="00011D58">
        <w:t>After</w:t>
      </w:r>
      <w:r w:rsidRPr="00011D58">
        <w:rPr>
          <w:sz w:val="16"/>
        </w:rPr>
        <w:t xml:space="preserve"> facing sharp liquidity and balance-of-payments crises in the wake of </w:t>
      </w:r>
      <w:r w:rsidRPr="00011D58">
        <w:t>the</w:t>
      </w:r>
      <w:r w:rsidRPr="00011D58">
        <w:rPr>
          <w:sz w:val="16"/>
        </w:rPr>
        <w:t xml:space="preserve"> </w:t>
      </w:r>
      <w:r w:rsidRPr="00011D58">
        <w:t>2008 global financial meltdown, Cuba has succeeded in restoring a modicum of financial stability, resuming its debt payments</w:t>
      </w:r>
      <w:r w:rsidRPr="00011D58">
        <w:rPr>
          <w:sz w:val="16"/>
        </w:rPr>
        <w:t xml:space="preserve">, sharply </w:t>
      </w:r>
      <w:r w:rsidRPr="00011D58">
        <w:t>cutting its imports,</w:t>
      </w:r>
      <w:r w:rsidRPr="00011D58">
        <w:rPr>
          <w:sz w:val="16"/>
        </w:rPr>
        <w:t xml:space="preserve"> </w:t>
      </w:r>
      <w:r w:rsidRPr="00011D58">
        <w:t>and</w:t>
      </w:r>
      <w:r w:rsidRPr="00011D58">
        <w:rPr>
          <w:sz w:val="16"/>
        </w:rPr>
        <w:t xml:space="preserve"> beginning the arduous task of </w:t>
      </w:r>
      <w:r w:rsidRPr="00011D58">
        <w:t>reducing public expenditures</w:t>
      </w:r>
      <w:r w:rsidRPr="00011D58">
        <w:rPr>
          <w:sz w:val="16"/>
        </w:rPr>
        <w:t xml:space="preserve">. Several </w:t>
      </w:r>
      <w:r w:rsidRPr="00011D58">
        <w:t>key strategic investments from international partners</w:t>
      </w:r>
      <w:r w:rsidRPr="00011D58">
        <w:rPr>
          <w:sz w:val="16"/>
        </w:rPr>
        <w:t xml:space="preserve"> — most notably, the refurbishing of Mariel Harbor, with the aid of Brazilian capital, to transform it into a major container shipping port — </w:t>
      </w:r>
      <w:r w:rsidRPr="00011D58">
        <w:t>are moving forward on schedule.</w:t>
      </w:r>
      <w:r w:rsidRPr="00011D58">
        <w:rPr>
          <w:sz w:val="16"/>
        </w:rPr>
        <w:t xml:space="preserve"> Meanwhile, </w:t>
      </w:r>
      <w:r w:rsidRPr="00011D58">
        <w:t>a new</w:t>
      </w:r>
      <w:r w:rsidRPr="00011D58">
        <w:rPr>
          <w:sz w:val="16"/>
        </w:rPr>
        <w:t xml:space="preserve"> state </w:t>
      </w:r>
      <w:r w:rsidRPr="00011D58">
        <w:t>financial accountability bureau has begun</w:t>
      </w:r>
      <w:r w:rsidRPr="00011D58">
        <w:rPr>
          <w:sz w:val="16"/>
        </w:rPr>
        <w:t xml:space="preserve"> the hard task of weeding out endemic corruption.</w:t>
      </w:r>
    </w:p>
    <w:p w:rsidR="005A42FE" w:rsidRPr="00011D58" w:rsidRDefault="005A42FE" w:rsidP="005A42FE"/>
    <w:p w:rsidR="005A42FE" w:rsidRPr="00011D58" w:rsidRDefault="005A42FE" w:rsidP="005A42FE">
      <w:pPr>
        <w:keepNext/>
        <w:keepLines/>
        <w:spacing w:before="200"/>
        <w:outlineLvl w:val="3"/>
      </w:pPr>
      <w:r w:rsidRPr="00011D58">
        <w:t>Migration laws are too.</w:t>
      </w:r>
    </w:p>
    <w:p w:rsidR="005A42FE" w:rsidRPr="00011D58" w:rsidRDefault="005A42FE" w:rsidP="005A42FE">
      <w:pPr>
        <w:rPr>
          <w:bCs/>
          <w:sz w:val="18"/>
        </w:rPr>
      </w:pPr>
      <w:r w:rsidRPr="00011D58">
        <w:t>Sweig and Bustamante 6/27</w:t>
      </w:r>
      <w:r w:rsidRPr="00011D58">
        <w:rPr>
          <w:bCs/>
          <w:sz w:val="18"/>
        </w:rPr>
        <w:t xml:space="preserve"> (Julia Sweig, Nelson and David Rockefeller Senior Fellow for Latin America Studies and Director for Latin America Studies at the Council on Foreign Relations; and Michael Bustamante, Ph.D. candidate in Latin American history at Yale University, "Cuba After Communism" &lt;http://internalreform.blogspot.com/&gt; 6-27</w:t>
      </w:r>
    </w:p>
    <w:p w:rsidR="005A42FE" w:rsidRPr="00011D58" w:rsidRDefault="005A42FE" w:rsidP="005A42FE">
      <w:pPr>
        <w:rPr>
          <w:bCs/>
          <w:sz w:val="18"/>
        </w:rPr>
      </w:pPr>
    </w:p>
    <w:p w:rsidR="005A42FE" w:rsidRPr="00011D58" w:rsidRDefault="005A42FE" w:rsidP="005A42FE">
      <w:pPr>
        <w:rPr>
          <w:sz w:val="16"/>
        </w:rPr>
      </w:pPr>
      <w:r w:rsidRPr="00011D58">
        <w:rPr>
          <w:sz w:val="16"/>
        </w:rPr>
        <w:t xml:space="preserve">Indeed, </w:t>
      </w:r>
      <w:r w:rsidRPr="00011D58">
        <w:t>by making it easier for Cubans to travel</w:t>
      </w:r>
      <w:r w:rsidRPr="00011D58">
        <w:rPr>
          <w:sz w:val="16"/>
        </w:rPr>
        <w:t xml:space="preserve">, work abroad, and then return home, </w:t>
      </w:r>
      <w:r w:rsidRPr="00011D58">
        <w:t xml:space="preserve">Cuba~’s new migration law is </w:t>
      </w:r>
      <w:r w:rsidRPr="00011D58">
        <w:rPr>
          <w:sz w:val="16"/>
        </w:rPr>
        <w:t>also</w:t>
      </w:r>
      <w:r w:rsidRPr="00011D58">
        <w:t xml:space="preserve"> meant to stimulate the economy</w:t>
      </w:r>
      <w:r w:rsidRPr="00011D58">
        <w:rPr>
          <w:sz w:val="16"/>
        </w:rPr>
        <w:t xml:space="preserve">. At an estimated %241 billion a year, </w:t>
      </w:r>
      <w:r w:rsidRPr="00011D58">
        <w:t xml:space="preserve">remittances have been big business </w:t>
      </w:r>
      <w:r w:rsidRPr="00011D58">
        <w:rPr>
          <w:sz w:val="16"/>
        </w:rPr>
        <w:t xml:space="preserve">since the late 1990s, helping Cubans compensate for low salaries and take advantage of what few opportunities have existed for private enterprise. Now that the government has undertaken a wider expansion of the small-business sector, </w:t>
      </w:r>
      <w:r w:rsidRPr="00011D58">
        <w:t>ties between the diaspora and the island are bringing an even greater payoff</w:t>
      </w:r>
      <w:r w:rsidRPr="00011D58">
        <w:rPr>
          <w:sz w:val="16"/>
        </w:rPr>
        <w:t xml:space="preserve">. </w:t>
      </w:r>
      <w:r w:rsidRPr="00011D58">
        <w:t>Cubans abroad are already helping invest money</w:t>
      </w:r>
      <w:r w:rsidRPr="00011D58">
        <w:rPr>
          <w:sz w:val="16"/>
        </w:rPr>
        <w:t xml:space="preserve"> in the window-front cafeterias, repair shops, and other small businesses popping up across the country. Some islanders are also sending their own money out of the country so that relatives can buy them consumer goods abroad.</w:t>
      </w:r>
    </w:p>
    <w:p w:rsidR="005A42FE" w:rsidRPr="00011D58" w:rsidRDefault="005A42FE" w:rsidP="005A42FE"/>
    <w:p w:rsidR="005A42FE" w:rsidRPr="00011D58" w:rsidRDefault="005A42FE" w:rsidP="005A42FE">
      <w:pPr>
        <w:keepNext/>
        <w:keepLines/>
        <w:spacing w:before="200"/>
        <w:outlineLvl w:val="3"/>
      </w:pPr>
      <w:r w:rsidRPr="00011D58">
        <w:t>Medical services bring in a ton of money.</w:t>
      </w:r>
    </w:p>
    <w:p w:rsidR="005A42FE" w:rsidRPr="00011D58" w:rsidRDefault="005A42FE" w:rsidP="005A42FE">
      <w:pPr>
        <w:rPr>
          <w:bCs/>
          <w:sz w:val="16"/>
        </w:rPr>
      </w:pPr>
      <w:r w:rsidRPr="00011D58">
        <w:t xml:space="preserve">Ravsberg 6/10 </w:t>
      </w:r>
      <w:r w:rsidRPr="00011D58">
        <w:rPr>
          <w:bCs/>
          <w:sz w:val="16"/>
        </w:rPr>
        <w:t>(Fernando Ravsberg, writer for Havana Times, "The Locomotive of Cuba~’s Economy: Health Services Abroad" &lt;http://www.havanatimes.org/?p=94374&gt; 6-10-13)</w:t>
      </w:r>
    </w:p>
    <w:p w:rsidR="005A42FE" w:rsidRPr="00011D58" w:rsidRDefault="005A42FE" w:rsidP="005A42FE">
      <w:pPr>
        <w:rPr>
          <w:bCs/>
          <w:sz w:val="16"/>
        </w:rPr>
      </w:pPr>
    </w:p>
    <w:p w:rsidR="005A42FE" w:rsidRPr="00011D58" w:rsidRDefault="005A42FE" w:rsidP="005A42FE">
      <w:pPr>
        <w:rPr>
          <w:sz w:val="16"/>
        </w:rPr>
      </w:pPr>
      <w:r w:rsidRPr="00011D58">
        <w:rPr>
          <w:sz w:val="16"/>
        </w:rPr>
        <w:t xml:space="preserve">HAVANA TIMES — </w:t>
      </w:r>
      <w:r w:rsidRPr="00011D58">
        <w:t>Contributing some US %245 billion to Cuba~’s economy every year, the</w:t>
      </w:r>
      <w:r w:rsidRPr="00011D58">
        <w:rPr>
          <w:sz w:val="16"/>
        </w:rPr>
        <w:t xml:space="preserve"> 40,000 </w:t>
      </w:r>
      <w:r w:rsidRPr="00011D58">
        <w:t>Cuban health professionals currently offering medical services in 60 countries around the world have become the island~’s chief source of revenues</w:t>
      </w:r>
      <w:r w:rsidRPr="00011D58">
        <w:rPr>
          <w:sz w:val="16"/>
        </w:rPr>
        <w:t xml:space="preserve">, </w:t>
      </w:r>
      <w:r w:rsidRPr="00011D58">
        <w:t>well above the tourism sector, family remittances and the nickel industry.¶</w:t>
      </w:r>
      <w:r w:rsidRPr="00011D58">
        <w:rPr>
          <w:sz w:val="16"/>
        </w:rPr>
        <w:t xml:space="preserve"> According to the Ministry of Foreign Affairs, Cuba~’s global brigade of health professionals is currently made up of 15 thousand physicians, 2,300 ophthalmologists, 15 thousand med-school graduates, 5,000 health technicians and 800 assistants.</w:t>
      </w:r>
      <w:r w:rsidRPr="00011D58">
        <w:rPr>
          <w:sz w:val="12"/>
        </w:rPr>
        <w:t>¶</w:t>
      </w:r>
      <w:r w:rsidRPr="00011D58">
        <w:rPr>
          <w:sz w:val="16"/>
        </w:rPr>
        <w:t xml:space="preserve"> </w:t>
      </w:r>
      <w:r w:rsidRPr="00011D58">
        <w:t>In exchange for the services offered by those medical professionals based in Venezuela, Cuba receives 100 thousand barrels of oil a day</w:t>
      </w:r>
      <w:r w:rsidRPr="00011D58">
        <w:rPr>
          <w:sz w:val="16"/>
        </w:rPr>
        <w:t>. Cuban doctors are also working in other countries in the region, and there are some 4,000 in Africa, over 500 in Asia and Oceania and 40 in Europe.</w:t>
      </w:r>
      <w:r w:rsidRPr="00011D58">
        <w:rPr>
          <w:sz w:val="12"/>
        </w:rPr>
        <w:t>¶</w:t>
      </w:r>
      <w:r w:rsidRPr="00011D58">
        <w:rPr>
          <w:sz w:val="16"/>
        </w:rPr>
        <w:t xml:space="preserve"> </w:t>
      </w:r>
      <w:r w:rsidRPr="00011D58">
        <w:t>What makes Cuban health professionals an attractive asset for many Third World countries is the fact they are willing to work in places that locals avoid</w:t>
      </w:r>
      <w:r w:rsidRPr="00011D58">
        <w:rPr>
          <w:sz w:val="16"/>
        </w:rPr>
        <w:t>, such as bad neighborhoods or rural areas that are difficult to access, where the lowest-income populations are concentrated.</w:t>
      </w:r>
    </w:p>
    <w:p w:rsidR="005A42FE" w:rsidRPr="00011D58" w:rsidRDefault="005A42FE" w:rsidP="005A42FE"/>
    <w:p w:rsidR="005A42FE" w:rsidRPr="00011D58" w:rsidRDefault="005A42FE" w:rsidP="005A42FE">
      <w:r w:rsidRPr="00011D58">
        <w:t>=agriculture=</w:t>
      </w:r>
    </w:p>
    <w:p w:rsidR="005A42FE" w:rsidRPr="00011D58" w:rsidRDefault="005A42FE" w:rsidP="005A42FE"/>
    <w:p w:rsidR="005A42FE" w:rsidRPr="00011D58" w:rsidRDefault="005A42FE" w:rsidP="005A42FE">
      <w:r w:rsidRPr="00011D58">
        <w:t>====No way they win Cuba~’s the only way to uphold US market – tons of other countries, like China, ensure that US agriculture exports remain high.====</w:t>
      </w:r>
    </w:p>
    <w:p w:rsidR="005A42FE" w:rsidRPr="00011D58" w:rsidRDefault="005A42FE" w:rsidP="005A42FE">
      <w:r w:rsidRPr="00011D58">
        <w:t>**Coia 8/13 (David, 8/13/13, "China Gobbling Up Wheat, as US Exports to Nation Soar," http://www.moneynews.com/US/china-american-wheat-sales/2013/08/18/id/520943)//DR. H**</w:t>
      </w:r>
    </w:p>
    <w:p w:rsidR="005A42FE" w:rsidRPr="00011D58" w:rsidRDefault="005A42FE" w:rsidP="005A42FE">
      <w:r w:rsidRPr="00011D58">
        <w:t>***4.6 times more wheat purchased *because of affordable prices, consumer preferences, more population *2012 exports were 135.8 billion dollars *highest wheat sales since 1991 (and year not over yet)**</w:t>
      </w:r>
    </w:p>
    <w:p w:rsidR="005A42FE" w:rsidRPr="00011D58" w:rsidRDefault="005A42FE" w:rsidP="005A42FE">
      <w:pPr>
        <w:rPr>
          <w:sz w:val="16"/>
        </w:rPr>
      </w:pPr>
      <w:r w:rsidRPr="00011D58">
        <w:t>China</w:t>
      </w:r>
      <w:r w:rsidRPr="00011D58">
        <w:rPr>
          <w:sz w:val="16"/>
        </w:rPr>
        <w:t xml:space="preserve">, the world~’s largest grower of wheat, </w:t>
      </w:r>
      <w:r w:rsidRPr="00011D58">
        <w:t>is making its largest purchase of the grain from the U</w:t>
      </w:r>
      <w:r w:rsidRPr="00011D58">
        <w:rPr>
          <w:sz w:val="16"/>
        </w:rPr>
        <w:t xml:space="preserve">nited </w:t>
      </w:r>
      <w:r w:rsidRPr="00011D58">
        <w:t>S</w:t>
      </w:r>
      <w:r w:rsidRPr="00011D58">
        <w:rPr>
          <w:sz w:val="16"/>
        </w:rPr>
        <w:t xml:space="preserve">tates </w:t>
      </w:r>
      <w:r w:rsidRPr="00011D58">
        <w:t xml:space="preserve">in nearly two decades </w:t>
      </w:r>
      <w:r w:rsidRPr="00011D58">
        <w:rPr>
          <w:sz w:val="16"/>
        </w:rPr>
        <w:t>after severe flooding earlier this year cut into its reserves.</w:t>
      </w:r>
    </w:p>
    <w:p w:rsidR="005A42FE" w:rsidRPr="00011D58" w:rsidRDefault="005A42FE" w:rsidP="005A42FE">
      <w:pPr>
        <w:rPr>
          <w:sz w:val="16"/>
        </w:rPr>
      </w:pPr>
      <w:r w:rsidRPr="00011D58">
        <w:t>China has purchased 3.7 million metr</w:t>
      </w:r>
      <w:r w:rsidRPr="00011D58">
        <w:rPr>
          <w:sz w:val="16"/>
        </w:rPr>
        <w:t xml:space="preserve">ic </w:t>
      </w:r>
      <w:r w:rsidRPr="00011D58">
        <w:t>tons of wheat from the U.S. so far this season, or nearly 4.6 times more wheat than last year~’s purchase</w:t>
      </w:r>
      <w:r w:rsidRPr="00011D58">
        <w:rPr>
          <w:sz w:val="16"/>
        </w:rPr>
        <w:t xml:space="preserve"> of 805,400 metric tons. </w:t>
      </w:r>
    </w:p>
    <w:p w:rsidR="005A42FE" w:rsidRPr="00011D58" w:rsidRDefault="005A42FE" w:rsidP="005A42FE">
      <w:pPr>
        <w:rPr>
          <w:sz w:val="16"/>
        </w:rPr>
      </w:pPr>
      <w:r w:rsidRPr="00011D58">
        <w:rPr>
          <w:sz w:val="16"/>
        </w:rPr>
        <w:t>In addition to the flooding this spring — the worst in some areas since 1954 — increased demand for high-quality wheat have dented grain stocks in China.</w:t>
      </w:r>
    </w:p>
    <w:p w:rsidR="005A42FE" w:rsidRPr="00011D58" w:rsidRDefault="005A42FE" w:rsidP="005A42FE">
      <w:pPr>
        <w:rPr>
          <w:sz w:val="16"/>
        </w:rPr>
      </w:pPr>
      <w:r w:rsidRPr="00011D58">
        <w:rPr>
          <w:sz w:val="16"/>
        </w:rPr>
        <w:t xml:space="preserve">A year earlier, China "controlled about 30 percent of the world~’s wheat stocks," Steve Mercer, spokesman for U.S. Wheat Associates, told Newsmax. The value so far of this year~’s wheat sales to China is conservatively over %241 billion, or nearly 10 percent of total U.S. wheat exports, Mercer said. </w:t>
      </w:r>
    </w:p>
    <w:p w:rsidR="005A42FE" w:rsidRPr="00011D58" w:rsidRDefault="005A42FE" w:rsidP="005A42FE">
      <w:pPr>
        <w:rPr>
          <w:sz w:val="16"/>
        </w:rPr>
      </w:pPr>
      <w:r w:rsidRPr="00011D58">
        <w:t>Factors influencing the growing Chinese desire for U.S. wheat include affordable prices, the consumer preferences of a rising middle class, and a growing urban population resulting from a demographic shift from the countryside, which has also led to a demand for higher-quality food products,</w:t>
      </w:r>
      <w:r w:rsidRPr="00011D58">
        <w:rPr>
          <w:sz w:val="16"/>
        </w:rPr>
        <w:t xml:space="preserve"> including more protein and animal feed.</w:t>
      </w:r>
    </w:p>
    <w:p w:rsidR="005A42FE" w:rsidRPr="00011D58" w:rsidRDefault="005A42FE" w:rsidP="005A42FE">
      <w:pPr>
        <w:rPr>
          <w:sz w:val="16"/>
        </w:rPr>
      </w:pPr>
      <w:r w:rsidRPr="00011D58">
        <w:rPr>
          <w:sz w:val="16"/>
        </w:rPr>
        <w:t>Sinograin, the name given to the state-owned China Grain Reserves Corporation created by China~’s State Council in 2000, is currently in the process of shoring up the nation~’s grain reserves.</w:t>
      </w:r>
    </w:p>
    <w:p w:rsidR="005A42FE" w:rsidRPr="00011D58" w:rsidRDefault="005A42FE" w:rsidP="005A42FE">
      <w:pPr>
        <w:rPr>
          <w:sz w:val="16"/>
        </w:rPr>
      </w:pPr>
      <w:r w:rsidRPr="00011D58">
        <w:rPr>
          <w:sz w:val="16"/>
        </w:rPr>
        <w:t>Food security has long been a core national security concern for the Chinese government, hence the creation of Sinograin. Mercer said the food is a "huge … security issue for them."</w:t>
      </w:r>
    </w:p>
    <w:p w:rsidR="005A42FE" w:rsidRPr="00011D58" w:rsidRDefault="005A42FE" w:rsidP="005A42FE">
      <w:pPr>
        <w:rPr>
          <w:sz w:val="16"/>
        </w:rPr>
      </w:pPr>
      <w:r w:rsidRPr="00011D58">
        <w:rPr>
          <w:sz w:val="16"/>
        </w:rPr>
        <w:t>A Chinese team of six milling executives and purchasing managers on August 13 completed a tour of grain facilities in Oregon, Idaho, Montana, and North Dakota for direct talks with wheat researchers, farmers, and storage facility operators, gaining first-hand experience with U.S. wheat regional production and storage.</w:t>
      </w:r>
    </w:p>
    <w:p w:rsidR="005A42FE" w:rsidRPr="00011D58" w:rsidRDefault="005A42FE" w:rsidP="005A42FE">
      <w:pPr>
        <w:rPr>
          <w:sz w:val="16"/>
        </w:rPr>
      </w:pPr>
      <w:r w:rsidRPr="00011D58">
        <w:rPr>
          <w:sz w:val="16"/>
        </w:rPr>
        <w:t>"We found the opportunity to … convey our long-term requirements to the industry," the Chinese millers said in a joint statement to Newsmax. "It is important as we will buy more ~~[Dark Spring, Dark Northern Spring and Soft White wheat~~] since they are suitable to blending with our domestic wheat to make premium value foodstuffs."</w:t>
      </w:r>
    </w:p>
    <w:p w:rsidR="005A42FE" w:rsidRPr="00011D58" w:rsidRDefault="005A42FE" w:rsidP="005A42FE">
      <w:pPr>
        <w:rPr>
          <w:sz w:val="16"/>
        </w:rPr>
      </w:pPr>
      <w:r w:rsidRPr="00011D58">
        <w:rPr>
          <w:sz w:val="16"/>
        </w:rPr>
        <w:t>The expansion in China of companies like McDonalds, Starbucks, and Yum Brands (a group that includes Taco Bell, KFC, Pizza Hut, and WingStreet restaurants) also are pacing the demand for higher-quality wheat, Mercer said.</w:t>
      </w:r>
    </w:p>
    <w:p w:rsidR="005A42FE" w:rsidRPr="00011D58" w:rsidRDefault="005A42FE" w:rsidP="005A42FE">
      <w:pPr>
        <w:rPr>
          <w:sz w:val="16"/>
        </w:rPr>
      </w:pPr>
      <w:r w:rsidRPr="00011D58">
        <w:rPr>
          <w:sz w:val="16"/>
        </w:rPr>
        <w:t>Crops for Soft Red Wheat — used primarily for baking cakes, pastries, flat breads, and crackers— have been good for the last two years, Mercer said, and that is primarily what the Chinese have purchased.</w:t>
      </w:r>
    </w:p>
    <w:p w:rsidR="005A42FE" w:rsidRPr="00011D58" w:rsidRDefault="005A42FE" w:rsidP="005A42FE">
      <w:r w:rsidRPr="00011D58">
        <w:t>Agricultural exports are one of the few bright spots for U.S. trade</w:t>
      </w:r>
      <w:r w:rsidRPr="00011D58">
        <w:rPr>
          <w:sz w:val="16"/>
        </w:rPr>
        <w:t>, as the deficit with China has grown from %246 million in 1985 to more than %24315 billion in 2012, according to the U.S. Census Bureau. The nation~’s overall trade imbalance for 2012 was %24729 billion.</w:t>
      </w:r>
    </w:p>
    <w:p w:rsidR="005A42FE" w:rsidRPr="00011D58" w:rsidRDefault="005A42FE" w:rsidP="005A42FE">
      <w:pPr>
        <w:rPr>
          <w:sz w:val="16"/>
        </w:rPr>
      </w:pPr>
      <w:r w:rsidRPr="00011D58">
        <w:t>"Agricultural exports continue to be a strong and growing component of U.S. exports,"</w:t>
      </w:r>
      <w:r w:rsidRPr="00011D58">
        <w:rPr>
          <w:sz w:val="16"/>
        </w:rPr>
        <w:t xml:space="preserve"> an Agriculture Department spokesman told Newsmax. </w:t>
      </w:r>
      <w:r w:rsidRPr="00011D58">
        <w:t>In fiscal 2012, agricultural exports reached %24135.8 billion</w:t>
      </w:r>
      <w:r w:rsidRPr="00011D58">
        <w:rPr>
          <w:sz w:val="16"/>
        </w:rPr>
        <w:t xml:space="preserve">, supporting 1 million jobs for U.S. farmers and ranchers. </w:t>
      </w:r>
    </w:p>
    <w:p w:rsidR="005A42FE" w:rsidRPr="00011D58" w:rsidRDefault="005A42FE" w:rsidP="005A42FE">
      <w:pPr>
        <w:rPr>
          <w:sz w:val="16"/>
        </w:rPr>
      </w:pPr>
      <w:r w:rsidRPr="00011D58">
        <w:rPr>
          <w:sz w:val="16"/>
        </w:rPr>
        <w:t>"More than %2423 billion worth of those agricultural products went to China alone," he said.</w:t>
      </w:r>
    </w:p>
    <w:p w:rsidR="005A42FE" w:rsidRPr="00011D58" w:rsidRDefault="005A42FE" w:rsidP="005A42FE">
      <w:pPr>
        <w:rPr>
          <w:sz w:val="16"/>
        </w:rPr>
      </w:pPr>
      <w:r w:rsidRPr="00011D58">
        <w:t>While wheat sales for the year are not complete, this would be their highest level to China since the 1991</w:t>
      </w:r>
      <w:r w:rsidRPr="00011D58">
        <w:rPr>
          <w:sz w:val="16"/>
        </w:rPr>
        <w:t xml:space="preserve">-92 </w:t>
      </w:r>
      <w:r w:rsidRPr="00011D58">
        <w:t>season</w:t>
      </w:r>
      <w:r w:rsidRPr="00011D58">
        <w:rPr>
          <w:sz w:val="16"/>
        </w:rPr>
        <w:t>, the agriculture department spokesman said, adding "current USDA projections forecast that China will import 8.5 million tons of wheat from all sources in the 2013-14 crop year" – with some 43 percent coming from the United States.</w:t>
      </w:r>
    </w:p>
    <w:p w:rsidR="005A42FE" w:rsidRPr="00011D58" w:rsidRDefault="005A42FE" w:rsidP="005A42FE">
      <w:pPr>
        <w:rPr>
          <w:sz w:val="16"/>
        </w:rPr>
      </w:pPr>
    </w:p>
    <w:p w:rsidR="005A42FE" w:rsidRPr="00011D58" w:rsidRDefault="005A42FE" w:rsidP="005A42FE"/>
    <w:p w:rsidR="005A42FE" w:rsidRPr="005A42FE" w:rsidRDefault="005A42FE" w:rsidP="005A42FE"/>
    <w:p w:rsidR="000022F2" w:rsidRPr="00F97CA3" w:rsidRDefault="000022F2" w:rsidP="00D17C4E"/>
    <w:sectPr w:rsidR="000022F2" w:rsidRPr="00F97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92E" w:rsidRDefault="0040692E" w:rsidP="005F5576">
      <w:r>
        <w:separator/>
      </w:r>
    </w:p>
  </w:endnote>
  <w:endnote w:type="continuationSeparator" w:id="0">
    <w:p w:rsidR="0040692E" w:rsidRDefault="004069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92E" w:rsidRDefault="0040692E" w:rsidP="005F5576">
      <w:r>
        <w:separator/>
      </w:r>
    </w:p>
  </w:footnote>
  <w:footnote w:type="continuationSeparator" w:id="0">
    <w:p w:rsidR="0040692E" w:rsidRDefault="004069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A3"/>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2E"/>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2FE"/>
    <w:rsid w:val="005A506B"/>
    <w:rsid w:val="005A701C"/>
    <w:rsid w:val="005B2444"/>
    <w:rsid w:val="005B2D14"/>
    <w:rsid w:val="005B3140"/>
    <w:rsid w:val="005C0B05"/>
    <w:rsid w:val="005C7A47"/>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0A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7CA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AED563-8631-4E1F-A0C4-41153657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A42FE"/>
    <w:pPr>
      <w:spacing w:after="0" w:line="240" w:lineRule="auto"/>
    </w:pPr>
  </w:style>
  <w:style w:type="paragraph" w:styleId="Heading1">
    <w:name w:val="heading 1"/>
    <w:aliases w:val="Pocket"/>
    <w:basedOn w:val="Normal"/>
    <w:next w:val="Normal"/>
    <w:link w:val="Heading1Char"/>
    <w:uiPriority w:val="1"/>
    <w:qFormat/>
    <w:rsid w:val="005A42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42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42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42F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97CA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5A42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42FE"/>
  </w:style>
  <w:style w:type="character" w:customStyle="1" w:styleId="Heading1Char">
    <w:name w:val="Heading 1 Char"/>
    <w:aliases w:val="Pocket Char"/>
    <w:basedOn w:val="DefaultParagraphFont"/>
    <w:link w:val="Heading1"/>
    <w:uiPriority w:val="1"/>
    <w:rsid w:val="005A42F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5A42F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5A42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42FE"/>
    <w:rPr>
      <w:b/>
      <w:bCs/>
    </w:rPr>
  </w:style>
  <w:style w:type="character" w:customStyle="1" w:styleId="Heading3Char">
    <w:name w:val="Heading 3 Char"/>
    <w:aliases w:val="Block Char"/>
    <w:basedOn w:val="DefaultParagraphFont"/>
    <w:link w:val="Heading3"/>
    <w:uiPriority w:val="3"/>
    <w:rsid w:val="005A42FE"/>
    <w:rPr>
      <w:rFonts w:eastAsiaTheme="majorEastAsia" w:cstheme="majorBidi"/>
      <w:b/>
      <w:bCs/>
      <w:sz w:val="32"/>
      <w:u w:val="single"/>
    </w:rPr>
  </w:style>
  <w:style w:type="character" w:customStyle="1" w:styleId="StyleBoldUnderline">
    <w:name w:val="Style Bold Underline"/>
    <w:aliases w:val="Underline,apple-style-span + 6 pt,Kern at 16 pt,Intense Emphasis1,Intense Emphasis11,Intense Emphasis111,Intense Emphasis2,Intense Emphasis3,Intense Emphasis31,Intense Emphasis311,Intense Emphasis21,Intense Emphasis4,ci,Bo,Bold"/>
    <w:basedOn w:val="DefaultParagraphFont"/>
    <w:uiPriority w:val="6"/>
    <w:qFormat/>
    <w:rsid w:val="005A42FE"/>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A42FE"/>
    <w:rPr>
      <w:b/>
      <w:bCs/>
      <w:sz w:val="26"/>
      <w:u w:val="none"/>
    </w:rPr>
  </w:style>
  <w:style w:type="paragraph" w:styleId="Header">
    <w:name w:val="header"/>
    <w:basedOn w:val="Normal"/>
    <w:link w:val="HeaderChar"/>
    <w:uiPriority w:val="99"/>
    <w:semiHidden/>
    <w:rsid w:val="005A42FE"/>
    <w:pPr>
      <w:tabs>
        <w:tab w:val="center" w:pos="4680"/>
        <w:tab w:val="right" w:pos="9360"/>
      </w:tabs>
    </w:pPr>
  </w:style>
  <w:style w:type="character" w:customStyle="1" w:styleId="HeaderChar">
    <w:name w:val="Header Char"/>
    <w:basedOn w:val="DefaultParagraphFont"/>
    <w:link w:val="Header"/>
    <w:uiPriority w:val="99"/>
    <w:semiHidden/>
    <w:rsid w:val="005A42FE"/>
  </w:style>
  <w:style w:type="paragraph" w:styleId="Footer">
    <w:name w:val="footer"/>
    <w:basedOn w:val="Normal"/>
    <w:link w:val="FooterChar"/>
    <w:uiPriority w:val="99"/>
    <w:semiHidden/>
    <w:rsid w:val="005A42FE"/>
    <w:pPr>
      <w:tabs>
        <w:tab w:val="center" w:pos="4680"/>
        <w:tab w:val="right" w:pos="9360"/>
      </w:tabs>
    </w:pPr>
  </w:style>
  <w:style w:type="character" w:customStyle="1" w:styleId="FooterChar">
    <w:name w:val="Footer Char"/>
    <w:basedOn w:val="DefaultParagraphFont"/>
    <w:link w:val="Footer"/>
    <w:uiPriority w:val="99"/>
    <w:semiHidden/>
    <w:rsid w:val="005A42FE"/>
  </w:style>
  <w:style w:type="character" w:styleId="Hyperlink">
    <w:name w:val="Hyperlink"/>
    <w:aliases w:val="heading 1 (block title),Important,Read,Card Text,Internet Link"/>
    <w:basedOn w:val="DefaultParagraphFont"/>
    <w:uiPriority w:val="99"/>
    <w:rsid w:val="005A42FE"/>
    <w:rPr>
      <w:color w:val="auto"/>
      <w:u w:val="none"/>
    </w:rPr>
  </w:style>
  <w:style w:type="character" w:styleId="FollowedHyperlink">
    <w:name w:val="FollowedHyperlink"/>
    <w:basedOn w:val="DefaultParagraphFont"/>
    <w:uiPriority w:val="99"/>
    <w:semiHidden/>
    <w:rsid w:val="005A42FE"/>
    <w:rPr>
      <w:color w:val="auto"/>
      <w:u w:val="none"/>
    </w:rPr>
  </w:style>
  <w:style w:type="character" w:customStyle="1" w:styleId="Heading4Char">
    <w:name w:val="Heading 4 Char"/>
    <w:aliases w:val="Tag Char"/>
    <w:basedOn w:val="DefaultParagraphFont"/>
    <w:link w:val="Heading4"/>
    <w:uiPriority w:val="4"/>
    <w:rsid w:val="005A42FE"/>
    <w:rPr>
      <w:rFonts w:eastAsiaTheme="majorEastAsia" w:cstheme="majorBidi"/>
      <w:b/>
      <w:bCs/>
      <w:iCs/>
      <w:sz w:val="26"/>
    </w:rPr>
  </w:style>
  <w:style w:type="character" w:customStyle="1" w:styleId="UnderlineBold">
    <w:name w:val="Underline + Bold"/>
    <w:uiPriority w:val="1"/>
    <w:qFormat/>
    <w:rsid w:val="00F97CA3"/>
    <w:rPr>
      <w:rFonts w:ascii="Georgia" w:hAnsi="Georgia"/>
      <w:b w:val="0"/>
      <w:bCs w:val="0"/>
      <w:sz w:val="22"/>
      <w:u w:val="single"/>
    </w:rPr>
  </w:style>
  <w:style w:type="character" w:customStyle="1" w:styleId="cardtextChar">
    <w:name w:val="card text Char"/>
    <w:link w:val="cardtext"/>
    <w:locked/>
    <w:rsid w:val="00F97CA3"/>
    <w:rPr>
      <w:rFonts w:ascii="Times New Roman" w:hAnsi="Times New Roman"/>
    </w:rPr>
  </w:style>
  <w:style w:type="paragraph" w:customStyle="1" w:styleId="cardtext">
    <w:name w:val="card text"/>
    <w:basedOn w:val="Normal"/>
    <w:link w:val="cardtextChar"/>
    <w:qFormat/>
    <w:rsid w:val="00F97CA3"/>
    <w:pPr>
      <w:ind w:left="288" w:right="288"/>
    </w:pPr>
    <w:rPr>
      <w:rFonts w:ascii="Times New Roman" w:hAnsi="Times New Roman"/>
    </w:rPr>
  </w:style>
  <w:style w:type="character" w:customStyle="1" w:styleId="Heading5Char">
    <w:name w:val="Heading 5 Char"/>
    <w:basedOn w:val="DefaultParagraphFont"/>
    <w:link w:val="Heading5"/>
    <w:uiPriority w:val="9"/>
    <w:semiHidden/>
    <w:rsid w:val="00F97CA3"/>
    <w:rPr>
      <w:rFonts w:asciiTheme="majorHAnsi" w:eastAsiaTheme="majorEastAsia" w:hAnsiTheme="majorHAnsi" w:cstheme="majorBidi"/>
      <w:color w:val="365F91" w:themeColor="accent1" w:themeShade="BF"/>
    </w:rPr>
  </w:style>
  <w:style w:type="paragraph" w:customStyle="1" w:styleId="Tagtemplate">
    <w:name w:val="Tagtemplate"/>
    <w:basedOn w:val="Normal"/>
    <w:link w:val="TagtemplateChar"/>
    <w:autoRedefine/>
    <w:qFormat/>
    <w:rsid w:val="005A42FE"/>
    <w:pPr>
      <w:keepNext/>
      <w:keepLines/>
    </w:pPr>
    <w:rPr>
      <w:rFonts w:eastAsia="Calibri" w:cs="Arial"/>
      <w:sz w:val="16"/>
      <w:szCs w:val="16"/>
    </w:rPr>
  </w:style>
  <w:style w:type="character" w:customStyle="1" w:styleId="TagtemplateChar">
    <w:name w:val="Tagtemplate Char"/>
    <w:link w:val="Tagtemplate"/>
    <w:rsid w:val="005A42FE"/>
    <w:rPr>
      <w:rFonts w:eastAsia="Calibri"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16</Pages>
  <Words>14005</Words>
  <Characters>79834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2</cp:revision>
  <dcterms:created xsi:type="dcterms:W3CDTF">2013-10-05T03:03:00Z</dcterms:created>
  <dcterms:modified xsi:type="dcterms:W3CDTF">2013-10-05T03:22:00Z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