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0D" w:rsidRPr="0054030D" w:rsidRDefault="0054030D" w:rsidP="0054030D"/>
    <w:p w:rsidR="0054030D" w:rsidRPr="0054030D" w:rsidRDefault="0054030D" w:rsidP="0054030D">
      <w:pPr>
        <w:pStyle w:val="Heading2"/>
      </w:pPr>
      <w:r w:rsidRPr="0054030D">
        <w:t>=</w:t>
      </w:r>
      <w:r>
        <w:t xml:space="preserve">2AC </w:t>
      </w:r>
      <w:proofErr w:type="spellStart"/>
      <w:r>
        <w:t>Neolib</w:t>
      </w:r>
      <w:proofErr w:type="spellEnd"/>
    </w:p>
    <w:p w:rsidR="0054030D" w:rsidRPr="0054030D" w:rsidRDefault="0054030D" w:rsidP="0054030D"/>
    <w:p w:rsidR="0054030D" w:rsidRPr="0054030D" w:rsidRDefault="0054030D" w:rsidP="0054030D">
      <w:r w:rsidRPr="0054030D">
        <w:t>====Perm: Do the plan and all non-mutually exclusive part of the alternative====</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w:t>
      </w:r>
      <w:proofErr w:type="gramStart"/>
      <w:r w:rsidRPr="0054030D">
        <w:t>=(</w:t>
      </w:r>
      <w:proofErr w:type="gramEnd"/>
      <w:r w:rsidRPr="0054030D">
        <w:t xml:space="preserve">  ) Alt fails; K causes </w:t>
      </w:r>
      <w:proofErr w:type="spellStart"/>
      <w:r w:rsidRPr="0054030D">
        <w:t>neolib</w:t>
      </w:r>
      <w:proofErr w:type="spellEnd"/>
      <w:r w:rsidRPr="0054030D">
        <w:t xml:space="preserve">; and policy </w:t>
      </w:r>
      <w:proofErr w:type="spellStart"/>
      <w:r w:rsidRPr="0054030D">
        <w:t>framework~’s</w:t>
      </w:r>
      <w:proofErr w:type="spellEnd"/>
      <w:r w:rsidRPr="0054030D">
        <w:t xml:space="preserve"> better even if </w:t>
      </w:r>
      <w:proofErr w:type="spellStart"/>
      <w:r w:rsidRPr="0054030D">
        <w:t>fiat~’s</w:t>
      </w:r>
      <w:proofErr w:type="spellEnd"/>
      <w:r w:rsidRPr="0054030D">
        <w:t xml:space="preserve"> not real.====</w:t>
      </w:r>
    </w:p>
    <w:p w:rsidR="0054030D" w:rsidRPr="0054030D" w:rsidRDefault="0054030D" w:rsidP="0054030D"/>
    <w:p w:rsidR="0054030D" w:rsidRPr="0054030D" w:rsidRDefault="0054030D" w:rsidP="0054030D">
      <w:r w:rsidRPr="0054030D">
        <w:t>**Bryant ~’12 **</w:t>
      </w:r>
    </w:p>
    <w:p w:rsidR="0054030D" w:rsidRPr="0054030D" w:rsidRDefault="0054030D" w:rsidP="0054030D">
      <w:r w:rsidRPr="0054030D">
        <w:t xml:space="preserve">(Levi Bryant is currently a Professor of Philosophy at Collin College. In addition to working as a professor, Bryant has also served as a </w:t>
      </w:r>
      <w:proofErr w:type="spellStart"/>
      <w:r w:rsidRPr="0054030D">
        <w:t>Lacanian</w:t>
      </w:r>
      <w:proofErr w:type="spellEnd"/>
      <w:r w:rsidRPr="0054030D">
        <w:t xml:space="preserve"> psychoanalyst. He received his Ph.D. from Loyola University in Chicago, Illinois, where he originally studied ~’</w:t>
      </w:r>
      <w:proofErr w:type="spellStart"/>
      <w:r w:rsidRPr="0054030D">
        <w:t>disclosedness</w:t>
      </w:r>
      <w:proofErr w:type="spellEnd"/>
      <w:r w:rsidRPr="0054030D">
        <w:t xml:space="preserve">~’ with the Heidegger scholar Thomas Sheehan. Bryant later changed his dissertation topic to the transcendental empiricism of Gilles </w:t>
      </w:r>
      <w:proofErr w:type="spellStart"/>
      <w:r w:rsidRPr="0054030D">
        <w:t>Deleuze</w:t>
      </w:r>
      <w:proofErr w:type="spellEnd"/>
      <w:proofErr w:type="gramStart"/>
      <w:r w:rsidRPr="0054030D">
        <w:t>,  "</w:t>
      </w:r>
      <w:proofErr w:type="gramEnd"/>
      <w:r w:rsidRPr="0054030D">
        <w:t>Critique of the Academic Left", http://larvalsubjects.wordpress.com/2012/11/11/underpants-gnomes-a-critique-of-the-academic-left/)</w:t>
      </w:r>
    </w:p>
    <w:p w:rsidR="0054030D" w:rsidRPr="0054030D" w:rsidRDefault="0054030D" w:rsidP="0054030D">
      <w:r w:rsidRPr="0054030D">
        <w:t xml:space="preserve">The role of the ballot is to simulate policy action – this is best – our framework is rooted in the resolution, making it more predictable and key to fair division of ground – other interpretations are self-serving and infinite. </w:t>
      </w:r>
    </w:p>
    <w:p w:rsidR="0054030D" w:rsidRPr="0054030D" w:rsidRDefault="0054030D" w:rsidP="0054030D"/>
    <w:p w:rsidR="0054030D" w:rsidRPr="0054030D" w:rsidRDefault="0054030D" w:rsidP="0054030D"/>
    <w:p w:rsidR="0054030D" w:rsidRPr="0054030D" w:rsidRDefault="0054030D" w:rsidP="0054030D">
      <w:r w:rsidRPr="0054030D">
        <w:t>====Neoliberalism solves every impact====</w:t>
      </w:r>
    </w:p>
    <w:p w:rsidR="0054030D" w:rsidRPr="0054030D" w:rsidRDefault="0054030D" w:rsidP="0054030D">
      <w:proofErr w:type="spellStart"/>
      <w:r w:rsidRPr="0054030D">
        <w:t>Goklany</w:t>
      </w:r>
      <w:proofErr w:type="spellEnd"/>
      <w:r w:rsidRPr="0054030D">
        <w:t xml:space="preserve"> 7 (</w:t>
      </w:r>
      <w:proofErr w:type="spellStart"/>
      <w:r w:rsidRPr="0054030D">
        <w:t>Indur</w:t>
      </w:r>
      <w:proofErr w:type="spellEnd"/>
      <w:r w:rsidRPr="0054030D">
        <w:t xml:space="preserve">, scholar who has 25 years of experience working and writing on global and national environmental issues. He has published several peer-reviewed papers and book chapters on an array of issues Author of The Improving State of the World: Why </w:t>
      </w:r>
      <w:proofErr w:type="spellStart"/>
      <w:r w:rsidRPr="0054030D">
        <w:t>We~’re</w:t>
      </w:r>
      <w:proofErr w:type="spellEnd"/>
      <w:r w:rsidRPr="0054030D">
        <w:t xml:space="preserve"> Living Longer, Healthier, More Comfortable Lives on a Cleaner Planet, Mar. 23, http://www.reason.com/news/show/119252.html, </w:t>
      </w:r>
      <w:proofErr w:type="spellStart"/>
      <w:r w:rsidRPr="0054030D">
        <w:t>twm</w:t>
      </w:r>
      <w:proofErr w:type="spellEnd"/>
      <w:r w:rsidRPr="0054030D">
        <w:t>)</w:t>
      </w:r>
    </w:p>
    <w:p w:rsidR="0054030D" w:rsidRPr="0054030D" w:rsidRDefault="0054030D" w:rsidP="0054030D"/>
    <w:p w:rsidR="0054030D" w:rsidRPr="0054030D" w:rsidRDefault="0054030D" w:rsidP="0054030D">
      <w:r w:rsidRPr="0054030D">
        <w:t xml:space="preserve">Environmentalists and globalization foes are united in their fear that greater population and consumption of </w:t>
      </w:r>
    </w:p>
    <w:p w:rsidR="0054030D" w:rsidRPr="0054030D" w:rsidRDefault="0054030D" w:rsidP="0054030D">
      <w:r w:rsidRPr="0054030D">
        <w:t>AND</w:t>
      </w:r>
    </w:p>
    <w:p w:rsidR="0054030D" w:rsidRPr="0054030D" w:rsidRDefault="0054030D" w:rsidP="0054030D">
      <w:proofErr w:type="gramStart"/>
      <w:r w:rsidRPr="0054030D">
        <w:t>important</w:t>
      </w:r>
      <w:proofErr w:type="gramEnd"/>
      <w:r w:rsidRPr="0054030D">
        <w:t xml:space="preserve"> ideas and institutions that caused it, and ensuring that they endure. </w:t>
      </w:r>
    </w:p>
    <w:p w:rsidR="0054030D" w:rsidRPr="0054030D" w:rsidRDefault="0054030D" w:rsidP="0054030D"/>
    <w:p w:rsidR="0054030D" w:rsidRPr="0054030D" w:rsidRDefault="0054030D" w:rsidP="0054030D"/>
    <w:p w:rsidR="0054030D" w:rsidRPr="0054030D" w:rsidRDefault="0054030D" w:rsidP="0054030D">
      <w:r w:rsidRPr="0054030D">
        <w:t xml:space="preserve">The </w:t>
      </w:r>
      <w:proofErr w:type="spellStart"/>
      <w:r w:rsidRPr="0054030D">
        <w:t>system~’s</w:t>
      </w:r>
      <w:proofErr w:type="spellEnd"/>
      <w:r w:rsidRPr="0054030D">
        <w:t xml:space="preserve"> resilient and they </w:t>
      </w:r>
      <w:proofErr w:type="spellStart"/>
      <w:r w:rsidRPr="0054030D">
        <w:t>don~’t</w:t>
      </w:r>
      <w:proofErr w:type="spellEnd"/>
      <w:r w:rsidRPr="0054030D">
        <w:t xml:space="preserve"> solve</w:t>
      </w:r>
    </w:p>
    <w:p w:rsidR="0054030D" w:rsidRPr="0054030D" w:rsidRDefault="0054030D" w:rsidP="0054030D">
      <w:r w:rsidRPr="0054030D">
        <w:t>Gideon Rose 12, Editor of Foreign Affairs, "Making Modernity Work", Foreign Affairs, January/February</w:t>
      </w:r>
    </w:p>
    <w:p w:rsidR="0054030D" w:rsidRPr="0054030D" w:rsidRDefault="0054030D" w:rsidP="0054030D"/>
    <w:p w:rsidR="0054030D" w:rsidRPr="0054030D" w:rsidRDefault="0054030D" w:rsidP="0054030D">
      <w:r w:rsidRPr="0054030D">
        <w:t xml:space="preserve">The central question of modernity has been how to reconcile capitalism and mass democracy, </w:t>
      </w:r>
    </w:p>
    <w:p w:rsidR="0054030D" w:rsidRPr="0054030D" w:rsidRDefault="0054030D" w:rsidP="0054030D">
      <w:r w:rsidRPr="0054030D">
        <w:t>AND</w:t>
      </w:r>
    </w:p>
    <w:p w:rsidR="0054030D" w:rsidRPr="0054030D" w:rsidRDefault="0054030D" w:rsidP="0054030D">
      <w:proofErr w:type="gramStart"/>
      <w:r w:rsidRPr="0054030D">
        <w:t>in</w:t>
      </w:r>
      <w:proofErr w:type="gramEnd"/>
      <w:r w:rsidRPr="0054030D">
        <w:t xml:space="preserve"> the past, optimism would seem the better long-term bet.</w:t>
      </w:r>
    </w:p>
    <w:p w:rsidR="0054030D" w:rsidRPr="0054030D" w:rsidRDefault="0054030D" w:rsidP="0054030D"/>
    <w:p w:rsidR="0054030D" w:rsidRPr="0054030D" w:rsidRDefault="0054030D" w:rsidP="0054030D">
      <w:r w:rsidRPr="0054030D">
        <w:t>Hegemony is held up by neoliberalism</w:t>
      </w:r>
    </w:p>
    <w:p w:rsidR="0054030D" w:rsidRPr="0054030D" w:rsidRDefault="0054030D" w:rsidP="0054030D">
      <w:proofErr w:type="spellStart"/>
      <w:proofErr w:type="gramStart"/>
      <w:r w:rsidRPr="0054030D">
        <w:t>Cafruny</w:t>
      </w:r>
      <w:proofErr w:type="spellEnd"/>
      <w:r w:rsidRPr="0054030D">
        <w:t>, IR prof, 8— Henry Platt Bristol Professor of International Affairs.</w:t>
      </w:r>
      <w:proofErr w:type="gramEnd"/>
      <w:r w:rsidRPr="0054030D">
        <w:t xml:space="preserve"> Ph.D. (Alan, The ~’Imperial Turn~’ and the Future of Us Hegemony: ~’Terminal~’ Decline or Retrenchment</w:t>
      </w:r>
      <w:proofErr w:type="gramStart"/>
      <w:r w:rsidRPr="0054030D">
        <w:t>?,</w:t>
      </w:r>
      <w:proofErr w:type="gramEnd"/>
      <w:r w:rsidRPr="0054030D">
        <w:t xml:space="preserve"> 25 March 2008, http://www.allacademic.com//meta/p_mla_apa_research_citation/2/5/2/1/0/pages252105/p252105-3.php, </w:t>
      </w:r>
      <w:proofErr w:type="spellStart"/>
      <w:r w:rsidRPr="0054030D">
        <w:t>AMiles</w:t>
      </w:r>
      <w:proofErr w:type="spellEnd"/>
      <w:r w:rsidRPr="0054030D">
        <w:t>)</w:t>
      </w:r>
    </w:p>
    <w:p w:rsidR="0054030D" w:rsidRPr="0054030D" w:rsidRDefault="0054030D" w:rsidP="0054030D">
      <w:r w:rsidRPr="0054030D">
        <w:tab/>
      </w:r>
    </w:p>
    <w:p w:rsidR="0054030D" w:rsidRPr="0054030D" w:rsidRDefault="0054030D" w:rsidP="0054030D">
      <w:r w:rsidRPr="0054030D">
        <w:t xml:space="preserve">The role played by U.S. structural financial power in the construction of </w:t>
      </w:r>
    </w:p>
    <w:p w:rsidR="0054030D" w:rsidRPr="0054030D" w:rsidRDefault="0054030D" w:rsidP="0054030D">
      <w:r w:rsidRPr="0054030D">
        <w:t>AND</w:t>
      </w:r>
    </w:p>
    <w:p w:rsidR="0054030D" w:rsidRPr="0054030D" w:rsidRDefault="0054030D" w:rsidP="0054030D">
      <w:proofErr w:type="gramStart"/>
      <w:r w:rsidRPr="0054030D">
        <w:t>policy</w:t>
      </w:r>
      <w:proofErr w:type="gramEnd"/>
      <w:r w:rsidRPr="0054030D">
        <w:t xml:space="preserve"> to "structural labor reform" and, intermittently, fiscal policy.</w:t>
      </w:r>
    </w:p>
    <w:p w:rsidR="0054030D" w:rsidRPr="0054030D" w:rsidRDefault="0054030D" w:rsidP="0054030D"/>
    <w:p w:rsidR="0054030D" w:rsidRPr="0054030D" w:rsidRDefault="0054030D" w:rsidP="0054030D"/>
    <w:p w:rsidR="0054030D" w:rsidRPr="0054030D" w:rsidRDefault="0054030D" w:rsidP="0054030D">
      <w:r w:rsidRPr="0054030D">
        <w:t xml:space="preserve">This prevents great power nuclear conflict. </w:t>
      </w:r>
    </w:p>
    <w:p w:rsidR="0054030D" w:rsidRPr="0054030D" w:rsidRDefault="0054030D" w:rsidP="0054030D">
      <w:r w:rsidRPr="0054030D">
        <w:t>Gray, 05 – Professor of International Politics and Strategic Studies, and Director of the Center for Strategic Studies, at the University of Reading (Spring 2005, Colin S., Parameters, "How Has War Changed Since the End of the Cold War?" http://www.carlisle.army. mil/</w:t>
      </w:r>
      <w:proofErr w:type="spellStart"/>
      <w:r w:rsidRPr="0054030D">
        <w:t>usawc</w:t>
      </w:r>
      <w:proofErr w:type="spellEnd"/>
      <w:r w:rsidRPr="0054030D">
        <w:t>/parameters/05spring/gray.htm)</w:t>
      </w:r>
    </w:p>
    <w:p w:rsidR="0054030D" w:rsidRPr="0054030D" w:rsidRDefault="0054030D" w:rsidP="0054030D"/>
    <w:p w:rsidR="0054030D" w:rsidRPr="0054030D" w:rsidRDefault="0054030D" w:rsidP="0054030D">
      <w:r w:rsidRPr="0054030D">
        <w:lastRenderedPageBreak/>
        <w:t xml:space="preserve">6. Interstate War, Down but Far from Out Logically, the reverse side </w:t>
      </w:r>
    </w:p>
    <w:p w:rsidR="0054030D" w:rsidRPr="0054030D" w:rsidRDefault="0054030D" w:rsidP="0054030D">
      <w:r w:rsidRPr="0054030D">
        <w:t>AND</w:t>
      </w:r>
    </w:p>
    <w:p w:rsidR="0054030D" w:rsidRPr="0054030D" w:rsidRDefault="0054030D" w:rsidP="0054030D">
      <w:proofErr w:type="gramStart"/>
      <w:r w:rsidRPr="0054030D">
        <w:t>of</w:t>
      </w:r>
      <w:proofErr w:type="gramEnd"/>
      <w:r w:rsidRPr="0054030D">
        <w:t xml:space="preserve"> motives for war: "fear, honor, and interest."23 </w:t>
      </w:r>
    </w:p>
    <w:p w:rsidR="0054030D" w:rsidRPr="0054030D" w:rsidRDefault="0054030D" w:rsidP="0054030D"/>
    <w:p w:rsidR="0054030D" w:rsidRPr="0054030D" w:rsidRDefault="0054030D" w:rsidP="0054030D">
      <w:r w:rsidRPr="0054030D">
        <w:t xml:space="preserve">We control empirics </w:t>
      </w:r>
    </w:p>
    <w:p w:rsidR="0054030D" w:rsidRPr="0054030D" w:rsidRDefault="0054030D" w:rsidP="0054030D">
      <w:proofErr w:type="spellStart"/>
      <w:r w:rsidRPr="0054030D">
        <w:t>Wohlforth</w:t>
      </w:r>
      <w:proofErr w:type="spellEnd"/>
      <w:r w:rsidRPr="0054030D">
        <w:t xml:space="preserve"> 8—Daniel Webster Professor of Government</w:t>
      </w:r>
      <w:proofErr w:type="gramStart"/>
      <w:r w:rsidRPr="0054030D">
        <w:t>,  Dartmouth</w:t>
      </w:r>
      <w:proofErr w:type="gramEnd"/>
      <w:r w:rsidRPr="0054030D">
        <w:t xml:space="preserve">.  BA in IR, MA in IR and MPhil and PhD in  pol </w:t>
      </w:r>
      <w:proofErr w:type="spellStart"/>
      <w:r w:rsidRPr="0054030D">
        <w:t>sci</w:t>
      </w:r>
      <w:proofErr w:type="spellEnd"/>
      <w:r w:rsidRPr="0054030D">
        <w:t xml:space="preserve">, Yale (William, </w:t>
      </w:r>
      <w:proofErr w:type="spellStart"/>
      <w:r w:rsidRPr="0054030D">
        <w:t>Unipolarity</w:t>
      </w:r>
      <w:proofErr w:type="spellEnd"/>
      <w:r w:rsidRPr="0054030D">
        <w:t xml:space="preserve">, Status Competition, and Great Power War, October 2008, World Politics Vol. 61, </w:t>
      </w:r>
      <w:proofErr w:type="spellStart"/>
      <w:r w:rsidRPr="0054030D">
        <w:t>Iss</w:t>
      </w:r>
      <w:proofErr w:type="spellEnd"/>
      <w:r w:rsidRPr="0054030D">
        <w:t xml:space="preserve">. 1; pg. 28, 31 </w:t>
      </w:r>
      <w:proofErr w:type="spellStart"/>
      <w:r w:rsidRPr="0054030D">
        <w:t>pgs</w:t>
      </w:r>
      <w:proofErr w:type="spellEnd"/>
      <w:r w:rsidRPr="0054030D">
        <w:t xml:space="preserve">, </w:t>
      </w:r>
      <w:proofErr w:type="spellStart"/>
      <w:r w:rsidRPr="0054030D">
        <w:t>Proquest</w:t>
      </w:r>
      <w:proofErr w:type="spellEnd"/>
      <w:r w:rsidRPr="0054030D">
        <w:t xml:space="preserve">, </w:t>
      </w:r>
      <w:proofErr w:type="spellStart"/>
      <w:r w:rsidRPr="0054030D">
        <w:t>AMiles</w:t>
      </w:r>
      <w:proofErr w:type="spellEnd"/>
      <w:r w:rsidRPr="0054030D">
        <w:t>)</w:t>
      </w:r>
    </w:p>
    <w:p w:rsidR="0054030D" w:rsidRPr="0054030D" w:rsidRDefault="0054030D" w:rsidP="0054030D"/>
    <w:p w:rsidR="0054030D" w:rsidRPr="0054030D" w:rsidRDefault="0054030D" w:rsidP="0054030D">
      <w:r w:rsidRPr="0054030D">
        <w:t xml:space="preserve">Despite increasingly compelling findings concerning the importance of status seeking in human behavior, research </w:t>
      </w:r>
    </w:p>
    <w:p w:rsidR="0054030D" w:rsidRPr="0054030D" w:rsidRDefault="0054030D" w:rsidP="0054030D">
      <w:r w:rsidRPr="0054030D">
        <w:t>AND</w:t>
      </w:r>
    </w:p>
    <w:p w:rsidR="0054030D" w:rsidRPr="0054030D" w:rsidRDefault="0054030D" w:rsidP="0054030D">
      <w:proofErr w:type="gramStart"/>
      <w:r w:rsidRPr="0054030D">
        <w:t>are</w:t>
      </w:r>
      <w:proofErr w:type="gramEnd"/>
      <w:r w:rsidRPr="0054030D">
        <w:t xml:space="preserve"> also consistent with power transition and other rationalist theories of hegemonic war.</w:t>
      </w:r>
    </w:p>
    <w:p w:rsidR="0054030D" w:rsidRPr="0054030D" w:rsidRDefault="0054030D" w:rsidP="0054030D"/>
    <w:p w:rsidR="0054030D" w:rsidRPr="0054030D" w:rsidRDefault="0054030D" w:rsidP="0054030D"/>
    <w:p w:rsidR="0054030D" w:rsidRPr="0054030D" w:rsidRDefault="0054030D" w:rsidP="0054030D">
      <w:pPr>
        <w:pStyle w:val="Heading2"/>
      </w:pPr>
      <w:r w:rsidRPr="0054030D">
        <w:t>=China SOI=</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====China will have less influence in Mexico – unhealthy trade partnership====</w:t>
      </w:r>
    </w:p>
    <w:p w:rsidR="0054030D" w:rsidRPr="0054030D" w:rsidRDefault="0054030D" w:rsidP="0054030D">
      <w:r w:rsidRPr="0054030D">
        <w:t>**</w:t>
      </w:r>
      <w:proofErr w:type="spellStart"/>
      <w:r w:rsidRPr="0054030D">
        <w:t>Funaro</w:t>
      </w:r>
      <w:proofErr w:type="spellEnd"/>
      <w:r w:rsidRPr="0054030D">
        <w:t xml:space="preserve"> 13** (Kaitlin </w:t>
      </w:r>
      <w:proofErr w:type="spellStart"/>
      <w:r w:rsidRPr="0054030D">
        <w:t>Funaro</w:t>
      </w:r>
      <w:proofErr w:type="spellEnd"/>
      <w:r w:rsidRPr="0054030D">
        <w:t xml:space="preserve"> is a </w:t>
      </w:r>
      <w:proofErr w:type="spellStart"/>
      <w:r w:rsidRPr="0054030D">
        <w:t>GlobalPost</w:t>
      </w:r>
      <w:proofErr w:type="spellEnd"/>
      <w:r w:rsidRPr="0054030D">
        <w:t xml:space="preserve"> breaking news writer.  "Xi flies to Mexico as China battles US for influence in Latin America."  Global Post 3 June 2013.  </w:t>
      </w:r>
      <w:proofErr w:type="gramStart"/>
      <w:r w:rsidRPr="0054030D">
        <w:t>Web.)</w:t>
      </w:r>
      <w:proofErr w:type="gramEnd"/>
      <w:r w:rsidRPr="0054030D">
        <w:t xml:space="preserve"> http://www.globalpost.com/dispatch/news/regions/asia-pacific/china/130604/xi-flies-mexico-china-battles-us-influence-latin-ame EW</w:t>
      </w:r>
    </w:p>
    <w:p w:rsidR="0054030D" w:rsidRPr="0054030D" w:rsidRDefault="0054030D" w:rsidP="0054030D"/>
    <w:p w:rsidR="0054030D" w:rsidRPr="0054030D" w:rsidRDefault="0054030D" w:rsidP="0054030D">
      <w:r w:rsidRPr="0054030D">
        <w:t xml:space="preserve">Chinese President Xi </w:t>
      </w:r>
      <w:proofErr w:type="spellStart"/>
      <w:r w:rsidRPr="0054030D">
        <w:t>Jinping</w:t>
      </w:r>
      <w:proofErr w:type="spellEnd"/>
      <w:r w:rsidRPr="0054030D">
        <w:t xml:space="preserve"> is making the most of his four-country tour of </w:t>
      </w:r>
    </w:p>
    <w:p w:rsidR="0054030D" w:rsidRPr="0054030D" w:rsidRDefault="0054030D" w:rsidP="0054030D">
      <w:r w:rsidRPr="0054030D">
        <w:t>AND</w:t>
      </w:r>
    </w:p>
    <w:p w:rsidR="0054030D" w:rsidRPr="0054030D" w:rsidRDefault="0054030D" w:rsidP="0054030D">
      <w:proofErr w:type="gramStart"/>
      <w:r w:rsidRPr="0054030D">
        <w:t>) in diplomatic terms because the balance of trade has been so unequal."</w:t>
      </w:r>
      <w:proofErr w:type="gramEnd"/>
    </w:p>
    <w:p w:rsidR="0054030D" w:rsidRPr="0054030D" w:rsidRDefault="0054030D" w:rsidP="0054030D"/>
    <w:p w:rsidR="0054030D" w:rsidRPr="0054030D" w:rsidRDefault="0054030D" w:rsidP="0054030D">
      <w:r w:rsidRPr="0054030D">
        <w:t>====Protection of IPRs will incentivize Mexico to increase trade with China====</w:t>
      </w:r>
    </w:p>
    <w:p w:rsidR="0054030D" w:rsidRPr="0054030D" w:rsidRDefault="0054030D" w:rsidP="0054030D">
      <w:r w:rsidRPr="0054030D">
        <w:t>**</w:t>
      </w:r>
      <w:proofErr w:type="spellStart"/>
      <w:r w:rsidRPr="0054030D">
        <w:t>Knowland</w:t>
      </w:r>
      <w:proofErr w:type="spellEnd"/>
      <w:r w:rsidRPr="0054030D">
        <w:t xml:space="preserve"> 13**</w:t>
      </w:r>
    </w:p>
    <w:p w:rsidR="0054030D" w:rsidRPr="0054030D" w:rsidRDefault="0054030D" w:rsidP="0054030D">
      <w:r w:rsidRPr="0054030D">
        <w:t xml:space="preserve">(Don, </w:t>
      </w:r>
      <w:proofErr w:type="spellStart"/>
      <w:r w:rsidRPr="0054030D">
        <w:t>China~’s</w:t>
      </w:r>
      <w:proofErr w:type="spellEnd"/>
      <w:r w:rsidRPr="0054030D">
        <w:t xml:space="preserve"> president visits Mexico and Central America seeking economic ties, 10 June 2013, http://www.wsws.org/en/articles/2013/06/10/xime-j10.html, JZG)</w:t>
      </w:r>
    </w:p>
    <w:p w:rsidR="0054030D" w:rsidRPr="0054030D" w:rsidRDefault="0054030D" w:rsidP="0054030D"/>
    <w:p w:rsidR="0054030D" w:rsidRPr="0054030D" w:rsidRDefault="0054030D" w:rsidP="0054030D">
      <w:r w:rsidRPr="0054030D">
        <w:t>Mexican companies still complain that Chinese workplace rules on "flexibility", lower quality control and lack of respect for intellectual property rights continue to permit unfair competition.</w:t>
      </w:r>
    </w:p>
    <w:p w:rsidR="0054030D" w:rsidRPr="0054030D" w:rsidRDefault="0054030D" w:rsidP="0054030D"/>
    <w:p w:rsidR="0054030D" w:rsidRPr="0054030D" w:rsidRDefault="0054030D" w:rsidP="0054030D"/>
    <w:p w:rsidR="0054030D" w:rsidRPr="0054030D" w:rsidRDefault="0054030D" w:rsidP="0054030D">
      <w:r w:rsidRPr="0054030D">
        <w:t>====And Mexico not the only country they trade with – only a part of their sphere====</w:t>
      </w:r>
    </w:p>
    <w:p w:rsidR="0054030D" w:rsidRPr="0054030D" w:rsidRDefault="0054030D" w:rsidP="0054030D"/>
    <w:p w:rsidR="0054030D" w:rsidRPr="0054030D" w:rsidRDefault="0054030D" w:rsidP="0054030D">
      <w:r w:rsidRPr="0054030D">
        <w:t>====High levels of economic engagement now====</w:t>
      </w:r>
    </w:p>
    <w:p w:rsidR="0054030D" w:rsidRPr="0054030D" w:rsidRDefault="0054030D" w:rsidP="0054030D">
      <w:r w:rsidRPr="0054030D">
        <w:t>**</w:t>
      </w:r>
      <w:proofErr w:type="gramStart"/>
      <w:r w:rsidRPr="0054030D">
        <w:t>DOC  9</w:t>
      </w:r>
      <w:proofErr w:type="gramEnd"/>
      <w:r w:rsidRPr="0054030D">
        <w:t>-16**</w:t>
      </w:r>
    </w:p>
    <w:p w:rsidR="0054030D" w:rsidRPr="0054030D" w:rsidRDefault="0054030D" w:rsidP="0054030D">
      <w:r w:rsidRPr="0054030D">
        <w:t xml:space="preserve">(Department of Commerce, U.S. Secretary of Commerce Penny </w:t>
      </w:r>
      <w:proofErr w:type="spellStart"/>
      <w:r w:rsidRPr="0054030D">
        <w:t>Pritzker</w:t>
      </w:r>
      <w:proofErr w:type="spellEnd"/>
      <w:r w:rsidRPr="0054030D">
        <w:t xml:space="preserve">, U.S. Trade Representative Michael </w:t>
      </w:r>
      <w:proofErr w:type="spellStart"/>
      <w:r w:rsidRPr="0054030D">
        <w:t>Froman</w:t>
      </w:r>
      <w:proofErr w:type="spellEnd"/>
      <w:r w:rsidRPr="0054030D">
        <w:t xml:space="preserve"> Co-chair the Launch of the U.S.-Mexico High Level Economic Dialogue, September 16, http://www.commerce.gov/news/press-releases/2013/09/16/us-secretary-commerce-penny-pritzker-us-trade-representative-michael-, JZG)</w:t>
      </w:r>
    </w:p>
    <w:p w:rsidR="0054030D" w:rsidRPr="0054030D" w:rsidRDefault="0054030D" w:rsidP="0054030D"/>
    <w:p w:rsidR="0054030D" w:rsidRPr="0054030D" w:rsidRDefault="0054030D" w:rsidP="0054030D">
      <w:proofErr w:type="spellStart"/>
      <w:r w:rsidRPr="0054030D">
        <w:t>Pritzker</w:t>
      </w:r>
      <w:proofErr w:type="spellEnd"/>
      <w:r w:rsidRPr="0054030D">
        <w:t xml:space="preserve">, </w:t>
      </w:r>
      <w:proofErr w:type="spellStart"/>
      <w:r w:rsidRPr="0054030D">
        <w:t>Froman</w:t>
      </w:r>
      <w:proofErr w:type="spellEnd"/>
      <w:r w:rsidRPr="0054030D">
        <w:t xml:space="preserve"> will join Vice President Biden in Mexico¶ U.S. </w:t>
      </w:r>
    </w:p>
    <w:p w:rsidR="0054030D" w:rsidRPr="0054030D" w:rsidRDefault="0054030D" w:rsidP="0054030D">
      <w:r w:rsidRPr="0054030D">
        <w:t>AND</w:t>
      </w:r>
    </w:p>
    <w:p w:rsidR="0054030D" w:rsidRPr="0054030D" w:rsidRDefault="0054030D" w:rsidP="0054030D">
      <w:proofErr w:type="gramStart"/>
      <w:r w:rsidRPr="0054030D">
        <w:t>initiative</w:t>
      </w:r>
      <w:proofErr w:type="gramEnd"/>
      <w:r w:rsidRPr="0054030D">
        <w:t xml:space="preserve">."¶ Additional details on Secretary </w:t>
      </w:r>
      <w:proofErr w:type="spellStart"/>
      <w:r w:rsidRPr="0054030D">
        <w:t>Pritzker</w:t>
      </w:r>
      <w:proofErr w:type="spellEnd"/>
      <w:r w:rsidRPr="0054030D">
        <w:t xml:space="preserve"> and Ambassador </w:t>
      </w:r>
      <w:proofErr w:type="spellStart"/>
      <w:r w:rsidRPr="0054030D">
        <w:t>Froman</w:t>
      </w:r>
      <w:proofErr w:type="spellEnd"/>
      <w:r w:rsidRPr="0054030D">
        <w:t>~’s travel are forthcoming.</w:t>
      </w:r>
    </w:p>
    <w:p w:rsidR="0054030D" w:rsidRPr="0054030D" w:rsidRDefault="0054030D" w:rsidP="0054030D"/>
    <w:p w:rsidR="0054030D" w:rsidRPr="0054030D" w:rsidRDefault="0054030D" w:rsidP="0054030D"/>
    <w:p w:rsidR="0054030D" w:rsidRPr="0054030D" w:rsidRDefault="0054030D" w:rsidP="0054030D">
      <w:r w:rsidRPr="0054030D">
        <w:t xml:space="preserve">====U.S. and Chinese influence </w:t>
      </w:r>
      <w:proofErr w:type="spellStart"/>
      <w:r w:rsidRPr="0054030D">
        <w:t>aren</w:t>
      </w:r>
      <w:proofErr w:type="spellEnd"/>
      <w:r w:rsidRPr="0054030D">
        <w:t>~’t zero sum – recent visits prove====</w:t>
      </w:r>
    </w:p>
    <w:p w:rsidR="0054030D" w:rsidRPr="0054030D" w:rsidRDefault="0054030D" w:rsidP="0054030D">
      <w:r w:rsidRPr="0054030D">
        <w:t>**GT, 13** (Global Times-Agencies, "China, US not competing over Latin America: expert,</w:t>
      </w:r>
      <w:proofErr w:type="gramStart"/>
      <w:r w:rsidRPr="0054030D">
        <w:t>"  2013</w:t>
      </w:r>
      <w:proofErr w:type="gramEnd"/>
      <w:r w:rsidRPr="0054030D">
        <w:t>-5-31 1:13:01 , Online, http://www.globaltimes.cn/content/785721.shtml~~%23.UebisNJtN2w, accessed 7/17/13) PE</w:t>
      </w:r>
    </w:p>
    <w:p w:rsidR="0054030D" w:rsidRPr="0054030D" w:rsidRDefault="0054030D" w:rsidP="0054030D">
      <w:r w:rsidRPr="0054030D">
        <w:t xml:space="preserve">Chinese President Xi </w:t>
      </w:r>
      <w:proofErr w:type="spellStart"/>
      <w:r w:rsidRPr="0054030D">
        <w:t>Jinping</w:t>
      </w:r>
      <w:proofErr w:type="spellEnd"/>
      <w:r w:rsidRPr="0054030D">
        <w:t xml:space="preserve"> heads to Latin America and the Caribbean on Friday, in </w:t>
      </w:r>
    </w:p>
    <w:p w:rsidR="0054030D" w:rsidRPr="0054030D" w:rsidRDefault="0054030D" w:rsidP="0054030D">
      <w:r w:rsidRPr="0054030D">
        <w:t>AND</w:t>
      </w:r>
    </w:p>
    <w:p w:rsidR="0054030D" w:rsidRPr="0054030D" w:rsidRDefault="0054030D" w:rsidP="0054030D">
      <w:proofErr w:type="gramStart"/>
      <w:r w:rsidRPr="0054030D">
        <w:t>first</w:t>
      </w:r>
      <w:proofErr w:type="gramEnd"/>
      <w:r w:rsidRPr="0054030D">
        <w:t xml:space="preserve"> summit with President Barack Obama on June 7 to 8 in California.</w:t>
      </w:r>
    </w:p>
    <w:p w:rsidR="0054030D" w:rsidRPr="0054030D" w:rsidRDefault="0054030D" w:rsidP="0054030D"/>
    <w:p w:rsidR="0054030D" w:rsidRPr="0054030D" w:rsidRDefault="0054030D" w:rsidP="0054030D"/>
    <w:p w:rsidR="0054030D" w:rsidRPr="0054030D" w:rsidRDefault="0054030D" w:rsidP="0054030D">
      <w:r w:rsidRPr="0054030D">
        <w:t xml:space="preserve">====Latin American investment </w:t>
      </w:r>
      <w:proofErr w:type="spellStart"/>
      <w:r w:rsidRPr="0054030D">
        <w:t>isn</w:t>
      </w:r>
      <w:proofErr w:type="spellEnd"/>
      <w:r w:rsidRPr="0054030D">
        <w:t>~’t zero sum. ====</w:t>
      </w:r>
    </w:p>
    <w:p w:rsidR="0054030D" w:rsidRPr="0054030D" w:rsidRDefault="0054030D" w:rsidP="0054030D">
      <w:r w:rsidRPr="0054030D">
        <w:t>**</w:t>
      </w:r>
      <w:proofErr w:type="spellStart"/>
      <w:r w:rsidRPr="0054030D">
        <w:t>Cerna</w:t>
      </w:r>
      <w:proofErr w:type="spellEnd"/>
      <w:r w:rsidRPr="0054030D">
        <w:t xml:space="preserve"> 11**. ~</w:t>
      </w:r>
      <w:proofErr w:type="gramStart"/>
      <w:r w:rsidRPr="0054030D">
        <w:t>~[</w:t>
      </w:r>
      <w:proofErr w:type="gramEnd"/>
      <w:r w:rsidRPr="0054030D">
        <w:t>Michael, staff @ CRC, "</w:t>
      </w:r>
      <w:proofErr w:type="spellStart"/>
      <w:r w:rsidRPr="0054030D">
        <w:t>China~’s</w:t>
      </w:r>
      <w:proofErr w:type="spellEnd"/>
      <w:r w:rsidRPr="0054030D">
        <w:t xml:space="preserve"> growing presence in Latin America: Implications for US and Chinese presence in the region" China Research Center — </w:t>
      </w:r>
      <w:proofErr w:type="spellStart"/>
      <w:r w:rsidRPr="0054030D">
        <w:t>Vol</w:t>
      </w:r>
      <w:proofErr w:type="spellEnd"/>
      <w:r w:rsidRPr="0054030D">
        <w:t xml:space="preserve"> 10 No 1 — www.chinacenter.net/chinas-growing-presence-in-latin-america-implications-for-u-s-and-chinese-presence-in-the-region/~~]</w:t>
      </w:r>
    </w:p>
    <w:p w:rsidR="0054030D" w:rsidRPr="0054030D" w:rsidRDefault="0054030D" w:rsidP="0054030D"/>
    <w:p w:rsidR="0054030D" w:rsidRPr="0054030D" w:rsidRDefault="0054030D" w:rsidP="0054030D">
      <w:r w:rsidRPr="0054030D">
        <w:t xml:space="preserve">With both the U.S. and China making gains in the region in </w:t>
      </w:r>
    </w:p>
    <w:p w:rsidR="0054030D" w:rsidRPr="0054030D" w:rsidRDefault="0054030D" w:rsidP="0054030D">
      <w:r w:rsidRPr="0054030D">
        <w:t>AND</w:t>
      </w:r>
    </w:p>
    <w:p w:rsidR="0054030D" w:rsidRPr="0054030D" w:rsidRDefault="0054030D" w:rsidP="0054030D">
      <w:proofErr w:type="gramStart"/>
      <w:r w:rsidRPr="0054030D">
        <w:t>less</w:t>
      </w:r>
      <w:proofErr w:type="gramEnd"/>
      <w:r w:rsidRPr="0054030D">
        <w:t xml:space="preserve"> democratic alternative to U.S. influence presents a major problem.</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====Chinese soft-power benefits from US economic engagement – multiple warrants====</w:t>
      </w:r>
    </w:p>
    <w:p w:rsidR="0054030D" w:rsidRPr="0054030D" w:rsidRDefault="0054030D" w:rsidP="0054030D">
      <w:r w:rsidRPr="0054030D">
        <w:t>**Ellis 12** (Dr. R. Evan Ellis holds a Ph.D. in political science with a specialization in comparative politics and is an Associate Professor of National Security Studies in the Center for Hemispheric Defense Studies. "The United States, Latin America and China: A "Triangular Relationship"?" Inter-American Dialogue, May 2012, http://www.thedialogue.org/PublicationFiles/IAD8661_China_Triangular0424v2e-may.pdf)</w:t>
      </w:r>
    </w:p>
    <w:p w:rsidR="0054030D" w:rsidRPr="0054030D" w:rsidRDefault="0054030D" w:rsidP="0054030D"/>
    <w:p w:rsidR="0054030D" w:rsidRPr="0054030D" w:rsidRDefault="0054030D" w:rsidP="0054030D">
      <w:r w:rsidRPr="0054030D">
        <w:t xml:space="preserve">In economic terms, the attractiveness of the US market and trade agreements between the </w:t>
      </w:r>
    </w:p>
    <w:p w:rsidR="0054030D" w:rsidRPr="0054030D" w:rsidRDefault="0054030D" w:rsidP="0054030D">
      <w:r w:rsidRPr="0054030D">
        <w:t>AND</w:t>
      </w:r>
    </w:p>
    <w:p w:rsidR="0054030D" w:rsidRPr="0054030D" w:rsidRDefault="0054030D" w:rsidP="0054030D">
      <w:proofErr w:type="gramStart"/>
      <w:r w:rsidRPr="0054030D">
        <w:t>such</w:t>
      </w:r>
      <w:proofErr w:type="gramEnd"/>
      <w:r w:rsidRPr="0054030D">
        <w:t xml:space="preserve"> as the European Union, and actors such as Russia and Iran.</w:t>
      </w:r>
    </w:p>
    <w:p w:rsidR="0054030D" w:rsidRPr="0054030D" w:rsidRDefault="0054030D" w:rsidP="0054030D"/>
    <w:p w:rsidR="0054030D" w:rsidRPr="0054030D" w:rsidRDefault="0054030D" w:rsidP="0054030D"/>
    <w:p w:rsidR="0054030D" w:rsidRPr="0054030D" w:rsidRDefault="0054030D" w:rsidP="0054030D">
      <w:r w:rsidRPr="0054030D">
        <w:t xml:space="preserve">====China </w:t>
      </w:r>
      <w:proofErr w:type="spellStart"/>
      <w:r w:rsidRPr="0054030D">
        <w:t>doesn</w:t>
      </w:r>
      <w:proofErr w:type="spellEnd"/>
      <w:r w:rsidRPr="0054030D">
        <w:t>~’t understand soft power well enough to use it effectively – its social not governmental ====</w:t>
      </w:r>
    </w:p>
    <w:p w:rsidR="0054030D" w:rsidRPr="0054030D" w:rsidRDefault="0054030D" w:rsidP="0054030D">
      <w:r w:rsidRPr="0054030D">
        <w:t>**Nye 13**</w:t>
      </w:r>
    </w:p>
    <w:p w:rsidR="0054030D" w:rsidRPr="0054030D" w:rsidRDefault="0054030D" w:rsidP="0054030D">
      <w:r w:rsidRPr="0054030D">
        <w:t xml:space="preserve">JOSEPH S. NYE Dean of the John F. Kennedy School of Government at Harvard University "What China and Russia </w:t>
      </w:r>
      <w:proofErr w:type="spellStart"/>
      <w:r w:rsidRPr="0054030D">
        <w:t>Don~’t</w:t>
      </w:r>
      <w:proofErr w:type="spellEnd"/>
      <w:r w:rsidRPr="0054030D">
        <w:t xml:space="preserve"> Get </w:t>
      </w:r>
      <w:proofErr w:type="gramStart"/>
      <w:r w:rsidRPr="0054030D">
        <w:t>About</w:t>
      </w:r>
      <w:proofErr w:type="gramEnd"/>
      <w:r w:rsidRPr="0054030D">
        <w:t xml:space="preserve"> Soft Power" Foreign Policy APRIL 29, 2013 http://www.foreignpolicy.com/articles/2013/04/29/what_china_and_russia_don_t_get_about_soft_power?page=0,1 SCTM</w:t>
      </w:r>
    </w:p>
    <w:p w:rsidR="0054030D" w:rsidRPr="0054030D" w:rsidRDefault="0054030D" w:rsidP="0054030D"/>
    <w:p w:rsidR="0054030D" w:rsidRPr="0054030D" w:rsidRDefault="0054030D" w:rsidP="0054030D">
      <w:r w:rsidRPr="0054030D">
        <w:t xml:space="preserve">In his new book, China Goes Global, George Washington </w:t>
      </w:r>
      <w:proofErr w:type="spellStart"/>
      <w:r w:rsidRPr="0054030D">
        <w:t>University~’s</w:t>
      </w:r>
      <w:proofErr w:type="spellEnd"/>
      <w:r w:rsidRPr="0054030D">
        <w:t xml:space="preserve"> David </w:t>
      </w:r>
      <w:proofErr w:type="spellStart"/>
      <w:r w:rsidRPr="0054030D">
        <w:t>Shambaugh</w:t>
      </w:r>
      <w:proofErr w:type="spellEnd"/>
      <w:r w:rsidRPr="0054030D">
        <w:t xml:space="preserve"> shows </w:t>
      </w:r>
    </w:p>
    <w:p w:rsidR="0054030D" w:rsidRPr="0054030D" w:rsidRDefault="0054030D" w:rsidP="0054030D">
      <w:r w:rsidRPr="0054030D">
        <w:t>AND</w:t>
      </w:r>
    </w:p>
    <w:p w:rsidR="0054030D" w:rsidRPr="0054030D" w:rsidRDefault="0054030D" w:rsidP="0054030D">
      <w:proofErr w:type="gramStart"/>
      <w:r w:rsidRPr="0054030D">
        <w:t>their</w:t>
      </w:r>
      <w:proofErr w:type="gramEnd"/>
      <w:r w:rsidRPr="0054030D">
        <w:t xml:space="preserve"> civil societies. Unfortunately, that is not about to happen soon.</w:t>
      </w:r>
    </w:p>
    <w:p w:rsidR="0054030D" w:rsidRPr="0054030D" w:rsidRDefault="0054030D" w:rsidP="0054030D"/>
    <w:p w:rsidR="0054030D" w:rsidRPr="0054030D" w:rsidRDefault="0054030D" w:rsidP="0054030D"/>
    <w:p w:rsidR="0054030D" w:rsidRPr="0054030D" w:rsidRDefault="0054030D" w:rsidP="0054030D">
      <w:pPr>
        <w:pStyle w:val="Heading2"/>
      </w:pPr>
      <w:r w:rsidRPr="0054030D">
        <w:t>=PTX=</w:t>
      </w:r>
    </w:p>
    <w:p w:rsidR="0054030D" w:rsidRPr="0054030D" w:rsidRDefault="0054030D" w:rsidP="0054030D"/>
    <w:p w:rsidR="0054030D" w:rsidRPr="0054030D" w:rsidRDefault="0054030D" w:rsidP="0054030D">
      <w:r w:rsidRPr="0054030D">
        <w:t>===2AC Debt Ceiling ===</w:t>
      </w:r>
    </w:p>
    <w:p w:rsidR="0054030D" w:rsidRPr="0054030D" w:rsidRDefault="0054030D" w:rsidP="0054030D"/>
    <w:p w:rsidR="0054030D" w:rsidRPr="0054030D" w:rsidRDefault="0054030D" w:rsidP="0054030D">
      <w:r w:rsidRPr="0054030D">
        <w:t xml:space="preserve">====Normal means is through Biden– Obama </w:t>
      </w:r>
      <w:proofErr w:type="spellStart"/>
      <w:r w:rsidRPr="0054030D">
        <w:t>doesn</w:t>
      </w:r>
      <w:proofErr w:type="spellEnd"/>
      <w:r w:rsidRPr="0054030D">
        <w:t>~’t get blamed====</w:t>
      </w:r>
    </w:p>
    <w:p w:rsidR="0054030D" w:rsidRPr="0054030D" w:rsidRDefault="0054030D" w:rsidP="0054030D">
      <w:r w:rsidRPr="0054030D">
        <w:t>**</w:t>
      </w:r>
      <w:proofErr w:type="gramStart"/>
      <w:r w:rsidRPr="0054030D">
        <w:t>DOC  9</w:t>
      </w:r>
      <w:proofErr w:type="gramEnd"/>
      <w:r w:rsidRPr="0054030D">
        <w:t>-16**</w:t>
      </w:r>
    </w:p>
    <w:p w:rsidR="0054030D" w:rsidRPr="0054030D" w:rsidRDefault="0054030D" w:rsidP="0054030D">
      <w:r w:rsidRPr="0054030D">
        <w:t xml:space="preserve">(Department of Commerce, U.S. Secretary of Commerce Penny </w:t>
      </w:r>
      <w:proofErr w:type="spellStart"/>
      <w:r w:rsidRPr="0054030D">
        <w:t>Pritzker</w:t>
      </w:r>
      <w:proofErr w:type="spellEnd"/>
      <w:r w:rsidRPr="0054030D">
        <w:t xml:space="preserve">, U.S. Trade Representative Michael </w:t>
      </w:r>
      <w:proofErr w:type="spellStart"/>
      <w:r w:rsidRPr="0054030D">
        <w:t>Froman</w:t>
      </w:r>
      <w:proofErr w:type="spellEnd"/>
      <w:r w:rsidRPr="0054030D">
        <w:t xml:space="preserve"> Co-chair the Launch of the U.S.-Mexico High Level Economic Dialogue, September 16, http://www.commerce.gov/news/press-releases/2013/09/16/us-secretary-commerce-penny-pritzker-us-trade-representative-michael-, JZG)</w:t>
      </w:r>
    </w:p>
    <w:p w:rsidR="0054030D" w:rsidRPr="0054030D" w:rsidRDefault="0054030D" w:rsidP="0054030D"/>
    <w:p w:rsidR="0054030D" w:rsidRPr="0054030D" w:rsidRDefault="0054030D" w:rsidP="0054030D">
      <w:proofErr w:type="spellStart"/>
      <w:r w:rsidRPr="0054030D">
        <w:t>Pritzker</w:t>
      </w:r>
      <w:proofErr w:type="spellEnd"/>
      <w:r w:rsidRPr="0054030D">
        <w:t xml:space="preserve">, </w:t>
      </w:r>
      <w:proofErr w:type="spellStart"/>
      <w:r w:rsidRPr="0054030D">
        <w:t>Froman</w:t>
      </w:r>
      <w:proofErr w:type="spellEnd"/>
      <w:r w:rsidRPr="0054030D">
        <w:t xml:space="preserve"> will join Vice President Biden in Mexico¶ U.S. </w:t>
      </w:r>
    </w:p>
    <w:p w:rsidR="0054030D" w:rsidRPr="0054030D" w:rsidRDefault="0054030D" w:rsidP="0054030D">
      <w:r w:rsidRPr="0054030D">
        <w:t>AND</w:t>
      </w:r>
    </w:p>
    <w:p w:rsidR="0054030D" w:rsidRPr="0054030D" w:rsidRDefault="0054030D" w:rsidP="0054030D">
      <w:proofErr w:type="gramStart"/>
      <w:r w:rsidRPr="0054030D">
        <w:t>initiative</w:t>
      </w:r>
      <w:proofErr w:type="gramEnd"/>
      <w:r w:rsidRPr="0054030D">
        <w:t xml:space="preserve">."¶ Additional details on Secretary </w:t>
      </w:r>
      <w:proofErr w:type="spellStart"/>
      <w:r w:rsidRPr="0054030D">
        <w:t>Pritzker</w:t>
      </w:r>
      <w:proofErr w:type="spellEnd"/>
      <w:r w:rsidRPr="0054030D">
        <w:t xml:space="preserve"> and Ambassador </w:t>
      </w:r>
      <w:proofErr w:type="spellStart"/>
      <w:r w:rsidRPr="0054030D">
        <w:t>Froman</w:t>
      </w:r>
      <w:proofErr w:type="spellEnd"/>
      <w:r w:rsidRPr="0054030D">
        <w:t>~’s travel are forthcoming.</w:t>
      </w:r>
    </w:p>
    <w:p w:rsidR="0054030D" w:rsidRPr="0054030D" w:rsidRDefault="0054030D" w:rsidP="0054030D"/>
    <w:p w:rsidR="0054030D" w:rsidRPr="0054030D" w:rsidRDefault="0054030D" w:rsidP="0054030D"/>
    <w:p w:rsidR="0054030D" w:rsidRPr="0054030D" w:rsidRDefault="0054030D" w:rsidP="0054030D">
      <w:r w:rsidRPr="0054030D">
        <w:t xml:space="preserve">====New GOP debt deal </w:t>
      </w:r>
      <w:proofErr w:type="spellStart"/>
      <w:r w:rsidRPr="0054030D">
        <w:t>won~’t</w:t>
      </w:r>
      <w:proofErr w:type="spellEnd"/>
      <w:r w:rsidRPr="0054030D">
        <w:t xml:space="preserve"> pass====</w:t>
      </w:r>
    </w:p>
    <w:p w:rsidR="0054030D" w:rsidRPr="0054030D" w:rsidRDefault="0054030D" w:rsidP="0054030D">
      <w:r w:rsidRPr="0054030D">
        <w:t>**</w:t>
      </w:r>
      <w:proofErr w:type="spellStart"/>
      <w:r w:rsidRPr="0054030D">
        <w:t>Calmes</w:t>
      </w:r>
      <w:proofErr w:type="spellEnd"/>
      <w:r w:rsidRPr="0054030D">
        <w:t xml:space="preserve"> %26 Parker, 10/11** (JACKIE CALMES and ASHLEY PARKER, 10/11/2013, NYTimes.com Feed, "Obama and G.O.P. Fail to Agree on Debt Limit Plan," Factiva))</w:t>
      </w:r>
    </w:p>
    <w:p w:rsidR="0054030D" w:rsidRPr="0054030D" w:rsidRDefault="0054030D" w:rsidP="0054030D">
      <w:r w:rsidRPr="0054030D">
        <w:t>Mr. Boehner and his colleagues left the White House without speaking to waiting reporters</w:t>
      </w:r>
    </w:p>
    <w:p w:rsidR="0054030D" w:rsidRPr="0054030D" w:rsidRDefault="0054030D" w:rsidP="0054030D">
      <w:r w:rsidRPr="0054030D">
        <w:t>AND</w:t>
      </w:r>
    </w:p>
    <w:p w:rsidR="0054030D" w:rsidRPr="0054030D" w:rsidRDefault="0054030D" w:rsidP="0054030D">
      <w:proofErr w:type="gramStart"/>
      <w:r w:rsidRPr="0054030D">
        <w:t>able</w:t>
      </w:r>
      <w:proofErr w:type="gramEnd"/>
      <w:r w:rsidRPr="0054030D">
        <w:t xml:space="preserve"> to pass," said Mr. </w:t>
      </w:r>
      <w:proofErr w:type="spellStart"/>
      <w:r w:rsidRPr="0054030D">
        <w:t>Obama~’s</w:t>
      </w:r>
      <w:proofErr w:type="spellEnd"/>
      <w:r w:rsidRPr="0054030D">
        <w:t xml:space="preserve"> press secretary, Jay Carney.</w:t>
      </w:r>
    </w:p>
    <w:p w:rsidR="0054030D" w:rsidRPr="0054030D" w:rsidRDefault="0054030D" w:rsidP="0054030D"/>
    <w:p w:rsidR="0054030D" w:rsidRPr="0054030D" w:rsidRDefault="0054030D" w:rsidP="0054030D"/>
    <w:p w:rsidR="0054030D" w:rsidRPr="0054030D" w:rsidRDefault="0054030D" w:rsidP="0054030D">
      <w:r w:rsidRPr="0054030D">
        <w:t>====</w:t>
      </w:r>
      <w:proofErr w:type="gramStart"/>
      <w:r w:rsidRPr="0054030D">
        <w:t>Continuing</w:t>
      </w:r>
      <w:proofErr w:type="gramEnd"/>
      <w:r w:rsidRPr="0054030D">
        <w:t xml:space="preserve"> political divide will prevent debt deal====</w:t>
      </w:r>
    </w:p>
    <w:p w:rsidR="0054030D" w:rsidRPr="0054030D" w:rsidRDefault="0054030D" w:rsidP="0054030D">
      <w:r w:rsidRPr="0054030D">
        <w:t>**</w:t>
      </w:r>
      <w:proofErr w:type="spellStart"/>
      <w:r w:rsidRPr="0054030D">
        <w:t>Calmes</w:t>
      </w:r>
      <w:proofErr w:type="spellEnd"/>
      <w:r w:rsidRPr="0054030D">
        <w:t xml:space="preserve"> %26 Parker, 10/11** (JACKIE CALMES and ASHLEY PARKER, 10/11/2013, NYTimes.com Feed, "Obama and G.O.P. Fail to Agree on Debt Limit Plan," Factiva))</w:t>
      </w:r>
    </w:p>
    <w:p w:rsidR="0054030D" w:rsidRPr="0054030D" w:rsidRDefault="0054030D" w:rsidP="0054030D">
      <w:r w:rsidRPr="0054030D">
        <w:t xml:space="preserve">Many House Republicans, leaving a closed-door party caucus earlier Thursday that at times grew contentious, said they would support their </w:t>
      </w:r>
      <w:proofErr w:type="spellStart"/>
      <w:r w:rsidRPr="0054030D">
        <w:t>leadership~’s</w:t>
      </w:r>
      <w:proofErr w:type="spellEnd"/>
      <w:r w:rsidRPr="0054030D">
        <w:t xml:space="preserve"> short-term debt limit proposal. But they said they would do so only if Mr. Obama agreed to negotiate a broader deficit </w:t>
      </w:r>
      <w:proofErr w:type="gramStart"/>
      <w:r w:rsidRPr="0054030D">
        <w:t>reduction deal</w:t>
      </w:r>
      <w:proofErr w:type="gramEnd"/>
      <w:r w:rsidRPr="0054030D">
        <w:t>, with big savings from entitlement programs.</w:t>
      </w:r>
    </w:p>
    <w:p w:rsidR="0054030D" w:rsidRPr="0054030D" w:rsidRDefault="0054030D" w:rsidP="0054030D">
      <w:r w:rsidRPr="0054030D">
        <w:t xml:space="preserve">But the president has insisted he will not agree to significant reductions in projected Medicare and Medicaid spending — even his own tentative proposals — unless Republicans agree to raise revenues by curbing tax breaks for corporations and wealthy individuals. And Mr. Boehner in recent days reaffirmed the </w:t>
      </w:r>
      <w:proofErr w:type="spellStart"/>
      <w:r w:rsidRPr="0054030D">
        <w:t>party~’s</w:t>
      </w:r>
      <w:proofErr w:type="spellEnd"/>
      <w:r w:rsidRPr="0054030D">
        <w:t xml:space="preserve"> anti-tax stance, suggesting future talks could founder on the same tax-and-entitlement spending divide that caused past negotiations to collapse.</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====Debt ceiling is an internal GOP problem —- tea partiers refuse to cooperate and Boehner is siding with them====</w:t>
      </w:r>
    </w:p>
    <w:p w:rsidR="0054030D" w:rsidRPr="0054030D" w:rsidRDefault="0054030D" w:rsidP="0054030D">
      <w:r w:rsidRPr="0054030D">
        <w:t>**Klein, 10/5** (Ezra, 10/5/2013, "The shutdown is a Republican civil war," http://www.washingtonpost.com/blogs/wonkblog/wp/2013/10/05/the-shutdown-is-a-republican-civil-war/))</w:t>
      </w:r>
    </w:p>
    <w:p w:rsidR="0054030D" w:rsidRPr="0054030D" w:rsidRDefault="0054030D" w:rsidP="0054030D">
      <w:proofErr w:type="spellStart"/>
      <w:r w:rsidRPr="0054030D">
        <w:t>We~’re</w:t>
      </w:r>
      <w:proofErr w:type="spellEnd"/>
      <w:r w:rsidRPr="0054030D">
        <w:t xml:space="preserve"> used to brinkmanship in Washington resulting from conflict between Democrats and Republicans. But </w:t>
      </w:r>
    </w:p>
    <w:p w:rsidR="0054030D" w:rsidRPr="0054030D" w:rsidRDefault="0054030D" w:rsidP="0054030D">
      <w:r w:rsidRPr="0054030D">
        <w:t>AND</w:t>
      </w:r>
    </w:p>
    <w:p w:rsidR="0054030D" w:rsidRPr="0054030D" w:rsidRDefault="0054030D" w:rsidP="0054030D">
      <w:proofErr w:type="gramStart"/>
      <w:r w:rsidRPr="0054030D">
        <w:t>an</w:t>
      </w:r>
      <w:proofErr w:type="gramEnd"/>
      <w:r w:rsidRPr="0054030D">
        <w:t xml:space="preserve"> agreement. </w:t>
      </w:r>
      <w:proofErr w:type="spellStart"/>
      <w:r w:rsidRPr="0054030D">
        <w:t>It~’s</w:t>
      </w:r>
      <w:proofErr w:type="spellEnd"/>
      <w:r w:rsidRPr="0054030D">
        <w:t xml:space="preserve"> that Boehner and Obama and the tea party </w:t>
      </w:r>
      <w:proofErr w:type="spellStart"/>
      <w:r w:rsidRPr="0054030D">
        <w:t>can~’t</w:t>
      </w:r>
      <w:proofErr w:type="spellEnd"/>
      <w:r w:rsidRPr="0054030D">
        <w:t>.</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w:t>
      </w:r>
      <w:proofErr w:type="gramStart"/>
      <w:r w:rsidRPr="0054030D">
        <w:t>The</w:t>
      </w:r>
      <w:proofErr w:type="gramEnd"/>
      <w:r w:rsidRPr="0054030D">
        <w:t xml:space="preserve"> plan specifically creates bipartisanship during the debt ceiling negotiations====</w:t>
      </w:r>
    </w:p>
    <w:p w:rsidR="0054030D" w:rsidRPr="0054030D" w:rsidRDefault="0054030D" w:rsidP="0054030D">
      <w:r w:rsidRPr="0054030D">
        <w:t>**Schoen 9-24**</w:t>
      </w:r>
    </w:p>
    <w:p w:rsidR="0054030D" w:rsidRPr="0054030D" w:rsidRDefault="0054030D" w:rsidP="0054030D">
      <w:r w:rsidRPr="0054030D">
        <w:lastRenderedPageBreak/>
        <w:t>(Doug, Intellectual Property Rights Matter, 9/24/2013, http://www.forbes.com/sites/dougschoen/2013/09/24/intellectual-property-rights/, JZG)</w:t>
      </w:r>
    </w:p>
    <w:p w:rsidR="0054030D" w:rsidRPr="0054030D" w:rsidRDefault="0054030D" w:rsidP="0054030D"/>
    <w:p w:rsidR="0054030D" w:rsidRPr="0054030D" w:rsidRDefault="0054030D" w:rsidP="0054030D">
      <w:r w:rsidRPr="0054030D">
        <w:t xml:space="preserve">Indeed, maintaining the policies that enforce intellectual property rights is one of the few </w:t>
      </w:r>
    </w:p>
    <w:p w:rsidR="0054030D" w:rsidRPr="0054030D" w:rsidRDefault="0054030D" w:rsidP="0054030D">
      <w:r w:rsidRPr="0054030D">
        <w:t>AND</w:t>
      </w:r>
    </w:p>
    <w:p w:rsidR="0054030D" w:rsidRPr="0054030D" w:rsidRDefault="0054030D" w:rsidP="0054030D">
      <w:proofErr w:type="gramStart"/>
      <w:r w:rsidRPr="0054030D">
        <w:t>continue</w:t>
      </w:r>
      <w:proofErr w:type="gramEnd"/>
      <w:r w:rsidRPr="0054030D">
        <w:t xml:space="preserve"> to improve the quality of life for people living world-wide.</w:t>
      </w:r>
    </w:p>
    <w:p w:rsidR="0054030D" w:rsidRPr="0054030D" w:rsidRDefault="0054030D" w:rsidP="0054030D"/>
    <w:p w:rsidR="0054030D" w:rsidRPr="0054030D" w:rsidRDefault="0054030D" w:rsidP="0054030D"/>
    <w:p w:rsidR="0054030D" w:rsidRPr="0054030D" w:rsidRDefault="0054030D" w:rsidP="0054030D">
      <w:r w:rsidRPr="0054030D">
        <w:t>====</w:t>
      </w:r>
      <w:proofErr w:type="gramStart"/>
      <w:r w:rsidRPr="0054030D">
        <w:t>The</w:t>
      </w:r>
      <w:proofErr w:type="gramEnd"/>
      <w:r w:rsidRPr="0054030D">
        <w:t xml:space="preserve"> </w:t>
      </w:r>
      <w:proofErr w:type="spellStart"/>
      <w:r w:rsidRPr="0054030D">
        <w:t>disad</w:t>
      </w:r>
      <w:proofErr w:type="spellEnd"/>
      <w:r w:rsidRPr="0054030D">
        <w:t xml:space="preserve"> is not an opportunity cost—a policymaker could pass both====</w:t>
      </w:r>
    </w:p>
    <w:p w:rsidR="0054030D" w:rsidRPr="0054030D" w:rsidRDefault="0054030D" w:rsidP="0054030D"/>
    <w:p w:rsidR="0054030D" w:rsidRPr="0054030D" w:rsidRDefault="0054030D" w:rsidP="0054030D"/>
    <w:p w:rsidR="0054030D" w:rsidRPr="0054030D" w:rsidRDefault="0054030D" w:rsidP="0054030D">
      <w:r w:rsidRPr="0054030D">
        <w:t>====No internal link —- Wall Street pressure will generate the support====</w:t>
      </w:r>
    </w:p>
    <w:p w:rsidR="0054030D" w:rsidRPr="0054030D" w:rsidRDefault="0054030D" w:rsidP="0054030D">
      <w:r w:rsidRPr="0054030D">
        <w:t>**</w:t>
      </w:r>
      <w:proofErr w:type="spellStart"/>
      <w:r w:rsidRPr="0054030D">
        <w:t>Krugman</w:t>
      </w:r>
      <w:proofErr w:type="spellEnd"/>
      <w:r w:rsidRPr="0054030D">
        <w:t>, 9/29 —- Professor of Economics and International Affairs at Princeton**</w:t>
      </w:r>
    </w:p>
    <w:p w:rsidR="0054030D" w:rsidRPr="0054030D" w:rsidRDefault="0054030D" w:rsidP="0054030D">
      <w:r w:rsidRPr="0054030D">
        <w:t>(Paul, 9/29/2013, "Rebels Without a Clue," http://www.nytimes.com/2013/09/30/opinion/krugman-rebels-without-a-clue.html))</w:t>
      </w:r>
    </w:p>
    <w:p w:rsidR="0054030D" w:rsidRPr="0054030D" w:rsidRDefault="0054030D" w:rsidP="0054030D">
      <w:r w:rsidRPr="0054030D">
        <w:t xml:space="preserve">So how does this end? The votes to fund the government and raise the </w:t>
      </w:r>
    </w:p>
    <w:p w:rsidR="0054030D" w:rsidRPr="0054030D" w:rsidRDefault="0054030D" w:rsidP="0054030D">
      <w:r w:rsidRPr="0054030D">
        <w:t>AND</w:t>
      </w:r>
    </w:p>
    <w:p w:rsidR="0054030D" w:rsidRPr="0054030D" w:rsidRDefault="0054030D" w:rsidP="0054030D">
      <w:proofErr w:type="gramStart"/>
      <w:r w:rsidRPr="0054030D">
        <w:t>for</w:t>
      </w:r>
      <w:proofErr w:type="gramEnd"/>
      <w:r w:rsidRPr="0054030D">
        <w:t xml:space="preserve"> them. Default is not in our stars, but in </w:t>
      </w:r>
      <w:proofErr w:type="gramStart"/>
      <w:r w:rsidRPr="0054030D">
        <w:t>ourselves</w:t>
      </w:r>
      <w:proofErr w:type="gramEnd"/>
      <w:r w:rsidRPr="0054030D">
        <w:t>.</w:t>
      </w:r>
    </w:p>
    <w:p w:rsidR="0054030D" w:rsidRPr="0054030D" w:rsidRDefault="0054030D" w:rsidP="0054030D"/>
    <w:p w:rsidR="0054030D" w:rsidRPr="0054030D" w:rsidRDefault="0054030D" w:rsidP="0054030D"/>
    <w:p w:rsidR="0054030D" w:rsidRPr="0054030D" w:rsidRDefault="0054030D" w:rsidP="0054030D">
      <w:r w:rsidRPr="0054030D">
        <w:t>====Cutting Egypt aid thumps the DA====</w:t>
      </w:r>
    </w:p>
    <w:p w:rsidR="0054030D" w:rsidRPr="0054030D" w:rsidRDefault="0054030D" w:rsidP="0054030D">
      <w:r w:rsidRPr="0054030D">
        <w:t>**Hudson, 10/9**</w:t>
      </w:r>
    </w:p>
    <w:p w:rsidR="0054030D" w:rsidRPr="0054030D" w:rsidRDefault="0054030D" w:rsidP="0054030D">
      <w:r w:rsidRPr="0054030D">
        <w:t>*</w:t>
      </w:r>
      <w:proofErr w:type="gramStart"/>
      <w:r w:rsidRPr="0054030D">
        <w:t>*(</w:t>
      </w:r>
      <w:proofErr w:type="gramEnd"/>
      <w:r w:rsidRPr="0054030D">
        <w:t>John, 10/9/13, Foreign Policy, "Top Democrat Slams Obama for Cutting Egypt Aid", **http://thecable.foreignpolicy.com/posts/2013/10/09/top_democrat_slams_obama_for_cutting_egypt_aid**, AMP)**</w:t>
      </w:r>
    </w:p>
    <w:p w:rsidR="0054030D" w:rsidRPr="0054030D" w:rsidRDefault="0054030D" w:rsidP="0054030D"/>
    <w:p w:rsidR="0054030D" w:rsidRPr="0054030D" w:rsidRDefault="0054030D" w:rsidP="0054030D">
      <w:r w:rsidRPr="0054030D">
        <w:t xml:space="preserve">The White House is taking friendly fire for a leaked plan to suspend a substantial </w:t>
      </w:r>
    </w:p>
    <w:p w:rsidR="0054030D" w:rsidRPr="0054030D" w:rsidRDefault="0054030D" w:rsidP="0054030D">
      <w:r w:rsidRPr="0054030D">
        <w:t>AND</w:t>
      </w:r>
    </w:p>
    <w:p w:rsidR="0054030D" w:rsidRPr="0054030D" w:rsidRDefault="0054030D" w:rsidP="0054030D">
      <w:proofErr w:type="gramStart"/>
      <w:r w:rsidRPr="0054030D">
        <w:t>rebuilding</w:t>
      </w:r>
      <w:proofErr w:type="gramEnd"/>
      <w:r w:rsidRPr="0054030D">
        <w:t xml:space="preserve"> partnerships in Egypt that enhance our bilateral relationship, not undermining them."</w:t>
      </w:r>
    </w:p>
    <w:p w:rsidR="0054030D" w:rsidRPr="0054030D" w:rsidRDefault="0054030D" w:rsidP="0054030D"/>
    <w:p w:rsidR="0054030D" w:rsidRPr="0054030D" w:rsidRDefault="0054030D" w:rsidP="0054030D"/>
    <w:p w:rsidR="0054030D" w:rsidRPr="0054030D" w:rsidRDefault="0054030D" w:rsidP="0054030D">
      <w:r w:rsidRPr="0054030D">
        <w:t>====Impact exaggerated —- Treasury Secretary is misleading public with default comments to try and build political leverage for Obama====</w:t>
      </w:r>
    </w:p>
    <w:p w:rsidR="0054030D" w:rsidRPr="0054030D" w:rsidRDefault="0054030D" w:rsidP="0054030D">
      <w:r w:rsidRPr="0054030D">
        <w:t>**IBD, 10/11** (</w:t>
      </w:r>
      <w:proofErr w:type="spellStart"/>
      <w:r w:rsidRPr="0054030D">
        <w:t>Investor~’s</w:t>
      </w:r>
      <w:proofErr w:type="spellEnd"/>
      <w:r w:rsidRPr="0054030D">
        <w:t xml:space="preserve"> Business Daily, 10/11/2013, "No, U.S. Default </w:t>
      </w:r>
      <w:proofErr w:type="spellStart"/>
      <w:r w:rsidRPr="0054030D">
        <w:t>Isn</w:t>
      </w:r>
      <w:proofErr w:type="spellEnd"/>
      <w:r w:rsidRPr="0054030D">
        <w:t>~’t Inevitable," Factiva))</w:t>
      </w:r>
    </w:p>
    <w:p w:rsidR="0054030D" w:rsidRPr="0054030D" w:rsidRDefault="0054030D" w:rsidP="0054030D">
      <w:r w:rsidRPr="0054030D">
        <w:t xml:space="preserve">Debt Talks: When Treasury Secretary Jack Lew repeatedly says the government has no choice </w:t>
      </w:r>
    </w:p>
    <w:p w:rsidR="0054030D" w:rsidRPr="0054030D" w:rsidRDefault="0054030D" w:rsidP="0054030D">
      <w:r w:rsidRPr="0054030D">
        <w:t>AND</w:t>
      </w:r>
    </w:p>
    <w:p w:rsidR="0054030D" w:rsidRPr="0054030D" w:rsidRDefault="0054030D" w:rsidP="0054030D">
      <w:proofErr w:type="gramStart"/>
      <w:r w:rsidRPr="0054030D">
        <w:t>only</w:t>
      </w:r>
      <w:proofErr w:type="gramEnd"/>
      <w:r w:rsidRPr="0054030D">
        <w:t xml:space="preserve"> way this nation will default is if the White House lets it.</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w:t>
      </w:r>
      <w:proofErr w:type="spellStart"/>
      <w:r w:rsidRPr="0054030D">
        <w:t>Doesn</w:t>
      </w:r>
      <w:proofErr w:type="spellEnd"/>
      <w:r w:rsidRPr="0054030D">
        <w:t>~’t cause war - studies====**</w:t>
      </w:r>
    </w:p>
    <w:p w:rsidR="0054030D" w:rsidRPr="0054030D" w:rsidRDefault="0054030D" w:rsidP="0054030D">
      <w:r w:rsidRPr="0054030D">
        <w:t>Daniel W. **</w:t>
      </w:r>
      <w:proofErr w:type="spellStart"/>
      <w:r w:rsidRPr="0054030D">
        <w:t>Drezner</w:t>
      </w:r>
      <w:proofErr w:type="spellEnd"/>
      <w:r w:rsidRPr="0054030D">
        <w:t xml:space="preserve"> 12**, Professor, The Fletcher School of Law and Diplomacy, Tufts University, October 2012, "The Irony of Global Economic Governance: The System Worked," http://www.globaleconomicgovernance.org/wp-content/uploads/IR-Colloquium-MT12-Week-5_The-Irony-of-Global-Economic-Governance.pdf</w:t>
      </w:r>
    </w:p>
    <w:p w:rsidR="0054030D" w:rsidRPr="0054030D" w:rsidRDefault="0054030D" w:rsidP="0054030D">
      <w:r w:rsidRPr="0054030D">
        <w:t xml:space="preserve">The final outcome addresses a dog that </w:t>
      </w:r>
      <w:proofErr w:type="spellStart"/>
      <w:r w:rsidRPr="0054030D">
        <w:t>hasn</w:t>
      </w:r>
      <w:proofErr w:type="spellEnd"/>
      <w:r w:rsidRPr="0054030D">
        <w:t xml:space="preserve">~’t barked: the effect of the Great </w:t>
      </w:r>
    </w:p>
    <w:p w:rsidR="0054030D" w:rsidRPr="0054030D" w:rsidRDefault="0054030D" w:rsidP="0054030D">
      <w:r w:rsidRPr="0054030D">
        <w:t>AND</w:t>
      </w:r>
    </w:p>
    <w:p w:rsidR="0054030D" w:rsidRPr="0054030D" w:rsidRDefault="0054030D" w:rsidP="0054030D">
      <w:r w:rsidRPr="0054030D">
        <w:t>II – and not even worse – must be regarded as fortunate."42</w:t>
      </w:r>
    </w:p>
    <w:p w:rsidR="0054030D" w:rsidRPr="0054030D" w:rsidRDefault="0054030D" w:rsidP="0054030D"/>
    <w:p w:rsidR="0054030D" w:rsidRPr="0054030D" w:rsidRDefault="0054030D" w:rsidP="0054030D"/>
    <w:p w:rsidR="0054030D" w:rsidRPr="0054030D" w:rsidRDefault="0054030D" w:rsidP="0054030D">
      <w:r w:rsidRPr="0054030D">
        <w:t>**====Plan solves the US econ====**</w:t>
      </w:r>
    </w:p>
    <w:p w:rsidR="0054030D" w:rsidRPr="0054030D" w:rsidRDefault="0054030D" w:rsidP="0054030D">
      <w:r w:rsidRPr="0054030D">
        <w:t xml:space="preserve">**Roberts and </w:t>
      </w:r>
      <w:proofErr w:type="spellStart"/>
      <w:r w:rsidRPr="0054030D">
        <w:t>Walser</w:t>
      </w:r>
      <w:proofErr w:type="spellEnd"/>
      <w:r w:rsidRPr="0054030D">
        <w:t xml:space="preserve"> 9 **</w:t>
      </w:r>
    </w:p>
    <w:p w:rsidR="0054030D" w:rsidRPr="0054030D" w:rsidRDefault="0054030D" w:rsidP="0054030D">
      <w:r w:rsidRPr="0054030D">
        <w:t>*</w:t>
      </w:r>
      <w:proofErr w:type="gramStart"/>
      <w:r w:rsidRPr="0054030D">
        <w:t>*(</w:t>
      </w:r>
      <w:proofErr w:type="gramEnd"/>
      <w:r w:rsidRPr="0054030D">
        <w:t>James and Ray, February 12, 2009) "Growing Instability in Mexico Threatens U.S. Economic and Border Security" Heritage Foundation, Accessed July 6 2013, http://www.heritage.org/research/reports/2009/02/growing-instability-in-mexico-threatens-us-economy-and-border-security~~%23_ftn4**</w:t>
      </w:r>
    </w:p>
    <w:p w:rsidR="0054030D" w:rsidRPr="0054030D" w:rsidRDefault="0054030D" w:rsidP="0054030D">
      <w:r w:rsidRPr="0054030D">
        <w:lastRenderedPageBreak/>
        <w:t xml:space="preserve"> </w:t>
      </w:r>
      <w:proofErr w:type="spellStart"/>
      <w:r w:rsidRPr="0054030D">
        <w:t>Mexico~’s</w:t>
      </w:r>
      <w:proofErr w:type="spellEnd"/>
      <w:r w:rsidRPr="0054030D">
        <w:t xml:space="preserve"> ongoing political stability and economic health are critical to the prosperity and national </w:t>
      </w:r>
    </w:p>
    <w:p w:rsidR="0054030D" w:rsidRPr="0054030D" w:rsidRDefault="0054030D" w:rsidP="0054030D">
      <w:r w:rsidRPr="0054030D">
        <w:t>AND</w:t>
      </w:r>
    </w:p>
    <w:p w:rsidR="0054030D" w:rsidRPr="0054030D" w:rsidRDefault="0054030D" w:rsidP="0054030D">
      <w:proofErr w:type="gramStart"/>
      <w:r w:rsidRPr="0054030D">
        <w:t>one</w:t>
      </w:r>
      <w:proofErr w:type="gramEnd"/>
      <w:r w:rsidRPr="0054030D">
        <w:t xml:space="preserve"> that can have a stimulus effect on both sides of the border.¶ </w:t>
      </w:r>
    </w:p>
    <w:p w:rsidR="0054030D" w:rsidRPr="0054030D" w:rsidRDefault="0054030D" w:rsidP="0054030D"/>
    <w:p w:rsidR="0054030D" w:rsidRPr="0054030D" w:rsidRDefault="0054030D" w:rsidP="0054030D"/>
    <w:p w:rsidR="0054030D" w:rsidRPr="0054030D" w:rsidRDefault="0054030D" w:rsidP="0054030D">
      <w:pPr>
        <w:pStyle w:val="Heading2"/>
      </w:pPr>
      <w:r w:rsidRPr="0054030D">
        <w:t>=China CP=</w:t>
      </w:r>
    </w:p>
    <w:p w:rsidR="0054030D" w:rsidRPr="0054030D" w:rsidRDefault="0054030D" w:rsidP="0054030D"/>
    <w:p w:rsidR="0054030D" w:rsidRPr="0054030D" w:rsidRDefault="0054030D" w:rsidP="0054030D"/>
    <w:p w:rsidR="0054030D" w:rsidRPr="0054030D" w:rsidRDefault="0054030D" w:rsidP="0054030D">
      <w:r w:rsidRPr="0054030D">
        <w:t xml:space="preserve">====CP </w:t>
      </w:r>
      <w:proofErr w:type="spellStart"/>
      <w:r w:rsidRPr="0054030D">
        <w:t>doesn</w:t>
      </w:r>
      <w:proofErr w:type="spellEnd"/>
      <w:r w:rsidRPr="0054030D">
        <w:t xml:space="preserve">~’t solve the </w:t>
      </w:r>
      <w:proofErr w:type="spellStart"/>
      <w:r w:rsidRPr="0054030D">
        <w:t>aff</w:t>
      </w:r>
      <w:proofErr w:type="spellEnd"/>
      <w:r w:rsidRPr="0054030D">
        <w:t>-====</w:t>
      </w:r>
    </w:p>
    <w:p w:rsidR="0054030D" w:rsidRPr="0054030D" w:rsidRDefault="0054030D" w:rsidP="0054030D"/>
    <w:p w:rsidR="0054030D" w:rsidRPr="0054030D" w:rsidRDefault="0054030D" w:rsidP="0054030D">
      <w:r w:rsidRPr="0054030D">
        <w:t xml:space="preserve">Solvency – COC says </w:t>
      </w:r>
      <w:proofErr w:type="gramStart"/>
      <w:r w:rsidRPr="0054030D">
        <w:t>increases sharing between law enforcement agencies is</w:t>
      </w:r>
      <w:proofErr w:type="gramEnd"/>
      <w:r w:rsidRPr="0054030D">
        <w:t xml:space="preserve"> key</w:t>
      </w:r>
    </w:p>
    <w:p w:rsidR="0054030D" w:rsidRPr="0054030D" w:rsidRDefault="0054030D" w:rsidP="0054030D">
      <w:r w:rsidRPr="0054030D">
        <w:t xml:space="preserve">IP Cred advantage – US leadership is </w:t>
      </w:r>
      <w:proofErr w:type="gramStart"/>
      <w:r w:rsidRPr="0054030D">
        <w:t>key</w:t>
      </w:r>
      <w:proofErr w:type="gramEnd"/>
      <w:r w:rsidRPr="0054030D">
        <w:t>, only US-Mexico IPR is modeled globally</w:t>
      </w:r>
    </w:p>
    <w:p w:rsidR="0054030D" w:rsidRPr="0054030D" w:rsidRDefault="0054030D" w:rsidP="0054030D">
      <w:r w:rsidRPr="0054030D">
        <w:t xml:space="preserve">Biotech advantage – US-Mexico cooperation is key to solve </w:t>
      </w:r>
      <w:proofErr w:type="spellStart"/>
      <w:r w:rsidRPr="0054030D">
        <w:t>that~’s</w:t>
      </w:r>
      <w:proofErr w:type="spellEnd"/>
      <w:r w:rsidRPr="0054030D">
        <w:t xml:space="preserve"> </w:t>
      </w:r>
      <w:proofErr w:type="spellStart"/>
      <w:r w:rsidRPr="0054030D">
        <w:t>Surpin</w:t>
      </w:r>
      <w:proofErr w:type="spellEnd"/>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====Permutation do both. ====</w:t>
      </w:r>
    </w:p>
    <w:p w:rsidR="0054030D" w:rsidRPr="0054030D" w:rsidRDefault="0054030D" w:rsidP="0054030D"/>
    <w:p w:rsidR="0054030D" w:rsidRPr="0054030D" w:rsidRDefault="0054030D" w:rsidP="0054030D">
      <w:r w:rsidRPr="0054030D">
        <w:t>====China is terrible at IPR protection, no reason why they could help Mexico====</w:t>
      </w:r>
    </w:p>
    <w:p w:rsidR="0054030D" w:rsidRPr="0054030D" w:rsidRDefault="0054030D" w:rsidP="0054030D">
      <w:r w:rsidRPr="0054030D">
        <w:t>**</w:t>
      </w:r>
      <w:proofErr w:type="spellStart"/>
      <w:r w:rsidRPr="0054030D">
        <w:t>Marantis</w:t>
      </w:r>
      <w:proofErr w:type="spellEnd"/>
      <w:r w:rsidRPr="0054030D">
        <w:t xml:space="preserve"> 13**</w:t>
      </w:r>
    </w:p>
    <w:p w:rsidR="0054030D" w:rsidRPr="0054030D" w:rsidRDefault="0054030D" w:rsidP="0054030D">
      <w:r w:rsidRPr="0054030D">
        <w:t>(</w:t>
      </w:r>
      <w:proofErr w:type="spellStart"/>
      <w:r w:rsidRPr="0054030D">
        <w:t>Demetrios</w:t>
      </w:r>
      <w:proofErr w:type="spellEnd"/>
      <w:r w:rsidRPr="0054030D">
        <w:t>, Acting United States Trade Representative, 2013 Special 301 Report, 05/012/013, http://www.ustr.gov/sites/default/files/05012013%202013%20Special%20301%20Report.pdf, JZG)</w:t>
      </w:r>
    </w:p>
    <w:p w:rsidR="0054030D" w:rsidRPr="0054030D" w:rsidRDefault="0054030D" w:rsidP="0054030D"/>
    <w:p w:rsidR="0054030D" w:rsidRPr="0054030D" w:rsidRDefault="0054030D" w:rsidP="0054030D">
      <w:r w:rsidRPr="0054030D">
        <w:t xml:space="preserve">China remains on the Priority Watch List and subject to section 306 monitoring.¶ </w:t>
      </w:r>
      <w:proofErr w:type="gramStart"/>
      <w:r w:rsidRPr="0054030D">
        <w:t>In</w:t>
      </w:r>
      <w:proofErr w:type="gramEnd"/>
      <w:r w:rsidRPr="0054030D">
        <w:t xml:space="preserve"> </w:t>
      </w:r>
    </w:p>
    <w:p w:rsidR="0054030D" w:rsidRPr="0054030D" w:rsidRDefault="0054030D" w:rsidP="0054030D">
      <w:r w:rsidRPr="0054030D">
        <w:t>AND</w:t>
      </w:r>
    </w:p>
    <w:p w:rsidR="0054030D" w:rsidRPr="0054030D" w:rsidRDefault="0054030D" w:rsidP="0054030D">
      <w:proofErr w:type="gramStart"/>
      <w:r w:rsidRPr="0054030D">
        <w:t>relative</w:t>
      </w:r>
      <w:proofErr w:type="gramEnd"/>
      <w:r w:rsidRPr="0054030D">
        <w:t xml:space="preserve"> impunity, frequently entering into unfair competitive relationships with their victims. ¶ </w:t>
      </w:r>
    </w:p>
    <w:p w:rsidR="0054030D" w:rsidRPr="0054030D" w:rsidRDefault="0054030D" w:rsidP="0054030D"/>
    <w:p w:rsidR="0054030D" w:rsidRPr="0054030D" w:rsidRDefault="0054030D" w:rsidP="0054030D"/>
    <w:p w:rsidR="0054030D" w:rsidRPr="0054030D" w:rsidRDefault="0054030D" w:rsidP="0054030D">
      <w:r w:rsidRPr="0054030D">
        <w:t>====Latin America says ~’No~’ to China – no cultural connection. ====</w:t>
      </w:r>
    </w:p>
    <w:p w:rsidR="0054030D" w:rsidRPr="0054030D" w:rsidRDefault="0054030D" w:rsidP="0054030D">
      <w:r w:rsidRPr="0054030D">
        <w:t xml:space="preserve">**Hilton ~’13** (Isabel Hilton, writer and broadcaster and editor for </w:t>
      </w:r>
      <w:proofErr w:type="spellStart"/>
      <w:r w:rsidRPr="0054030D">
        <w:t>chinadialogue</w:t>
      </w:r>
      <w:proofErr w:type="spellEnd"/>
      <w:r w:rsidRPr="0054030D">
        <w:t xml:space="preserve"> "China in Latin America: Hegemonic Challenge?" NOREF Expert Analysis February 2013)-Karla</w:t>
      </w:r>
    </w:p>
    <w:p w:rsidR="0054030D" w:rsidRPr="0054030D" w:rsidRDefault="0054030D" w:rsidP="0054030D"/>
    <w:p w:rsidR="0054030D" w:rsidRPr="0054030D" w:rsidRDefault="0054030D" w:rsidP="0054030D">
      <w:r w:rsidRPr="0054030D">
        <w:t xml:space="preserve">The environmental and ethical practices of Chinese companies have drawn </w:t>
      </w:r>
      <w:proofErr w:type="spellStart"/>
      <w:r w:rsidRPr="0054030D">
        <w:t>unfavourable</w:t>
      </w:r>
      <w:proofErr w:type="spellEnd"/>
      <w:r w:rsidRPr="0054030D">
        <w:t xml:space="preserve"> comment. The first major Chinese mining company in the hemisphere was </w:t>
      </w:r>
      <w:proofErr w:type="spellStart"/>
      <w:r w:rsidRPr="0054030D">
        <w:t>Shougang</w:t>
      </w:r>
      <w:proofErr w:type="spellEnd"/>
      <w:r w:rsidRPr="0054030D">
        <w:t xml:space="preserve"> Group, which began operations in Peru in 1992 with the purchase of the state-owned </w:t>
      </w:r>
      <w:proofErr w:type="spellStart"/>
      <w:r w:rsidRPr="0054030D">
        <w:t>Hierro</w:t>
      </w:r>
      <w:proofErr w:type="spellEnd"/>
      <w:r w:rsidRPr="0054030D">
        <w:t xml:space="preserve"> Peru for 14 times an independent valuation. </w:t>
      </w:r>
      <w:proofErr w:type="spellStart"/>
      <w:r w:rsidRPr="0054030D">
        <w:t>Shougang</w:t>
      </w:r>
      <w:proofErr w:type="spellEnd"/>
      <w:r w:rsidRPr="0054030D">
        <w:t xml:space="preserve"> has contributed heavily to the poor reputation of Chinese companies, over fines for environmental damage for the contamination of water sup- plies, low wages and dangerous working conditions. It has been the object of frequent strikes and protests. Other companies have experienced problems with community relations. After buying the Canadian company </w:t>
      </w:r>
      <w:proofErr w:type="spellStart"/>
      <w:r w:rsidRPr="0054030D">
        <w:t>Corriente</w:t>
      </w:r>
      <w:proofErr w:type="spellEnd"/>
      <w:r w:rsidRPr="0054030D">
        <w:t xml:space="preserve"> in 2010, </w:t>
      </w:r>
      <w:proofErr w:type="spellStart"/>
      <w:r w:rsidRPr="0054030D">
        <w:t>Tongling</w:t>
      </w:r>
      <w:proofErr w:type="spellEnd"/>
      <w:r w:rsidRPr="0054030D">
        <w:t xml:space="preserve"> and China Railway Construction Corporation proposed an open-pit mine in the province of Zamora Chinchipe in Ecuador. National protests followed an agreement with the government, including a march on the capital by the </w:t>
      </w:r>
      <w:proofErr w:type="spellStart"/>
      <w:r w:rsidRPr="0054030D">
        <w:t>country~’s</w:t>
      </w:r>
      <w:proofErr w:type="spellEnd"/>
      <w:r w:rsidRPr="0054030D">
        <w:t xml:space="preserve"> most powerful Indigenous movement, </w:t>
      </w:r>
      <w:proofErr w:type="spellStart"/>
      <w:r w:rsidRPr="0054030D">
        <w:t>Confederación</w:t>
      </w:r>
      <w:proofErr w:type="spellEnd"/>
      <w:r w:rsidRPr="0054030D">
        <w:t xml:space="preserve"> de </w:t>
      </w:r>
      <w:proofErr w:type="spellStart"/>
      <w:r w:rsidRPr="0054030D">
        <w:t>Nacionalidades</w:t>
      </w:r>
      <w:proofErr w:type="spellEnd"/>
      <w:r w:rsidRPr="0054030D">
        <w:t xml:space="preserve"> </w:t>
      </w:r>
      <w:proofErr w:type="spellStart"/>
      <w:r w:rsidRPr="0054030D">
        <w:t>Indígenas</w:t>
      </w:r>
      <w:proofErr w:type="spellEnd"/>
      <w:r w:rsidRPr="0054030D">
        <w:t xml:space="preserve"> </w:t>
      </w:r>
      <w:proofErr w:type="gramStart"/>
      <w:r w:rsidRPr="0054030D">
        <w:t>del</w:t>
      </w:r>
      <w:proofErr w:type="gramEnd"/>
      <w:r w:rsidRPr="0054030D">
        <w:t xml:space="preserve"> Ecuador (CONAIE). Chinese companies lack experience of compliance with much higher environmental or community relations standards than prevail at home. Some are adapting, hiring local managers, public relations (PR) and law firms, but they are likely to struggle for some time with the cultural gaps and the lack of understanding of local concerns and political considerations. One example of an attempt to meet those concerns is the Chinese mining company </w:t>
      </w:r>
      <w:proofErr w:type="spellStart"/>
      <w:r w:rsidRPr="0054030D">
        <w:t>Chinalco</w:t>
      </w:r>
      <w:proofErr w:type="spellEnd"/>
      <w:r w:rsidRPr="0054030D">
        <w:t xml:space="preserve">~’s relocation of 5,000 residents of the town of </w:t>
      </w:r>
      <w:proofErr w:type="spellStart"/>
      <w:r w:rsidRPr="0054030D">
        <w:t>Morococha</w:t>
      </w:r>
      <w:proofErr w:type="spellEnd"/>
      <w:r w:rsidRPr="0054030D">
        <w:t xml:space="preserve">, 150 </w:t>
      </w:r>
      <w:proofErr w:type="spellStart"/>
      <w:r w:rsidRPr="0054030D">
        <w:t>kilometres</w:t>
      </w:r>
      <w:proofErr w:type="spellEnd"/>
      <w:r w:rsidRPr="0054030D">
        <w:t xml:space="preserve"> east of the Peruvian capital, Lima, to remove them from an area likely to be contaminated by the new %242.2 million Toro- </w:t>
      </w:r>
      <w:proofErr w:type="spellStart"/>
      <w:r w:rsidRPr="0054030D">
        <w:t>mocho</w:t>
      </w:r>
      <w:proofErr w:type="spellEnd"/>
      <w:r w:rsidRPr="0054030D">
        <w:t xml:space="preserve"> opencast copper mine. Advised by local managers and PR consultants, </w:t>
      </w:r>
      <w:proofErr w:type="spellStart"/>
      <w:r w:rsidRPr="0054030D">
        <w:t>Chinalco</w:t>
      </w:r>
      <w:proofErr w:type="spellEnd"/>
      <w:r w:rsidRPr="0054030D">
        <w:t xml:space="preserve"> is investing %2450 million in an entirely new town nearby, a project it describes as "the biggest privately-funded social project in </w:t>
      </w:r>
      <w:proofErr w:type="spellStart"/>
      <w:r w:rsidRPr="0054030D">
        <w:t>Peru~’s</w:t>
      </w:r>
      <w:proofErr w:type="spellEnd"/>
      <w:r w:rsidRPr="0054030D">
        <w:t xml:space="preserve"> history" (http://www.strategicstudiesinstitute.army.mil/pubs/ </w:t>
      </w:r>
      <w:proofErr w:type="spellStart"/>
      <w:r w:rsidRPr="0054030D">
        <w:t>people.cfm</w:t>
      </w:r>
      <w:proofErr w:type="gramStart"/>
      <w:r w:rsidRPr="0054030D">
        <w:t>?authorID</w:t>
      </w:r>
      <w:proofErr w:type="spellEnd"/>
      <w:proofErr w:type="gramEnd"/>
      <w:r w:rsidRPr="0054030D">
        <w:t xml:space="preserve">=580). Two-thirds of the residents have moved, although the project has also been dogged by complaints about inadequate housing and compensation. Although some dispute the claim that Chinese conduct is worse than U.S. or local equivalents, China suffers from widespread negative perceptions and the identification of Chinese companies with the Chinese state. Local </w:t>
      </w:r>
      <w:proofErr w:type="spellStart"/>
      <w:r w:rsidRPr="0054030D">
        <w:t>labour</w:t>
      </w:r>
      <w:proofErr w:type="spellEnd"/>
      <w:r w:rsidRPr="0054030D">
        <w:t xml:space="preserve"> groups, some government officials and many indigenous and social groups in the region make little distinction between private Chinese companies and state-owned enterprises. Local opinion surveys reveal that most companies, whether large or small, </w:t>
      </w:r>
      <w:r w:rsidRPr="0054030D">
        <w:lastRenderedPageBreak/>
        <w:t xml:space="preserve">state owned or private, suffer from anti- Chinese sentiment and the perception that they put profit above environmental and social concerns. In several African countries, Chinese security guards have been deployed to defend companies~’ interests and have even, on occasion, killed Africans. Both the Peruvian president, </w:t>
      </w:r>
      <w:proofErr w:type="spellStart"/>
      <w:r w:rsidRPr="0054030D">
        <w:t>Ollanta</w:t>
      </w:r>
      <w:proofErr w:type="spellEnd"/>
      <w:r w:rsidRPr="0054030D">
        <w:t xml:space="preserve"> </w:t>
      </w:r>
      <w:proofErr w:type="spellStart"/>
      <w:r w:rsidRPr="0054030D">
        <w:t>Humala</w:t>
      </w:r>
      <w:proofErr w:type="spellEnd"/>
      <w:r w:rsidRPr="0054030D">
        <w:t xml:space="preserve">, and the Bolivian president, </w:t>
      </w:r>
      <w:proofErr w:type="spellStart"/>
      <w:r w:rsidRPr="0054030D">
        <w:t>Evo</w:t>
      </w:r>
      <w:proofErr w:type="spellEnd"/>
      <w:r w:rsidRPr="0054030D">
        <w:t xml:space="preserve"> Morales, political allies of China, have felt obliged to insist to their electorates that Chinese troops would never be allowed to set foot in their countries.</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====China and United States seeks to cooperate with each other in Latin America—not a zero sum game. ====</w:t>
      </w:r>
    </w:p>
    <w:p w:rsidR="0054030D" w:rsidRPr="0054030D" w:rsidRDefault="0054030D" w:rsidP="0054030D">
      <w:r w:rsidRPr="0054030D">
        <w:t xml:space="preserve">**Hearn ~’9** (Dr. Adrian H. Hearn is a researcher at the School of Social and Political Sciences at the University of Sydney, he has conducted research in both Cuba and China for a couple of years. "Cuba and China: Lessons for the United States" Commissioned report for the Cuban Research Institute, June 2009, </w:t>
      </w:r>
      <w:proofErr w:type="spellStart"/>
      <w:r w:rsidRPr="0054030D">
        <w:t>A_Yu</w:t>
      </w:r>
      <w:proofErr w:type="spellEnd"/>
      <w:r w:rsidRPr="0054030D">
        <w:t>)</w:t>
      </w:r>
    </w:p>
    <w:p w:rsidR="0054030D" w:rsidRPr="0054030D" w:rsidRDefault="0054030D" w:rsidP="0054030D">
      <w:r w:rsidRPr="0054030D">
        <w:t xml:space="preserve">For the United States, the value added by the above process lies in its </w:t>
      </w:r>
    </w:p>
    <w:p w:rsidR="0054030D" w:rsidRPr="0054030D" w:rsidRDefault="0054030D" w:rsidP="0054030D">
      <w:r w:rsidRPr="0054030D">
        <w:t>AND</w:t>
      </w:r>
    </w:p>
    <w:p w:rsidR="0054030D" w:rsidRPr="0054030D" w:rsidRDefault="0054030D" w:rsidP="0054030D">
      <w:proofErr w:type="gramStart"/>
      <w:r w:rsidRPr="0054030D">
        <w:t>to</w:t>
      </w:r>
      <w:proofErr w:type="gramEnd"/>
      <w:r w:rsidRPr="0054030D">
        <w:t xml:space="preserve"> be "firm in the right way, and not merely firm."</w:t>
      </w:r>
    </w:p>
    <w:p w:rsidR="0054030D" w:rsidRPr="0054030D" w:rsidRDefault="0054030D" w:rsidP="0054030D"/>
    <w:p w:rsidR="0054030D" w:rsidRPr="0054030D" w:rsidRDefault="0054030D" w:rsidP="0054030D"/>
    <w:p w:rsidR="0054030D" w:rsidRPr="0054030D" w:rsidRDefault="0054030D" w:rsidP="0054030D"/>
    <w:p w:rsidR="0054030D" w:rsidRPr="0054030D" w:rsidRDefault="0054030D" w:rsidP="0054030D">
      <w:r w:rsidRPr="0054030D">
        <w:t xml:space="preserve">International </w:t>
      </w:r>
      <w:proofErr w:type="spellStart"/>
      <w:r w:rsidRPr="0054030D">
        <w:t>fiat~’s</w:t>
      </w:r>
      <w:proofErr w:type="spellEnd"/>
      <w:r w:rsidRPr="0054030D">
        <w:t xml:space="preserve"> a voter—</w:t>
      </w:r>
    </w:p>
    <w:p w:rsidR="0054030D" w:rsidRPr="0054030D" w:rsidRDefault="0054030D" w:rsidP="0054030D">
      <w:r w:rsidRPr="0054030D">
        <w:t xml:space="preserve">The counterplans not an opportunity cost—topic wording means the judge only has US jurisdiction. No literature assumes the counterplan, erodes real </w:t>
      </w:r>
      <w:proofErr w:type="gramStart"/>
      <w:r w:rsidRPr="0054030D">
        <w:t>world  comparison</w:t>
      </w:r>
      <w:proofErr w:type="gramEnd"/>
      <w:r w:rsidRPr="0054030D">
        <w:t xml:space="preserve"> because its  infinitely regressive and overstretches </w:t>
      </w:r>
      <w:proofErr w:type="spellStart"/>
      <w:r w:rsidRPr="0054030D">
        <w:t>aff</w:t>
      </w:r>
      <w:proofErr w:type="spellEnd"/>
      <w:r w:rsidRPr="0054030D">
        <w:t xml:space="preserve"> research burden </w:t>
      </w:r>
    </w:p>
    <w:p w:rsidR="0054030D" w:rsidRPr="0054030D" w:rsidRDefault="0054030D" w:rsidP="0054030D"/>
    <w:p w:rsidR="0054030D" w:rsidRPr="0054030D" w:rsidRDefault="0054030D" w:rsidP="0054030D"/>
    <w:p w:rsidR="0054030D" w:rsidRPr="0054030D" w:rsidRDefault="0054030D" w:rsidP="0054030D">
      <w:r w:rsidRPr="0054030D">
        <w:t>Reject counterplans without solvency advocates—</w:t>
      </w:r>
    </w:p>
    <w:p w:rsidR="0054030D" w:rsidRPr="0054030D" w:rsidRDefault="0054030D" w:rsidP="0054030D"/>
    <w:p w:rsidR="0054030D" w:rsidRPr="0054030D" w:rsidRDefault="0054030D" w:rsidP="0054030D">
      <w:r w:rsidRPr="0054030D">
        <w:t xml:space="preserve">Reciprocal—we have a normative solvency advocate, so should </w:t>
      </w:r>
      <w:proofErr w:type="gramStart"/>
      <w:r w:rsidRPr="0054030D">
        <w:t>they</w:t>
      </w:r>
      <w:proofErr w:type="gramEnd"/>
      <w:r w:rsidRPr="0054030D">
        <w:t xml:space="preserve"> </w:t>
      </w:r>
    </w:p>
    <w:p w:rsidR="0054030D" w:rsidRPr="0054030D" w:rsidRDefault="0054030D" w:rsidP="0054030D"/>
    <w:p w:rsidR="0054030D" w:rsidRPr="0054030D" w:rsidRDefault="0054030D" w:rsidP="0054030D">
      <w:r w:rsidRPr="0054030D">
        <w:t xml:space="preserve">Ground—no advocates guarantees an absence of good counter-advocates and kills in-depth clash </w:t>
      </w:r>
    </w:p>
    <w:p w:rsidR="0054030D" w:rsidRPr="0054030D" w:rsidRDefault="0054030D" w:rsidP="0054030D"/>
    <w:p w:rsidR="0054030D" w:rsidRPr="0054030D" w:rsidRDefault="0054030D" w:rsidP="0054030D">
      <w:r w:rsidRPr="0054030D">
        <w:t xml:space="preserve">Research—finding normative advocates builds research skills and critical thinking </w:t>
      </w:r>
    </w:p>
    <w:p w:rsidR="0054030D" w:rsidRPr="0054030D" w:rsidRDefault="0054030D" w:rsidP="0054030D"/>
    <w:p w:rsidR="0054030D" w:rsidRPr="0054030D" w:rsidRDefault="0054030D" w:rsidP="0054030D">
      <w:r w:rsidRPr="0054030D">
        <w:t>Artificial education—no literature assumes policymaker choice between plan and counterplan</w:t>
      </w:r>
    </w:p>
    <w:p w:rsidR="0054030D" w:rsidRPr="0054030D" w:rsidRDefault="0054030D" w:rsidP="0054030D"/>
    <w:p w:rsidR="0054030D" w:rsidRPr="0054030D" w:rsidRDefault="0054030D" w:rsidP="0054030D">
      <w:r w:rsidRPr="0054030D">
        <w:t>No solvency—lack of peer-reviewed analysis makes solvency a shot in the dark</w:t>
      </w:r>
    </w:p>
    <w:p w:rsidR="0054030D" w:rsidRPr="0054030D" w:rsidRDefault="0054030D" w:rsidP="0054030D"/>
    <w:p w:rsidR="0054030D" w:rsidRPr="0054030D" w:rsidRDefault="0054030D" w:rsidP="0054030D"/>
    <w:p w:rsidR="0054030D" w:rsidRPr="0054030D" w:rsidRDefault="0054030D" w:rsidP="0054030D">
      <w:r w:rsidRPr="0054030D">
        <w:t>====Conditionality is a voting issue====</w:t>
      </w:r>
    </w:p>
    <w:p w:rsidR="0054030D" w:rsidRPr="0054030D" w:rsidRDefault="0054030D" w:rsidP="0054030D">
      <w:r w:rsidRPr="0054030D">
        <w:t>**—structures debate to avoid depth of discussion—makes it a game of coverage which dilutes its value**</w:t>
      </w:r>
    </w:p>
    <w:p w:rsidR="0054030D" w:rsidRPr="0054030D" w:rsidRDefault="0054030D" w:rsidP="0054030D">
      <w:r w:rsidRPr="0054030D">
        <w:t>**—Gives the negative an incentive to introduce weaker and more extreme options—causes stale debates on silly arguments—hurts clash and advocacy skills which are a portable skill**</w:t>
      </w:r>
    </w:p>
    <w:p w:rsidR="0054030D" w:rsidRPr="0054030D" w:rsidRDefault="0054030D" w:rsidP="0054030D">
      <w:r w:rsidRPr="0054030D">
        <w:t>**—Counter interpretation: one condo solves their offense**</w:t>
      </w:r>
    </w:p>
    <w:p w:rsidR="0054030D" w:rsidRPr="0054030D" w:rsidRDefault="0054030D" w:rsidP="0054030D"/>
    <w:p w:rsidR="0054030D" w:rsidRPr="0054030D" w:rsidRDefault="0054030D" w:rsidP="0054030D"/>
    <w:p w:rsidR="00A45D98" w:rsidRDefault="00A45D98" w:rsidP="00A45D98">
      <w:pPr>
        <w:pStyle w:val="Heading2"/>
      </w:pPr>
      <w:r>
        <w:t xml:space="preserve">Human Rights Condition </w:t>
      </w:r>
      <w:r>
        <w:t>CP</w:t>
      </w:r>
    </w:p>
    <w:p w:rsidR="00A45D98" w:rsidRDefault="00A45D98" w:rsidP="00A45D98"/>
    <w:p w:rsidR="00A45D98" w:rsidRPr="00FB4DE1" w:rsidRDefault="00A45D98" w:rsidP="00A45D98"/>
    <w:p w:rsidR="00A45D98" w:rsidRPr="00A45D98" w:rsidRDefault="00A45D98" w:rsidP="00A45D98">
      <w:r w:rsidRPr="00A45D98">
        <w:t>Mexico will refuse human rights conditions</w:t>
      </w:r>
    </w:p>
    <w:p w:rsidR="00A45D98" w:rsidRPr="00A45D98" w:rsidRDefault="00A45D98" w:rsidP="00A45D98">
      <w:r w:rsidRPr="00A45D98">
        <w:t xml:space="preserve">AI 4-Jun-08 (Amnesty International is a prestigious international human rights organization, “Mexico: Merida initiative can only deliver security with human rights,” </w:t>
      </w:r>
      <w:hyperlink r:id="rId11" w:history="1">
        <w:r w:rsidRPr="00A45D98">
          <w:rPr>
            <w:rStyle w:val="Hyperlink"/>
          </w:rPr>
          <w:t>http://www.amnesty.org/en/for-media/press-releases/mexico-merida-initiative-can-only-deliver-security-human-rights-20080604</w:t>
        </w:r>
      </w:hyperlink>
      <w:r w:rsidRPr="00A45D98">
        <w:t>)</w:t>
      </w:r>
    </w:p>
    <w:p w:rsidR="00A45D98" w:rsidRPr="00A45D98" w:rsidRDefault="00A45D98" w:rsidP="00A45D98"/>
    <w:p w:rsidR="00A45D98" w:rsidRPr="00A45D98" w:rsidRDefault="00A45D98" w:rsidP="00A45D98">
      <w:r w:rsidRPr="00A45D98">
        <w:t xml:space="preserve">Amnesty International today urged the US Congress to maintain human rights safeguards in the Merida initiative – legislation to fund a security cooperation package between the US, </w:t>
      </w:r>
      <w:bookmarkStart w:id="0" w:name="_GoBack"/>
      <w:bookmarkEnd w:id="0"/>
      <w:r w:rsidRPr="00A45D98">
        <w:t>Mexico and Central America.¶ Amnesty International’s call comes as the US Congress has come under increasing pressure not to include human rights safeguards in the proposed initiative. Mexican government authorities said they would not proceed with the agreement unless human rights safeguards were removed.</w:t>
      </w:r>
    </w:p>
    <w:p w:rsidR="00A45D98" w:rsidRPr="00A45D98" w:rsidRDefault="00A45D98" w:rsidP="00A45D98"/>
    <w:p w:rsidR="00A45D98" w:rsidRPr="00A45D98" w:rsidRDefault="00A45D98" w:rsidP="00A45D98">
      <w:r w:rsidRPr="00A45D98">
        <w:t>Mexico doesn’t want human rights conditions</w:t>
      </w:r>
    </w:p>
    <w:p w:rsidR="00A45D98" w:rsidRPr="00A45D98" w:rsidRDefault="00A45D98" w:rsidP="00A45D98">
      <w:r w:rsidRPr="00A45D98">
        <w:t xml:space="preserve">WW4 06-07-08 (World War 4 Report provides concise, comprehensive daily reportage and analysis on US military operations and the "War on Terrorism"; resource wars and autonomy struggles; and dissident-left voices from the Middle East, Latin America and around the world. It has been an ongoing news digest and commentary since the immediate aftermath of 9-11. “Mexican lawmakers oppose Mérida Initiative rights conditions,” </w:t>
      </w:r>
      <w:hyperlink r:id="rId12" w:history="1">
        <w:r w:rsidRPr="00A45D98">
          <w:rPr>
            <w:rStyle w:val="Hyperlink"/>
          </w:rPr>
          <w:t>http://ww4report.com/node/5609/taxonomy/term/32</w:t>
        </w:r>
      </w:hyperlink>
      <w:r w:rsidRPr="00A45D98">
        <w:t>)</w:t>
      </w:r>
    </w:p>
    <w:p w:rsidR="00A45D98" w:rsidRPr="00A45D98" w:rsidRDefault="00A45D98" w:rsidP="00A45D98"/>
    <w:p w:rsidR="00A45D98" w:rsidRPr="00A45D98" w:rsidRDefault="00A45D98" w:rsidP="00A45D98">
      <w:r w:rsidRPr="00A45D98">
        <w:t xml:space="preserve">At the 47th US-Mexico </w:t>
      </w:r>
      <w:proofErr w:type="spellStart"/>
      <w:r w:rsidRPr="00A45D98">
        <w:t>Interparliamentary</w:t>
      </w:r>
      <w:proofErr w:type="spellEnd"/>
      <w:r w:rsidRPr="00A45D98">
        <w:t xml:space="preserve"> Commission, held June 6 in Monterrey, Nuevo León, Mexican politicians from all of the three leading parties protested the imposition of human rights conditions on aid recently approved by Washington under the Mérida Initiative, popularly known as "Plan Mexico." Ruth </w:t>
      </w:r>
      <w:proofErr w:type="spellStart"/>
      <w:r w:rsidRPr="00A45D98">
        <w:t>Zavaleta</w:t>
      </w:r>
      <w:proofErr w:type="spellEnd"/>
      <w:r w:rsidRPr="00A45D98">
        <w:t xml:space="preserve"> of the left-opposition Party of the Democratic Revolution (PRD), president of the Chamber of Deputies, joined with Sen. Santiago Creel Miranda of the ruling conservative National Action Party (PAN) in decrying the conditions as patronizing and hypocritical. They were joined by Nuevo León Gov. José </w:t>
      </w:r>
      <w:proofErr w:type="spellStart"/>
      <w:r w:rsidRPr="00A45D98">
        <w:t>Natividad</w:t>
      </w:r>
      <w:proofErr w:type="spellEnd"/>
      <w:r w:rsidRPr="00A45D98">
        <w:t xml:space="preserve"> González </w:t>
      </w:r>
      <w:proofErr w:type="spellStart"/>
      <w:r w:rsidRPr="00A45D98">
        <w:t>Parás</w:t>
      </w:r>
      <w:proofErr w:type="spellEnd"/>
      <w:r w:rsidRPr="00A45D98">
        <w:t xml:space="preserve"> of the Institutional Revolutionary Party (PRI), who also spoke out against construction of the border fence. (El Universal, Mexico, June 7)</w:t>
      </w:r>
    </w:p>
    <w:p w:rsidR="000022F2" w:rsidRPr="0054030D" w:rsidRDefault="000022F2" w:rsidP="0054030D"/>
    <w:sectPr w:rsidR="000022F2" w:rsidRPr="00540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30D" w:rsidRDefault="0054030D" w:rsidP="005F5576">
      <w:r>
        <w:separator/>
      </w:r>
    </w:p>
  </w:endnote>
  <w:endnote w:type="continuationSeparator" w:id="0">
    <w:p w:rsidR="0054030D" w:rsidRDefault="005403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30D" w:rsidRDefault="0054030D" w:rsidP="005F5576">
      <w:r>
        <w:separator/>
      </w:r>
    </w:p>
  </w:footnote>
  <w:footnote w:type="continuationSeparator" w:id="0">
    <w:p w:rsidR="0054030D" w:rsidRDefault="005403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F13"/>
    <w:multiLevelType w:val="hybridMultilevel"/>
    <w:tmpl w:val="C39A6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65239"/>
    <w:multiLevelType w:val="hybridMultilevel"/>
    <w:tmpl w:val="2E74A3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A58"/>
    <w:rsid w:val="001F7572"/>
    <w:rsid w:val="0020006E"/>
    <w:rsid w:val="002009AE"/>
    <w:rsid w:val="002101DA"/>
    <w:rsid w:val="00217499"/>
    <w:rsid w:val="0024023F"/>
    <w:rsid w:val="00240C4E"/>
    <w:rsid w:val="00243DC0"/>
    <w:rsid w:val="00246664"/>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030D"/>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44AC"/>
    <w:rsid w:val="00650E98"/>
    <w:rsid w:val="00656C61"/>
    <w:rsid w:val="006672D8"/>
    <w:rsid w:val="00670D96"/>
    <w:rsid w:val="00672877"/>
    <w:rsid w:val="00683154"/>
    <w:rsid w:val="00690115"/>
    <w:rsid w:val="00690898"/>
    <w:rsid w:val="00693039"/>
    <w:rsid w:val="00693A5A"/>
    <w:rsid w:val="006B302F"/>
    <w:rsid w:val="006C2716"/>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068"/>
    <w:rsid w:val="00A45D98"/>
    <w:rsid w:val="00A46C7F"/>
    <w:rsid w:val="00A73245"/>
    <w:rsid w:val="00A77145"/>
    <w:rsid w:val="00A82989"/>
    <w:rsid w:val="00A904FE"/>
    <w:rsid w:val="00A9262C"/>
    <w:rsid w:val="00AB3B76"/>
    <w:rsid w:val="00AB61DD"/>
    <w:rsid w:val="00AC222F"/>
    <w:rsid w:val="00AC2CC7"/>
    <w:rsid w:val="00AC54D1"/>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BE4"/>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403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4030D"/>
    <w:rPr>
      <w:rFonts w:asciiTheme="majorHAnsi" w:eastAsiaTheme="majorEastAsia" w:hAnsiTheme="majorHAnsi" w:cstheme="majorBidi"/>
      <w:color w:val="243F60" w:themeColor="accent1" w:themeShade="7F"/>
    </w:rPr>
  </w:style>
  <w:style w:type="character" w:customStyle="1" w:styleId="TitleChar">
    <w:name w:val="Title Char"/>
    <w:aliases w:val="Cites and Cards Char,UNDERLINE Char,Bold Underlined Char"/>
    <w:basedOn w:val="DefaultParagraphFont"/>
    <w:link w:val="Title"/>
    <w:uiPriority w:val="6"/>
    <w:qFormat/>
    <w:rsid w:val="0054030D"/>
    <w:rPr>
      <w:bCs/>
      <w:sz w:val="20"/>
      <w:u w:val="single"/>
    </w:rPr>
  </w:style>
  <w:style w:type="paragraph" w:styleId="Title">
    <w:name w:val="Title"/>
    <w:aliases w:val="Cites and Cards,UNDERLINE,Bold Underlined"/>
    <w:basedOn w:val="Normal"/>
    <w:next w:val="Normal"/>
    <w:link w:val="TitleChar"/>
    <w:uiPriority w:val="6"/>
    <w:qFormat/>
    <w:rsid w:val="0054030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403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540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403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4030D"/>
    <w:rPr>
      <w:rFonts w:asciiTheme="majorHAnsi" w:eastAsiaTheme="majorEastAsia" w:hAnsiTheme="majorHAnsi" w:cstheme="majorBidi"/>
      <w:color w:val="243F60" w:themeColor="accent1" w:themeShade="7F"/>
    </w:rPr>
  </w:style>
  <w:style w:type="character" w:customStyle="1" w:styleId="TitleChar">
    <w:name w:val="Title Char"/>
    <w:aliases w:val="Cites and Cards Char,UNDERLINE Char,Bold Underlined Char"/>
    <w:basedOn w:val="DefaultParagraphFont"/>
    <w:link w:val="Title"/>
    <w:uiPriority w:val="6"/>
    <w:qFormat/>
    <w:rsid w:val="0054030D"/>
    <w:rPr>
      <w:bCs/>
      <w:sz w:val="20"/>
      <w:u w:val="single"/>
    </w:rPr>
  </w:style>
  <w:style w:type="paragraph" w:styleId="Title">
    <w:name w:val="Title"/>
    <w:aliases w:val="Cites and Cards,UNDERLINE,Bold Underlined"/>
    <w:basedOn w:val="Normal"/>
    <w:next w:val="Normal"/>
    <w:link w:val="TitleChar"/>
    <w:uiPriority w:val="6"/>
    <w:qFormat/>
    <w:rsid w:val="0054030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403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54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4report.com/node/5609/taxonomy/term/3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nesty.org/en/for-media/press-releases/mexico-merida-initiative-can-only-deliver-security-human-rights-2008060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2737</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 Team 2012</dc:creator>
  <cp:keywords>Verbatim</cp:keywords>
  <dc:description>Verbatim 4.6</dc:description>
  <cp:lastModifiedBy>debate, Team 2012</cp:lastModifiedBy>
  <cp:revision>1</cp:revision>
  <dcterms:created xsi:type="dcterms:W3CDTF">2013-10-25T23:32:00Z</dcterms:created>
  <dcterms:modified xsi:type="dcterms:W3CDTF">2013-10-25T23:35:00Z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