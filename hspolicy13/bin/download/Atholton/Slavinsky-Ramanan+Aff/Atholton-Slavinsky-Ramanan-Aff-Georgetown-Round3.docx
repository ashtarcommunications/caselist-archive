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25" w:rsidRDefault="002E0E25" w:rsidP="002E0E25">
      <w:pPr>
        <w:pStyle w:val="Heading2"/>
      </w:pPr>
      <w:r>
        <w:t xml:space="preserve">1ac </w:t>
      </w:r>
    </w:p>
    <w:p w:rsidR="002E0E25" w:rsidRDefault="002E0E25" w:rsidP="002E0E25">
      <w:pPr>
        <w:rPr>
          <w:rStyle w:val="StyleStyleBold12pt"/>
        </w:rPr>
      </w:pPr>
      <w:r>
        <w:rPr>
          <w:rStyle w:val="StyleStyleBold12pt"/>
        </w:rPr>
        <w:t xml:space="preserve">Contention </w:t>
      </w:r>
      <w:proofErr w:type="gramStart"/>
      <w:r>
        <w:rPr>
          <w:rStyle w:val="StyleStyleBold12pt"/>
        </w:rPr>
        <w:t>One</w:t>
      </w:r>
      <w:proofErr w:type="gramEnd"/>
      <w:r>
        <w:rPr>
          <w:rStyle w:val="StyleStyleBold12pt"/>
        </w:rPr>
        <w:t xml:space="preserve"> is US-Mexican Relations </w:t>
      </w:r>
    </w:p>
    <w:p w:rsidR="002E0E25" w:rsidRPr="008659C5" w:rsidRDefault="002E0E25" w:rsidP="002E0E25">
      <w:pPr>
        <w:rPr>
          <w:rStyle w:val="StyleStyleBold12pt"/>
        </w:rPr>
      </w:pPr>
      <w:r w:rsidRPr="008659C5">
        <w:rPr>
          <w:rStyle w:val="StyleStyleBold12pt"/>
        </w:rPr>
        <w:t xml:space="preserve">US Mexico relations are at a </w:t>
      </w:r>
      <w:r w:rsidRPr="008659C5">
        <w:rPr>
          <w:rStyle w:val="Emphasis"/>
        </w:rPr>
        <w:t>pivotal point</w:t>
      </w:r>
      <w:r w:rsidRPr="008659C5">
        <w:rPr>
          <w:rStyle w:val="StyleStyleBold12pt"/>
        </w:rPr>
        <w:t xml:space="preserve"> – failure to ratify the </w:t>
      </w:r>
      <w:proofErr w:type="spellStart"/>
      <w:r w:rsidRPr="008659C5">
        <w:rPr>
          <w:rStyle w:val="StyleStyleBold12pt"/>
        </w:rPr>
        <w:t>Transboundary</w:t>
      </w:r>
      <w:proofErr w:type="spellEnd"/>
      <w:r w:rsidRPr="008659C5">
        <w:rPr>
          <w:rStyle w:val="StyleStyleBold12pt"/>
        </w:rPr>
        <w:t xml:space="preserve"> Hydrocarbons </w:t>
      </w:r>
      <w:r w:rsidRPr="00E31ABC">
        <w:rPr>
          <w:rStyle w:val="StyleStyleBold12pt"/>
        </w:rPr>
        <w:t>Agreement erodes trust and</w:t>
      </w:r>
      <w:r w:rsidRPr="008659C5">
        <w:rPr>
          <w:rStyle w:val="StyleStyleBold12pt"/>
        </w:rPr>
        <w:t xml:space="preserve"> collapses relations </w:t>
      </w:r>
    </w:p>
    <w:p w:rsidR="002E0E25" w:rsidRPr="008659C5" w:rsidRDefault="002E0E25" w:rsidP="002E0E25">
      <w:r w:rsidRPr="008659C5">
        <w:rPr>
          <w:rStyle w:val="StyleStyleBold12pt"/>
        </w:rPr>
        <w:t>Kerry et al. 12</w:t>
      </w:r>
      <w:r w:rsidRPr="008659C5">
        <w:t xml:space="preserve"> (JOHN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South Carolina  CHRISTOPHER A. COONS, Delaware JOHNNY ISAKSON, Georgia  RICHARD J. DURBIN, Illinois JOHN BARRASSO, Wyoming  TOM UDALL, New Mexico MIKE LEE, Utah  William C. Danvers, Staff Director   Kenneth A. Myers, Jr., Republican Staff Director, “OIL, MEXICO, AND THE AGREEMENT”, December 2012, http://www.gpo.gov/fdsys/pkg/CPRT-112SPRT77567/html/CPRT-112SPRT77567.htm)</w:t>
      </w:r>
    </w:p>
    <w:p w:rsidR="002E0E25" w:rsidRDefault="002E0E25" w:rsidP="002E0E25">
      <w:r w:rsidRPr="002E0E25">
        <w:t>Perhaps the most important U.S.-specific benefits of the TBA are three</w:t>
      </w:r>
    </w:p>
    <w:p w:rsidR="002E0E25" w:rsidRDefault="002E0E25" w:rsidP="002E0E25">
      <w:r>
        <w:t>AND</w:t>
      </w:r>
    </w:p>
    <w:p w:rsidR="002E0E25" w:rsidRPr="002E0E25" w:rsidRDefault="002E0E25" w:rsidP="002E0E25">
      <w:proofErr w:type="gramStart"/>
      <w:r w:rsidRPr="002E0E25">
        <w:t>companies</w:t>
      </w:r>
      <w:proofErr w:type="gramEnd"/>
      <w:r w:rsidRPr="002E0E25">
        <w:t xml:space="preserve"> could be shut out of certain opportunities until the TBA is ratified. </w:t>
      </w:r>
    </w:p>
    <w:p w:rsidR="002E0E25" w:rsidRPr="008659C5" w:rsidRDefault="002E0E25" w:rsidP="002E0E25"/>
    <w:p w:rsidR="002E0E25" w:rsidRPr="008659C5" w:rsidRDefault="002E0E25" w:rsidP="002E0E25">
      <w:pPr>
        <w:rPr>
          <w:rStyle w:val="StyleStyleBold12pt"/>
        </w:rPr>
      </w:pPr>
      <w:r>
        <w:rPr>
          <w:rStyle w:val="StyleStyleBold12pt"/>
        </w:rPr>
        <w:t>And, n</w:t>
      </w:r>
      <w:r w:rsidRPr="008659C5">
        <w:rPr>
          <w:rStyle w:val="StyleStyleBold12pt"/>
        </w:rPr>
        <w:t xml:space="preserve">ow is </w:t>
      </w:r>
      <w:r>
        <w:rPr>
          <w:rStyle w:val="StyleStyleBold12pt"/>
        </w:rPr>
        <w:t>key</w:t>
      </w:r>
      <w:r w:rsidRPr="008659C5">
        <w:rPr>
          <w:rStyle w:val="StyleStyleBold12pt"/>
        </w:rPr>
        <w:t xml:space="preserve"> – investment in oil is </w:t>
      </w:r>
      <w:r w:rsidRPr="002F6452">
        <w:rPr>
          <w:rStyle w:val="Emphasis"/>
        </w:rPr>
        <w:t>vital</w:t>
      </w:r>
      <w:r>
        <w:rPr>
          <w:rStyle w:val="StyleStyleBold12pt"/>
        </w:rPr>
        <w:t xml:space="preserve"> internal link</w:t>
      </w:r>
    </w:p>
    <w:p w:rsidR="002E0E25" w:rsidRPr="008659C5" w:rsidRDefault="002E0E25" w:rsidP="002E0E25">
      <w:pPr>
        <w:rPr>
          <w:rStyle w:val="StyleStyleBold12pt"/>
        </w:rPr>
      </w:pPr>
      <w:r w:rsidRPr="008659C5">
        <w:rPr>
          <w:rStyle w:val="StyleStyleBold12pt"/>
        </w:rPr>
        <w:t>Rubenstein 3-14</w:t>
      </w:r>
    </w:p>
    <w:p w:rsidR="002E0E25" w:rsidRPr="008659C5" w:rsidRDefault="002E0E25" w:rsidP="002E0E25">
      <w:r w:rsidRPr="008659C5">
        <w:t>David Rubenstein, Senior Fellow for Energy and the Environment, March 14, 2013, “U.S. Energy Security: Enhancing Partnerships with Mexico and Canada”</w:t>
      </w:r>
    </w:p>
    <w:p w:rsidR="002E0E25" w:rsidRDefault="002E0E25" w:rsidP="002E0E25">
      <w:r w:rsidRPr="002E0E25">
        <w:t>The agreement also comes at a critical time for reform in the Mexican oil industry</w:t>
      </w:r>
    </w:p>
    <w:p w:rsidR="002E0E25" w:rsidRDefault="002E0E25" w:rsidP="002E0E25">
      <w:r>
        <w:t>AND</w:t>
      </w:r>
    </w:p>
    <w:p w:rsidR="002E0E25" w:rsidRPr="002E0E25" w:rsidRDefault="002E0E25" w:rsidP="002E0E25">
      <w:proofErr w:type="gramStart"/>
      <w:r w:rsidRPr="002E0E25">
        <w:t>will</w:t>
      </w:r>
      <w:proofErr w:type="gramEnd"/>
      <w:r w:rsidRPr="002E0E25">
        <w:t xml:space="preserve"> be noticed, with potentially negative consequences for the broader bilateral relationship.</w:t>
      </w:r>
    </w:p>
    <w:p w:rsidR="002E0E25" w:rsidRPr="008659C5" w:rsidRDefault="002E0E25" w:rsidP="002E0E25"/>
    <w:p w:rsidR="002E0E25" w:rsidRPr="00DB64A7" w:rsidRDefault="002E0E25" w:rsidP="002E0E25">
      <w:pPr>
        <w:rPr>
          <w:rStyle w:val="StyleStyleBold12pt"/>
        </w:rPr>
      </w:pPr>
      <w:r>
        <w:rPr>
          <w:rStyle w:val="StyleStyleBold12pt"/>
        </w:rPr>
        <w:t xml:space="preserve">And, </w:t>
      </w:r>
      <w:r w:rsidRPr="00DB64A7">
        <w:rPr>
          <w:rStyle w:val="StyleStyleBold12pt"/>
        </w:rPr>
        <w:t>Relations Solve Terrorism</w:t>
      </w:r>
    </w:p>
    <w:p w:rsidR="002E0E25" w:rsidRPr="00DB64A7" w:rsidRDefault="002E0E25" w:rsidP="002E0E25">
      <w:pPr>
        <w:rPr>
          <w:rStyle w:val="StyleStyleBold12pt"/>
        </w:rPr>
      </w:pPr>
      <w:r w:rsidRPr="00DB64A7">
        <w:rPr>
          <w:rStyle w:val="StyleStyleBold12pt"/>
        </w:rPr>
        <w:t xml:space="preserve">Alden et al, ‘9 </w:t>
      </w:r>
      <w:r w:rsidRPr="00DB64A7">
        <w:t xml:space="preserve">[July 2009, Edward Alden, Senior Fellow at CFR, and Director of CFR’s US Immigration Policy Report. Chairs: Jeb Bush, former FL governor, and Thomas </w:t>
      </w:r>
      <w:proofErr w:type="spellStart"/>
      <w:r w:rsidRPr="00DB64A7">
        <w:t>McLarty</w:t>
      </w:r>
      <w:proofErr w:type="spellEnd"/>
      <w:r w:rsidRPr="00DB64A7">
        <w:t xml:space="preserve">, former Chief of Staff to President Clinton and senior international fellow at the Chamber of Commerce. Task force members included Allen Goodman, president of the Institute of International Education and former Foreign Service professor at Georgetown, Gordon Hanson, professor of economics at UCSD, Robert Putnam, professor of public policy at Harvard, Andrew </w:t>
      </w:r>
      <w:proofErr w:type="spellStart"/>
      <w:r w:rsidRPr="00DB64A7">
        <w:t>Selee</w:t>
      </w:r>
      <w:proofErr w:type="spellEnd"/>
      <w:r w:rsidRPr="00DB64A7">
        <w:t xml:space="preserve">, director of the Wilson Center’s Mexico Institute and professor of government at Johns Hopkins, Margaret Stock, former professor of law at West Point, and Raul </w:t>
      </w:r>
      <w:proofErr w:type="spellStart"/>
      <w:r w:rsidRPr="00DB64A7">
        <w:t>Yzaguirre</w:t>
      </w:r>
      <w:proofErr w:type="spellEnd"/>
      <w:r w:rsidRPr="00DB64A7">
        <w:t xml:space="preserve">, professor of practice in community development and civil rights at ASU, “U.S. Immigration Policy”, </w:t>
      </w:r>
      <w:hyperlink r:id="rId10" w:history="1">
        <w:r w:rsidRPr="00DB64A7">
          <w:rPr>
            <w:rStyle w:val="Hyperlink"/>
          </w:rPr>
          <w:t>http://www.youtube.com/watch?v=JBhBbxm4nak</w:t>
        </w:r>
      </w:hyperlink>
      <w:r w:rsidRPr="00DB64A7">
        <w:t>]</w:t>
      </w:r>
    </w:p>
    <w:p w:rsidR="002E0E25" w:rsidRDefault="002E0E25" w:rsidP="002E0E25">
      <w:r w:rsidRPr="002E0E25">
        <w:t>Mexico, along with Canada, is also a vitally important part of U.</w:t>
      </w:r>
    </w:p>
    <w:p w:rsidR="002E0E25" w:rsidRDefault="002E0E25" w:rsidP="002E0E25">
      <w:r>
        <w:t>AND</w:t>
      </w:r>
    </w:p>
    <w:p w:rsidR="002E0E25" w:rsidRPr="002E0E25" w:rsidRDefault="002E0E25" w:rsidP="002E0E25">
      <w:proofErr w:type="gramStart"/>
      <w:r w:rsidRPr="002E0E25">
        <w:t>efforts</w:t>
      </w:r>
      <w:proofErr w:type="gramEnd"/>
      <w:r w:rsidRPr="002E0E25">
        <w:t xml:space="preserve"> to reduce the demand for illegal drugs that is fueling the cartels.</w:t>
      </w:r>
    </w:p>
    <w:p w:rsidR="002E0E25" w:rsidRPr="008659C5" w:rsidRDefault="002E0E25" w:rsidP="002E0E25">
      <w:pPr>
        <w:rPr>
          <w:rStyle w:val="StyleStyleBold12pt"/>
          <w:rFonts w:eastAsia="Calibri"/>
        </w:rPr>
      </w:pPr>
    </w:p>
    <w:p w:rsidR="002E0E25" w:rsidRPr="008659C5" w:rsidRDefault="002E0E25" w:rsidP="002E0E25">
      <w:pPr>
        <w:rPr>
          <w:rStyle w:val="StyleStyleBold12pt"/>
        </w:rPr>
      </w:pPr>
      <w:r>
        <w:rPr>
          <w:rStyle w:val="StyleStyleBold12pt"/>
        </w:rPr>
        <w:t xml:space="preserve">And, poor border security allows </w:t>
      </w:r>
      <w:r w:rsidRPr="008659C5">
        <w:rPr>
          <w:rStyle w:val="StyleStyleBold12pt"/>
        </w:rPr>
        <w:t>terrorists to smuggle and detonate a WMD on US soil</w:t>
      </w:r>
    </w:p>
    <w:p w:rsidR="002E0E25" w:rsidRPr="008659C5" w:rsidRDefault="002E0E25" w:rsidP="002E0E25">
      <w:pPr>
        <w:rPr>
          <w:rFonts w:eastAsia="Cambria"/>
          <w:sz w:val="16"/>
        </w:rPr>
      </w:pPr>
      <w:proofErr w:type="spellStart"/>
      <w:r w:rsidRPr="008659C5">
        <w:rPr>
          <w:rStyle w:val="StyleStyleBold12pt"/>
        </w:rPr>
        <w:t>McCaul</w:t>
      </w:r>
      <w:proofErr w:type="spellEnd"/>
      <w:r w:rsidRPr="008659C5">
        <w:rPr>
          <w:rStyle w:val="StyleStyleBold12pt"/>
        </w:rPr>
        <w:t xml:space="preserve"> 12</w:t>
      </w:r>
      <w:r w:rsidRPr="008659C5">
        <w:rPr>
          <w:rFonts w:eastAsia="Cambria"/>
        </w:rPr>
        <w:t xml:space="preserve"> – JD @ St. Mary’s, former federal prosecutor</w:t>
      </w:r>
    </w:p>
    <w:p w:rsidR="002E0E25" w:rsidRPr="008659C5" w:rsidRDefault="002E0E25" w:rsidP="002E0E25">
      <w:pPr>
        <w:rPr>
          <w:rFonts w:eastAsia="Cambria"/>
        </w:rPr>
      </w:pPr>
      <w:r w:rsidRPr="008659C5">
        <w:rPr>
          <w:rFonts w:eastAsia="Cambria"/>
        </w:rPr>
        <w:t xml:space="preserve">(Michael, “A LINE IN THE SAND: COUNTERING CRIME, VIOLENCE AND TERROR AT </w:t>
      </w:r>
      <w:proofErr w:type="gramStart"/>
      <w:r w:rsidRPr="008659C5">
        <w:rPr>
          <w:rFonts w:eastAsia="Cambria"/>
        </w:rPr>
        <w:t>THE  SOUTHWEST</w:t>
      </w:r>
      <w:proofErr w:type="gramEnd"/>
      <w:r w:rsidRPr="008659C5">
        <w:rPr>
          <w:rFonts w:eastAsia="Cambria"/>
        </w:rPr>
        <w:t xml:space="preserve"> BORDER,” UNITED STATES HOUSE COMMITTEE ON HOMELAND SECURITY, Lexis)</w:t>
      </w:r>
    </w:p>
    <w:p w:rsidR="002E0E25" w:rsidRDefault="002E0E25" w:rsidP="002E0E25">
      <w:r w:rsidRPr="002E0E25">
        <w:t xml:space="preserve">Terrorism remains a serious threat to the security of the United States. The Congressional  </w:t>
      </w:r>
    </w:p>
    <w:p w:rsidR="002E0E25" w:rsidRDefault="002E0E25" w:rsidP="002E0E25">
      <w:r>
        <w:t>AND</w:t>
      </w:r>
    </w:p>
    <w:p w:rsidR="002E0E25" w:rsidRPr="002E0E25" w:rsidRDefault="002E0E25" w:rsidP="002E0E25">
      <w:proofErr w:type="gramStart"/>
      <w:r w:rsidRPr="002E0E25">
        <w:t>assembled</w:t>
      </w:r>
      <w:proofErr w:type="gramEnd"/>
      <w:r w:rsidRPr="002E0E25">
        <w:t xml:space="preserve"> on U.S. soil  into a weapon of mass destruction.</w:t>
      </w:r>
    </w:p>
    <w:p w:rsidR="002E0E25" w:rsidRPr="008659C5" w:rsidRDefault="002E0E25" w:rsidP="002E0E25">
      <w:pPr>
        <w:rPr>
          <w:rStyle w:val="StyleStyleBold12pt"/>
          <w:rFonts w:eastAsia="Calibri"/>
        </w:rPr>
      </w:pPr>
    </w:p>
    <w:p w:rsidR="002E0E25" w:rsidRPr="008659C5" w:rsidRDefault="002E0E25" w:rsidP="002E0E25">
      <w:pPr>
        <w:rPr>
          <w:rStyle w:val="StyleStyleBold12pt"/>
        </w:rPr>
      </w:pPr>
      <w:r>
        <w:rPr>
          <w:rStyle w:val="StyleStyleBold12pt"/>
        </w:rPr>
        <w:t>And, nuclear war</w:t>
      </w:r>
    </w:p>
    <w:p w:rsidR="002E0E25" w:rsidRPr="008659C5" w:rsidRDefault="002E0E25" w:rsidP="002E0E25">
      <w:pPr>
        <w:tabs>
          <w:tab w:val="left" w:pos="4050"/>
        </w:tabs>
        <w:rPr>
          <w:rFonts w:eastAsia="Cambria"/>
          <w:sz w:val="16"/>
        </w:rPr>
      </w:pPr>
      <w:proofErr w:type="spellStart"/>
      <w:r w:rsidRPr="008659C5">
        <w:rPr>
          <w:rStyle w:val="StyleStyleBold12pt"/>
        </w:rPr>
        <w:t>Ayson</w:t>
      </w:r>
      <w:proofErr w:type="spellEnd"/>
      <w:r w:rsidRPr="008659C5">
        <w:rPr>
          <w:rStyle w:val="StyleStyleBold12pt"/>
        </w:rPr>
        <w:t xml:space="preserve"> 10</w:t>
      </w:r>
      <w:r w:rsidRPr="008659C5">
        <w:rPr>
          <w:rFonts w:eastAsia="Cambria"/>
        </w:rPr>
        <w:t xml:space="preserve"> - Professor of Strategic Studies and Director of the Centre for Strategic Studies: New Zealand at the Victoria University of Wellington </w:t>
      </w:r>
    </w:p>
    <w:p w:rsidR="002E0E25" w:rsidRPr="008659C5" w:rsidRDefault="002E0E25" w:rsidP="002E0E25">
      <w:pPr>
        <w:tabs>
          <w:tab w:val="left" w:pos="4050"/>
        </w:tabs>
        <w:rPr>
          <w:rFonts w:eastAsia="Cambria"/>
        </w:rPr>
      </w:pPr>
      <w:r w:rsidRPr="008659C5">
        <w:rPr>
          <w:rFonts w:eastAsia="Cambria"/>
        </w:rPr>
        <w:t xml:space="preserve">(Robert, “After a Terrorist Nuclear Attack: Envisaging Catalytic Effects,” Studies in Conflict &amp; Terrorism, 33.7, </w:t>
      </w:r>
      <w:proofErr w:type="spellStart"/>
      <w:r w:rsidRPr="008659C5">
        <w:rPr>
          <w:rFonts w:eastAsia="Cambria"/>
        </w:rPr>
        <w:t>InformaWorld</w:t>
      </w:r>
      <w:proofErr w:type="spellEnd"/>
      <w:r w:rsidRPr="008659C5">
        <w:rPr>
          <w:rFonts w:eastAsia="Cambria"/>
        </w:rPr>
        <w:t>)</w:t>
      </w:r>
    </w:p>
    <w:p w:rsidR="002E0E25" w:rsidRDefault="002E0E25" w:rsidP="002E0E25">
      <w:r w:rsidRPr="002E0E25">
        <w:lastRenderedPageBreak/>
        <w:t xml:space="preserve">But these two nuclear worlds—a non-state actor nuclear attack and a </w:t>
      </w:r>
    </w:p>
    <w:p w:rsidR="002E0E25" w:rsidRDefault="002E0E25" w:rsidP="002E0E25">
      <w:r>
        <w:t>AND</w:t>
      </w:r>
    </w:p>
    <w:p w:rsidR="002E0E25" w:rsidRPr="002E0E25" w:rsidRDefault="002E0E25" w:rsidP="002E0E25">
      <w:proofErr w:type="gramStart"/>
      <w:r w:rsidRPr="002E0E25">
        <w:t>be</w:t>
      </w:r>
      <w:proofErr w:type="gramEnd"/>
      <w:r w:rsidRPr="002E0E25">
        <w:t xml:space="preserve"> admitted that any preemption would probably still meet with a devastating response.</w:t>
      </w:r>
    </w:p>
    <w:p w:rsidR="002E0E25" w:rsidRDefault="002E0E25" w:rsidP="002E0E25">
      <w:pPr>
        <w:rPr>
          <w:rStyle w:val="StyleStyleBold12pt"/>
        </w:rPr>
      </w:pPr>
      <w:r>
        <w:rPr>
          <w:rStyle w:val="StyleStyleBold12pt"/>
        </w:rPr>
        <w:t>Contention Two is Oil Spills</w:t>
      </w:r>
    </w:p>
    <w:p w:rsidR="002E0E25" w:rsidRPr="008659C5" w:rsidRDefault="002E0E25" w:rsidP="002E0E25">
      <w:pPr>
        <w:rPr>
          <w:rStyle w:val="StyleStyleBold12pt"/>
        </w:rPr>
      </w:pPr>
      <w:r w:rsidRPr="008659C5">
        <w:rPr>
          <w:rStyle w:val="StyleStyleBold12pt"/>
        </w:rPr>
        <w:t>Absent the plan, oil spills are inevitable</w:t>
      </w:r>
    </w:p>
    <w:p w:rsidR="002E0E25" w:rsidRPr="008659C5" w:rsidRDefault="002E0E25" w:rsidP="002E0E25">
      <w:r w:rsidRPr="008659C5">
        <w:rPr>
          <w:rStyle w:val="StyleStyleBold12pt"/>
        </w:rPr>
        <w:t xml:space="preserve">Gonzalez &amp; </w:t>
      </w:r>
      <w:proofErr w:type="spellStart"/>
      <w:r w:rsidRPr="008659C5">
        <w:rPr>
          <w:rStyle w:val="StyleStyleBold12pt"/>
        </w:rPr>
        <w:t>Iliff</w:t>
      </w:r>
      <w:proofErr w:type="spellEnd"/>
      <w:r w:rsidRPr="008659C5">
        <w:rPr>
          <w:rStyle w:val="StyleStyleBold12pt"/>
        </w:rPr>
        <w:t xml:space="preserve"> 12</w:t>
      </w:r>
      <w:r w:rsidRPr="008659C5">
        <w:t xml:space="preserve"> (02/15/12 Editor at Mexico Oil &amp; Gas, Review Mexico correspondent at Dow Jones Newswires, Correspondent at The Wall Street Journal, "Mexico Oil Watchdog Sounds Alarm" http://online.wsj.com/article/SB10001424052970204136404577209494033278030.html)</w:t>
      </w:r>
    </w:p>
    <w:p w:rsidR="002E0E25" w:rsidRDefault="002E0E25" w:rsidP="002E0E25">
      <w:r w:rsidRPr="002E0E25">
        <w:t xml:space="preserve">Mexico's oil regulator is sounding an alarm over plans by the country's state oil monopoly </w:t>
      </w:r>
    </w:p>
    <w:p w:rsidR="002E0E25" w:rsidRDefault="002E0E25" w:rsidP="002E0E25">
      <w:r>
        <w:t>AND</w:t>
      </w:r>
    </w:p>
    <w:p w:rsidR="002E0E25" w:rsidRPr="002E0E25" w:rsidRDefault="002E0E25" w:rsidP="002E0E25">
      <w:proofErr w:type="gramStart"/>
      <w:r w:rsidRPr="002E0E25">
        <w:t>rig</w:t>
      </w:r>
      <w:proofErr w:type="gramEnd"/>
      <w:r w:rsidRPr="002E0E25">
        <w:t xml:space="preserve"> scheduled to operate in Cuban waters to assuage concerns by Florida residents.</w:t>
      </w:r>
    </w:p>
    <w:p w:rsidR="002E0E25" w:rsidRPr="008659C5" w:rsidRDefault="002E0E25" w:rsidP="002E0E25">
      <w:pPr>
        <w:pStyle w:val="Card"/>
      </w:pPr>
    </w:p>
    <w:p w:rsidR="002E0E25" w:rsidRPr="008659C5" w:rsidRDefault="002E0E25" w:rsidP="002E0E25">
      <w:pPr>
        <w:rPr>
          <w:rStyle w:val="StyleStyleBold12pt"/>
        </w:rPr>
      </w:pPr>
      <w:r>
        <w:rPr>
          <w:rStyle w:val="StyleStyleBold12pt"/>
        </w:rPr>
        <w:t>And, t</w:t>
      </w:r>
      <w:r w:rsidRPr="008659C5">
        <w:rPr>
          <w:rStyle w:val="StyleStyleBold12pt"/>
        </w:rPr>
        <w:t>he plan catalyzes necessary environmental protection in the Gulf</w:t>
      </w:r>
    </w:p>
    <w:p w:rsidR="002E0E25" w:rsidRPr="008659C5" w:rsidRDefault="002E0E25" w:rsidP="002E0E25">
      <w:r w:rsidRPr="008659C5">
        <w:rPr>
          <w:rStyle w:val="StyleStyleBold12pt"/>
        </w:rPr>
        <w:t xml:space="preserve">House of Representatives 4/25/13 </w:t>
      </w:r>
      <w:r w:rsidRPr="008659C5">
        <w:t xml:space="preserve">(United States House of Representatives “U.S. – Mexico </w:t>
      </w:r>
      <w:proofErr w:type="spellStart"/>
      <w:r w:rsidRPr="008659C5">
        <w:t>Transboundary</w:t>
      </w:r>
      <w:proofErr w:type="spellEnd"/>
      <w:r w:rsidRPr="008659C5">
        <w:t xml:space="preserve"> Hydrocarbon Agreement and Steps Needed for Implementation” April 25, 2013</w:t>
      </w:r>
    </w:p>
    <w:p w:rsidR="002E0E25" w:rsidRPr="008659C5" w:rsidRDefault="002E0E25" w:rsidP="002E0E25">
      <w:hyperlink r:id="rId11" w:history="1">
        <w:r w:rsidRPr="008659C5">
          <w:rPr>
            <w:szCs w:val="16"/>
          </w:rPr>
          <w:t>http://docs.house.gov/meetings/II/II06/20130425/100755/HHRG-113-II06-Wstate-PascualA-20130425.pdf</w:t>
        </w:r>
      </w:hyperlink>
      <w:r w:rsidRPr="008659C5">
        <w:t>)</w:t>
      </w:r>
    </w:p>
    <w:p w:rsidR="002E0E25" w:rsidRDefault="002E0E25" w:rsidP="002E0E25">
      <w:r w:rsidRPr="002E0E25">
        <w:t xml:space="preserve">We are pleased that the Agreement would advance safety and environmental   protection in the Gulf </w:t>
      </w:r>
    </w:p>
    <w:p w:rsidR="002E0E25" w:rsidRDefault="002E0E25" w:rsidP="002E0E25">
      <w:r>
        <w:t>AND</w:t>
      </w:r>
    </w:p>
    <w:p w:rsidR="002E0E25" w:rsidRPr="002E0E25" w:rsidRDefault="002E0E25" w:rsidP="002E0E25">
      <w:r w:rsidRPr="002E0E25">
        <w:t>. This is a business friendly arrangement with strong safety   and environmental payoffs.</w:t>
      </w:r>
    </w:p>
    <w:p w:rsidR="002E0E25" w:rsidRPr="008659C5" w:rsidRDefault="002E0E25" w:rsidP="002E0E25"/>
    <w:p w:rsidR="002E0E25" w:rsidRPr="008659C5" w:rsidRDefault="002E0E25" w:rsidP="002E0E25">
      <w:pPr>
        <w:rPr>
          <w:rStyle w:val="StyleStyleBold12pt"/>
        </w:rPr>
      </w:pPr>
      <w:r>
        <w:rPr>
          <w:rStyle w:val="StyleStyleBold12pt"/>
        </w:rPr>
        <w:t>And, r</w:t>
      </w:r>
      <w:r w:rsidRPr="008659C5">
        <w:rPr>
          <w:rStyle w:val="StyleStyleBold12pt"/>
        </w:rPr>
        <w:t>egardless of regulations, joint inspections solve</w:t>
      </w:r>
    </w:p>
    <w:p w:rsidR="002E0E25" w:rsidRPr="008659C5" w:rsidRDefault="002E0E25" w:rsidP="002E0E25">
      <w:pPr>
        <w:rPr>
          <w:sz w:val="16"/>
          <w:szCs w:val="16"/>
        </w:rPr>
      </w:pPr>
      <w:r w:rsidRPr="008659C5">
        <w:rPr>
          <w:rStyle w:val="StyleStyleBold12pt"/>
        </w:rPr>
        <w:t>Baker 12</w:t>
      </w:r>
      <w:r w:rsidRPr="008659C5">
        <w:rPr>
          <w:sz w:val="16"/>
          <w:szCs w:val="16"/>
        </w:rPr>
        <w:t xml:space="preserve"> – George is the publisher of Mexico Energy Intelligence. (“Q and A: Is Mexico Prepared for </w:t>
      </w:r>
      <w:proofErr w:type="spellStart"/>
      <w:r w:rsidRPr="008659C5">
        <w:rPr>
          <w:sz w:val="16"/>
          <w:szCs w:val="16"/>
        </w:rPr>
        <w:t>Deepwater</w:t>
      </w:r>
      <w:proofErr w:type="spellEnd"/>
      <w:r w:rsidRPr="008659C5">
        <w:rPr>
          <w:sz w:val="16"/>
          <w:szCs w:val="16"/>
        </w:rPr>
        <w:t xml:space="preserve"> Drilling in the Gulf?” Inter-American Dialogue, February 20-24, http://repository.unm.edu/bitstream/handle/1928/20477/Is%20Mexico%20Prepared%20for%20Deepwater%20Drilling%20in%20the%20Gulf.pdf?sequence=1)</w:t>
      </w:r>
    </w:p>
    <w:p w:rsidR="002E0E25" w:rsidRDefault="002E0E25" w:rsidP="002E0E25">
      <w:r w:rsidRPr="002E0E25">
        <w:t xml:space="preserve">"The serious issues of corporate governance and regulation in the shadow of the </w:t>
      </w:r>
      <w:proofErr w:type="spellStart"/>
      <w:r w:rsidRPr="002E0E25">
        <w:t>Macondo</w:t>
      </w:r>
      <w:proofErr w:type="spellEnd"/>
      <w:r w:rsidRPr="002E0E25">
        <w:t xml:space="preserve"> </w:t>
      </w:r>
    </w:p>
    <w:p w:rsidR="002E0E25" w:rsidRDefault="002E0E25" w:rsidP="002E0E25">
      <w:r>
        <w:t>AND</w:t>
      </w:r>
    </w:p>
    <w:p w:rsidR="002E0E25" w:rsidRPr="002E0E25" w:rsidRDefault="002E0E25" w:rsidP="002E0E25">
      <w:proofErr w:type="gramStart"/>
      <w:r w:rsidRPr="002E0E25">
        <w:t>safety</w:t>
      </w:r>
      <w:proofErr w:type="gramEnd"/>
      <w:r w:rsidRPr="002E0E25">
        <w:t xml:space="preserve"> and occupational safety to be carried out separately, by different teams."</w:t>
      </w:r>
    </w:p>
    <w:p w:rsidR="002E0E25" w:rsidRPr="008659C5" w:rsidRDefault="002E0E25" w:rsidP="002E0E25"/>
    <w:p w:rsidR="002E0E25" w:rsidRPr="008659C5" w:rsidRDefault="002E0E25" w:rsidP="002E0E25">
      <w:pPr>
        <w:rPr>
          <w:rStyle w:val="StyleStyleBold12pt"/>
        </w:rPr>
      </w:pPr>
      <w:r>
        <w:rPr>
          <w:rStyle w:val="StyleStyleBold12pt"/>
        </w:rPr>
        <w:t>And, r</w:t>
      </w:r>
      <w:r w:rsidRPr="008659C5">
        <w:rPr>
          <w:rStyle w:val="StyleStyleBold12pt"/>
        </w:rPr>
        <w:t>esiliency does not apply to Gulf Coast ecosystems—another spill will destroy marine biodiversity</w:t>
      </w:r>
    </w:p>
    <w:p w:rsidR="002E0E25" w:rsidRPr="008659C5" w:rsidRDefault="002E0E25" w:rsidP="002E0E25">
      <w:r w:rsidRPr="008659C5">
        <w:rPr>
          <w:rStyle w:val="StyleStyleBold12pt"/>
        </w:rPr>
        <w:t>Craig 11</w:t>
      </w:r>
      <w:r w:rsidRPr="008659C5">
        <w:t xml:space="preserve"> (Robin </w:t>
      </w:r>
      <w:proofErr w:type="spellStart"/>
      <w:r w:rsidRPr="008659C5">
        <w:t>Kundis</w:t>
      </w:r>
      <w:proofErr w:type="spellEnd"/>
      <w:r w:rsidRPr="008659C5">
        <w:t xml:space="preserve"> Craig, Attorneys’ Title Professor of Law and Associate Dean for Environmental Programs, Florida State University College of Law, Tallahassee, Florida, 12/20/11 “Legal Remedies for Deep Marine Oil Spills and Long-Term Ecological Resilience: A Match Made in Hell” http://papers.ssrn.com/sol3/papers.cfm?abstract_id=1906839)</w:t>
      </w:r>
    </w:p>
    <w:p w:rsidR="002E0E25" w:rsidRDefault="002E0E25" w:rsidP="002E0E25">
      <w:r w:rsidRPr="002E0E25">
        <w:t xml:space="preserve">Importantly, however, the second aspect of resilience theory acknowledges that ecosystems can exist </w:t>
      </w:r>
    </w:p>
    <w:p w:rsidR="002E0E25" w:rsidRDefault="002E0E25" w:rsidP="002E0E25">
      <w:r>
        <w:t>AND</w:t>
      </w:r>
    </w:p>
    <w:p w:rsidR="002E0E25" w:rsidRPr="002E0E25" w:rsidRDefault="002E0E25" w:rsidP="002E0E25">
      <w:proofErr w:type="gramStart"/>
      <w:r w:rsidRPr="002E0E25">
        <w:t>tourism</w:t>
      </w:r>
      <w:proofErr w:type="gramEnd"/>
      <w:r w:rsidRPr="002E0E25">
        <w:t>] and the environment on which they depend for future generations.”16</w:t>
      </w:r>
    </w:p>
    <w:p w:rsidR="002E0E25" w:rsidRPr="008659C5" w:rsidRDefault="002E0E25" w:rsidP="002E0E25">
      <w:pPr>
        <w:ind w:left="288" w:right="288"/>
      </w:pPr>
    </w:p>
    <w:p w:rsidR="002E0E25" w:rsidRPr="008659C5" w:rsidRDefault="002E0E25" w:rsidP="002E0E25">
      <w:pPr>
        <w:rPr>
          <w:rStyle w:val="StyleStyleBold12pt"/>
        </w:rPr>
      </w:pPr>
      <w:r>
        <w:rPr>
          <w:rStyle w:val="StyleStyleBold12pt"/>
        </w:rPr>
        <w:t>And, t</w:t>
      </w:r>
      <w:r w:rsidRPr="008659C5">
        <w:rPr>
          <w:rStyle w:val="StyleStyleBold12pt"/>
        </w:rPr>
        <w:t>he Gulf is a key ocean biodiversity hotspot</w:t>
      </w:r>
    </w:p>
    <w:p w:rsidR="002E0E25" w:rsidRPr="008659C5" w:rsidRDefault="002E0E25" w:rsidP="002E0E25">
      <w:r w:rsidRPr="008659C5">
        <w:rPr>
          <w:rStyle w:val="StyleStyleBold12pt"/>
        </w:rPr>
        <w:t xml:space="preserve">Brenner 8 – </w:t>
      </w:r>
      <w:r w:rsidRPr="008659C5">
        <w:t>Jorge Brenner, March 14th, 2008, "Guarding the Gulf of Mexico's valuable resources" www.scidev.net/en/opinions/guarding-the-gulf-of-mexico-s-valuable-resources.html</w:t>
      </w:r>
    </w:p>
    <w:p w:rsidR="002E0E25" w:rsidRDefault="002E0E25" w:rsidP="002E0E25">
      <w:r w:rsidRPr="002E0E25">
        <w:t xml:space="preserve">Rich in biodiversity and </w:t>
      </w:r>
      <w:proofErr w:type="gramStart"/>
      <w:r w:rsidRPr="002E0E25">
        <w:t>habitats  The</w:t>
      </w:r>
      <w:proofErr w:type="gramEnd"/>
      <w:r w:rsidRPr="002E0E25">
        <w:t xml:space="preserve"> Gulf of Mexico is rich in biodiversity and unique </w:t>
      </w:r>
    </w:p>
    <w:p w:rsidR="002E0E25" w:rsidRDefault="002E0E25" w:rsidP="002E0E25">
      <w:r>
        <w:t>AND</w:t>
      </w:r>
    </w:p>
    <w:p w:rsidR="002E0E25" w:rsidRPr="002E0E25" w:rsidRDefault="002E0E25" w:rsidP="002E0E25">
      <w:proofErr w:type="gramStart"/>
      <w:r w:rsidRPr="002E0E25">
        <w:t>in</w:t>
      </w:r>
      <w:proofErr w:type="gramEnd"/>
      <w:r w:rsidRPr="002E0E25">
        <w:t xml:space="preserve"> the North Atlantic that helps to regulate the climate of western Europe.</w:t>
      </w:r>
    </w:p>
    <w:p w:rsidR="002E0E25" w:rsidRPr="008659C5" w:rsidRDefault="002E0E25" w:rsidP="002E0E25">
      <w:pPr>
        <w:rPr>
          <w:rStyle w:val="Emphasis"/>
        </w:rPr>
      </w:pPr>
    </w:p>
    <w:p w:rsidR="002E0E25" w:rsidRPr="0067318D" w:rsidRDefault="002E0E25" w:rsidP="002E0E25">
      <w:pPr>
        <w:rPr>
          <w:rStyle w:val="StyleStyleBold12pt"/>
        </w:rPr>
      </w:pPr>
      <w:r>
        <w:rPr>
          <w:rStyle w:val="StyleStyleBold12pt"/>
        </w:rPr>
        <w:t>And, o</w:t>
      </w:r>
      <w:r w:rsidRPr="0067318D">
        <w:rPr>
          <w:rStyle w:val="StyleStyleBold12pt"/>
        </w:rPr>
        <w:t>cean biodiversity is the fundamental building block for all life</w:t>
      </w:r>
    </w:p>
    <w:p w:rsidR="002E0E25" w:rsidRPr="0067318D" w:rsidRDefault="002E0E25" w:rsidP="002E0E25">
      <w:r w:rsidRPr="0067318D">
        <w:rPr>
          <w:rStyle w:val="StyleStyleBold12pt"/>
        </w:rPr>
        <w:t>Craig 3</w:t>
      </w:r>
      <w:r w:rsidRPr="0067318D">
        <w:t xml:space="preserve"> (Robin </w:t>
      </w:r>
      <w:proofErr w:type="spellStart"/>
      <w:r w:rsidRPr="0067318D">
        <w:t>Kundis</w:t>
      </w:r>
      <w:proofErr w:type="spellEnd"/>
      <w:r w:rsidRPr="0067318D">
        <w:t xml:space="preserve"> Craig, Associate Professor of Law, Indiana University School of Law, 2k3 34 </w:t>
      </w:r>
      <w:proofErr w:type="spellStart"/>
      <w:r w:rsidRPr="0067318D">
        <w:t>McGeorge</w:t>
      </w:r>
      <w:proofErr w:type="spellEnd"/>
      <w:r w:rsidRPr="0067318D">
        <w:t xml:space="preserve"> L. Rev. 155)</w:t>
      </w:r>
    </w:p>
    <w:p w:rsidR="002E0E25" w:rsidRDefault="002E0E25" w:rsidP="002E0E25">
      <w:r w:rsidRPr="002E0E25">
        <w:t xml:space="preserve">Biodiversity and ecosystem function arguments for conserving marine ecosystems also exist, just as they </w:t>
      </w:r>
    </w:p>
    <w:p w:rsidR="002E0E25" w:rsidRDefault="002E0E25" w:rsidP="002E0E25">
      <w:r>
        <w:t>AND</w:t>
      </w:r>
    </w:p>
    <w:p w:rsidR="002E0E25" w:rsidRPr="002E0E25" w:rsidRDefault="002E0E25" w:rsidP="002E0E25">
      <w:r w:rsidRPr="002E0E25">
        <w:t xml:space="preserve">- </w:t>
      </w:r>
      <w:proofErr w:type="gramStart"/>
      <w:r w:rsidRPr="002E0E25">
        <w:t>even</w:t>
      </w:r>
      <w:proofErr w:type="gramEnd"/>
      <w:r w:rsidRPr="002E0E25">
        <w:t xml:space="preserve"> if a few fishers go out of business as a result. </w:t>
      </w:r>
    </w:p>
    <w:p w:rsidR="002E0E25" w:rsidRPr="00C41842" w:rsidRDefault="002E0E25" w:rsidP="002E0E25"/>
    <w:p w:rsidR="002E0E25" w:rsidRPr="008659C5" w:rsidRDefault="002E0E25" w:rsidP="002E0E25">
      <w:pPr>
        <w:rPr>
          <w:rStyle w:val="StyleStyleBold12pt"/>
        </w:rPr>
      </w:pPr>
      <w:r>
        <w:rPr>
          <w:rStyle w:val="StyleStyleBold12pt"/>
        </w:rPr>
        <w:lastRenderedPageBreak/>
        <w:t>And, e</w:t>
      </w:r>
      <w:r w:rsidRPr="008659C5">
        <w:rPr>
          <w:rStyle w:val="StyleStyleBold12pt"/>
        </w:rPr>
        <w:t>xtinction</w:t>
      </w:r>
    </w:p>
    <w:p w:rsidR="002E0E25" w:rsidRPr="008659C5" w:rsidRDefault="002E0E25" w:rsidP="002E0E25">
      <w:pPr>
        <w:rPr>
          <w:rStyle w:val="StyleStyleBold12pt"/>
        </w:rPr>
      </w:pPr>
      <w:r w:rsidRPr="008659C5">
        <w:rPr>
          <w:rStyle w:val="StyleStyleBold12pt"/>
        </w:rPr>
        <w:t xml:space="preserve">Clark and </w:t>
      </w:r>
      <w:proofErr w:type="spellStart"/>
      <w:r w:rsidRPr="008659C5">
        <w:rPr>
          <w:rStyle w:val="StyleStyleBold12pt"/>
        </w:rPr>
        <w:t>Downes</w:t>
      </w:r>
      <w:proofErr w:type="spellEnd"/>
      <w:r w:rsidRPr="008659C5">
        <w:rPr>
          <w:rStyle w:val="StyleStyleBold12pt"/>
        </w:rPr>
        <w:t xml:space="preserve"> 6</w:t>
      </w:r>
    </w:p>
    <w:p w:rsidR="002E0E25" w:rsidRPr="008659C5" w:rsidRDefault="002E0E25" w:rsidP="002E0E25">
      <w:r w:rsidRPr="008659C5">
        <w:t xml:space="preserve">Dana Clark, Center for International Environmental Law, and David </w:t>
      </w:r>
      <w:proofErr w:type="spellStart"/>
      <w:r w:rsidRPr="008659C5">
        <w:t>Downes</w:t>
      </w:r>
      <w:proofErr w:type="spellEnd"/>
      <w:r w:rsidRPr="008659C5">
        <w:t>, US Interior Dept. Policy Analysis Senior Trade Advisor, 2006, What price biodiversity?, http://www.ciel.org/Publications/summary.html</w:t>
      </w:r>
    </w:p>
    <w:p w:rsidR="002E0E25" w:rsidRDefault="002E0E25" w:rsidP="002E0E25">
      <w:r w:rsidRPr="002E0E25">
        <w:t xml:space="preserve">Biodiversity is the diversity of life on earth, on which we depend for our </w:t>
      </w:r>
    </w:p>
    <w:p w:rsidR="002E0E25" w:rsidRDefault="002E0E25" w:rsidP="002E0E25">
      <w:r>
        <w:t>AND</w:t>
      </w:r>
    </w:p>
    <w:p w:rsidR="002E0E25" w:rsidRPr="002E0E25" w:rsidRDefault="002E0E25" w:rsidP="002E0E25">
      <w:proofErr w:type="gramStart"/>
      <w:r w:rsidRPr="002E0E25">
        <w:t>we</w:t>
      </w:r>
      <w:proofErr w:type="gramEnd"/>
      <w:r w:rsidRPr="002E0E25">
        <w:t xml:space="preserve"> lose the opportunity for mental or spiritual rejuvenation through contact with nature.</w:t>
      </w:r>
    </w:p>
    <w:p w:rsidR="002E0E25" w:rsidRDefault="002E0E25" w:rsidP="002E0E25">
      <w:pPr>
        <w:rPr>
          <w:rStyle w:val="StyleStyleBold12pt"/>
        </w:rPr>
      </w:pPr>
      <w:r>
        <w:rPr>
          <w:rStyle w:val="StyleStyleBold12pt"/>
        </w:rPr>
        <w:t>Contention Three is PEMEX</w:t>
      </w:r>
    </w:p>
    <w:p w:rsidR="002E0E25" w:rsidRPr="008659C5" w:rsidRDefault="002E0E25" w:rsidP="002E0E25">
      <w:pPr>
        <w:rPr>
          <w:rStyle w:val="StyleStyleBold12pt"/>
        </w:rPr>
      </w:pPr>
      <w:r w:rsidRPr="008659C5">
        <w:rPr>
          <w:rStyle w:val="StyleStyleBold12pt"/>
        </w:rPr>
        <w:t>Pemex is dying due to decreased production – reforms to spur deep water drilling and private investment is needed to revitalize Pemex</w:t>
      </w:r>
    </w:p>
    <w:p w:rsidR="002E0E25" w:rsidRPr="008659C5" w:rsidRDefault="002E0E25" w:rsidP="002E0E25">
      <w:pPr>
        <w:rPr>
          <w:rStyle w:val="StyleStyleBold12pt"/>
        </w:rPr>
      </w:pPr>
      <w:r w:rsidRPr="008659C5">
        <w:rPr>
          <w:rStyle w:val="StyleStyleBold12pt"/>
        </w:rPr>
        <w:t>Kerry et al. 12</w:t>
      </w:r>
    </w:p>
    <w:p w:rsidR="002E0E25" w:rsidRPr="008659C5" w:rsidRDefault="002E0E25" w:rsidP="002E0E25">
      <w:r w:rsidRPr="008659C5">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xml:space="preserve">, South Carolina  CHRISTOPHER A. COONS, Delaware JOHNNY ISAKSON, Georgia  RICHARD J. DURBIN, Illinois JOHN BARRASSO, Wyoming  TOM UDALL, New Mexico MIKE LEE, Utah  William C. Danvers, Staff Director   Kenneth A. Myers, Jr., Republican Staff Director, “OIL, MEXICO, AND THE AGREEMENT”, December 2012, </w:t>
      </w:r>
      <w:hyperlink r:id="rId12" w:history="1">
        <w:r w:rsidRPr="008659C5">
          <w:t>http://www.gpo.gov/fdsys/pkg/CPRT-112SPRT77567/html/CPRT-112SPRT77567.htm</w:t>
        </w:r>
      </w:hyperlink>
      <w:r w:rsidRPr="008659C5">
        <w:t>)</w:t>
      </w:r>
    </w:p>
    <w:p w:rsidR="002E0E25" w:rsidRDefault="002E0E25" w:rsidP="002E0E25">
      <w:r w:rsidRPr="002E0E25">
        <w:t xml:space="preserve">Progress, but can it last? A snapshot of Mexico’s oil sector Mexico has </w:t>
      </w:r>
    </w:p>
    <w:p w:rsidR="002E0E25" w:rsidRDefault="002E0E25" w:rsidP="002E0E25">
      <w:r>
        <w:t>AND</w:t>
      </w:r>
    </w:p>
    <w:p w:rsidR="002E0E25" w:rsidRPr="002E0E25" w:rsidRDefault="002E0E25" w:rsidP="002E0E25">
      <w:proofErr w:type="gramStart"/>
      <w:r w:rsidRPr="002E0E25">
        <w:t>poverty</w:t>
      </w:r>
      <w:proofErr w:type="gramEnd"/>
      <w:r w:rsidRPr="002E0E25">
        <w:t xml:space="preserve"> alleviation to the rule of law, let alone broader economic growth.</w:t>
      </w:r>
    </w:p>
    <w:p w:rsidR="002E0E25" w:rsidRPr="008659C5" w:rsidRDefault="002E0E25" w:rsidP="002E0E25"/>
    <w:p w:rsidR="002E0E25" w:rsidRPr="008659C5" w:rsidRDefault="002E0E25" w:rsidP="002E0E25">
      <w:pPr>
        <w:rPr>
          <w:rStyle w:val="StyleStyleBold12pt"/>
        </w:rPr>
      </w:pPr>
      <w:r>
        <w:rPr>
          <w:rStyle w:val="StyleStyleBold12pt"/>
        </w:rPr>
        <w:t>And, c</w:t>
      </w:r>
      <w:r w:rsidRPr="008659C5">
        <w:rPr>
          <w:rStyle w:val="StyleStyleBold12pt"/>
        </w:rPr>
        <w:t>urrent reforms are insufficient – International oil companies are deterred and privatization is not happening</w:t>
      </w:r>
    </w:p>
    <w:p w:rsidR="002E0E25" w:rsidRPr="008659C5" w:rsidRDefault="002E0E25" w:rsidP="002E0E25">
      <w:pPr>
        <w:rPr>
          <w:rStyle w:val="StyleStyleBold12pt"/>
        </w:rPr>
      </w:pPr>
      <w:proofErr w:type="spellStart"/>
      <w:r w:rsidRPr="008659C5">
        <w:rPr>
          <w:rStyle w:val="StyleStyleBold12pt"/>
        </w:rPr>
        <w:t>Otillar</w:t>
      </w:r>
      <w:proofErr w:type="spellEnd"/>
      <w:r w:rsidRPr="008659C5">
        <w:rPr>
          <w:rStyle w:val="StyleStyleBold12pt"/>
        </w:rPr>
        <w:t xml:space="preserve"> 5-1 </w:t>
      </w:r>
      <w:r w:rsidRPr="008659C5">
        <w:t xml:space="preserve">Steven </w:t>
      </w:r>
      <w:proofErr w:type="spellStart"/>
      <w:r w:rsidRPr="008659C5">
        <w:t>Otillar</w:t>
      </w:r>
      <w:proofErr w:type="spellEnd"/>
      <w:r w:rsidRPr="008659C5">
        <w:t>, has been representing clients in the development, finance, acquisition and divestiture of domestic and international energy projects for over 15 years, with a particular emphasis on upstream projects in emerging markets, May 1, 2013, “Outlook for Mexico's Oil Industry -- Opportunities and Obstacles”, http://cdn.akingump.com/images/content/2/3/v2/23206/Akin-Otillar.pdf.</w:t>
      </w:r>
    </w:p>
    <w:p w:rsidR="002E0E25" w:rsidRDefault="002E0E25" w:rsidP="002E0E25">
      <w:r w:rsidRPr="002E0E25">
        <w:t xml:space="preserve">The Need for Reform Production from Mexico’s shallow offshore fields, including </w:t>
      </w:r>
      <w:proofErr w:type="spellStart"/>
      <w:r w:rsidRPr="002E0E25">
        <w:t>Cantarell</w:t>
      </w:r>
      <w:proofErr w:type="spellEnd"/>
      <w:r w:rsidRPr="002E0E25">
        <w:t xml:space="preserve">, continues </w:t>
      </w:r>
    </w:p>
    <w:p w:rsidR="002E0E25" w:rsidRDefault="002E0E25" w:rsidP="002E0E25">
      <w:r>
        <w:t>AND</w:t>
      </w:r>
    </w:p>
    <w:p w:rsidR="002E0E25" w:rsidRPr="002E0E25" w:rsidRDefault="002E0E25" w:rsidP="002E0E25">
      <w:proofErr w:type="gramStart"/>
      <w:r w:rsidRPr="002E0E25">
        <w:t>the</w:t>
      </w:r>
      <w:proofErr w:type="gramEnd"/>
      <w:r w:rsidRPr="002E0E25">
        <w:t xml:space="preserve"> number, type and complexity of projects being pursued in the aggregate.</w:t>
      </w:r>
    </w:p>
    <w:p w:rsidR="002E0E25" w:rsidRPr="008659C5" w:rsidRDefault="002E0E25" w:rsidP="002E0E25">
      <w:pPr>
        <w:pStyle w:val="Card"/>
      </w:pPr>
    </w:p>
    <w:p w:rsidR="002E0E25" w:rsidRPr="008659C5" w:rsidRDefault="002E0E25" w:rsidP="002E0E25">
      <w:r>
        <w:rPr>
          <w:rStyle w:val="StyleStyleBold12pt"/>
        </w:rPr>
        <w:t xml:space="preserve">And, the </w:t>
      </w:r>
      <w:r w:rsidRPr="008659C5">
        <w:rPr>
          <w:rStyle w:val="StyleStyleBold12pt"/>
        </w:rPr>
        <w:t>TBA solves – it allows cooperation that leads to private investment in Mexico, increased production, and broader reforms</w:t>
      </w:r>
    </w:p>
    <w:p w:rsidR="002E0E25" w:rsidRPr="00C41842" w:rsidRDefault="002E0E25" w:rsidP="002E0E25">
      <w:pPr>
        <w:rPr>
          <w:b/>
          <w:bCs/>
          <w:sz w:val="24"/>
        </w:rPr>
      </w:pPr>
      <w:r w:rsidRPr="008659C5">
        <w:rPr>
          <w:rStyle w:val="StyleStyleBold12pt"/>
        </w:rPr>
        <w:t xml:space="preserve">Brown and Meacham 6-5 </w:t>
      </w:r>
      <w:r w:rsidRPr="008659C5">
        <w:t xml:space="preserve">Neil Brown and Carl Meacham, Brown is non-resident fellow at the German Marshall Fund of the United States. Meacham is director of the Americas Program at the Center for Strategic and International Studies, June 6, 2013, “Time for US-Mexico </w:t>
      </w:r>
      <w:proofErr w:type="spellStart"/>
      <w:r w:rsidRPr="008659C5">
        <w:t>Transboundary</w:t>
      </w:r>
      <w:proofErr w:type="spellEnd"/>
      <w:r w:rsidRPr="008659C5">
        <w:t xml:space="preserve"> Agreement”, </w:t>
      </w:r>
      <w:hyperlink r:id="rId13" w:history="1">
        <w:r w:rsidRPr="008659C5">
          <w:t>http://thehill.com/opinion/op-ed/303739-time-for-us-mexico-transboundary-agreement</w:t>
        </w:r>
      </w:hyperlink>
      <w:r w:rsidRPr="008659C5">
        <w:t>.</w:t>
      </w:r>
    </w:p>
    <w:p w:rsidR="002E0E25" w:rsidRDefault="002E0E25" w:rsidP="002E0E25">
      <w:r w:rsidRPr="002E0E25">
        <w:t xml:space="preserve">The United States-Mexico </w:t>
      </w:r>
      <w:proofErr w:type="spellStart"/>
      <w:r w:rsidRPr="002E0E25">
        <w:t>Transboundary</w:t>
      </w:r>
      <w:proofErr w:type="spellEnd"/>
      <w:r w:rsidRPr="002E0E25">
        <w:t xml:space="preserve"> Agreement (TBA) would enable cooperation between our </w:t>
      </w:r>
    </w:p>
    <w:p w:rsidR="002E0E25" w:rsidRDefault="002E0E25" w:rsidP="002E0E25">
      <w:r>
        <w:t>AND</w:t>
      </w:r>
    </w:p>
    <w:p w:rsidR="002E0E25" w:rsidRPr="002E0E25" w:rsidRDefault="002E0E25" w:rsidP="002E0E25">
      <w:proofErr w:type="gramStart"/>
      <w:r w:rsidRPr="002E0E25">
        <w:t>partners</w:t>
      </w:r>
      <w:proofErr w:type="gramEnd"/>
      <w:r w:rsidRPr="002E0E25">
        <w:t>. That is good for Mexico and for the U.S.</w:t>
      </w:r>
    </w:p>
    <w:p w:rsidR="002E0E25" w:rsidRDefault="002E0E25" w:rsidP="002E0E25">
      <w:pPr>
        <w:rPr>
          <w:rStyle w:val="StyleStyleBold12pt"/>
        </w:rPr>
      </w:pPr>
    </w:p>
    <w:p w:rsidR="002E0E25" w:rsidRPr="008659C5" w:rsidRDefault="002E0E25" w:rsidP="002E0E25">
      <w:pPr>
        <w:rPr>
          <w:rStyle w:val="StyleStyleBold12pt"/>
        </w:rPr>
      </w:pPr>
      <w:r>
        <w:rPr>
          <w:rStyle w:val="StyleStyleBold12pt"/>
        </w:rPr>
        <w:t>And, only</w:t>
      </w:r>
      <w:r w:rsidRPr="008659C5">
        <w:rPr>
          <w:rStyle w:val="StyleStyleBold12pt"/>
        </w:rPr>
        <w:t xml:space="preserve"> the TBA can lead to sustained Mexican oil production – solves growth</w:t>
      </w:r>
    </w:p>
    <w:p w:rsidR="002E0E25" w:rsidRPr="008659C5" w:rsidRDefault="002E0E25" w:rsidP="002E0E25">
      <w:pPr>
        <w:rPr>
          <w:rStyle w:val="StyleStyleBold12pt"/>
        </w:rPr>
      </w:pPr>
      <w:r w:rsidRPr="008659C5">
        <w:rPr>
          <w:rStyle w:val="StyleStyleBold12pt"/>
        </w:rPr>
        <w:t>Kerry et al. 12</w:t>
      </w:r>
    </w:p>
    <w:p w:rsidR="002E0E25" w:rsidRPr="008659C5" w:rsidRDefault="002E0E25" w:rsidP="002E0E25">
      <w:r w:rsidRPr="008659C5">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South Carolina  CHRISTOPHER A. COONS, Delaware JOHNNY ISAKSON, Georgia  RICHARD J. DURBIN, Illinois JOHN BARRASSO, Wyoming  TOM UDALL, New Mexico MIKE LEE, Utah  William C. Danvers, Staff Director   Kenneth A. Myers, Jr., Republican Staff Director, “OIL, MEXICO, AND THE AGREEMENT”, December 2012, http://www.gpo.gov/fdsys/pkg/CPRT-112SPRT77567/html/CPRT-112SPRT77567.htm)</w:t>
      </w:r>
    </w:p>
    <w:p w:rsidR="002E0E25" w:rsidRDefault="002E0E25" w:rsidP="002E0E25">
      <w:r w:rsidRPr="002E0E25">
        <w:lastRenderedPageBreak/>
        <w:t xml:space="preserve">The centerpiece of the TBA is the mandate to establish so-called ‘‘unitization’’ </w:t>
      </w:r>
    </w:p>
    <w:p w:rsidR="002E0E25" w:rsidRDefault="002E0E25" w:rsidP="002E0E25">
      <w:r>
        <w:t>AND</w:t>
      </w:r>
    </w:p>
    <w:p w:rsidR="002E0E25" w:rsidRPr="002E0E25" w:rsidRDefault="002E0E25" w:rsidP="002E0E25">
      <w:proofErr w:type="gramStart"/>
      <w:r w:rsidRPr="002E0E25">
        <w:t>and</w:t>
      </w:r>
      <w:proofErr w:type="gramEnd"/>
      <w:r w:rsidRPr="002E0E25">
        <w:t xml:space="preserve"> friendly neighbor, Mexican oil imports support U.S. energy security</w:t>
      </w:r>
    </w:p>
    <w:p w:rsidR="002E0E25" w:rsidRPr="008659C5" w:rsidRDefault="002E0E25" w:rsidP="002E0E25">
      <w:pPr>
        <w:rPr>
          <w:rStyle w:val="StyleStyleBold12pt"/>
        </w:rPr>
      </w:pPr>
    </w:p>
    <w:p w:rsidR="002E0E25" w:rsidRPr="008659C5" w:rsidRDefault="002E0E25" w:rsidP="002E0E25">
      <w:pPr>
        <w:rPr>
          <w:rStyle w:val="StyleStyleBold12pt"/>
        </w:rPr>
      </w:pPr>
      <w:r w:rsidRPr="008659C5">
        <w:rPr>
          <w:rStyle w:val="StyleStyleBold12pt"/>
        </w:rPr>
        <w:t>And</w:t>
      </w:r>
      <w:r>
        <w:rPr>
          <w:rStyle w:val="StyleStyleBold12pt"/>
        </w:rPr>
        <w:t>,</w:t>
      </w:r>
      <w:r w:rsidRPr="008659C5">
        <w:rPr>
          <w:rStyle w:val="StyleStyleBold12pt"/>
        </w:rPr>
        <w:t xml:space="preserve"> the warrant is reverse casual – oil decline causes Mexican economic collapse</w:t>
      </w:r>
    </w:p>
    <w:p w:rsidR="002E0E25" w:rsidRPr="008659C5" w:rsidRDefault="002E0E25" w:rsidP="002E0E25">
      <w:pPr>
        <w:rPr>
          <w:rStyle w:val="StyleStyleBold12pt"/>
        </w:rPr>
      </w:pPr>
      <w:r w:rsidRPr="008659C5">
        <w:rPr>
          <w:rStyle w:val="StyleStyleBold12pt"/>
        </w:rPr>
        <w:t xml:space="preserve">Krauss and </w:t>
      </w:r>
      <w:proofErr w:type="spellStart"/>
      <w:r w:rsidRPr="008659C5">
        <w:rPr>
          <w:rStyle w:val="StyleStyleBold12pt"/>
        </w:rPr>
        <w:t>Malkin</w:t>
      </w:r>
      <w:proofErr w:type="spellEnd"/>
      <w:r w:rsidRPr="008659C5">
        <w:rPr>
          <w:rStyle w:val="StyleStyleBold12pt"/>
        </w:rPr>
        <w:t xml:space="preserve"> 10 </w:t>
      </w:r>
      <w:r w:rsidRPr="008659C5">
        <w:t xml:space="preserve">Clifford Kraus and Elisabeth </w:t>
      </w:r>
      <w:proofErr w:type="spellStart"/>
      <w:r w:rsidRPr="008659C5">
        <w:t>Malkin</w:t>
      </w:r>
      <w:proofErr w:type="spellEnd"/>
      <w:r w:rsidRPr="008659C5">
        <w:t xml:space="preserve">, Krauss is a national business correspondent based in Houston covering energy for the NYT, </w:t>
      </w:r>
      <w:proofErr w:type="spellStart"/>
      <w:r w:rsidRPr="008659C5">
        <w:t>Malkin</w:t>
      </w:r>
      <w:proofErr w:type="spellEnd"/>
      <w:r w:rsidRPr="008659C5">
        <w:t xml:space="preserve"> covers environmental and energy news especially for Mexico for the NYT, March 8, 2010, “Mexico Oil Politics Keeps Riches Just </w:t>
      </w:r>
      <w:proofErr w:type="gramStart"/>
      <w:r w:rsidRPr="008659C5">
        <w:t>Out</w:t>
      </w:r>
      <w:proofErr w:type="gramEnd"/>
      <w:r w:rsidRPr="008659C5">
        <w:t xml:space="preserve"> of Reach”, </w:t>
      </w:r>
      <w:hyperlink r:id="rId14" w:history="1">
        <w:r w:rsidRPr="008659C5">
          <w:t>http://www.nytimes.com/2010/03/09/business/global/09pemex.html?pagewanted=all&amp;_r=0</w:t>
        </w:r>
      </w:hyperlink>
      <w:r w:rsidRPr="008659C5">
        <w:t>.</w:t>
      </w:r>
    </w:p>
    <w:p w:rsidR="002E0E25" w:rsidRDefault="002E0E25" w:rsidP="002E0E25">
      <w:r w:rsidRPr="002E0E25">
        <w:t xml:space="preserve">VENUSTIANO CARRANZA, Mexico — To the Mexican people, one of the great achievements </w:t>
      </w:r>
    </w:p>
    <w:p w:rsidR="002E0E25" w:rsidRDefault="002E0E25" w:rsidP="002E0E25">
      <w:r>
        <w:t>AND</w:t>
      </w:r>
    </w:p>
    <w:p w:rsidR="002E0E25" w:rsidRPr="002E0E25" w:rsidRDefault="002E0E25" w:rsidP="002E0E25">
      <w:r w:rsidRPr="002E0E25">
        <w:t>, Pemex is in a key moment in its history,” he said.</w:t>
      </w:r>
    </w:p>
    <w:p w:rsidR="002E0E25" w:rsidRPr="008659C5" w:rsidRDefault="002E0E25" w:rsidP="002E0E25"/>
    <w:p w:rsidR="002E0E25" w:rsidRDefault="002E0E25" w:rsidP="002E0E25">
      <w:pPr>
        <w:rPr>
          <w:rStyle w:val="StyleStyleBold12pt"/>
        </w:rPr>
      </w:pPr>
      <w:r>
        <w:rPr>
          <w:rStyle w:val="StyleStyleBold12pt"/>
        </w:rPr>
        <w:t>Two Impacts –</w:t>
      </w:r>
    </w:p>
    <w:p w:rsidR="002E0E25" w:rsidRDefault="002E0E25" w:rsidP="002E0E25">
      <w:pPr>
        <w:rPr>
          <w:rStyle w:val="StyleStyleBold12pt"/>
        </w:rPr>
      </w:pPr>
      <w:r>
        <w:rPr>
          <w:rStyle w:val="StyleStyleBold12pt"/>
        </w:rPr>
        <w:t xml:space="preserve">First, </w:t>
      </w:r>
      <w:proofErr w:type="gramStart"/>
      <w:r>
        <w:rPr>
          <w:rStyle w:val="StyleStyleBold12pt"/>
        </w:rPr>
        <w:t>The</w:t>
      </w:r>
      <w:proofErr w:type="gramEnd"/>
      <w:r>
        <w:rPr>
          <w:rStyle w:val="StyleStyleBold12pt"/>
        </w:rPr>
        <w:t xml:space="preserve"> US Economy:</w:t>
      </w:r>
    </w:p>
    <w:p w:rsidR="002E0E25" w:rsidRPr="008659C5" w:rsidRDefault="002E0E25" w:rsidP="002E0E25">
      <w:pPr>
        <w:rPr>
          <w:rStyle w:val="StyleStyleBold12pt"/>
        </w:rPr>
      </w:pPr>
      <w:r w:rsidRPr="008659C5">
        <w:rPr>
          <w:rStyle w:val="StyleStyleBold12pt"/>
        </w:rPr>
        <w:t>Mexico’s economy is critical to the US – collapse causes decline of US economy and competitiveness</w:t>
      </w:r>
    </w:p>
    <w:p w:rsidR="002E0E25" w:rsidRPr="008659C5" w:rsidRDefault="002E0E25" w:rsidP="002E0E25">
      <w:r w:rsidRPr="008659C5">
        <w:rPr>
          <w:rStyle w:val="StyleStyleBold12pt"/>
        </w:rPr>
        <w:t>O’Neal ’13</w:t>
      </w:r>
      <w:r w:rsidRPr="008659C5">
        <w:t xml:space="preserve"> [2013, Shannon K. O’Neil is a senior fellow for Latin America Studies at the Council on Foreign Relations (CFR) a nonpartisan foreign-policy think tank and membership organization, “Two Nations Indivisible”, it’s a book]</w:t>
      </w:r>
    </w:p>
    <w:p w:rsidR="002E0E25" w:rsidRDefault="002E0E25" w:rsidP="002E0E25">
      <w:proofErr w:type="gramStart"/>
      <w:r w:rsidRPr="002E0E25">
        <w:t xml:space="preserve">The </w:t>
      </w:r>
      <w:proofErr w:type="spellStart"/>
      <w:r w:rsidRPr="002E0E25">
        <w:t>Binational</w:t>
      </w:r>
      <w:proofErr w:type="spellEnd"/>
      <w:r w:rsidRPr="002E0E25">
        <w:t xml:space="preserve"> Road Forward.</w:t>
      </w:r>
      <w:proofErr w:type="gramEnd"/>
      <w:r w:rsidRPr="002E0E25">
        <w:t xml:space="preserve"> Mexico has come a long way in the last three </w:t>
      </w:r>
    </w:p>
    <w:p w:rsidR="002E0E25" w:rsidRDefault="002E0E25" w:rsidP="002E0E25">
      <w:r>
        <w:t>AND</w:t>
      </w:r>
    </w:p>
    <w:p w:rsidR="002E0E25" w:rsidRPr="002E0E25" w:rsidRDefault="002E0E25" w:rsidP="002E0E25">
      <w:proofErr w:type="gramStart"/>
      <w:r w:rsidRPr="002E0E25">
        <w:t>already</w:t>
      </w:r>
      <w:proofErr w:type="gramEnd"/>
      <w:r w:rsidRPr="002E0E25">
        <w:t xml:space="preserve"> seen both sides of the border before hitting the showroom down south.</w:t>
      </w:r>
    </w:p>
    <w:p w:rsidR="002E0E25" w:rsidRPr="008659C5" w:rsidRDefault="002E0E25" w:rsidP="002E0E25"/>
    <w:p w:rsidR="002E0E25" w:rsidRPr="008659C5" w:rsidRDefault="002E0E25" w:rsidP="002E0E25">
      <w:pPr>
        <w:rPr>
          <w:rStyle w:val="StyleStyleBold12pt"/>
        </w:rPr>
      </w:pPr>
      <w:r>
        <w:rPr>
          <w:rStyle w:val="StyleStyleBold12pt"/>
        </w:rPr>
        <w:t>And, t</w:t>
      </w:r>
      <w:r w:rsidRPr="008659C5">
        <w:rPr>
          <w:rStyle w:val="StyleStyleBold12pt"/>
        </w:rPr>
        <w:t xml:space="preserve">he US is </w:t>
      </w:r>
      <w:proofErr w:type="gramStart"/>
      <w:r w:rsidRPr="008659C5">
        <w:rPr>
          <w:rStyle w:val="StyleStyleBold12pt"/>
        </w:rPr>
        <w:t>key</w:t>
      </w:r>
      <w:proofErr w:type="gramEnd"/>
      <w:r w:rsidRPr="008659C5">
        <w:rPr>
          <w:rStyle w:val="StyleStyleBold12pt"/>
        </w:rPr>
        <w:t xml:space="preserve"> to the global economy</w:t>
      </w:r>
    </w:p>
    <w:p w:rsidR="002E0E25" w:rsidRPr="008659C5" w:rsidRDefault="002E0E25" w:rsidP="002E0E25">
      <w:proofErr w:type="spellStart"/>
      <w:r w:rsidRPr="008659C5">
        <w:rPr>
          <w:rStyle w:val="StyleStyleBold12pt"/>
        </w:rPr>
        <w:t>Caploe</w:t>
      </w:r>
      <w:proofErr w:type="spellEnd"/>
      <w:r w:rsidRPr="008659C5">
        <w:rPr>
          <w:rStyle w:val="StyleStyleBold12pt"/>
        </w:rPr>
        <w:t xml:space="preserve"> 9</w:t>
      </w:r>
      <w:r w:rsidRPr="008659C5">
        <w:t xml:space="preserve"> David is the Chief Political Economist at Economy Watch and holds a PhD in International Political Economy from Princeton. April 7, 2009, The Straits Times, “Focus still on America to lead global recovery,</w:t>
      </w:r>
      <w:proofErr w:type="gramStart"/>
      <w:r w:rsidRPr="008659C5">
        <w:t>”  http</w:t>
      </w:r>
      <w:proofErr w:type="gramEnd"/>
      <w:r w:rsidRPr="008659C5">
        <w:t>://acalaha.com/STarticle07Apr09.pdf</w:t>
      </w:r>
    </w:p>
    <w:p w:rsidR="002E0E25" w:rsidRDefault="002E0E25" w:rsidP="002E0E25">
      <w:r w:rsidRPr="002E0E25">
        <w:t xml:space="preserve">IN THE aftermath of the G-20 summit, most observers seem to have </w:t>
      </w:r>
    </w:p>
    <w:p w:rsidR="002E0E25" w:rsidRDefault="002E0E25" w:rsidP="002E0E25">
      <w:r>
        <w:t>AND</w:t>
      </w:r>
    </w:p>
    <w:p w:rsidR="002E0E25" w:rsidRPr="002E0E25" w:rsidRDefault="002E0E25" w:rsidP="002E0E25">
      <w:r w:rsidRPr="002E0E25">
        <w:t>- has cascaded into the worst global economic crisis since the Great Depression.</w:t>
      </w:r>
    </w:p>
    <w:p w:rsidR="002E0E25" w:rsidRPr="008659C5" w:rsidRDefault="002E0E25" w:rsidP="002E0E25"/>
    <w:p w:rsidR="002E0E25" w:rsidRPr="008659C5" w:rsidRDefault="002E0E25" w:rsidP="002E0E25">
      <w:pPr>
        <w:rPr>
          <w:rStyle w:val="StyleStyleBold12pt"/>
        </w:rPr>
      </w:pPr>
      <w:r>
        <w:rPr>
          <w:rStyle w:val="StyleStyleBold12pt"/>
        </w:rPr>
        <w:t>And, g</w:t>
      </w:r>
      <w:r w:rsidRPr="008659C5">
        <w:rPr>
          <w:rStyle w:val="StyleStyleBold12pt"/>
        </w:rPr>
        <w:t xml:space="preserve">lobal economic </w:t>
      </w:r>
      <w:r>
        <w:rPr>
          <w:rStyle w:val="StyleStyleBold12pt"/>
        </w:rPr>
        <w:t>decline leads to miscalculation</w:t>
      </w:r>
      <w:r w:rsidRPr="00B17530">
        <w:t xml:space="preserve"> </w:t>
      </w:r>
      <w:r>
        <w:rPr>
          <w:rStyle w:val="StyleStyleBold12pt"/>
        </w:rPr>
        <w:t>– that escalates</w:t>
      </w:r>
    </w:p>
    <w:p w:rsidR="002E0E25" w:rsidRPr="008659C5" w:rsidRDefault="002E0E25" w:rsidP="002E0E25">
      <w:r w:rsidRPr="008659C5">
        <w:rPr>
          <w:rStyle w:val="StyleStyleBold12pt"/>
        </w:rPr>
        <w:t>Harris and Burrows, ‘09</w:t>
      </w:r>
      <w:r w:rsidRPr="008659C5">
        <w:t xml:space="preserve"> [Mathew, PhD European History at Cambridge, counselor in the National Intelligence Council (NIC) and Jennifer, member of the NIC’s Long Range Analysis Unit “Revisiting the Future: Geopolitical Effects of the Financial Crisis” </w:t>
      </w:r>
      <w:hyperlink r:id="rId15" w:history="1">
        <w:r w:rsidRPr="008659C5">
          <w:t>http://www.ciaonet.org/journals/twq/v32i2/f_0016178_13952.pdf</w:t>
        </w:r>
      </w:hyperlink>
      <w:r w:rsidRPr="008659C5">
        <w:t>]</w:t>
      </w:r>
    </w:p>
    <w:p w:rsidR="002E0E25" w:rsidRDefault="002E0E25" w:rsidP="002E0E25">
      <w:r w:rsidRPr="002E0E25">
        <w:t xml:space="preserve">Increased Potential for Global Conflict Of course, the report encompasses more than economics and </w:t>
      </w:r>
    </w:p>
    <w:p w:rsidR="002E0E25" w:rsidRDefault="002E0E25" w:rsidP="002E0E25">
      <w:r>
        <w:t>AND</w:t>
      </w:r>
    </w:p>
    <w:p w:rsidR="002E0E25" w:rsidRPr="002E0E25" w:rsidRDefault="002E0E25" w:rsidP="002E0E25">
      <w:proofErr w:type="gramStart"/>
      <w:r w:rsidRPr="002E0E25">
        <w:t>within</w:t>
      </w:r>
      <w:proofErr w:type="gramEnd"/>
      <w:r w:rsidRPr="002E0E25">
        <w:t xml:space="preserve"> and between states in a more dog-eat-dog world.</w:t>
      </w:r>
    </w:p>
    <w:p w:rsidR="002E0E25" w:rsidRDefault="002E0E25" w:rsidP="002E0E25">
      <w:pPr>
        <w:rPr>
          <w:rStyle w:val="StyleStyleBold12pt"/>
        </w:rPr>
      </w:pPr>
    </w:p>
    <w:p w:rsidR="002E0E25" w:rsidRPr="001660AC" w:rsidRDefault="002E0E25" w:rsidP="002E0E25">
      <w:r>
        <w:rPr>
          <w:rStyle w:val="StyleStyleBold12pt"/>
        </w:rPr>
        <w:t>And, broad studies prove our argument</w:t>
      </w:r>
      <w:r w:rsidRPr="006C14CD">
        <w:rPr>
          <w:rStyle w:val="StyleStyleBold12pt"/>
        </w:rPr>
        <w:br/>
        <w:t>Royal, ‘10</w:t>
      </w:r>
      <w:r>
        <w:t xml:space="preserve"> [2010, </w:t>
      </w:r>
      <w:proofErr w:type="spellStart"/>
      <w:r>
        <w:t>Jedediah</w:t>
      </w:r>
      <w:proofErr w:type="spellEnd"/>
      <w:r>
        <w:t xml:space="preserve"> Royal is the</w:t>
      </w:r>
      <w:r w:rsidRPr="001660AC">
        <w:t xml:space="preserve"> Director of Cooperative Threat Reduction at t</w:t>
      </w:r>
      <w:r>
        <w:t>he U.S. Department of Defense, “</w:t>
      </w:r>
      <w:r w:rsidRPr="001660AC">
        <w:t>Economic Integration, Economic Signaling and the Problem of Economic Crises, Economics of War and Peace: Economic, Legal and Political Perspectives</w:t>
      </w:r>
      <w:r>
        <w:t>”</w:t>
      </w:r>
      <w:r w:rsidRPr="001660AC">
        <w:t xml:space="preserve">, </w:t>
      </w:r>
      <w:proofErr w:type="gramStart"/>
      <w:r w:rsidRPr="001660AC">
        <w:t>ed</w:t>
      </w:r>
      <w:proofErr w:type="gramEnd"/>
      <w:r w:rsidRPr="001660AC">
        <w:t xml:space="preserve">. </w:t>
      </w:r>
      <w:r>
        <w:t xml:space="preserve">By </w:t>
      </w:r>
      <w:r w:rsidRPr="001660AC">
        <w:t>Golds</w:t>
      </w:r>
      <w:r>
        <w:t xml:space="preserve">mith and </w:t>
      </w:r>
      <w:proofErr w:type="spellStart"/>
      <w:r>
        <w:t>Brauer</w:t>
      </w:r>
      <w:proofErr w:type="spellEnd"/>
      <w:r>
        <w:t>, p. 213-215]</w:t>
      </w:r>
    </w:p>
    <w:p w:rsidR="002E0E25" w:rsidRDefault="002E0E25" w:rsidP="002E0E25">
      <w:r w:rsidRPr="002E0E25">
        <w:t>Less intuitive is how periods of economic decline may increase the likelihood of external conflict</w:t>
      </w:r>
    </w:p>
    <w:p w:rsidR="002E0E25" w:rsidRDefault="002E0E25" w:rsidP="002E0E25">
      <w:r>
        <w:t>AND</w:t>
      </w:r>
    </w:p>
    <w:p w:rsidR="002E0E25" w:rsidRPr="002E0E25" w:rsidRDefault="002E0E25" w:rsidP="002E0E25">
      <w:proofErr w:type="gramStart"/>
      <w:r w:rsidRPr="002E0E25">
        <w:t>such</w:t>
      </w:r>
      <w:proofErr w:type="gramEnd"/>
      <w:r w:rsidRPr="002E0E25">
        <w:t>, the view presented here should be considered ancillary to those views.</w:t>
      </w:r>
    </w:p>
    <w:p w:rsidR="002E0E25" w:rsidRPr="00C41842" w:rsidRDefault="002E0E25" w:rsidP="002E0E25"/>
    <w:p w:rsidR="002E0E25" w:rsidRPr="00791986" w:rsidRDefault="002E0E25" w:rsidP="002E0E25">
      <w:pPr>
        <w:rPr>
          <w:rStyle w:val="StyleStyleBold12pt"/>
        </w:rPr>
      </w:pPr>
      <w:r>
        <w:rPr>
          <w:rStyle w:val="StyleStyleBold12pt"/>
        </w:rPr>
        <w:t>And, c</w:t>
      </w:r>
      <w:r w:rsidRPr="00791986">
        <w:rPr>
          <w:rStyle w:val="StyleStyleBold12pt"/>
        </w:rPr>
        <w:t>ompetitiveness solves Great power war</w:t>
      </w:r>
    </w:p>
    <w:p w:rsidR="002E0E25" w:rsidRPr="0057783A" w:rsidRDefault="002E0E25" w:rsidP="002E0E25">
      <w:proofErr w:type="spellStart"/>
      <w:r w:rsidRPr="00277F5B">
        <w:rPr>
          <w:rStyle w:val="StyleStyleBold12pt"/>
        </w:rPr>
        <w:t>Baru</w:t>
      </w:r>
      <w:proofErr w:type="spellEnd"/>
      <w:r w:rsidRPr="00277F5B">
        <w:rPr>
          <w:rStyle w:val="StyleStyleBold12pt"/>
        </w:rPr>
        <w:t>, ‘9</w:t>
      </w:r>
      <w:r w:rsidRPr="0057783A">
        <w:t xml:space="preserve"> [March 2009, </w:t>
      </w:r>
      <w:proofErr w:type="spellStart"/>
      <w:r w:rsidRPr="0057783A">
        <w:t>Sanjaya</w:t>
      </w:r>
      <w:proofErr w:type="spellEnd"/>
      <w:r w:rsidRPr="0057783A">
        <w:t xml:space="preserve"> </w:t>
      </w:r>
      <w:proofErr w:type="spellStart"/>
      <w:r w:rsidRPr="0057783A">
        <w:t>Barus</w:t>
      </w:r>
      <w:proofErr w:type="spellEnd"/>
      <w:r w:rsidRPr="0057783A">
        <w:t xml:space="preserve"> is visiting Professor at the Lee </w:t>
      </w:r>
      <w:proofErr w:type="spellStart"/>
      <w:r w:rsidRPr="0057783A">
        <w:t>Kuan</w:t>
      </w:r>
      <w:proofErr w:type="spellEnd"/>
      <w:r w:rsidRPr="0057783A">
        <w:t xml:space="preserve"> Yew School of Public Policy in Singapore Geopolitical Implications of the Current Global Financial Crisis, Strategic Analysis, Volume 33, Issue 2 March 2009, pages 163 – 168]</w:t>
      </w:r>
    </w:p>
    <w:p w:rsidR="002E0E25" w:rsidRDefault="002E0E25" w:rsidP="002E0E25">
      <w:r w:rsidRPr="002E0E25">
        <w:lastRenderedPageBreak/>
        <w:t>Hence, economic policies and performance do have strategic consequences. In the modern era</w:t>
      </w:r>
    </w:p>
    <w:p w:rsidR="002E0E25" w:rsidRDefault="002E0E25" w:rsidP="002E0E25">
      <w:r>
        <w:t>AND</w:t>
      </w:r>
    </w:p>
    <w:p w:rsidR="002E0E25" w:rsidRPr="002E0E25" w:rsidRDefault="002E0E25" w:rsidP="002E0E25">
      <w:proofErr w:type="gramStart"/>
      <w:r w:rsidRPr="002E0E25">
        <w:t>they</w:t>
      </w:r>
      <w:proofErr w:type="gramEnd"/>
      <w:r w:rsidRPr="002E0E25">
        <w:t xml:space="preserve"> will do so once again in today's America remains to be seen.</w:t>
      </w:r>
    </w:p>
    <w:p w:rsidR="002E0E25" w:rsidRDefault="002E0E25" w:rsidP="002E0E25">
      <w:pPr>
        <w:ind w:left="288" w:right="288"/>
        <w:rPr>
          <w:rStyle w:val="StyleStyleBold12pt"/>
        </w:rPr>
      </w:pPr>
    </w:p>
    <w:p w:rsidR="002E0E25" w:rsidRDefault="002E0E25" w:rsidP="002E0E25">
      <w:pPr>
        <w:rPr>
          <w:rStyle w:val="StyleStyleBold12pt"/>
        </w:rPr>
      </w:pPr>
    </w:p>
    <w:p w:rsidR="002E0E25" w:rsidRDefault="002E0E25" w:rsidP="002E0E25">
      <w:pPr>
        <w:rPr>
          <w:rStyle w:val="StyleStyleBold12pt"/>
        </w:rPr>
      </w:pPr>
      <w:r>
        <w:rPr>
          <w:rStyle w:val="StyleStyleBold12pt"/>
        </w:rPr>
        <w:t>Second, US Isolationism:</w:t>
      </w:r>
    </w:p>
    <w:p w:rsidR="002E0E25" w:rsidRPr="008659C5" w:rsidRDefault="002E0E25" w:rsidP="002E0E25">
      <w:pPr>
        <w:rPr>
          <w:rStyle w:val="StyleStyleBold12pt"/>
        </w:rPr>
      </w:pPr>
      <w:r w:rsidRPr="008659C5">
        <w:rPr>
          <w:rStyle w:val="StyleStyleBold12pt"/>
        </w:rPr>
        <w:t>Mexican collapse causes U.S. isolationism</w:t>
      </w:r>
    </w:p>
    <w:p w:rsidR="002E0E25" w:rsidRPr="008659C5" w:rsidRDefault="002E0E25" w:rsidP="002E0E25">
      <w:proofErr w:type="spellStart"/>
      <w:r w:rsidRPr="008659C5">
        <w:rPr>
          <w:rStyle w:val="StyleStyleBold12pt"/>
        </w:rPr>
        <w:t>Haddick</w:t>
      </w:r>
      <w:proofErr w:type="spellEnd"/>
      <w:r w:rsidRPr="008659C5">
        <w:rPr>
          <w:rStyle w:val="StyleStyleBold12pt"/>
        </w:rPr>
        <w:t xml:space="preserve"> 8</w:t>
      </w:r>
      <w:r w:rsidRPr="008659C5">
        <w:t xml:space="preserve"> (Robert, Managing Editor, Small Wars Journal, former U.S. Marine Corps officer, advisor for the State Department and the National Intelligence Council on irregular warfare issues, former Director of Research at the Fremont Group, http://westhawk.blogspot.com/2008/12/now-that-would-change-everything.html, MH)</w:t>
      </w:r>
    </w:p>
    <w:p w:rsidR="002E0E25" w:rsidRDefault="002E0E25" w:rsidP="002E0E25">
      <w:r w:rsidRPr="002E0E25">
        <w:t xml:space="preserve">There is one dynamic in the literature of weak and failing states that has received </w:t>
      </w:r>
    </w:p>
    <w:p w:rsidR="002E0E25" w:rsidRDefault="002E0E25" w:rsidP="002E0E25">
      <w:r>
        <w:t>AND</w:t>
      </w:r>
    </w:p>
    <w:p w:rsidR="002E0E25" w:rsidRPr="002E0E25" w:rsidRDefault="002E0E25" w:rsidP="002E0E25">
      <w:r w:rsidRPr="002E0E25">
        <w:t xml:space="preserve">Asia. However, there would be no running from a Mexican collapse. </w:t>
      </w:r>
    </w:p>
    <w:p w:rsidR="002E0E25" w:rsidRPr="008659C5" w:rsidRDefault="002E0E25" w:rsidP="002E0E25"/>
    <w:p w:rsidR="002E0E25" w:rsidRPr="008659C5" w:rsidRDefault="002E0E25" w:rsidP="002E0E25">
      <w:pPr>
        <w:rPr>
          <w:rStyle w:val="StyleStyleBold12pt"/>
        </w:rPr>
      </w:pPr>
      <w:r>
        <w:rPr>
          <w:rStyle w:val="StyleStyleBold12pt"/>
        </w:rPr>
        <w:t>And, h</w:t>
      </w:r>
      <w:r w:rsidRPr="008659C5">
        <w:rPr>
          <w:rStyle w:val="StyleStyleBold12pt"/>
        </w:rPr>
        <w:t>egemony prevents multiple nuclear conflicts</w:t>
      </w:r>
    </w:p>
    <w:p w:rsidR="002E0E25" w:rsidRDefault="002E0E25" w:rsidP="002E0E25">
      <w:r w:rsidRPr="002E0E25">
        <w:t xml:space="preserve">Brooks, </w:t>
      </w:r>
      <w:proofErr w:type="spellStart"/>
      <w:r w:rsidRPr="002E0E25">
        <w:t>Ikenberry</w:t>
      </w:r>
      <w:proofErr w:type="spellEnd"/>
      <w:r w:rsidRPr="002E0E25">
        <w:t xml:space="preserve">, and </w:t>
      </w:r>
      <w:proofErr w:type="spellStart"/>
      <w:r w:rsidRPr="002E0E25">
        <w:t>Wohlforth</w:t>
      </w:r>
      <w:proofErr w:type="spellEnd"/>
      <w:r w:rsidRPr="002E0E25">
        <w:t xml:space="preserve"> ’13 (Stephen, Associate Professor of Government at </w:t>
      </w:r>
    </w:p>
    <w:p w:rsidR="002E0E25" w:rsidRDefault="002E0E25" w:rsidP="002E0E25">
      <w:r>
        <w:t>AND</w:t>
      </w:r>
    </w:p>
    <w:p w:rsidR="002E0E25" w:rsidRPr="002E0E25" w:rsidRDefault="002E0E25" w:rsidP="002E0E25">
      <w:r w:rsidRPr="002E0E25">
        <w:t>. 3 (Winter 2012/13), pp. 7–51)</w:t>
      </w:r>
    </w:p>
    <w:p w:rsidR="002E0E25" w:rsidRDefault="002E0E25" w:rsidP="002E0E25">
      <w:r w:rsidRPr="002E0E25">
        <w:t xml:space="preserve">A core premise of deep engagement is that it prevents the emergence of a far </w:t>
      </w:r>
    </w:p>
    <w:p w:rsidR="002E0E25" w:rsidRDefault="002E0E25" w:rsidP="002E0E25">
      <w:r>
        <w:t>AND</w:t>
      </w:r>
    </w:p>
    <w:p w:rsidR="002E0E25" w:rsidRPr="002E0E25" w:rsidRDefault="002E0E25" w:rsidP="002E0E25">
      <w:proofErr w:type="gramStart"/>
      <w:r w:rsidRPr="002E0E25">
        <w:t>that</w:t>
      </w:r>
      <w:proofErr w:type="gramEnd"/>
      <w:r w:rsidRPr="002E0E25">
        <w:t xml:space="preserve"> of potential rivals is by many measures growing rather than shrinking. 85</w:t>
      </w:r>
    </w:p>
    <w:p w:rsidR="002E0E25" w:rsidRPr="008659C5" w:rsidRDefault="002E0E25" w:rsidP="002E0E25"/>
    <w:p w:rsidR="002E0E25" w:rsidRPr="008659C5" w:rsidRDefault="002E0E25" w:rsidP="002E0E25">
      <w:pPr>
        <w:rPr>
          <w:b/>
        </w:rPr>
      </w:pPr>
      <w:r>
        <w:rPr>
          <w:rStyle w:val="StyleStyleBold12pt"/>
        </w:rPr>
        <w:t>And, US</w:t>
      </w:r>
      <w:r w:rsidRPr="008659C5">
        <w:t> </w:t>
      </w:r>
      <w:r w:rsidRPr="00D51510">
        <w:rPr>
          <w:rStyle w:val="StyleStyleBold12pt"/>
        </w:rPr>
        <w:t>engagement and </w:t>
      </w:r>
      <w:proofErr w:type="spellStart"/>
      <w:r w:rsidRPr="00D51510">
        <w:rPr>
          <w:rStyle w:val="StyleStyleBold12pt"/>
        </w:rPr>
        <w:t>reintervention</w:t>
      </w:r>
      <w:proofErr w:type="spellEnd"/>
      <w:r w:rsidRPr="00D51510">
        <w:rPr>
          <w:rStyle w:val="StyleStyleBold12pt"/>
        </w:rPr>
        <w:t> are inevitable</w:t>
      </w:r>
      <w:r>
        <w:rPr>
          <w:rStyle w:val="StyleStyleBold12pt"/>
        </w:rPr>
        <w:t xml:space="preserve"> – </w:t>
      </w:r>
      <w:r w:rsidRPr="00D51510">
        <w:rPr>
          <w:rStyle w:val="StyleStyleBold12pt"/>
        </w:rPr>
        <w:t>it’s only a question of making it effective</w:t>
      </w:r>
      <w:r>
        <w:rPr>
          <w:rStyle w:val="StyleStyleBold12pt"/>
        </w:rPr>
        <w:t xml:space="preserve"> – </w:t>
      </w:r>
      <w:r w:rsidRPr="00D51510">
        <w:rPr>
          <w:rStyle w:val="StyleStyleBold12pt"/>
        </w:rPr>
        <w:t>the plan prevents failed engagement that</w:t>
      </w:r>
      <w:r w:rsidRPr="008659C5">
        <w:rPr>
          <w:rStyle w:val="StyleStyleBold12pt"/>
        </w:rPr>
        <w:t xml:space="preserve"> triggers their turns</w:t>
      </w:r>
    </w:p>
    <w:p w:rsidR="002E0E25" w:rsidRPr="008659C5" w:rsidRDefault="002E0E25" w:rsidP="002E0E25">
      <w:proofErr w:type="spellStart"/>
      <w:proofErr w:type="gramStart"/>
      <w:r w:rsidRPr="008659C5">
        <w:rPr>
          <w:rStyle w:val="StyleStyleBold12pt"/>
        </w:rPr>
        <w:t>Kagan</w:t>
      </w:r>
      <w:proofErr w:type="spellEnd"/>
      <w:r w:rsidRPr="008659C5">
        <w:rPr>
          <w:rStyle w:val="StyleStyleBold12pt"/>
        </w:rPr>
        <w:t>, ‘11</w:t>
      </w:r>
      <w:r w:rsidRPr="008659C5">
        <w:t xml:space="preserve"> (Robert, contributing editor to The Weekly Standard and a senior fellow in foreign policy at the Brookings Institution.</w:t>
      </w:r>
      <w:proofErr w:type="gramEnd"/>
      <w:r w:rsidRPr="008659C5">
        <w:t xml:space="preserve"> </w:t>
      </w:r>
      <w:proofErr w:type="gramStart"/>
      <w:r w:rsidRPr="008659C5">
        <w:t>“The Price of Power”.</w:t>
      </w:r>
      <w:proofErr w:type="gramEnd"/>
      <w:r w:rsidRPr="008659C5">
        <w:t xml:space="preserve"> The Weekly Standard, Jan 24, 2011, Vol. 16, No. 18. http://www.weeklystandard.com/articles/price-power_533696.html?page=3)</w:t>
      </w:r>
    </w:p>
    <w:p w:rsidR="002E0E25" w:rsidRDefault="002E0E25" w:rsidP="002E0E25">
      <w:r w:rsidRPr="002E0E25">
        <w:t xml:space="preserve">In theory, the United States could refrain from intervening abroad. But, in </w:t>
      </w:r>
    </w:p>
    <w:p w:rsidR="002E0E25" w:rsidRDefault="002E0E25" w:rsidP="002E0E25">
      <w:r>
        <w:t>AND</w:t>
      </w:r>
    </w:p>
    <w:p w:rsidR="002E0E25" w:rsidRPr="002E0E25" w:rsidRDefault="002E0E25" w:rsidP="002E0E25">
      <w:proofErr w:type="gramStart"/>
      <w:r w:rsidRPr="002E0E25">
        <w:t>in</w:t>
      </w:r>
      <w:proofErr w:type="gramEnd"/>
      <w:r w:rsidRPr="002E0E25">
        <w:t xml:space="preserve"> the kind of international system that American power has built and defended. </w:t>
      </w:r>
    </w:p>
    <w:p w:rsidR="002E0E25" w:rsidRPr="0067318D" w:rsidRDefault="002E0E25" w:rsidP="002E0E25">
      <w:pPr>
        <w:pStyle w:val="Card-1"/>
        <w:rPr>
          <w:rStyle w:val="StyleStyleBold12pt"/>
        </w:rPr>
      </w:pPr>
    </w:p>
    <w:p w:rsidR="002E0E25" w:rsidRPr="0067318D" w:rsidRDefault="002E0E25" w:rsidP="002E0E25">
      <w:pPr>
        <w:rPr>
          <w:rStyle w:val="StyleStyleBold12pt"/>
        </w:rPr>
      </w:pPr>
      <w:r>
        <w:rPr>
          <w:rStyle w:val="StyleStyleBold12pt"/>
        </w:rPr>
        <w:t>And, n</w:t>
      </w:r>
      <w:r w:rsidRPr="0067318D">
        <w:rPr>
          <w:rStyle w:val="StyleStyleBold12pt"/>
        </w:rPr>
        <w:t>o prior questions</w:t>
      </w:r>
      <w:r>
        <w:rPr>
          <w:rStyle w:val="StyleStyleBold12pt"/>
        </w:rPr>
        <w:t xml:space="preserve"> </w:t>
      </w:r>
    </w:p>
    <w:p w:rsidR="002E0E25" w:rsidRPr="00A74C58" w:rsidRDefault="002E0E25" w:rsidP="002E0E25">
      <w:pPr>
        <w:rPr>
          <w:sz w:val="16"/>
        </w:rPr>
      </w:pPr>
      <w:proofErr w:type="spellStart"/>
      <w:r w:rsidRPr="0067318D">
        <w:rPr>
          <w:rStyle w:val="StyleStyleBold12pt"/>
        </w:rPr>
        <w:t>Tuathail</w:t>
      </w:r>
      <w:proofErr w:type="spellEnd"/>
      <w:r w:rsidRPr="0067318D">
        <w:rPr>
          <w:rStyle w:val="StyleStyleBold12pt"/>
        </w:rPr>
        <w:t>, 96</w:t>
      </w:r>
      <w:r w:rsidRPr="00A74C58">
        <w:rPr>
          <w:sz w:val="16"/>
        </w:rPr>
        <w:t xml:space="preserve"> (</w:t>
      </w:r>
      <w:proofErr w:type="spellStart"/>
      <w:r w:rsidRPr="00A74C58">
        <w:rPr>
          <w:sz w:val="16"/>
        </w:rPr>
        <w:t>Gearoid</w:t>
      </w:r>
      <w:proofErr w:type="spellEnd"/>
      <w:r w:rsidRPr="00A74C58">
        <w:rPr>
          <w:sz w:val="16"/>
        </w:rPr>
        <w:t xml:space="preserve">, Department of </w:t>
      </w:r>
      <w:proofErr w:type="spellStart"/>
      <w:r w:rsidRPr="00A74C58">
        <w:rPr>
          <w:sz w:val="16"/>
        </w:rPr>
        <w:t>Georgraphy</w:t>
      </w:r>
      <w:proofErr w:type="spellEnd"/>
      <w:r w:rsidRPr="00A74C58">
        <w:rPr>
          <w:sz w:val="16"/>
        </w:rPr>
        <w:t xml:space="preserve"> at Virginia Polytechnic Institute, Political Geography, 15(6-7), p. 664, science direct)</w:t>
      </w:r>
    </w:p>
    <w:p w:rsidR="002E0E25" w:rsidRDefault="002E0E25" w:rsidP="002E0E25">
      <w:r w:rsidRPr="002E0E25">
        <w:t xml:space="preserve">While theoretical debates at academic </w:t>
      </w:r>
      <w:proofErr w:type="gramStart"/>
      <w:r w:rsidRPr="002E0E25">
        <w:t>conferences  are</w:t>
      </w:r>
      <w:proofErr w:type="gramEnd"/>
      <w:r w:rsidRPr="002E0E25">
        <w:t xml:space="preserve"> important to academics, the discourse and concerns </w:t>
      </w:r>
    </w:p>
    <w:p w:rsidR="002E0E25" w:rsidRDefault="002E0E25" w:rsidP="002E0E25">
      <w:r>
        <w:t>AND</w:t>
      </w:r>
    </w:p>
    <w:p w:rsidR="002E0E25" w:rsidRPr="002E0E25" w:rsidRDefault="002E0E25" w:rsidP="002E0E25">
      <w:proofErr w:type="spellStart"/>
      <w:proofErr w:type="gramStart"/>
      <w:r w:rsidRPr="002E0E25">
        <w:t>poststructuralism</w:t>
      </w:r>
      <w:proofErr w:type="spellEnd"/>
      <w:proofErr w:type="gramEnd"/>
      <w:r w:rsidRPr="002E0E25">
        <w:t xml:space="preserve"> nor convenient reading strategies like  the identity politics narrative; it needs to</w:t>
      </w:r>
    </w:p>
    <w:p w:rsidR="002E0E25" w:rsidRDefault="002E0E25" w:rsidP="002E0E25">
      <w:pPr>
        <w:rPr>
          <w:rStyle w:val="StyleStyleBold12pt"/>
        </w:rPr>
      </w:pPr>
    </w:p>
    <w:p w:rsidR="002E0E25" w:rsidRPr="00740650" w:rsidRDefault="002E0E25" w:rsidP="002E0E25">
      <w:pPr>
        <w:rPr>
          <w:rStyle w:val="StyleStyleBold12pt"/>
        </w:rPr>
      </w:pPr>
      <w:r>
        <w:rPr>
          <w:rStyle w:val="StyleStyleBold12pt"/>
        </w:rPr>
        <w:t>And, n</w:t>
      </w:r>
      <w:r w:rsidRPr="00740650">
        <w:rPr>
          <w:rStyle w:val="StyleStyleBold12pt"/>
        </w:rPr>
        <w:t>o single cause of violence</w:t>
      </w:r>
    </w:p>
    <w:p w:rsidR="002E0E25" w:rsidRPr="00740650" w:rsidRDefault="002E0E25" w:rsidP="002E0E25">
      <w:proofErr w:type="spellStart"/>
      <w:r w:rsidRPr="00740650">
        <w:rPr>
          <w:rStyle w:val="StyleStyleBold12pt"/>
        </w:rPr>
        <w:t>Muro</w:t>
      </w:r>
      <w:proofErr w:type="spellEnd"/>
      <w:r w:rsidRPr="00740650">
        <w:rPr>
          <w:rStyle w:val="StyleStyleBold12pt"/>
        </w:rPr>
        <w:t>-Ruiz 2</w:t>
      </w:r>
      <w:r w:rsidRPr="00740650">
        <w:t xml:space="preserve"> (Diego, London School of Economics, “The Logic of Violence”, Politics, 22(2), p. 116)</w:t>
      </w:r>
    </w:p>
    <w:p w:rsidR="002E0E25" w:rsidRDefault="002E0E25" w:rsidP="002E0E25">
      <w:r w:rsidRPr="002E0E25">
        <w:t xml:space="preserve">Violence is, most of the time, a </w:t>
      </w:r>
      <w:proofErr w:type="spellStart"/>
      <w:r w:rsidRPr="002E0E25">
        <w:t>wilful</w:t>
      </w:r>
      <w:proofErr w:type="spellEnd"/>
      <w:r w:rsidRPr="002E0E25">
        <w:t xml:space="preserve"> choice, especially if it </w:t>
      </w:r>
    </w:p>
    <w:p w:rsidR="002E0E25" w:rsidRDefault="002E0E25" w:rsidP="002E0E25">
      <w:r>
        <w:t>AND</w:t>
      </w:r>
    </w:p>
    <w:p w:rsidR="002E0E25" w:rsidRPr="002E0E25" w:rsidRDefault="002E0E25" w:rsidP="002E0E25">
      <w:proofErr w:type="gramStart"/>
      <w:r w:rsidRPr="002E0E25">
        <w:t>of</w:t>
      </w:r>
      <w:proofErr w:type="gramEnd"/>
      <w:r w:rsidRPr="002E0E25">
        <w:t xml:space="preserve"> approaches, since they each offer some understanding of the logic of violence</w:t>
      </w:r>
    </w:p>
    <w:p w:rsidR="002E0E25" w:rsidRDefault="002E0E25" w:rsidP="002E0E25">
      <w:pPr>
        <w:rPr>
          <w:rStyle w:val="StyleStyleBold12pt"/>
        </w:rPr>
      </w:pPr>
    </w:p>
    <w:p w:rsidR="002E0E25" w:rsidRPr="00740650" w:rsidRDefault="002E0E25" w:rsidP="002E0E25">
      <w:pPr>
        <w:rPr>
          <w:rStyle w:val="StyleStyleBold12pt"/>
        </w:rPr>
      </w:pPr>
      <w:r>
        <w:rPr>
          <w:rStyle w:val="StyleStyleBold12pt"/>
        </w:rPr>
        <w:t>And, m</w:t>
      </w:r>
      <w:r w:rsidRPr="00740650">
        <w:rPr>
          <w:rStyle w:val="StyleStyleBold12pt"/>
        </w:rPr>
        <w:t xml:space="preserve">ethodologies are always imperfect – endorsing multiple epistemological frameworks can correct the </w:t>
      </w:r>
      <w:proofErr w:type="spellStart"/>
      <w:r w:rsidRPr="00740650">
        <w:rPr>
          <w:rStyle w:val="StyleStyleBold12pt"/>
        </w:rPr>
        <w:t>blindspots</w:t>
      </w:r>
      <w:proofErr w:type="spellEnd"/>
      <w:r w:rsidRPr="00740650">
        <w:rPr>
          <w:rStyle w:val="StyleStyleBold12pt"/>
        </w:rPr>
        <w:t xml:space="preserve"> of each</w:t>
      </w:r>
    </w:p>
    <w:p w:rsidR="002E0E25" w:rsidRPr="00740650" w:rsidRDefault="002E0E25" w:rsidP="002E0E25">
      <w:r w:rsidRPr="00740650">
        <w:rPr>
          <w:rStyle w:val="StyleStyleBold12pt"/>
        </w:rPr>
        <w:t xml:space="preserve">Stern and </w:t>
      </w:r>
      <w:proofErr w:type="spellStart"/>
      <w:r w:rsidRPr="00740650">
        <w:rPr>
          <w:rStyle w:val="StyleStyleBold12pt"/>
        </w:rPr>
        <w:t>Druckman</w:t>
      </w:r>
      <w:proofErr w:type="spellEnd"/>
      <w:r w:rsidRPr="00740650">
        <w:rPr>
          <w:rStyle w:val="StyleStyleBold12pt"/>
        </w:rPr>
        <w:t xml:space="preserve"> 00</w:t>
      </w:r>
      <w:r w:rsidRPr="00740650">
        <w:t xml:space="preserve"> (Paul, National Research Council and Daniel, Institute for Conflict Analysis and Resolution – George Mason University, International Studies Review, Spring, p. 62-63)</w:t>
      </w:r>
    </w:p>
    <w:p w:rsidR="002E0E25" w:rsidRDefault="002E0E25" w:rsidP="002E0E25">
      <w:r w:rsidRPr="002E0E25">
        <w:t xml:space="preserve">Using several distinct research approaches or sources of information in conjunction is a valuable strategy </w:t>
      </w:r>
    </w:p>
    <w:p w:rsidR="002E0E25" w:rsidRDefault="002E0E25" w:rsidP="002E0E25">
      <w:r>
        <w:t>AND</w:t>
      </w:r>
    </w:p>
    <w:p w:rsidR="002E0E25" w:rsidRPr="002E0E25" w:rsidRDefault="002E0E25" w:rsidP="002E0E25">
      <w:proofErr w:type="gramStart"/>
      <w:r w:rsidRPr="002E0E25">
        <w:t>the</w:t>
      </w:r>
      <w:proofErr w:type="gramEnd"/>
      <w:r w:rsidRPr="002E0E25">
        <w:t xml:space="preserve"> results coming from any single study, method, or data source. </w:t>
      </w:r>
    </w:p>
    <w:p w:rsidR="002E0E25" w:rsidRDefault="002E0E25" w:rsidP="002E0E25">
      <w:pPr>
        <w:pStyle w:val="Card"/>
        <w:rPr>
          <w:rStyle w:val="Emphasis"/>
        </w:rPr>
      </w:pPr>
    </w:p>
    <w:p w:rsidR="002E0E25" w:rsidRDefault="002E0E25" w:rsidP="002E0E25">
      <w:pPr>
        <w:rPr>
          <w:rStyle w:val="StyleStyleBold12pt"/>
        </w:rPr>
      </w:pPr>
      <w:r>
        <w:rPr>
          <w:rStyle w:val="StyleStyleBold12pt"/>
        </w:rPr>
        <w:t>And, n</w:t>
      </w:r>
      <w:r w:rsidRPr="008E56CE">
        <w:rPr>
          <w:rStyle w:val="StyleStyleBold12pt"/>
        </w:rPr>
        <w:t xml:space="preserve">o </w:t>
      </w:r>
      <w:r>
        <w:rPr>
          <w:rStyle w:val="StyleStyleBold12pt"/>
        </w:rPr>
        <w:t xml:space="preserve">perception links </w:t>
      </w:r>
      <w:r w:rsidRPr="008E56CE">
        <w:rPr>
          <w:rStyle w:val="StyleStyleBold12pt"/>
        </w:rPr>
        <w:t xml:space="preserve">– house passed the bill but Senate approval still needed </w:t>
      </w:r>
    </w:p>
    <w:p w:rsidR="002E0E25" w:rsidRDefault="002E0E25" w:rsidP="002E0E25">
      <w:pPr>
        <w:rPr>
          <w:rStyle w:val="StyleStyleBold12pt"/>
        </w:rPr>
      </w:pPr>
      <w:r>
        <w:rPr>
          <w:rStyle w:val="StyleStyleBold12pt"/>
        </w:rPr>
        <w:lastRenderedPageBreak/>
        <w:t>Hastings 6-27</w:t>
      </w:r>
    </w:p>
    <w:p w:rsidR="002E0E25" w:rsidRDefault="002E0E25" w:rsidP="002E0E25">
      <w:r w:rsidRPr="008E56CE">
        <w:t xml:space="preserve">Doc Hastings, chairman of House Committee of Natural Resources, June 27, 2013, “House Votes to Approve </w:t>
      </w:r>
      <w:proofErr w:type="spellStart"/>
      <w:r w:rsidRPr="008E56CE">
        <w:t>Transboundary</w:t>
      </w:r>
      <w:proofErr w:type="spellEnd"/>
      <w:r w:rsidRPr="008E56CE">
        <w:t xml:space="preserve"> Hydrocarbons Agreement with Mexico”, </w:t>
      </w:r>
      <w:hyperlink r:id="rId16" w:history="1">
        <w:r w:rsidRPr="008E56CE">
          <w:t>http://naturalresources.house.gov/news/documentsingle.aspx?DocumentID=340794</w:t>
        </w:r>
      </w:hyperlink>
      <w:r w:rsidRPr="008E56CE">
        <w:t>.</w:t>
      </w:r>
    </w:p>
    <w:p w:rsidR="002E0E25" w:rsidRDefault="002E0E25" w:rsidP="002E0E25">
      <w:r w:rsidRPr="002E0E25">
        <w:t xml:space="preserve">Today, the House of Representatives passed </w:t>
      </w:r>
      <w:hyperlink r:id="rId17" w:tgtFrame="_blank" w:history="1">
        <w:r w:rsidRPr="002E0E25">
          <w:rPr>
            <w:rStyle w:val="Hyperlink"/>
          </w:rPr>
          <w:t>H.R. 1613</w:t>
        </w:r>
      </w:hyperlink>
      <w:r w:rsidRPr="002E0E25">
        <w:t xml:space="preserve">, the Outer </w:t>
      </w:r>
    </w:p>
    <w:p w:rsidR="002E0E25" w:rsidRDefault="002E0E25" w:rsidP="002E0E25">
      <w:r>
        <w:t>AND</w:t>
      </w:r>
    </w:p>
    <w:p w:rsidR="002E0E25" w:rsidRPr="002E0E25" w:rsidRDefault="002E0E25" w:rsidP="002E0E25">
      <w:proofErr w:type="gramStart"/>
      <w:r w:rsidRPr="002E0E25">
        <w:t>transparent</w:t>
      </w:r>
      <w:proofErr w:type="gramEnd"/>
      <w:r w:rsidRPr="002E0E25">
        <w:t xml:space="preserve"> framework for future implementation of similar </w:t>
      </w:r>
      <w:proofErr w:type="spellStart"/>
      <w:r w:rsidRPr="002E0E25">
        <w:t>transboundary</w:t>
      </w:r>
      <w:proofErr w:type="spellEnd"/>
      <w:r w:rsidRPr="002E0E25">
        <w:t xml:space="preserve"> hydrocarbon agreements with other nations.</w:t>
      </w:r>
    </w:p>
    <w:p w:rsidR="002E0E25" w:rsidRPr="00B676CC" w:rsidRDefault="002E0E25" w:rsidP="002E0E25">
      <w:pPr>
        <w:pStyle w:val="Card"/>
      </w:pPr>
    </w:p>
    <w:p w:rsidR="002E0E25" w:rsidRPr="008659C5" w:rsidRDefault="002E0E25" w:rsidP="002E0E25">
      <w:pPr>
        <w:rPr>
          <w:rStyle w:val="StyleStyleBold12pt"/>
        </w:rPr>
      </w:pPr>
      <w:r>
        <w:rPr>
          <w:rStyle w:val="StyleStyleBold12pt"/>
        </w:rPr>
        <w:t xml:space="preserve">Thus the plan – </w:t>
      </w:r>
      <w:r w:rsidRPr="008659C5">
        <w:rPr>
          <w:rStyle w:val="StyleStyleBold12pt"/>
        </w:rPr>
        <w:t xml:space="preserve">The United States Federal Government should implement the agreement between the United States and United Mexican States concerning </w:t>
      </w:r>
      <w:proofErr w:type="spellStart"/>
      <w:r w:rsidRPr="008659C5">
        <w:rPr>
          <w:rStyle w:val="StyleStyleBold12pt"/>
        </w:rPr>
        <w:t>Transboundary</w:t>
      </w:r>
      <w:proofErr w:type="spellEnd"/>
      <w:r w:rsidRPr="008659C5">
        <w:rPr>
          <w:rStyle w:val="StyleStyleBold12pt"/>
        </w:rPr>
        <w:t xml:space="preserve"> Hydrocarbon Reservoirs in the Gulf of Mexico</w:t>
      </w:r>
    </w:p>
    <w:p w:rsidR="002E0E25" w:rsidRPr="0067318D" w:rsidRDefault="002E0E25" w:rsidP="002E0E25"/>
    <w:p w:rsidR="002E0E25" w:rsidRPr="00D17C4E" w:rsidRDefault="002E0E25" w:rsidP="002E0E25"/>
    <w:p w:rsidR="002E0E25" w:rsidRDefault="002E0E25" w:rsidP="002E0E25">
      <w:pPr>
        <w:pStyle w:val="Heading2"/>
      </w:pPr>
      <w:bookmarkStart w:id="0" w:name="_GoBack"/>
      <w:bookmarkEnd w:id="0"/>
      <w:r>
        <w:lastRenderedPageBreak/>
        <w:t xml:space="preserve">2ac at </w:t>
      </w:r>
      <w:proofErr w:type="spellStart"/>
      <w:r>
        <w:t>heg</w:t>
      </w:r>
      <w:proofErr w:type="spellEnd"/>
      <w:r>
        <w:t xml:space="preserve"> bad</w:t>
      </w:r>
    </w:p>
    <w:p w:rsidR="002E0E25" w:rsidRPr="009627DD" w:rsidRDefault="002E0E25" w:rsidP="002E0E25">
      <w:pPr>
        <w:rPr>
          <w:rStyle w:val="StyleStyleBold12pt"/>
        </w:rPr>
      </w:pPr>
      <w:r w:rsidRPr="009627DD">
        <w:rPr>
          <w:rStyle w:val="StyleStyleBold12pt"/>
        </w:rPr>
        <w:t>Causes re-intervention---turns the impact</w:t>
      </w:r>
    </w:p>
    <w:p w:rsidR="002E0E25" w:rsidRPr="009627DD" w:rsidRDefault="002E0E25" w:rsidP="002E0E25">
      <w:proofErr w:type="spellStart"/>
      <w:r w:rsidRPr="009627DD">
        <w:rPr>
          <w:rStyle w:val="StyleStyleBold12pt"/>
        </w:rPr>
        <w:t>Lieber</w:t>
      </w:r>
      <w:proofErr w:type="spellEnd"/>
      <w:r w:rsidRPr="009627DD">
        <w:rPr>
          <w:rStyle w:val="StyleStyleBold12pt"/>
        </w:rPr>
        <w:t xml:space="preserve"> 05</w:t>
      </w:r>
      <w:r w:rsidRPr="009627DD">
        <w:t xml:space="preserve"> [Robert J. </w:t>
      </w:r>
      <w:proofErr w:type="spellStart"/>
      <w:r w:rsidRPr="009627DD">
        <w:t>Lieber</w:t>
      </w:r>
      <w:proofErr w:type="spellEnd"/>
      <w:r w:rsidRPr="009627DD">
        <w:t>, PhD from Harvard, Professor of Government and International Affairs at Georgetown, former consultant to the State Department and for National Intelligence Estimates , “The American Era: Power and Strategy for the 21st Century”, pg. 54]</w:t>
      </w:r>
    </w:p>
    <w:p w:rsidR="002E0E25" w:rsidRPr="009627DD" w:rsidRDefault="002E0E25" w:rsidP="002E0E25"/>
    <w:p w:rsidR="002E0E25" w:rsidRDefault="002E0E25" w:rsidP="002E0E25">
      <w:r w:rsidRPr="000831C2">
        <w:t xml:space="preserve"> Withdrawal from foreign commitments might seem to be a means of evading hostility toward </w:t>
      </w:r>
    </w:p>
    <w:p w:rsidR="002E0E25" w:rsidRDefault="002E0E25" w:rsidP="002E0E25">
      <w:r>
        <w:t>AND</w:t>
      </w:r>
    </w:p>
    <w:p w:rsidR="002E0E25" w:rsidRPr="000831C2" w:rsidRDefault="002E0E25" w:rsidP="002E0E25">
      <w:proofErr w:type="gramStart"/>
      <w:r w:rsidRPr="000831C2">
        <w:t>; of economic stagnation and civilization's retreat into a few fortified enclaves."</w:t>
      </w:r>
      <w:proofErr w:type="gramEnd"/>
      <w:r w:rsidRPr="000831C2">
        <w:t>2</w:t>
      </w:r>
    </w:p>
    <w:p w:rsidR="002E0E25" w:rsidRPr="009627DD" w:rsidRDefault="002E0E25" w:rsidP="002E0E25">
      <w:pPr>
        <w:rPr>
          <w:rStyle w:val="StyleStyleBold12pt"/>
        </w:rPr>
      </w:pPr>
    </w:p>
    <w:p w:rsidR="002E0E25" w:rsidRPr="00A709DD" w:rsidRDefault="002E0E25" w:rsidP="002E0E25"/>
    <w:p w:rsidR="002E0E25" w:rsidRDefault="002E0E25" w:rsidP="002E0E25">
      <w:pPr>
        <w:pStyle w:val="Heading2"/>
      </w:pPr>
      <w:r>
        <w:lastRenderedPageBreak/>
        <w:t>2ac t only economic</w:t>
      </w:r>
    </w:p>
    <w:p w:rsidR="002E0E25" w:rsidRDefault="002E0E25" w:rsidP="002E0E25">
      <w:pPr>
        <w:rPr>
          <w:rStyle w:val="StyleStyleBold12pt"/>
        </w:rPr>
      </w:pPr>
      <w:r>
        <w:rPr>
          <w:rStyle w:val="StyleStyleBold12pt"/>
        </w:rPr>
        <w:t>W/M—we allow Mexican oil companies to drill—that exclusively affects the economy</w:t>
      </w:r>
    </w:p>
    <w:p w:rsidR="002E0E25" w:rsidRDefault="002E0E25" w:rsidP="002E0E25">
      <w:pPr>
        <w:rPr>
          <w:rStyle w:val="StyleStyleBold12pt"/>
        </w:rPr>
      </w:pPr>
    </w:p>
    <w:p w:rsidR="002E0E25" w:rsidRPr="00533EDF" w:rsidRDefault="002E0E25" w:rsidP="002E0E25">
      <w:pPr>
        <w:rPr>
          <w:rStyle w:val="StyleStyleBold12pt"/>
        </w:rPr>
      </w:pPr>
      <w:r w:rsidRPr="00533EDF">
        <w:rPr>
          <w:rStyle w:val="StyleStyleBold12pt"/>
        </w:rPr>
        <w:t>Econo</w:t>
      </w:r>
      <w:r>
        <w:rPr>
          <w:rStyle w:val="StyleStyleBold12pt"/>
        </w:rPr>
        <w:t>mic engagement includes energy</w:t>
      </w:r>
      <w:r w:rsidRPr="00533EDF">
        <w:rPr>
          <w:rStyle w:val="StyleStyleBold12pt"/>
        </w:rPr>
        <w:t xml:space="preserve"> </w:t>
      </w:r>
    </w:p>
    <w:p w:rsidR="002E0E25" w:rsidRPr="00EB038A" w:rsidRDefault="002E0E25" w:rsidP="002E0E25">
      <w:pPr>
        <w:rPr>
          <w:b/>
          <w:bCs/>
          <w:sz w:val="24"/>
        </w:rPr>
      </w:pPr>
      <w:r w:rsidRPr="00533EDF">
        <w:rPr>
          <w:rStyle w:val="StyleStyleBold12pt"/>
        </w:rPr>
        <w:t xml:space="preserve">Huang ‘8 </w:t>
      </w:r>
      <w:r w:rsidRPr="00615106">
        <w:rPr>
          <w:rFonts w:eastAsia="Calibri"/>
        </w:rPr>
        <w:t>[4/2008, Chin-</w:t>
      </w:r>
      <w:proofErr w:type="spellStart"/>
      <w:r w:rsidRPr="00615106">
        <w:rPr>
          <w:rFonts w:eastAsia="Calibri"/>
        </w:rPr>
        <w:t>Hao</w:t>
      </w:r>
      <w:proofErr w:type="spellEnd"/>
      <w:r w:rsidRPr="00615106">
        <w:rPr>
          <w:rFonts w:eastAsia="Calibri"/>
        </w:rPr>
        <w:t xml:space="preserve"> Huang is a Research Associate at the Stockholm International Peace Research Institute ("SIPRI") in Stockholm, Sweden. Previously, he worked at the Freeman Chair in China Studies at the Center for Strategic and International Studies ("CSIS"), in Washington, DC, USA. “THE CRISIS IN DARFUR: A STEIN CENTER &amp; LEITNER CENTER COLLOQUIUM: ESSAY: U.S.-CHINA RELATIONS AND DARFUR,” Fordham International Law Journal, Lexis]</w:t>
      </w:r>
    </w:p>
    <w:p w:rsidR="002E0E25" w:rsidRDefault="002E0E25" w:rsidP="002E0E25">
      <w:r w:rsidRPr="000831C2">
        <w:t xml:space="preserve">The statistics are familiar to most observers following China's economic interests in Sudan. Since </w:t>
      </w:r>
    </w:p>
    <w:p w:rsidR="002E0E25" w:rsidRDefault="002E0E25" w:rsidP="002E0E25">
      <w:r>
        <w:t>AND</w:t>
      </w:r>
    </w:p>
    <w:p w:rsidR="002E0E25" w:rsidRPr="000831C2" w:rsidRDefault="002E0E25" w:rsidP="002E0E25">
      <w:proofErr w:type="gramStart"/>
      <w:r w:rsidRPr="000831C2">
        <w:t>at</w:t>
      </w:r>
      <w:proofErr w:type="gramEnd"/>
      <w:r w:rsidRPr="000831C2">
        <w:t xml:space="preserve"> approximately 500,000 barrels per day (bpd)) indefinitely. n10</w:t>
      </w:r>
    </w:p>
    <w:p w:rsidR="002E0E25" w:rsidRDefault="002E0E25" w:rsidP="002E0E25">
      <w:pPr>
        <w:rPr>
          <w:rStyle w:val="StyleStyleBold12pt"/>
        </w:rPr>
      </w:pPr>
    </w:p>
    <w:p w:rsidR="002E0E25" w:rsidRPr="005C742D" w:rsidRDefault="002E0E25" w:rsidP="002E0E25">
      <w:pPr>
        <w:pStyle w:val="Heading2"/>
      </w:pPr>
      <w:r w:rsidRPr="005C742D">
        <w:lastRenderedPageBreak/>
        <w:t xml:space="preserve">2ac human rights </w:t>
      </w:r>
      <w:proofErr w:type="spellStart"/>
      <w:r w:rsidRPr="005C742D">
        <w:t>cp</w:t>
      </w:r>
      <w:proofErr w:type="spellEnd"/>
    </w:p>
    <w:p w:rsidR="002E0E25" w:rsidRPr="005C742D" w:rsidRDefault="002E0E25" w:rsidP="002E0E25">
      <w:pPr>
        <w:rPr>
          <w:rStyle w:val="StyleStyleBold12pt"/>
        </w:rPr>
      </w:pPr>
      <w:proofErr w:type="gramStart"/>
      <w:r w:rsidRPr="005C742D">
        <w:rPr>
          <w:rStyle w:val="StyleStyleBold12pt"/>
        </w:rPr>
        <w:t>Permutation do</w:t>
      </w:r>
      <w:proofErr w:type="gramEnd"/>
      <w:r w:rsidRPr="005C742D">
        <w:rPr>
          <w:rStyle w:val="StyleStyleBold12pt"/>
        </w:rPr>
        <w:t xml:space="preserve"> the CP – The CP cannot compete off the normal means – they must be both textually and functionally competitive </w:t>
      </w:r>
    </w:p>
    <w:p w:rsidR="002E0E25" w:rsidRPr="005C742D" w:rsidRDefault="002E0E25" w:rsidP="002E0E25">
      <w:pPr>
        <w:rPr>
          <w:rStyle w:val="StyleStyleBold12pt"/>
        </w:rPr>
      </w:pPr>
      <w:r w:rsidRPr="005C742D">
        <w:rPr>
          <w:rStyle w:val="StyleStyleBold12pt"/>
        </w:rPr>
        <w:t xml:space="preserve">A. Predictability – normal means is a </w:t>
      </w:r>
      <w:r w:rsidRPr="005C742D">
        <w:rPr>
          <w:rStyle w:val="Emphasis"/>
        </w:rPr>
        <w:t>POSSIBLE</w:t>
      </w:r>
      <w:r w:rsidRPr="005C742D">
        <w:rPr>
          <w:rStyle w:val="StyleStyleBold12pt"/>
        </w:rPr>
        <w:t xml:space="preserve"> outcome, not a </w:t>
      </w:r>
      <w:r w:rsidRPr="005C742D">
        <w:rPr>
          <w:rStyle w:val="Emphasis"/>
        </w:rPr>
        <w:t>DIRECT</w:t>
      </w:r>
      <w:r w:rsidRPr="005C742D">
        <w:rPr>
          <w:rStyle w:val="StyleStyleBold12pt"/>
        </w:rPr>
        <w:t xml:space="preserve"> mandate---defending all possible outcomes puts </w:t>
      </w:r>
      <w:proofErr w:type="gramStart"/>
      <w:r w:rsidRPr="005C742D">
        <w:rPr>
          <w:rStyle w:val="StyleStyleBold12pt"/>
        </w:rPr>
        <w:t>a</w:t>
      </w:r>
      <w:proofErr w:type="gramEnd"/>
      <w:r w:rsidRPr="005C742D">
        <w:rPr>
          <w:rStyle w:val="StyleStyleBold12pt"/>
        </w:rPr>
        <w:t xml:space="preserve"> unfair research burden on the </w:t>
      </w:r>
      <w:proofErr w:type="spellStart"/>
      <w:r w:rsidRPr="005C742D">
        <w:rPr>
          <w:rStyle w:val="StyleStyleBold12pt"/>
        </w:rPr>
        <w:t>aff</w:t>
      </w:r>
      <w:proofErr w:type="spellEnd"/>
    </w:p>
    <w:p w:rsidR="002E0E25" w:rsidRPr="005C742D" w:rsidRDefault="002E0E25" w:rsidP="002E0E25">
      <w:pPr>
        <w:rPr>
          <w:rStyle w:val="StyleStyleBold12pt"/>
        </w:rPr>
      </w:pPr>
    </w:p>
    <w:p w:rsidR="002E0E25" w:rsidRPr="005C742D" w:rsidRDefault="002E0E25" w:rsidP="002E0E25">
      <w:pPr>
        <w:rPr>
          <w:rStyle w:val="StyleStyleBold12pt"/>
        </w:rPr>
      </w:pPr>
      <w:r w:rsidRPr="005C742D">
        <w:rPr>
          <w:rStyle w:val="StyleStyleBold12pt"/>
        </w:rPr>
        <w:t xml:space="preserve">B. Should doesn’t imply certainty nor </w:t>
      </w:r>
      <w:proofErr w:type="spellStart"/>
      <w:r w:rsidRPr="005C742D">
        <w:rPr>
          <w:rStyle w:val="StyleStyleBold12pt"/>
        </w:rPr>
        <w:t>immediatecy</w:t>
      </w:r>
      <w:proofErr w:type="spellEnd"/>
    </w:p>
    <w:p w:rsidR="002E0E25" w:rsidRPr="005C742D" w:rsidRDefault="002E0E25" w:rsidP="002E0E25">
      <w:pPr>
        <w:rPr>
          <w:rStyle w:val="StyleStyleBold12pt"/>
        </w:rPr>
      </w:pPr>
      <w:r w:rsidRPr="005C742D">
        <w:rPr>
          <w:rStyle w:val="StyleStyleBold12pt"/>
        </w:rPr>
        <w:t>Atlas Collaboration ‘99</w:t>
      </w:r>
    </w:p>
    <w:p w:rsidR="002E0E25" w:rsidRPr="005C742D" w:rsidRDefault="002E0E25" w:rsidP="002E0E25">
      <w:r w:rsidRPr="005C742D">
        <w:t>“Use of shall, should, may can,” http://rd13doc.cern.ch/Atlas/DaqSoft/sde/inspect/shall.html</w:t>
      </w:r>
    </w:p>
    <w:p w:rsidR="002E0E25" w:rsidRDefault="002E0E25" w:rsidP="002E0E25">
      <w:r w:rsidRPr="000831C2">
        <w:t>'</w:t>
      </w:r>
      <w:proofErr w:type="gramStart"/>
      <w:r w:rsidRPr="000831C2">
        <w:t>shall</w:t>
      </w:r>
      <w:proofErr w:type="gramEnd"/>
      <w:r w:rsidRPr="000831C2">
        <w:t xml:space="preserve">' describes something that is mandatory. If a requirement uses 'shall', then that </w:t>
      </w:r>
    </w:p>
    <w:p w:rsidR="002E0E25" w:rsidRDefault="002E0E25" w:rsidP="002E0E25">
      <w:r>
        <w:t>AND</w:t>
      </w:r>
    </w:p>
    <w:p w:rsidR="002E0E25" w:rsidRPr="000831C2" w:rsidRDefault="002E0E25" w:rsidP="002E0E25">
      <w:proofErr w:type="gramStart"/>
      <w:r w:rsidRPr="000831C2">
        <w:t>to</w:t>
      </w:r>
      <w:proofErr w:type="gramEnd"/>
      <w:r w:rsidRPr="000831C2">
        <w:t xml:space="preserve"> be stated anywhere (to say nothing of defining what  'thoroughly' means). </w:t>
      </w:r>
    </w:p>
    <w:p w:rsidR="002E0E25" w:rsidRPr="005C742D" w:rsidRDefault="002E0E25" w:rsidP="002E0E25">
      <w:pPr>
        <w:rPr>
          <w:rStyle w:val="StyleStyleBold12pt"/>
        </w:rPr>
      </w:pPr>
    </w:p>
    <w:p w:rsidR="002E0E25" w:rsidRPr="005C742D" w:rsidRDefault="002E0E25" w:rsidP="002E0E25">
      <w:pPr>
        <w:rPr>
          <w:sz w:val="18"/>
        </w:rPr>
      </w:pPr>
      <w:r w:rsidRPr="005C742D">
        <w:rPr>
          <w:rStyle w:val="StyleStyleBold12pt"/>
        </w:rPr>
        <w:t>C. “Toward” doesn’t require certainty</w:t>
      </w:r>
    </w:p>
    <w:p w:rsidR="002E0E25" w:rsidRPr="005C742D" w:rsidRDefault="002E0E25" w:rsidP="002E0E25">
      <w:pPr>
        <w:rPr>
          <w:szCs w:val="16"/>
        </w:rPr>
      </w:pPr>
      <w:proofErr w:type="spellStart"/>
      <w:r w:rsidRPr="005C742D">
        <w:rPr>
          <w:rStyle w:val="StyleStyleBold12pt"/>
          <w:sz w:val="22"/>
        </w:rPr>
        <w:t>Lofaso</w:t>
      </w:r>
      <w:proofErr w:type="spellEnd"/>
      <w:r w:rsidRPr="005C742D">
        <w:rPr>
          <w:rStyle w:val="StyleStyleBold12pt"/>
          <w:sz w:val="22"/>
        </w:rPr>
        <w:t xml:space="preserve"> 10</w:t>
      </w:r>
      <w:r w:rsidRPr="005C742D">
        <w:rPr>
          <w:szCs w:val="16"/>
        </w:rPr>
        <w:t xml:space="preserve"> – Anne Marie </w:t>
      </w:r>
      <w:proofErr w:type="spellStart"/>
      <w:r w:rsidRPr="005C742D">
        <w:rPr>
          <w:szCs w:val="16"/>
        </w:rPr>
        <w:t>Lofaso</w:t>
      </w:r>
      <w:proofErr w:type="spellEnd"/>
      <w:r w:rsidRPr="005C742D">
        <w:rPr>
          <w:szCs w:val="16"/>
        </w:rPr>
        <w:t xml:space="preserve">, Associate Professor at the West Virginia University College of Law, “Talking is Worthwhile: The Role of Employee Voice in Protecting, Enhancing, and Encouraging Individual Rights to Job Security in a Collective System”, Employee Rights &amp; Employment Policy Journal, 14 </w:t>
      </w:r>
      <w:proofErr w:type="spellStart"/>
      <w:r w:rsidRPr="005C742D">
        <w:rPr>
          <w:szCs w:val="16"/>
        </w:rPr>
        <w:t>Empl</w:t>
      </w:r>
      <w:proofErr w:type="spellEnd"/>
      <w:r w:rsidRPr="005C742D">
        <w:rPr>
          <w:szCs w:val="16"/>
        </w:rPr>
        <w:t xml:space="preserve">. </w:t>
      </w:r>
      <w:proofErr w:type="spellStart"/>
      <w:proofErr w:type="gramStart"/>
      <w:r w:rsidRPr="005C742D">
        <w:rPr>
          <w:szCs w:val="16"/>
        </w:rPr>
        <w:t>Rts</w:t>
      </w:r>
      <w:proofErr w:type="spellEnd"/>
      <w:r w:rsidRPr="005C742D">
        <w:rPr>
          <w:szCs w:val="16"/>
        </w:rPr>
        <w:t>. &amp; Employ.</w:t>
      </w:r>
      <w:proofErr w:type="gramEnd"/>
      <w:r w:rsidRPr="005C742D">
        <w:rPr>
          <w:szCs w:val="16"/>
        </w:rPr>
        <w:t xml:space="preserve"> </w:t>
      </w:r>
      <w:proofErr w:type="spellStart"/>
      <w:r w:rsidRPr="005C742D">
        <w:rPr>
          <w:szCs w:val="16"/>
        </w:rPr>
        <w:t>Pol'y</w:t>
      </w:r>
      <w:proofErr w:type="spellEnd"/>
      <w:r w:rsidRPr="005C742D">
        <w:rPr>
          <w:szCs w:val="16"/>
        </w:rPr>
        <w:t xml:space="preserve"> J. 55, Lexis</w:t>
      </w:r>
    </w:p>
    <w:p w:rsidR="002E0E25" w:rsidRDefault="002E0E25" w:rsidP="002E0E25">
      <w:r w:rsidRPr="000831C2">
        <w:t xml:space="preserve">The obligations placed on employers are significant in two ways. First and significantly, </w:t>
      </w:r>
    </w:p>
    <w:p w:rsidR="002E0E25" w:rsidRDefault="002E0E25" w:rsidP="002E0E25">
      <w:r>
        <w:t>AND</w:t>
      </w:r>
    </w:p>
    <w:p w:rsidR="002E0E25" w:rsidRPr="000831C2" w:rsidRDefault="002E0E25" w:rsidP="002E0E25">
      <w:proofErr w:type="gramStart"/>
      <w:r w:rsidRPr="000831C2">
        <w:t>to</w:t>
      </w:r>
      <w:proofErr w:type="gramEnd"/>
      <w:r w:rsidRPr="000831C2">
        <w:t xml:space="preserve"> come close to agreement but not a duty to close the deal.</w:t>
      </w:r>
    </w:p>
    <w:p w:rsidR="002E0E25" w:rsidRPr="005C742D" w:rsidRDefault="002E0E25" w:rsidP="002E0E25">
      <w:pPr>
        <w:rPr>
          <w:rStyle w:val="StyleStyleBold12pt"/>
        </w:rPr>
      </w:pPr>
    </w:p>
    <w:p w:rsidR="002E0E25" w:rsidRPr="005C742D" w:rsidRDefault="002E0E25" w:rsidP="002E0E25">
      <w:pPr>
        <w:rPr>
          <w:rStyle w:val="StyleStyleBold12pt"/>
        </w:rPr>
      </w:pPr>
      <w:r w:rsidRPr="005C742D">
        <w:rPr>
          <w:rStyle w:val="StyleStyleBold12pt"/>
        </w:rPr>
        <w:t>D. “Resolved” doesn’t require certainty</w:t>
      </w:r>
    </w:p>
    <w:p w:rsidR="002E0E25" w:rsidRPr="005C742D" w:rsidRDefault="002E0E25" w:rsidP="002E0E25">
      <w:pPr>
        <w:rPr>
          <w:szCs w:val="16"/>
        </w:rPr>
      </w:pPr>
      <w:r w:rsidRPr="005C742D">
        <w:rPr>
          <w:rStyle w:val="StyleStyleBold12pt"/>
          <w:sz w:val="22"/>
        </w:rPr>
        <w:t>Webster’s 9</w:t>
      </w:r>
      <w:r w:rsidRPr="005C742D">
        <w:rPr>
          <w:szCs w:val="16"/>
        </w:rPr>
        <w:t xml:space="preserve"> – Merriam Webster 2009</w:t>
      </w:r>
      <w:r w:rsidRPr="005C742D">
        <w:rPr>
          <w:szCs w:val="16"/>
        </w:rPr>
        <w:tab/>
      </w:r>
      <w:r w:rsidRPr="005C742D">
        <w:rPr>
          <w:szCs w:val="16"/>
        </w:rPr>
        <w:tab/>
      </w:r>
    </w:p>
    <w:p w:rsidR="002E0E25" w:rsidRPr="005C742D" w:rsidRDefault="002E0E25" w:rsidP="002E0E25">
      <w:pPr>
        <w:rPr>
          <w:szCs w:val="16"/>
        </w:rPr>
      </w:pPr>
      <w:r w:rsidRPr="005C742D">
        <w:rPr>
          <w:szCs w:val="16"/>
        </w:rPr>
        <w:t>(http://www.merriam-webster.com/dictionary/resolved)</w:t>
      </w:r>
    </w:p>
    <w:p w:rsidR="002E0E25" w:rsidRPr="005C742D" w:rsidRDefault="002E0E25" w:rsidP="002E0E25">
      <w:pPr>
        <w:pStyle w:val="Card"/>
      </w:pPr>
      <w:r w:rsidRPr="005C742D">
        <w:t># Main Entry: 1re·solve # Pronunciation: \</w:t>
      </w:r>
      <w:proofErr w:type="spellStart"/>
      <w:r w:rsidRPr="005C742D">
        <w:t>ri</w:t>
      </w:r>
      <w:proofErr w:type="spellEnd"/>
      <w:r w:rsidRPr="005C742D">
        <w:t>-ˈ</w:t>
      </w:r>
      <w:proofErr w:type="spellStart"/>
      <w:r w:rsidRPr="005C742D">
        <w:t>zälv</w:t>
      </w:r>
      <w:proofErr w:type="spellEnd"/>
      <w:r w:rsidRPr="005C742D">
        <w:t>, -ˈ</w:t>
      </w:r>
      <w:proofErr w:type="spellStart"/>
      <w:r w:rsidRPr="005C742D">
        <w:t>zȯlv</w:t>
      </w:r>
      <w:proofErr w:type="spellEnd"/>
      <w:r w:rsidRPr="005C742D">
        <w:t xml:space="preserve"> also -ˈ</w:t>
      </w:r>
      <w:proofErr w:type="spellStart"/>
      <w:r w:rsidRPr="005C742D">
        <w:t>zäv</w:t>
      </w:r>
      <w:proofErr w:type="spellEnd"/>
      <w:r w:rsidRPr="005C742D">
        <w:t xml:space="preserve"> or -ˈ</w:t>
      </w:r>
      <w:proofErr w:type="spellStart"/>
      <w:r w:rsidRPr="005C742D">
        <w:t>zȯv</w:t>
      </w:r>
      <w:proofErr w:type="spellEnd"/>
      <w:r w:rsidRPr="005C742D">
        <w:t xml:space="preserve">\ # Function: verb # Inflected Form(s): </w:t>
      </w:r>
      <w:proofErr w:type="spellStart"/>
      <w:r w:rsidRPr="005C742D">
        <w:rPr>
          <w:rStyle w:val="IntenseEmphasis"/>
          <w:highlight w:val="green"/>
        </w:rPr>
        <w:t>re·solved</w:t>
      </w:r>
      <w:proofErr w:type="spellEnd"/>
      <w:r w:rsidRPr="005C742D">
        <w:t xml:space="preserve">; </w:t>
      </w:r>
      <w:proofErr w:type="spellStart"/>
      <w:r w:rsidRPr="005C742D">
        <w:t>re·solv·ing</w:t>
      </w:r>
      <w:proofErr w:type="spellEnd"/>
      <w:r w:rsidRPr="005C742D">
        <w:t xml:space="preserve"> </w:t>
      </w:r>
      <w:proofErr w:type="gramStart"/>
      <w:r w:rsidRPr="005C742D">
        <w:t>1 :</w:t>
      </w:r>
      <w:proofErr w:type="gramEnd"/>
      <w:r w:rsidRPr="005C742D">
        <w:t xml:space="preserve"> to become separated into component parts; also : to become reduced by dissolving or analysis 2 : to form a resolution : determine 3 : </w:t>
      </w:r>
      <w:r w:rsidRPr="005C742D">
        <w:rPr>
          <w:rStyle w:val="IntenseEmphasis"/>
          <w:highlight w:val="green"/>
        </w:rPr>
        <w:t>consult, deliberate</w:t>
      </w:r>
      <w:r w:rsidRPr="005C742D">
        <w:t xml:space="preserve"> </w:t>
      </w:r>
    </w:p>
    <w:p w:rsidR="002E0E25" w:rsidRPr="005C742D" w:rsidRDefault="002E0E25" w:rsidP="002E0E25">
      <w:pPr>
        <w:pStyle w:val="Card"/>
        <w:rPr>
          <w:szCs w:val="16"/>
        </w:rPr>
      </w:pPr>
    </w:p>
    <w:p w:rsidR="002E0E25" w:rsidRPr="005C742D" w:rsidRDefault="002E0E25" w:rsidP="002E0E25">
      <w:pPr>
        <w:rPr>
          <w:rStyle w:val="StyleStyleBold12pt"/>
        </w:rPr>
      </w:pPr>
      <w:r w:rsidRPr="005C742D">
        <w:rPr>
          <w:rStyle w:val="StyleStyleBold12pt"/>
        </w:rPr>
        <w:t>Or immediacy</w:t>
      </w:r>
    </w:p>
    <w:p w:rsidR="002E0E25" w:rsidRPr="005C742D" w:rsidRDefault="002E0E25" w:rsidP="002E0E25">
      <w:pPr>
        <w:rPr>
          <w:szCs w:val="16"/>
        </w:rPr>
      </w:pPr>
      <w:r w:rsidRPr="005C742D">
        <w:rPr>
          <w:rStyle w:val="StyleStyleBold12pt"/>
          <w:sz w:val="22"/>
        </w:rPr>
        <w:t>PTE 9</w:t>
      </w:r>
      <w:r w:rsidRPr="005C742D">
        <w:rPr>
          <w:szCs w:val="16"/>
        </w:rPr>
        <w:t xml:space="preserve"> – Online Plain Text English Dictionary 2009</w:t>
      </w:r>
      <w:r w:rsidRPr="005C742D">
        <w:rPr>
          <w:szCs w:val="16"/>
        </w:rPr>
        <w:tab/>
      </w:r>
    </w:p>
    <w:p w:rsidR="002E0E25" w:rsidRPr="005C742D" w:rsidRDefault="002E0E25" w:rsidP="002E0E25">
      <w:pPr>
        <w:rPr>
          <w:b/>
          <w:sz w:val="18"/>
          <w:szCs w:val="18"/>
        </w:rPr>
      </w:pPr>
      <w:r w:rsidRPr="005C742D">
        <w:rPr>
          <w:szCs w:val="16"/>
        </w:rPr>
        <w:t>(http://www.onelook.com/?other=web1913&amp;w=Resolve)</w:t>
      </w:r>
    </w:p>
    <w:p w:rsidR="002E0E25" w:rsidRPr="005C742D" w:rsidRDefault="002E0E25" w:rsidP="002E0E25">
      <w:pPr>
        <w:pStyle w:val="Card"/>
      </w:pPr>
      <w:r w:rsidRPr="005C742D">
        <w:rPr>
          <w:rStyle w:val="IntenseEmphasis"/>
          <w:highlight w:val="green"/>
        </w:rPr>
        <w:t>Resolve</w:t>
      </w:r>
      <w:r w:rsidRPr="005C742D">
        <w:t xml:space="preserve">: “To form a purpose; to make a decision; especially, </w:t>
      </w:r>
      <w:r w:rsidRPr="005C742D">
        <w:rPr>
          <w:rStyle w:val="IntenseEmphasis"/>
        </w:rPr>
        <w:t xml:space="preserve">to </w:t>
      </w:r>
      <w:r w:rsidRPr="005C742D">
        <w:rPr>
          <w:rStyle w:val="IntenseEmphasis"/>
          <w:highlight w:val="green"/>
        </w:rPr>
        <w:t>determine after reflection</w:t>
      </w:r>
      <w:r w:rsidRPr="005C742D">
        <w:t xml:space="preserve">; as, to resolve on a better course of life.” </w:t>
      </w:r>
    </w:p>
    <w:p w:rsidR="002E0E25" w:rsidRPr="005C742D" w:rsidRDefault="002E0E25" w:rsidP="002E0E25">
      <w:pPr>
        <w:rPr>
          <w:rStyle w:val="StyleStyleBold12pt"/>
        </w:rPr>
      </w:pPr>
    </w:p>
    <w:p w:rsidR="002E0E25" w:rsidRPr="005C742D" w:rsidRDefault="002E0E25" w:rsidP="002E0E25">
      <w:pPr>
        <w:rPr>
          <w:rStyle w:val="StyleStyleBold12pt"/>
        </w:rPr>
      </w:pPr>
      <w:r w:rsidRPr="005C742D">
        <w:rPr>
          <w:rStyle w:val="StyleStyleBold12pt"/>
        </w:rPr>
        <w:t xml:space="preserve">CP’s that have the possibility of resulting in the </w:t>
      </w:r>
      <w:proofErr w:type="spellStart"/>
      <w:r w:rsidRPr="005C742D">
        <w:rPr>
          <w:rStyle w:val="StyleStyleBold12pt"/>
        </w:rPr>
        <w:t>aff</w:t>
      </w:r>
      <w:proofErr w:type="spellEnd"/>
      <w:r w:rsidRPr="005C742D">
        <w:rPr>
          <w:rStyle w:val="StyleStyleBold12pt"/>
        </w:rPr>
        <w:t xml:space="preserve"> are bad and a voting issue to deter the practice</w:t>
      </w:r>
    </w:p>
    <w:p w:rsidR="002E0E25" w:rsidRPr="005C742D" w:rsidRDefault="002E0E25" w:rsidP="002E0E25">
      <w:pPr>
        <w:rPr>
          <w:rStyle w:val="StyleStyleBold12pt"/>
        </w:rPr>
      </w:pPr>
      <w:r w:rsidRPr="005C742D">
        <w:rPr>
          <w:rStyle w:val="StyleStyleBold12pt"/>
        </w:rPr>
        <w:t>Interpretation---CPs must be both textually and functionally competitive</w:t>
      </w:r>
    </w:p>
    <w:p w:rsidR="002E0E25" w:rsidRPr="005C742D" w:rsidRDefault="002E0E25" w:rsidP="002E0E25">
      <w:pPr>
        <w:rPr>
          <w:rStyle w:val="StyleStyleBold12pt"/>
        </w:rPr>
      </w:pPr>
      <w:r w:rsidRPr="005C742D">
        <w:rPr>
          <w:rStyle w:val="StyleStyleBold12pt"/>
        </w:rPr>
        <w:t>A. Education---debates devolve into trivial net benefits that trade off with topic education</w:t>
      </w:r>
    </w:p>
    <w:p w:rsidR="002E0E25" w:rsidRPr="005C742D" w:rsidRDefault="002E0E25" w:rsidP="002E0E25">
      <w:pPr>
        <w:rPr>
          <w:rStyle w:val="StyleStyleBold12pt"/>
        </w:rPr>
      </w:pPr>
      <w:r w:rsidRPr="005C742D">
        <w:rPr>
          <w:rStyle w:val="StyleStyleBold12pt"/>
        </w:rPr>
        <w:t xml:space="preserve">B. Fairness---they moot 8 minutes of </w:t>
      </w:r>
      <w:proofErr w:type="spellStart"/>
      <w:r w:rsidRPr="005C742D">
        <w:rPr>
          <w:rStyle w:val="StyleStyleBold12pt"/>
        </w:rPr>
        <w:t>aff</w:t>
      </w:r>
      <w:proofErr w:type="spellEnd"/>
      <w:r w:rsidRPr="005C742D">
        <w:rPr>
          <w:rStyle w:val="StyleStyleBold12pt"/>
        </w:rPr>
        <w:t xml:space="preserve"> offense---unpredictable </w:t>
      </w:r>
    </w:p>
    <w:p w:rsidR="002E0E25" w:rsidRPr="005C742D" w:rsidRDefault="002E0E25" w:rsidP="002E0E25">
      <w:pPr>
        <w:rPr>
          <w:rStyle w:val="StyleStyleBold12pt"/>
        </w:rPr>
      </w:pPr>
      <w:r w:rsidRPr="005C742D">
        <w:rPr>
          <w:rStyle w:val="StyleStyleBold12pt"/>
        </w:rPr>
        <w:t xml:space="preserve">Interpretation---normative solvency advocate in the context of the </w:t>
      </w:r>
      <w:proofErr w:type="spellStart"/>
      <w:r w:rsidRPr="005C742D">
        <w:rPr>
          <w:rStyle w:val="StyleStyleBold12pt"/>
        </w:rPr>
        <w:t>aff</w:t>
      </w:r>
      <w:proofErr w:type="spellEnd"/>
    </w:p>
    <w:p w:rsidR="002E0E25" w:rsidRPr="005C742D" w:rsidRDefault="002E0E25" w:rsidP="002E0E25"/>
    <w:p w:rsidR="002E0E25" w:rsidRPr="003A32C1" w:rsidRDefault="002E0E25" w:rsidP="002E0E25">
      <w:pPr>
        <w:rPr>
          <w:rStyle w:val="StyleStyleBold12pt"/>
        </w:rPr>
      </w:pPr>
      <w:r w:rsidRPr="003A32C1">
        <w:rPr>
          <w:rStyle w:val="StyleStyleBold12pt"/>
        </w:rPr>
        <w:t xml:space="preserve">Mexican certainty is </w:t>
      </w:r>
      <w:proofErr w:type="gramStart"/>
      <w:r w:rsidRPr="003A32C1">
        <w:rPr>
          <w:rStyle w:val="StyleStyleBold12pt"/>
        </w:rPr>
        <w:t>key</w:t>
      </w:r>
      <w:proofErr w:type="gramEnd"/>
      <w:r w:rsidRPr="003A32C1">
        <w:rPr>
          <w:rStyle w:val="StyleStyleBold12pt"/>
        </w:rPr>
        <w:t xml:space="preserve"> to investment</w:t>
      </w:r>
    </w:p>
    <w:p w:rsidR="002E0E25" w:rsidRPr="003A32C1" w:rsidRDefault="002E0E25" w:rsidP="002E0E25">
      <w:r w:rsidRPr="003A32C1">
        <w:rPr>
          <w:rStyle w:val="StyleStyleBold12pt"/>
        </w:rPr>
        <w:t>Taylor 1-9</w:t>
      </w:r>
      <w:r w:rsidRPr="003A32C1">
        <w:t xml:space="preserve"> [1/9/13, Phil Taylor reporter for the E and E publishing LLC, “E&amp;E: U.S.-Mexico </w:t>
      </w:r>
      <w:proofErr w:type="spellStart"/>
      <w:r w:rsidRPr="003A32C1">
        <w:t>transboundary</w:t>
      </w:r>
      <w:proofErr w:type="spellEnd"/>
      <w:r w:rsidRPr="003A32C1">
        <w:t xml:space="preserve"> agreement mired in Congress”, </w:t>
      </w:r>
      <w:hyperlink r:id="rId18" w:history="1">
        <w:r w:rsidRPr="003A32C1">
          <w:t>http://www.bromwichgroup.com/2013/01/ee-offshore-drilling-u-s-mexico-transboundary-agreement-mired-in-congress/</w:t>
        </w:r>
      </w:hyperlink>
      <w:r w:rsidRPr="003A32C1">
        <w:t>]</w:t>
      </w:r>
    </w:p>
    <w:p w:rsidR="002E0E25" w:rsidRDefault="002E0E25" w:rsidP="002E0E25">
      <w:r w:rsidRPr="000831C2">
        <w:t xml:space="preserve">The impasse derailed, for now, an agreement that many think could improve bilateral </w:t>
      </w:r>
    </w:p>
    <w:p w:rsidR="002E0E25" w:rsidRDefault="002E0E25" w:rsidP="002E0E25">
      <w:r>
        <w:t>AND</w:t>
      </w:r>
    </w:p>
    <w:p w:rsidR="002E0E25" w:rsidRPr="000831C2" w:rsidRDefault="002E0E25" w:rsidP="002E0E25">
      <w:proofErr w:type="gramStart"/>
      <w:r w:rsidRPr="000831C2">
        <w:lastRenderedPageBreak/>
        <w:t>the</w:t>
      </w:r>
      <w:proofErr w:type="gramEnd"/>
      <w:r w:rsidRPr="000831C2">
        <w:t xml:space="preserve"> National Ocean Industries Association, which urged Congress to approve the measure.</w:t>
      </w:r>
    </w:p>
    <w:p w:rsidR="002E0E25" w:rsidRDefault="002E0E25" w:rsidP="002E0E25"/>
    <w:p w:rsidR="002E0E25" w:rsidRPr="005C742D" w:rsidRDefault="002E0E25" w:rsidP="002E0E25">
      <w:pPr>
        <w:rPr>
          <w:rStyle w:val="StyleStyleBold12pt"/>
        </w:rPr>
      </w:pPr>
      <w:r>
        <w:rPr>
          <w:rStyle w:val="StyleStyleBold12pt"/>
        </w:rPr>
        <w:t xml:space="preserve">Permutation do both---the NB is based off the addition to the plan---the CP does not compete off the plan </w:t>
      </w:r>
    </w:p>
    <w:p w:rsidR="002E0E25" w:rsidRDefault="002E0E25" w:rsidP="002E0E25"/>
    <w:p w:rsidR="002E0E25" w:rsidRPr="003A3D26" w:rsidRDefault="002E0E25" w:rsidP="002E0E25">
      <w:pPr>
        <w:rPr>
          <w:rStyle w:val="StyleStyleBold12pt"/>
        </w:rPr>
      </w:pPr>
      <w:r w:rsidRPr="003A3D26">
        <w:rPr>
          <w:rStyle w:val="StyleStyleBold12pt"/>
        </w:rPr>
        <w:t>Mexico will refuse human rights conditions</w:t>
      </w:r>
    </w:p>
    <w:p w:rsidR="002E0E25" w:rsidRPr="00785773" w:rsidRDefault="002E0E25" w:rsidP="002E0E25">
      <w:r>
        <w:rPr>
          <w:rStyle w:val="StyleStyleBold12pt"/>
        </w:rPr>
        <w:t>AI 6</w:t>
      </w:r>
      <w:r w:rsidRPr="00785773">
        <w:rPr>
          <w:rStyle w:val="StyleStyleBold12pt"/>
        </w:rPr>
        <w:t>-08</w:t>
      </w:r>
      <w:r>
        <w:t xml:space="preserve"> (</w:t>
      </w:r>
      <w:r w:rsidRPr="00785773">
        <w:t>Amnesty International is a prestigious internati</w:t>
      </w:r>
      <w:r>
        <w:t xml:space="preserve">onal human rights organization, “Mexico: Merida initiative can only deliver security with human rights,” </w:t>
      </w:r>
      <w:hyperlink r:id="rId19" w:history="1">
        <w:r w:rsidRPr="004C5F50">
          <w:t>http://www.amnesty.org/en/for-media/press-releases/mexico-merida-initiative-can-only-deliver-security-human-rights-20080604</w:t>
        </w:r>
      </w:hyperlink>
      <w:r>
        <w:t>)</w:t>
      </w:r>
    </w:p>
    <w:p w:rsidR="002E0E25" w:rsidRPr="00B644A0" w:rsidRDefault="002E0E25" w:rsidP="002E0E25">
      <w:pPr>
        <w:pStyle w:val="Card"/>
      </w:pPr>
      <w:r>
        <w:t>Amnesty International today urged the US Congress to maintain human rights safeguards in the Merida initiative – legislation to fund a security cooperation package between the US, Mexico and Central America.</w:t>
      </w:r>
      <w:r w:rsidRPr="002561B8">
        <w:t xml:space="preserve"> </w:t>
      </w:r>
      <w:r>
        <w:t xml:space="preserve">Amnesty International’s call comes as </w:t>
      </w:r>
      <w:r w:rsidRPr="00A421C4">
        <w:rPr>
          <w:rStyle w:val="StyleBoldUnderline"/>
          <w:highlight w:val="yellow"/>
        </w:rPr>
        <w:t>the US Congress has come under increasing pressure not to include human rights safeguards</w:t>
      </w:r>
      <w:r w:rsidRPr="002561B8">
        <w:rPr>
          <w:rStyle w:val="StyleBoldUnderline"/>
        </w:rPr>
        <w:t xml:space="preserve"> in the proposed initiative. </w:t>
      </w:r>
      <w:r w:rsidRPr="00A421C4">
        <w:rPr>
          <w:rStyle w:val="StyleBoldUnderline"/>
          <w:highlight w:val="yellow"/>
        </w:rPr>
        <w:t>Mexican government</w:t>
      </w:r>
      <w:r w:rsidRPr="002561B8">
        <w:rPr>
          <w:rStyle w:val="StyleBoldUnderline"/>
        </w:rPr>
        <w:t xml:space="preserve"> authorities said they </w:t>
      </w:r>
      <w:r w:rsidRPr="00A421C4">
        <w:rPr>
          <w:rStyle w:val="StyleBoldUnderline"/>
          <w:highlight w:val="yellow"/>
        </w:rPr>
        <w:t>would not proceed with the agreement unless human rights safeguards were removed</w:t>
      </w:r>
    </w:p>
    <w:p w:rsidR="002E0E25" w:rsidRDefault="002E0E25" w:rsidP="002E0E25">
      <w:pPr>
        <w:rPr>
          <w:rStyle w:val="StyleStyleBold12pt"/>
        </w:rPr>
      </w:pPr>
    </w:p>
    <w:p w:rsidR="002E0E25" w:rsidRDefault="002E0E25" w:rsidP="002E0E25"/>
    <w:p w:rsidR="002E0E25" w:rsidRDefault="002E0E25" w:rsidP="002E0E25">
      <w:pPr>
        <w:rPr>
          <w:rStyle w:val="StyleStyleBold12pt"/>
        </w:rPr>
      </w:pPr>
      <w:r>
        <w:rPr>
          <w:rStyle w:val="StyleStyleBold12pt"/>
        </w:rPr>
        <w:t>Conditioning Mexico energy reform kills momentum for it</w:t>
      </w:r>
    </w:p>
    <w:p w:rsidR="002E0E25" w:rsidRPr="00107E0B" w:rsidRDefault="002E0E25" w:rsidP="002E0E25">
      <w:pPr>
        <w:rPr>
          <w:rStyle w:val="StyleStyleBold12pt"/>
        </w:rPr>
      </w:pPr>
      <w:r w:rsidRPr="00107E0B">
        <w:rPr>
          <w:rStyle w:val="StyleStyleBold12pt"/>
        </w:rPr>
        <w:t>Barnes ‘11</w:t>
      </w:r>
    </w:p>
    <w:p w:rsidR="002E0E25" w:rsidRDefault="002E0E25" w:rsidP="002E0E25">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20" w:history="1">
        <w:r>
          <w:t>http://bakerinstitute.org/publications/EF-pub-BarnesBilateral-04292011.pdf</w:t>
        </w:r>
      </w:hyperlink>
      <w:r>
        <w:t>.</w:t>
      </w:r>
    </w:p>
    <w:p w:rsidR="002E0E25" w:rsidRDefault="002E0E25" w:rsidP="002E0E25">
      <w:r w:rsidRPr="000831C2">
        <w:t xml:space="preserve">Nonetheless, the ability of the United States to encourage reform is severely limited. </w:t>
      </w:r>
    </w:p>
    <w:p w:rsidR="002E0E25" w:rsidRDefault="002E0E25" w:rsidP="002E0E25">
      <w:r>
        <w:t>AND</w:t>
      </w:r>
    </w:p>
    <w:p w:rsidR="002E0E25" w:rsidRPr="000831C2" w:rsidRDefault="002E0E25" w:rsidP="002E0E25">
      <w:proofErr w:type="gramStart"/>
      <w:r w:rsidRPr="000831C2">
        <w:t>spluttering</w:t>
      </w:r>
      <w:proofErr w:type="gramEnd"/>
      <w:r w:rsidRPr="000831C2">
        <w:t xml:space="preserve"> about the Second Amendment to the U.S. Constitution.37</w:t>
      </w:r>
    </w:p>
    <w:p w:rsidR="002E0E25" w:rsidRPr="005D18D0" w:rsidRDefault="002E0E25" w:rsidP="002E0E25"/>
    <w:p w:rsidR="002E0E25" w:rsidRPr="00740650" w:rsidRDefault="002E0E25" w:rsidP="002E0E25">
      <w:pPr>
        <w:rPr>
          <w:rStyle w:val="StyleStyleBold12pt"/>
        </w:rPr>
      </w:pPr>
      <w:r w:rsidRPr="00740650">
        <w:rPr>
          <w:rStyle w:val="StyleStyleBold12pt"/>
        </w:rPr>
        <w:t>Evaluate consequences – allowing violence for the sake of moral purity is evil</w:t>
      </w:r>
    </w:p>
    <w:p w:rsidR="002E0E25" w:rsidRPr="00740650" w:rsidRDefault="002E0E25" w:rsidP="002E0E25">
      <w:r w:rsidRPr="00740650">
        <w:rPr>
          <w:rStyle w:val="StyleStyleBold12pt"/>
        </w:rPr>
        <w:t>Isaac 2</w:t>
      </w:r>
      <w:r w:rsidRPr="00740650">
        <w:t xml:space="preserve"> (Jeffrey C., Professor of Political Science – Indiana-Bloomington, Director – Center for the Study of Democracy and Public Life, Ph.D. – Yale, Dissent Magazine, 49(2), “Ends, Means, and Politics”, Spring, </w:t>
      </w:r>
      <w:proofErr w:type="spellStart"/>
      <w:r w:rsidRPr="00740650">
        <w:t>Proquest</w:t>
      </w:r>
      <w:proofErr w:type="spellEnd"/>
      <w:r w:rsidRPr="00740650">
        <w:t>)</w:t>
      </w:r>
    </w:p>
    <w:p w:rsidR="002E0E25" w:rsidRDefault="002E0E25" w:rsidP="002E0E25">
      <w:r w:rsidRPr="000831C2">
        <w:t xml:space="preserve">As writers such as </w:t>
      </w:r>
      <w:proofErr w:type="spellStart"/>
      <w:r w:rsidRPr="000831C2">
        <w:t>Niccolo</w:t>
      </w:r>
      <w:proofErr w:type="spellEnd"/>
      <w:r w:rsidRPr="000831C2">
        <w:t xml:space="preserve"> Machiavelli, Max Weber, Reinhold Niebuhr, and Hannah </w:t>
      </w:r>
    </w:p>
    <w:p w:rsidR="002E0E25" w:rsidRDefault="002E0E25" w:rsidP="002E0E25">
      <w:r>
        <w:t>AND</w:t>
      </w:r>
    </w:p>
    <w:p w:rsidR="002E0E25" w:rsidRPr="000831C2" w:rsidRDefault="002E0E25" w:rsidP="002E0E25">
      <w:proofErr w:type="gramStart"/>
      <w:r w:rsidRPr="000831C2">
        <w:t>not</w:t>
      </w:r>
      <w:proofErr w:type="gramEnd"/>
      <w:r w:rsidRPr="000831C2">
        <w:t xml:space="preserve"> true believers. It promotes arrogance. And it undermines political effectiveness.</w:t>
      </w:r>
    </w:p>
    <w:p w:rsidR="002E0E25" w:rsidRDefault="002E0E25" w:rsidP="002E0E25">
      <w:pPr>
        <w:rPr>
          <w:rStyle w:val="StyleStyleBold12pt"/>
        </w:rPr>
      </w:pPr>
    </w:p>
    <w:p w:rsidR="002E0E25" w:rsidRPr="005C742D" w:rsidRDefault="002E0E25" w:rsidP="002E0E25">
      <w:pPr>
        <w:rPr>
          <w:rStyle w:val="StyleStyleBold12pt"/>
        </w:rPr>
      </w:pPr>
      <w:r w:rsidRPr="005C742D">
        <w:rPr>
          <w:rStyle w:val="StyleStyleBold12pt"/>
        </w:rPr>
        <w:t>Conditionality is bad and is a voting issue---it’s not what you do, it’s what you justify</w:t>
      </w:r>
    </w:p>
    <w:p w:rsidR="002E0E25" w:rsidRPr="005C742D" w:rsidRDefault="002E0E25" w:rsidP="002E0E25">
      <w:pPr>
        <w:rPr>
          <w:rStyle w:val="StyleStyleBold12pt"/>
        </w:rPr>
      </w:pPr>
      <w:r w:rsidRPr="005C742D">
        <w:rPr>
          <w:rStyle w:val="StyleStyleBold12pt"/>
        </w:rPr>
        <w:t>Interpretation---one conditional advocacy and the status quo</w:t>
      </w:r>
    </w:p>
    <w:p w:rsidR="002E0E25" w:rsidRPr="005C742D" w:rsidRDefault="002E0E25" w:rsidP="002E0E25">
      <w:pPr>
        <w:rPr>
          <w:rStyle w:val="StyleStyleBold12pt"/>
        </w:rPr>
      </w:pPr>
      <w:r w:rsidRPr="005C742D">
        <w:rPr>
          <w:rStyle w:val="StyleStyleBold12pt"/>
        </w:rPr>
        <w:t>2AC strategy skew---we can’t read our best offense because they can make strategic cross-applications to prove offense on other flows---the 2ac outweighs the 2nr, it sets the stage for the debate</w:t>
      </w:r>
    </w:p>
    <w:p w:rsidR="002E0E25" w:rsidRPr="005C742D" w:rsidRDefault="002E0E25" w:rsidP="002E0E25">
      <w:pPr>
        <w:rPr>
          <w:rStyle w:val="StyleStyleBold12pt"/>
        </w:rPr>
      </w:pPr>
      <w:r w:rsidRPr="005C742D">
        <w:rPr>
          <w:rStyle w:val="StyleStyleBold12pt"/>
        </w:rPr>
        <w:t>Argumentative responsibility---conditionality allows the negative to kick positions risk free which undermines the skills that argumentative consistency provides</w:t>
      </w:r>
    </w:p>
    <w:p w:rsidR="002E0E25" w:rsidRDefault="002E0E25" w:rsidP="002E0E25">
      <w:pPr>
        <w:pStyle w:val="Heading2"/>
        <w:rPr>
          <w:rFonts w:cs="Times New Roman"/>
        </w:rPr>
      </w:pPr>
      <w:r>
        <w:rPr>
          <w:rFonts w:cs="Times New Roman"/>
        </w:rPr>
        <w:lastRenderedPageBreak/>
        <w:t>2ac shale da</w:t>
      </w:r>
    </w:p>
    <w:p w:rsidR="002E0E25" w:rsidRPr="002D6DE2" w:rsidRDefault="002E0E25" w:rsidP="002E0E25">
      <w:pPr>
        <w:rPr>
          <w:rStyle w:val="StyleStyleBold12pt"/>
        </w:rPr>
      </w:pPr>
      <w:r w:rsidRPr="002D6DE2">
        <w:rPr>
          <w:rStyle w:val="StyleStyleBold12pt"/>
        </w:rPr>
        <w:t>Increased Drilling now</w:t>
      </w:r>
    </w:p>
    <w:p w:rsidR="002E0E25" w:rsidRPr="002D6DE2" w:rsidRDefault="002E0E25" w:rsidP="002E0E25">
      <w:pPr>
        <w:rPr>
          <w:rStyle w:val="StyleStyleBold12pt"/>
        </w:rPr>
      </w:pPr>
      <w:proofErr w:type="spellStart"/>
      <w:r w:rsidRPr="002D6DE2">
        <w:rPr>
          <w:rStyle w:val="StyleStyleBold12pt"/>
        </w:rPr>
        <w:t>Dilallo</w:t>
      </w:r>
      <w:proofErr w:type="spellEnd"/>
      <w:r w:rsidRPr="002D6DE2">
        <w:rPr>
          <w:rStyle w:val="StyleStyleBold12pt"/>
        </w:rPr>
        <w:t xml:space="preserve"> 5-10 </w:t>
      </w:r>
      <w:r w:rsidRPr="002D6DE2">
        <w:rPr>
          <w:sz w:val="16"/>
          <w:szCs w:val="16"/>
        </w:rPr>
        <w:t xml:space="preserve">[5/10/13, Matt </w:t>
      </w:r>
      <w:proofErr w:type="spellStart"/>
      <w:r w:rsidRPr="002D6DE2">
        <w:rPr>
          <w:sz w:val="16"/>
          <w:szCs w:val="16"/>
        </w:rPr>
        <w:t>Dilallo</w:t>
      </w:r>
      <w:proofErr w:type="spellEnd"/>
      <w:r w:rsidRPr="002D6DE2">
        <w:rPr>
          <w:sz w:val="16"/>
          <w:szCs w:val="16"/>
        </w:rPr>
        <w:t xml:space="preserve"> is an energy reporter for the Motley Fool. “Can the Gulf of Mexico Supplant Saudi Arabia?</w:t>
      </w:r>
      <w:proofErr w:type="gramStart"/>
      <w:r w:rsidRPr="002D6DE2">
        <w:rPr>
          <w:sz w:val="16"/>
          <w:szCs w:val="16"/>
        </w:rPr>
        <w:t>”,</w:t>
      </w:r>
      <w:proofErr w:type="gramEnd"/>
      <w:r w:rsidRPr="002D6DE2">
        <w:rPr>
          <w:sz w:val="16"/>
          <w:szCs w:val="16"/>
        </w:rPr>
        <w:t xml:space="preserve"> http://www.fool.com/investing/general/2013/05/10/can-the-gulf-of-mexico-supplant-saudi-arabia.aspx]</w:t>
      </w:r>
    </w:p>
    <w:p w:rsidR="002E0E25" w:rsidRDefault="002E0E25" w:rsidP="002E0E25">
      <w:r w:rsidRPr="000831C2">
        <w:t xml:space="preserve">Overall, activity is really starting to pick up in the Gulf. There are </w:t>
      </w:r>
    </w:p>
    <w:p w:rsidR="002E0E25" w:rsidRDefault="002E0E25" w:rsidP="002E0E25">
      <w:r>
        <w:t>AND</w:t>
      </w:r>
    </w:p>
    <w:p w:rsidR="002E0E25" w:rsidRPr="000831C2" w:rsidRDefault="002E0E25" w:rsidP="002E0E25">
      <w:proofErr w:type="gramStart"/>
      <w:r w:rsidRPr="000831C2">
        <w:t>instead</w:t>
      </w:r>
      <w:proofErr w:type="gramEnd"/>
      <w:r w:rsidRPr="000831C2">
        <w:t xml:space="preserve"> of depending on what's been shifting sand for the last few decades. </w:t>
      </w:r>
    </w:p>
    <w:p w:rsidR="002E0E25" w:rsidRDefault="002E0E25" w:rsidP="002E0E25">
      <w:pPr>
        <w:rPr>
          <w:rStyle w:val="StyleStyleBold12pt"/>
        </w:rPr>
      </w:pPr>
    </w:p>
    <w:p w:rsidR="002E0E25" w:rsidRDefault="002E0E25" w:rsidP="002E0E25">
      <w:pPr>
        <w:rPr>
          <w:rStyle w:val="StyleStyleBold12pt"/>
        </w:rPr>
      </w:pPr>
    </w:p>
    <w:p w:rsidR="002E0E25" w:rsidRPr="0008186F" w:rsidRDefault="002E0E25" w:rsidP="002E0E25">
      <w:pPr>
        <w:rPr>
          <w:rStyle w:val="StyleStyleBold12pt"/>
        </w:rPr>
      </w:pPr>
      <w:proofErr w:type="spellStart"/>
      <w:r w:rsidRPr="0008186F">
        <w:rPr>
          <w:rStyle w:val="StyleStyleBold12pt"/>
        </w:rPr>
        <w:t>Fracking</w:t>
      </w:r>
      <w:proofErr w:type="spellEnd"/>
      <w:r w:rsidRPr="0008186F">
        <w:rPr>
          <w:rStyle w:val="StyleStyleBold12pt"/>
        </w:rPr>
        <w:t xml:space="preserve"> won’t unlock an oil renaissance</w:t>
      </w:r>
    </w:p>
    <w:p w:rsidR="002E0E25" w:rsidRDefault="002E0E25" w:rsidP="002E0E25">
      <w:r w:rsidRPr="0008186F">
        <w:rPr>
          <w:rStyle w:val="StyleStyleBold12pt"/>
        </w:rPr>
        <w:t>Owen ’13</w:t>
      </w:r>
      <w:r>
        <w:t xml:space="preserve"> [3/19/2013, Jane Owen is a resident and founder of Citizens League for Environmental Action Now (CLEAN), “Long-Term Costs Of </w:t>
      </w:r>
      <w:proofErr w:type="spellStart"/>
      <w:r>
        <w:t>Fracking</w:t>
      </w:r>
      <w:proofErr w:type="spellEnd"/>
      <w:r>
        <w:t xml:space="preserve"> Are Staggering,” Climate Progress, http://thinkprogress.org/climate/2013/03/19/1742171/long-term-costs-of-fracking-are-staggering/?mobile=nc]</w:t>
      </w:r>
    </w:p>
    <w:p w:rsidR="002E0E25" w:rsidRDefault="002E0E25" w:rsidP="002E0E25">
      <w:r w:rsidRPr="000831C2">
        <w:t xml:space="preserve">All the hype by the fossil fuel industry about energy independence from </w:t>
      </w:r>
      <w:proofErr w:type="spellStart"/>
      <w:r w:rsidRPr="000831C2">
        <w:t>fracking</w:t>
      </w:r>
      <w:proofErr w:type="spellEnd"/>
      <w:r w:rsidRPr="000831C2">
        <w:t xml:space="preserve"> (hydraulic </w:t>
      </w:r>
    </w:p>
    <w:p w:rsidR="002E0E25" w:rsidRDefault="002E0E25" w:rsidP="002E0E25">
      <w:r>
        <w:t>AND</w:t>
      </w:r>
    </w:p>
    <w:p w:rsidR="002E0E25" w:rsidRPr="000831C2" w:rsidRDefault="002E0E25" w:rsidP="002E0E25">
      <w:proofErr w:type="gramStart"/>
      <w:r w:rsidRPr="000831C2">
        <w:t>volatile</w:t>
      </w:r>
      <w:proofErr w:type="gramEnd"/>
      <w:r w:rsidRPr="000831C2">
        <w:t xml:space="preserve"> rates of supply over time and have large environmental impacts in their extraction</w:t>
      </w:r>
    </w:p>
    <w:p w:rsidR="002E0E25" w:rsidRDefault="002E0E25" w:rsidP="002E0E25">
      <w:pPr>
        <w:rPr>
          <w:rStyle w:val="StyleStyleBold12pt"/>
        </w:rPr>
      </w:pPr>
    </w:p>
    <w:p w:rsidR="002E0E25" w:rsidRPr="00C01C28" w:rsidRDefault="002E0E25" w:rsidP="002E0E25">
      <w:pPr>
        <w:rPr>
          <w:rStyle w:val="StyleStyleBold12pt"/>
        </w:rPr>
      </w:pPr>
      <w:r>
        <w:rPr>
          <w:rStyle w:val="StyleStyleBold12pt"/>
        </w:rPr>
        <w:t xml:space="preserve">We access the best IL to </w:t>
      </w:r>
    </w:p>
    <w:p w:rsidR="002E0E25" w:rsidRPr="00A709DD" w:rsidRDefault="002E0E25" w:rsidP="002E0E25"/>
    <w:p w:rsidR="002E0E25" w:rsidRPr="009760D0" w:rsidRDefault="002E0E25" w:rsidP="002E0E25">
      <w:pPr>
        <w:pStyle w:val="Heading2"/>
        <w:rPr>
          <w:rFonts w:cs="Times New Roman"/>
        </w:rPr>
      </w:pPr>
      <w:r w:rsidRPr="009760D0">
        <w:rPr>
          <w:rFonts w:cs="Times New Roman"/>
        </w:rPr>
        <w:lastRenderedPageBreak/>
        <w:t>2ac neoliberalism k</w:t>
      </w:r>
    </w:p>
    <w:p w:rsidR="002E0E25" w:rsidRPr="009760D0" w:rsidRDefault="002E0E25" w:rsidP="002E0E25">
      <w:pPr>
        <w:rPr>
          <w:rStyle w:val="StyleStyleBold12pt"/>
        </w:rPr>
      </w:pPr>
      <w:r w:rsidRPr="009760D0">
        <w:rPr>
          <w:rStyle w:val="StyleStyleBold12pt"/>
        </w:rPr>
        <w:t>Framework—the role of the ballot is to weigh the plan against a competitive policy option or the status quo</w:t>
      </w:r>
    </w:p>
    <w:p w:rsidR="002E0E25" w:rsidRPr="009760D0" w:rsidRDefault="002E0E25" w:rsidP="002E0E25">
      <w:pPr>
        <w:rPr>
          <w:rStyle w:val="StyleStyleBold12pt"/>
        </w:rPr>
      </w:pPr>
    </w:p>
    <w:p w:rsidR="002E0E25" w:rsidRPr="009760D0" w:rsidRDefault="002E0E25" w:rsidP="002E0E25">
      <w:pPr>
        <w:rPr>
          <w:rStyle w:val="StyleStyleBold12pt"/>
        </w:rPr>
      </w:pPr>
      <w:r w:rsidRPr="009760D0">
        <w:rPr>
          <w:rStyle w:val="StyleStyleBold12pt"/>
        </w:rPr>
        <w:t>First---</w:t>
      </w:r>
      <w:proofErr w:type="spellStart"/>
      <w:r w:rsidRPr="009760D0">
        <w:rPr>
          <w:rStyle w:val="StyleStyleBold12pt"/>
        </w:rPr>
        <w:t>Decisionmaking</w:t>
      </w:r>
      <w:proofErr w:type="spellEnd"/>
      <w:r w:rsidRPr="009760D0">
        <w:rPr>
          <w:rStyle w:val="StyleStyleBold12pt"/>
        </w:rPr>
        <w:t xml:space="preserve"> skills are necessary to decide between individual courses of action that affect us on a daily basis—flexing our muscles in the high-stakes games of public policymaking is necessary to make those individual decisions easier</w:t>
      </w:r>
    </w:p>
    <w:p w:rsidR="002E0E25" w:rsidRPr="009760D0" w:rsidRDefault="002E0E25" w:rsidP="002E0E25">
      <w:pPr>
        <w:rPr>
          <w:rStyle w:val="StyleStyleBold12pt"/>
        </w:rPr>
      </w:pPr>
    </w:p>
    <w:p w:rsidR="002E0E25" w:rsidRPr="009760D0" w:rsidRDefault="002E0E25" w:rsidP="002E0E25">
      <w:pPr>
        <w:rPr>
          <w:rStyle w:val="StyleStyleBold12pt"/>
        </w:rPr>
      </w:pPr>
      <w:r w:rsidRPr="009760D0">
        <w:rPr>
          <w:rStyle w:val="StyleStyleBold12pt"/>
        </w:rPr>
        <w:t xml:space="preserve">Second---Fairness—if we win a defense of our epistemology and outweigh the </w:t>
      </w:r>
      <w:proofErr w:type="spellStart"/>
      <w:r w:rsidRPr="009760D0">
        <w:rPr>
          <w:rStyle w:val="StyleStyleBold12pt"/>
        </w:rPr>
        <w:t>kritik</w:t>
      </w:r>
      <w:proofErr w:type="spellEnd"/>
      <w:r w:rsidRPr="009760D0">
        <w:rPr>
          <w:rStyle w:val="StyleStyleBold12pt"/>
        </w:rPr>
        <w:t xml:space="preserve"> then we should win the debate—anything else moots the 1AC offense—that's critical to effective clash, teaches us to be progressive policymakers</w:t>
      </w:r>
    </w:p>
    <w:p w:rsidR="002E0E25" w:rsidRPr="009760D0" w:rsidRDefault="002E0E25" w:rsidP="002E0E25">
      <w:pPr>
        <w:rPr>
          <w:rStyle w:val="StyleStyleBold12pt"/>
        </w:rPr>
      </w:pPr>
    </w:p>
    <w:p w:rsidR="002E0E25" w:rsidRPr="009760D0" w:rsidRDefault="002E0E25" w:rsidP="002E0E25">
      <w:pPr>
        <w:rPr>
          <w:rStyle w:val="StyleStyleBold12pt"/>
        </w:rPr>
      </w:pPr>
      <w:r w:rsidRPr="009760D0">
        <w:rPr>
          <w:rStyle w:val="StyleStyleBold12pt"/>
        </w:rPr>
        <w:t xml:space="preserve">Finally---The </w:t>
      </w:r>
      <w:proofErr w:type="spellStart"/>
      <w:r w:rsidRPr="009760D0">
        <w:rPr>
          <w:rStyle w:val="StyleStyleBold12pt"/>
        </w:rPr>
        <w:t>neg</w:t>
      </w:r>
      <w:proofErr w:type="spellEnd"/>
      <w:r w:rsidRPr="009760D0">
        <w:rPr>
          <w:rStyle w:val="StyleStyleBold12pt"/>
        </w:rPr>
        <w:t xml:space="preserve"> must connect their alternative to policy concerns and institutional practices—absent these questions shifts in knowledge production are useless – governments’ obey institutional logics that exist independently of individuals and constrain </w:t>
      </w:r>
      <w:proofErr w:type="spellStart"/>
      <w:r w:rsidRPr="009760D0">
        <w:rPr>
          <w:rStyle w:val="StyleStyleBold12pt"/>
        </w:rPr>
        <w:t>decisionmaking</w:t>
      </w:r>
      <w:proofErr w:type="spellEnd"/>
      <w:r w:rsidRPr="009760D0">
        <w:rPr>
          <w:rStyle w:val="StyleStyleBold12pt"/>
        </w:rPr>
        <w:t xml:space="preserve"> </w:t>
      </w:r>
    </w:p>
    <w:p w:rsidR="002E0E25" w:rsidRPr="009760D0" w:rsidRDefault="002E0E25" w:rsidP="002E0E25">
      <w:pPr>
        <w:rPr>
          <w:sz w:val="16"/>
          <w:szCs w:val="16"/>
        </w:rPr>
      </w:pPr>
      <w:r w:rsidRPr="009760D0">
        <w:rPr>
          <w:b/>
          <w:sz w:val="22"/>
        </w:rPr>
        <w:t>Wight, ‘6</w:t>
      </w:r>
      <w:r w:rsidRPr="009760D0">
        <w:rPr>
          <w:sz w:val="16"/>
          <w:szCs w:val="16"/>
        </w:rPr>
        <w:t xml:space="preserve"> – Professor of IR @ University of Sydney </w:t>
      </w:r>
    </w:p>
    <w:p w:rsidR="002E0E25" w:rsidRPr="009760D0" w:rsidRDefault="002E0E25" w:rsidP="002E0E25">
      <w:pPr>
        <w:rPr>
          <w:sz w:val="16"/>
          <w:szCs w:val="16"/>
        </w:rPr>
      </w:pPr>
      <w:r w:rsidRPr="009760D0">
        <w:rPr>
          <w:sz w:val="16"/>
          <w:szCs w:val="16"/>
        </w:rPr>
        <w:t xml:space="preserve">(Colin, Agents, Structures and International Relations: Politics as Ontology, pgs. 48-50 </w:t>
      </w:r>
    </w:p>
    <w:p w:rsidR="002E0E25" w:rsidRDefault="002E0E25" w:rsidP="002E0E25">
      <w:r w:rsidRPr="000831C2">
        <w:t xml:space="preserve">One important aspect of this relational ontology is that these relations constitute our identity as </w:t>
      </w:r>
    </w:p>
    <w:p w:rsidR="002E0E25" w:rsidRDefault="002E0E25" w:rsidP="002E0E25">
      <w:r>
        <w:t>AND</w:t>
      </w:r>
    </w:p>
    <w:p w:rsidR="002E0E25" w:rsidRPr="000831C2" w:rsidRDefault="002E0E25" w:rsidP="002E0E25">
      <w:proofErr w:type="gramStart"/>
      <w:r w:rsidRPr="000831C2">
        <w:t>upon</w:t>
      </w:r>
      <w:proofErr w:type="gramEnd"/>
      <w:r w:rsidRPr="000831C2">
        <w:t xml:space="preserve"> it, upon its specific characteristics, its constants and its variables’.</w:t>
      </w:r>
    </w:p>
    <w:p w:rsidR="002E0E25" w:rsidRPr="009760D0" w:rsidRDefault="002E0E25" w:rsidP="002E0E25">
      <w:pPr>
        <w:rPr>
          <w:rStyle w:val="StyleStyleBold12pt"/>
        </w:rPr>
      </w:pPr>
    </w:p>
    <w:p w:rsidR="002E0E25" w:rsidRPr="009760D0" w:rsidRDefault="002E0E25" w:rsidP="002E0E25">
      <w:pPr>
        <w:rPr>
          <w:rStyle w:val="StyleStyleBold12pt"/>
        </w:rPr>
      </w:pPr>
      <w:r w:rsidRPr="009760D0">
        <w:rPr>
          <w:rStyle w:val="StyleStyleBold12pt"/>
        </w:rPr>
        <w:t>Permutation---do the plan and all non-mutually exclusive components of the alternative. Double bind---either the alternative should overcome all residual links or the status quo overwhelms the alternative</w:t>
      </w:r>
    </w:p>
    <w:p w:rsidR="002E0E25" w:rsidRPr="009760D0" w:rsidRDefault="002E0E25" w:rsidP="002E0E25">
      <w:pPr>
        <w:rPr>
          <w:b/>
          <w:bCs/>
          <w:sz w:val="24"/>
        </w:rPr>
      </w:pPr>
    </w:p>
    <w:p w:rsidR="002E0E25" w:rsidRPr="009760D0" w:rsidRDefault="002E0E25" w:rsidP="002E0E25">
      <w:pPr>
        <w:rPr>
          <w:b/>
          <w:bCs/>
          <w:sz w:val="24"/>
        </w:rPr>
      </w:pPr>
      <w:r w:rsidRPr="009760D0">
        <w:rPr>
          <w:b/>
          <w:bCs/>
          <w:sz w:val="24"/>
        </w:rPr>
        <w:t xml:space="preserve">The alt doesn’t solve the case – </w:t>
      </w:r>
      <w:proofErr w:type="spellStart"/>
      <w:proofErr w:type="gramStart"/>
      <w:r w:rsidRPr="009760D0">
        <w:rPr>
          <w:b/>
          <w:bCs/>
          <w:sz w:val="24"/>
        </w:rPr>
        <w:t>its</w:t>
      </w:r>
      <w:proofErr w:type="spellEnd"/>
      <w:proofErr w:type="gramEnd"/>
      <w:r w:rsidRPr="009760D0">
        <w:rPr>
          <w:b/>
          <w:bCs/>
          <w:sz w:val="24"/>
        </w:rPr>
        <w:t xml:space="preserve"> inevitable and root cause does not mean solvency</w:t>
      </w:r>
    </w:p>
    <w:p w:rsidR="002E0E25" w:rsidRPr="009760D0" w:rsidRDefault="002E0E25" w:rsidP="002E0E25">
      <w:r w:rsidRPr="009760D0">
        <w:rPr>
          <w:b/>
          <w:bCs/>
          <w:sz w:val="24"/>
        </w:rPr>
        <w:t>Jones 11</w:t>
      </w:r>
      <w:r w:rsidRPr="009760D0">
        <w:t>—Owen, Masters at Oxford, named one of the Daily Telegraph's 'Top 100 Most Influential People on the Left' for 2011, author of "</w:t>
      </w:r>
      <w:proofErr w:type="spellStart"/>
      <w:r w:rsidRPr="009760D0">
        <w:t>Chavs</w:t>
      </w:r>
      <w:proofErr w:type="spellEnd"/>
      <w:r w:rsidRPr="009760D0">
        <w:t>: The Demonization of the Working Class", The Independent, UK, "Owen Jones: Protest without politics will change nothing", 2011, www.independent.co.uk/opinion/commentators/owen-jones-protest-without-politics-will-change-nothing-2373612.html</w:t>
      </w:r>
    </w:p>
    <w:p w:rsidR="002E0E25" w:rsidRDefault="002E0E25" w:rsidP="002E0E25">
      <w:r w:rsidRPr="000831C2">
        <w:t xml:space="preserve">My first experience of police </w:t>
      </w:r>
      <w:proofErr w:type="spellStart"/>
      <w:r w:rsidRPr="000831C2">
        <w:t>kettling</w:t>
      </w:r>
      <w:proofErr w:type="spellEnd"/>
      <w:r w:rsidRPr="000831C2">
        <w:t xml:space="preserve"> was aged 16. It was May Day 2001</w:t>
      </w:r>
    </w:p>
    <w:p w:rsidR="002E0E25" w:rsidRDefault="002E0E25" w:rsidP="002E0E25">
      <w:r>
        <w:t>AND</w:t>
      </w:r>
    </w:p>
    <w:p w:rsidR="002E0E25" w:rsidRPr="000831C2" w:rsidRDefault="002E0E25" w:rsidP="002E0E25">
      <w:proofErr w:type="gramStart"/>
      <w:r w:rsidRPr="000831C2">
        <w:t>of</w:t>
      </w:r>
      <w:proofErr w:type="gramEnd"/>
      <w:r w:rsidRPr="000831C2">
        <w:t xml:space="preserve"> revolt, there remains no left to give it direction and purpose.</w:t>
      </w:r>
    </w:p>
    <w:p w:rsidR="002E0E25" w:rsidRPr="009760D0" w:rsidRDefault="002E0E25" w:rsidP="002E0E25">
      <w:pPr>
        <w:rPr>
          <w:b/>
          <w:bCs/>
          <w:sz w:val="24"/>
        </w:rPr>
      </w:pPr>
    </w:p>
    <w:p w:rsidR="002E0E25" w:rsidRPr="009760D0" w:rsidRDefault="002E0E25" w:rsidP="002E0E25">
      <w:pPr>
        <w:rPr>
          <w:rStyle w:val="StyleStyleBold12pt"/>
        </w:rPr>
      </w:pPr>
      <w:r w:rsidRPr="009760D0">
        <w:rPr>
          <w:rStyle w:val="StyleStyleBold12pt"/>
        </w:rPr>
        <w:t>Permutation---do the plan and all non-mutually exclusive components of the alternative. Double bind---either the alternative should overcome all residual links or the status quo overwhelms the alternative</w:t>
      </w:r>
    </w:p>
    <w:p w:rsidR="002E0E25" w:rsidRPr="009760D0" w:rsidRDefault="002E0E25" w:rsidP="002E0E25"/>
    <w:p w:rsidR="002E0E25" w:rsidRPr="009760D0" w:rsidRDefault="002E0E25" w:rsidP="002E0E25">
      <w:pPr>
        <w:rPr>
          <w:b/>
          <w:bCs/>
          <w:sz w:val="24"/>
        </w:rPr>
      </w:pPr>
      <w:r>
        <w:rPr>
          <w:b/>
          <w:bCs/>
          <w:sz w:val="24"/>
        </w:rPr>
        <w:t>The impact is empirically denied---even if neoliberalism justifies nuclear conflict past instances prove it has not been a great enough rationale for escalation</w:t>
      </w:r>
    </w:p>
    <w:p w:rsidR="002E0E25" w:rsidRPr="009760D0" w:rsidRDefault="002E0E25" w:rsidP="002E0E25">
      <w:pPr>
        <w:rPr>
          <w:b/>
          <w:bCs/>
          <w:sz w:val="24"/>
        </w:rPr>
      </w:pPr>
    </w:p>
    <w:p w:rsidR="002E0E25" w:rsidRPr="009760D0" w:rsidRDefault="002E0E25" w:rsidP="002E0E25">
      <w:pPr>
        <w:rPr>
          <w:b/>
          <w:bCs/>
          <w:sz w:val="24"/>
        </w:rPr>
      </w:pPr>
      <w:r w:rsidRPr="009760D0">
        <w:rPr>
          <w:b/>
          <w:bCs/>
          <w:sz w:val="24"/>
        </w:rPr>
        <w:t>Pragmatic action is the only way to solve their impacts</w:t>
      </w:r>
    </w:p>
    <w:p w:rsidR="002E0E25" w:rsidRPr="009760D0" w:rsidRDefault="002E0E25" w:rsidP="002E0E25">
      <w:r w:rsidRPr="009760D0">
        <w:rPr>
          <w:b/>
          <w:bCs/>
          <w:sz w:val="24"/>
        </w:rPr>
        <w:t>Bryant 12</w:t>
      </w:r>
      <w:r w:rsidRPr="009760D0">
        <w:t xml:space="preserve">--professor of philosophy at Collin College (Levi, We’ll Never Do Better </w:t>
      </w:r>
      <w:proofErr w:type="gramStart"/>
      <w:r w:rsidRPr="009760D0">
        <w:t>Than</w:t>
      </w:r>
      <w:proofErr w:type="gramEnd"/>
      <w:r w:rsidRPr="009760D0">
        <w:t xml:space="preserve"> a Politician: Climate Change and Purity, 5/11/12, http://larvalsubjects.wordpress.com/2012/05/11/well-never-do-better-than-a-politician-climate-change-and-purity/) </w:t>
      </w:r>
    </w:p>
    <w:p w:rsidR="002E0E25" w:rsidRDefault="002E0E25" w:rsidP="002E0E25">
      <w:r w:rsidRPr="000831C2">
        <w:lastRenderedPageBreak/>
        <w:t xml:space="preserve">Somewhere or other </w:t>
      </w:r>
      <w:proofErr w:type="spellStart"/>
      <w:r w:rsidRPr="000831C2">
        <w:t>Latour</w:t>
      </w:r>
      <w:proofErr w:type="spellEnd"/>
      <w:r w:rsidRPr="000831C2">
        <w:t xml:space="preserve"> makes the remark that we’ll never do better than a politician</w:t>
      </w:r>
    </w:p>
    <w:p w:rsidR="002E0E25" w:rsidRDefault="002E0E25" w:rsidP="002E0E25">
      <w:r>
        <w:t>AND</w:t>
      </w:r>
    </w:p>
    <w:p w:rsidR="002E0E25" w:rsidRPr="000831C2" w:rsidRDefault="002E0E25" w:rsidP="002E0E25">
      <w:r w:rsidRPr="000831C2">
        <w:t>But there’s no other way, there’s no way around this, and we</w:t>
      </w:r>
    </w:p>
    <w:p w:rsidR="002E0E25" w:rsidRPr="009760D0" w:rsidRDefault="002E0E25" w:rsidP="002E0E25">
      <w:pPr>
        <w:rPr>
          <w:rStyle w:val="StyleStyleBold12pt"/>
        </w:rPr>
      </w:pPr>
    </w:p>
    <w:p w:rsidR="002E0E25" w:rsidRPr="009760D0" w:rsidRDefault="002E0E25" w:rsidP="002E0E25">
      <w:pPr>
        <w:rPr>
          <w:rStyle w:val="StyleStyleBold12pt"/>
        </w:rPr>
      </w:pPr>
      <w:r w:rsidRPr="009760D0">
        <w:rPr>
          <w:rStyle w:val="StyleStyleBold12pt"/>
        </w:rPr>
        <w:t>Case Outweighs</w:t>
      </w:r>
    </w:p>
    <w:p w:rsidR="002E0E25" w:rsidRPr="009760D0" w:rsidRDefault="002E0E25" w:rsidP="002E0E25">
      <w:pPr>
        <w:rPr>
          <w:rStyle w:val="StyleStyleBold12pt"/>
        </w:rPr>
      </w:pPr>
      <w:r w:rsidRPr="009760D0">
        <w:rPr>
          <w:rStyle w:val="StyleStyleBold12pt"/>
        </w:rPr>
        <w:t>A. Extinction turns the K ethics – life is a prerequisite for an ethical shift</w:t>
      </w:r>
    </w:p>
    <w:p w:rsidR="002E0E25" w:rsidRPr="009760D0" w:rsidRDefault="002E0E25" w:rsidP="002E0E25">
      <w:pPr>
        <w:rPr>
          <w:rStyle w:val="StyleStyleBold12pt"/>
        </w:rPr>
      </w:pPr>
      <w:r w:rsidRPr="009760D0">
        <w:rPr>
          <w:rStyle w:val="StyleStyleBold12pt"/>
        </w:rPr>
        <w:t xml:space="preserve">B. No solvency – the </w:t>
      </w:r>
      <w:proofErr w:type="spellStart"/>
      <w:r w:rsidRPr="009760D0">
        <w:rPr>
          <w:rStyle w:val="StyleStyleBold12pt"/>
        </w:rPr>
        <w:t>aff</w:t>
      </w:r>
      <w:proofErr w:type="spellEnd"/>
      <w:r w:rsidRPr="009760D0">
        <w:rPr>
          <w:rStyle w:val="StyleStyleBold12pt"/>
        </w:rPr>
        <w:t xml:space="preserve"> is a drop in the bucket – too many alt causes in the status quo to solve quickly</w:t>
      </w:r>
    </w:p>
    <w:p w:rsidR="002E0E25" w:rsidRPr="009760D0" w:rsidRDefault="002E0E25" w:rsidP="002E0E25"/>
    <w:p w:rsidR="002E0E25" w:rsidRPr="009760D0" w:rsidRDefault="002E0E25" w:rsidP="002E0E25">
      <w:pPr>
        <w:rPr>
          <w:b/>
          <w:bCs/>
          <w:sz w:val="24"/>
        </w:rPr>
      </w:pPr>
      <w:r w:rsidRPr="009760D0">
        <w:rPr>
          <w:b/>
          <w:bCs/>
          <w:sz w:val="24"/>
        </w:rPr>
        <w:t>Our methodology is true and good</w:t>
      </w:r>
    </w:p>
    <w:p w:rsidR="002E0E25" w:rsidRPr="009760D0" w:rsidRDefault="002E0E25" w:rsidP="002E0E25">
      <w:r w:rsidRPr="009760D0">
        <w:rPr>
          <w:b/>
          <w:bCs/>
          <w:sz w:val="24"/>
        </w:rPr>
        <w:t>Giordano and Li 12</w:t>
      </w:r>
      <w:r w:rsidRPr="009760D0">
        <w:t xml:space="preserve"> [November 2012, Paolo, PhD in Economics from the </w:t>
      </w:r>
      <w:proofErr w:type="spellStart"/>
      <w:r w:rsidRPr="009760D0">
        <w:t>Institut</w:t>
      </w:r>
      <w:proofErr w:type="spellEnd"/>
      <w:r w:rsidRPr="009760D0">
        <w:t xml:space="preserve"> </w:t>
      </w:r>
      <w:proofErr w:type="spellStart"/>
      <w:r w:rsidRPr="009760D0">
        <w:t>d'Etudes</w:t>
      </w:r>
      <w:proofErr w:type="spellEnd"/>
      <w:r w:rsidRPr="009760D0">
        <w:t xml:space="preserve"> </w:t>
      </w:r>
      <w:proofErr w:type="spellStart"/>
      <w:r w:rsidRPr="009760D0">
        <w:t>Politiques</w:t>
      </w:r>
      <w:proofErr w:type="spellEnd"/>
      <w:r w:rsidRPr="009760D0">
        <w:t xml:space="preserve"> de Paris, Lead Economist at the </w:t>
      </w:r>
      <w:proofErr w:type="spellStart"/>
      <w:r w:rsidRPr="009760D0">
        <w:t>Integratoin</w:t>
      </w:r>
      <w:proofErr w:type="spellEnd"/>
      <w:r w:rsidRPr="009760D0">
        <w:t xml:space="preserve"> and Trade Sector of the IADB, and Kun, Research Fellow at IADB, “An Updated Assessment of the Trade and Poverty Nexus in Latin America,” pages 375-377, </w:t>
      </w:r>
      <w:hyperlink r:id="rId21" w:history="1">
        <w:r w:rsidRPr="009760D0">
          <w:rPr>
            <w:sz w:val="16"/>
          </w:rPr>
          <w:t>http://www.iadb.org/en/publications/publication-detail,7101.html?id=67029</w:t>
        </w:r>
      </w:hyperlink>
      <w:r w:rsidRPr="009760D0">
        <w:t xml:space="preserve">] </w:t>
      </w:r>
    </w:p>
    <w:p w:rsidR="002E0E25" w:rsidRDefault="002E0E25" w:rsidP="002E0E25">
      <w:r w:rsidRPr="000831C2">
        <w:t xml:space="preserve">Despite the move towards more open trade regimes, Latin American economies are </w:t>
      </w:r>
      <w:proofErr w:type="gramStart"/>
      <w:r w:rsidRPr="000831C2">
        <w:t>still  relatively</w:t>
      </w:r>
      <w:proofErr w:type="gramEnd"/>
      <w:r w:rsidRPr="000831C2">
        <w:t xml:space="preserve"> </w:t>
      </w:r>
    </w:p>
    <w:p w:rsidR="002E0E25" w:rsidRDefault="002E0E25" w:rsidP="002E0E25">
      <w:r>
        <w:t>AND</w:t>
      </w:r>
    </w:p>
    <w:p w:rsidR="002E0E25" w:rsidRPr="000831C2" w:rsidRDefault="002E0E25" w:rsidP="002E0E25">
      <w:proofErr w:type="gramStart"/>
      <w:r w:rsidRPr="000831C2">
        <w:t>to</w:t>
      </w:r>
      <w:proofErr w:type="gramEnd"/>
      <w:r w:rsidRPr="000831C2">
        <w:t xml:space="preserve"> overstate the importance of strengthening the capacity of policymaking in this area.</w:t>
      </w:r>
    </w:p>
    <w:p w:rsidR="002E0E25" w:rsidRPr="009760D0" w:rsidRDefault="002E0E25" w:rsidP="002E0E25"/>
    <w:p w:rsidR="002E0E25" w:rsidRPr="009760D0" w:rsidRDefault="002E0E25" w:rsidP="002E0E25">
      <w:pPr>
        <w:rPr>
          <w:b/>
          <w:bCs/>
          <w:sz w:val="24"/>
        </w:rPr>
      </w:pPr>
      <w:r w:rsidRPr="009760D0">
        <w:rPr>
          <w:b/>
          <w:bCs/>
          <w:sz w:val="24"/>
        </w:rPr>
        <w:t xml:space="preserve">Perm </w:t>
      </w:r>
      <w:proofErr w:type="gramStart"/>
      <w:r w:rsidRPr="009760D0">
        <w:rPr>
          <w:b/>
          <w:bCs/>
          <w:sz w:val="24"/>
        </w:rPr>
        <w:t>do</w:t>
      </w:r>
      <w:proofErr w:type="gramEnd"/>
      <w:r w:rsidRPr="009760D0">
        <w:rPr>
          <w:b/>
          <w:bCs/>
          <w:sz w:val="24"/>
        </w:rPr>
        <w:t xml:space="preserve"> the alt—it is justified</w:t>
      </w:r>
    </w:p>
    <w:p w:rsidR="002E0E25" w:rsidRPr="009760D0" w:rsidRDefault="002E0E25" w:rsidP="002E0E25">
      <w:pPr>
        <w:rPr>
          <w:rStyle w:val="StyleStyleBold12pt"/>
        </w:rPr>
      </w:pPr>
      <w:r w:rsidRPr="009760D0">
        <w:rPr>
          <w:rStyle w:val="StyleStyleBold12pt"/>
        </w:rPr>
        <w:t>Vague alternatives are a voting issue to deter the practice</w:t>
      </w:r>
    </w:p>
    <w:p w:rsidR="002E0E25" w:rsidRPr="009760D0" w:rsidRDefault="002E0E25" w:rsidP="002E0E25">
      <w:pPr>
        <w:rPr>
          <w:rStyle w:val="StyleStyleBold12pt"/>
        </w:rPr>
      </w:pPr>
      <w:r w:rsidRPr="009760D0">
        <w:rPr>
          <w:rStyle w:val="StyleStyleBold12pt"/>
        </w:rPr>
        <w:t xml:space="preserve">They kill clash because the affirmative has no idea which offense applies and the </w:t>
      </w:r>
      <w:proofErr w:type="spellStart"/>
      <w:r w:rsidRPr="009760D0">
        <w:rPr>
          <w:rStyle w:val="StyleStyleBold12pt"/>
        </w:rPr>
        <w:t>Neg</w:t>
      </w:r>
      <w:proofErr w:type="spellEnd"/>
      <w:r w:rsidRPr="009760D0">
        <w:rPr>
          <w:rStyle w:val="StyleStyleBold12pt"/>
        </w:rPr>
        <w:t xml:space="preserve"> can avoid arguments be brushing it aside. Destroys argumentative responsibility</w:t>
      </w:r>
    </w:p>
    <w:p w:rsidR="002E0E25" w:rsidRPr="009760D0" w:rsidRDefault="002E0E25" w:rsidP="002E0E25">
      <w:pPr>
        <w:ind w:left="288" w:right="288"/>
        <w:rPr>
          <w:sz w:val="16"/>
        </w:rPr>
      </w:pPr>
    </w:p>
    <w:p w:rsidR="002E0E25" w:rsidRPr="009760D0" w:rsidRDefault="002E0E25" w:rsidP="002E0E25">
      <w:pPr>
        <w:rPr>
          <w:b/>
          <w:bCs/>
          <w:sz w:val="24"/>
        </w:rPr>
      </w:pPr>
      <w:proofErr w:type="spellStart"/>
      <w:r w:rsidRPr="009760D0">
        <w:rPr>
          <w:b/>
          <w:bCs/>
          <w:sz w:val="24"/>
        </w:rPr>
        <w:t>Neolib</w:t>
      </w:r>
      <w:proofErr w:type="spellEnd"/>
      <w:r w:rsidRPr="009760D0">
        <w:rPr>
          <w:b/>
          <w:bCs/>
          <w:sz w:val="24"/>
        </w:rPr>
        <w:t xml:space="preserve"> shields the environment</w:t>
      </w:r>
    </w:p>
    <w:p w:rsidR="002E0E25" w:rsidRPr="009760D0" w:rsidRDefault="002E0E25" w:rsidP="002E0E25">
      <w:proofErr w:type="spellStart"/>
      <w:r w:rsidRPr="009760D0">
        <w:rPr>
          <w:b/>
          <w:bCs/>
          <w:sz w:val="24"/>
        </w:rPr>
        <w:t>Plastow</w:t>
      </w:r>
      <w:proofErr w:type="spellEnd"/>
      <w:r w:rsidRPr="009760D0">
        <w:rPr>
          <w:b/>
          <w:bCs/>
          <w:sz w:val="24"/>
        </w:rPr>
        <w:t xml:space="preserve"> 10 </w:t>
      </w:r>
      <w:r w:rsidRPr="009760D0">
        <w:t xml:space="preserve">(Robert </w:t>
      </w:r>
      <w:proofErr w:type="spellStart"/>
      <w:r w:rsidRPr="009760D0">
        <w:t>Plastow</w:t>
      </w:r>
      <w:proofErr w:type="spellEnd"/>
      <w:r w:rsidRPr="009760D0">
        <w:t>, University of Exeter, “Neoliberalism in environmental governance: a paradoxical double movement?</w:t>
      </w:r>
      <w:proofErr w:type="gramStart"/>
      <w:r w:rsidRPr="009760D0">
        <w:t>”,</w:t>
      </w:r>
      <w:proofErr w:type="gramEnd"/>
      <w:r w:rsidRPr="009760D0">
        <w:t xml:space="preserve"> http://academia.edu/2703516/Neoliberalism_in_environmental_governance_a_paradoxical_double_movement)</w:t>
      </w:r>
    </w:p>
    <w:p w:rsidR="002E0E25" w:rsidRDefault="002E0E25" w:rsidP="002E0E25">
      <w:r w:rsidRPr="000831C2">
        <w:t xml:space="preserve"> Neoliberalism has developed into an extremely strong and dynamic ideology within Western capitalist societies </w:t>
      </w:r>
    </w:p>
    <w:p w:rsidR="002E0E25" w:rsidRDefault="002E0E25" w:rsidP="002E0E25">
      <w:r>
        <w:t>AND</w:t>
      </w:r>
    </w:p>
    <w:p w:rsidR="002E0E25" w:rsidRPr="000831C2" w:rsidRDefault="002E0E25" w:rsidP="002E0E25">
      <w:proofErr w:type="gramStart"/>
      <w:r w:rsidRPr="000831C2">
        <w:t>conservation</w:t>
      </w:r>
      <w:proofErr w:type="gramEnd"/>
      <w:r w:rsidRPr="000831C2">
        <w:t>, reflecting the power and pervasiveness of its rationality and adoption worldwide.</w:t>
      </w:r>
    </w:p>
    <w:p w:rsidR="002E0E25" w:rsidRPr="009760D0" w:rsidRDefault="002E0E25" w:rsidP="002E0E25"/>
    <w:p w:rsidR="002E0E25" w:rsidRPr="009760D0" w:rsidRDefault="002E0E25" w:rsidP="002E0E25">
      <w:pPr>
        <w:rPr>
          <w:rStyle w:val="StyleStyleBold12pt"/>
        </w:rPr>
      </w:pPr>
      <w:r w:rsidRPr="009760D0">
        <w:rPr>
          <w:rStyle w:val="StyleStyleBold12pt"/>
        </w:rPr>
        <w:t>Permutation---do the plan and reject all other instances of neoliberalism---the advantages in the 1AC proves the plan is a good instance of neoliberalism---that comparatively outweighs the impact to their link</w:t>
      </w:r>
    </w:p>
    <w:p w:rsidR="002E0E25" w:rsidRPr="009760D0" w:rsidRDefault="002E0E25" w:rsidP="002E0E25">
      <w:pPr>
        <w:rPr>
          <w:b/>
          <w:bCs/>
          <w:sz w:val="24"/>
        </w:rPr>
      </w:pPr>
    </w:p>
    <w:p w:rsidR="002E0E25" w:rsidRPr="009760D0" w:rsidRDefault="002E0E25" w:rsidP="002E0E25">
      <w:pPr>
        <w:rPr>
          <w:b/>
          <w:bCs/>
          <w:sz w:val="24"/>
        </w:rPr>
      </w:pPr>
      <w:proofErr w:type="spellStart"/>
      <w:r w:rsidRPr="009760D0">
        <w:rPr>
          <w:b/>
          <w:bCs/>
          <w:sz w:val="24"/>
        </w:rPr>
        <w:t>Neolib</w:t>
      </w:r>
      <w:proofErr w:type="spellEnd"/>
      <w:r w:rsidRPr="009760D0">
        <w:rPr>
          <w:b/>
          <w:bCs/>
          <w:sz w:val="24"/>
        </w:rPr>
        <w:t xml:space="preserve"> solves poverty </w:t>
      </w:r>
    </w:p>
    <w:p w:rsidR="002E0E25" w:rsidRPr="009760D0" w:rsidRDefault="002E0E25" w:rsidP="002E0E25">
      <w:r w:rsidRPr="009760D0">
        <w:rPr>
          <w:b/>
          <w:bCs/>
          <w:sz w:val="24"/>
        </w:rPr>
        <w:t>Pipe 11</w:t>
      </w:r>
      <w:r w:rsidRPr="009760D0">
        <w:t xml:space="preserve">--Nicholas, The South Australia Globalist, "The Global Financial Crisis", 2011, </w:t>
      </w:r>
      <w:hyperlink r:id="rId22" w:history="1">
        <w:r w:rsidRPr="009760D0">
          <w:t>www.perspectivist.com/business/the-global-financial-crisis</w:t>
        </w:r>
      </w:hyperlink>
    </w:p>
    <w:p w:rsidR="002E0E25" w:rsidRDefault="002E0E25" w:rsidP="002E0E25">
      <w:r w:rsidRPr="000831C2">
        <w:t xml:space="preserve">When assisted by the other neo-liberal views of </w:t>
      </w:r>
      <w:proofErr w:type="spellStart"/>
      <w:r w:rsidRPr="000831C2">
        <w:t>globalisation</w:t>
      </w:r>
      <w:proofErr w:type="spellEnd"/>
      <w:r w:rsidRPr="000831C2">
        <w:t xml:space="preserve"> and foreign investment, </w:t>
      </w:r>
    </w:p>
    <w:p w:rsidR="002E0E25" w:rsidRDefault="002E0E25" w:rsidP="002E0E25">
      <w:r>
        <w:t>AND</w:t>
      </w:r>
    </w:p>
    <w:p w:rsidR="002E0E25" w:rsidRPr="000831C2" w:rsidRDefault="002E0E25" w:rsidP="002E0E25">
      <w:proofErr w:type="gramStart"/>
      <w:r w:rsidRPr="000831C2">
        <w:t>the</w:t>
      </w:r>
      <w:proofErr w:type="gramEnd"/>
      <w:r w:rsidRPr="000831C2">
        <w:t xml:space="preserve"> neo-liberalism system is, and how its influence lives on.</w:t>
      </w:r>
    </w:p>
    <w:p w:rsidR="002E0E25" w:rsidRPr="009760D0" w:rsidRDefault="002E0E25" w:rsidP="002E0E25">
      <w:pPr>
        <w:ind w:left="288" w:right="288"/>
        <w:rPr>
          <w:sz w:val="16"/>
        </w:rPr>
      </w:pPr>
    </w:p>
    <w:p w:rsidR="002E0E25" w:rsidRPr="009760D0" w:rsidRDefault="002E0E25" w:rsidP="002E0E25">
      <w:pPr>
        <w:rPr>
          <w:rStyle w:val="StyleStyleBold12pt"/>
        </w:rPr>
      </w:pPr>
      <w:r w:rsidRPr="009760D0">
        <w:rPr>
          <w:rStyle w:val="StyleStyleBold12pt"/>
        </w:rPr>
        <w:t>No impact</w:t>
      </w:r>
    </w:p>
    <w:p w:rsidR="002E0E25" w:rsidRPr="009760D0" w:rsidRDefault="002E0E25" w:rsidP="002E0E25">
      <w:proofErr w:type="spellStart"/>
      <w:r w:rsidRPr="009760D0">
        <w:rPr>
          <w:rStyle w:val="StyleStyleBold12pt"/>
        </w:rPr>
        <w:t>Larrivee</w:t>
      </w:r>
      <w:proofErr w:type="spellEnd"/>
      <w:r w:rsidRPr="009760D0">
        <w:rPr>
          <w:rStyle w:val="StyleStyleBold12pt"/>
        </w:rPr>
        <w:t xml:space="preserve"> 10</w:t>
      </w:r>
      <w:r w:rsidRPr="009760D0">
        <w:t xml:space="preserve">— PF ECONOMICS AT </w:t>
      </w:r>
      <w:proofErr w:type="gramStart"/>
      <w:r w:rsidRPr="009760D0">
        <w:t>MOUNT</w:t>
      </w:r>
      <w:proofErr w:type="gramEnd"/>
      <w:r w:rsidRPr="009760D0">
        <w:t xml:space="preserve"> ST MARY’S UNIVERSITY – MASTERS FROM THE HARVARD KENNEDY SCHOOL AND PHD IN ECONOMICS FROM WISCONSIN, 10 [JOHN, A FRAMEWORK FOR THE MORAL ANALYSIS OF MARKETS, 10/1, </w:t>
      </w:r>
      <w:hyperlink r:id="rId23" w:history="1">
        <w:r w:rsidRPr="009760D0">
          <w:rPr>
            <w:rStyle w:val="Hyperlink"/>
          </w:rPr>
          <w:t>http://www.teacheconomicfreedom.org/files/larrivee-paper-1.pdf</w:t>
        </w:r>
      </w:hyperlink>
      <w:r w:rsidRPr="009760D0">
        <w:t xml:space="preserve">] </w:t>
      </w:r>
    </w:p>
    <w:p w:rsidR="002E0E25" w:rsidRDefault="002E0E25" w:rsidP="002E0E25">
      <w:r w:rsidRPr="000831C2">
        <w:t xml:space="preserve"> The Second Focal Point: Moral, Social, and Cultural Issues of Capitalism </w:t>
      </w:r>
    </w:p>
    <w:p w:rsidR="002E0E25" w:rsidRDefault="002E0E25" w:rsidP="002E0E25">
      <w:r>
        <w:t>AND</w:t>
      </w:r>
    </w:p>
    <w:p w:rsidR="002E0E25" w:rsidRPr="000831C2" w:rsidRDefault="002E0E25" w:rsidP="002E0E25">
      <w:proofErr w:type="gramStart"/>
      <w:r w:rsidRPr="000831C2">
        <w:t>problems</w:t>
      </w:r>
      <w:proofErr w:type="gramEnd"/>
      <w:r w:rsidRPr="000831C2">
        <w:t xml:space="preserve"> in the first place, at least not to the degree theorized. </w:t>
      </w:r>
    </w:p>
    <w:p w:rsidR="002E0E25" w:rsidRPr="0083144C" w:rsidRDefault="002E0E25" w:rsidP="002E0E25"/>
    <w:p w:rsidR="002E0E25" w:rsidRPr="009760D0" w:rsidRDefault="002E0E25" w:rsidP="002E0E25">
      <w:pPr>
        <w:rPr>
          <w:b/>
          <w:bCs/>
          <w:sz w:val="24"/>
        </w:rPr>
      </w:pPr>
      <w:proofErr w:type="spellStart"/>
      <w:r w:rsidRPr="009760D0">
        <w:rPr>
          <w:b/>
          <w:bCs/>
          <w:sz w:val="24"/>
        </w:rPr>
        <w:t>Neolib</w:t>
      </w:r>
      <w:proofErr w:type="spellEnd"/>
      <w:r w:rsidRPr="009760D0">
        <w:rPr>
          <w:b/>
          <w:bCs/>
          <w:sz w:val="24"/>
        </w:rPr>
        <w:t xml:space="preserve"> is sustainable</w:t>
      </w:r>
    </w:p>
    <w:p w:rsidR="002E0E25" w:rsidRPr="009760D0" w:rsidRDefault="002E0E25" w:rsidP="002E0E25">
      <w:pPr>
        <w:rPr>
          <w:bCs/>
          <w:u w:val="single"/>
        </w:rPr>
      </w:pPr>
      <w:proofErr w:type="spellStart"/>
      <w:r w:rsidRPr="009760D0">
        <w:rPr>
          <w:b/>
          <w:bCs/>
          <w:sz w:val="24"/>
        </w:rPr>
        <w:lastRenderedPageBreak/>
        <w:t>Gartzke</w:t>
      </w:r>
      <w:proofErr w:type="spellEnd"/>
      <w:r w:rsidRPr="009760D0">
        <w:rPr>
          <w:b/>
          <w:bCs/>
          <w:sz w:val="24"/>
        </w:rPr>
        <w:t xml:space="preserve"> 11</w:t>
      </w:r>
      <w:r w:rsidRPr="009760D0">
        <w:t xml:space="preserve"> Erik </w:t>
      </w:r>
      <w:proofErr w:type="spellStart"/>
      <w:r w:rsidRPr="009760D0">
        <w:t>Gartzke</w:t>
      </w:r>
      <w:proofErr w:type="spellEnd"/>
      <w:r w:rsidRPr="009760D0">
        <w:t xml:space="preserve"> is an associate Professor of political science at the University of California, San Diego PhD from Iowa and B.A. from UCSF "SECURITY IN AN INSECURE WORLD" www.cato-unbound.org/2011/02/09/erik-gartzke/security-in-an-insecure-world/</w:t>
      </w:r>
    </w:p>
    <w:p w:rsidR="002E0E25" w:rsidRDefault="002E0E25" w:rsidP="002E0E25">
      <w:r w:rsidRPr="000831C2">
        <w:t>Almost as informative as the decline in warfare has been where this decline is occurring</w:t>
      </w:r>
    </w:p>
    <w:p w:rsidR="002E0E25" w:rsidRDefault="002E0E25" w:rsidP="002E0E25">
      <w:r>
        <w:t>AND</w:t>
      </w:r>
    </w:p>
    <w:p w:rsidR="002E0E25" w:rsidRPr="000831C2" w:rsidRDefault="002E0E25" w:rsidP="002E0E25">
      <w:proofErr w:type="gramStart"/>
      <w:r w:rsidRPr="000831C2">
        <w:t>the</w:t>
      </w:r>
      <w:proofErr w:type="gramEnd"/>
      <w:r w:rsidRPr="000831C2">
        <w:t xml:space="preserve"> consolidating forces of prosperity prevail, that war becomes a durable anachronism. </w:t>
      </w:r>
    </w:p>
    <w:p w:rsidR="002E0E25" w:rsidRPr="009760D0" w:rsidRDefault="002E0E25" w:rsidP="002E0E25">
      <w:pPr>
        <w:ind w:left="288" w:right="288"/>
        <w:rPr>
          <w:bCs/>
          <w:u w:val="single"/>
        </w:rPr>
      </w:pPr>
    </w:p>
    <w:p w:rsidR="002E0E25" w:rsidRPr="009760D0" w:rsidRDefault="002E0E25" w:rsidP="002E0E25">
      <w:pPr>
        <w:rPr>
          <w:b/>
          <w:bCs/>
          <w:sz w:val="24"/>
        </w:rPr>
      </w:pPr>
      <w:proofErr w:type="spellStart"/>
      <w:r w:rsidRPr="009760D0">
        <w:rPr>
          <w:b/>
          <w:bCs/>
          <w:sz w:val="24"/>
        </w:rPr>
        <w:t>Neolib</w:t>
      </w:r>
      <w:proofErr w:type="spellEnd"/>
      <w:r w:rsidRPr="009760D0">
        <w:rPr>
          <w:b/>
          <w:bCs/>
          <w:sz w:val="24"/>
        </w:rPr>
        <w:t xml:space="preserve"> solves war</w:t>
      </w:r>
    </w:p>
    <w:p w:rsidR="002E0E25" w:rsidRPr="009760D0" w:rsidRDefault="002E0E25" w:rsidP="002E0E25">
      <w:proofErr w:type="spellStart"/>
      <w:proofErr w:type="gramStart"/>
      <w:r w:rsidRPr="009760D0">
        <w:rPr>
          <w:b/>
          <w:bCs/>
          <w:sz w:val="24"/>
        </w:rPr>
        <w:t>Gartzke</w:t>
      </w:r>
      <w:proofErr w:type="spellEnd"/>
      <w:r w:rsidRPr="009760D0">
        <w:rPr>
          <w:b/>
          <w:bCs/>
          <w:sz w:val="24"/>
        </w:rPr>
        <w:t xml:space="preserve"> 5</w:t>
      </w:r>
      <w:r w:rsidRPr="009760D0">
        <w:t xml:space="preserve">—Former associate prof of pol </w:t>
      </w:r>
      <w:proofErr w:type="spellStart"/>
      <w:r w:rsidRPr="009760D0">
        <w:t>sci</w:t>
      </w:r>
      <w:proofErr w:type="spellEnd"/>
      <w:r w:rsidRPr="009760D0">
        <w:t>, Columbia.</w:t>
      </w:r>
      <w:proofErr w:type="gramEnd"/>
      <w:r w:rsidRPr="009760D0">
        <w:t xml:space="preserve"> Former associate </w:t>
      </w:r>
      <w:proofErr w:type="gramStart"/>
      <w:r w:rsidRPr="009760D0">
        <w:t>prof</w:t>
      </w:r>
      <w:proofErr w:type="gramEnd"/>
      <w:r w:rsidRPr="009760D0">
        <w:t xml:space="preserve"> of pol </w:t>
      </w:r>
      <w:proofErr w:type="spellStart"/>
      <w:r w:rsidRPr="009760D0">
        <w:t>sci</w:t>
      </w:r>
      <w:proofErr w:type="spellEnd"/>
      <w:r w:rsidRPr="009760D0">
        <w:t>, USCD. PhD in International Relations, Formal/Quantitative Methods from U Iowa (Erik, “Future Depends on Capitalizing on Capitalist Peace,” 1 October 2005, http://www.cato.org/pub_display.php?pub_id=5133)</w:t>
      </w:r>
    </w:p>
    <w:p w:rsidR="002E0E25" w:rsidRDefault="002E0E25" w:rsidP="002E0E25">
      <w:r w:rsidRPr="000831C2">
        <w:t xml:space="preserve">With terrorism achieving "global reach" and conflict raging in Africa and the Middle </w:t>
      </w:r>
    </w:p>
    <w:p w:rsidR="002E0E25" w:rsidRDefault="002E0E25" w:rsidP="002E0E25">
      <w:r>
        <w:t>AND</w:t>
      </w:r>
    </w:p>
    <w:p w:rsidR="002E0E25" w:rsidRPr="000831C2" w:rsidRDefault="002E0E25" w:rsidP="002E0E25">
      <w:proofErr w:type="gramStart"/>
      <w:r w:rsidRPr="000831C2">
        <w:t>anti-market</w:t>
      </w:r>
      <w:proofErr w:type="gramEnd"/>
      <w:r w:rsidRPr="000831C2">
        <w:t xml:space="preserve"> activists may distract the developed nations from this historic opportunity. </w:t>
      </w:r>
    </w:p>
    <w:p w:rsidR="002E0E25" w:rsidRDefault="002E0E25" w:rsidP="002E0E25"/>
    <w:p w:rsidR="002E0E25" w:rsidRPr="009760D0" w:rsidRDefault="002E0E25" w:rsidP="002E0E25">
      <w:pPr>
        <w:rPr>
          <w:b/>
          <w:bCs/>
          <w:sz w:val="24"/>
        </w:rPr>
      </w:pPr>
      <w:r w:rsidRPr="009760D0">
        <w:rPr>
          <w:b/>
          <w:bCs/>
          <w:sz w:val="24"/>
        </w:rPr>
        <w:t>No single cause of violence</w:t>
      </w:r>
    </w:p>
    <w:p w:rsidR="002E0E25" w:rsidRPr="009760D0" w:rsidRDefault="002E0E25" w:rsidP="002E0E25">
      <w:pPr>
        <w:rPr>
          <w:sz w:val="16"/>
          <w:szCs w:val="16"/>
        </w:rPr>
      </w:pPr>
      <w:proofErr w:type="spellStart"/>
      <w:r w:rsidRPr="009760D0">
        <w:rPr>
          <w:b/>
          <w:bCs/>
          <w:sz w:val="24"/>
        </w:rPr>
        <w:t>Muro</w:t>
      </w:r>
      <w:proofErr w:type="spellEnd"/>
      <w:r w:rsidRPr="009760D0">
        <w:rPr>
          <w:b/>
          <w:bCs/>
          <w:sz w:val="24"/>
        </w:rPr>
        <w:t>-Ruiz 2</w:t>
      </w:r>
      <w:r w:rsidRPr="009760D0">
        <w:rPr>
          <w:sz w:val="16"/>
          <w:szCs w:val="16"/>
        </w:rPr>
        <w:t xml:space="preserve"> (Diego, London School of Economics, “The Logic of Violence”, Politics, 22(2), p. 116)</w:t>
      </w:r>
    </w:p>
    <w:p w:rsidR="002E0E25" w:rsidRDefault="002E0E25" w:rsidP="002E0E25">
      <w:r w:rsidRPr="000831C2">
        <w:t xml:space="preserve">Violence is, most of the time, a </w:t>
      </w:r>
      <w:proofErr w:type="spellStart"/>
      <w:r w:rsidRPr="000831C2">
        <w:t>wilful</w:t>
      </w:r>
      <w:proofErr w:type="spellEnd"/>
      <w:r w:rsidRPr="000831C2">
        <w:t xml:space="preserve"> choice, especially if it </w:t>
      </w:r>
    </w:p>
    <w:p w:rsidR="002E0E25" w:rsidRDefault="002E0E25" w:rsidP="002E0E25">
      <w:r>
        <w:t>AND</w:t>
      </w:r>
    </w:p>
    <w:p w:rsidR="002E0E25" w:rsidRPr="000831C2" w:rsidRDefault="002E0E25" w:rsidP="002E0E25">
      <w:proofErr w:type="gramStart"/>
      <w:r w:rsidRPr="000831C2">
        <w:t>of</w:t>
      </w:r>
      <w:proofErr w:type="gramEnd"/>
      <w:r w:rsidRPr="000831C2">
        <w:t xml:space="preserve"> approaches, since they each offer some understanding of the logic of violence</w:t>
      </w:r>
    </w:p>
    <w:p w:rsidR="002E0E25" w:rsidRDefault="002E0E25" w:rsidP="002E0E25">
      <w:pPr>
        <w:pStyle w:val="Heading2"/>
      </w:pPr>
      <w:r>
        <w:lastRenderedPageBreak/>
        <w:t>1ar</w:t>
      </w:r>
      <w:r>
        <w:t xml:space="preserve"> k</w:t>
      </w:r>
    </w:p>
    <w:p w:rsidR="002E0E25" w:rsidRPr="00334799" w:rsidRDefault="002E0E25" w:rsidP="002E0E25">
      <w:pPr>
        <w:rPr>
          <w:rStyle w:val="StyleStyleBold12pt"/>
        </w:rPr>
      </w:pPr>
      <w:r w:rsidRPr="00334799">
        <w:rPr>
          <w:rStyle w:val="StyleStyleBold12pt"/>
        </w:rPr>
        <w:t>Broad indicts of epistemology don’t take out our impacts—you should weigh specific evidence to get closer to the truth</w:t>
      </w:r>
    </w:p>
    <w:p w:rsidR="002E0E25" w:rsidRPr="00334799" w:rsidRDefault="002E0E25" w:rsidP="002E0E25">
      <w:pPr>
        <w:rPr>
          <w:rStyle w:val="Heading2Char"/>
          <w:rFonts w:cs="Times New Roman"/>
          <w:b w:val="0"/>
          <w:sz w:val="16"/>
        </w:rPr>
      </w:pPr>
      <w:proofErr w:type="spellStart"/>
      <w:r w:rsidRPr="00334799">
        <w:rPr>
          <w:rStyle w:val="StyleStyleBold12pt"/>
        </w:rPr>
        <w:t>Kratochwil</w:t>
      </w:r>
      <w:proofErr w:type="spellEnd"/>
      <w:r w:rsidRPr="00334799">
        <w:rPr>
          <w:rStyle w:val="StyleStyleBold12pt"/>
        </w:rPr>
        <w:t>, 08</w:t>
      </w:r>
      <w:r w:rsidRPr="00334799">
        <w:t xml:space="preserve"> –</w:t>
      </w:r>
      <w:r w:rsidRPr="00334799">
        <w:rPr>
          <w:rStyle w:val="Heading2Char"/>
          <w:rFonts w:cs="Times New Roman"/>
        </w:rPr>
        <w:t xml:space="preserve"> </w:t>
      </w:r>
      <w:r w:rsidRPr="00334799">
        <w:t>professor of international relations – European University Institute, ‘8 (Friedrich, “The Puzzles of Politics,” pg. 200-213)</w:t>
      </w:r>
    </w:p>
    <w:p w:rsidR="002E0E25" w:rsidRDefault="002E0E25" w:rsidP="002E0E25">
      <w:r w:rsidRPr="00C76C8C">
        <w:t xml:space="preserve">In what follows, I claim that the shift in focus from “demonstration” </w:t>
      </w:r>
    </w:p>
    <w:p w:rsidR="002E0E25" w:rsidRDefault="002E0E25" w:rsidP="002E0E25">
      <w:r>
        <w:t>AND</w:t>
      </w:r>
    </w:p>
    <w:p w:rsidR="002E0E25" w:rsidRPr="00C76C8C" w:rsidRDefault="002E0E25" w:rsidP="002E0E25">
      <w:proofErr w:type="gramStart"/>
      <w:r w:rsidRPr="00C76C8C">
        <w:t>like</w:t>
      </w:r>
      <w:proofErr w:type="gramEnd"/>
      <w:r w:rsidRPr="00C76C8C">
        <w:t xml:space="preserve"> advertising agencies, “new and improved” versions of familiar products.</w:t>
      </w:r>
    </w:p>
    <w:p w:rsidR="002E0E25" w:rsidRDefault="002E0E25" w:rsidP="002E0E25">
      <w:pPr>
        <w:rPr>
          <w:rStyle w:val="StyleStyleBold12pt"/>
        </w:rPr>
      </w:pPr>
    </w:p>
    <w:p w:rsidR="002E0E25" w:rsidRPr="00334799" w:rsidRDefault="002E0E25" w:rsidP="002E0E25">
      <w:pPr>
        <w:rPr>
          <w:rStyle w:val="StyleStyleBold12pt"/>
        </w:rPr>
      </w:pPr>
      <w:r w:rsidRPr="00334799">
        <w:rPr>
          <w:rStyle w:val="StyleStyleBold12pt"/>
        </w:rPr>
        <w:t xml:space="preserve">Alternative/movements fail- "last place aversion" sabotages redistribution efforts </w:t>
      </w:r>
    </w:p>
    <w:p w:rsidR="002E0E25" w:rsidRPr="00334799" w:rsidRDefault="002E0E25" w:rsidP="002E0E25">
      <w:proofErr w:type="spellStart"/>
      <w:r w:rsidRPr="00334799">
        <w:t>Ilyana</w:t>
      </w:r>
      <w:proofErr w:type="spellEnd"/>
      <w:r w:rsidRPr="00334799">
        <w:t xml:space="preserve"> </w:t>
      </w:r>
      <w:proofErr w:type="spellStart"/>
      <w:r w:rsidRPr="00334799">
        <w:rPr>
          <w:rStyle w:val="StyleStyleBold12pt"/>
        </w:rPr>
        <w:t>Kuziemko</w:t>
      </w:r>
      <w:proofErr w:type="spellEnd"/>
      <w:r w:rsidRPr="00334799">
        <w:t xml:space="preserve">  Assistant Professor of Economics and Public Affairs @ Princeton (also </w:t>
      </w:r>
      <w:proofErr w:type="spellStart"/>
      <w:r w:rsidRPr="00334799">
        <w:t>super hot</w:t>
      </w:r>
      <w:proofErr w:type="spellEnd"/>
      <w:r w:rsidRPr="00334799">
        <w:t xml:space="preserve">) </w:t>
      </w:r>
      <w:r w:rsidRPr="00334799">
        <w:rPr>
          <w:rStyle w:val="StyleBoldUnderline"/>
        </w:rPr>
        <w:t>and</w:t>
      </w:r>
      <w:r w:rsidRPr="00334799">
        <w:t xml:space="preserve"> Michael I. </w:t>
      </w:r>
      <w:r w:rsidRPr="00334799">
        <w:rPr>
          <w:rStyle w:val="StyleBoldUnderline"/>
        </w:rPr>
        <w:t>Norton</w:t>
      </w:r>
      <w:r w:rsidRPr="00334799">
        <w:t xml:space="preserve">   Associate Professor of Business Administration in the Marketing Unit and Marvin Bower Fellow at the Harvard Business School  (so </w:t>
      </w:r>
      <w:proofErr w:type="spellStart"/>
      <w:r w:rsidRPr="00334799">
        <w:t>so</w:t>
      </w:r>
      <w:proofErr w:type="spellEnd"/>
      <w:r w:rsidRPr="00334799">
        <w:t xml:space="preserve"> looking )http://www.scientificamerican.com/article.cfm?id=occupy-wall-street-psychology 10-12-</w:t>
      </w:r>
      <w:r w:rsidRPr="00334799">
        <w:rPr>
          <w:rStyle w:val="StyleStyleBold12pt"/>
        </w:rPr>
        <w:t xml:space="preserve">11 </w:t>
      </w:r>
    </w:p>
    <w:p w:rsidR="002E0E25" w:rsidRDefault="002E0E25" w:rsidP="002E0E25">
      <w:r w:rsidRPr="00C76C8C">
        <w:t xml:space="preserve">If ever Americans were up for a bit of class warfare, now would seem </w:t>
      </w:r>
    </w:p>
    <w:p w:rsidR="002E0E25" w:rsidRDefault="002E0E25" w:rsidP="002E0E25">
      <w:r>
        <w:t>AND</w:t>
      </w:r>
    </w:p>
    <w:p w:rsidR="002E0E25" w:rsidRPr="00C76C8C" w:rsidRDefault="002E0E25" w:rsidP="002E0E25">
      <w:proofErr w:type="gramStart"/>
      <w:r w:rsidRPr="00C76C8C">
        <w:t>to</w:t>
      </w:r>
      <w:proofErr w:type="gramEnd"/>
      <w:r w:rsidRPr="00C76C8C">
        <w:t xml:space="preserve"> unite those in the bottom of the income distribution to support redistribution. </w:t>
      </w:r>
    </w:p>
    <w:p w:rsidR="002E0E25" w:rsidRPr="002E0E25" w:rsidRDefault="002E0E25" w:rsidP="002E0E25"/>
    <w:p w:rsidR="002E0E25" w:rsidRDefault="002E0E25">
      <w:pPr>
        <w:spacing w:after="200" w:line="276" w:lineRule="auto"/>
        <w:rPr>
          <w:rFonts w:asciiTheme="minorHAnsi" w:hAnsiTheme="minorHAnsi" w:cstheme="minorBidi"/>
          <w:sz w:val="22"/>
        </w:rPr>
      </w:pPr>
    </w:p>
    <w:sectPr w:rsidR="002E0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E25" w:rsidRDefault="002E0E25" w:rsidP="005F5576">
      <w:r>
        <w:separator/>
      </w:r>
    </w:p>
  </w:endnote>
  <w:endnote w:type="continuationSeparator" w:id="0">
    <w:p w:rsidR="002E0E25" w:rsidRDefault="002E0E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E25" w:rsidRDefault="002E0E25" w:rsidP="005F5576">
      <w:r>
        <w:separator/>
      </w:r>
    </w:p>
  </w:footnote>
  <w:footnote w:type="continuationSeparator" w:id="0">
    <w:p w:rsidR="002E0E25" w:rsidRDefault="002E0E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2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E2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2E0E25"/>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2E0E25"/>
    <w:rPr>
      <w:rFonts w:ascii="Times New Roman" w:eastAsia="Calibri" w:hAnsi="Times New Roman" w:cs="Times New Roman"/>
      <w:sz w:val="16"/>
    </w:rPr>
  </w:style>
  <w:style w:type="paragraph" w:customStyle="1" w:styleId="Card-1">
    <w:name w:val="Card-1"/>
    <w:basedOn w:val="Normal"/>
    <w:link w:val="Card-1Char"/>
    <w:qFormat/>
    <w:rsid w:val="002E0E25"/>
    <w:pPr>
      <w:ind w:left="288" w:right="288"/>
    </w:pPr>
    <w:rPr>
      <w:sz w:val="16"/>
    </w:rPr>
  </w:style>
  <w:style w:type="character" w:customStyle="1" w:styleId="Card-1Char">
    <w:name w:val="Card-1 Char"/>
    <w:basedOn w:val="DefaultParagraphFont"/>
    <w:link w:val="Card-1"/>
    <w:rsid w:val="002E0E25"/>
    <w:rPr>
      <w:rFonts w:ascii="Times New Roman" w:hAnsi="Times New Roman" w:cs="Times New Roman"/>
      <w:sz w:val="16"/>
    </w:rPr>
  </w:style>
  <w:style w:type="paragraph" w:customStyle="1" w:styleId="card0">
    <w:name w:val="card"/>
    <w:basedOn w:val="Normal"/>
    <w:next w:val="Normal"/>
    <w:link w:val="cardChar0"/>
    <w:qFormat/>
    <w:rsid w:val="002E0E25"/>
    <w:pPr>
      <w:ind w:left="288" w:right="288"/>
    </w:pPr>
    <w:rPr>
      <w:rFonts w:eastAsia="Times New Roman"/>
      <w:sz w:val="16"/>
      <w:szCs w:val="20"/>
    </w:rPr>
  </w:style>
  <w:style w:type="character" w:customStyle="1" w:styleId="cardChar0">
    <w:name w:val="card Char"/>
    <w:link w:val="card0"/>
    <w:rsid w:val="002E0E25"/>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2E0E25"/>
    <w:pPr>
      <w:ind w:left="288" w:right="288"/>
    </w:pPr>
    <w:rPr>
      <w:rFonts w:eastAsia="Times New Roman"/>
      <w:sz w:val="16"/>
      <w:szCs w:val="20"/>
    </w:rPr>
  </w:style>
  <w:style w:type="character" w:customStyle="1" w:styleId="CardTextChar">
    <w:name w:val="CardText Char"/>
    <w:basedOn w:val="DefaultParagraphFont"/>
    <w:link w:val="CardText"/>
    <w:rsid w:val="002E0E25"/>
    <w:rPr>
      <w:rFonts w:ascii="Times New Roman" w:eastAsia="Times New Roman" w:hAnsi="Times New Roman" w:cs="Times New Roman"/>
      <w:sz w:val="16"/>
      <w:szCs w:val="20"/>
    </w:rPr>
  </w:style>
  <w:style w:type="paragraph" w:styleId="Title">
    <w:name w:val="Title"/>
    <w:basedOn w:val="Normal"/>
    <w:next w:val="Normal"/>
    <w:link w:val="StyleBoldUnderline"/>
    <w:uiPriority w:val="6"/>
    <w:qFormat/>
    <w:rsid w:val="002E0E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E0E25"/>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E0E25"/>
    <w:pPr>
      <w:spacing w:after="0" w:line="240" w:lineRule="auto"/>
    </w:pPr>
    <w:rPr>
      <w:bCs/>
      <w:sz w:val="20"/>
      <w:u w:val="single"/>
    </w:rPr>
  </w:style>
  <w:style w:type="character" w:styleId="IntenseEmphasis">
    <w:name w:val="Intense Emphasis"/>
    <w:uiPriority w:val="6"/>
    <w:qFormat/>
    <w:rsid w:val="002E0E25"/>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2E0E25"/>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2E0E25"/>
    <w:rPr>
      <w:rFonts w:ascii="Times New Roman" w:eastAsia="Calibri" w:hAnsi="Times New Roman" w:cs="Times New Roman"/>
      <w:sz w:val="16"/>
    </w:rPr>
  </w:style>
  <w:style w:type="paragraph" w:customStyle="1" w:styleId="Card-1">
    <w:name w:val="Card-1"/>
    <w:basedOn w:val="Normal"/>
    <w:link w:val="Card-1Char"/>
    <w:qFormat/>
    <w:rsid w:val="002E0E25"/>
    <w:pPr>
      <w:ind w:left="288" w:right="288"/>
    </w:pPr>
    <w:rPr>
      <w:sz w:val="16"/>
    </w:rPr>
  </w:style>
  <w:style w:type="character" w:customStyle="1" w:styleId="Card-1Char">
    <w:name w:val="Card-1 Char"/>
    <w:basedOn w:val="DefaultParagraphFont"/>
    <w:link w:val="Card-1"/>
    <w:rsid w:val="002E0E25"/>
    <w:rPr>
      <w:rFonts w:ascii="Times New Roman" w:hAnsi="Times New Roman" w:cs="Times New Roman"/>
      <w:sz w:val="16"/>
    </w:rPr>
  </w:style>
  <w:style w:type="paragraph" w:customStyle="1" w:styleId="card0">
    <w:name w:val="card"/>
    <w:basedOn w:val="Normal"/>
    <w:next w:val="Normal"/>
    <w:link w:val="cardChar0"/>
    <w:qFormat/>
    <w:rsid w:val="002E0E25"/>
    <w:pPr>
      <w:ind w:left="288" w:right="288"/>
    </w:pPr>
    <w:rPr>
      <w:rFonts w:eastAsia="Times New Roman"/>
      <w:sz w:val="16"/>
      <w:szCs w:val="20"/>
    </w:rPr>
  </w:style>
  <w:style w:type="character" w:customStyle="1" w:styleId="cardChar0">
    <w:name w:val="card Char"/>
    <w:link w:val="card0"/>
    <w:rsid w:val="002E0E25"/>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2E0E25"/>
    <w:pPr>
      <w:ind w:left="288" w:right="288"/>
    </w:pPr>
    <w:rPr>
      <w:rFonts w:eastAsia="Times New Roman"/>
      <w:sz w:val="16"/>
      <w:szCs w:val="20"/>
    </w:rPr>
  </w:style>
  <w:style w:type="character" w:customStyle="1" w:styleId="CardTextChar">
    <w:name w:val="CardText Char"/>
    <w:basedOn w:val="DefaultParagraphFont"/>
    <w:link w:val="CardText"/>
    <w:rsid w:val="002E0E25"/>
    <w:rPr>
      <w:rFonts w:ascii="Times New Roman" w:eastAsia="Times New Roman" w:hAnsi="Times New Roman" w:cs="Times New Roman"/>
      <w:sz w:val="16"/>
      <w:szCs w:val="20"/>
    </w:rPr>
  </w:style>
  <w:style w:type="paragraph" w:styleId="Title">
    <w:name w:val="Title"/>
    <w:basedOn w:val="Normal"/>
    <w:next w:val="Normal"/>
    <w:link w:val="StyleBoldUnderline"/>
    <w:uiPriority w:val="6"/>
    <w:qFormat/>
    <w:rsid w:val="002E0E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E0E25"/>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E0E25"/>
    <w:pPr>
      <w:spacing w:after="0" w:line="240" w:lineRule="auto"/>
    </w:pPr>
    <w:rPr>
      <w:bCs/>
      <w:sz w:val="20"/>
      <w:u w:val="single"/>
    </w:rPr>
  </w:style>
  <w:style w:type="character" w:styleId="IntenseEmphasis">
    <w:name w:val="Intense Emphasis"/>
    <w:uiPriority w:val="6"/>
    <w:qFormat/>
    <w:rsid w:val="002E0E25"/>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opinion/op-ed/303739-time-for-us-mexico-transboundary-agreement" TargetMode="External"/><Relationship Id="rId18" Type="http://schemas.openxmlformats.org/officeDocument/2006/relationships/hyperlink" Target="http://www.bromwichgroup.com/2013/01/ee-offshore-drilling-u-s-mexico-transboundary-agreement-mired-in-congress/" TargetMode="External"/><Relationship Id="rId3" Type="http://schemas.openxmlformats.org/officeDocument/2006/relationships/customXml" Target="../customXml/item3.xml"/><Relationship Id="rId21" Type="http://schemas.openxmlformats.org/officeDocument/2006/relationships/hyperlink" Target="http://www.iadb.org/en/publications/publication-detail,7101.html?id=67029" TargetMode="External"/><Relationship Id="rId7" Type="http://schemas.openxmlformats.org/officeDocument/2006/relationships/webSettings" Target="webSettings.xml"/><Relationship Id="rId12" Type="http://schemas.openxmlformats.org/officeDocument/2006/relationships/hyperlink" Target="http://www.gpo.gov/fdsys/pkg/CPRT-112SPRT77567/html/CPRT-112SPRT77567.htm" TargetMode="External"/><Relationship Id="rId17" Type="http://schemas.openxmlformats.org/officeDocument/2006/relationships/hyperlink" Target="http://thomas.loc.gov/home/gpoxmlc113/h1613_ih.x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aturalresources.house.gov/news/documentsingle.aspx?DocumentID=340794" TargetMode="External"/><Relationship Id="rId20" Type="http://schemas.openxmlformats.org/officeDocument/2006/relationships/hyperlink" Target="http://bakerinstitute.org/publications/EF-pub-BarnesBilateral-0429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house.gov/meetings/II/II06/20130425/100755/HHRG-113-II06-Wstate-PascualA-20130425.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ciaonet.org/journals/twq/v32i2/f_0016178_13952.pdf" TargetMode="External"/><Relationship Id="rId23" Type="http://schemas.openxmlformats.org/officeDocument/2006/relationships/hyperlink" Target="http://www.teacheconomicfreedom.org/files/larrivee-paper-1.pdf" TargetMode="External"/><Relationship Id="rId10" Type="http://schemas.openxmlformats.org/officeDocument/2006/relationships/hyperlink" Target="http://www.youtube.com/watch?v=JBhBbxm4nak" TargetMode="External"/><Relationship Id="rId19" Type="http://schemas.openxmlformats.org/officeDocument/2006/relationships/hyperlink" Target="http://www.amnesty.org/en/for-media/press-releases/mexico-merida-initiative-can-only-deliver-security-human-rights-2008060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0/03/09/business/global/09pemex.html?pagewanted=all&amp;_r=0" TargetMode="External"/><Relationship Id="rId22" Type="http://schemas.openxmlformats.org/officeDocument/2006/relationships/hyperlink" Target="http://www.perspectivist.com/business/the-global-financial-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2013-09-28T20:15:00Z</dcterms:created>
  <dcterms:modified xsi:type="dcterms:W3CDTF">2013-09-28T20:18:00Z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